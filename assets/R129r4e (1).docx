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wmf" ContentType="image/x-wmf"/>
  <Default Extension="xml" ContentType="application/xml"/>
  <Default Extension="gif" ContentType="image/gif"/>
  <Override PartName="/word/document.xml" ContentType="application/vnd.openxmlformats-officedocument.wordprocessingml.document.main+xml"/>
  <Override PartName="/word/footer28.xml" ContentType="application/vnd.openxmlformats-officedocument.wordprocessingml.footer+xml"/>
  <Override PartName="/word/header33.xml" ContentType="application/vnd.openxmlformats-officedocument.wordprocessingml.header+xml"/>
  <Override PartName="/word/header3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24.xml" ContentType="application/vnd.openxmlformats-officedocument.wordprocessingml.header+xml"/>
  <Override PartName="/word/footer2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2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67.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oter2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20.xml" ContentType="application/vnd.openxmlformats-officedocument.wordprocessingml.footer+xml"/>
  <Override PartName="/word/footer30.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1.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2.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3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44.xml" ContentType="application/vnd.openxmlformats-officedocument.wordprocessingml.header+xml"/>
  <Override PartName="/word/footer36.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7.xml" ContentType="application/vnd.openxmlformats-officedocument.wordprocessingml.header+xml"/>
  <Override PartName="/word/footer39.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50.xml" ContentType="application/vnd.openxmlformats-officedocument.wordprocessingml.header+xml"/>
  <Override PartName="/word/footer42.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53.xml" ContentType="application/vnd.openxmlformats-officedocument.wordprocessingml.header+xml"/>
  <Override PartName="/word/footer45.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56.xml" ContentType="application/vnd.openxmlformats-officedocument.wordprocessingml.header+xml"/>
  <Override PartName="/word/footer48.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49.xml" ContentType="application/vnd.openxmlformats-officedocument.wordprocessingml.footer+xml"/>
  <Override PartName="/word/header59.xml" ContentType="application/vnd.openxmlformats-officedocument.wordprocessingml.header+xml"/>
  <Override PartName="/word/footer5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1.xml" ContentType="application/vnd.openxmlformats-officedocument.wordprocessingml.footer+xml"/>
  <Override PartName="/word/header62.xml" ContentType="application/vnd.openxmlformats-officedocument.wordprocessingml.header+xml"/>
  <Override PartName="/word/footer52.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53.xml" ContentType="application/vnd.openxmlformats-officedocument.wordprocessingml.footer+xml"/>
  <Override PartName="/word/header65.xml" ContentType="application/vnd.openxmlformats-officedocument.wordprocessingml.header+xml"/>
  <Override PartName="/word/footer54.xml" ContentType="application/vnd.openxmlformats-officedocument.wordprocessingml.footer+xml"/>
  <Override PartName="/word/header66.xml" ContentType="application/vnd.openxmlformats-officedocument.wordprocessingml.header+xml"/>
  <Override PartName="/word/header35.xml" ContentType="application/vnd.openxmlformats-officedocument.wordprocessingml.header+xml"/>
  <Override PartName="/word/footer55.xml" ContentType="application/vnd.openxmlformats-officedocument.wordprocessingml.footer+xml"/>
  <Override PartName="/word/header68.xml" ContentType="application/vnd.openxmlformats-officedocument.wordprocessingml.header+xml"/>
  <Override PartName="/word/footer56.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57.xml" ContentType="application/vnd.openxmlformats-officedocument.wordprocessingml.footer+xml"/>
  <Override PartName="/word/header71.xml" ContentType="application/vnd.openxmlformats-officedocument.wordprocessingml.header+xml"/>
  <Override PartName="/word/footer58.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74.xml" ContentType="application/vnd.openxmlformats-officedocument.wordprocessingml.header+xml"/>
  <Override PartName="/word/footer61.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77.xml" ContentType="application/vnd.openxmlformats-officedocument.wordprocessingml.header+xml"/>
  <Override PartName="/word/header78.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34.xml" ContentType="application/vnd.openxmlformats-officedocument.wordprocessingml.header+xml"/>
  <Override PartName="/word/footer29.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5EE10" w14:textId="77777777" w:rsidR="00A26F5D" w:rsidRDefault="00A26F5D"/>
    <w:tbl>
      <w:tblPr>
        <w:tblpPr w:leftFromText="142" w:rightFromText="142" w:vertAnchor="page" w:horzAnchor="page" w:tblpX="1135" w:tblpY="568"/>
        <w:tblOverlap w:val="never"/>
        <w:tblW w:w="9356" w:type="dxa"/>
        <w:tblLayout w:type="fixed"/>
        <w:tblCellMar>
          <w:left w:w="0" w:type="dxa"/>
          <w:right w:w="0" w:type="dxa"/>
        </w:tblCellMar>
        <w:tblLook w:val="01E0" w:firstRow="1" w:lastRow="1" w:firstColumn="1" w:lastColumn="1" w:noHBand="0" w:noVBand="0"/>
      </w:tblPr>
      <w:tblGrid>
        <w:gridCol w:w="1276"/>
        <w:gridCol w:w="1843"/>
        <w:gridCol w:w="3260"/>
        <w:gridCol w:w="2977"/>
      </w:tblGrid>
      <w:tr w:rsidR="003C3936" w:rsidRPr="009077D0" w14:paraId="28C71389" w14:textId="77777777" w:rsidTr="009077D0">
        <w:trPr>
          <w:cantSplit/>
          <w:trHeight w:hRule="exact" w:val="851"/>
        </w:trPr>
        <w:tc>
          <w:tcPr>
            <w:tcW w:w="1276" w:type="dxa"/>
            <w:tcBorders>
              <w:bottom w:val="single" w:sz="4" w:space="0" w:color="auto"/>
            </w:tcBorders>
            <w:vAlign w:val="bottom"/>
          </w:tcPr>
          <w:p w14:paraId="51572AA5" w14:textId="77777777" w:rsidR="003C3936" w:rsidRDefault="003C3936" w:rsidP="003C3936"/>
        </w:tc>
        <w:tc>
          <w:tcPr>
            <w:tcW w:w="1843" w:type="dxa"/>
            <w:tcBorders>
              <w:bottom w:val="single" w:sz="4" w:space="0" w:color="auto"/>
            </w:tcBorders>
            <w:vAlign w:val="bottom"/>
          </w:tcPr>
          <w:p w14:paraId="180BDD93" w14:textId="77777777" w:rsidR="003C3936" w:rsidRPr="00B97172" w:rsidRDefault="003C3936" w:rsidP="003C3936">
            <w:pPr>
              <w:rPr>
                <w:b/>
                <w:sz w:val="24"/>
                <w:szCs w:val="24"/>
              </w:rPr>
            </w:pPr>
          </w:p>
        </w:tc>
        <w:tc>
          <w:tcPr>
            <w:tcW w:w="6237" w:type="dxa"/>
            <w:gridSpan w:val="2"/>
            <w:tcBorders>
              <w:bottom w:val="single" w:sz="4" w:space="0" w:color="auto"/>
            </w:tcBorders>
            <w:vAlign w:val="bottom"/>
          </w:tcPr>
          <w:p w14:paraId="1A401DE1" w14:textId="0752E820" w:rsidR="00742C06" w:rsidRPr="009077D0" w:rsidRDefault="00742C06" w:rsidP="009077D0">
            <w:pPr>
              <w:ind w:left="-1418"/>
              <w:jc w:val="right"/>
              <w:rPr>
                <w:spacing w:val="-6"/>
              </w:rPr>
            </w:pPr>
            <w:r w:rsidRPr="009077D0">
              <w:rPr>
                <w:spacing w:val="-6"/>
                <w:sz w:val="40"/>
              </w:rPr>
              <w:t>E</w:t>
            </w:r>
            <w:r w:rsidRPr="009077D0">
              <w:rPr>
                <w:spacing w:val="-6"/>
              </w:rPr>
              <w:t>/ECE/324/Rev.2/Add.</w:t>
            </w:r>
            <w:r w:rsidR="00B756D6" w:rsidRPr="009077D0">
              <w:rPr>
                <w:spacing w:val="-6"/>
              </w:rPr>
              <w:t>128</w:t>
            </w:r>
            <w:r w:rsidR="009077D0" w:rsidRPr="009077D0">
              <w:rPr>
                <w:spacing w:val="-6"/>
              </w:rPr>
              <w:t>/Rev.</w:t>
            </w:r>
            <w:r w:rsidR="004102B6">
              <w:rPr>
                <w:spacing w:val="-6"/>
              </w:rPr>
              <w:t>4</w:t>
            </w:r>
            <w:r w:rsidRPr="009077D0">
              <w:rPr>
                <w:spacing w:val="-6"/>
              </w:rPr>
              <w:t>−</w:t>
            </w:r>
            <w:r w:rsidRPr="009077D0">
              <w:rPr>
                <w:spacing w:val="-6"/>
                <w:sz w:val="40"/>
              </w:rPr>
              <w:t>E</w:t>
            </w:r>
            <w:r w:rsidRPr="009077D0">
              <w:rPr>
                <w:spacing w:val="-6"/>
              </w:rPr>
              <w:t>/ECE/TRANS/505/Rev.2/Add.</w:t>
            </w:r>
            <w:r w:rsidR="00B756D6" w:rsidRPr="009077D0">
              <w:rPr>
                <w:spacing w:val="-6"/>
              </w:rPr>
              <w:t>128</w:t>
            </w:r>
            <w:r w:rsidR="009077D0" w:rsidRPr="009077D0">
              <w:rPr>
                <w:spacing w:val="-6"/>
              </w:rPr>
              <w:t>/Rev</w:t>
            </w:r>
            <w:r w:rsidR="009077D0">
              <w:rPr>
                <w:spacing w:val="-6"/>
              </w:rPr>
              <w:t>.</w:t>
            </w:r>
            <w:r w:rsidR="004102B6">
              <w:rPr>
                <w:spacing w:val="-6"/>
              </w:rPr>
              <w:t>4</w:t>
            </w:r>
          </w:p>
        </w:tc>
      </w:tr>
      <w:tr w:rsidR="003C3936" w14:paraId="18586026" w14:textId="77777777" w:rsidTr="009077D0">
        <w:trPr>
          <w:cantSplit/>
          <w:trHeight w:hRule="exact" w:val="2835"/>
        </w:trPr>
        <w:tc>
          <w:tcPr>
            <w:tcW w:w="1276" w:type="dxa"/>
            <w:tcBorders>
              <w:top w:val="single" w:sz="4" w:space="0" w:color="auto"/>
              <w:bottom w:val="single" w:sz="12" w:space="0" w:color="auto"/>
            </w:tcBorders>
          </w:tcPr>
          <w:p w14:paraId="78453D97" w14:textId="77777777" w:rsidR="003C3936" w:rsidRDefault="003C3936" w:rsidP="003C3936">
            <w:pPr>
              <w:spacing w:before="120"/>
            </w:pPr>
          </w:p>
        </w:tc>
        <w:tc>
          <w:tcPr>
            <w:tcW w:w="5103" w:type="dxa"/>
            <w:gridSpan w:val="2"/>
            <w:tcBorders>
              <w:top w:val="single" w:sz="4" w:space="0" w:color="auto"/>
              <w:bottom w:val="single" w:sz="12" w:space="0" w:color="auto"/>
            </w:tcBorders>
          </w:tcPr>
          <w:p w14:paraId="1358CD5C" w14:textId="77777777" w:rsidR="003C3936" w:rsidRPr="00D773DF" w:rsidRDefault="003C3936" w:rsidP="003C3936">
            <w:pPr>
              <w:spacing w:before="120"/>
            </w:pPr>
          </w:p>
        </w:tc>
        <w:tc>
          <w:tcPr>
            <w:tcW w:w="2977" w:type="dxa"/>
            <w:tcBorders>
              <w:top w:val="single" w:sz="4" w:space="0" w:color="auto"/>
              <w:bottom w:val="single" w:sz="12" w:space="0" w:color="auto"/>
            </w:tcBorders>
          </w:tcPr>
          <w:p w14:paraId="50CAED81" w14:textId="77777777" w:rsidR="00742C06" w:rsidRDefault="00742C06" w:rsidP="00742C06">
            <w:pPr>
              <w:spacing w:line="240" w:lineRule="exact"/>
            </w:pPr>
          </w:p>
          <w:p w14:paraId="140658B7" w14:textId="77777777" w:rsidR="00742C06" w:rsidRDefault="00742C06" w:rsidP="00742C06">
            <w:pPr>
              <w:spacing w:line="240" w:lineRule="exact"/>
            </w:pPr>
          </w:p>
          <w:p w14:paraId="528618B4" w14:textId="77777777" w:rsidR="00742C06" w:rsidRDefault="00742C06" w:rsidP="00742C06">
            <w:pPr>
              <w:spacing w:line="240" w:lineRule="exact"/>
            </w:pPr>
          </w:p>
          <w:p w14:paraId="7D6EA261" w14:textId="2845979A" w:rsidR="00742C06" w:rsidRDefault="00867AFB" w:rsidP="0013218D">
            <w:pPr>
              <w:spacing w:line="240" w:lineRule="exact"/>
            </w:pPr>
            <w:r>
              <w:t>2</w:t>
            </w:r>
            <w:r w:rsidR="00486B26">
              <w:t>4</w:t>
            </w:r>
            <w:r w:rsidR="00B55DEC">
              <w:t xml:space="preserve"> </w:t>
            </w:r>
            <w:r w:rsidR="00486B26">
              <w:t>September</w:t>
            </w:r>
            <w:r w:rsidR="00B55DEC">
              <w:t xml:space="preserve"> 20</w:t>
            </w:r>
            <w:r>
              <w:t>20</w:t>
            </w:r>
          </w:p>
        </w:tc>
      </w:tr>
    </w:tbl>
    <w:p w14:paraId="116D3D7E" w14:textId="77777777" w:rsidR="00C711C7" w:rsidRPr="00392A12" w:rsidRDefault="00C711C7" w:rsidP="00A641DE">
      <w:pPr>
        <w:pStyle w:val="HChG"/>
        <w:spacing w:before="120" w:after="120" w:line="280" w:lineRule="exact"/>
      </w:pPr>
      <w:r w:rsidRPr="00392A12">
        <w:tab/>
      </w:r>
      <w:r w:rsidRPr="00392A12">
        <w:tab/>
      </w:r>
      <w:bookmarkStart w:id="0" w:name="_Toc340666199"/>
      <w:bookmarkStart w:id="1" w:name="_Toc340745062"/>
      <w:bookmarkStart w:id="2" w:name="_Toc355000248"/>
      <w:bookmarkStart w:id="3" w:name="_Toc355000722"/>
      <w:r w:rsidRPr="00392A12">
        <w:t>Agreement</w:t>
      </w:r>
      <w:bookmarkEnd w:id="0"/>
      <w:bookmarkEnd w:id="1"/>
      <w:bookmarkEnd w:id="2"/>
      <w:bookmarkEnd w:id="3"/>
    </w:p>
    <w:p w14:paraId="22222CDB" w14:textId="789ADA58" w:rsidR="00BB1CAD" w:rsidRPr="00BB1CAD" w:rsidRDefault="00C711C7" w:rsidP="00C748E0">
      <w:pPr>
        <w:pStyle w:val="H1G"/>
        <w:spacing w:before="240" w:after="120"/>
      </w:pPr>
      <w:r w:rsidRPr="00F173C4">
        <w:rPr>
          <w:rStyle w:val="H1GChar"/>
        </w:rPr>
        <w:tab/>
      </w:r>
      <w:r w:rsidRPr="00F173C4">
        <w:rPr>
          <w:rStyle w:val="H1GChar"/>
        </w:rPr>
        <w:tab/>
      </w:r>
      <w:r w:rsidR="00BB1CAD" w:rsidRPr="00BB1CAD">
        <w:t>Concerning the Adoption of Harmonized Technical United Nations Regulations for Wheeled Vehicles, Equipment and Parts which can be Fitted and/or be Used on Wheeled Vehicles and the Conditions for Reciprocal Recognition of Approvals Granted on the Basis of these United Nations Regulations</w:t>
      </w:r>
      <w:r w:rsidR="00BB1CAD" w:rsidRPr="00BB1CAD">
        <w:footnoteReference w:customMarkFollows="1" w:id="2"/>
        <w:t xml:space="preserve">* </w:t>
      </w:r>
    </w:p>
    <w:p w14:paraId="2FC2E399" w14:textId="77777777" w:rsidR="00BB1CAD" w:rsidRPr="00BB1CAD" w:rsidRDefault="00BB1CAD" w:rsidP="005E33E9">
      <w:pPr>
        <w:pStyle w:val="SingleTxtG"/>
        <w:spacing w:line="180" w:lineRule="exact"/>
      </w:pPr>
      <w:r w:rsidRPr="00BB1CAD">
        <w:t>(Revision 3, including the amendments which entered into force on 14 September 2017)</w:t>
      </w:r>
    </w:p>
    <w:p w14:paraId="77C3E93D" w14:textId="77777777" w:rsidR="00DE13AD" w:rsidRPr="00DE13AD" w:rsidRDefault="00DE13AD" w:rsidP="00DE13AD">
      <w:pPr>
        <w:jc w:val="center"/>
        <w:rPr>
          <w:spacing w:val="-2"/>
          <w:lang w:eastAsia="en-GB"/>
        </w:rPr>
      </w:pPr>
      <w:r w:rsidRPr="00DE13AD">
        <w:rPr>
          <w:spacing w:val="-2"/>
          <w:lang w:eastAsia="en-GB"/>
        </w:rPr>
        <w:t>________________</w:t>
      </w:r>
    </w:p>
    <w:p w14:paraId="33CACA64" w14:textId="41D1D8AC" w:rsidR="00742C06" w:rsidRDefault="00742C06" w:rsidP="00B003A5">
      <w:pPr>
        <w:pStyle w:val="HChG"/>
      </w:pPr>
      <w:r>
        <w:tab/>
      </w:r>
      <w:r>
        <w:tab/>
      </w:r>
      <w:bookmarkStart w:id="4" w:name="_Toc355000249"/>
      <w:bookmarkStart w:id="5" w:name="_Toc355000723"/>
      <w:r>
        <w:t xml:space="preserve">Addendum </w:t>
      </w:r>
      <w:r w:rsidR="00B756D6">
        <w:t>128</w:t>
      </w:r>
      <w:r w:rsidR="00512931">
        <w:t>:</w:t>
      </w:r>
      <w:r w:rsidR="00AD7EC9">
        <w:t xml:space="preserve"> </w:t>
      </w:r>
      <w:r w:rsidR="00CD2EB5">
        <w:t xml:space="preserve">UN </w:t>
      </w:r>
      <w:r>
        <w:t>Regulation</w:t>
      </w:r>
      <w:r w:rsidR="00CD2EB5">
        <w:t xml:space="preserve"> No.</w:t>
      </w:r>
      <w:bookmarkEnd w:id="4"/>
      <w:bookmarkEnd w:id="5"/>
      <w:r w:rsidR="00AD7EC9">
        <w:t xml:space="preserve"> </w:t>
      </w:r>
      <w:r w:rsidR="00B756D6">
        <w:t>129</w:t>
      </w:r>
    </w:p>
    <w:p w14:paraId="05C33C38" w14:textId="60CE6731" w:rsidR="006A5164" w:rsidRPr="006A5164" w:rsidRDefault="006A5164" w:rsidP="00C748E0">
      <w:pPr>
        <w:pStyle w:val="H1G"/>
        <w:spacing w:before="240" w:after="120" w:line="240" w:lineRule="exact"/>
      </w:pPr>
      <w:r>
        <w:tab/>
      </w:r>
      <w:r>
        <w:tab/>
        <w:t xml:space="preserve">Revision </w:t>
      </w:r>
      <w:r w:rsidR="004102B6">
        <w:t>4</w:t>
      </w:r>
    </w:p>
    <w:p w14:paraId="63D76F04" w14:textId="472B1326" w:rsidR="004102B6" w:rsidRPr="00272880" w:rsidRDefault="004102B6" w:rsidP="00D20B31">
      <w:pPr>
        <w:pStyle w:val="SingleTxtG"/>
        <w:spacing w:after="360"/>
        <w:rPr>
          <w:spacing w:val="-2"/>
        </w:rPr>
      </w:pPr>
      <w:r w:rsidRPr="005A0874">
        <w:rPr>
          <w:spacing w:val="-2"/>
        </w:rPr>
        <w:t xml:space="preserve">Supplement 3 to the 02 series of amendments – Date of entry into force: </w:t>
      </w:r>
      <w:r w:rsidRPr="005A0874">
        <w:t>29 December 2018</w:t>
      </w:r>
      <w:r w:rsidR="00DF2E1E">
        <w:br/>
      </w:r>
      <w:r w:rsidR="00683B4D" w:rsidRPr="000F1A9A">
        <w:rPr>
          <w:spacing w:val="-2"/>
        </w:rPr>
        <w:t xml:space="preserve">03 series of amendments – Date of entry into force: </w:t>
      </w:r>
      <w:r w:rsidR="00683B4D" w:rsidRPr="000F1A9A">
        <w:t>29 December 2018</w:t>
      </w:r>
    </w:p>
    <w:p w14:paraId="6965B45B" w14:textId="53DB20BE" w:rsidR="00134C76" w:rsidRDefault="003B0EDE" w:rsidP="00B003A5">
      <w:pPr>
        <w:pStyle w:val="H1G"/>
        <w:rPr>
          <w:lang w:eastAsia="en-GB"/>
        </w:rPr>
      </w:pPr>
      <w:r>
        <w:rPr>
          <w:lang w:eastAsia="en-GB"/>
        </w:rPr>
        <w:tab/>
      </w:r>
      <w:r>
        <w:rPr>
          <w:lang w:eastAsia="en-GB"/>
        </w:rPr>
        <w:tab/>
      </w:r>
      <w:bookmarkStart w:id="6" w:name="_Toc355000250"/>
      <w:bookmarkStart w:id="7" w:name="_Toc355000724"/>
      <w:r w:rsidRPr="00366980">
        <w:rPr>
          <w:lang w:eastAsia="en-GB"/>
        </w:rPr>
        <w:t xml:space="preserve">Uniform provisions concerning the approval of </w:t>
      </w:r>
      <w:r w:rsidR="00060A7A">
        <w:rPr>
          <w:lang w:eastAsia="en-GB"/>
        </w:rPr>
        <w:t>E</w:t>
      </w:r>
      <w:r w:rsidR="00060A7A" w:rsidRPr="00366980">
        <w:rPr>
          <w:lang w:eastAsia="en-GB"/>
        </w:rPr>
        <w:t xml:space="preserve">nhanced </w:t>
      </w:r>
      <w:r w:rsidRPr="00366980">
        <w:rPr>
          <w:lang w:eastAsia="en-GB"/>
        </w:rPr>
        <w:t>Child Restraint Systems used on board of motor vehicles</w:t>
      </w:r>
      <w:bookmarkEnd w:id="6"/>
      <w:bookmarkEnd w:id="7"/>
    </w:p>
    <w:p w14:paraId="739A4F17" w14:textId="1F96C2DC" w:rsidR="00BD6451" w:rsidRDefault="008A3107" w:rsidP="00BD6451">
      <w:pPr>
        <w:pStyle w:val="SingleTxtG"/>
        <w:spacing w:after="0" w:line="200" w:lineRule="exact"/>
        <w:rPr>
          <w:spacing w:val="-6"/>
          <w:lang w:eastAsia="en-GB"/>
        </w:rPr>
      </w:pPr>
      <w:r>
        <w:rPr>
          <w:spacing w:val="-4"/>
          <w:lang w:eastAsia="en-GB"/>
        </w:rPr>
        <w:t>This document is meant purely as documentation tool. The authentic and legal binding text</w:t>
      </w:r>
      <w:r w:rsidR="00311DE7">
        <w:rPr>
          <w:spacing w:val="-4"/>
          <w:lang w:eastAsia="en-GB"/>
        </w:rPr>
        <w:t>s</w:t>
      </w:r>
      <w:r>
        <w:rPr>
          <w:spacing w:val="-4"/>
          <w:lang w:eastAsia="en-GB"/>
        </w:rPr>
        <w:t xml:space="preserve"> </w:t>
      </w:r>
      <w:r w:rsidR="002B7B4B">
        <w:rPr>
          <w:spacing w:val="-4"/>
          <w:lang w:eastAsia="en-GB"/>
        </w:rPr>
        <w:t>are</w:t>
      </w:r>
      <w:r>
        <w:rPr>
          <w:spacing w:val="-4"/>
          <w:lang w:eastAsia="en-GB"/>
        </w:rPr>
        <w:t>:</w:t>
      </w:r>
      <w:r>
        <w:rPr>
          <w:lang w:eastAsia="en-GB"/>
        </w:rPr>
        <w:t xml:space="preserve"> </w:t>
      </w:r>
    </w:p>
    <w:p w14:paraId="20534753" w14:textId="3360A41A" w:rsidR="007535D9" w:rsidRDefault="00BD6451" w:rsidP="00B55DEC">
      <w:pPr>
        <w:pStyle w:val="SingleTxtG"/>
        <w:spacing w:after="0" w:line="200" w:lineRule="exact"/>
        <w:rPr>
          <w:spacing w:val="-6"/>
          <w:lang w:eastAsia="en-GB"/>
        </w:rPr>
      </w:pPr>
      <w:r>
        <w:rPr>
          <w:spacing w:val="-6"/>
          <w:lang w:eastAsia="en-GB"/>
        </w:rPr>
        <w:t>ECE/TRANS/WP.29/</w:t>
      </w:r>
      <w:r w:rsidR="00B21728">
        <w:rPr>
          <w:spacing w:val="-6"/>
          <w:lang w:eastAsia="en-GB"/>
        </w:rPr>
        <w:t>201</w:t>
      </w:r>
      <w:r w:rsidR="00563398">
        <w:rPr>
          <w:spacing w:val="-6"/>
          <w:lang w:eastAsia="en-GB"/>
        </w:rPr>
        <w:t>8</w:t>
      </w:r>
      <w:r>
        <w:rPr>
          <w:spacing w:val="-6"/>
          <w:lang w:eastAsia="en-GB"/>
        </w:rPr>
        <w:t>/</w:t>
      </w:r>
      <w:r w:rsidR="00563398">
        <w:rPr>
          <w:spacing w:val="-6"/>
          <w:lang w:eastAsia="en-GB"/>
        </w:rPr>
        <w:t>42</w:t>
      </w:r>
      <w:r w:rsidR="00B21728">
        <w:rPr>
          <w:spacing w:val="-6"/>
          <w:lang w:eastAsia="en-GB"/>
        </w:rPr>
        <w:t xml:space="preserve"> </w:t>
      </w:r>
      <w:r w:rsidR="00B55DEC">
        <w:rPr>
          <w:spacing w:val="-6"/>
          <w:lang w:eastAsia="en-GB"/>
        </w:rPr>
        <w:t xml:space="preserve">and </w:t>
      </w:r>
      <w:r w:rsidR="007535D9">
        <w:rPr>
          <w:spacing w:val="-6"/>
          <w:lang w:eastAsia="en-GB"/>
        </w:rPr>
        <w:t>ECE/TRANS/WP.29/</w:t>
      </w:r>
      <w:r w:rsidR="00B21728">
        <w:rPr>
          <w:spacing w:val="-6"/>
          <w:lang w:eastAsia="en-GB"/>
        </w:rPr>
        <w:t>201</w:t>
      </w:r>
      <w:r w:rsidR="00867AFB">
        <w:rPr>
          <w:spacing w:val="-6"/>
          <w:lang w:eastAsia="en-GB"/>
        </w:rPr>
        <w:t>8</w:t>
      </w:r>
      <w:r w:rsidR="007535D9">
        <w:rPr>
          <w:spacing w:val="-6"/>
          <w:lang w:eastAsia="en-GB"/>
        </w:rPr>
        <w:t>/</w:t>
      </w:r>
      <w:r w:rsidR="00867AFB">
        <w:rPr>
          <w:spacing w:val="-6"/>
          <w:lang w:eastAsia="en-GB"/>
        </w:rPr>
        <w:t>45</w:t>
      </w:r>
      <w:r w:rsidR="0094542E">
        <w:rPr>
          <w:spacing w:val="-6"/>
          <w:lang w:eastAsia="en-GB"/>
        </w:rPr>
        <w:t>.</w:t>
      </w:r>
    </w:p>
    <w:p w14:paraId="05B46924" w14:textId="77777777" w:rsidR="00AC0107" w:rsidRPr="0046032E" w:rsidRDefault="00AC0107" w:rsidP="00AC0107">
      <w:pPr>
        <w:spacing w:line="80" w:lineRule="atLeast"/>
        <w:ind w:right="-62"/>
        <w:jc w:val="center"/>
      </w:pPr>
      <w:r w:rsidRPr="0046032E">
        <w:t>_______________</w:t>
      </w:r>
    </w:p>
    <w:p w14:paraId="75324FFC" w14:textId="25A40755" w:rsidR="00AC0107" w:rsidRPr="0046032E" w:rsidRDefault="00AC0107" w:rsidP="00AC0107">
      <w:pPr>
        <w:ind w:right="-61"/>
        <w:jc w:val="center"/>
      </w:pPr>
      <w:r>
        <w:rPr>
          <w:noProof/>
          <w:lang w:eastAsia="en-GB"/>
        </w:rPr>
        <w:drawing>
          <wp:anchor distT="0" distB="137160" distL="114300" distR="114300" simplePos="0" relativeHeight="251692032" behindDoc="1" locked="0" layoutInCell="1" allowOverlap="1" wp14:anchorId="6EDBEA32" wp14:editId="0873DBA3">
            <wp:simplePos x="0" y="0"/>
            <wp:positionH relativeFrom="column">
              <wp:posOffset>2679700</wp:posOffset>
            </wp:positionH>
            <wp:positionV relativeFrom="paragraph">
              <wp:posOffset>5080</wp:posOffset>
            </wp:positionV>
            <wp:extent cx="882015" cy="706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7608" r="-7608"/>
                    <a:stretch>
                      <a:fillRect/>
                    </a:stretch>
                  </pic:blipFill>
                  <pic:spPr bwMode="auto">
                    <a:xfrm>
                      <a:off x="0" y="0"/>
                      <a:ext cx="882015" cy="70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36272" w14:textId="77777777" w:rsidR="00AC0107" w:rsidRPr="0046032E" w:rsidRDefault="00AC0107" w:rsidP="00AC0107">
      <w:pPr>
        <w:ind w:right="-61"/>
        <w:jc w:val="center"/>
      </w:pPr>
    </w:p>
    <w:p w14:paraId="1C547879" w14:textId="77777777" w:rsidR="00AC0107" w:rsidRPr="0046032E" w:rsidRDefault="00AC0107" w:rsidP="00AC0107">
      <w:pPr>
        <w:ind w:right="-61"/>
        <w:jc w:val="center"/>
      </w:pPr>
    </w:p>
    <w:p w14:paraId="6F9E7140" w14:textId="77777777" w:rsidR="00AC0107" w:rsidRPr="0046032E" w:rsidRDefault="00AC0107" w:rsidP="00AC0107">
      <w:pPr>
        <w:ind w:right="-61"/>
        <w:jc w:val="center"/>
      </w:pPr>
    </w:p>
    <w:p w14:paraId="10F300AA" w14:textId="20BA1E80" w:rsidR="0097298E" w:rsidRDefault="00AC0107" w:rsidP="00AC0107">
      <w:pPr>
        <w:spacing w:before="240" w:line="200" w:lineRule="atLeast"/>
        <w:ind w:right="-61"/>
        <w:jc w:val="center"/>
        <w:outlineLvl w:val="0"/>
        <w:rPr>
          <w:lang w:eastAsia="en-GB"/>
        </w:rPr>
      </w:pPr>
      <w:r w:rsidRPr="0046032E">
        <w:rPr>
          <w:b/>
        </w:rPr>
        <w:t>UNITED NATIONS</w:t>
      </w:r>
    </w:p>
    <w:p w14:paraId="41EBC848" w14:textId="77777777" w:rsidR="003B0EDE" w:rsidRDefault="003B0EDE" w:rsidP="00C711C7">
      <w:pPr>
        <w:jc w:val="center"/>
        <w:sectPr w:rsidR="003B0EDE" w:rsidSect="00997AA0">
          <w:headerReference w:type="even" r:id="rId9"/>
          <w:headerReference w:type="default" r:id="rId10"/>
          <w:footerReference w:type="even" r:id="rId11"/>
          <w:footerReference w:type="default" r:id="rId12"/>
          <w:headerReference w:type="first" r:id="rId13"/>
          <w:footnotePr>
            <w:numRestart w:val="eachSect"/>
          </w:footnotePr>
          <w:endnotePr>
            <w:numFmt w:val="decimal"/>
          </w:endnotePr>
          <w:pgSz w:w="11907" w:h="16840" w:code="9"/>
          <w:pgMar w:top="1418" w:right="1134" w:bottom="1134" w:left="1134" w:header="680" w:footer="567" w:gutter="0"/>
          <w:cols w:space="720"/>
          <w:titlePg/>
          <w:docGrid w:linePitch="272"/>
        </w:sectPr>
      </w:pPr>
    </w:p>
    <w:p w14:paraId="0D6F4122" w14:textId="34A00846" w:rsidR="00E758AB" w:rsidRDefault="00AD2C2F" w:rsidP="00E758AB">
      <w:pPr>
        <w:pStyle w:val="HChG"/>
      </w:pPr>
      <w:r>
        <w:lastRenderedPageBreak/>
        <w:br w:type="page"/>
      </w:r>
      <w:r w:rsidR="00CD2EB5">
        <w:lastRenderedPageBreak/>
        <w:t>UN Regulation No</w:t>
      </w:r>
      <w:r w:rsidR="00E758AB">
        <w:t xml:space="preserve">. </w:t>
      </w:r>
      <w:r w:rsidR="00B756D6">
        <w:t>129</w:t>
      </w:r>
    </w:p>
    <w:p w14:paraId="00227A11" w14:textId="58497467" w:rsidR="003B0EDE" w:rsidRPr="003B0EDE" w:rsidRDefault="00DC489E" w:rsidP="00DC489E">
      <w:pPr>
        <w:pStyle w:val="HChG"/>
      </w:pPr>
      <w:r>
        <w:tab/>
      </w:r>
      <w:r>
        <w:tab/>
      </w:r>
      <w:r w:rsidR="003B0EDE" w:rsidRPr="003B0EDE">
        <w:t xml:space="preserve">Uniform provisions concerning the approval of </w:t>
      </w:r>
      <w:r w:rsidR="00060A7A">
        <w:t>E</w:t>
      </w:r>
      <w:r w:rsidR="003B0EDE" w:rsidRPr="003B0EDE">
        <w:t>nhanced Child Restraint Systems used on board of motor vehicles</w:t>
      </w:r>
    </w:p>
    <w:p w14:paraId="45B180F1" w14:textId="77777777" w:rsidR="003B0EDE" w:rsidRPr="0038399C" w:rsidRDefault="003B0EDE" w:rsidP="003B0EDE">
      <w:pPr>
        <w:rPr>
          <w:sz w:val="28"/>
          <w:lang w:val="fr-CH"/>
        </w:rPr>
      </w:pPr>
      <w:r w:rsidRPr="0038399C">
        <w:rPr>
          <w:sz w:val="28"/>
          <w:lang w:val="fr-CH"/>
        </w:rPr>
        <w:t>Contents</w:t>
      </w:r>
    </w:p>
    <w:p w14:paraId="45AC822E" w14:textId="77777777" w:rsidR="003B0EDE" w:rsidRPr="0038399C" w:rsidRDefault="003B0EDE" w:rsidP="003B0EDE">
      <w:pPr>
        <w:tabs>
          <w:tab w:val="right" w:pos="9638"/>
        </w:tabs>
        <w:spacing w:after="120"/>
        <w:ind w:left="283"/>
        <w:rPr>
          <w:sz w:val="18"/>
          <w:lang w:val="fr-CH"/>
        </w:rPr>
      </w:pPr>
      <w:r w:rsidRPr="0038399C">
        <w:rPr>
          <w:i/>
          <w:sz w:val="18"/>
          <w:lang w:val="fr-CH"/>
        </w:rPr>
        <w:tab/>
        <w:t>Page</w:t>
      </w:r>
    </w:p>
    <w:p w14:paraId="28E17199" w14:textId="77777777" w:rsidR="00E13BEC" w:rsidRPr="0038399C" w:rsidRDefault="004A516E" w:rsidP="008D11E0">
      <w:pPr>
        <w:tabs>
          <w:tab w:val="left" w:pos="1559"/>
          <w:tab w:val="left" w:leader="dot" w:pos="8929"/>
          <w:tab w:val="right" w:pos="9638"/>
        </w:tabs>
        <w:spacing w:after="120"/>
        <w:ind w:left="1134" w:hanging="1134"/>
        <w:rPr>
          <w:lang w:val="fr-CH"/>
        </w:rPr>
      </w:pPr>
      <w:r w:rsidRPr="0038399C">
        <w:rPr>
          <w:lang w:val="fr-CH"/>
        </w:rPr>
        <w:t>Regulation</w:t>
      </w:r>
    </w:p>
    <w:p w14:paraId="35A3CAB9" w14:textId="282B4F65" w:rsidR="00E13BEC" w:rsidRPr="0038399C" w:rsidRDefault="00F37BFD" w:rsidP="00F37BFD">
      <w:pPr>
        <w:tabs>
          <w:tab w:val="right" w:pos="850"/>
          <w:tab w:val="left" w:pos="1134"/>
          <w:tab w:val="left" w:pos="1560"/>
          <w:tab w:val="left" w:leader="dot" w:pos="8929"/>
          <w:tab w:val="right" w:pos="9638"/>
        </w:tabs>
        <w:spacing w:after="120"/>
        <w:rPr>
          <w:lang w:val="fr-CH"/>
        </w:rPr>
      </w:pPr>
      <w:r w:rsidRPr="0038399C">
        <w:rPr>
          <w:lang w:val="fr-CH"/>
        </w:rPr>
        <w:tab/>
      </w:r>
      <w:r w:rsidR="00E13BEC" w:rsidRPr="0038399C">
        <w:rPr>
          <w:lang w:val="fr-CH"/>
        </w:rPr>
        <w:t>1.</w:t>
      </w:r>
      <w:r w:rsidRPr="0038399C">
        <w:rPr>
          <w:lang w:val="fr-CH"/>
        </w:rPr>
        <w:tab/>
      </w:r>
      <w:r w:rsidR="00E13BEC" w:rsidRPr="0038399C">
        <w:rPr>
          <w:lang w:val="fr-CH"/>
        </w:rPr>
        <w:t>Scope</w:t>
      </w:r>
      <w:r w:rsidR="00001200" w:rsidRPr="0038399C">
        <w:rPr>
          <w:lang w:val="fr-CH"/>
        </w:rPr>
        <w:t xml:space="preserve"> </w:t>
      </w:r>
      <w:r w:rsidR="00DA192B" w:rsidRPr="0038399C">
        <w:rPr>
          <w:lang w:val="fr-CH"/>
        </w:rPr>
        <w:tab/>
      </w:r>
      <w:r w:rsidR="00DA192B" w:rsidRPr="0038399C">
        <w:rPr>
          <w:lang w:val="fr-CH"/>
        </w:rPr>
        <w:tab/>
        <w:t>5</w:t>
      </w:r>
    </w:p>
    <w:p w14:paraId="67A4D87F" w14:textId="7438FA6A" w:rsidR="00E13BEC" w:rsidRPr="0038399C" w:rsidRDefault="00F37BFD" w:rsidP="00F37BFD">
      <w:pPr>
        <w:tabs>
          <w:tab w:val="right" w:pos="850"/>
          <w:tab w:val="left" w:pos="1134"/>
          <w:tab w:val="left" w:pos="1560"/>
          <w:tab w:val="left" w:leader="dot" w:pos="8929"/>
          <w:tab w:val="right" w:pos="9638"/>
        </w:tabs>
        <w:spacing w:after="120"/>
        <w:rPr>
          <w:lang w:val="fr-CH"/>
        </w:rPr>
      </w:pPr>
      <w:r w:rsidRPr="0038399C">
        <w:rPr>
          <w:lang w:val="fr-CH"/>
        </w:rPr>
        <w:tab/>
      </w:r>
      <w:r w:rsidR="00E13BEC" w:rsidRPr="0038399C">
        <w:rPr>
          <w:lang w:val="fr-CH"/>
        </w:rPr>
        <w:t>2.</w:t>
      </w:r>
      <w:r w:rsidRPr="0038399C">
        <w:rPr>
          <w:lang w:val="fr-CH"/>
        </w:rPr>
        <w:tab/>
      </w:r>
      <w:r w:rsidR="00E13BEC" w:rsidRPr="0038399C">
        <w:rPr>
          <w:lang w:val="fr-CH"/>
        </w:rPr>
        <w:t>Definitions</w:t>
      </w:r>
      <w:r w:rsidR="00001200" w:rsidRPr="0038399C">
        <w:rPr>
          <w:lang w:val="fr-CH"/>
        </w:rPr>
        <w:t xml:space="preserve"> </w:t>
      </w:r>
      <w:r w:rsidR="00DA192B" w:rsidRPr="0038399C">
        <w:rPr>
          <w:lang w:val="fr-CH"/>
        </w:rPr>
        <w:tab/>
      </w:r>
      <w:r w:rsidR="00DA192B" w:rsidRPr="0038399C">
        <w:rPr>
          <w:lang w:val="fr-CH"/>
        </w:rPr>
        <w:tab/>
        <w:t>5</w:t>
      </w:r>
    </w:p>
    <w:p w14:paraId="3A12704E" w14:textId="42C7FFED" w:rsidR="00E13BEC" w:rsidRDefault="00F37BFD" w:rsidP="00F37BFD">
      <w:pPr>
        <w:tabs>
          <w:tab w:val="right" w:pos="850"/>
          <w:tab w:val="left" w:pos="1134"/>
          <w:tab w:val="left" w:pos="1560"/>
          <w:tab w:val="left" w:leader="dot" w:pos="8929"/>
          <w:tab w:val="right" w:pos="9638"/>
        </w:tabs>
        <w:spacing w:after="120"/>
      </w:pPr>
      <w:r w:rsidRPr="0038399C">
        <w:rPr>
          <w:lang w:val="fr-CH"/>
        </w:rPr>
        <w:tab/>
      </w:r>
      <w:r w:rsidR="00E13BEC">
        <w:t>3.</w:t>
      </w:r>
      <w:r w:rsidR="00E13BEC">
        <w:tab/>
        <w:t>Application for approval</w:t>
      </w:r>
      <w:r w:rsidR="00001200">
        <w:t xml:space="preserve"> </w:t>
      </w:r>
      <w:r w:rsidR="00DA192B">
        <w:tab/>
      </w:r>
      <w:r w:rsidR="00DA192B">
        <w:tab/>
        <w:t>1</w:t>
      </w:r>
      <w:r w:rsidR="00C3370B">
        <w:t>2</w:t>
      </w:r>
    </w:p>
    <w:p w14:paraId="706B36F3" w14:textId="67F95F22" w:rsidR="00E13BEC" w:rsidRDefault="00F37BFD" w:rsidP="00F37BFD">
      <w:pPr>
        <w:tabs>
          <w:tab w:val="right" w:pos="850"/>
          <w:tab w:val="left" w:pos="1134"/>
          <w:tab w:val="left" w:pos="1560"/>
          <w:tab w:val="left" w:leader="dot" w:pos="8929"/>
          <w:tab w:val="right" w:pos="9638"/>
        </w:tabs>
        <w:spacing w:after="120"/>
      </w:pPr>
      <w:r>
        <w:tab/>
      </w:r>
      <w:r w:rsidR="00E13BEC">
        <w:t>4.</w:t>
      </w:r>
      <w:r w:rsidR="00E13BEC">
        <w:tab/>
        <w:t>Markings</w:t>
      </w:r>
      <w:r w:rsidR="00001200">
        <w:t xml:space="preserve"> </w:t>
      </w:r>
      <w:r w:rsidR="00DA192B">
        <w:tab/>
      </w:r>
      <w:r w:rsidR="00DA192B">
        <w:tab/>
        <w:t>1</w:t>
      </w:r>
      <w:r w:rsidR="00666036">
        <w:t>3</w:t>
      </w:r>
    </w:p>
    <w:p w14:paraId="5C280794" w14:textId="068740B6" w:rsidR="00E13BEC" w:rsidRDefault="00F37BFD" w:rsidP="00F37BFD">
      <w:pPr>
        <w:tabs>
          <w:tab w:val="right" w:pos="850"/>
          <w:tab w:val="left" w:pos="1134"/>
          <w:tab w:val="left" w:pos="1560"/>
          <w:tab w:val="left" w:leader="dot" w:pos="8929"/>
          <w:tab w:val="right" w:pos="9638"/>
        </w:tabs>
        <w:spacing w:after="120"/>
      </w:pPr>
      <w:r>
        <w:tab/>
      </w:r>
      <w:r w:rsidR="00E13BEC">
        <w:t>5.</w:t>
      </w:r>
      <w:r w:rsidR="00E13BEC">
        <w:tab/>
        <w:t>Approval</w:t>
      </w:r>
      <w:r w:rsidR="00001200">
        <w:t xml:space="preserve"> </w:t>
      </w:r>
      <w:r w:rsidR="00DA192B">
        <w:tab/>
      </w:r>
      <w:r w:rsidR="00DA192B">
        <w:tab/>
        <w:t>1</w:t>
      </w:r>
      <w:r w:rsidR="006C6943">
        <w:t>9</w:t>
      </w:r>
    </w:p>
    <w:p w14:paraId="06B7A9FC" w14:textId="23C4F813" w:rsidR="00E13BEC" w:rsidRDefault="00F37BFD" w:rsidP="00F37BFD">
      <w:pPr>
        <w:tabs>
          <w:tab w:val="right" w:pos="850"/>
          <w:tab w:val="left" w:pos="1134"/>
          <w:tab w:val="left" w:pos="1560"/>
          <w:tab w:val="left" w:leader="dot" w:pos="8929"/>
          <w:tab w:val="right" w:pos="9638"/>
        </w:tabs>
        <w:spacing w:after="120"/>
      </w:pPr>
      <w:r>
        <w:tab/>
      </w:r>
      <w:r w:rsidR="00E13BEC">
        <w:t>6.</w:t>
      </w:r>
      <w:r w:rsidR="00E13BEC">
        <w:tab/>
        <w:t>General specifications</w:t>
      </w:r>
      <w:r w:rsidR="00001200">
        <w:t xml:space="preserve"> </w:t>
      </w:r>
      <w:r w:rsidR="00DA192B">
        <w:tab/>
      </w:r>
      <w:r w:rsidR="00DA192B">
        <w:tab/>
      </w:r>
      <w:r w:rsidR="00C3370B">
        <w:t>20</w:t>
      </w:r>
    </w:p>
    <w:p w14:paraId="4F00EDA1" w14:textId="39DB25D1" w:rsidR="00E13BEC" w:rsidRDefault="00F37BFD" w:rsidP="00F37BFD">
      <w:pPr>
        <w:tabs>
          <w:tab w:val="right" w:pos="850"/>
          <w:tab w:val="left" w:pos="1134"/>
          <w:tab w:val="left" w:pos="1560"/>
          <w:tab w:val="left" w:leader="dot" w:pos="8929"/>
          <w:tab w:val="right" w:pos="9638"/>
        </w:tabs>
        <w:spacing w:after="120"/>
      </w:pPr>
      <w:r>
        <w:tab/>
      </w:r>
      <w:r w:rsidR="00E13BEC">
        <w:t>7.</w:t>
      </w:r>
      <w:r w:rsidR="00E13BEC">
        <w:tab/>
        <w:t>Tests</w:t>
      </w:r>
      <w:r w:rsidR="00E13BEC">
        <w:tab/>
      </w:r>
      <w:r w:rsidR="00001200">
        <w:t xml:space="preserve"> </w:t>
      </w:r>
      <w:r w:rsidR="00ED6EF0">
        <w:tab/>
      </w:r>
      <w:r w:rsidR="00ED6EF0">
        <w:tab/>
      </w:r>
      <w:r w:rsidR="00C3370B">
        <w:t>4</w:t>
      </w:r>
      <w:r w:rsidR="00666036">
        <w:t>3</w:t>
      </w:r>
    </w:p>
    <w:p w14:paraId="71A92575" w14:textId="5BAB14DB" w:rsidR="00E13BEC" w:rsidRDefault="00F37BFD" w:rsidP="00F37BFD">
      <w:pPr>
        <w:tabs>
          <w:tab w:val="right" w:pos="850"/>
          <w:tab w:val="left" w:pos="1134"/>
          <w:tab w:val="left" w:pos="1560"/>
          <w:tab w:val="left" w:leader="dot" w:pos="8929"/>
          <w:tab w:val="right" w:pos="9638"/>
        </w:tabs>
        <w:spacing w:after="120"/>
      </w:pPr>
      <w:r>
        <w:tab/>
      </w:r>
      <w:r w:rsidR="00E13BEC">
        <w:t>8.</w:t>
      </w:r>
      <w:r w:rsidR="00E13BEC">
        <w:tab/>
        <w:t>Test reports of type approval and of production qualification</w:t>
      </w:r>
      <w:r w:rsidR="00001200">
        <w:t xml:space="preserve"> </w:t>
      </w:r>
      <w:r w:rsidR="00DA192B">
        <w:tab/>
      </w:r>
      <w:r w:rsidR="00DA192B">
        <w:tab/>
      </w:r>
      <w:r w:rsidR="00C3370B">
        <w:t>6</w:t>
      </w:r>
      <w:r w:rsidR="00666036">
        <w:t>1</w:t>
      </w:r>
    </w:p>
    <w:p w14:paraId="010EEFE5" w14:textId="770ED7FF" w:rsidR="00E13BEC" w:rsidRDefault="00F37BFD" w:rsidP="00F37BFD">
      <w:pPr>
        <w:tabs>
          <w:tab w:val="right" w:pos="850"/>
          <w:tab w:val="left" w:pos="1134"/>
          <w:tab w:val="left" w:pos="1560"/>
          <w:tab w:val="left" w:leader="dot" w:pos="8929"/>
          <w:tab w:val="right" w:pos="9638"/>
        </w:tabs>
        <w:spacing w:after="120"/>
      </w:pPr>
      <w:r>
        <w:tab/>
      </w:r>
      <w:r w:rsidR="00E13BEC">
        <w:t>9.</w:t>
      </w:r>
      <w:r w:rsidR="00E13BEC">
        <w:tab/>
        <w:t>Production qualification</w:t>
      </w:r>
      <w:r w:rsidR="00001200">
        <w:t xml:space="preserve"> </w:t>
      </w:r>
      <w:r w:rsidR="00DA192B">
        <w:tab/>
      </w:r>
      <w:r w:rsidR="00DA192B">
        <w:tab/>
      </w:r>
      <w:r w:rsidR="00C3370B">
        <w:t>6</w:t>
      </w:r>
      <w:r w:rsidR="00666036">
        <w:t>2</w:t>
      </w:r>
    </w:p>
    <w:p w14:paraId="3515D75E" w14:textId="6ED73ABB" w:rsidR="00E13BEC" w:rsidRDefault="00F37BFD" w:rsidP="00F37BFD">
      <w:pPr>
        <w:tabs>
          <w:tab w:val="right" w:pos="850"/>
          <w:tab w:val="left" w:pos="1134"/>
          <w:tab w:val="left" w:pos="1560"/>
          <w:tab w:val="left" w:leader="dot" w:pos="8929"/>
          <w:tab w:val="right" w:pos="9638"/>
        </w:tabs>
        <w:spacing w:after="120"/>
      </w:pPr>
      <w:r>
        <w:tab/>
      </w:r>
      <w:r w:rsidR="00E13BEC">
        <w:t>10.</w:t>
      </w:r>
      <w:r w:rsidR="00E13BEC">
        <w:tab/>
        <w:t>Conformity of production and routine tests</w:t>
      </w:r>
      <w:r w:rsidR="00001200">
        <w:t xml:space="preserve"> </w:t>
      </w:r>
      <w:r w:rsidR="00DA192B">
        <w:tab/>
      </w:r>
      <w:r w:rsidR="00DA192B">
        <w:tab/>
      </w:r>
      <w:r w:rsidR="00C3370B">
        <w:t>6</w:t>
      </w:r>
      <w:r w:rsidR="00666036">
        <w:t>3</w:t>
      </w:r>
    </w:p>
    <w:p w14:paraId="21F40D50" w14:textId="3F2DD09B" w:rsidR="00E13BEC" w:rsidRDefault="00F37BFD" w:rsidP="00F37BFD">
      <w:pPr>
        <w:tabs>
          <w:tab w:val="right" w:pos="850"/>
          <w:tab w:val="left" w:pos="1134"/>
          <w:tab w:val="left" w:pos="1560"/>
          <w:tab w:val="left" w:leader="dot" w:pos="8929"/>
          <w:tab w:val="right" w:pos="9638"/>
        </w:tabs>
        <w:spacing w:after="120"/>
      </w:pPr>
      <w:r>
        <w:tab/>
      </w:r>
      <w:r w:rsidR="00E13BEC">
        <w:t>11.</w:t>
      </w:r>
      <w:r w:rsidR="00E13BEC">
        <w:tab/>
        <w:t>Modification and extension of approval of an Enhanced Child Restraint System</w:t>
      </w:r>
      <w:r w:rsidR="00001200">
        <w:t xml:space="preserve"> </w:t>
      </w:r>
      <w:r w:rsidR="00DA192B">
        <w:tab/>
      </w:r>
      <w:r w:rsidR="00DA192B">
        <w:tab/>
      </w:r>
      <w:r w:rsidR="00C3370B">
        <w:t>6</w:t>
      </w:r>
      <w:r w:rsidR="00666036">
        <w:t>4</w:t>
      </w:r>
    </w:p>
    <w:p w14:paraId="2AAF8513" w14:textId="71F59D38" w:rsidR="00E13BEC" w:rsidRDefault="00F37BFD" w:rsidP="00F37BFD">
      <w:pPr>
        <w:tabs>
          <w:tab w:val="right" w:pos="850"/>
          <w:tab w:val="left" w:pos="1134"/>
          <w:tab w:val="left" w:pos="1560"/>
          <w:tab w:val="left" w:leader="dot" w:pos="8929"/>
          <w:tab w:val="right" w:pos="9638"/>
        </w:tabs>
        <w:spacing w:after="120"/>
      </w:pPr>
      <w:r>
        <w:tab/>
      </w:r>
      <w:r w:rsidR="00E13BEC">
        <w:t>12.</w:t>
      </w:r>
      <w:r w:rsidR="00E13BEC">
        <w:tab/>
        <w:t>Penalties for non-conformity of production</w:t>
      </w:r>
      <w:r w:rsidR="00001200">
        <w:t xml:space="preserve"> </w:t>
      </w:r>
      <w:r w:rsidR="00DA192B">
        <w:tab/>
      </w:r>
      <w:r w:rsidR="00DA192B">
        <w:tab/>
      </w:r>
      <w:r w:rsidR="00C3370B">
        <w:t>6</w:t>
      </w:r>
      <w:r w:rsidR="00666036">
        <w:t>4</w:t>
      </w:r>
    </w:p>
    <w:p w14:paraId="2A910547" w14:textId="118BB982" w:rsidR="00E13BEC" w:rsidRDefault="00F37BFD" w:rsidP="00F37BFD">
      <w:pPr>
        <w:tabs>
          <w:tab w:val="right" w:pos="850"/>
          <w:tab w:val="left" w:pos="1134"/>
          <w:tab w:val="left" w:pos="1560"/>
          <w:tab w:val="left" w:leader="dot" w:pos="8929"/>
          <w:tab w:val="right" w:pos="9638"/>
        </w:tabs>
        <w:spacing w:after="120"/>
      </w:pPr>
      <w:r>
        <w:tab/>
      </w:r>
      <w:r w:rsidR="00E13BEC">
        <w:t>13.</w:t>
      </w:r>
      <w:r w:rsidR="00E13BEC">
        <w:tab/>
        <w:t>Production definitively discontinued</w:t>
      </w:r>
      <w:r w:rsidR="00001200">
        <w:t xml:space="preserve"> </w:t>
      </w:r>
      <w:r w:rsidR="00DA192B">
        <w:tab/>
      </w:r>
      <w:r w:rsidR="00DA192B">
        <w:tab/>
      </w:r>
      <w:r w:rsidR="00C3370B">
        <w:t>6</w:t>
      </w:r>
      <w:r w:rsidR="00666036">
        <w:t>4</w:t>
      </w:r>
    </w:p>
    <w:p w14:paraId="18844F0C" w14:textId="31F5C210" w:rsidR="00E13BEC" w:rsidRDefault="00F37BFD" w:rsidP="00F37BFD">
      <w:pPr>
        <w:tabs>
          <w:tab w:val="right" w:pos="850"/>
          <w:tab w:val="left" w:pos="1134"/>
          <w:tab w:val="left" w:pos="1560"/>
          <w:tab w:val="left" w:leader="dot" w:pos="8929"/>
          <w:tab w:val="right" w:pos="9638"/>
        </w:tabs>
        <w:spacing w:after="120"/>
      </w:pPr>
      <w:r>
        <w:tab/>
      </w:r>
      <w:r w:rsidR="00E13BEC">
        <w:t>14.</w:t>
      </w:r>
      <w:r w:rsidR="00E13BEC">
        <w:tab/>
        <w:t>Information for users</w:t>
      </w:r>
      <w:r w:rsidR="00001200">
        <w:t xml:space="preserve"> </w:t>
      </w:r>
      <w:r w:rsidR="00DA192B">
        <w:tab/>
      </w:r>
      <w:r w:rsidR="00DA192B">
        <w:tab/>
      </w:r>
      <w:r w:rsidR="00C3370B">
        <w:t>6</w:t>
      </w:r>
      <w:r w:rsidR="00666036">
        <w:t>5</w:t>
      </w:r>
    </w:p>
    <w:p w14:paraId="77252A77" w14:textId="1B27CE1E" w:rsidR="00E13BEC" w:rsidRDefault="00F37BFD" w:rsidP="00F37BFD">
      <w:pPr>
        <w:tabs>
          <w:tab w:val="right" w:pos="850"/>
          <w:tab w:val="left" w:pos="1134"/>
          <w:tab w:val="left" w:pos="1560"/>
          <w:tab w:val="left" w:leader="dot" w:pos="8929"/>
          <w:tab w:val="right" w:pos="9638"/>
        </w:tabs>
        <w:spacing w:after="120"/>
      </w:pPr>
      <w:r>
        <w:tab/>
      </w:r>
      <w:r w:rsidR="00E13BEC">
        <w:t>15.</w:t>
      </w:r>
      <w:r w:rsidR="00E13BEC">
        <w:tab/>
        <w:t xml:space="preserve">Names and addresses of Technical Services responsible for conducting approval tests and </w:t>
      </w:r>
      <w:r>
        <w:br/>
      </w:r>
      <w:r>
        <w:tab/>
      </w:r>
      <w:r>
        <w:tab/>
      </w:r>
      <w:r w:rsidR="00E13BEC">
        <w:t>of Type Approval Authorities</w:t>
      </w:r>
      <w:r w:rsidR="00001200">
        <w:t xml:space="preserve"> </w:t>
      </w:r>
      <w:r w:rsidR="00DA192B">
        <w:tab/>
      </w:r>
      <w:r w:rsidR="00DA192B">
        <w:tab/>
      </w:r>
      <w:r w:rsidR="00666036">
        <w:t>6</w:t>
      </w:r>
      <w:r w:rsidR="006C6943">
        <w:t>7</w:t>
      </w:r>
    </w:p>
    <w:p w14:paraId="11EC4811" w14:textId="68C072A5" w:rsidR="00B136F9" w:rsidRDefault="00B136F9" w:rsidP="00F37BFD">
      <w:pPr>
        <w:tabs>
          <w:tab w:val="right" w:pos="850"/>
          <w:tab w:val="left" w:pos="1134"/>
          <w:tab w:val="left" w:pos="1560"/>
          <w:tab w:val="left" w:leader="dot" w:pos="8929"/>
          <w:tab w:val="right" w:pos="9638"/>
        </w:tabs>
        <w:spacing w:after="120"/>
      </w:pPr>
      <w:r>
        <w:tab/>
      </w:r>
      <w:r w:rsidRPr="004A1237">
        <w:t>16.</w:t>
      </w:r>
      <w:r w:rsidRPr="004A1237">
        <w:tab/>
      </w:r>
      <w:r w:rsidRPr="00840E1F">
        <w:t>Transitional</w:t>
      </w:r>
      <w:r w:rsidRPr="004A1237">
        <w:t xml:space="preserve"> </w:t>
      </w:r>
      <w:r w:rsidRPr="00840E1F">
        <w:t>provisions</w:t>
      </w:r>
      <w:r w:rsidR="00001200">
        <w:t xml:space="preserve"> </w:t>
      </w:r>
      <w:r>
        <w:tab/>
      </w:r>
      <w:r>
        <w:tab/>
      </w:r>
      <w:r w:rsidR="00666036">
        <w:t>6</w:t>
      </w:r>
      <w:r w:rsidR="006C6943">
        <w:t>7</w:t>
      </w:r>
    </w:p>
    <w:p w14:paraId="67DB0DE1" w14:textId="77777777" w:rsidR="00E13BEC" w:rsidRDefault="00E13BEC" w:rsidP="00F37BFD">
      <w:pPr>
        <w:tabs>
          <w:tab w:val="right" w:pos="850"/>
          <w:tab w:val="left" w:pos="1134"/>
          <w:tab w:val="left" w:pos="1560"/>
          <w:tab w:val="left" w:leader="dot" w:pos="8929"/>
          <w:tab w:val="right" w:pos="9638"/>
        </w:tabs>
        <w:spacing w:after="120"/>
      </w:pPr>
      <w:r>
        <w:t>Annexes</w:t>
      </w:r>
    </w:p>
    <w:p w14:paraId="59B04F85" w14:textId="675558A0" w:rsidR="00E13BEC" w:rsidRDefault="00F37BFD" w:rsidP="00F37BFD">
      <w:pPr>
        <w:tabs>
          <w:tab w:val="right" w:pos="850"/>
          <w:tab w:val="left" w:pos="1134"/>
          <w:tab w:val="left" w:pos="1560"/>
          <w:tab w:val="left" w:leader="dot" w:pos="8929"/>
          <w:tab w:val="right" w:pos="9638"/>
        </w:tabs>
        <w:spacing w:after="120"/>
      </w:pPr>
      <w:r>
        <w:tab/>
      </w:r>
      <w:r w:rsidR="00E13BEC">
        <w:t>1</w:t>
      </w:r>
      <w:r w:rsidR="00E13BEC">
        <w:tab/>
        <w:t>Communication</w:t>
      </w:r>
      <w:r w:rsidR="00001200">
        <w:t xml:space="preserve"> </w:t>
      </w:r>
      <w:r w:rsidR="00DA192B">
        <w:tab/>
      </w:r>
      <w:r w:rsidR="00DA192B">
        <w:tab/>
      </w:r>
      <w:r w:rsidR="00666036">
        <w:t>68</w:t>
      </w:r>
    </w:p>
    <w:p w14:paraId="5BE798E7" w14:textId="3E6AEB89" w:rsidR="00E13BEC" w:rsidRDefault="00F37BFD" w:rsidP="00F37BFD">
      <w:pPr>
        <w:tabs>
          <w:tab w:val="right" w:pos="850"/>
          <w:tab w:val="left" w:pos="1134"/>
          <w:tab w:val="left" w:pos="1560"/>
          <w:tab w:val="left" w:leader="dot" w:pos="8929"/>
          <w:tab w:val="right" w:pos="9638"/>
        </w:tabs>
        <w:spacing w:after="120"/>
      </w:pPr>
      <w:r>
        <w:tab/>
      </w:r>
      <w:r w:rsidR="00E13BEC">
        <w:t>2</w:t>
      </w:r>
      <w:r w:rsidR="00E13BEC">
        <w:tab/>
        <w:t>Arrangements of the approval mark</w:t>
      </w:r>
      <w:r w:rsidR="00001200">
        <w:t xml:space="preserve"> </w:t>
      </w:r>
      <w:r w:rsidR="00DA192B">
        <w:tab/>
      </w:r>
      <w:r w:rsidR="00DA192B">
        <w:tab/>
      </w:r>
      <w:r w:rsidR="00C3370B">
        <w:t>7</w:t>
      </w:r>
      <w:r w:rsidR="00666036">
        <w:t>0</w:t>
      </w:r>
    </w:p>
    <w:p w14:paraId="5EE1ABDC" w14:textId="315B2F80" w:rsidR="00E13BEC" w:rsidRDefault="00F37BFD" w:rsidP="00F37BFD">
      <w:pPr>
        <w:tabs>
          <w:tab w:val="right" w:pos="850"/>
          <w:tab w:val="left" w:pos="1134"/>
          <w:tab w:val="left" w:pos="1560"/>
          <w:tab w:val="left" w:leader="dot" w:pos="8929"/>
          <w:tab w:val="right" w:pos="9638"/>
        </w:tabs>
        <w:spacing w:after="120"/>
      </w:pPr>
      <w:r>
        <w:tab/>
      </w:r>
      <w:r w:rsidR="00E13BEC">
        <w:t>3</w:t>
      </w:r>
      <w:r w:rsidR="00E13BEC">
        <w:tab/>
        <w:t>Arrangement of apparatus for dust resistance test</w:t>
      </w:r>
      <w:r w:rsidR="00001200">
        <w:t xml:space="preserve"> </w:t>
      </w:r>
      <w:r w:rsidR="00DA192B">
        <w:tab/>
      </w:r>
      <w:r w:rsidR="00DA192B">
        <w:tab/>
      </w:r>
      <w:r w:rsidR="00C3370B">
        <w:t>7</w:t>
      </w:r>
      <w:r w:rsidR="00666036">
        <w:t>5</w:t>
      </w:r>
    </w:p>
    <w:p w14:paraId="128AFDE0" w14:textId="580FC31B" w:rsidR="00E13BEC" w:rsidRDefault="00F37BFD" w:rsidP="00F37BFD">
      <w:pPr>
        <w:tabs>
          <w:tab w:val="right" w:pos="850"/>
          <w:tab w:val="left" w:pos="1134"/>
          <w:tab w:val="left" w:pos="1560"/>
          <w:tab w:val="left" w:leader="dot" w:pos="8929"/>
          <w:tab w:val="right" w:pos="9638"/>
        </w:tabs>
        <w:spacing w:after="120"/>
      </w:pPr>
      <w:r>
        <w:tab/>
      </w:r>
      <w:r w:rsidR="00E13BEC">
        <w:t>4</w:t>
      </w:r>
      <w:r w:rsidR="00E13BEC">
        <w:tab/>
        <w:t>Corrosion test</w:t>
      </w:r>
      <w:r w:rsidR="00001200">
        <w:t xml:space="preserve"> </w:t>
      </w:r>
      <w:r w:rsidR="00DA192B">
        <w:tab/>
      </w:r>
      <w:r w:rsidR="00DA192B">
        <w:tab/>
      </w:r>
      <w:r w:rsidR="00C3370B">
        <w:t>7</w:t>
      </w:r>
      <w:r w:rsidR="00666036">
        <w:t>6</w:t>
      </w:r>
    </w:p>
    <w:p w14:paraId="793A43E0" w14:textId="28831AE1" w:rsidR="00E13BEC" w:rsidRDefault="00F37BFD" w:rsidP="00F37BFD">
      <w:pPr>
        <w:tabs>
          <w:tab w:val="right" w:pos="850"/>
          <w:tab w:val="left" w:pos="1134"/>
          <w:tab w:val="left" w:pos="1560"/>
          <w:tab w:val="left" w:leader="dot" w:pos="8929"/>
          <w:tab w:val="right" w:pos="9638"/>
        </w:tabs>
        <w:spacing w:after="120"/>
      </w:pPr>
      <w:r>
        <w:tab/>
      </w:r>
      <w:r w:rsidR="00E13BEC">
        <w:t>5</w:t>
      </w:r>
      <w:r w:rsidR="00E13BEC">
        <w:tab/>
        <w:t>Abrasion and microslip test</w:t>
      </w:r>
      <w:r w:rsidR="00001200">
        <w:t xml:space="preserve"> </w:t>
      </w:r>
      <w:r w:rsidR="00DA192B">
        <w:tab/>
      </w:r>
      <w:r w:rsidR="00DA192B">
        <w:tab/>
      </w:r>
      <w:r w:rsidR="00666036">
        <w:t>78</w:t>
      </w:r>
    </w:p>
    <w:p w14:paraId="4B4AEFD8" w14:textId="62594616" w:rsidR="00E13BEC" w:rsidRDefault="00F37BFD" w:rsidP="00F37BFD">
      <w:pPr>
        <w:tabs>
          <w:tab w:val="right" w:pos="850"/>
          <w:tab w:val="left" w:pos="1134"/>
          <w:tab w:val="left" w:pos="1560"/>
          <w:tab w:val="left" w:leader="dot" w:pos="8929"/>
          <w:tab w:val="right" w:pos="9638"/>
        </w:tabs>
        <w:spacing w:after="120"/>
      </w:pPr>
      <w:r>
        <w:tab/>
      </w:r>
      <w:r w:rsidR="00E13BEC">
        <w:t>6</w:t>
      </w:r>
      <w:r w:rsidR="00E13BEC">
        <w:tab/>
        <w:t>Description of trolley</w:t>
      </w:r>
      <w:r w:rsidR="00001200">
        <w:t xml:space="preserve"> </w:t>
      </w:r>
      <w:r w:rsidR="00DA192B">
        <w:tab/>
      </w:r>
      <w:r w:rsidR="00DA192B">
        <w:tab/>
      </w:r>
      <w:r w:rsidR="00C3370B">
        <w:t>8</w:t>
      </w:r>
      <w:r w:rsidR="00666036">
        <w:t>1</w:t>
      </w:r>
    </w:p>
    <w:p w14:paraId="14E01AE5" w14:textId="303A04F5" w:rsidR="00E13BEC" w:rsidRDefault="00F37BFD" w:rsidP="00F37BFD">
      <w:pPr>
        <w:tabs>
          <w:tab w:val="right" w:pos="850"/>
          <w:tab w:val="left" w:pos="1134"/>
          <w:tab w:val="left" w:pos="1560"/>
          <w:tab w:val="left" w:leader="dot" w:pos="8929"/>
          <w:tab w:val="right" w:pos="9638"/>
        </w:tabs>
        <w:spacing w:after="120"/>
      </w:pPr>
      <w:r>
        <w:tab/>
      </w:r>
      <w:r>
        <w:tab/>
      </w:r>
      <w:r w:rsidR="00E13BEC">
        <w:t>Appendix 1</w:t>
      </w:r>
      <w:r w:rsidR="00001200">
        <w:t xml:space="preserve"> </w:t>
      </w:r>
      <w:r w:rsidR="00DA192B">
        <w:tab/>
      </w:r>
      <w:r w:rsidR="00DA192B">
        <w:tab/>
        <w:t>8</w:t>
      </w:r>
      <w:r w:rsidR="00666036">
        <w:t>6</w:t>
      </w:r>
    </w:p>
    <w:p w14:paraId="74748C78" w14:textId="5683CF02" w:rsidR="00E13BEC" w:rsidRDefault="00F37BFD" w:rsidP="00F37BFD">
      <w:pPr>
        <w:tabs>
          <w:tab w:val="right" w:pos="850"/>
          <w:tab w:val="left" w:pos="1134"/>
          <w:tab w:val="left" w:pos="1560"/>
          <w:tab w:val="left" w:leader="dot" w:pos="8929"/>
          <w:tab w:val="right" w:pos="9638"/>
        </w:tabs>
        <w:spacing w:after="120"/>
      </w:pPr>
      <w:r>
        <w:tab/>
      </w:r>
      <w:r>
        <w:tab/>
      </w:r>
      <w:r w:rsidR="00E13BEC">
        <w:t>Appendix 2 - Arrangement and use of anchorages on the test trolley</w:t>
      </w:r>
      <w:r w:rsidR="00001200">
        <w:t xml:space="preserve"> </w:t>
      </w:r>
      <w:r w:rsidR="00DA192B">
        <w:tab/>
      </w:r>
      <w:r w:rsidR="00DA192B">
        <w:tab/>
      </w:r>
      <w:r w:rsidR="00666036">
        <w:t>88</w:t>
      </w:r>
    </w:p>
    <w:p w14:paraId="15361C55" w14:textId="132846F8" w:rsidR="002B5E95" w:rsidRDefault="00F37BFD" w:rsidP="00001200">
      <w:pPr>
        <w:tabs>
          <w:tab w:val="right" w:pos="850"/>
          <w:tab w:val="left" w:pos="1134"/>
          <w:tab w:val="left" w:pos="1560"/>
          <w:tab w:val="left" w:leader="dot" w:pos="8929"/>
          <w:tab w:val="right" w:pos="9638"/>
        </w:tabs>
        <w:spacing w:after="120"/>
      </w:pPr>
      <w:r>
        <w:tab/>
      </w:r>
      <w:r>
        <w:tab/>
      </w:r>
      <w:r w:rsidR="00E13BEC">
        <w:t>Appendix 3 - Definition of side impact door</w:t>
      </w:r>
      <w:r w:rsidR="00001200">
        <w:t xml:space="preserve"> </w:t>
      </w:r>
      <w:r w:rsidR="00DA192B">
        <w:tab/>
      </w:r>
      <w:r w:rsidR="00DA192B">
        <w:tab/>
      </w:r>
      <w:r w:rsidR="00C3370B">
        <w:t>9</w:t>
      </w:r>
      <w:r w:rsidR="00666036">
        <w:t>1</w:t>
      </w:r>
    </w:p>
    <w:p w14:paraId="5B9BF035" w14:textId="63C82CCB" w:rsidR="00001200" w:rsidRDefault="00001200" w:rsidP="00001200">
      <w:pPr>
        <w:tabs>
          <w:tab w:val="right" w:pos="850"/>
          <w:tab w:val="left" w:pos="1134"/>
          <w:tab w:val="left" w:pos="1560"/>
          <w:tab w:val="left" w:leader="dot" w:pos="8929"/>
          <w:tab w:val="right" w:pos="9638"/>
        </w:tabs>
        <w:spacing w:after="120"/>
      </w:pPr>
      <w:r>
        <w:tab/>
      </w:r>
      <w:r>
        <w:tab/>
      </w:r>
      <w:r w:rsidRPr="00650B23">
        <w:t>Appendix</w:t>
      </w:r>
      <w:r>
        <w:t xml:space="preserve"> 4 - S</w:t>
      </w:r>
      <w:r w:rsidRPr="00945638">
        <w:t>topping device frontal impact</w:t>
      </w:r>
      <w:r>
        <w:t xml:space="preserve"> </w:t>
      </w:r>
      <w:r w:rsidRPr="00945638">
        <w:tab/>
      </w:r>
      <w:r w:rsidRPr="00945638">
        <w:tab/>
      </w:r>
      <w:r w:rsidR="00C3370B">
        <w:t>9</w:t>
      </w:r>
      <w:r w:rsidR="00666036">
        <w:t>4</w:t>
      </w:r>
    </w:p>
    <w:p w14:paraId="7B815664" w14:textId="6F00B6EA" w:rsidR="00E13BEC" w:rsidRDefault="00F37BFD" w:rsidP="00F37BFD">
      <w:pPr>
        <w:tabs>
          <w:tab w:val="right" w:pos="850"/>
          <w:tab w:val="left" w:pos="1134"/>
          <w:tab w:val="left" w:pos="1560"/>
          <w:tab w:val="left" w:leader="dot" w:pos="8929"/>
          <w:tab w:val="right" w:pos="9638"/>
        </w:tabs>
        <w:spacing w:after="120"/>
      </w:pPr>
      <w:r>
        <w:tab/>
      </w:r>
      <w:r w:rsidR="00E13BEC">
        <w:t>7</w:t>
      </w:r>
      <w:r w:rsidR="00E13BEC">
        <w:tab/>
        <w:t>Curve of trolley's deceleration or acceleration, as function of time</w:t>
      </w:r>
      <w:r w:rsidR="00001200">
        <w:t xml:space="preserve"> </w:t>
      </w:r>
      <w:r w:rsidR="00E13BEC">
        <w:tab/>
      </w:r>
      <w:r w:rsidR="00E13BEC">
        <w:tab/>
      </w:r>
      <w:r w:rsidR="00666036">
        <w:t>97</w:t>
      </w:r>
    </w:p>
    <w:p w14:paraId="2BDC2FD1" w14:textId="251F1976" w:rsidR="00E13BEC" w:rsidRDefault="00F37BFD" w:rsidP="00F37BFD">
      <w:pPr>
        <w:tabs>
          <w:tab w:val="right" w:pos="850"/>
          <w:tab w:val="left" w:pos="1134"/>
          <w:tab w:val="left" w:pos="1560"/>
          <w:tab w:val="left" w:leader="dot" w:pos="8929"/>
          <w:tab w:val="right" w:pos="9638"/>
        </w:tabs>
        <w:spacing w:after="120"/>
      </w:pPr>
      <w:r>
        <w:tab/>
      </w:r>
      <w:r>
        <w:tab/>
      </w:r>
      <w:r w:rsidR="00E13BEC">
        <w:t>Appendix 1 - Frontal impact</w:t>
      </w:r>
      <w:r w:rsidR="00001200">
        <w:t xml:space="preserve"> </w:t>
      </w:r>
      <w:r w:rsidR="00E13BEC">
        <w:tab/>
      </w:r>
      <w:r w:rsidR="00E13BEC">
        <w:tab/>
      </w:r>
      <w:r w:rsidR="00666036">
        <w:t>98</w:t>
      </w:r>
    </w:p>
    <w:p w14:paraId="39233793" w14:textId="0903E637" w:rsidR="00E13BEC" w:rsidRDefault="00F37BFD" w:rsidP="00F37BFD">
      <w:pPr>
        <w:tabs>
          <w:tab w:val="right" w:pos="850"/>
          <w:tab w:val="left" w:pos="1134"/>
          <w:tab w:val="left" w:pos="1560"/>
          <w:tab w:val="left" w:leader="dot" w:pos="8929"/>
          <w:tab w:val="right" w:pos="9638"/>
        </w:tabs>
        <w:spacing w:after="120"/>
      </w:pPr>
      <w:r>
        <w:tab/>
      </w:r>
      <w:r>
        <w:tab/>
      </w:r>
      <w:r w:rsidR="00E13BEC">
        <w:t>Appendix 2 - Rear impact</w:t>
      </w:r>
      <w:r w:rsidR="00001200">
        <w:t xml:space="preserve"> </w:t>
      </w:r>
      <w:r w:rsidR="00E13BEC">
        <w:tab/>
      </w:r>
      <w:r w:rsidR="00E13BEC">
        <w:tab/>
      </w:r>
      <w:r w:rsidR="00666036">
        <w:t>99</w:t>
      </w:r>
    </w:p>
    <w:p w14:paraId="1717C34B" w14:textId="1C40BE79" w:rsidR="00E13BEC" w:rsidRDefault="00F37BFD" w:rsidP="00F37BFD">
      <w:pPr>
        <w:tabs>
          <w:tab w:val="right" w:pos="850"/>
          <w:tab w:val="left" w:pos="1134"/>
          <w:tab w:val="left" w:pos="1560"/>
          <w:tab w:val="left" w:leader="dot" w:pos="8929"/>
          <w:tab w:val="right" w:pos="9638"/>
        </w:tabs>
        <w:spacing w:after="120"/>
      </w:pPr>
      <w:r>
        <w:tab/>
      </w:r>
      <w:r>
        <w:tab/>
      </w:r>
      <w:r w:rsidR="00E13BEC">
        <w:t>Appendix 3 - Lateral impact</w:t>
      </w:r>
      <w:r w:rsidR="00001200">
        <w:t xml:space="preserve"> </w:t>
      </w:r>
      <w:r w:rsidR="00E13BEC">
        <w:tab/>
      </w:r>
      <w:r w:rsidR="00E13BEC">
        <w:tab/>
      </w:r>
      <w:r w:rsidR="00C3370B">
        <w:t>10</w:t>
      </w:r>
      <w:r w:rsidR="00666036">
        <w:t>0</w:t>
      </w:r>
    </w:p>
    <w:p w14:paraId="2BD481F7" w14:textId="4665FEDC" w:rsidR="00E13BEC" w:rsidRDefault="00F37BFD" w:rsidP="00F37BFD">
      <w:pPr>
        <w:tabs>
          <w:tab w:val="right" w:pos="850"/>
          <w:tab w:val="left" w:pos="1134"/>
          <w:tab w:val="left" w:pos="1560"/>
          <w:tab w:val="left" w:leader="dot" w:pos="8929"/>
          <w:tab w:val="right" w:pos="9638"/>
        </w:tabs>
        <w:spacing w:after="120"/>
      </w:pPr>
      <w:r>
        <w:tab/>
      </w:r>
      <w:r w:rsidR="00E13BEC">
        <w:t>8</w:t>
      </w:r>
      <w:r w:rsidR="00E13BEC">
        <w:tab/>
        <w:t>Description of dummies</w:t>
      </w:r>
      <w:r w:rsidR="00001200">
        <w:t xml:space="preserve"> </w:t>
      </w:r>
      <w:r w:rsidR="00DA192B">
        <w:tab/>
      </w:r>
      <w:r w:rsidR="00DA192B">
        <w:tab/>
      </w:r>
      <w:r w:rsidR="00C3370B">
        <w:t>10</w:t>
      </w:r>
      <w:r w:rsidR="00666036">
        <w:t>1</w:t>
      </w:r>
    </w:p>
    <w:p w14:paraId="128AA54B" w14:textId="01DFDCEA" w:rsidR="00E13BEC" w:rsidRDefault="00F37BFD" w:rsidP="00F37BFD">
      <w:pPr>
        <w:tabs>
          <w:tab w:val="right" w:pos="850"/>
          <w:tab w:val="left" w:pos="1134"/>
          <w:tab w:val="left" w:pos="1560"/>
          <w:tab w:val="left" w:leader="dot" w:pos="8929"/>
          <w:tab w:val="right" w:pos="9638"/>
        </w:tabs>
        <w:spacing w:after="120"/>
      </w:pPr>
      <w:r>
        <w:lastRenderedPageBreak/>
        <w:tab/>
      </w:r>
      <w:r w:rsidR="00E13BEC">
        <w:t>9</w:t>
      </w:r>
      <w:r w:rsidR="00E13BEC">
        <w:tab/>
        <w:t>Frontal impact test against a barrier</w:t>
      </w:r>
      <w:r w:rsidR="00001200">
        <w:t xml:space="preserve"> </w:t>
      </w:r>
      <w:r w:rsidR="00DA192B">
        <w:tab/>
      </w:r>
      <w:r w:rsidR="00DA192B">
        <w:tab/>
      </w:r>
      <w:r w:rsidR="00C3370B">
        <w:t>1</w:t>
      </w:r>
      <w:r w:rsidR="00666036">
        <w:t>06</w:t>
      </w:r>
    </w:p>
    <w:p w14:paraId="6BF3E970" w14:textId="7B9EA8DB" w:rsidR="00E13BEC" w:rsidRDefault="00F37BFD" w:rsidP="00F37BFD">
      <w:pPr>
        <w:tabs>
          <w:tab w:val="right" w:pos="850"/>
          <w:tab w:val="left" w:pos="1134"/>
          <w:tab w:val="left" w:pos="1560"/>
          <w:tab w:val="left" w:leader="dot" w:pos="8929"/>
          <w:tab w:val="right" w:pos="9638"/>
        </w:tabs>
        <w:spacing w:after="120"/>
      </w:pPr>
      <w:r>
        <w:tab/>
      </w:r>
      <w:r w:rsidR="00E13BEC">
        <w:t>10</w:t>
      </w:r>
      <w:r w:rsidR="00E13BEC">
        <w:tab/>
        <w:t>Rear impact test procedure</w:t>
      </w:r>
      <w:r w:rsidR="00001200">
        <w:t xml:space="preserve"> </w:t>
      </w:r>
      <w:r w:rsidR="00DA192B">
        <w:tab/>
      </w:r>
      <w:r w:rsidR="00DA192B">
        <w:tab/>
      </w:r>
      <w:r w:rsidR="00C3370B">
        <w:t>1</w:t>
      </w:r>
      <w:r w:rsidR="00666036">
        <w:t>07</w:t>
      </w:r>
    </w:p>
    <w:p w14:paraId="074F5A90" w14:textId="478D1A6F" w:rsidR="00E13BEC" w:rsidRDefault="00F37BFD" w:rsidP="00F37BFD">
      <w:pPr>
        <w:tabs>
          <w:tab w:val="right" w:pos="850"/>
          <w:tab w:val="left" w:pos="1134"/>
          <w:tab w:val="left" w:pos="1560"/>
          <w:tab w:val="left" w:leader="dot" w:pos="8929"/>
          <w:tab w:val="right" w:pos="9638"/>
        </w:tabs>
        <w:spacing w:after="120"/>
      </w:pPr>
      <w:r>
        <w:tab/>
      </w:r>
      <w:r w:rsidR="00E13BEC">
        <w:t>11</w:t>
      </w:r>
      <w:r w:rsidR="00E13BEC">
        <w:tab/>
        <w:t>Type approval scheme (Flow chart ISO 9002:2000)</w:t>
      </w:r>
      <w:r w:rsidR="00001200">
        <w:t xml:space="preserve"> </w:t>
      </w:r>
      <w:r w:rsidR="00DA192B">
        <w:tab/>
      </w:r>
      <w:r w:rsidR="00DA192B">
        <w:tab/>
      </w:r>
      <w:r w:rsidR="00C3370B">
        <w:t>1</w:t>
      </w:r>
      <w:r w:rsidR="00666036">
        <w:t>09</w:t>
      </w:r>
    </w:p>
    <w:p w14:paraId="0A51F6F2" w14:textId="13552824" w:rsidR="00E13BEC" w:rsidRDefault="00F37BFD" w:rsidP="00F37BFD">
      <w:pPr>
        <w:tabs>
          <w:tab w:val="right" w:pos="850"/>
          <w:tab w:val="left" w:pos="1134"/>
          <w:tab w:val="left" w:pos="1560"/>
          <w:tab w:val="left" w:leader="dot" w:pos="8929"/>
          <w:tab w:val="right" w:pos="9638"/>
        </w:tabs>
        <w:spacing w:after="120"/>
      </w:pPr>
      <w:r>
        <w:tab/>
      </w:r>
      <w:r w:rsidR="00E13BEC">
        <w:t>12</w:t>
      </w:r>
      <w:r w:rsidR="00E13BEC">
        <w:tab/>
        <w:t>Control of conformity of production</w:t>
      </w:r>
      <w:r w:rsidR="00001200">
        <w:t xml:space="preserve"> </w:t>
      </w:r>
      <w:r w:rsidR="00DA192B">
        <w:tab/>
      </w:r>
      <w:r w:rsidR="00DA192B">
        <w:tab/>
      </w:r>
      <w:r w:rsidR="00C3370B">
        <w:t>11</w:t>
      </w:r>
      <w:r w:rsidR="00666036">
        <w:t>1</w:t>
      </w:r>
    </w:p>
    <w:p w14:paraId="057B50F9" w14:textId="744AAC78" w:rsidR="00E13BEC" w:rsidRDefault="00F37BFD" w:rsidP="00F37BFD">
      <w:pPr>
        <w:tabs>
          <w:tab w:val="right" w:pos="850"/>
          <w:tab w:val="left" w:pos="1134"/>
          <w:tab w:val="left" w:pos="1560"/>
          <w:tab w:val="left" w:leader="dot" w:pos="8929"/>
          <w:tab w:val="right" w:pos="9638"/>
        </w:tabs>
        <w:spacing w:after="120"/>
      </w:pPr>
      <w:r>
        <w:tab/>
      </w:r>
      <w:r w:rsidR="00E13BEC">
        <w:t>13</w:t>
      </w:r>
      <w:r w:rsidR="00E13BEC">
        <w:tab/>
        <w:t>Test of energy absorbing material</w:t>
      </w:r>
      <w:r w:rsidR="00001200">
        <w:t xml:space="preserve"> </w:t>
      </w:r>
      <w:r w:rsidR="00DA192B">
        <w:tab/>
      </w:r>
      <w:r w:rsidR="00DA192B">
        <w:tab/>
      </w:r>
      <w:r w:rsidR="00C3370B">
        <w:t>1</w:t>
      </w:r>
      <w:r w:rsidR="00666036">
        <w:t>15</w:t>
      </w:r>
    </w:p>
    <w:p w14:paraId="711704D6" w14:textId="7D54A546" w:rsidR="00E13BEC" w:rsidRDefault="00F37BFD" w:rsidP="005B3322">
      <w:pPr>
        <w:tabs>
          <w:tab w:val="right" w:pos="851"/>
          <w:tab w:val="left" w:pos="1134"/>
          <w:tab w:val="left" w:pos="1560"/>
          <w:tab w:val="left" w:leader="dot" w:pos="8929"/>
          <w:tab w:val="right" w:pos="9638"/>
        </w:tabs>
        <w:spacing w:after="120"/>
        <w:ind w:left="1134" w:hanging="1134"/>
      </w:pPr>
      <w:r>
        <w:tab/>
      </w:r>
      <w:r w:rsidR="00E13BEC">
        <w:t>14</w:t>
      </w:r>
      <w:r w:rsidR="00E13BEC">
        <w:tab/>
      </w:r>
      <w:r w:rsidR="005B3322" w:rsidRPr="005B3322">
        <w:t xml:space="preserve">Method of defining head impact area of devices with backrests or impact shields and </w:t>
      </w:r>
      <w:r w:rsidR="004110DF">
        <w:br/>
      </w:r>
      <w:r w:rsidR="005B3322" w:rsidRPr="005B3322">
        <w:t>for rearward-facing devices defining the minimum size of side wings</w:t>
      </w:r>
      <w:r w:rsidR="00001200">
        <w:t xml:space="preserve"> </w:t>
      </w:r>
      <w:r w:rsidR="00DA192B">
        <w:tab/>
      </w:r>
      <w:r w:rsidR="00DA192B">
        <w:tab/>
      </w:r>
      <w:r w:rsidR="00C3370B">
        <w:t>1</w:t>
      </w:r>
      <w:r w:rsidR="00666036">
        <w:t>16</w:t>
      </w:r>
    </w:p>
    <w:p w14:paraId="1B218A98" w14:textId="3DE891BD" w:rsidR="00E13BEC" w:rsidRDefault="00F37BFD" w:rsidP="005B3322">
      <w:pPr>
        <w:tabs>
          <w:tab w:val="right" w:pos="850"/>
          <w:tab w:val="left" w:pos="1134"/>
          <w:tab w:val="left" w:pos="1560"/>
          <w:tab w:val="left" w:leader="dot" w:pos="8929"/>
          <w:tab w:val="right" w:pos="9638"/>
        </w:tabs>
        <w:spacing w:after="120"/>
      </w:pPr>
      <w:r>
        <w:tab/>
      </w:r>
      <w:r w:rsidR="00E13BEC">
        <w:t>15</w:t>
      </w:r>
      <w:r w:rsidR="00E13BEC">
        <w:tab/>
      </w:r>
      <w:bookmarkStart w:id="8" w:name="_Hlk527472998"/>
      <w:r w:rsidR="005B3322" w:rsidRPr="005B3322">
        <w:rPr>
          <w:lang w:val="en-US"/>
        </w:rPr>
        <w:t>Description of conditioning for adjusters connected to a strap</w:t>
      </w:r>
      <w:bookmarkEnd w:id="8"/>
      <w:r w:rsidR="00001200">
        <w:t xml:space="preserve"> </w:t>
      </w:r>
      <w:r w:rsidR="00001200">
        <w:tab/>
      </w:r>
      <w:r w:rsidR="00DA192B">
        <w:tab/>
      </w:r>
      <w:r w:rsidR="00C3370B">
        <w:t>1</w:t>
      </w:r>
      <w:r w:rsidR="00666036">
        <w:t>17</w:t>
      </w:r>
    </w:p>
    <w:p w14:paraId="70CE9EA4" w14:textId="715546BF" w:rsidR="00E13BEC" w:rsidRDefault="00F37BFD" w:rsidP="00F37BFD">
      <w:pPr>
        <w:tabs>
          <w:tab w:val="right" w:pos="850"/>
          <w:tab w:val="left" w:pos="1134"/>
          <w:tab w:val="left" w:pos="1560"/>
          <w:tab w:val="left" w:leader="dot" w:pos="8929"/>
          <w:tab w:val="right" w:pos="9638"/>
        </w:tabs>
        <w:spacing w:after="120"/>
      </w:pPr>
      <w:r>
        <w:tab/>
      </w:r>
      <w:r w:rsidR="00E13BEC">
        <w:t>16</w:t>
      </w:r>
      <w:r w:rsidR="00E13BEC">
        <w:tab/>
        <w:t>Typical buckle strength test device</w:t>
      </w:r>
      <w:r w:rsidR="00001200">
        <w:t xml:space="preserve"> </w:t>
      </w:r>
      <w:r w:rsidR="00DA192B">
        <w:tab/>
      </w:r>
      <w:r w:rsidR="00DA192B">
        <w:tab/>
      </w:r>
      <w:r w:rsidR="00C3370B">
        <w:t>1</w:t>
      </w:r>
      <w:r w:rsidR="00666036">
        <w:t>18</w:t>
      </w:r>
    </w:p>
    <w:p w14:paraId="41A8E6F9" w14:textId="04B3DC53" w:rsidR="00E13BEC" w:rsidRDefault="00F37BFD" w:rsidP="00F37BFD">
      <w:pPr>
        <w:tabs>
          <w:tab w:val="right" w:pos="850"/>
          <w:tab w:val="left" w:pos="1134"/>
          <w:tab w:val="left" w:pos="1560"/>
          <w:tab w:val="left" w:leader="dot" w:pos="8929"/>
          <w:tab w:val="right" w:pos="9638"/>
        </w:tabs>
        <w:spacing w:after="120"/>
      </w:pPr>
      <w:r>
        <w:tab/>
      </w:r>
      <w:r w:rsidR="00E13BEC">
        <w:t>17</w:t>
      </w:r>
      <w:r w:rsidR="00E13BEC">
        <w:tab/>
        <w:t>Determination of performance criteria</w:t>
      </w:r>
      <w:r w:rsidR="00001200">
        <w:t xml:space="preserve"> </w:t>
      </w:r>
      <w:r w:rsidR="00DA192B">
        <w:tab/>
      </w:r>
      <w:r w:rsidR="00DA192B">
        <w:tab/>
      </w:r>
      <w:r w:rsidR="00C3370B">
        <w:t>1</w:t>
      </w:r>
      <w:r w:rsidR="00666036">
        <w:t>19</w:t>
      </w:r>
    </w:p>
    <w:p w14:paraId="07B1BFCB" w14:textId="4F7AE9DF" w:rsidR="00E13BEC" w:rsidRDefault="00F37BFD" w:rsidP="00F37BFD">
      <w:pPr>
        <w:tabs>
          <w:tab w:val="right" w:pos="850"/>
          <w:tab w:val="left" w:pos="1134"/>
          <w:tab w:val="left" w:pos="1560"/>
          <w:tab w:val="left" w:leader="dot" w:pos="8929"/>
          <w:tab w:val="right" w:pos="9638"/>
        </w:tabs>
        <w:spacing w:after="120"/>
      </w:pPr>
      <w:r>
        <w:tab/>
      </w:r>
      <w:r w:rsidR="00E13BEC">
        <w:t>18</w:t>
      </w:r>
      <w:r w:rsidR="00E13BEC">
        <w:tab/>
        <w:t>Geometrical dimensions of Enhanced Child Restraint Systems</w:t>
      </w:r>
      <w:r w:rsidR="00001200">
        <w:t xml:space="preserve"> </w:t>
      </w:r>
      <w:r w:rsidR="00DA192B">
        <w:tab/>
      </w:r>
      <w:r w:rsidR="00DA192B">
        <w:tab/>
      </w:r>
      <w:r w:rsidR="00C3370B">
        <w:t>12</w:t>
      </w:r>
      <w:r w:rsidR="00666036">
        <w:t>0</w:t>
      </w:r>
    </w:p>
    <w:p w14:paraId="49178059" w14:textId="2BE6D34C" w:rsidR="00E13BEC" w:rsidRDefault="00F37BFD" w:rsidP="00F37BFD">
      <w:pPr>
        <w:tabs>
          <w:tab w:val="right" w:pos="850"/>
          <w:tab w:val="left" w:pos="1134"/>
          <w:tab w:val="left" w:pos="1560"/>
          <w:tab w:val="left" w:leader="dot" w:pos="8929"/>
          <w:tab w:val="right" w:pos="9638"/>
        </w:tabs>
        <w:spacing w:after="120"/>
      </w:pPr>
      <w:r>
        <w:tab/>
      </w:r>
      <w:r w:rsidR="00E13BEC">
        <w:t>19</w:t>
      </w:r>
      <w:r w:rsidR="00E13BEC">
        <w:tab/>
        <w:t>Assessment volumes for i-size support-legs and support-leg feet</w:t>
      </w:r>
      <w:r w:rsidR="00001200">
        <w:t xml:space="preserve"> </w:t>
      </w:r>
      <w:r w:rsidR="00DA192B">
        <w:tab/>
      </w:r>
      <w:r w:rsidR="00DA192B">
        <w:tab/>
        <w:t>1</w:t>
      </w:r>
      <w:r w:rsidR="00666036">
        <w:t>28</w:t>
      </w:r>
    </w:p>
    <w:p w14:paraId="25A3B99D" w14:textId="5722EDCF" w:rsidR="00E13BEC" w:rsidRDefault="00F37BFD" w:rsidP="00F37BFD">
      <w:pPr>
        <w:tabs>
          <w:tab w:val="right" w:pos="850"/>
          <w:tab w:val="left" w:pos="1134"/>
          <w:tab w:val="left" w:pos="1560"/>
          <w:tab w:val="left" w:leader="dot" w:pos="8929"/>
          <w:tab w:val="right" w:pos="9638"/>
        </w:tabs>
        <w:spacing w:after="120"/>
      </w:pPr>
      <w:r>
        <w:tab/>
      </w:r>
      <w:r w:rsidR="00E13BEC">
        <w:t>20</w:t>
      </w:r>
      <w:r w:rsidR="00E13BEC">
        <w:tab/>
        <w:t>Minimum list of documents required for approval</w:t>
      </w:r>
      <w:r w:rsidR="00001200">
        <w:t xml:space="preserve"> </w:t>
      </w:r>
      <w:r w:rsidR="00DA192B">
        <w:tab/>
      </w:r>
      <w:r w:rsidR="00DA192B">
        <w:tab/>
        <w:t>1</w:t>
      </w:r>
      <w:r w:rsidR="006C6943">
        <w:t>3</w:t>
      </w:r>
      <w:r w:rsidR="00666036">
        <w:t>2</w:t>
      </w:r>
    </w:p>
    <w:p w14:paraId="1514895D" w14:textId="0289144D" w:rsidR="00E13BEC" w:rsidRDefault="00F37BFD" w:rsidP="00F37BFD">
      <w:pPr>
        <w:tabs>
          <w:tab w:val="right" w:pos="850"/>
          <w:tab w:val="left" w:pos="1134"/>
          <w:tab w:val="left" w:pos="1560"/>
          <w:tab w:val="left" w:leader="dot" w:pos="8929"/>
          <w:tab w:val="right" w:pos="9638"/>
        </w:tabs>
        <w:spacing w:after="120"/>
      </w:pPr>
      <w:r>
        <w:tab/>
      </w:r>
      <w:r w:rsidR="00E13BEC">
        <w:t>21</w:t>
      </w:r>
      <w:r w:rsidR="00E13BEC">
        <w:tab/>
        <w:t>Load application devices</w:t>
      </w:r>
      <w:r w:rsidR="00001200">
        <w:t xml:space="preserve"> </w:t>
      </w:r>
      <w:r w:rsidR="00E13BEC">
        <w:tab/>
      </w:r>
      <w:r w:rsidR="00E13BEC">
        <w:tab/>
      </w:r>
      <w:r w:rsidR="00DA192B">
        <w:t>1</w:t>
      </w:r>
      <w:r w:rsidR="00C3370B">
        <w:t>3</w:t>
      </w:r>
      <w:r w:rsidR="00666036">
        <w:t>3</w:t>
      </w:r>
    </w:p>
    <w:p w14:paraId="2F56AA39" w14:textId="380582CA" w:rsidR="00C25EAC" w:rsidRDefault="00C25EAC" w:rsidP="00F37BFD">
      <w:pPr>
        <w:tabs>
          <w:tab w:val="right" w:pos="850"/>
          <w:tab w:val="left" w:pos="1134"/>
          <w:tab w:val="left" w:pos="1560"/>
          <w:tab w:val="left" w:leader="dot" w:pos="8929"/>
          <w:tab w:val="right" w:pos="9638"/>
        </w:tabs>
        <w:spacing w:after="120"/>
        <w:rPr>
          <w:lang w:val="en-US"/>
        </w:rPr>
      </w:pPr>
      <w:r>
        <w:rPr>
          <w:lang w:val="en-US"/>
        </w:rPr>
        <w:tab/>
      </w:r>
      <w:r w:rsidRPr="002B1CDC">
        <w:rPr>
          <w:lang w:val="en-US"/>
        </w:rPr>
        <w:t>2</w:t>
      </w:r>
      <w:r w:rsidR="00D84436">
        <w:rPr>
          <w:lang w:val="en-US"/>
        </w:rPr>
        <w:t>2</w:t>
      </w:r>
      <w:r w:rsidRPr="002B1CDC">
        <w:rPr>
          <w:lang w:val="en-US"/>
        </w:rPr>
        <w:tab/>
        <w:t xml:space="preserve">Flammability of materials intended to be used in built-in </w:t>
      </w:r>
      <w:r w:rsidR="00C3370B">
        <w:t>Enhanced Child Restraint Systems</w:t>
      </w:r>
      <w:r w:rsidRPr="002B1CDC">
        <w:rPr>
          <w:lang w:val="en-US"/>
        </w:rPr>
        <w:tab/>
      </w:r>
      <w:r>
        <w:rPr>
          <w:lang w:val="en-US"/>
        </w:rPr>
        <w:tab/>
      </w:r>
      <w:r w:rsidR="00C3370B">
        <w:rPr>
          <w:lang w:val="en-US"/>
        </w:rPr>
        <w:t>1</w:t>
      </w:r>
      <w:r w:rsidR="00666036">
        <w:rPr>
          <w:lang w:val="en-US"/>
        </w:rPr>
        <w:t>37</w:t>
      </w:r>
    </w:p>
    <w:p w14:paraId="05CEB094" w14:textId="6B33B68D" w:rsidR="00D84436" w:rsidRDefault="007535D9" w:rsidP="00D84436">
      <w:pPr>
        <w:tabs>
          <w:tab w:val="right" w:pos="850"/>
          <w:tab w:val="left" w:pos="1134"/>
          <w:tab w:val="left" w:pos="1560"/>
          <w:tab w:val="left" w:leader="dot" w:pos="8929"/>
          <w:tab w:val="right" w:pos="9638"/>
        </w:tabs>
        <w:spacing w:after="120"/>
      </w:pPr>
      <w:r>
        <w:rPr>
          <w:lang w:val="en-US"/>
        </w:rPr>
        <w:tab/>
        <w:t>2</w:t>
      </w:r>
      <w:r w:rsidR="00D84436">
        <w:rPr>
          <w:lang w:val="en-US"/>
        </w:rPr>
        <w:t>3</w:t>
      </w:r>
      <w:r w:rsidRPr="007549FF">
        <w:tab/>
      </w:r>
      <w:r w:rsidRPr="009D4B89">
        <w:rPr>
          <w:lang w:eastAsia="ar-SA"/>
        </w:rPr>
        <w:t>Standard safety-belt</w:t>
      </w:r>
      <w:r w:rsidRPr="007549FF">
        <w:tab/>
      </w:r>
      <w:r>
        <w:tab/>
      </w:r>
      <w:r w:rsidR="00C3370B">
        <w:t>14</w:t>
      </w:r>
      <w:r w:rsidR="00666036">
        <w:t>0</w:t>
      </w:r>
    </w:p>
    <w:p w14:paraId="2D64A191" w14:textId="3F2B4E58" w:rsidR="00D84436" w:rsidRDefault="00D84436" w:rsidP="00D84436">
      <w:pPr>
        <w:tabs>
          <w:tab w:val="right" w:pos="850"/>
          <w:tab w:val="left" w:pos="1134"/>
          <w:tab w:val="left" w:pos="1560"/>
          <w:tab w:val="left" w:leader="dot" w:pos="8929"/>
          <w:tab w:val="right" w:pos="9638"/>
        </w:tabs>
        <w:spacing w:after="120"/>
        <w:ind w:left="1134" w:hanging="1134"/>
      </w:pPr>
      <w:r>
        <w:tab/>
        <w:t>24</w:t>
      </w:r>
      <w:r>
        <w:tab/>
        <w:t xml:space="preserve">Additional attachment points required for securing rearward facing Enhanced Child Restraint </w:t>
      </w:r>
      <w:r>
        <w:br/>
        <w:t>System, of category Specific vehicle Belted, to motor vehicles</w:t>
      </w:r>
      <w:r>
        <w:tab/>
      </w:r>
      <w:r w:rsidR="0091600C">
        <w:tab/>
      </w:r>
      <w:r w:rsidR="00666036">
        <w:t>145</w:t>
      </w:r>
    </w:p>
    <w:p w14:paraId="0CB9E64C" w14:textId="0AE62DAD" w:rsidR="007C2E90" w:rsidRPr="003B0EDE" w:rsidRDefault="007C2E90" w:rsidP="007C2E90">
      <w:pPr>
        <w:tabs>
          <w:tab w:val="left" w:pos="1559"/>
          <w:tab w:val="left" w:leader="dot" w:pos="8929"/>
          <w:tab w:val="right" w:pos="9638"/>
        </w:tabs>
        <w:spacing w:after="120"/>
      </w:pPr>
    </w:p>
    <w:p w14:paraId="52C4AE13" w14:textId="77777777" w:rsidR="00D9560C" w:rsidRDefault="003B0EDE" w:rsidP="00D9560C">
      <w:pPr>
        <w:pStyle w:val="HChG"/>
        <w:ind w:firstLine="0"/>
      </w:pPr>
      <w:r w:rsidRPr="003B0EDE">
        <w:br w:type="page"/>
      </w:r>
      <w:bookmarkStart w:id="9" w:name="_Toc355000725"/>
    </w:p>
    <w:p w14:paraId="5E56FF25" w14:textId="7A6DB0E1" w:rsidR="003B0EDE" w:rsidRPr="003B0EDE" w:rsidRDefault="00221701" w:rsidP="00221701">
      <w:pPr>
        <w:pStyle w:val="HChG"/>
      </w:pPr>
      <w:r>
        <w:lastRenderedPageBreak/>
        <w:tab/>
      </w:r>
      <w:r>
        <w:tab/>
      </w:r>
      <w:r w:rsidR="003B0EDE" w:rsidRPr="003B0EDE">
        <w:t>1.</w:t>
      </w:r>
      <w:r w:rsidR="003B0EDE" w:rsidRPr="003B0EDE">
        <w:tab/>
      </w:r>
      <w:r w:rsidR="003B0EDE" w:rsidRPr="003B0EDE">
        <w:tab/>
      </w:r>
      <w:r w:rsidR="003B0EDE" w:rsidRPr="00221701">
        <w:t>Scope</w:t>
      </w:r>
      <w:bookmarkEnd w:id="9"/>
    </w:p>
    <w:p w14:paraId="01663972" w14:textId="77777777" w:rsidR="00683B4D" w:rsidRPr="000F1A9A" w:rsidRDefault="00683B4D" w:rsidP="004F4CD8">
      <w:pPr>
        <w:spacing w:after="120"/>
        <w:ind w:left="2268" w:right="1134"/>
        <w:jc w:val="both"/>
      </w:pPr>
      <w:r w:rsidRPr="000F1A9A">
        <w:t xml:space="preserve">This Regulation applies (in Phases 1, 2 and 3) to the following child restraint system for child occupants of power driven vehicles: </w:t>
      </w:r>
    </w:p>
    <w:p w14:paraId="49B670ED" w14:textId="77777777" w:rsidR="00683B4D" w:rsidRPr="000F1A9A" w:rsidRDefault="00683B4D" w:rsidP="004F4CD8">
      <w:pPr>
        <w:spacing w:after="120"/>
        <w:ind w:left="2842" w:right="1134" w:hanging="574"/>
        <w:jc w:val="both"/>
      </w:pPr>
      <w:r w:rsidRPr="000F1A9A">
        <w:t>(a)</w:t>
      </w:r>
      <w:r w:rsidRPr="000F1A9A">
        <w:tab/>
        <w:t>Integral Universal ISOFIX Enhanced Child Restraint Systems (i-Size);</w:t>
      </w:r>
    </w:p>
    <w:p w14:paraId="77171BDF" w14:textId="77777777" w:rsidR="00683B4D" w:rsidRPr="000F1A9A" w:rsidRDefault="00683B4D" w:rsidP="004F4CD8">
      <w:pPr>
        <w:spacing w:after="120"/>
        <w:ind w:left="2842" w:right="1134" w:hanging="574"/>
        <w:jc w:val="both"/>
      </w:pPr>
      <w:r w:rsidRPr="000F1A9A">
        <w:t>(b)</w:t>
      </w:r>
      <w:r w:rsidRPr="000F1A9A">
        <w:tab/>
        <w:t>Integral Specific vehicle ISOFIX Enhanced Child Restraint Systems;</w:t>
      </w:r>
    </w:p>
    <w:p w14:paraId="4C953545" w14:textId="77777777" w:rsidR="00683B4D" w:rsidRPr="000F1A9A" w:rsidRDefault="00683B4D" w:rsidP="004F4CD8">
      <w:pPr>
        <w:spacing w:after="120"/>
        <w:ind w:left="2842" w:right="1134" w:hanging="574"/>
        <w:jc w:val="both"/>
      </w:pPr>
      <w:r w:rsidRPr="000F1A9A">
        <w:t>(c)</w:t>
      </w:r>
      <w:r w:rsidRPr="000F1A9A">
        <w:tab/>
        <w:t>Non-integral Universal Enhanced Child Restraint Systems (i-Size booster seat);</w:t>
      </w:r>
    </w:p>
    <w:p w14:paraId="13296A44" w14:textId="77777777" w:rsidR="00683B4D" w:rsidRPr="000F1A9A" w:rsidRDefault="00683B4D" w:rsidP="004F4CD8">
      <w:pPr>
        <w:spacing w:after="120"/>
        <w:ind w:left="2842" w:right="1134" w:hanging="574"/>
        <w:jc w:val="both"/>
      </w:pPr>
      <w:r w:rsidRPr="000F1A9A">
        <w:t>(d)</w:t>
      </w:r>
      <w:r w:rsidRPr="000F1A9A">
        <w:tab/>
        <w:t>Non-integral Specific vehicle Enhanced Child Restraint Systems (Specific vehicle booster seat);</w:t>
      </w:r>
    </w:p>
    <w:p w14:paraId="36DE7025" w14:textId="77777777" w:rsidR="00683B4D" w:rsidRPr="000F1A9A" w:rsidRDefault="00683B4D" w:rsidP="004F4CD8">
      <w:pPr>
        <w:spacing w:after="120"/>
        <w:ind w:left="2268" w:right="1134"/>
        <w:jc w:val="both"/>
      </w:pPr>
      <w:r w:rsidRPr="000F1A9A">
        <w:t>(e)</w:t>
      </w:r>
      <w:r w:rsidRPr="000F1A9A">
        <w:tab/>
        <w:t>Integral Universal Belted Enhanced Child Restraint Systems;</w:t>
      </w:r>
    </w:p>
    <w:p w14:paraId="156C0331" w14:textId="77777777" w:rsidR="00D03F43" w:rsidRDefault="00683B4D" w:rsidP="004F4CD8">
      <w:pPr>
        <w:pStyle w:val="HChG"/>
        <w:keepNext w:val="0"/>
        <w:keepLines w:val="0"/>
        <w:spacing w:before="0" w:after="120" w:line="240" w:lineRule="atLeast"/>
        <w:ind w:left="2268" w:firstLine="0"/>
        <w:rPr>
          <w:b w:val="0"/>
          <w:bCs/>
          <w:sz w:val="20"/>
        </w:rPr>
      </w:pPr>
      <w:r w:rsidRPr="00D03F43">
        <w:rPr>
          <w:b w:val="0"/>
          <w:bCs/>
          <w:sz w:val="20"/>
        </w:rPr>
        <w:t>(f)</w:t>
      </w:r>
      <w:r w:rsidRPr="00D03F43">
        <w:rPr>
          <w:b w:val="0"/>
          <w:bCs/>
          <w:sz w:val="20"/>
        </w:rPr>
        <w:tab/>
        <w:t>Integral Specific vehicle Belted Enhanced Child Restraint Systems.</w:t>
      </w:r>
    </w:p>
    <w:p w14:paraId="2A6FE3F1" w14:textId="54221500" w:rsidR="003B0EDE" w:rsidRPr="003B0EDE" w:rsidRDefault="003B0EDE" w:rsidP="00BB630F">
      <w:pPr>
        <w:pStyle w:val="HChG"/>
        <w:ind w:left="1843" w:hanging="709"/>
      </w:pPr>
      <w:bookmarkStart w:id="10" w:name="_Toc355000726"/>
      <w:r w:rsidRPr="003B0EDE">
        <w:t>2.</w:t>
      </w:r>
      <w:r w:rsidRPr="003B0EDE">
        <w:tab/>
      </w:r>
      <w:r w:rsidRPr="003B0EDE">
        <w:tab/>
        <w:t>Definitions</w:t>
      </w:r>
      <w:bookmarkEnd w:id="10"/>
    </w:p>
    <w:p w14:paraId="21884F26" w14:textId="77777777" w:rsidR="003B0EDE" w:rsidRPr="003B0EDE" w:rsidRDefault="003B0EDE" w:rsidP="00B5571D">
      <w:pPr>
        <w:pStyle w:val="para"/>
        <w:ind w:firstLine="0"/>
      </w:pPr>
      <w:r w:rsidRPr="003B0EDE">
        <w:t>For the purposes of this Regulation,</w:t>
      </w:r>
    </w:p>
    <w:p w14:paraId="055119EF" w14:textId="1489FEEE" w:rsidR="003B0EDE" w:rsidRPr="003B0EDE" w:rsidRDefault="003B0EDE" w:rsidP="00B5571D">
      <w:pPr>
        <w:pStyle w:val="para"/>
      </w:pPr>
      <w:r w:rsidRPr="003B0EDE">
        <w:t>2.1.</w:t>
      </w:r>
      <w:r w:rsidRPr="003B0EDE">
        <w:tab/>
        <w:t>"</w:t>
      </w:r>
      <w:r w:rsidR="00060A7A" w:rsidRPr="00060A7A">
        <w:rPr>
          <w:i/>
        </w:rPr>
        <w:t>Enhanced</w:t>
      </w:r>
      <w:r w:rsidR="00060A7A">
        <w:t xml:space="preserve"> </w:t>
      </w:r>
      <w:r w:rsidRPr="003B0EDE">
        <w:rPr>
          <w:i/>
          <w:iCs/>
        </w:rPr>
        <w:t>Child Restraint System</w:t>
      </w:r>
      <w:r w:rsidRPr="003B0EDE">
        <w:t>" (</w:t>
      </w:r>
      <w:r w:rsidR="00060A7A">
        <w:t>ECRS</w:t>
      </w:r>
      <w:r w:rsidRPr="003B0EDE">
        <w:t>) means a device capable of accommodating a child occupant in a sitting or supine position. It is so designed as to diminish the risk of injury to the wearer, in the event of a collision or of abrupt deceleration of the vehicle, by limiting the mobility of the child</w:t>
      </w:r>
      <w:r w:rsidR="002B621E">
        <w:rPr>
          <w:noProof/>
          <w:lang w:val="en-US"/>
        </w:rPr>
        <w:t>'</w:t>
      </w:r>
      <w:r w:rsidRPr="003B0EDE">
        <w:t>s body.</w:t>
      </w:r>
    </w:p>
    <w:p w14:paraId="135C90FC" w14:textId="0D059F72" w:rsidR="003B0EDE" w:rsidRPr="003B0EDE" w:rsidRDefault="003B0EDE" w:rsidP="00B5571D">
      <w:pPr>
        <w:pStyle w:val="para"/>
        <w:rPr>
          <w:lang w:val="en-US"/>
        </w:rPr>
      </w:pPr>
      <w:r w:rsidRPr="003B0EDE">
        <w:t>2.2.</w:t>
      </w:r>
      <w:r w:rsidRPr="003B0EDE">
        <w:tab/>
        <w:t>"</w:t>
      </w:r>
      <w:r w:rsidRPr="003B0EDE">
        <w:rPr>
          <w:i/>
          <w:iCs/>
        </w:rPr>
        <w:t>Child restraint type</w:t>
      </w:r>
      <w:r w:rsidRPr="003B0EDE">
        <w:t xml:space="preserve">" means </w:t>
      </w:r>
      <w:r w:rsidR="00060A7A">
        <w:t>an Enhanced Child Restraint System</w:t>
      </w:r>
      <w:r w:rsidRPr="003B0EDE">
        <w:t xml:space="preserve"> which does not differ in such essential respects as:</w:t>
      </w:r>
    </w:p>
    <w:p w14:paraId="6132DEFF" w14:textId="77777777" w:rsidR="003B0EDE" w:rsidRPr="003B0EDE" w:rsidRDefault="003B0EDE" w:rsidP="00B5571D">
      <w:pPr>
        <w:pStyle w:val="para"/>
      </w:pPr>
      <w:r w:rsidRPr="003B0EDE">
        <w:tab/>
        <w:t>The category in which the restraint is type approved;</w:t>
      </w:r>
    </w:p>
    <w:p w14:paraId="77A1D977" w14:textId="77777777" w:rsidR="003B0EDE" w:rsidRPr="003B0EDE" w:rsidRDefault="003B0EDE" w:rsidP="00B5571D">
      <w:pPr>
        <w:pStyle w:val="para"/>
      </w:pPr>
      <w:r w:rsidRPr="003B0EDE">
        <w:tab/>
        <w:t xml:space="preserve">The design, material and construction of the </w:t>
      </w:r>
      <w:r w:rsidR="00060A7A">
        <w:t xml:space="preserve">Enhanced </w:t>
      </w:r>
      <w:r w:rsidRPr="003B0EDE">
        <w:t>Child Restraint System.</w:t>
      </w:r>
    </w:p>
    <w:p w14:paraId="17209B9A" w14:textId="77777777" w:rsidR="003B0EDE" w:rsidRDefault="003B0EDE" w:rsidP="00B5571D">
      <w:pPr>
        <w:pStyle w:val="para"/>
      </w:pPr>
      <w:r w:rsidRPr="003B0EDE">
        <w:tab/>
        <w:t xml:space="preserve">Convertible or modular </w:t>
      </w:r>
      <w:r w:rsidR="00060A7A">
        <w:t xml:space="preserve">Enhanced </w:t>
      </w:r>
      <w:r w:rsidRPr="003B0EDE">
        <w:t>Child Restraint Systems shall be considered to not differ in their design, material and construction.</w:t>
      </w:r>
      <w:r w:rsidRPr="003B0EDE" w:rsidDel="00F76AF3">
        <w:t xml:space="preserve"> </w:t>
      </w:r>
    </w:p>
    <w:p w14:paraId="56ACE1D2" w14:textId="41600EE7" w:rsidR="007535D9" w:rsidRPr="003B0EDE" w:rsidRDefault="007535D9" w:rsidP="00B5571D">
      <w:pPr>
        <w:pStyle w:val="para"/>
      </w:pPr>
      <w:r w:rsidRPr="001E171E">
        <w:t>2.3.</w:t>
      </w:r>
      <w:r w:rsidRPr="001E171E">
        <w:tab/>
        <w:t>"</w:t>
      </w:r>
      <w:r w:rsidRPr="001E171E">
        <w:rPr>
          <w:i/>
        </w:rPr>
        <w:t>Integral Universal</w:t>
      </w:r>
      <w:r w:rsidRPr="001E171E">
        <w:t>" and "</w:t>
      </w:r>
      <w:r w:rsidRPr="001E171E">
        <w:rPr>
          <w:i/>
        </w:rPr>
        <w:t>Non-Integral Universal</w:t>
      </w:r>
      <w:r w:rsidRPr="001E171E">
        <w:t>"</w:t>
      </w:r>
    </w:p>
    <w:p w14:paraId="58FE0FAD" w14:textId="6AC78EB3" w:rsidR="00D9560C" w:rsidRDefault="00D9560C" w:rsidP="007F3933">
      <w:pPr>
        <w:pStyle w:val="para"/>
      </w:pPr>
      <w:r w:rsidRPr="00D9560C">
        <w:t>2.3.</w:t>
      </w:r>
      <w:r w:rsidR="007535D9">
        <w:t>1.</w:t>
      </w:r>
      <w:r w:rsidRPr="00D9560C">
        <w:tab/>
      </w:r>
      <w:r w:rsidR="007F3933" w:rsidRPr="007F3933">
        <w:rPr>
          <w:lang w:val="en-US"/>
        </w:rPr>
        <w:t>"</w:t>
      </w:r>
      <w:r w:rsidR="007F3933" w:rsidRPr="007F3933">
        <w:rPr>
          <w:i/>
          <w:lang w:val="en-US"/>
        </w:rPr>
        <w:t>i-Size</w:t>
      </w:r>
      <w:r w:rsidR="007F3933" w:rsidRPr="007F3933">
        <w:rPr>
          <w:lang w:val="en-US"/>
        </w:rPr>
        <w:t>" (Integral Universal ISOFIX Enhanced Child Restraint Systems) is a category of Enhanced Child Restraint System primarily designed for use in all i-Size seating position of a vehicle, as defined and approved according to UN Regulations Nos. 14 or 145 and 16.</w:t>
      </w:r>
    </w:p>
    <w:p w14:paraId="26399D09" w14:textId="77777777" w:rsidR="00683B4D" w:rsidRDefault="00683B4D" w:rsidP="0043407E">
      <w:pPr>
        <w:spacing w:after="120"/>
        <w:ind w:left="2250" w:right="1134" w:hanging="1106"/>
        <w:jc w:val="both"/>
      </w:pPr>
      <w:r w:rsidRPr="000F1A9A">
        <w:t xml:space="preserve">2.3.2. </w:t>
      </w:r>
      <w:r w:rsidRPr="000F1A9A">
        <w:tab/>
        <w:t>"</w:t>
      </w:r>
      <w:r w:rsidRPr="000F1A9A">
        <w:rPr>
          <w:i/>
        </w:rPr>
        <w:t>Universal Belted</w:t>
      </w:r>
      <w:r w:rsidRPr="000F1A9A">
        <w:t>" (Integral Universal Belted Enhanced Child Restraint System) is a category of Enhanced Child Restraint System primarily designed to be attached only by the adult safety-belt in all universal seating positions of a vehicle, as defined and approved according to UN Regulation No. 16.</w:t>
      </w:r>
      <w:r>
        <w:t xml:space="preserve"> </w:t>
      </w:r>
    </w:p>
    <w:p w14:paraId="53CD9358" w14:textId="6090FE55" w:rsidR="007535D9" w:rsidRPr="00D9560C" w:rsidRDefault="007535D9" w:rsidP="0043407E">
      <w:pPr>
        <w:spacing w:after="120"/>
        <w:ind w:left="2250" w:right="1134" w:hanging="1106"/>
        <w:jc w:val="both"/>
      </w:pPr>
      <w:r>
        <w:t>2.3.</w:t>
      </w:r>
      <w:r w:rsidR="009243D1">
        <w:t>3</w:t>
      </w:r>
      <w:r>
        <w:t xml:space="preserve">. </w:t>
      </w:r>
      <w:r>
        <w:tab/>
      </w:r>
      <w:r w:rsidR="0043407E" w:rsidRPr="0043407E">
        <w:rPr>
          <w:lang w:val="hu-HU"/>
        </w:rPr>
        <w:t>"</w:t>
      </w:r>
      <w:r w:rsidR="0043407E" w:rsidRPr="0043407E">
        <w:rPr>
          <w:i/>
          <w:lang w:val="hu-HU"/>
        </w:rPr>
        <w:t>i-Size booster seat</w:t>
      </w:r>
      <w:r w:rsidR="0043407E" w:rsidRPr="0043407E">
        <w:rPr>
          <w:lang w:val="hu-HU"/>
        </w:rPr>
        <w:t>" (Non-Integral Universal Enhanced Child Restraint System) is a category of Enhanced Child Restraint Systems with integrated backrest and stowable ISOFIX attachments if any, primarily designed for use in all i-Size seating positions of a vehicle.</w:t>
      </w:r>
    </w:p>
    <w:p w14:paraId="25AC4A8C" w14:textId="77777777" w:rsidR="00D9560C" w:rsidRPr="00D9560C" w:rsidRDefault="00D9560C" w:rsidP="00B5571D">
      <w:pPr>
        <w:pStyle w:val="para"/>
        <w:rPr>
          <w:bCs/>
        </w:rPr>
      </w:pPr>
      <w:r w:rsidRPr="00D9560C">
        <w:t>2.4.</w:t>
      </w:r>
      <w:r w:rsidRPr="00D9560C">
        <w:tab/>
        <w:t>"</w:t>
      </w:r>
      <w:r w:rsidRPr="00D9560C">
        <w:rPr>
          <w:i/>
        </w:rPr>
        <w:t>Integral</w:t>
      </w:r>
      <w:r w:rsidRPr="00D9560C">
        <w:t>"</w:t>
      </w:r>
      <w:r w:rsidRPr="00D9560C">
        <w:rPr>
          <w:bCs/>
        </w:rPr>
        <w:t xml:space="preserve"> and "</w:t>
      </w:r>
      <w:r w:rsidRPr="00D9560C">
        <w:rPr>
          <w:bCs/>
          <w:i/>
        </w:rPr>
        <w:t>Non-Integral</w:t>
      </w:r>
      <w:r w:rsidRPr="00D9560C">
        <w:rPr>
          <w:bCs/>
        </w:rPr>
        <w:t>"</w:t>
      </w:r>
    </w:p>
    <w:p w14:paraId="5DB4A982" w14:textId="77777777" w:rsidR="00D9560C" w:rsidRPr="00D9560C" w:rsidRDefault="00D9560C" w:rsidP="00B5571D">
      <w:pPr>
        <w:pStyle w:val="para"/>
      </w:pPr>
      <w:r w:rsidRPr="00D9560C">
        <w:t>2.4.1.</w:t>
      </w:r>
      <w:r w:rsidRPr="00D9560C">
        <w:tab/>
        <w:t>"</w:t>
      </w:r>
      <w:r w:rsidRPr="00D9560C">
        <w:rPr>
          <w:i/>
        </w:rPr>
        <w:t>Integral</w:t>
      </w:r>
      <w:r w:rsidRPr="00D9560C">
        <w:t>" is a class of Enhanced Child Restraint System, meaning that the child is restrained only by components which comprise the Enhanced Child Restraint System (e.g. strap harness, impact shield, etc.), and not by means connected directly to the vehicle (e.g. adult seat belt).</w:t>
      </w:r>
    </w:p>
    <w:p w14:paraId="76D7D975" w14:textId="77777777" w:rsidR="00D9560C" w:rsidRPr="00D9560C" w:rsidRDefault="00D9560C" w:rsidP="00B5571D">
      <w:pPr>
        <w:pStyle w:val="para"/>
        <w:rPr>
          <w:i/>
        </w:rPr>
      </w:pPr>
      <w:r w:rsidRPr="00D9560C">
        <w:t>2.4.2.</w:t>
      </w:r>
      <w:r w:rsidRPr="00D9560C">
        <w:tab/>
        <w:t>"</w:t>
      </w:r>
      <w:r w:rsidRPr="00D9560C">
        <w:rPr>
          <w:i/>
        </w:rPr>
        <w:t>Non-Integral</w:t>
      </w:r>
      <w:r w:rsidRPr="00D9560C">
        <w:t xml:space="preserve">" is a class of Enhanced Child Restraint System, meaning that the retention of the child within the Enhanced Child Restraint System is achieved by means connected directly to the </w:t>
      </w:r>
      <w:r>
        <w:t>vehicle (e.g. adult seat belt).</w:t>
      </w:r>
    </w:p>
    <w:p w14:paraId="3FAE4AC3" w14:textId="0412A656" w:rsidR="003B0EDE" w:rsidRPr="003B0EDE" w:rsidRDefault="003B0EDE" w:rsidP="007F3933">
      <w:pPr>
        <w:pStyle w:val="para"/>
        <w:rPr>
          <w:strike/>
        </w:rPr>
      </w:pPr>
      <w:r w:rsidRPr="003B0EDE">
        <w:lastRenderedPageBreak/>
        <w:t>2.5.</w:t>
      </w:r>
      <w:r w:rsidRPr="003B0EDE">
        <w:tab/>
      </w:r>
      <w:r w:rsidR="007F3933" w:rsidRPr="007F3933">
        <w:rPr>
          <w:bCs/>
          <w:lang w:val="en-US"/>
        </w:rPr>
        <w:t>"</w:t>
      </w:r>
      <w:r w:rsidR="007F3933" w:rsidRPr="007F3933">
        <w:rPr>
          <w:bCs/>
          <w:i/>
          <w:lang w:val="en-US"/>
        </w:rPr>
        <w:t>ISOFIX</w:t>
      </w:r>
      <w:r w:rsidR="007F3933" w:rsidRPr="007F3933">
        <w:rPr>
          <w:bCs/>
          <w:lang w:val="en-US"/>
        </w:rPr>
        <w:t xml:space="preserve">" </w:t>
      </w:r>
      <w:r w:rsidR="007F3933" w:rsidRPr="007F3933">
        <w:rPr>
          <w:lang w:val="en-US"/>
        </w:rPr>
        <w:t>is a system that provides a method of connecting an Enhanced Child Restraint System to a vehicle. It is based on two vehicle anchorages and two corresponding attachments on the Enhanced Child Restraint System in conjunction with a means to limit the pitch rotation of the Enhanced Child Restraint System. All three vehicle anchorages are to be approved according to UN Regulation No. 14. or UN Regulation No.145</w:t>
      </w:r>
      <w:r w:rsidR="007F3933" w:rsidRPr="007F3933">
        <w:t>.</w:t>
      </w:r>
    </w:p>
    <w:p w14:paraId="1C76F714" w14:textId="66F2FB91" w:rsidR="003B0EDE" w:rsidRPr="003B0EDE" w:rsidRDefault="003B0EDE" w:rsidP="0043407E">
      <w:pPr>
        <w:pStyle w:val="para"/>
      </w:pPr>
      <w:r w:rsidRPr="003B0EDE">
        <w:t>2</w:t>
      </w:r>
      <w:r w:rsidRPr="003B0EDE">
        <w:rPr>
          <w:bCs/>
        </w:rPr>
        <w:t>.6.</w:t>
      </w:r>
      <w:r w:rsidRPr="003B0EDE">
        <w:rPr>
          <w:bCs/>
        </w:rPr>
        <w:tab/>
      </w:r>
      <w:r w:rsidR="0043407E" w:rsidRPr="0043407E">
        <w:rPr>
          <w:bCs/>
        </w:rPr>
        <w:t>"</w:t>
      </w:r>
      <w:r w:rsidR="0043407E" w:rsidRPr="0043407E">
        <w:rPr>
          <w:bCs/>
          <w:i/>
        </w:rPr>
        <w:t>Integral Universal ISOFIX</w:t>
      </w:r>
      <w:r w:rsidR="0043407E" w:rsidRPr="0043407E">
        <w:rPr>
          <w:bCs/>
        </w:rPr>
        <w:t>" is an ISOFIX Enhanced Child Restraint System comprising either a top-tether or a support-leg, to limit the pitch rotation of the Enhanced Child Restraint System, attached to, or supported by, the corresponding vehicle.</w:t>
      </w:r>
    </w:p>
    <w:p w14:paraId="1AF184BF" w14:textId="77777777" w:rsidR="00D9560C" w:rsidRPr="00D9560C" w:rsidRDefault="00D9560C" w:rsidP="00A556B1">
      <w:pPr>
        <w:pStyle w:val="para"/>
        <w:keepNext/>
      </w:pPr>
      <w:r w:rsidRPr="00D9560C">
        <w:rPr>
          <w:bCs/>
        </w:rPr>
        <w:t>2.7.</w:t>
      </w:r>
      <w:r w:rsidRPr="00D9560C">
        <w:rPr>
          <w:bCs/>
        </w:rPr>
        <w:tab/>
      </w:r>
      <w:r w:rsidRPr="00D9560C">
        <w:t>"</w:t>
      </w:r>
      <w:r w:rsidRPr="00D9560C">
        <w:rPr>
          <w:i/>
        </w:rPr>
        <w:t>Specific vehicle ECRS</w:t>
      </w:r>
      <w:r w:rsidRPr="00D9560C">
        <w:t>"</w:t>
      </w:r>
    </w:p>
    <w:p w14:paraId="18B5946C" w14:textId="2AF92943" w:rsidR="007F3933" w:rsidRPr="007F3933" w:rsidRDefault="00D9560C" w:rsidP="007F3933">
      <w:pPr>
        <w:pStyle w:val="SingleTxtG"/>
        <w:ind w:left="2268" w:hanging="1134"/>
        <w:rPr>
          <w:lang w:val="en-US"/>
        </w:rPr>
      </w:pPr>
      <w:r w:rsidRPr="00D9560C">
        <w:t>2.7.1.</w:t>
      </w:r>
      <w:r w:rsidRPr="00D9560C">
        <w:tab/>
      </w:r>
      <w:r w:rsidR="007F3933" w:rsidRPr="007F3933">
        <w:rPr>
          <w:lang w:val="en-US"/>
        </w:rPr>
        <w:t>"</w:t>
      </w:r>
      <w:r w:rsidR="007F3933" w:rsidRPr="007F3933">
        <w:rPr>
          <w:i/>
          <w:lang w:val="en-US"/>
        </w:rPr>
        <w:t>Specific vehicle ISOFIX</w:t>
      </w:r>
      <w:r w:rsidR="007F3933" w:rsidRPr="007F3933">
        <w:rPr>
          <w:lang w:val="en-US"/>
        </w:rPr>
        <w:t xml:space="preserve">" is a category of Integral Enhanced Child Restraint System connecting to specific vehicle types. All vehicle anchorages are to be approved according to UN Regulation No. 14 or UN Regulation No. 145. It is also an indication for Enhanced Child Restraint </w:t>
      </w:r>
      <w:r w:rsidR="007F3933" w:rsidRPr="007F3933">
        <w:rPr>
          <w:iCs/>
          <w:lang w:val="en-US"/>
        </w:rPr>
        <w:t>Systems</w:t>
      </w:r>
      <w:r w:rsidR="007F3933" w:rsidRPr="007F3933">
        <w:rPr>
          <w:lang w:val="en-US"/>
        </w:rPr>
        <w:t xml:space="preserve"> including dashboard as a vehicle contact zone. </w:t>
      </w:r>
    </w:p>
    <w:p w14:paraId="3E7E5BFE" w14:textId="6B63C1AE" w:rsidR="00D9560C" w:rsidRDefault="007F3933" w:rsidP="007F3933">
      <w:pPr>
        <w:pStyle w:val="SingleTxtG"/>
        <w:ind w:left="2268" w:hanging="1134"/>
        <w:rPr>
          <w:iCs/>
          <w:lang w:val="en-US"/>
        </w:rPr>
      </w:pPr>
      <w:r w:rsidRPr="007F3933">
        <w:rPr>
          <w:iCs/>
          <w:lang w:val="en-US"/>
        </w:rPr>
        <w:t>2.7.2.</w:t>
      </w:r>
      <w:r w:rsidRPr="007F3933">
        <w:rPr>
          <w:i/>
          <w:iCs/>
          <w:lang w:val="en-US"/>
        </w:rPr>
        <w:t xml:space="preserve"> </w:t>
      </w:r>
      <w:r w:rsidRPr="007F3933">
        <w:rPr>
          <w:i/>
          <w:iCs/>
          <w:lang w:val="en-US"/>
        </w:rPr>
        <w:tab/>
        <w:t xml:space="preserve">"Specific vehicle booster seat" </w:t>
      </w:r>
      <w:r w:rsidRPr="007F3933">
        <w:rPr>
          <w:iCs/>
          <w:lang w:val="en-US"/>
        </w:rPr>
        <w:t xml:space="preserve">is a category of Non-Integral Enhanced Child Restraint System, with integrated backrest, for use in specific vehicle types, with vehicle anchorages approved according to UN Regulation No. 14 </w:t>
      </w:r>
      <w:r w:rsidRPr="007F3933">
        <w:t xml:space="preserve">or UN Regulation No. </w:t>
      </w:r>
      <w:r w:rsidRPr="007F3933">
        <w:rPr>
          <w:lang w:val="en-US"/>
        </w:rPr>
        <w:t>145</w:t>
      </w:r>
      <w:r w:rsidRPr="007F3933">
        <w:rPr>
          <w:iCs/>
          <w:lang w:val="en-US"/>
        </w:rPr>
        <w:t>. This category includes "Built-in booster seats"</w:t>
      </w:r>
      <w:r>
        <w:rPr>
          <w:iCs/>
          <w:lang w:val="en-US"/>
        </w:rPr>
        <w:t>.</w:t>
      </w:r>
    </w:p>
    <w:p w14:paraId="6D0A2B8A" w14:textId="4F4BB750" w:rsidR="009243D1" w:rsidRPr="00D9560C" w:rsidRDefault="009243D1" w:rsidP="007F3933">
      <w:pPr>
        <w:pStyle w:val="SingleTxtG"/>
        <w:ind w:left="2268" w:hanging="1134"/>
      </w:pPr>
      <w:r w:rsidRPr="000F1A9A">
        <w:rPr>
          <w:iCs/>
        </w:rPr>
        <w:t>2.7</w:t>
      </w:r>
      <w:r w:rsidRPr="000F1A9A">
        <w:t xml:space="preserve">.3. </w:t>
      </w:r>
      <w:r w:rsidRPr="000F1A9A">
        <w:tab/>
        <w:t>"</w:t>
      </w:r>
      <w:r w:rsidRPr="000F1A9A">
        <w:rPr>
          <w:i/>
        </w:rPr>
        <w:t>Specific vehicle Belted</w:t>
      </w:r>
      <w:r w:rsidRPr="000F1A9A">
        <w:t>" is a category of Integral Enhanced Child Restraint System connected to specific vehicle types by using the vehicle safety belt. Additional vehicle anchorage points approved by UN Regulation No. 14</w:t>
      </w:r>
      <w:r>
        <w:t>5</w:t>
      </w:r>
      <w:r w:rsidRPr="000F1A9A">
        <w:t xml:space="preserve"> may be used. Any attachment points required for securing rearward facing Enhanced Child Restraint System shall be checked according to Annex 25. Enhanced Child Restraint Systems that use the vehicle dashboard as a contact zone are permitted.</w:t>
      </w:r>
    </w:p>
    <w:p w14:paraId="4ABEFE8F" w14:textId="77777777" w:rsidR="00D9560C" w:rsidRPr="00D9560C" w:rsidRDefault="00D9560C" w:rsidP="00B5571D">
      <w:pPr>
        <w:pStyle w:val="para"/>
      </w:pPr>
      <w:r w:rsidRPr="00D9560C">
        <w:t>2.8.</w:t>
      </w:r>
      <w:r w:rsidRPr="00D9560C">
        <w:tab/>
        <w:t>"</w:t>
      </w:r>
      <w:r w:rsidRPr="00D9560C">
        <w:rPr>
          <w:i/>
        </w:rPr>
        <w:t>Size</w:t>
      </w:r>
      <w:r w:rsidRPr="00D9560C">
        <w:t>" indicates the stature of the child.</w:t>
      </w:r>
    </w:p>
    <w:p w14:paraId="1C389F19" w14:textId="77777777" w:rsidR="00D9560C" w:rsidRPr="00D9560C" w:rsidRDefault="00D9560C" w:rsidP="00B5571D">
      <w:pPr>
        <w:pStyle w:val="para"/>
      </w:pPr>
      <w:r w:rsidRPr="00D9560C">
        <w:t>2.8.1.</w:t>
      </w:r>
      <w:r w:rsidRPr="00D9560C">
        <w:tab/>
      </w:r>
      <w:r w:rsidRPr="00D9560C">
        <w:tab/>
        <w:t>"</w:t>
      </w:r>
      <w:r w:rsidRPr="00D9560C">
        <w:rPr>
          <w:i/>
        </w:rPr>
        <w:t>Size range</w:t>
      </w:r>
      <w:r w:rsidRPr="00D9560C">
        <w:t>" is a range for which the Enhanced Child Restraint System has been designed and approved.</w:t>
      </w:r>
    </w:p>
    <w:p w14:paraId="433C522E" w14:textId="77777777" w:rsidR="00D9560C" w:rsidRPr="00D9560C" w:rsidRDefault="00D9560C" w:rsidP="00B5571D">
      <w:pPr>
        <w:pStyle w:val="para"/>
      </w:pPr>
      <w:r w:rsidRPr="00D9560C">
        <w:t>2.8.2.</w:t>
      </w:r>
      <w:r w:rsidRPr="00D9560C">
        <w:tab/>
      </w:r>
      <w:r w:rsidRPr="00D9560C">
        <w:tab/>
        <w:t>Enhanced Child Restraint Systems may cover any size range provided that all requirements of</w:t>
      </w:r>
      <w:r>
        <w:t xml:space="preserve"> this Regulation are fulfilled.</w:t>
      </w:r>
    </w:p>
    <w:p w14:paraId="61682F62" w14:textId="62221F19" w:rsidR="003B0EDE" w:rsidRPr="003B0EDE" w:rsidRDefault="003B0EDE" w:rsidP="00B5571D">
      <w:pPr>
        <w:pStyle w:val="para"/>
      </w:pPr>
      <w:r w:rsidRPr="003B0EDE">
        <w:t>2.9.</w:t>
      </w:r>
      <w:r w:rsidRPr="003B0EDE">
        <w:tab/>
        <w:t>"</w:t>
      </w:r>
      <w:r w:rsidRPr="003B0EDE">
        <w:rPr>
          <w:i/>
          <w:iCs/>
        </w:rPr>
        <w:t>Orientation</w:t>
      </w:r>
      <w:r w:rsidRPr="003B0EDE">
        <w:t xml:space="preserve">" indicates a direction in which </w:t>
      </w:r>
      <w:r w:rsidR="00060A7A">
        <w:t>an Enhanced Child Restraint System</w:t>
      </w:r>
      <w:r w:rsidRPr="003B0EDE">
        <w:t xml:space="preserve"> has been approved for use. The following distinctions are made:</w:t>
      </w:r>
    </w:p>
    <w:p w14:paraId="74EEACEC" w14:textId="77777777" w:rsidR="003B0EDE" w:rsidRPr="003B0EDE" w:rsidRDefault="003B0EDE" w:rsidP="00F141E1">
      <w:pPr>
        <w:pStyle w:val="a"/>
        <w:rPr>
          <w:u w:val="single"/>
        </w:rPr>
      </w:pPr>
      <w:r w:rsidRPr="003B0EDE">
        <w:t>(a)</w:t>
      </w:r>
      <w:r w:rsidRPr="003B0EDE">
        <w:tab/>
        <w:t>Forward-facing means facing in the normal direction of travel of the vehicle;</w:t>
      </w:r>
    </w:p>
    <w:p w14:paraId="036CD046" w14:textId="77777777" w:rsidR="003B0EDE" w:rsidRPr="003B0EDE" w:rsidRDefault="003B0EDE" w:rsidP="00F141E1">
      <w:pPr>
        <w:pStyle w:val="a"/>
        <w:rPr>
          <w:u w:val="single"/>
        </w:rPr>
      </w:pPr>
      <w:r w:rsidRPr="003B0EDE">
        <w:t>(b)</w:t>
      </w:r>
      <w:r w:rsidRPr="003B0EDE">
        <w:tab/>
        <w:t>Rearward-facing means facing in the direction opposite to the normal direction of travel of the vehicle;</w:t>
      </w:r>
    </w:p>
    <w:p w14:paraId="007ECEB2" w14:textId="77777777" w:rsidR="003B0EDE" w:rsidRPr="003B0EDE" w:rsidRDefault="003B0EDE" w:rsidP="00F141E1">
      <w:pPr>
        <w:pStyle w:val="a"/>
        <w:rPr>
          <w:u w:val="single"/>
        </w:rPr>
      </w:pPr>
      <w:r w:rsidRPr="003B0EDE">
        <w:t>(c)</w:t>
      </w:r>
      <w:r w:rsidRPr="003B0EDE">
        <w:tab/>
        <w:t>Lateral-facing means facing perpendicular to the normal direction of travel of the vehicle.</w:t>
      </w:r>
    </w:p>
    <w:p w14:paraId="1BCC3E29" w14:textId="52100030" w:rsidR="003B0EDE" w:rsidRPr="003B0EDE" w:rsidRDefault="003B0EDE" w:rsidP="00B5571D">
      <w:pPr>
        <w:pStyle w:val="para"/>
        <w:rPr>
          <w:lang w:val="en-US"/>
        </w:rPr>
      </w:pPr>
      <w:r w:rsidRPr="003B0EDE">
        <w:rPr>
          <w:lang w:val="en-US"/>
        </w:rPr>
        <w:t>2.10.</w:t>
      </w:r>
      <w:r w:rsidRPr="003B0EDE">
        <w:rPr>
          <w:lang w:val="en-US"/>
        </w:rPr>
        <w:tab/>
      </w:r>
      <w:r w:rsidRPr="003B0EDE">
        <w:rPr>
          <w:i/>
          <w:iCs/>
          <w:lang w:val="en-US"/>
        </w:rPr>
        <w:t>"Special Needs Restraint</w:t>
      </w:r>
      <w:r w:rsidRPr="003B0EDE">
        <w:rPr>
          <w:lang w:val="en-US"/>
        </w:rPr>
        <w:t xml:space="preserve">" is </w:t>
      </w:r>
      <w:r w:rsidR="00060A7A">
        <w:rPr>
          <w:lang w:val="en-US"/>
        </w:rPr>
        <w:t>an Enhanced Child Restraint System</w:t>
      </w:r>
      <w:r w:rsidRPr="003B0EDE">
        <w:rPr>
          <w:lang w:val="en-US"/>
        </w:rPr>
        <w:t xml:space="preserve"> designed for children who have special needs as a result of either a physical or mental disability; this device may in particular permit additional restraining devices for any part of the child, but it </w:t>
      </w:r>
      <w:r w:rsidRPr="003B0EDE">
        <w:rPr>
          <w:bCs/>
          <w:lang w:val="en-US"/>
        </w:rPr>
        <w:t>shall</w:t>
      </w:r>
      <w:r w:rsidRPr="003B0EDE">
        <w:rPr>
          <w:lang w:val="en-US"/>
        </w:rPr>
        <w:t xml:space="preserve"> contain as a minimum a primary means of restraint which complies with the requirements of this Regulation.</w:t>
      </w:r>
    </w:p>
    <w:p w14:paraId="057966EB" w14:textId="58F1DE4B" w:rsidR="003B0EDE" w:rsidRPr="003B0EDE" w:rsidRDefault="003B0EDE" w:rsidP="00815A47">
      <w:pPr>
        <w:pStyle w:val="para"/>
        <w:rPr>
          <w:lang w:val="en-US"/>
        </w:rPr>
      </w:pPr>
      <w:r w:rsidRPr="003B0EDE">
        <w:rPr>
          <w:lang w:val="en-US"/>
        </w:rPr>
        <w:t>2.11.</w:t>
      </w:r>
      <w:r w:rsidRPr="003B0EDE">
        <w:rPr>
          <w:lang w:val="en-US"/>
        </w:rPr>
        <w:tab/>
      </w:r>
      <w:r w:rsidR="00815A47" w:rsidRPr="00815A47">
        <w:rPr>
          <w:bCs/>
          <w:lang w:val="en-US"/>
        </w:rPr>
        <w:t>"</w:t>
      </w:r>
      <w:r w:rsidR="00815A47" w:rsidRPr="00815A47">
        <w:rPr>
          <w:bCs/>
          <w:i/>
          <w:lang w:val="en-US"/>
        </w:rPr>
        <w:t>ISOFIX anchorage system</w:t>
      </w:r>
      <w:r w:rsidR="00815A47" w:rsidRPr="00815A47">
        <w:rPr>
          <w:bCs/>
          <w:lang w:val="en-US"/>
        </w:rPr>
        <w:t xml:space="preserve">" </w:t>
      </w:r>
      <w:r w:rsidR="00815A47" w:rsidRPr="00815A47">
        <w:rPr>
          <w:lang w:val="en-US"/>
        </w:rPr>
        <w:t xml:space="preserve">means a system made up of 2 ISOFIX low anchorages fulfilling the requirements of UN Regulation No. 14 </w:t>
      </w:r>
      <w:r w:rsidR="00815A47" w:rsidRPr="00815A47">
        <w:t>or UN Regulation No. </w:t>
      </w:r>
      <w:r w:rsidR="00815A47" w:rsidRPr="00815A47">
        <w:rPr>
          <w:lang w:val="en-US"/>
        </w:rPr>
        <w:t>145 which is designed for attaching an ISOFIX Enhanced Child Restraint System in conjunction with an anti-rotation device.</w:t>
      </w:r>
    </w:p>
    <w:p w14:paraId="1D6DF0F2" w14:textId="77777777" w:rsidR="003B0EDE" w:rsidRPr="003B0EDE" w:rsidRDefault="003B0EDE" w:rsidP="00B5571D">
      <w:pPr>
        <w:pStyle w:val="para"/>
        <w:rPr>
          <w:lang w:val="en-US"/>
        </w:rPr>
      </w:pPr>
      <w:r w:rsidRPr="003B0EDE">
        <w:rPr>
          <w:lang w:val="en-US"/>
        </w:rPr>
        <w:t>2.11.1.</w:t>
      </w:r>
      <w:r w:rsidRPr="003B0EDE">
        <w:rPr>
          <w:lang w:val="en-US"/>
        </w:rPr>
        <w:tab/>
        <w:t>"</w:t>
      </w:r>
      <w:r w:rsidRPr="003B0EDE">
        <w:rPr>
          <w:i/>
          <w:iCs/>
          <w:lang w:val="en-US"/>
        </w:rPr>
        <w:t>ISOFIX low anchorage</w:t>
      </w:r>
      <w:r w:rsidRPr="003B0EDE">
        <w:rPr>
          <w:lang w:val="en-US"/>
        </w:rPr>
        <w:t xml:space="preserve">" means one 6 mm diameter rigid round horizontal bar, extending from vehicle or seat structure to accept and restrain an ISOFIX </w:t>
      </w:r>
      <w:r w:rsidR="00060A7A">
        <w:rPr>
          <w:lang w:val="en-US"/>
        </w:rPr>
        <w:t xml:space="preserve">Enhanced </w:t>
      </w:r>
      <w:r w:rsidRPr="003B0EDE">
        <w:rPr>
          <w:lang w:val="en-US"/>
        </w:rPr>
        <w:t>Child Restraint System with ISOFIX attachments.</w:t>
      </w:r>
    </w:p>
    <w:p w14:paraId="1DC12C26" w14:textId="77777777" w:rsidR="003B0EDE" w:rsidRPr="003B0EDE" w:rsidRDefault="003B0EDE" w:rsidP="00B5571D">
      <w:pPr>
        <w:pStyle w:val="para"/>
        <w:rPr>
          <w:lang w:val="en-US"/>
        </w:rPr>
      </w:pPr>
      <w:r w:rsidRPr="003B0EDE">
        <w:rPr>
          <w:lang w:val="en-US"/>
        </w:rPr>
        <w:lastRenderedPageBreak/>
        <w:t>2.11.2.</w:t>
      </w:r>
      <w:r w:rsidRPr="003B0EDE">
        <w:rPr>
          <w:lang w:val="en-US"/>
        </w:rPr>
        <w:tab/>
        <w:t>"</w:t>
      </w:r>
      <w:r w:rsidRPr="003B0EDE">
        <w:rPr>
          <w:i/>
          <w:iCs/>
          <w:lang w:val="en-US"/>
        </w:rPr>
        <w:t>ISOFIX attachment</w:t>
      </w:r>
      <w:r w:rsidRPr="003B0EDE">
        <w:rPr>
          <w:lang w:val="en-US"/>
        </w:rPr>
        <w:t xml:space="preserve">" means one of the two connections, fulfilling the requirement of paragraph 6.3.3. of this Regulation, extending from the ISOFIX </w:t>
      </w:r>
      <w:r w:rsidR="00060A7A">
        <w:rPr>
          <w:lang w:val="en-US"/>
        </w:rPr>
        <w:t xml:space="preserve">Enhanced </w:t>
      </w:r>
      <w:r w:rsidRPr="003B0EDE">
        <w:rPr>
          <w:lang w:val="en-US"/>
        </w:rPr>
        <w:t>Child Restraint System structure, and compatible with an ISOFIX low anchorage.</w:t>
      </w:r>
    </w:p>
    <w:p w14:paraId="7DD6E97A" w14:textId="77777777" w:rsidR="009243D1" w:rsidRPr="000F1A9A" w:rsidRDefault="009243D1" w:rsidP="009243D1">
      <w:pPr>
        <w:tabs>
          <w:tab w:val="left" w:pos="2268"/>
        </w:tabs>
        <w:spacing w:after="120" w:line="240" w:lineRule="auto"/>
        <w:ind w:left="1134"/>
        <w:outlineLvl w:val="5"/>
        <w:rPr>
          <w:bCs/>
          <w:lang w:eastAsia="fr-FR"/>
        </w:rPr>
      </w:pPr>
      <w:r w:rsidRPr="000F1A9A">
        <w:rPr>
          <w:bCs/>
          <w:lang w:eastAsia="fr-FR"/>
        </w:rPr>
        <w:t>2.12.</w:t>
      </w:r>
      <w:r w:rsidRPr="000F1A9A">
        <w:rPr>
          <w:bCs/>
          <w:lang w:eastAsia="fr-FR"/>
        </w:rPr>
        <w:tab/>
        <w:t>"</w:t>
      </w:r>
      <w:r w:rsidRPr="000F1A9A">
        <w:rPr>
          <w:bCs/>
          <w:i/>
          <w:iCs/>
          <w:lang w:eastAsia="fr-FR"/>
        </w:rPr>
        <w:t>Anti-rotation device</w:t>
      </w:r>
      <w:r w:rsidRPr="000F1A9A">
        <w:rPr>
          <w:bCs/>
          <w:lang w:eastAsia="fr-FR"/>
        </w:rPr>
        <w:t>"</w:t>
      </w:r>
    </w:p>
    <w:p w14:paraId="38C7E761" w14:textId="77777777" w:rsidR="009243D1" w:rsidRPr="000F1A9A" w:rsidRDefault="009243D1" w:rsidP="009243D1">
      <w:pPr>
        <w:pStyle w:val="SingleTxtG"/>
        <w:ind w:left="2268"/>
      </w:pPr>
      <w:r w:rsidRPr="000F1A9A">
        <w:t>Means a device intended to limit the rotation of the Enhanced Child Restraint System during a vehicle impact and consisting of:</w:t>
      </w:r>
    </w:p>
    <w:p w14:paraId="68044A07" w14:textId="77777777" w:rsidR="009243D1" w:rsidRPr="000F1A9A" w:rsidRDefault="009243D1" w:rsidP="009243D1">
      <w:pPr>
        <w:pStyle w:val="SingleTxtG"/>
        <w:ind w:left="2268"/>
        <w:rPr>
          <w:lang w:eastAsia="fr-FR"/>
        </w:rPr>
      </w:pPr>
      <w:r w:rsidRPr="000F1A9A">
        <w:rPr>
          <w:lang w:eastAsia="fr-FR"/>
        </w:rPr>
        <w:t>(a)</w:t>
      </w:r>
      <w:r w:rsidRPr="000F1A9A">
        <w:rPr>
          <w:lang w:eastAsia="fr-FR"/>
        </w:rPr>
        <w:tab/>
        <w:t>A top-tether strap; or</w:t>
      </w:r>
    </w:p>
    <w:p w14:paraId="0798EDED" w14:textId="77777777" w:rsidR="009243D1" w:rsidRPr="000F1A9A" w:rsidRDefault="009243D1" w:rsidP="009243D1">
      <w:pPr>
        <w:pStyle w:val="SingleTxtG"/>
        <w:ind w:left="2268"/>
        <w:rPr>
          <w:lang w:eastAsia="fr-FR"/>
        </w:rPr>
      </w:pPr>
      <w:r w:rsidRPr="000F1A9A">
        <w:rPr>
          <w:lang w:eastAsia="fr-FR"/>
        </w:rPr>
        <w:t>(b)</w:t>
      </w:r>
      <w:r w:rsidRPr="000F1A9A">
        <w:rPr>
          <w:lang w:eastAsia="fr-FR"/>
        </w:rPr>
        <w:tab/>
        <w:t>A support-leg.</w:t>
      </w:r>
    </w:p>
    <w:p w14:paraId="10EC487C" w14:textId="541332C5" w:rsidR="009243D1" w:rsidRPr="000F1A9A" w:rsidRDefault="009243D1" w:rsidP="009243D1">
      <w:pPr>
        <w:spacing w:after="120" w:line="240" w:lineRule="auto"/>
        <w:ind w:left="2268" w:right="1134"/>
        <w:jc w:val="both"/>
        <w:rPr>
          <w:u w:val="single"/>
          <w:lang w:eastAsia="fr-FR"/>
        </w:rPr>
      </w:pPr>
      <w:r w:rsidRPr="000F1A9A">
        <w:rPr>
          <w:lang w:eastAsia="fr-FR"/>
        </w:rPr>
        <w:t>Meeting the requirements of this Regulation and fitted to an ISOFIX anchorage system and ISOFIX top tether anchorages or vehicle floor contact surface meeting the requirements of UN Regulation No. 14 or UN Regulation No. 14</w:t>
      </w:r>
      <w:r>
        <w:rPr>
          <w:lang w:eastAsia="fr-FR"/>
        </w:rPr>
        <w:t>5</w:t>
      </w:r>
      <w:r w:rsidRPr="000F1A9A">
        <w:rPr>
          <w:lang w:eastAsia="fr-FR"/>
        </w:rPr>
        <w:t>.</w:t>
      </w:r>
    </w:p>
    <w:p w14:paraId="6171E513" w14:textId="47E4A5F6" w:rsidR="003B0EDE" w:rsidRPr="003B0EDE" w:rsidRDefault="009243D1" w:rsidP="00505AA9">
      <w:pPr>
        <w:pStyle w:val="para"/>
        <w:ind w:firstLine="0"/>
        <w:rPr>
          <w:bCs/>
        </w:rPr>
      </w:pPr>
      <w:r w:rsidRPr="000F1A9A">
        <w:rPr>
          <w:lang w:eastAsia="fr-FR"/>
        </w:rPr>
        <w:t>An "Anti-rotation device" for a "specific vehicle" Enhanced Child Restraint System may comprise a top tether, a support-leg or, any other means capable of limiting the rotation</w:t>
      </w:r>
      <w:r w:rsidRPr="000F1A9A">
        <w:rPr>
          <w:b/>
          <w:lang w:eastAsia="fr-FR"/>
        </w:rPr>
        <w:t>.</w:t>
      </w:r>
    </w:p>
    <w:p w14:paraId="696DFFC3" w14:textId="77777777" w:rsidR="003B0EDE" w:rsidRPr="003B0EDE" w:rsidRDefault="003B0EDE" w:rsidP="00B5571D">
      <w:pPr>
        <w:pStyle w:val="para"/>
        <w:rPr>
          <w:lang w:val="en-US"/>
        </w:rPr>
      </w:pPr>
      <w:r w:rsidRPr="003B0EDE">
        <w:rPr>
          <w:lang w:val="en-US"/>
        </w:rPr>
        <w:t>2.13.</w:t>
      </w:r>
      <w:r w:rsidRPr="003B0EDE">
        <w:rPr>
          <w:lang w:val="en-US"/>
        </w:rPr>
        <w:tab/>
        <w:t>"</w:t>
      </w:r>
      <w:r w:rsidRPr="003B0EDE">
        <w:rPr>
          <w:i/>
          <w:iCs/>
          <w:lang w:val="en-US"/>
        </w:rPr>
        <w:t>ISOFIX top tether strap</w:t>
      </w:r>
      <w:r w:rsidRPr="003B0EDE">
        <w:rPr>
          <w:lang w:val="en-US"/>
        </w:rPr>
        <w:t xml:space="preserve">" means a webbing strap (or equivalent) which extends from the top of an ISOFIX </w:t>
      </w:r>
      <w:r w:rsidR="00060A7A">
        <w:rPr>
          <w:lang w:val="en-US"/>
        </w:rPr>
        <w:t xml:space="preserve">Enhanced </w:t>
      </w:r>
      <w:r w:rsidRPr="003B0EDE">
        <w:rPr>
          <w:lang w:val="en-US"/>
        </w:rPr>
        <w:t>Child Restraint System to the ISOFIX top tether anchorage, and which is equipped with an adjustment device, a tension-relieving device, and an ISOFIX top tether connector.</w:t>
      </w:r>
    </w:p>
    <w:p w14:paraId="3BF9D154" w14:textId="46588482" w:rsidR="003B0EDE" w:rsidRPr="003B0EDE" w:rsidRDefault="003B0EDE" w:rsidP="00B5571D">
      <w:pPr>
        <w:pStyle w:val="para"/>
        <w:rPr>
          <w:lang w:val="en-US"/>
        </w:rPr>
      </w:pPr>
      <w:r w:rsidRPr="003B0EDE">
        <w:rPr>
          <w:lang w:val="en-US"/>
        </w:rPr>
        <w:t>2.13.1.</w:t>
      </w:r>
      <w:r w:rsidRPr="003B0EDE">
        <w:rPr>
          <w:lang w:val="en-US"/>
        </w:rPr>
        <w:tab/>
      </w:r>
      <w:r w:rsidR="0011479E" w:rsidRPr="00A67A3E">
        <w:rPr>
          <w:lang w:val="en-US"/>
        </w:rPr>
        <w:t>"</w:t>
      </w:r>
      <w:r w:rsidR="0011479E" w:rsidRPr="00A67A3E">
        <w:rPr>
          <w:i/>
          <w:lang w:val="en-US"/>
        </w:rPr>
        <w:t>ISOFIX top tether anchorage</w:t>
      </w:r>
      <w:r w:rsidR="0011479E" w:rsidRPr="00A67A3E">
        <w:rPr>
          <w:lang w:val="en-US"/>
        </w:rPr>
        <w:t xml:space="preserve">" means a feature fulfilling the requirements of </w:t>
      </w:r>
      <w:r w:rsidR="0011479E">
        <w:rPr>
          <w:lang w:val="en-US"/>
        </w:rPr>
        <w:t>UN Regulation</w:t>
      </w:r>
      <w:r w:rsidR="0011479E" w:rsidRPr="00A67A3E">
        <w:rPr>
          <w:lang w:val="en-US"/>
        </w:rPr>
        <w:t xml:space="preserve"> No. 14 </w:t>
      </w:r>
      <w:r w:rsidR="0011479E" w:rsidRPr="00A67A3E">
        <w:t xml:space="preserve">or </w:t>
      </w:r>
      <w:r w:rsidR="0011479E">
        <w:t>UN Regulation</w:t>
      </w:r>
      <w:r w:rsidR="0011479E" w:rsidRPr="00A67A3E">
        <w:t xml:space="preserve"> No. </w:t>
      </w:r>
      <w:r w:rsidR="0011479E">
        <w:t>145</w:t>
      </w:r>
      <w:r w:rsidR="0011479E" w:rsidRPr="00A67A3E">
        <w:rPr>
          <w:lang w:val="en-US"/>
        </w:rPr>
        <w:t>, such as a bar, located in a defined zone, designed to accept an ISOFIX top tether connector and transfer its restraint force to the vehicle structure.</w:t>
      </w:r>
    </w:p>
    <w:p w14:paraId="79E05629" w14:textId="77777777" w:rsidR="003B0EDE" w:rsidRPr="003B0EDE" w:rsidRDefault="003B0EDE" w:rsidP="00B5571D">
      <w:pPr>
        <w:pStyle w:val="para"/>
        <w:rPr>
          <w:lang w:val="en-US"/>
        </w:rPr>
      </w:pPr>
      <w:r w:rsidRPr="003B0EDE">
        <w:t>2.13.2.</w:t>
      </w:r>
      <w:r w:rsidRPr="003B0EDE">
        <w:tab/>
        <w:t>"</w:t>
      </w:r>
      <w:r w:rsidRPr="003B0EDE">
        <w:rPr>
          <w:i/>
          <w:iCs/>
          <w:lang w:val="en-US"/>
        </w:rPr>
        <w:t>ISOFIX top tether connector</w:t>
      </w:r>
      <w:r w:rsidRPr="003B0EDE">
        <w:rPr>
          <w:lang w:val="en-US"/>
        </w:rPr>
        <w:t>" means a device intended to be attached to an ISOFIX top tether anchorage.</w:t>
      </w:r>
    </w:p>
    <w:p w14:paraId="2E564A26" w14:textId="6716FC20" w:rsidR="003B0EDE" w:rsidRPr="003B0EDE" w:rsidRDefault="003B0EDE" w:rsidP="00B5571D">
      <w:pPr>
        <w:pStyle w:val="para"/>
        <w:rPr>
          <w:lang w:val="en-US"/>
        </w:rPr>
      </w:pPr>
      <w:r w:rsidRPr="003B0EDE">
        <w:rPr>
          <w:lang w:val="en-US"/>
        </w:rPr>
        <w:t>2.13.3.</w:t>
      </w:r>
      <w:r w:rsidRPr="003B0EDE">
        <w:rPr>
          <w:lang w:val="en-US"/>
        </w:rPr>
        <w:tab/>
      </w:r>
      <w:r w:rsidR="006A0ADB" w:rsidRPr="00A67A3E">
        <w:rPr>
          <w:lang w:val="en-US"/>
        </w:rPr>
        <w:t>"</w:t>
      </w:r>
      <w:r w:rsidR="006A0ADB" w:rsidRPr="00A67A3E">
        <w:rPr>
          <w:i/>
          <w:lang w:val="en-US"/>
        </w:rPr>
        <w:t>ISOFIX top tether hook</w:t>
      </w:r>
      <w:r w:rsidR="006A0ADB" w:rsidRPr="00A67A3E">
        <w:rPr>
          <w:lang w:val="en-US"/>
        </w:rPr>
        <w:t xml:space="preserve">" means an ISOFIX top tether connector typically used to attach an ISOFIX top tether strap to an ISOFIX top tether anchorage as defined in figure 3 of </w:t>
      </w:r>
      <w:r w:rsidR="006A0ADB">
        <w:rPr>
          <w:lang w:val="en-US"/>
        </w:rPr>
        <w:t>UN Regulation</w:t>
      </w:r>
      <w:r w:rsidR="006A0ADB" w:rsidRPr="00A67A3E">
        <w:rPr>
          <w:lang w:val="en-US"/>
        </w:rPr>
        <w:t xml:space="preserve"> No. 14</w:t>
      </w:r>
      <w:r w:rsidR="006A0ADB" w:rsidRPr="00A67A3E">
        <w:t xml:space="preserve"> or </w:t>
      </w:r>
      <w:r w:rsidR="006A0ADB">
        <w:t>UN Regulation</w:t>
      </w:r>
      <w:r w:rsidR="006A0ADB" w:rsidRPr="00A67A3E">
        <w:t xml:space="preserve"> No. </w:t>
      </w:r>
      <w:r w:rsidR="006A0ADB">
        <w:rPr>
          <w:lang w:val="en-US"/>
        </w:rPr>
        <w:t>145</w:t>
      </w:r>
      <w:r w:rsidR="006A0ADB" w:rsidRPr="00A67A3E">
        <w:rPr>
          <w:lang w:val="en-US"/>
        </w:rPr>
        <w:t>.</w:t>
      </w:r>
    </w:p>
    <w:p w14:paraId="3F6752F8" w14:textId="77777777" w:rsidR="003B0EDE" w:rsidRPr="003B0EDE" w:rsidRDefault="003B0EDE" w:rsidP="00B5571D">
      <w:pPr>
        <w:pStyle w:val="para"/>
        <w:rPr>
          <w:lang w:val="en-US"/>
        </w:rPr>
      </w:pPr>
      <w:r w:rsidRPr="003B0EDE">
        <w:rPr>
          <w:lang w:val="en-US"/>
        </w:rPr>
        <w:t>2.13.4.</w:t>
      </w:r>
      <w:r w:rsidRPr="003B0EDE">
        <w:rPr>
          <w:lang w:val="en-US"/>
        </w:rPr>
        <w:tab/>
        <w:t>"</w:t>
      </w:r>
      <w:r w:rsidRPr="003B0EDE">
        <w:rPr>
          <w:i/>
          <w:iCs/>
          <w:lang w:val="en-US"/>
        </w:rPr>
        <w:t>ISOFIX top tether attachment</w:t>
      </w:r>
      <w:r w:rsidRPr="003B0EDE">
        <w:rPr>
          <w:lang w:val="en-US"/>
        </w:rPr>
        <w:t xml:space="preserve">" is a device to secure the ISOFIX top tether strap to the ISOFIX </w:t>
      </w:r>
      <w:r w:rsidR="00060A7A">
        <w:rPr>
          <w:lang w:val="en-US"/>
        </w:rPr>
        <w:t xml:space="preserve">Enhanced </w:t>
      </w:r>
      <w:r w:rsidRPr="003B0EDE">
        <w:rPr>
          <w:lang w:val="en-US"/>
        </w:rPr>
        <w:t>Child Restraint System.</w:t>
      </w:r>
    </w:p>
    <w:p w14:paraId="79E6D2A6" w14:textId="77777777" w:rsidR="003B0EDE" w:rsidRPr="003B0EDE" w:rsidRDefault="003B0EDE" w:rsidP="00B5571D">
      <w:pPr>
        <w:pStyle w:val="para"/>
        <w:rPr>
          <w:lang w:val="en-US"/>
        </w:rPr>
      </w:pPr>
      <w:r w:rsidRPr="003B0EDE">
        <w:t>2.14.</w:t>
      </w:r>
      <w:r w:rsidRPr="003B0EDE">
        <w:rPr>
          <w:lang w:val="en-US"/>
        </w:rPr>
        <w:tab/>
        <w:t>"</w:t>
      </w:r>
      <w:r w:rsidRPr="003B0EDE">
        <w:rPr>
          <w:i/>
          <w:iCs/>
          <w:lang w:val="en-US"/>
        </w:rPr>
        <w:t>Tension relieving device</w:t>
      </w:r>
      <w:r w:rsidRPr="003B0EDE">
        <w:rPr>
          <w:lang w:val="en-US"/>
        </w:rPr>
        <w:t>" means a system which allows to release the device that adjusts and maintains the tension in the ISOFIX top tether strap.</w:t>
      </w:r>
    </w:p>
    <w:p w14:paraId="272C335A" w14:textId="16E68D0D" w:rsidR="003B0EDE" w:rsidRPr="003B0EDE" w:rsidRDefault="003B0EDE" w:rsidP="00B5571D">
      <w:pPr>
        <w:pStyle w:val="para"/>
        <w:rPr>
          <w:bCs/>
          <w:lang w:val="en-US"/>
        </w:rPr>
      </w:pPr>
      <w:r w:rsidRPr="003B0EDE">
        <w:rPr>
          <w:lang w:val="en-US"/>
        </w:rPr>
        <w:t>2.</w:t>
      </w:r>
      <w:r w:rsidRPr="003B0EDE">
        <w:rPr>
          <w:bCs/>
          <w:lang w:val="en-US"/>
        </w:rPr>
        <w:t>1</w:t>
      </w:r>
      <w:r w:rsidRPr="003B0EDE">
        <w:rPr>
          <w:lang w:val="en-US"/>
        </w:rPr>
        <w:t>5.</w:t>
      </w:r>
      <w:r w:rsidRPr="003B0EDE">
        <w:rPr>
          <w:lang w:val="en-US"/>
        </w:rPr>
        <w:tab/>
        <w:t>"</w:t>
      </w:r>
      <w:r w:rsidRPr="003B0EDE">
        <w:rPr>
          <w:i/>
          <w:iCs/>
          <w:lang w:val="en-US"/>
        </w:rPr>
        <w:t>Support-leg</w:t>
      </w:r>
      <w:r w:rsidRPr="003B0EDE">
        <w:rPr>
          <w:lang w:val="en-US"/>
        </w:rPr>
        <w:t xml:space="preserve">" means </w:t>
      </w:r>
      <w:r w:rsidRPr="003B0EDE">
        <w:rPr>
          <w:bCs/>
          <w:lang w:val="en-US"/>
        </w:rPr>
        <w:t xml:space="preserve">an anti–rotation device permanently attached to </w:t>
      </w:r>
      <w:r w:rsidR="00060A7A">
        <w:rPr>
          <w:bCs/>
          <w:lang w:val="en-US"/>
        </w:rPr>
        <w:t>an Enhanced Child Restraint System</w:t>
      </w:r>
      <w:r w:rsidRPr="003B0EDE">
        <w:rPr>
          <w:lang w:val="en-US"/>
        </w:rPr>
        <w:t xml:space="preserve"> creating a load path between the </w:t>
      </w:r>
      <w:r w:rsidR="00060A7A">
        <w:rPr>
          <w:lang w:val="en-US"/>
        </w:rPr>
        <w:t xml:space="preserve">Enhanced </w:t>
      </w:r>
      <w:r w:rsidRPr="003B0EDE">
        <w:rPr>
          <w:lang w:val="en-US"/>
        </w:rPr>
        <w:t xml:space="preserve">Child Restraint System and the vehicle structure. </w:t>
      </w:r>
      <w:r w:rsidRPr="003B0EDE">
        <w:rPr>
          <w:bCs/>
          <w:lang w:val="en-US"/>
        </w:rPr>
        <w:t>A support-leg shall be adjustable in length (</w:t>
      </w:r>
      <w:r w:rsidR="00C159B1" w:rsidRPr="003B0EDE">
        <w:rPr>
          <w:bCs/>
          <w:lang w:val="en-US"/>
        </w:rPr>
        <w:t>Z</w:t>
      </w:r>
      <w:r w:rsidR="00C159B1">
        <w:rPr>
          <w:bCs/>
          <w:lang w:val="en-US"/>
        </w:rPr>
        <w:t> </w:t>
      </w:r>
      <w:r w:rsidRPr="003B0EDE">
        <w:rPr>
          <w:bCs/>
          <w:lang w:val="en-US"/>
        </w:rPr>
        <w:t>direction) and may be additionally adjustable in other directions.</w:t>
      </w:r>
    </w:p>
    <w:p w14:paraId="65BABFB6" w14:textId="77777777" w:rsidR="003B0EDE" w:rsidRPr="003B0EDE" w:rsidRDefault="003B0EDE" w:rsidP="00B5571D">
      <w:pPr>
        <w:pStyle w:val="para"/>
      </w:pPr>
      <w:r w:rsidRPr="003B0EDE">
        <w:t>2.</w:t>
      </w:r>
      <w:r w:rsidRPr="003B0EDE">
        <w:rPr>
          <w:bCs/>
          <w:iCs/>
        </w:rPr>
        <w:t>15.1.</w:t>
      </w:r>
      <w:r w:rsidRPr="003B0EDE">
        <w:rPr>
          <w:bCs/>
          <w:iCs/>
        </w:rPr>
        <w:tab/>
      </w:r>
      <w:r w:rsidRPr="003B0EDE">
        <w:t>"</w:t>
      </w:r>
      <w:r w:rsidRPr="003B0EDE">
        <w:rPr>
          <w:i/>
        </w:rPr>
        <w:t>Support-leg foot</w:t>
      </w:r>
      <w:r w:rsidRPr="003B0EDE">
        <w:rPr>
          <w:rFonts w:cs="Arial"/>
          <w:bCs/>
        </w:rPr>
        <w:t>"</w:t>
      </w:r>
      <w:r w:rsidRPr="003B0EDE">
        <w:rPr>
          <w:sz w:val="24"/>
        </w:rPr>
        <w:t xml:space="preserve"> </w:t>
      </w:r>
      <w:r w:rsidRPr="003B0EDE">
        <w:t xml:space="preserve">means one or more </w:t>
      </w:r>
      <w:r w:rsidRPr="003B0EDE">
        <w:rPr>
          <w:rFonts w:cs="Arial"/>
          <w:bCs/>
        </w:rPr>
        <w:t>part(s)</w:t>
      </w:r>
      <w:r w:rsidRPr="003B0EDE">
        <w:t xml:space="preserve"> of the support-leg of the </w:t>
      </w:r>
      <w:r w:rsidR="00060A7A">
        <w:t xml:space="preserve">Enhanced </w:t>
      </w:r>
      <w:r w:rsidRPr="003B0EDE">
        <w:t>Child Restraint System intended (by design) to engage with the vehicle floor contact surface and designed to transmit the loading from the support-leg to the vehicle structure during a frontal impact.</w:t>
      </w:r>
    </w:p>
    <w:p w14:paraId="485995EA" w14:textId="77777777" w:rsidR="003B0EDE" w:rsidRPr="003B0EDE" w:rsidRDefault="003B0EDE" w:rsidP="00B5571D">
      <w:pPr>
        <w:pStyle w:val="para"/>
      </w:pPr>
      <w:r w:rsidRPr="003B0EDE">
        <w:t>2.</w:t>
      </w:r>
      <w:r w:rsidRPr="003B0EDE">
        <w:rPr>
          <w:bCs/>
          <w:iCs/>
        </w:rPr>
        <w:t>15.2.</w:t>
      </w:r>
      <w:r w:rsidRPr="003B0EDE">
        <w:tab/>
      </w:r>
      <w:r w:rsidRPr="003B0EDE">
        <w:rPr>
          <w:sz w:val="24"/>
        </w:rPr>
        <w:t>"</w:t>
      </w:r>
      <w:r w:rsidRPr="003B0EDE">
        <w:rPr>
          <w:i/>
        </w:rPr>
        <w:t>Support-leg foot contact surface</w:t>
      </w:r>
      <w:r w:rsidRPr="003B0EDE">
        <w:t>" means the surface of the support-leg foot physically in contact with the vehicle floor contact surface and designed to spread the loads across the vehicle structure.</w:t>
      </w:r>
    </w:p>
    <w:p w14:paraId="2FD901F5" w14:textId="37096269" w:rsidR="003B0EDE" w:rsidRPr="003B0EDE" w:rsidRDefault="003B0EDE" w:rsidP="00B5571D">
      <w:pPr>
        <w:pStyle w:val="para"/>
      </w:pPr>
      <w:r w:rsidRPr="003B0EDE">
        <w:t>2.</w:t>
      </w:r>
      <w:r w:rsidRPr="003B0EDE">
        <w:rPr>
          <w:bCs/>
          <w:iCs/>
        </w:rPr>
        <w:t>15.3.</w:t>
      </w:r>
      <w:r w:rsidRPr="003B0EDE">
        <w:tab/>
      </w:r>
      <w:r w:rsidR="005073D9" w:rsidRPr="00A67A3E">
        <w:rPr>
          <w:lang w:val="en-US"/>
        </w:rPr>
        <w:t>"</w:t>
      </w:r>
      <w:r w:rsidR="005073D9" w:rsidRPr="00A67A3E">
        <w:rPr>
          <w:i/>
          <w:lang w:val="en-US"/>
        </w:rPr>
        <w:t>Support-leg foot assessment volume</w:t>
      </w:r>
      <w:r w:rsidR="005073D9" w:rsidRPr="00A67A3E">
        <w:rPr>
          <w:lang w:val="en-US"/>
        </w:rPr>
        <w:t xml:space="preserve">" describes a spatial volume which denotes both the extent and limitations for the movement of the support-leg foot. It corresponds to the support-leg foot assessment volume for vehicles, as defined in Annex 10 of </w:t>
      </w:r>
      <w:r w:rsidR="005073D9">
        <w:rPr>
          <w:lang w:val="en-US"/>
        </w:rPr>
        <w:t>UN Regulation</w:t>
      </w:r>
      <w:r w:rsidR="005073D9" w:rsidRPr="00A67A3E">
        <w:rPr>
          <w:lang w:val="en-US"/>
        </w:rPr>
        <w:t xml:space="preserve"> No. 14 </w:t>
      </w:r>
      <w:r w:rsidR="005073D9" w:rsidRPr="00E37690">
        <w:rPr>
          <w:lang w:val="en-US"/>
        </w:rPr>
        <w:t xml:space="preserve">or UN Regulation No. </w:t>
      </w:r>
      <w:r w:rsidR="005073D9">
        <w:t>145</w:t>
      </w:r>
      <w:r w:rsidR="005073D9" w:rsidRPr="00A67A3E">
        <w:t>, Annex 5</w:t>
      </w:r>
      <w:r w:rsidR="005073D9" w:rsidRPr="00A67A3E">
        <w:rPr>
          <w:lang w:val="en-US"/>
        </w:rPr>
        <w:t>.</w:t>
      </w:r>
    </w:p>
    <w:p w14:paraId="332CE693" w14:textId="1708423A" w:rsidR="003B0EDE" w:rsidRPr="003B0EDE" w:rsidRDefault="003B0EDE" w:rsidP="00B5571D">
      <w:pPr>
        <w:pStyle w:val="para"/>
        <w:rPr>
          <w:bCs/>
          <w:lang w:eastAsia="ja-JP"/>
        </w:rPr>
      </w:pPr>
      <w:r w:rsidRPr="003B0EDE">
        <w:rPr>
          <w:bCs/>
          <w:lang w:eastAsia="ja-JP"/>
        </w:rPr>
        <w:t>2.15.4.</w:t>
      </w:r>
      <w:r w:rsidRPr="003B0EDE">
        <w:rPr>
          <w:bCs/>
          <w:lang w:eastAsia="ja-JP"/>
        </w:rPr>
        <w:tab/>
      </w:r>
      <w:r w:rsidRPr="003B0EDE">
        <w:rPr>
          <w:sz w:val="24"/>
        </w:rPr>
        <w:t>"</w:t>
      </w:r>
      <w:r w:rsidRPr="003B0EDE">
        <w:rPr>
          <w:bCs/>
          <w:i/>
          <w:lang w:eastAsia="ja-JP"/>
        </w:rPr>
        <w:t>Support-leg dimension assessment volume</w:t>
      </w:r>
      <w:r w:rsidRPr="003B0EDE">
        <w:rPr>
          <w:sz w:val="24"/>
        </w:rPr>
        <w:t>"</w:t>
      </w:r>
      <w:r w:rsidRPr="003B0EDE">
        <w:rPr>
          <w:bCs/>
          <w:lang w:eastAsia="ja-JP"/>
        </w:rPr>
        <w:t xml:space="preserve"> means a volume defining the maximum dimensions of a support-leg, corresponding to the support-leg </w:t>
      </w:r>
      <w:r w:rsidRPr="003B0EDE">
        <w:rPr>
          <w:bCs/>
          <w:lang w:eastAsia="ja-JP"/>
        </w:rPr>
        <w:lastRenderedPageBreak/>
        <w:t xml:space="preserve">installation assessment volume for vehicles, as defined in </w:t>
      </w:r>
      <w:r w:rsidR="00C159B1">
        <w:rPr>
          <w:bCs/>
          <w:lang w:eastAsia="ja-JP"/>
        </w:rPr>
        <w:t>A</w:t>
      </w:r>
      <w:r w:rsidR="00C159B1" w:rsidRPr="003B0EDE">
        <w:rPr>
          <w:bCs/>
          <w:lang w:eastAsia="ja-JP"/>
        </w:rPr>
        <w:t xml:space="preserve">nnex </w:t>
      </w:r>
      <w:r w:rsidR="00AC0107">
        <w:rPr>
          <w:bCs/>
          <w:lang w:eastAsia="ja-JP"/>
        </w:rPr>
        <w:t>17 to</w:t>
      </w:r>
      <w:r w:rsidRPr="003B0EDE">
        <w:rPr>
          <w:bCs/>
          <w:lang w:eastAsia="ja-JP"/>
        </w:rPr>
        <w:t xml:space="preserve"> </w:t>
      </w:r>
      <w:r w:rsidR="00CD2EB5">
        <w:rPr>
          <w:bCs/>
          <w:lang w:eastAsia="ja-JP"/>
        </w:rPr>
        <w:t>UN Regulation No</w:t>
      </w:r>
      <w:r w:rsidRPr="003B0EDE">
        <w:rPr>
          <w:bCs/>
          <w:lang w:eastAsia="ja-JP"/>
        </w:rPr>
        <w:t xml:space="preserve">. 16, ensuring the dimensional installation of a support-leg of an i-Size </w:t>
      </w:r>
      <w:r w:rsidR="00060A7A">
        <w:rPr>
          <w:bCs/>
          <w:lang w:eastAsia="ja-JP"/>
        </w:rPr>
        <w:t>ECRS</w:t>
      </w:r>
      <w:r w:rsidRPr="003B0EDE">
        <w:rPr>
          <w:bCs/>
          <w:lang w:eastAsia="ja-JP"/>
        </w:rPr>
        <w:t xml:space="preserve"> in an i-Size seating position of a vehicle.</w:t>
      </w:r>
    </w:p>
    <w:p w14:paraId="58FC3D26" w14:textId="2ED37FEB" w:rsidR="003B0EDE" w:rsidRPr="003B0EDE" w:rsidRDefault="00EA419F" w:rsidP="003B0EDE">
      <w:pPr>
        <w:spacing w:after="120"/>
        <w:ind w:left="2268" w:right="1134" w:hanging="1134"/>
        <w:jc w:val="both"/>
        <w:rPr>
          <w:b/>
          <w:strike/>
          <w:lang w:val="en-US"/>
        </w:rPr>
      </w:pPr>
      <w:r>
        <w:rPr>
          <w:b/>
          <w:strike/>
          <w:noProof/>
          <w:lang w:eastAsia="en-GB"/>
        </w:rPr>
        <mc:AlternateContent>
          <mc:Choice Requires="wpg">
            <w:drawing>
              <wp:inline distT="0" distB="0" distL="0" distR="0" wp14:anchorId="3E6A2C61" wp14:editId="5FBDA44D">
                <wp:extent cx="4752975" cy="1486535"/>
                <wp:effectExtent l="0" t="38100" r="9525" b="94615"/>
                <wp:docPr id="310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2975" cy="1486535"/>
                          <a:chOff x="2333" y="8419"/>
                          <a:chExt cx="7485" cy="2341"/>
                        </a:xfrm>
                      </wpg:grpSpPr>
                      <wps:wsp>
                        <wps:cNvPr id="3107" name="Line 202"/>
                        <wps:cNvCnPr/>
                        <wps:spPr bwMode="auto">
                          <a:xfrm>
                            <a:off x="5471" y="9099"/>
                            <a:ext cx="1" cy="14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3108" name="Group 203"/>
                        <wpg:cNvGrpSpPr>
                          <a:grpSpLocks/>
                        </wpg:cNvGrpSpPr>
                        <wpg:grpSpPr bwMode="auto">
                          <a:xfrm>
                            <a:off x="2333" y="8419"/>
                            <a:ext cx="7485" cy="2341"/>
                            <a:chOff x="2333" y="8419"/>
                            <a:chExt cx="7485" cy="2341"/>
                          </a:xfrm>
                        </wpg:grpSpPr>
                        <wps:wsp>
                          <wps:cNvPr id="3109" name="Oval 204"/>
                          <wps:cNvSpPr>
                            <a:spLocks noChangeArrowheads="1"/>
                          </wps:cNvSpPr>
                          <wps:spPr bwMode="auto">
                            <a:xfrm rot="2975433">
                              <a:off x="5304" y="9630"/>
                              <a:ext cx="330" cy="390"/>
                            </a:xfrm>
                            <a:prstGeom prst="ellipse">
                              <a:avLst/>
                            </a:prstGeom>
                            <a:solidFill>
                              <a:srgbClr val="FFFFFF"/>
                            </a:solidFill>
                            <a:ln w="9525">
                              <a:round/>
                              <a:headEnd/>
                              <a:tailEnd/>
                            </a:ln>
                            <a:scene3d>
                              <a:camera prst="legacyObliqueBottom">
                                <a:rot lat="0" lon="20699999" rev="0"/>
                              </a:camera>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g:grpSp>
                          <wpg:cNvPr id="3110" name="Group 205"/>
                          <wpg:cNvGrpSpPr>
                            <a:grpSpLocks/>
                          </wpg:cNvGrpSpPr>
                          <wpg:grpSpPr bwMode="auto">
                            <a:xfrm>
                              <a:off x="2333" y="8419"/>
                              <a:ext cx="7485" cy="2341"/>
                              <a:chOff x="2333" y="8419"/>
                              <a:chExt cx="7485" cy="2341"/>
                            </a:xfrm>
                          </wpg:grpSpPr>
                          <wps:wsp>
                            <wps:cNvPr id="3111" name="Oval 206"/>
                            <wps:cNvSpPr>
                              <a:spLocks noChangeArrowheads="1"/>
                            </wps:cNvSpPr>
                            <wps:spPr bwMode="auto">
                              <a:xfrm>
                                <a:off x="3717" y="9561"/>
                                <a:ext cx="330" cy="390"/>
                              </a:xfrm>
                              <a:prstGeom prst="ellipse">
                                <a:avLst/>
                              </a:prstGeom>
                              <a:solidFill>
                                <a:srgbClr val="FFFFFF"/>
                              </a:solidFill>
                              <a:ln w="9525">
                                <a:round/>
                                <a:headEnd/>
                                <a:tailEnd/>
                              </a:ln>
                              <a:scene3d>
                                <a:camera prst="legacyObliqueBottom"/>
                                <a:lightRig rig="legacyFlat3" dir="t"/>
                              </a:scene3d>
                              <a:sp3d extrusionH="8874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12" name="Line 207"/>
                            <wps:cNvCnPr/>
                            <wps:spPr bwMode="auto">
                              <a:xfrm>
                                <a:off x="3882" y="9771"/>
                                <a:ext cx="0" cy="67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13" name="Oval 208"/>
                            <wps:cNvSpPr>
                              <a:spLocks noChangeArrowheads="1"/>
                            </wps:cNvSpPr>
                            <wps:spPr bwMode="auto">
                              <a:xfrm>
                                <a:off x="3717" y="9591"/>
                                <a:ext cx="330" cy="315"/>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4" name="Oval 209"/>
                            <wps:cNvSpPr>
                              <a:spLocks noChangeArrowheads="1"/>
                            </wps:cNvSpPr>
                            <wps:spPr bwMode="auto">
                              <a:xfrm>
                                <a:off x="3732" y="10431"/>
                                <a:ext cx="300" cy="225"/>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5" name="Oval 210"/>
                            <wps:cNvSpPr>
                              <a:spLocks noChangeArrowheads="1"/>
                            </wps:cNvSpPr>
                            <wps:spPr bwMode="auto">
                              <a:xfrm>
                                <a:off x="6817" y="9605"/>
                                <a:ext cx="330" cy="390"/>
                              </a:xfrm>
                              <a:prstGeom prst="ellipse">
                                <a:avLst/>
                              </a:prstGeom>
                              <a:solidFill>
                                <a:srgbClr val="FFFFFF"/>
                              </a:solidFill>
                              <a:ln w="9525">
                                <a:round/>
                                <a:headEnd/>
                                <a:tailEnd/>
                              </a:ln>
                              <a:scene3d>
                                <a:camera prst="legacyObliqueBottom"/>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16" name="Oval 211"/>
                            <wps:cNvSpPr>
                              <a:spLocks noChangeArrowheads="1"/>
                            </wps:cNvSpPr>
                            <wps:spPr bwMode="auto">
                              <a:xfrm>
                                <a:off x="9138" y="9729"/>
                                <a:ext cx="420" cy="375"/>
                              </a:xfrm>
                              <a:prstGeom prst="ellipse">
                                <a:avLst/>
                              </a:prstGeom>
                              <a:solidFill>
                                <a:srgbClr val="FFFFFF"/>
                              </a:solidFill>
                              <a:ln w="9525">
                                <a:round/>
                                <a:headEnd/>
                                <a:tailEnd/>
                              </a:ln>
                              <a:scene3d>
                                <a:camera prst="legacyObliqueBottom">
                                  <a:rot lat="0" lon="20999999" rev="0"/>
                                </a:camera>
                                <a:lightRig rig="legacyFlat3" dir="t"/>
                              </a:scene3d>
                              <a:sp3d extrusionH="8874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17" name="Oval 212"/>
                            <wps:cNvSpPr>
                              <a:spLocks noChangeArrowheads="1"/>
                            </wps:cNvSpPr>
                            <wps:spPr bwMode="auto">
                              <a:xfrm>
                                <a:off x="9136" y="8875"/>
                                <a:ext cx="420" cy="375"/>
                              </a:xfrm>
                              <a:prstGeom prst="ellipse">
                                <a:avLst/>
                              </a:prstGeom>
                              <a:solidFill>
                                <a:srgbClr val="FFFFFF"/>
                              </a:solidFill>
                              <a:ln w="9525">
                                <a:round/>
                                <a:headEnd/>
                                <a:tailEnd/>
                              </a:ln>
                              <a:scene3d>
                                <a:camera prst="legacyObliqueBottom"/>
                                <a:lightRig rig="legacyFlat3" dir="t"/>
                              </a:scene3d>
                              <a:sp3d extrusionH="8874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18" name="Oval 213"/>
                            <wps:cNvSpPr>
                              <a:spLocks noChangeArrowheads="1"/>
                            </wps:cNvSpPr>
                            <wps:spPr bwMode="auto">
                              <a:xfrm>
                                <a:off x="8536" y="8419"/>
                                <a:ext cx="420" cy="375"/>
                              </a:xfrm>
                              <a:prstGeom prst="ellipse">
                                <a:avLst/>
                              </a:prstGeom>
                              <a:solidFill>
                                <a:srgbClr val="FFFFFF"/>
                              </a:solidFill>
                              <a:ln w="9525">
                                <a:round/>
                                <a:headEnd/>
                                <a:tailEnd/>
                              </a:ln>
                              <a:scene3d>
                                <a:camera prst="legacyObliqueBottom">
                                  <a:rot lat="0" lon="1500000" rev="0"/>
                                </a:camera>
                                <a:lightRig rig="legacyFlat3" dir="t"/>
                              </a:scene3d>
                              <a:sp3d extrusionH="8874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19" name="Line 214"/>
                            <wps:cNvCnPr/>
                            <wps:spPr bwMode="auto">
                              <a:xfrm>
                                <a:off x="8701" y="8624"/>
                                <a:ext cx="425" cy="213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20" name="Oval 215"/>
                            <wps:cNvSpPr>
                              <a:spLocks noChangeArrowheads="1"/>
                            </wps:cNvSpPr>
                            <wps:spPr bwMode="auto">
                              <a:xfrm>
                                <a:off x="8912" y="10431"/>
                                <a:ext cx="356" cy="244"/>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1" name="Oval 216"/>
                            <wps:cNvSpPr>
                              <a:spLocks noChangeArrowheads="1"/>
                            </wps:cNvSpPr>
                            <wps:spPr bwMode="auto">
                              <a:xfrm>
                                <a:off x="8566" y="8459"/>
                                <a:ext cx="360" cy="330"/>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2" name="Oval 217"/>
                            <wps:cNvSpPr>
                              <a:spLocks noChangeArrowheads="1"/>
                            </wps:cNvSpPr>
                            <wps:spPr bwMode="auto">
                              <a:xfrm rot="2975433">
                                <a:off x="5319" y="9615"/>
                                <a:ext cx="330" cy="390"/>
                              </a:xfrm>
                              <a:prstGeom prst="ellipse">
                                <a:avLst/>
                              </a:prstGeom>
                              <a:solidFill>
                                <a:srgbClr val="FFFFFF"/>
                              </a:solidFill>
                              <a:ln w="9525">
                                <a:round/>
                                <a:headEnd/>
                                <a:tailEnd/>
                              </a:ln>
                              <a:scene3d>
                                <a:camera prst="legacyObliqueBottom">
                                  <a:rot lat="0" lon="900000" rev="0"/>
                                </a:camera>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23" name="Oval 218"/>
                            <wps:cNvSpPr>
                              <a:spLocks noChangeArrowheads="1"/>
                            </wps:cNvSpPr>
                            <wps:spPr bwMode="auto">
                              <a:xfrm>
                                <a:off x="5304" y="8895"/>
                                <a:ext cx="330" cy="390"/>
                              </a:xfrm>
                              <a:prstGeom prst="ellipse">
                                <a:avLst/>
                              </a:prstGeom>
                              <a:solidFill>
                                <a:srgbClr val="FFFFFF"/>
                              </a:solidFill>
                              <a:ln w="9525">
                                <a:round/>
                                <a:headEnd/>
                                <a:tailEnd/>
                              </a:ln>
                              <a:scene3d>
                                <a:camera prst="legacyObliqueBottom"/>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24" name="Oval 219"/>
                            <wps:cNvSpPr>
                              <a:spLocks noChangeArrowheads="1"/>
                            </wps:cNvSpPr>
                            <wps:spPr bwMode="auto">
                              <a:xfrm>
                                <a:off x="5289" y="8940"/>
                                <a:ext cx="330" cy="315"/>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5" name="Oval 220"/>
                            <wps:cNvSpPr>
                              <a:spLocks noChangeArrowheads="1"/>
                            </wps:cNvSpPr>
                            <wps:spPr bwMode="auto">
                              <a:xfrm rot="2975433">
                                <a:off x="7252" y="8974"/>
                                <a:ext cx="330" cy="390"/>
                              </a:xfrm>
                              <a:prstGeom prst="ellipse">
                                <a:avLst/>
                              </a:prstGeom>
                              <a:solidFill>
                                <a:srgbClr val="FFFFFF"/>
                              </a:solidFill>
                              <a:ln w="9525">
                                <a:round/>
                                <a:headEnd/>
                                <a:tailEnd/>
                              </a:ln>
                              <a:scene3d>
                                <a:camera prst="legacyObliqueBottom">
                                  <a:rot lat="0" lon="20699999" rev="0"/>
                                </a:camera>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26" name="Oval 221"/>
                            <wps:cNvSpPr>
                              <a:spLocks noChangeArrowheads="1"/>
                            </wps:cNvSpPr>
                            <wps:spPr bwMode="auto">
                              <a:xfrm rot="2975433">
                                <a:off x="6397" y="8956"/>
                                <a:ext cx="330" cy="390"/>
                              </a:xfrm>
                              <a:prstGeom prst="ellipse">
                                <a:avLst/>
                              </a:prstGeom>
                              <a:solidFill>
                                <a:srgbClr val="FFFFFF"/>
                              </a:solidFill>
                              <a:ln w="9525">
                                <a:round/>
                                <a:headEnd/>
                                <a:tailEnd/>
                              </a:ln>
                              <a:scene3d>
                                <a:camera prst="legacyObliqueBottom">
                                  <a:rot lat="0" lon="900000" rev="0"/>
                                </a:camera>
                                <a:lightRig rig="legacyFlat3" dir="t"/>
                              </a:scene3d>
                              <a:sp3d extrusionH="862000" prstMaterial="legacyMatte">
                                <a:bevelT w="13500" h="13500" prst="angle"/>
                                <a:bevelB w="13500" h="13500" prst="angle"/>
                                <a:extrusionClr>
                                  <a:srgbClr val="00FF00"/>
                                </a:extrusionClr>
                              </a:sp3d>
                            </wps:spPr>
                            <wps:bodyPr rot="0" vert="horz" wrap="square" lIns="91440" tIns="45720" rIns="91440" bIns="45720" anchor="t" anchorCtr="0" upright="1">
                              <a:noAutofit/>
                            </wps:bodyPr>
                          </wps:wsp>
                          <wps:wsp>
                            <wps:cNvPr id="3127" name="Line 222"/>
                            <wps:cNvCnPr/>
                            <wps:spPr bwMode="auto">
                              <a:xfrm flipV="1">
                                <a:off x="2333" y="10697"/>
                                <a:ext cx="748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128" name="Oval 223"/>
                            <wps:cNvSpPr>
                              <a:spLocks noChangeArrowheads="1"/>
                            </wps:cNvSpPr>
                            <wps:spPr bwMode="auto">
                              <a:xfrm>
                                <a:off x="5641" y="10409"/>
                                <a:ext cx="356" cy="244"/>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9" name="Oval 224"/>
                            <wps:cNvSpPr>
                              <a:spLocks noChangeArrowheads="1"/>
                            </wps:cNvSpPr>
                            <wps:spPr bwMode="auto">
                              <a:xfrm>
                                <a:off x="4910" y="10415"/>
                                <a:ext cx="356" cy="244"/>
                              </a:xfrm>
                              <a:prstGeom prst="ellipse">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0" name="Line 225"/>
                            <wps:cNvCnPr/>
                            <wps:spPr bwMode="auto">
                              <a:xfrm>
                                <a:off x="5113" y="1053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1" name="Line 226"/>
                            <wps:cNvCnPr/>
                            <wps:spPr bwMode="auto">
                              <a:xfrm>
                                <a:off x="6558" y="9162"/>
                                <a:ext cx="8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2" name="Line 227"/>
                            <wps:cNvCnPr/>
                            <wps:spPr bwMode="auto">
                              <a:xfrm>
                                <a:off x="7000" y="9178"/>
                                <a:ext cx="2" cy="134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w14:anchorId="1B89E64C" id="Group 201" o:spid="_x0000_s1026" style="width:374.25pt;height:117.05pt;mso-position-horizontal-relative:char;mso-position-vertical-relative:line" coordorigin="2333,8419" coordsize="7485,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">
                <v:line id="Line 202" o:spid="_x0000_s1027" style="position:absolute;visibility:visible;mso-wrap-style:square" from="5471,9099" to="5472,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">
                  <v:stroke dashstyle="dash"/>
                </v:line>
                <v:group id="Group 203" o:spid="_x0000_s1028" style="position:absolute;left:2333;top:8419;width:7485;height:2341" coordorigin="2333,8419" coordsize="7485,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">
                  <v:oval id="Oval 204" o:spid="_x0000_s1029" style="position:absolute;left:5304;top:9630;width:330;height:390;rotation:32499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">
                    <o:extrusion v:ext="view" backdepth="70pt" color="lime" on="t" rotationangle=",-983042fd" viewpoint="0,34.72222mm" viewpointorigin="0,.5" skewangle="90" lightposition="-50000" lightposition2="50000"/>
                  </v:oval>
                  <v:group id="Group 205" o:spid="_x0000_s1030" style="position:absolute;left:2333;top:8419;width:7485;height:2341" coordorigin="2333,8419" coordsize="7485,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">
                    <v:oval id="Oval 206" o:spid="_x0000_s1031" style="position:absolute;left:3717;top:9561;width:33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">
                      <o:extrusion v:ext="view" backdepth="1in" color="lime" on="t" viewpoint="0,34.72222mm" viewpointorigin="0,.5" skewangle="90" lightposition="-50000" lightposition2="50000"/>
                    </v:oval>
                    <v:line id="Line 207" o:spid="_x0000_s1032" style="position:absolute;visibility:visible;mso-wrap-style:square" from="3882,9771" to="3882,10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">
                      <v:stroke dashstyle="dash"/>
                    </v:line>
                    <v:oval id="Oval 208" o:spid="_x0000_s1033" style="position:absolute;left:3717;top:9591;width:33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" filled="f">
                      <v:stroke dashstyle="dash"/>
                    </v:oval>
                    <v:oval id="Oval 209" o:spid="_x0000_s1034" style="position:absolute;left:3732;top:10431;width:300;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" filled="f">
                      <v:stroke dashstyle="dash"/>
                    </v:oval>
                    <v:oval id="Oval 210" o:spid="_x0000_s1035" style="position:absolute;left:6817;top:9605;width:33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">
                      <o:extrusion v:ext="view" backdepth="70pt" color="lime" on="t" viewpoint="0,34.72222mm" viewpointorigin="0,.5" skewangle="90" lightposition="-50000" lightposition2="50000"/>
                    </v:oval>
                    <v:oval id="Oval 211" o:spid="_x0000_s1036" style="position:absolute;left:9138;top:9729;width:42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">
                      <o:extrusion v:ext="view" backdepth="1in" color="lime" on="t" rotationangle=",-655362fd" viewpoint="0,34.72222mm" viewpointorigin="0,.5" skewangle="90" lightposition="-50000" lightposition2="50000"/>
                    </v:oval>
                    <v:oval id="Oval 212" o:spid="_x0000_s1037" style="position:absolute;left:9136;top:8875;width:42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">
                      <o:extrusion v:ext="view" backdepth="1in" color="lime" on="t" viewpoint="0,34.72222mm" viewpointorigin="0,.5" skewangle="90" lightposition="-50000" lightposition2="50000"/>
                    </v:oval>
                    <v:oval id="Oval 213" o:spid="_x0000_s1038" style="position:absolute;left:8536;top:8419;width:42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">
                      <o:extrusion v:ext="view" backdepth="1in" color="lime" on="t" rotationangle=",25" viewpoint="0,34.72222mm" viewpointorigin="0,.5" skewangle="90" lightposition="-50000" lightposition2="50000"/>
                    </v:oval>
                    <v:line id="Line 214" o:spid="_x0000_s1039" style="position:absolute;visibility:visible;mso-wrap-style:square" from="8701,8624" to="9126,10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">
                      <v:stroke dashstyle="dash"/>
                    </v:line>
                    <v:oval id="Oval 215" o:spid="_x0000_s1040" style="position:absolute;left:8912;top:10431;width:356;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" filled="f">
                      <v:stroke dashstyle="dash"/>
                    </v:oval>
                    <v:oval id="Oval 216" o:spid="_x0000_s1041" style="position:absolute;left:8566;top:8459;width:3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" filled="f">
                      <v:stroke dashstyle="dash"/>
                    </v:oval>
                    <v:oval id="Oval 217" o:spid="_x0000_s1042" style="position:absolute;left:5319;top:9615;width:330;height:390;rotation:32499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">
                      <o:extrusion v:ext="view" backdepth="70pt" color="lime" on="t" rotationangle=",983039fd" viewpoint="0,34.72222mm" viewpointorigin="0,.5" skewangle="90" lightposition="-50000" lightposition2="50000"/>
                    </v:oval>
                    <v:oval id="Oval 218" o:spid="_x0000_s1043" style="position:absolute;left:5304;top:8895;width:33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">
                      <o:extrusion v:ext="view" backdepth="70pt" color="lime" on="t" viewpoint="0,34.72222mm" viewpointorigin="0,.5" skewangle="90" lightposition="-50000" lightposition2="50000"/>
                    </v:oval>
                    <v:oval id="Oval 219" o:spid="_x0000_s1044" style="position:absolute;left:5289;top:8940;width:33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" filled="f">
                      <v:stroke dashstyle="dash"/>
                    </v:oval>
                    <v:oval id="Oval 220" o:spid="_x0000_s1045" style="position:absolute;left:7252;top:8974;width:330;height:390;rotation:32499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">
                      <o:extrusion v:ext="view" backdepth="70pt" color="lime" on="t" rotationangle=",-983042fd" viewpoint="0,34.72222mm" viewpointorigin="0,.5" skewangle="90" lightposition="-50000" lightposition2="50000"/>
                    </v:oval>
                    <v:oval id="Oval 221" o:spid="_x0000_s1046" style="position:absolute;left:6397;top:8956;width:330;height:390;rotation:32499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">
                      <o:extrusion v:ext="view" backdepth="70pt" color="lime" on="t" rotationangle=",983039fd" viewpoint="0,34.72222mm" viewpointorigin="0,.5" skewangle="90" lightposition="-50000" lightposition2="50000"/>
                    </v:oval>
                    <v:line id="Line 222" o:spid="_x0000_s1047" style="position:absolute;flip:y;visibility:visible;mso-wrap-style:square" from="2333,10697" to="9818,1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" strokeweight="3pt"/>
                    <v:oval id="Oval 223" o:spid="_x0000_s1048" style="position:absolute;left:5641;top:10409;width:356;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" filled="f">
                      <v:stroke dashstyle="dash"/>
                    </v:oval>
                    <v:oval id="Oval 224" o:spid="_x0000_s1049" style="position:absolute;left:4910;top:10415;width:356;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" filled="f">
                      <v:stroke dashstyle="dash"/>
                    </v:oval>
                    <v:line id="Line 225" o:spid="_x0000_s1050" style="position:absolute;visibility:visible;mso-wrap-style:square" from="5113,10530" to="5833,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"/>
                    <v:line id="Line 226" o:spid="_x0000_s1051" style="position:absolute;visibility:visible;mso-wrap-style:square" from="6558,9162" to="7412,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"/>
                    <v:line id="Line 227" o:spid="_x0000_s1052" style="position:absolute;visibility:visible;mso-wrap-style:square" from="7000,9178" to="7002,10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">
                      <v:stroke dashstyle="dash"/>
                    </v:line>
                  </v:group>
                </v:group>
                <w10:anchorlock/>
              </v:group>
            </w:pict>
          </mc:Fallback>
        </mc:AlternateContent>
      </w:r>
    </w:p>
    <w:p w14:paraId="74463D2D" w14:textId="7B2A8873" w:rsidR="003B0EDE" w:rsidRPr="003B0EDE" w:rsidRDefault="003B0EDE" w:rsidP="00D03F43">
      <w:pPr>
        <w:pStyle w:val="para"/>
        <w:spacing w:before="120"/>
      </w:pPr>
      <w:r w:rsidRPr="003B0EDE">
        <w:t>2.16.</w:t>
      </w:r>
      <w:r w:rsidRPr="003B0EDE">
        <w:tab/>
      </w:r>
      <w:r w:rsidR="008019A7" w:rsidRPr="00A67A3E">
        <w:rPr>
          <w:bCs/>
          <w:lang w:val="en-US"/>
        </w:rPr>
        <w:t>"</w:t>
      </w:r>
      <w:r w:rsidR="008019A7" w:rsidRPr="00A67A3E">
        <w:rPr>
          <w:bCs/>
          <w:i/>
          <w:lang w:val="en-US"/>
        </w:rPr>
        <w:t>CRF pitch angle</w:t>
      </w:r>
      <w:r w:rsidR="008019A7" w:rsidRPr="00A67A3E">
        <w:rPr>
          <w:bCs/>
          <w:lang w:val="en-US"/>
        </w:rPr>
        <w:t xml:space="preserve">" </w:t>
      </w:r>
      <w:r w:rsidR="008019A7" w:rsidRPr="00A67A3E">
        <w:rPr>
          <w:lang w:val="en-US"/>
        </w:rPr>
        <w:t xml:space="preserve">is the angle between the bottom surface of the fixture "ISO/F2 (B) as defined in </w:t>
      </w:r>
      <w:r w:rsidR="008019A7">
        <w:rPr>
          <w:lang w:val="en-US"/>
        </w:rPr>
        <w:t>UN Regulation</w:t>
      </w:r>
      <w:r w:rsidR="008019A7" w:rsidRPr="00A67A3E">
        <w:rPr>
          <w:lang w:val="en-US"/>
        </w:rPr>
        <w:t xml:space="preserve"> No. 16 (Annex 17, Appendix 2, Figure 2) and the horizontal Z plane of the vehicle as defined in </w:t>
      </w:r>
      <w:r w:rsidR="008019A7">
        <w:rPr>
          <w:lang w:val="en-US"/>
        </w:rPr>
        <w:t>UN Regulation</w:t>
      </w:r>
      <w:r w:rsidR="008019A7" w:rsidRPr="00A67A3E">
        <w:rPr>
          <w:lang w:val="en-US"/>
        </w:rPr>
        <w:t xml:space="preserve"> No. 14 (Annex 4, Appendix 2</w:t>
      </w:r>
      <w:r w:rsidR="008019A7" w:rsidRPr="00A67A3E">
        <w:t xml:space="preserve">) or </w:t>
      </w:r>
      <w:r w:rsidR="008019A7">
        <w:t>UN Regulation</w:t>
      </w:r>
      <w:r w:rsidR="008019A7" w:rsidRPr="00A67A3E">
        <w:t xml:space="preserve"> No. </w:t>
      </w:r>
      <w:r w:rsidR="008019A7">
        <w:t>145</w:t>
      </w:r>
      <w:r w:rsidR="008019A7" w:rsidRPr="00E37690">
        <w:rPr>
          <w:lang w:val="en-US"/>
        </w:rPr>
        <w:t xml:space="preserve"> (</w:t>
      </w:r>
      <w:r w:rsidR="008019A7" w:rsidRPr="00A67A3E">
        <w:rPr>
          <w:lang w:val="en-US"/>
        </w:rPr>
        <w:t xml:space="preserve">Annex 3, Appendix 2), with the fixture installed in the vehicle as defined in </w:t>
      </w:r>
      <w:r w:rsidR="008019A7">
        <w:rPr>
          <w:lang w:val="en-US"/>
        </w:rPr>
        <w:t>UN Regulation</w:t>
      </w:r>
      <w:r w:rsidR="008019A7" w:rsidRPr="00A67A3E">
        <w:rPr>
          <w:lang w:val="en-US"/>
        </w:rPr>
        <w:t xml:space="preserve"> No. 16 (Annex 17, Appendix 2)</w:t>
      </w:r>
      <w:r w:rsidR="008019A7">
        <w:rPr>
          <w:lang w:val="en-US"/>
        </w:rPr>
        <w:t>.</w:t>
      </w:r>
    </w:p>
    <w:p w14:paraId="45A5E693" w14:textId="77777777" w:rsidR="003B0EDE" w:rsidRPr="003B0EDE" w:rsidRDefault="00EA419F" w:rsidP="004F4CD8">
      <w:pPr>
        <w:ind w:left="1134"/>
      </w:pPr>
      <w:r>
        <w:rPr>
          <w:noProof/>
          <w:lang w:eastAsia="en-GB"/>
        </w:rPr>
        <w:drawing>
          <wp:inline distT="0" distB="0" distL="0" distR="0" wp14:anchorId="18D5DC6C" wp14:editId="0954FEA2">
            <wp:extent cx="343662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6620" cy="2743200"/>
                    </a:xfrm>
                    <a:prstGeom prst="rect">
                      <a:avLst/>
                    </a:prstGeom>
                    <a:noFill/>
                    <a:ln>
                      <a:noFill/>
                    </a:ln>
                  </pic:spPr>
                </pic:pic>
              </a:graphicData>
            </a:graphic>
          </wp:inline>
        </w:drawing>
      </w:r>
    </w:p>
    <w:p w14:paraId="088B7FBB" w14:textId="77777777" w:rsidR="00D9560C" w:rsidRPr="00D9560C" w:rsidRDefault="00D9560C" w:rsidP="00416A60">
      <w:pPr>
        <w:pStyle w:val="para"/>
        <w:keepNext/>
      </w:pPr>
      <w:r w:rsidRPr="00D9560C">
        <w:rPr>
          <w:lang w:val="en-US"/>
        </w:rPr>
        <w:t>2.17.</w:t>
      </w:r>
      <w:r w:rsidRPr="00D9560C">
        <w:rPr>
          <w:lang w:val="en-US"/>
        </w:rPr>
        <w:tab/>
      </w:r>
      <w:r w:rsidRPr="00D9560C">
        <w:rPr>
          <w:lang w:val="en-US"/>
        </w:rPr>
        <w:tab/>
        <w:t>"</w:t>
      </w:r>
      <w:r w:rsidRPr="00C001ED">
        <w:rPr>
          <w:i/>
          <w:lang w:val="en-US"/>
        </w:rPr>
        <w:t>Vehicle Seat Fixture</w:t>
      </w:r>
      <w:r w:rsidRPr="00D9560C">
        <w:rPr>
          <w:lang w:val="en-US"/>
        </w:rPr>
        <w:t>"</w:t>
      </w:r>
    </w:p>
    <w:p w14:paraId="59244F5C" w14:textId="77777777" w:rsidR="009243D1" w:rsidRDefault="009243D1" w:rsidP="009E1D19">
      <w:pPr>
        <w:pStyle w:val="para"/>
        <w:rPr>
          <w:iCs/>
        </w:rPr>
      </w:pPr>
      <w:r w:rsidRPr="000F1A9A">
        <w:rPr>
          <w:iCs/>
          <w:color w:val="000000"/>
        </w:rPr>
        <w:t xml:space="preserve">2.17.1. </w:t>
      </w:r>
      <w:r w:rsidRPr="000F1A9A">
        <w:rPr>
          <w:iCs/>
          <w:color w:val="000000"/>
        </w:rPr>
        <w:tab/>
      </w:r>
      <w:r w:rsidRPr="000F1A9A">
        <w:rPr>
          <w:iCs/>
        </w:rPr>
        <w:t>"</w:t>
      </w:r>
      <w:r w:rsidRPr="000F1A9A">
        <w:rPr>
          <w:i/>
          <w:iCs/>
        </w:rPr>
        <w:t>ISOFIX Vehicle seat fixture</w:t>
      </w:r>
      <w:r w:rsidRPr="000F1A9A">
        <w:rPr>
          <w:iCs/>
        </w:rPr>
        <w:t>" means a fixture, according to ISOFIX size envelopes whose dimensions are given in Figures 1 to 7 of Appendix 2 to Annex 17 to UN Regulation No. 16, used by an Enhanced Child Restraint System manufacturer to determine the appropriate dimensions of an Integral Universal Belted Enhanced Child Restraint System or an ISOFIX Enhanced Child Restraint System including the location of its ISOFIX attachments.</w:t>
      </w:r>
    </w:p>
    <w:p w14:paraId="772D90A5" w14:textId="1BF89E11" w:rsidR="00403DC0" w:rsidRPr="00D9560C" w:rsidRDefault="00403DC0" w:rsidP="00B5571D">
      <w:pPr>
        <w:pStyle w:val="para"/>
      </w:pPr>
      <w:r w:rsidRPr="001E171E">
        <w:rPr>
          <w:iCs/>
          <w:color w:val="000000"/>
        </w:rPr>
        <w:t>2.17.2.</w:t>
      </w:r>
      <w:r w:rsidRPr="001E171E">
        <w:t xml:space="preserve"> </w:t>
      </w:r>
      <w:r w:rsidRPr="001E171E">
        <w:tab/>
      </w:r>
      <w:r w:rsidRPr="001E171E">
        <w:rPr>
          <w:iCs/>
          <w:color w:val="000000"/>
        </w:rPr>
        <w:t>"</w:t>
      </w:r>
      <w:r w:rsidRPr="001E171E">
        <w:rPr>
          <w:i/>
          <w:iCs/>
          <w:color w:val="000000"/>
        </w:rPr>
        <w:t>i-Size booster seat fixture</w:t>
      </w:r>
      <w:r w:rsidRPr="001E171E">
        <w:rPr>
          <w:iCs/>
          <w:color w:val="000000"/>
        </w:rPr>
        <w:t xml:space="preserve">" </w:t>
      </w:r>
      <w:r w:rsidRPr="007D66F3">
        <w:t>means a fixtu</w:t>
      </w:r>
      <w:r>
        <w:t>re, of the dimensions given in F</w:t>
      </w:r>
      <w:r w:rsidRPr="007D66F3">
        <w:t xml:space="preserve">igure 1 of Annex 17, Appendix 5 </w:t>
      </w:r>
      <w:r>
        <w:t>to</w:t>
      </w:r>
      <w:r w:rsidRPr="007D66F3">
        <w:t xml:space="preserve"> </w:t>
      </w:r>
      <w:r>
        <w:t xml:space="preserve">UN </w:t>
      </w:r>
      <w:r w:rsidRPr="007D66F3">
        <w:t>Regulation No. 16 and used by an Enhanced Child Restraint System manufacturer to determine the appropriate dimensions of a i-Size booster seat and its compatibility with most vehicle seating positions and, in particular, those which have been assessed without ISOFIX attachments,</w:t>
      </w:r>
      <w:r>
        <w:rPr>
          <w:rStyle w:val="FootnoteReference"/>
        </w:rPr>
        <w:footnoteReference w:id="3"/>
      </w:r>
      <w:r w:rsidRPr="007D66F3">
        <w:t xml:space="preserve"> according to </w:t>
      </w:r>
      <w:r>
        <w:t xml:space="preserve">UN </w:t>
      </w:r>
      <w:r w:rsidRPr="007D66F3">
        <w:t>Regulation No. 16 as being compatible with such a category of an Enhanced Child Restraint System.</w:t>
      </w:r>
    </w:p>
    <w:p w14:paraId="5D7DC46B" w14:textId="0A5CAF05" w:rsidR="003B0EDE" w:rsidRPr="003B0EDE" w:rsidRDefault="003B0EDE" w:rsidP="00B5571D">
      <w:pPr>
        <w:pStyle w:val="para"/>
        <w:rPr>
          <w:lang w:val="en-US"/>
        </w:rPr>
      </w:pPr>
      <w:r w:rsidRPr="003B0EDE">
        <w:lastRenderedPageBreak/>
        <w:t>2.</w:t>
      </w:r>
      <w:r w:rsidR="00B73F07" w:rsidRPr="003B0EDE">
        <w:t>1</w:t>
      </w:r>
      <w:r w:rsidR="00B73F07">
        <w:t>8</w:t>
      </w:r>
      <w:r w:rsidRPr="003B0EDE">
        <w:t>.</w:t>
      </w:r>
      <w:r w:rsidRPr="003B0EDE">
        <w:tab/>
        <w:t>"</w:t>
      </w:r>
      <w:r w:rsidRPr="00C001ED">
        <w:rPr>
          <w:i/>
          <w:iCs/>
        </w:rPr>
        <w:t>Child-safety chair</w:t>
      </w:r>
      <w:r w:rsidRPr="003B0EDE">
        <w:t xml:space="preserve">" means </w:t>
      </w:r>
      <w:r w:rsidR="00060A7A">
        <w:t>an Enhanced Child Restraint System</w:t>
      </w:r>
      <w:r w:rsidRPr="003B0EDE">
        <w:t xml:space="preserve"> incorporating a chair in which the child is held.</w:t>
      </w:r>
    </w:p>
    <w:p w14:paraId="3CE5277F" w14:textId="77777777" w:rsidR="003B0EDE" w:rsidRPr="003B0EDE" w:rsidRDefault="003B0EDE" w:rsidP="00B5571D">
      <w:pPr>
        <w:pStyle w:val="para"/>
        <w:rPr>
          <w:lang w:val="en-US"/>
        </w:rPr>
      </w:pPr>
      <w:r w:rsidRPr="003B0EDE">
        <w:t>2.</w:t>
      </w:r>
      <w:r w:rsidR="00B73F07">
        <w:t>19</w:t>
      </w:r>
      <w:r w:rsidRPr="003B0EDE">
        <w:t>.</w:t>
      </w:r>
      <w:r w:rsidRPr="003B0EDE">
        <w:tab/>
        <w:t>"</w:t>
      </w:r>
      <w:r w:rsidRPr="00C001ED">
        <w:rPr>
          <w:i/>
          <w:iCs/>
        </w:rPr>
        <w:t>Chair</w:t>
      </w:r>
      <w:r w:rsidRPr="003B0EDE">
        <w:t xml:space="preserve">" means a structure which is a constituent part of the </w:t>
      </w:r>
      <w:r w:rsidR="00060A7A">
        <w:t xml:space="preserve">Enhanced </w:t>
      </w:r>
      <w:r w:rsidRPr="003B0EDE">
        <w:t>Child Restraint System and is intended to accommodate a child in a seated position.</w:t>
      </w:r>
    </w:p>
    <w:p w14:paraId="3E28F8D2" w14:textId="20B313C8" w:rsidR="003B0EDE" w:rsidRPr="003B0EDE" w:rsidRDefault="003B0EDE" w:rsidP="00B5571D">
      <w:pPr>
        <w:pStyle w:val="para"/>
        <w:rPr>
          <w:lang w:val="en-US"/>
        </w:rPr>
      </w:pPr>
      <w:r w:rsidRPr="003B0EDE">
        <w:t>2.</w:t>
      </w:r>
      <w:r w:rsidR="00B73F07" w:rsidRPr="003B0EDE">
        <w:t>2</w:t>
      </w:r>
      <w:r w:rsidR="00B73F07">
        <w:t>0</w:t>
      </w:r>
      <w:r w:rsidRPr="003B0EDE">
        <w:t>.</w:t>
      </w:r>
      <w:r w:rsidRPr="003B0EDE">
        <w:tab/>
        <w:t>"</w:t>
      </w:r>
      <w:r w:rsidRPr="00C001ED">
        <w:rPr>
          <w:i/>
          <w:iCs/>
        </w:rPr>
        <w:t>Chair support</w:t>
      </w:r>
      <w:r w:rsidRPr="003B0EDE">
        <w:t xml:space="preserve">" means that part of </w:t>
      </w:r>
      <w:r w:rsidR="00060A7A">
        <w:t>an Enhanced Child Restraint System</w:t>
      </w:r>
      <w:r w:rsidRPr="003B0EDE">
        <w:t xml:space="preserve"> by which the chair can be raised.</w:t>
      </w:r>
    </w:p>
    <w:p w14:paraId="44DE6748" w14:textId="77777777" w:rsidR="00292E28" w:rsidRDefault="00292E28" w:rsidP="00B5571D">
      <w:pPr>
        <w:pStyle w:val="para"/>
      </w:pPr>
      <w:r w:rsidRPr="00292E28">
        <w:t>2.21.</w:t>
      </w:r>
      <w:r w:rsidRPr="00292E28">
        <w:tab/>
        <w:t>"</w:t>
      </w:r>
      <w:r w:rsidRPr="00C001ED">
        <w:rPr>
          <w:i/>
        </w:rPr>
        <w:t>ECRS Belt</w:t>
      </w:r>
      <w:r w:rsidRPr="00292E28">
        <w:t>" means an Enhanced Child Restraint System comprising a combination of straps with a securing buckle, adj</w:t>
      </w:r>
      <w:r>
        <w:t>usting devices and attachments.</w:t>
      </w:r>
    </w:p>
    <w:p w14:paraId="11FB85F1" w14:textId="77777777" w:rsidR="00581A66" w:rsidRPr="00581A66" w:rsidRDefault="00581A66" w:rsidP="00B5571D">
      <w:pPr>
        <w:pStyle w:val="para"/>
      </w:pPr>
      <w:r w:rsidRPr="00581A66">
        <w:t>2.22.</w:t>
      </w:r>
      <w:r w:rsidRPr="00581A66">
        <w:tab/>
        <w:t>"</w:t>
      </w:r>
      <w:r w:rsidRPr="00C001ED">
        <w:rPr>
          <w:i/>
        </w:rPr>
        <w:t>Harness belt</w:t>
      </w:r>
      <w:r w:rsidRPr="00581A66">
        <w:t>" means an ECRS belt assembly comprising a lap strap, shoulder</w:t>
      </w:r>
      <w:r>
        <w:t xml:space="preserve"> restraints and a crotch strap.</w:t>
      </w:r>
    </w:p>
    <w:p w14:paraId="475C429E" w14:textId="77777777" w:rsidR="00581A66" w:rsidRDefault="00581A66" w:rsidP="00B5571D">
      <w:pPr>
        <w:pStyle w:val="para"/>
      </w:pPr>
      <w:r w:rsidRPr="00581A66">
        <w:t>2.23.</w:t>
      </w:r>
      <w:r w:rsidRPr="00581A66">
        <w:tab/>
        <w:t>"</w:t>
      </w:r>
      <w:r w:rsidRPr="00C001ED">
        <w:rPr>
          <w:i/>
        </w:rPr>
        <w:t>Y-shaped belt</w:t>
      </w:r>
      <w:r w:rsidRPr="00581A66">
        <w:t>" means an ECRS belt where the combination of straps is formed by a strap to be guided between the child's legs</w:t>
      </w:r>
      <w:r>
        <w:t xml:space="preserve"> and a strap for each shoulder.</w:t>
      </w:r>
    </w:p>
    <w:p w14:paraId="45D98F78" w14:textId="77777777" w:rsidR="003B0EDE" w:rsidRPr="003B0EDE" w:rsidRDefault="003B0EDE" w:rsidP="00B5571D">
      <w:pPr>
        <w:pStyle w:val="para"/>
        <w:rPr>
          <w:lang w:val="en-US"/>
        </w:rPr>
      </w:pPr>
      <w:r w:rsidRPr="003B0EDE">
        <w:t>2.</w:t>
      </w:r>
      <w:r w:rsidR="00B73F07" w:rsidRPr="003B0EDE">
        <w:t>2</w:t>
      </w:r>
      <w:r w:rsidR="00B73F07">
        <w:t>4</w:t>
      </w:r>
      <w:r w:rsidRPr="003B0EDE">
        <w:t>.</w:t>
      </w:r>
      <w:r w:rsidRPr="003B0EDE">
        <w:tab/>
        <w:t>"</w:t>
      </w:r>
      <w:r w:rsidRPr="00C001ED">
        <w:rPr>
          <w:i/>
          <w:iCs/>
        </w:rPr>
        <w:t>Carry cot</w:t>
      </w:r>
      <w:r w:rsidRPr="003B0EDE">
        <w:t>" means a restraint system intended to accommodate and restrain the child in a supine or prone position with the child's spine perpendicular to the median longitudinal plane of the vehicle. It is so designed as to distribute the restraining forces over the child's head and body excluding its limbs in the event of a collision.</w:t>
      </w:r>
    </w:p>
    <w:p w14:paraId="4661CFED" w14:textId="77777777" w:rsidR="003B0EDE" w:rsidRPr="003B0EDE" w:rsidRDefault="003B0EDE" w:rsidP="00B5571D">
      <w:pPr>
        <w:pStyle w:val="para"/>
        <w:rPr>
          <w:lang w:val="en-US"/>
        </w:rPr>
      </w:pPr>
      <w:r w:rsidRPr="003B0EDE">
        <w:t>2.</w:t>
      </w:r>
      <w:r w:rsidR="00B73F07" w:rsidRPr="003B0EDE">
        <w:t>2</w:t>
      </w:r>
      <w:r w:rsidR="00B73F07">
        <w:t>5</w:t>
      </w:r>
      <w:r w:rsidRPr="003B0EDE">
        <w:t>.</w:t>
      </w:r>
      <w:r w:rsidRPr="003B0EDE">
        <w:tab/>
        <w:t>"</w:t>
      </w:r>
      <w:r w:rsidRPr="00C001ED">
        <w:rPr>
          <w:i/>
          <w:iCs/>
        </w:rPr>
        <w:t>Carry-cot restraint</w:t>
      </w:r>
      <w:r w:rsidRPr="003B0EDE">
        <w:t>" means a device used to restrain a carry-cot to the structure of the vehicle.</w:t>
      </w:r>
    </w:p>
    <w:p w14:paraId="3B036CD8" w14:textId="77777777" w:rsidR="009243D1" w:rsidRDefault="009243D1" w:rsidP="00B5571D">
      <w:pPr>
        <w:pStyle w:val="para"/>
        <w:rPr>
          <w:lang w:eastAsia="fr-FR"/>
        </w:rPr>
      </w:pPr>
      <w:r w:rsidRPr="000F1A9A">
        <w:rPr>
          <w:bCs/>
          <w:lang w:eastAsia="fr-FR"/>
        </w:rPr>
        <w:t xml:space="preserve">2.26. </w:t>
      </w:r>
      <w:r w:rsidRPr="000F1A9A">
        <w:rPr>
          <w:bCs/>
          <w:lang w:eastAsia="fr-FR"/>
        </w:rPr>
        <w:tab/>
      </w:r>
      <w:r w:rsidRPr="000F1A9A">
        <w:rPr>
          <w:bCs/>
          <w:lang w:eastAsia="fr-FR"/>
        </w:rPr>
        <w:tab/>
        <w:t>"</w:t>
      </w:r>
      <w:r w:rsidRPr="000F1A9A">
        <w:rPr>
          <w:bCs/>
          <w:i/>
          <w:lang w:eastAsia="fr-FR"/>
        </w:rPr>
        <w:t>Infant carrier</w:t>
      </w:r>
      <w:r w:rsidRPr="000F1A9A">
        <w:rPr>
          <w:bCs/>
          <w:lang w:eastAsia="fr-FR"/>
        </w:rPr>
        <w:t xml:space="preserve">" </w:t>
      </w:r>
      <w:bookmarkStart w:id="11" w:name="2_45"/>
      <w:bookmarkEnd w:id="11"/>
      <w:r w:rsidRPr="000F1A9A">
        <w:rPr>
          <w:lang w:eastAsia="fr-FR"/>
        </w:rPr>
        <w:t>means an Integral Enhanced Child Restraint System that restrains a child up to 15 months old and up to 83 cm stature intended to accommodate the child in a rearward-facing semi-recumbent position. It is so designed as to distribute the restraining forces over the child's head and body excluding its limbs in the event of the frontal collision. It is designed to be removed from the vehicle with the child inside and without opening any harness, and to be carried it outside of the vehicle.</w:t>
      </w:r>
    </w:p>
    <w:p w14:paraId="12E73C18" w14:textId="7A463375" w:rsidR="003B0EDE" w:rsidRPr="003B0EDE" w:rsidRDefault="003B0EDE" w:rsidP="00B5571D">
      <w:pPr>
        <w:pStyle w:val="para"/>
        <w:rPr>
          <w:lang w:val="en-US"/>
        </w:rPr>
      </w:pPr>
      <w:r w:rsidRPr="003B0EDE">
        <w:t>2.</w:t>
      </w:r>
      <w:r w:rsidR="00B73F07" w:rsidRPr="003B0EDE">
        <w:t>2</w:t>
      </w:r>
      <w:r w:rsidR="00B73F07">
        <w:t>7</w:t>
      </w:r>
      <w:r w:rsidRPr="003B0EDE">
        <w:t>.</w:t>
      </w:r>
      <w:r w:rsidRPr="003B0EDE">
        <w:tab/>
        <w:t>"</w:t>
      </w:r>
      <w:r w:rsidRPr="00C001ED">
        <w:rPr>
          <w:i/>
          <w:iCs/>
        </w:rPr>
        <w:t>Child support</w:t>
      </w:r>
      <w:r w:rsidRPr="003B0EDE">
        <w:t xml:space="preserve">" means that part of </w:t>
      </w:r>
      <w:r w:rsidR="00060A7A">
        <w:t>an Enhanced Child Restraint System</w:t>
      </w:r>
      <w:r w:rsidRPr="003B0EDE">
        <w:t xml:space="preserve"> by which the child can be raised within the </w:t>
      </w:r>
      <w:r w:rsidR="00060A7A">
        <w:t xml:space="preserve">Enhanced </w:t>
      </w:r>
      <w:r w:rsidRPr="003B0EDE">
        <w:t>Child Restraint System.</w:t>
      </w:r>
    </w:p>
    <w:p w14:paraId="4BF9320B" w14:textId="77777777" w:rsidR="003B0EDE" w:rsidRPr="003B0EDE" w:rsidRDefault="003B0EDE" w:rsidP="00B5571D">
      <w:pPr>
        <w:pStyle w:val="para"/>
        <w:rPr>
          <w:lang w:val="en-US"/>
        </w:rPr>
      </w:pPr>
      <w:r w:rsidRPr="003B0EDE">
        <w:t>2.</w:t>
      </w:r>
      <w:r w:rsidR="00B73F07" w:rsidRPr="003B0EDE">
        <w:t>2</w:t>
      </w:r>
      <w:r w:rsidR="00B73F07">
        <w:t>8</w:t>
      </w:r>
      <w:r w:rsidRPr="003B0EDE">
        <w:t>.</w:t>
      </w:r>
      <w:r w:rsidRPr="003B0EDE">
        <w:tab/>
        <w:t>"</w:t>
      </w:r>
      <w:r w:rsidRPr="00C001ED">
        <w:rPr>
          <w:i/>
          <w:iCs/>
        </w:rPr>
        <w:t>Impact shield</w:t>
      </w:r>
      <w:r w:rsidRPr="003B0EDE">
        <w:t>" means a device secured in front of the child and designed to distribute the restraining forces over the greater part of the height of the child's body in the event of a frontal impact.</w:t>
      </w:r>
    </w:p>
    <w:p w14:paraId="3201BB38" w14:textId="77777777" w:rsidR="003B0EDE" w:rsidRPr="003B0EDE" w:rsidRDefault="003B0EDE" w:rsidP="00B5571D">
      <w:pPr>
        <w:pStyle w:val="para"/>
        <w:rPr>
          <w:lang w:val="en-US"/>
        </w:rPr>
      </w:pPr>
      <w:r w:rsidRPr="003B0EDE">
        <w:t>2.</w:t>
      </w:r>
      <w:r w:rsidR="00B73F07">
        <w:t>29</w:t>
      </w:r>
      <w:r w:rsidRPr="003B0EDE">
        <w:t>.</w:t>
      </w:r>
      <w:r w:rsidRPr="003B0EDE">
        <w:tab/>
        <w:t>"</w:t>
      </w:r>
      <w:r w:rsidRPr="00C001ED">
        <w:rPr>
          <w:i/>
          <w:iCs/>
        </w:rPr>
        <w:t>Strap</w:t>
      </w:r>
      <w:r w:rsidRPr="003B0EDE">
        <w:t>" means a flexible component designed to transmit forces.</w:t>
      </w:r>
    </w:p>
    <w:p w14:paraId="7D43CC70" w14:textId="0EE8A095" w:rsidR="00B5571D" w:rsidRPr="00B560F5" w:rsidRDefault="00B560F5" w:rsidP="00B5571D">
      <w:pPr>
        <w:pStyle w:val="para"/>
      </w:pPr>
      <w:r w:rsidRPr="00B560F5">
        <w:t>2.30.</w:t>
      </w:r>
      <w:r w:rsidRPr="00B560F5">
        <w:tab/>
        <w:t>"</w:t>
      </w:r>
      <w:r w:rsidRPr="00B560F5">
        <w:rPr>
          <w:i/>
        </w:rPr>
        <w:t>Lap strap</w:t>
      </w:r>
      <w:r w:rsidRPr="00B560F5">
        <w:t>" means a strap which, either in the form of a complete ECRS belt or in the form of a component of such an ECRS belt passes across the front of, and restrains, directly or not, the child'</w:t>
      </w:r>
      <w:r>
        <w:t>s pelvis.</w:t>
      </w:r>
    </w:p>
    <w:p w14:paraId="1D6F6BD3" w14:textId="77777777" w:rsidR="00581A66" w:rsidRDefault="00581A66" w:rsidP="00B5571D">
      <w:pPr>
        <w:pStyle w:val="para"/>
      </w:pPr>
      <w:r w:rsidRPr="00581A66">
        <w:rPr>
          <w:bCs/>
        </w:rPr>
        <w:t>2.31.</w:t>
      </w:r>
      <w:r w:rsidRPr="00581A66">
        <w:tab/>
        <w:t>"</w:t>
      </w:r>
      <w:r w:rsidRPr="00581A66">
        <w:rPr>
          <w:i/>
        </w:rPr>
        <w:t>Shoulder strap</w:t>
      </w:r>
      <w:r w:rsidRPr="00581A66">
        <w:t>" means that part of an ECRS belt which res</w:t>
      </w:r>
      <w:r>
        <w:t>trains the child's upper torso.</w:t>
      </w:r>
    </w:p>
    <w:p w14:paraId="36F6A1FB" w14:textId="0C20A58F" w:rsidR="003B0EDE" w:rsidRPr="00B5571D" w:rsidRDefault="003B0EDE" w:rsidP="00C001ED">
      <w:pPr>
        <w:pStyle w:val="para"/>
      </w:pPr>
      <w:r w:rsidRPr="00B5571D">
        <w:t>2.</w:t>
      </w:r>
      <w:r w:rsidR="00B73F07" w:rsidRPr="00B5571D">
        <w:t>32</w:t>
      </w:r>
      <w:r w:rsidRPr="00B5571D">
        <w:t>.</w:t>
      </w:r>
      <w:r w:rsidRPr="00B5571D">
        <w:tab/>
        <w:t>"</w:t>
      </w:r>
      <w:r w:rsidRPr="00C001ED">
        <w:rPr>
          <w:i/>
        </w:rPr>
        <w:t>Crotch strap</w:t>
      </w:r>
      <w:r w:rsidRPr="00B5571D">
        <w:t xml:space="preserve">" means a strap (or divided straps, where two or more pieces of webbing make it) attached to the Child Restraint System and the lap strap and is so positioned as to pass between the child's thighs; it is </w:t>
      </w:r>
      <w:r w:rsidR="00C001ED" w:rsidRPr="00C001ED">
        <w:t xml:space="preserve">designed to prevent the child sliding under the lap strap in normal use and prevent the lap strap moving </w:t>
      </w:r>
      <w:r w:rsidR="00C001ED">
        <w:t>up off the pelvis in an impact.</w:t>
      </w:r>
    </w:p>
    <w:p w14:paraId="2EB0DC1F" w14:textId="77777777" w:rsidR="00581A66" w:rsidRPr="00B5571D" w:rsidRDefault="00581A66" w:rsidP="00B5571D">
      <w:pPr>
        <w:pStyle w:val="para"/>
      </w:pPr>
      <w:r w:rsidRPr="00B5571D">
        <w:t>2.33.</w:t>
      </w:r>
      <w:r w:rsidRPr="00B5571D">
        <w:tab/>
        <w:t>"</w:t>
      </w:r>
      <w:r w:rsidRPr="00C001ED">
        <w:rPr>
          <w:i/>
        </w:rPr>
        <w:t>Child-restraining strap</w:t>
      </w:r>
      <w:r w:rsidRPr="00B5571D">
        <w:t>" means a strap which is a constituent part of the ECRS belt (harness) and restrains only the body of the child.</w:t>
      </w:r>
    </w:p>
    <w:p w14:paraId="67A8A076" w14:textId="77777777" w:rsidR="003B0EDE" w:rsidRPr="00B5571D" w:rsidRDefault="003B0EDE" w:rsidP="00B5571D">
      <w:pPr>
        <w:pStyle w:val="para"/>
      </w:pPr>
      <w:r w:rsidRPr="00B5571D">
        <w:t>2.</w:t>
      </w:r>
      <w:r w:rsidR="00B73F07" w:rsidRPr="00B5571D">
        <w:t>34</w:t>
      </w:r>
      <w:r w:rsidRPr="00B5571D">
        <w:t>.</w:t>
      </w:r>
      <w:r w:rsidRPr="00B5571D">
        <w:tab/>
        <w:t>"</w:t>
      </w:r>
      <w:r w:rsidRPr="00C001ED">
        <w:rPr>
          <w:i/>
        </w:rPr>
        <w:t>Buckle</w:t>
      </w:r>
      <w:r w:rsidRPr="00B5571D">
        <w:t>" means a quick release device which enables the child to be held by the restraint or the restraint by the structure of the car and can be quickly opened. The buckle may incorporate the adjusting device.</w:t>
      </w:r>
    </w:p>
    <w:p w14:paraId="4B20BF09" w14:textId="77777777" w:rsidR="003B0EDE" w:rsidRPr="00B5571D" w:rsidRDefault="003B0EDE" w:rsidP="00B5571D">
      <w:pPr>
        <w:pStyle w:val="para"/>
      </w:pPr>
      <w:r w:rsidRPr="00B5571D">
        <w:t>2.</w:t>
      </w:r>
      <w:r w:rsidR="00B73F07" w:rsidRPr="00B5571D">
        <w:t>35</w:t>
      </w:r>
      <w:r w:rsidRPr="00B5571D">
        <w:t>.</w:t>
      </w:r>
      <w:r w:rsidRPr="00B5571D">
        <w:tab/>
        <w:t>"</w:t>
      </w:r>
      <w:r w:rsidRPr="00B5571D">
        <w:rPr>
          <w:i/>
        </w:rPr>
        <w:t>Enclosed buckle release button</w:t>
      </w:r>
      <w:r w:rsidRPr="00B5571D">
        <w:t>", a buckle release button such that it shall not be possible to release the buckle using a sphere having a diameter of 40</w:t>
      </w:r>
      <w:r w:rsidR="00496C5A" w:rsidRPr="00B5571D">
        <w:t> </w:t>
      </w:r>
      <w:r w:rsidRPr="00B5571D">
        <w:t>mm.</w:t>
      </w:r>
    </w:p>
    <w:p w14:paraId="424D92E3" w14:textId="77777777" w:rsidR="003B0EDE" w:rsidRPr="00B5571D" w:rsidRDefault="003B0EDE" w:rsidP="00B5571D">
      <w:pPr>
        <w:pStyle w:val="para"/>
      </w:pPr>
      <w:r w:rsidRPr="00B5571D">
        <w:lastRenderedPageBreak/>
        <w:t>2.</w:t>
      </w:r>
      <w:r w:rsidR="00B73F07" w:rsidRPr="00B5571D">
        <w:t>36</w:t>
      </w:r>
      <w:r w:rsidRPr="00B5571D">
        <w:t>.</w:t>
      </w:r>
      <w:r w:rsidRPr="00B5571D">
        <w:tab/>
        <w:t>"</w:t>
      </w:r>
      <w:r w:rsidRPr="00B5571D">
        <w:rPr>
          <w:i/>
        </w:rPr>
        <w:t>Non-enclosed buckle release button</w:t>
      </w:r>
      <w:r w:rsidRPr="00B5571D">
        <w:t>", a buckle release button such that it shall be possible to release the buckle using a sphere having a diameter of 40 mm.</w:t>
      </w:r>
    </w:p>
    <w:p w14:paraId="3508E768" w14:textId="77777777" w:rsidR="00581A66" w:rsidRPr="00B5571D" w:rsidRDefault="00581A66" w:rsidP="00B5571D">
      <w:pPr>
        <w:pStyle w:val="para"/>
      </w:pPr>
      <w:r w:rsidRPr="00B5571D">
        <w:t>2.37.</w:t>
      </w:r>
      <w:r w:rsidRPr="00B5571D">
        <w:tab/>
        <w:t>"</w:t>
      </w:r>
      <w:r w:rsidRPr="00B5571D">
        <w:rPr>
          <w:i/>
        </w:rPr>
        <w:t>Adjusting device</w:t>
      </w:r>
      <w:r w:rsidRPr="00B5571D">
        <w:t>" means a device enabling the ECRS belt or its attachments to be adjusted to the physique of the wearer. The adjusting device may either be part of the buckle or be a retractor or any other part of the ECRS belt.</w:t>
      </w:r>
    </w:p>
    <w:p w14:paraId="3A39916E" w14:textId="77777777" w:rsidR="003B0EDE" w:rsidRPr="00B5571D" w:rsidRDefault="003B0EDE" w:rsidP="00B5571D">
      <w:pPr>
        <w:pStyle w:val="para"/>
      </w:pPr>
      <w:r w:rsidRPr="00B5571D">
        <w:t>2.</w:t>
      </w:r>
      <w:r w:rsidR="00B73F07" w:rsidRPr="00B5571D">
        <w:t>38</w:t>
      </w:r>
      <w:r w:rsidRPr="00B5571D">
        <w:t>.</w:t>
      </w:r>
      <w:r w:rsidRPr="00B5571D">
        <w:tab/>
        <w:t>"</w:t>
      </w:r>
      <w:r w:rsidRPr="00B5571D">
        <w:rPr>
          <w:i/>
        </w:rPr>
        <w:t>Quick adjuster</w:t>
      </w:r>
      <w:r w:rsidRPr="00B5571D">
        <w:t>" means an adjusting device which can be operated by one hand in one smooth movement.</w:t>
      </w:r>
    </w:p>
    <w:p w14:paraId="4D8CF2B1" w14:textId="77777777" w:rsidR="003B0EDE" w:rsidRPr="00B5571D" w:rsidRDefault="003B0EDE" w:rsidP="00B5571D">
      <w:pPr>
        <w:pStyle w:val="para"/>
      </w:pPr>
      <w:r w:rsidRPr="00B5571D">
        <w:t>2.</w:t>
      </w:r>
      <w:r w:rsidR="00B73F07" w:rsidRPr="00B5571D">
        <w:t>39</w:t>
      </w:r>
      <w:r w:rsidRPr="00B5571D">
        <w:t>.</w:t>
      </w:r>
      <w:r w:rsidRPr="00B5571D">
        <w:tab/>
        <w:t>"</w:t>
      </w:r>
      <w:r w:rsidRPr="00B5571D">
        <w:rPr>
          <w:i/>
        </w:rPr>
        <w:t xml:space="preserve">Adjuster mounted directly on </w:t>
      </w:r>
      <w:r w:rsidR="00060A7A" w:rsidRPr="00B5571D">
        <w:rPr>
          <w:i/>
        </w:rPr>
        <w:t xml:space="preserve">Enhanced </w:t>
      </w:r>
      <w:r w:rsidRPr="00B5571D">
        <w:rPr>
          <w:i/>
        </w:rPr>
        <w:t>Child Restraint System</w:t>
      </w:r>
      <w:r w:rsidRPr="00B5571D">
        <w:t xml:space="preserve">" means an adjuster for the harness belt which is directly mounted on the </w:t>
      </w:r>
      <w:r w:rsidR="00060A7A" w:rsidRPr="00B5571D">
        <w:t xml:space="preserve">Enhanced </w:t>
      </w:r>
      <w:r w:rsidRPr="00B5571D">
        <w:t>Child Restraint System, as opposed to being directly supported by the strap that it is designed to adjust.</w:t>
      </w:r>
    </w:p>
    <w:p w14:paraId="33473FF3" w14:textId="3A668A7F" w:rsidR="003B0EDE" w:rsidRPr="003B0EDE" w:rsidRDefault="003B0EDE" w:rsidP="00580157">
      <w:pPr>
        <w:pStyle w:val="para"/>
        <w:rPr>
          <w:lang w:val="en-US"/>
        </w:rPr>
      </w:pPr>
      <w:r w:rsidRPr="003B0EDE">
        <w:t>2.</w:t>
      </w:r>
      <w:r w:rsidR="00B73F07" w:rsidRPr="003B0EDE">
        <w:rPr>
          <w:bCs/>
        </w:rPr>
        <w:t>4</w:t>
      </w:r>
      <w:r w:rsidR="00B73F07">
        <w:rPr>
          <w:bCs/>
        </w:rPr>
        <w:t>0</w:t>
      </w:r>
      <w:r w:rsidRPr="003B0EDE">
        <w:rPr>
          <w:bCs/>
        </w:rPr>
        <w:t>.</w:t>
      </w:r>
      <w:r w:rsidRPr="003B0EDE">
        <w:tab/>
        <w:t>"</w:t>
      </w:r>
      <w:r w:rsidRPr="003B0EDE">
        <w:rPr>
          <w:i/>
          <w:iCs/>
        </w:rPr>
        <w:t>Energy absorber</w:t>
      </w:r>
      <w:r w:rsidRPr="003B0EDE">
        <w:t xml:space="preserve">" means a device which is designed to dissipate energy independently of or jointly with the strap and forms part of </w:t>
      </w:r>
      <w:r w:rsidR="00060A7A">
        <w:t>an Enhanced Child Restraint System</w:t>
      </w:r>
      <w:r w:rsidRPr="003B0EDE">
        <w:t>.</w:t>
      </w:r>
    </w:p>
    <w:p w14:paraId="4F6D2A56" w14:textId="0ADC0960" w:rsidR="003B0EDE" w:rsidRPr="003B0EDE" w:rsidRDefault="003B0EDE" w:rsidP="00580157">
      <w:pPr>
        <w:pStyle w:val="para"/>
        <w:rPr>
          <w:lang w:val="en-US"/>
        </w:rPr>
      </w:pPr>
      <w:r w:rsidRPr="003B0EDE">
        <w:t>2.</w:t>
      </w:r>
      <w:r w:rsidR="00B73F07" w:rsidRPr="003B0EDE">
        <w:rPr>
          <w:bCs/>
        </w:rPr>
        <w:t>4</w:t>
      </w:r>
      <w:r w:rsidR="00B73F07">
        <w:rPr>
          <w:bCs/>
        </w:rPr>
        <w:t>1</w:t>
      </w:r>
      <w:r w:rsidRPr="003B0EDE">
        <w:rPr>
          <w:bCs/>
        </w:rPr>
        <w:t>.</w:t>
      </w:r>
      <w:r w:rsidRPr="003B0EDE">
        <w:tab/>
        <w:t>"</w:t>
      </w:r>
      <w:r w:rsidRPr="003B0EDE">
        <w:rPr>
          <w:i/>
          <w:iCs/>
        </w:rPr>
        <w:t>Retractor</w:t>
      </w:r>
      <w:r w:rsidRPr="003B0EDE">
        <w:t xml:space="preserve">" means a device designed to accommodate a part or the whole of the strap of </w:t>
      </w:r>
      <w:r w:rsidR="00060A7A">
        <w:t>an Enhanced Child Restraint System</w:t>
      </w:r>
      <w:r w:rsidRPr="003B0EDE">
        <w:t>. The term covers the following devices:</w:t>
      </w:r>
    </w:p>
    <w:p w14:paraId="29FE1603" w14:textId="77777777" w:rsidR="003B0EDE" w:rsidRPr="003B0EDE" w:rsidRDefault="003B0EDE" w:rsidP="00580157">
      <w:pPr>
        <w:pStyle w:val="para"/>
        <w:rPr>
          <w:lang w:val="en-US"/>
        </w:rPr>
      </w:pPr>
      <w:r w:rsidRPr="003B0EDE">
        <w:t>2.</w:t>
      </w:r>
      <w:r w:rsidR="00B73F07" w:rsidRPr="003B0EDE">
        <w:rPr>
          <w:bCs/>
        </w:rPr>
        <w:t>4</w:t>
      </w:r>
      <w:r w:rsidR="00B73F07">
        <w:rPr>
          <w:bCs/>
        </w:rPr>
        <w:t>1</w:t>
      </w:r>
      <w:r w:rsidRPr="003B0EDE">
        <w:t>.1.</w:t>
      </w:r>
      <w:r w:rsidRPr="003B0EDE">
        <w:tab/>
        <w:t>"</w:t>
      </w:r>
      <w:r w:rsidRPr="003B0EDE">
        <w:rPr>
          <w:i/>
          <w:iCs/>
        </w:rPr>
        <w:t>Automatically-locking retractor</w:t>
      </w:r>
      <w:r w:rsidRPr="003B0EDE">
        <w:t>", a retractor which allows extraction of the desired length of a strap and, when the buckle is fastened, automatically adjusts the strap to the wearer's physique, further extraction of the strap without voluntary intervention by the wearer being prevented.</w:t>
      </w:r>
    </w:p>
    <w:p w14:paraId="139F32BB" w14:textId="77777777" w:rsidR="003B0EDE" w:rsidRPr="003B0EDE" w:rsidRDefault="003B0EDE" w:rsidP="00580157">
      <w:pPr>
        <w:pStyle w:val="para"/>
      </w:pPr>
      <w:r w:rsidRPr="003B0EDE">
        <w:t>2.</w:t>
      </w:r>
      <w:r w:rsidR="00B73F07" w:rsidRPr="003B0EDE">
        <w:rPr>
          <w:bCs/>
        </w:rPr>
        <w:t>4</w:t>
      </w:r>
      <w:r w:rsidR="00B73F07">
        <w:rPr>
          <w:bCs/>
        </w:rPr>
        <w:t>1</w:t>
      </w:r>
      <w:r w:rsidRPr="003B0EDE">
        <w:t>.2.</w:t>
      </w:r>
      <w:r w:rsidRPr="003B0EDE">
        <w:tab/>
        <w:t>"</w:t>
      </w:r>
      <w:r w:rsidRPr="003B0EDE">
        <w:rPr>
          <w:i/>
          <w:iCs/>
        </w:rPr>
        <w:t>Emergency-locking retractor</w:t>
      </w:r>
      <w:r w:rsidRPr="003B0EDE">
        <w:t>", a retractor which does not restrict the strap wearer's freedom of movement in normal driving conditions. Such a device has length-adjusting devices which automatically adjust the strap to the wearer's physique, and a locking mechanism actuated in an emergency by:</w:t>
      </w:r>
    </w:p>
    <w:p w14:paraId="5D69E7E7" w14:textId="77777777" w:rsidR="003B0EDE" w:rsidRPr="003B0EDE" w:rsidRDefault="003B0EDE" w:rsidP="00580157">
      <w:pPr>
        <w:pStyle w:val="para"/>
      </w:pPr>
      <w:r w:rsidRPr="003B0EDE">
        <w:t>2.</w:t>
      </w:r>
      <w:r w:rsidR="00B73F07" w:rsidRPr="003B0EDE">
        <w:rPr>
          <w:bCs/>
        </w:rPr>
        <w:t>4</w:t>
      </w:r>
      <w:r w:rsidR="00B73F07">
        <w:rPr>
          <w:bCs/>
        </w:rPr>
        <w:t>1</w:t>
      </w:r>
      <w:r w:rsidRPr="003B0EDE">
        <w:t>.2.1.</w:t>
      </w:r>
      <w:r w:rsidRPr="003B0EDE">
        <w:tab/>
        <w:t>Deceleration of the vehicle, extraction of the strap from the retractor, or any other automatic means (single sensitivity);</w:t>
      </w:r>
    </w:p>
    <w:p w14:paraId="42F27D0F" w14:textId="77777777" w:rsidR="003B0EDE" w:rsidRPr="003B0EDE" w:rsidRDefault="003B0EDE" w:rsidP="00580157">
      <w:pPr>
        <w:pStyle w:val="para"/>
      </w:pPr>
      <w:r w:rsidRPr="003B0EDE">
        <w:t>2.</w:t>
      </w:r>
      <w:r w:rsidR="00B73F07" w:rsidRPr="003B0EDE">
        <w:rPr>
          <w:bCs/>
        </w:rPr>
        <w:t>4</w:t>
      </w:r>
      <w:r w:rsidR="00B73F07">
        <w:rPr>
          <w:bCs/>
        </w:rPr>
        <w:t>1</w:t>
      </w:r>
      <w:r w:rsidRPr="003B0EDE">
        <w:t>.2.2.</w:t>
      </w:r>
      <w:r w:rsidRPr="003B0EDE">
        <w:tab/>
        <w:t>A combination of any of these means (multiple sensitivity).</w:t>
      </w:r>
    </w:p>
    <w:p w14:paraId="6BB470C1" w14:textId="77777777" w:rsidR="003B0EDE" w:rsidRPr="003B0EDE" w:rsidRDefault="003B0EDE" w:rsidP="00580157">
      <w:pPr>
        <w:pStyle w:val="para"/>
        <w:rPr>
          <w:lang w:val="en-US"/>
        </w:rPr>
      </w:pPr>
      <w:r w:rsidRPr="003B0EDE">
        <w:t>2.</w:t>
      </w:r>
      <w:r w:rsidR="00B73F07" w:rsidRPr="003B0EDE">
        <w:rPr>
          <w:bCs/>
        </w:rPr>
        <w:t>4</w:t>
      </w:r>
      <w:r w:rsidR="00B73F07">
        <w:rPr>
          <w:bCs/>
        </w:rPr>
        <w:t>2</w:t>
      </w:r>
      <w:r w:rsidRPr="003B0EDE">
        <w:rPr>
          <w:bCs/>
        </w:rPr>
        <w:t>.</w:t>
      </w:r>
      <w:r w:rsidRPr="003B0EDE">
        <w:tab/>
        <w:t>"</w:t>
      </w:r>
      <w:r w:rsidRPr="003B0EDE">
        <w:rPr>
          <w:i/>
          <w:iCs/>
        </w:rPr>
        <w:t>Inclined position</w:t>
      </w:r>
      <w:r w:rsidRPr="003B0EDE">
        <w:t>" means a special position of the chair which allows the child to recline.</w:t>
      </w:r>
    </w:p>
    <w:p w14:paraId="045680D2" w14:textId="77777777" w:rsidR="003B0EDE" w:rsidRPr="003B0EDE" w:rsidRDefault="003B0EDE" w:rsidP="00580157">
      <w:pPr>
        <w:pStyle w:val="para"/>
        <w:rPr>
          <w:lang w:val="en-US"/>
        </w:rPr>
      </w:pPr>
      <w:r w:rsidRPr="003B0EDE">
        <w:t>2</w:t>
      </w:r>
      <w:r w:rsidRPr="003B0EDE">
        <w:rPr>
          <w:bCs/>
        </w:rPr>
        <w:t>.</w:t>
      </w:r>
      <w:r w:rsidR="00B73F07" w:rsidRPr="003B0EDE">
        <w:rPr>
          <w:bCs/>
        </w:rPr>
        <w:t>4</w:t>
      </w:r>
      <w:r w:rsidR="00B73F07">
        <w:rPr>
          <w:bCs/>
        </w:rPr>
        <w:t>3</w:t>
      </w:r>
      <w:r w:rsidRPr="003B0EDE">
        <w:rPr>
          <w:bCs/>
        </w:rPr>
        <w:t>.</w:t>
      </w:r>
      <w:r w:rsidRPr="003B0EDE">
        <w:tab/>
        <w:t>"</w:t>
      </w:r>
      <w:r w:rsidRPr="003B0EDE">
        <w:rPr>
          <w:i/>
          <w:iCs/>
        </w:rPr>
        <w:t>Lying down/supine/prone position</w:t>
      </w:r>
      <w:r w:rsidRPr="003B0EDE">
        <w:t>" means a position where at least the child's head and body excluding its limbs are on a horizontal surface when at rest in the restraint.</w:t>
      </w:r>
    </w:p>
    <w:p w14:paraId="0598B090" w14:textId="77777777" w:rsidR="00581A66" w:rsidRPr="00581A66" w:rsidRDefault="00581A66" w:rsidP="00580157">
      <w:pPr>
        <w:pStyle w:val="para"/>
      </w:pPr>
      <w:r w:rsidRPr="00581A66">
        <w:t>2.44.</w:t>
      </w:r>
      <w:r w:rsidRPr="00581A66">
        <w:tab/>
        <w:t>"</w:t>
      </w:r>
      <w:r w:rsidRPr="00581A66">
        <w:rPr>
          <w:i/>
        </w:rPr>
        <w:t>Vehicle seat</w:t>
      </w:r>
      <w:r w:rsidRPr="00581A66">
        <w:t>" means a structure, which may or may not be integral with the vehicle structure, complete with trim and intended to seat one adult person. In this respect:</w:t>
      </w:r>
    </w:p>
    <w:p w14:paraId="4DBA4799" w14:textId="77777777" w:rsidR="00581A66" w:rsidRPr="00581A66" w:rsidRDefault="00581A66" w:rsidP="00580157">
      <w:pPr>
        <w:pStyle w:val="para"/>
      </w:pPr>
      <w:r w:rsidRPr="00581A66">
        <w:t>2.44.1.</w:t>
      </w:r>
      <w:r w:rsidRPr="00581A66">
        <w:rPr>
          <w:i/>
        </w:rPr>
        <w:tab/>
        <w:t>"Group of vehicle seats</w:t>
      </w:r>
      <w:r w:rsidRPr="00581A66">
        <w:t>" means either a bench seat or a plurality of seats which are separate but side by side (i.e. so fixed that the front anchorages of one seat are in line with the front or rear anchorages of another seat or on a line passing between those anchorages), each seat accommodating one or more seated adult persons.</w:t>
      </w:r>
    </w:p>
    <w:p w14:paraId="7E5996C3" w14:textId="77777777" w:rsidR="00581A66" w:rsidRPr="00581A66" w:rsidRDefault="00581A66" w:rsidP="00580157">
      <w:pPr>
        <w:pStyle w:val="para"/>
      </w:pPr>
      <w:r w:rsidRPr="00581A66">
        <w:t>2.44.2.</w:t>
      </w:r>
      <w:r w:rsidRPr="00581A66">
        <w:tab/>
        <w:t>"</w:t>
      </w:r>
      <w:r w:rsidRPr="00581A66">
        <w:rPr>
          <w:i/>
        </w:rPr>
        <w:t>Vehicle bench seat</w:t>
      </w:r>
      <w:r w:rsidRPr="00581A66">
        <w:t>" means a structure complete with trim and intended to seat more than one adult person.</w:t>
      </w:r>
    </w:p>
    <w:p w14:paraId="4DF9C368" w14:textId="77777777" w:rsidR="00581A66" w:rsidRPr="00581A66" w:rsidRDefault="00581A66" w:rsidP="00580157">
      <w:pPr>
        <w:pStyle w:val="para"/>
      </w:pPr>
      <w:r w:rsidRPr="00581A66">
        <w:t>2.44.3.</w:t>
      </w:r>
      <w:r w:rsidRPr="00581A66">
        <w:tab/>
        <w:t>"</w:t>
      </w:r>
      <w:r w:rsidRPr="00581A66">
        <w:rPr>
          <w:i/>
        </w:rPr>
        <w:t>Vehicle front seats</w:t>
      </w:r>
      <w:r w:rsidRPr="00581A66">
        <w:t>" means the group of seats situated foremost in the passenger compartment, i.e. having no other seat directly in front of them.</w:t>
      </w:r>
    </w:p>
    <w:p w14:paraId="01CA3D55" w14:textId="77777777" w:rsidR="00581A66" w:rsidRPr="00581A66" w:rsidRDefault="00581A66" w:rsidP="00580157">
      <w:pPr>
        <w:pStyle w:val="para"/>
      </w:pPr>
      <w:r w:rsidRPr="00581A66">
        <w:t>2.44.4.</w:t>
      </w:r>
      <w:r w:rsidRPr="00581A66">
        <w:rPr>
          <w:i/>
        </w:rPr>
        <w:tab/>
        <w:t>"Vehicle rear seats</w:t>
      </w:r>
      <w:r w:rsidRPr="00581A66">
        <w:t xml:space="preserve">" are fixed, forward-facing seats situated behind </w:t>
      </w:r>
      <w:r>
        <w:t>another group of vehicle seats.</w:t>
      </w:r>
    </w:p>
    <w:p w14:paraId="5B5082A1" w14:textId="77777777" w:rsidR="003B0EDE" w:rsidRPr="003B0EDE" w:rsidRDefault="003B0EDE" w:rsidP="00580157">
      <w:pPr>
        <w:pStyle w:val="para"/>
      </w:pPr>
      <w:r w:rsidRPr="003B0EDE">
        <w:t>2.</w:t>
      </w:r>
      <w:r w:rsidR="00B73F07" w:rsidRPr="003B0EDE">
        <w:rPr>
          <w:bCs/>
        </w:rPr>
        <w:t>4</w:t>
      </w:r>
      <w:r w:rsidR="00B73F07">
        <w:rPr>
          <w:bCs/>
        </w:rPr>
        <w:t>5</w:t>
      </w:r>
      <w:r w:rsidRPr="003B0EDE">
        <w:t>.</w:t>
      </w:r>
      <w:r w:rsidRPr="003B0EDE">
        <w:tab/>
        <w:t>"</w:t>
      </w:r>
      <w:r w:rsidRPr="003B0EDE">
        <w:rPr>
          <w:i/>
          <w:iCs/>
        </w:rPr>
        <w:t>Seat type</w:t>
      </w:r>
      <w:r w:rsidRPr="003B0EDE">
        <w:t xml:space="preserve">" means a category of adult seats which do not differ in such essential respects as the shape, dimensions and materials of the seat structure, the types and dimensions of the seat-lock adjustment and locking systems, and the type </w:t>
      </w:r>
      <w:r w:rsidRPr="003B0EDE">
        <w:lastRenderedPageBreak/>
        <w:t>and dimensions of the adult safety-belt anchorage on the seat, of the seat anchorage, and of the affected parts of the vehicle structure.</w:t>
      </w:r>
    </w:p>
    <w:p w14:paraId="3AB0475C" w14:textId="77777777" w:rsidR="003B0EDE" w:rsidRPr="003B0EDE" w:rsidRDefault="003B0EDE" w:rsidP="00580157">
      <w:pPr>
        <w:pStyle w:val="para"/>
      </w:pPr>
      <w:r w:rsidRPr="003B0EDE">
        <w:t>2.</w:t>
      </w:r>
      <w:r w:rsidR="00B73F07" w:rsidRPr="003B0EDE">
        <w:rPr>
          <w:bCs/>
        </w:rPr>
        <w:t>4</w:t>
      </w:r>
      <w:r w:rsidR="00B73F07">
        <w:rPr>
          <w:bCs/>
        </w:rPr>
        <w:t>6</w:t>
      </w:r>
      <w:r w:rsidRPr="003B0EDE">
        <w:rPr>
          <w:bCs/>
        </w:rPr>
        <w:t>.</w:t>
      </w:r>
      <w:r w:rsidRPr="003B0EDE">
        <w:tab/>
        <w:t>"</w:t>
      </w:r>
      <w:r w:rsidRPr="003B0EDE">
        <w:rPr>
          <w:i/>
          <w:iCs/>
        </w:rPr>
        <w:t>Adjustment system</w:t>
      </w:r>
      <w:r w:rsidRPr="003B0EDE">
        <w:t>" means the complete device by which the vehicle seat or its parts can be adjusted to suit the physique of the seat's adult occupant; this device may, in particular, permit longitudinal displacement, and/or vertical displacement, and/or angular displacement.</w:t>
      </w:r>
    </w:p>
    <w:p w14:paraId="17AE6B57" w14:textId="77777777" w:rsidR="003B0EDE" w:rsidRPr="003B0EDE" w:rsidRDefault="003B0EDE" w:rsidP="00580157">
      <w:pPr>
        <w:pStyle w:val="para"/>
      </w:pPr>
      <w:r w:rsidRPr="003B0EDE">
        <w:t>2.</w:t>
      </w:r>
      <w:r w:rsidR="00B73F07" w:rsidRPr="003B0EDE">
        <w:rPr>
          <w:bCs/>
        </w:rPr>
        <w:t>4</w:t>
      </w:r>
      <w:r w:rsidR="00B73F07">
        <w:rPr>
          <w:bCs/>
        </w:rPr>
        <w:t>7</w:t>
      </w:r>
      <w:r w:rsidRPr="003B0EDE">
        <w:rPr>
          <w:bCs/>
        </w:rPr>
        <w:t>.</w:t>
      </w:r>
      <w:r w:rsidRPr="003B0EDE">
        <w:tab/>
        <w:t>"</w:t>
      </w:r>
      <w:r w:rsidRPr="003B0EDE">
        <w:rPr>
          <w:i/>
          <w:iCs/>
        </w:rPr>
        <w:t>Vehicle seat anchorage</w:t>
      </w:r>
      <w:r w:rsidRPr="003B0EDE">
        <w:t>" means the system, including the affected parts of the vehicle structure, by which the adult seat as a whole is secured to the vehicle structure.</w:t>
      </w:r>
    </w:p>
    <w:p w14:paraId="1958B70F" w14:textId="77777777" w:rsidR="003B0EDE" w:rsidRPr="003B0EDE" w:rsidRDefault="003B0EDE" w:rsidP="00580157">
      <w:pPr>
        <w:pStyle w:val="para"/>
      </w:pPr>
      <w:r w:rsidRPr="003B0EDE">
        <w:t>2.</w:t>
      </w:r>
      <w:r w:rsidR="00B73F07" w:rsidRPr="003B0EDE">
        <w:rPr>
          <w:bCs/>
        </w:rPr>
        <w:t>4</w:t>
      </w:r>
      <w:r w:rsidR="00B73F07">
        <w:rPr>
          <w:bCs/>
        </w:rPr>
        <w:t>8</w:t>
      </w:r>
      <w:r w:rsidRPr="003B0EDE">
        <w:t>.</w:t>
      </w:r>
      <w:r w:rsidRPr="003B0EDE">
        <w:tab/>
        <w:t>"</w:t>
      </w:r>
      <w:r w:rsidRPr="003B0EDE">
        <w:rPr>
          <w:i/>
          <w:iCs/>
        </w:rPr>
        <w:t>Displacement system</w:t>
      </w:r>
      <w:r w:rsidRPr="003B0EDE">
        <w:t>" means a device enabling the adult seat or one of its parts to be displaced angularly or longitudinally, without a fixed intermediate position, to facilitate the entry and exit of passengers and the loading and unloading of objects.</w:t>
      </w:r>
    </w:p>
    <w:p w14:paraId="7B7374BD" w14:textId="77777777" w:rsidR="003B0EDE" w:rsidRPr="003B0EDE" w:rsidRDefault="003B0EDE" w:rsidP="00580157">
      <w:pPr>
        <w:pStyle w:val="para"/>
      </w:pPr>
      <w:r w:rsidRPr="003B0EDE">
        <w:t>2.</w:t>
      </w:r>
      <w:r w:rsidR="00B73F07">
        <w:rPr>
          <w:bCs/>
        </w:rPr>
        <w:t>49</w:t>
      </w:r>
      <w:r w:rsidRPr="003B0EDE">
        <w:rPr>
          <w:bCs/>
        </w:rPr>
        <w:t>.</w:t>
      </w:r>
      <w:r w:rsidRPr="003B0EDE">
        <w:tab/>
        <w:t>"</w:t>
      </w:r>
      <w:r w:rsidRPr="003B0EDE">
        <w:rPr>
          <w:i/>
          <w:iCs/>
        </w:rPr>
        <w:t>Locking system</w:t>
      </w:r>
      <w:r w:rsidRPr="003B0EDE">
        <w:t>" means a device ensuring that the adult seat and its parts are maintained in the position of use.</w:t>
      </w:r>
    </w:p>
    <w:p w14:paraId="17528301" w14:textId="77777777" w:rsidR="003B0EDE" w:rsidRPr="003B0EDE" w:rsidRDefault="003B0EDE" w:rsidP="00580157">
      <w:pPr>
        <w:pStyle w:val="para"/>
      </w:pPr>
      <w:r w:rsidRPr="003B0EDE">
        <w:rPr>
          <w:lang w:val="en-US"/>
        </w:rPr>
        <w:t>2.</w:t>
      </w:r>
      <w:r w:rsidR="00B73F07" w:rsidRPr="003B0EDE">
        <w:rPr>
          <w:bCs/>
          <w:lang w:val="en-US"/>
        </w:rPr>
        <w:t>5</w:t>
      </w:r>
      <w:r w:rsidR="00B73F07">
        <w:rPr>
          <w:bCs/>
          <w:lang w:val="en-US"/>
        </w:rPr>
        <w:t>0</w:t>
      </w:r>
      <w:r w:rsidRPr="003B0EDE">
        <w:rPr>
          <w:bCs/>
          <w:lang w:val="en-US"/>
        </w:rPr>
        <w:t>.</w:t>
      </w:r>
      <w:r w:rsidRPr="003B0EDE">
        <w:rPr>
          <w:lang w:val="en-US"/>
        </w:rPr>
        <w:tab/>
        <w:t>"</w:t>
      </w:r>
      <w:r w:rsidRPr="003B0EDE">
        <w:rPr>
          <w:i/>
          <w:iCs/>
          <w:lang w:val="en-US"/>
        </w:rPr>
        <w:t>Seat bight"</w:t>
      </w:r>
      <w:r w:rsidRPr="003B0EDE">
        <w:rPr>
          <w:lang w:val="en-US"/>
        </w:rPr>
        <w:t xml:space="preserve"> means the area close to the intersection of the surfaces of the vehicle seat cushion and the seat-back.</w:t>
      </w:r>
    </w:p>
    <w:p w14:paraId="4AE2BD66" w14:textId="77777777" w:rsidR="004746CC" w:rsidRPr="004746CC" w:rsidRDefault="004746CC" w:rsidP="004746CC">
      <w:pPr>
        <w:pStyle w:val="para"/>
      </w:pPr>
      <w:r w:rsidRPr="004746CC">
        <w:t>2.51.</w:t>
      </w:r>
      <w:r w:rsidRPr="004746CC">
        <w:tab/>
        <w:t>"</w:t>
      </w:r>
      <w:r w:rsidRPr="004746CC">
        <w:rPr>
          <w:i/>
        </w:rPr>
        <w:t>ECRS position</w:t>
      </w:r>
      <w:r w:rsidRPr="004746CC">
        <w:t>"</w:t>
      </w:r>
    </w:p>
    <w:p w14:paraId="7788C2E6" w14:textId="54AC1D21" w:rsidR="004746CC" w:rsidRPr="004746CC" w:rsidRDefault="004746CC" w:rsidP="004746CC">
      <w:pPr>
        <w:pStyle w:val="para"/>
      </w:pPr>
      <w:r w:rsidRPr="004746CC">
        <w:t>2.51.1.</w:t>
      </w:r>
      <w:r w:rsidRPr="004746CC">
        <w:tab/>
      </w:r>
      <w:r w:rsidR="008019A7" w:rsidRPr="00F37438">
        <w:rPr>
          <w:i/>
          <w:iCs/>
          <w:lang w:val="en-US"/>
        </w:rPr>
        <w:t xml:space="preserve">"ISOFIX position" </w:t>
      </w:r>
      <w:r w:rsidR="008019A7" w:rsidRPr="00F37438">
        <w:rPr>
          <w:iCs/>
          <w:lang w:val="en-US"/>
        </w:rPr>
        <w:t xml:space="preserve">means a location as defined in </w:t>
      </w:r>
      <w:r w:rsidR="008019A7">
        <w:rPr>
          <w:iCs/>
          <w:lang w:val="en-US"/>
        </w:rPr>
        <w:t>UN Regulation</w:t>
      </w:r>
      <w:r w:rsidR="008019A7" w:rsidRPr="00F37438">
        <w:rPr>
          <w:iCs/>
          <w:lang w:val="en-US"/>
        </w:rPr>
        <w:t xml:space="preserve"> No. 14</w:t>
      </w:r>
      <w:r w:rsidR="008019A7" w:rsidRPr="00F37438">
        <w:t xml:space="preserve"> or </w:t>
      </w:r>
      <w:r w:rsidR="008019A7">
        <w:t>UN Regulation</w:t>
      </w:r>
      <w:r w:rsidR="008019A7" w:rsidRPr="00F37438">
        <w:t xml:space="preserve"> No. </w:t>
      </w:r>
      <w:r w:rsidR="008019A7">
        <w:t>145</w:t>
      </w:r>
      <w:r w:rsidR="008019A7" w:rsidRPr="00F37438">
        <w:rPr>
          <w:iCs/>
          <w:lang w:val="en-US"/>
        </w:rPr>
        <w:t>.</w:t>
      </w:r>
    </w:p>
    <w:p w14:paraId="54A9F162" w14:textId="70D9C117" w:rsidR="004746CC" w:rsidRDefault="004746CC" w:rsidP="004746CC">
      <w:pPr>
        <w:pStyle w:val="para"/>
      </w:pPr>
      <w:r w:rsidRPr="004746CC">
        <w:rPr>
          <w:bCs/>
        </w:rPr>
        <w:t>2.51.2.</w:t>
      </w:r>
      <w:r w:rsidRPr="004746CC">
        <w:rPr>
          <w:bCs/>
        </w:rPr>
        <w:tab/>
        <w:t>"</w:t>
      </w:r>
      <w:r w:rsidRPr="004746CC">
        <w:rPr>
          <w:bCs/>
          <w:i/>
        </w:rPr>
        <w:t>i-Size seating position</w:t>
      </w:r>
      <w:r w:rsidRPr="004746CC">
        <w:rPr>
          <w:bCs/>
        </w:rPr>
        <w:t>"</w:t>
      </w:r>
      <w:r w:rsidRPr="004746CC">
        <w:t xml:space="preserve"> means a seating position, declared by the vehicle manufacturer, which is designed to accommodate any i-Size Enhanced Child Restraint System,</w:t>
      </w:r>
      <w:r>
        <w:t xml:space="preserve"> as defined in this Regulation.</w:t>
      </w:r>
    </w:p>
    <w:p w14:paraId="6CD19301" w14:textId="3F016CBF" w:rsidR="009243D1" w:rsidRPr="004746CC" w:rsidRDefault="009243D1" w:rsidP="004746CC">
      <w:pPr>
        <w:pStyle w:val="para"/>
      </w:pPr>
      <w:r w:rsidRPr="000F1A9A">
        <w:t xml:space="preserve">2.51.3. </w:t>
      </w:r>
      <w:r w:rsidRPr="000F1A9A">
        <w:tab/>
        <w:t>"</w:t>
      </w:r>
      <w:r w:rsidRPr="000F1A9A">
        <w:rPr>
          <w:i/>
        </w:rPr>
        <w:t>Universal seating position</w:t>
      </w:r>
      <w:r w:rsidRPr="000F1A9A">
        <w:t>" means a location in accordance with paragraph 8.2.2.5.2.(b) of UN Regulation No. 16.</w:t>
      </w:r>
    </w:p>
    <w:p w14:paraId="7BCD0FC1" w14:textId="294C4946" w:rsidR="003B0EDE" w:rsidRPr="003B0EDE" w:rsidRDefault="003B0EDE" w:rsidP="00580157">
      <w:pPr>
        <w:pStyle w:val="para"/>
      </w:pPr>
      <w:r w:rsidRPr="003B0EDE">
        <w:t>2.</w:t>
      </w:r>
      <w:r w:rsidR="00B73F07" w:rsidRPr="003B0EDE">
        <w:rPr>
          <w:bCs/>
        </w:rPr>
        <w:t>5</w:t>
      </w:r>
      <w:r w:rsidR="00B73F07">
        <w:rPr>
          <w:bCs/>
        </w:rPr>
        <w:t>2</w:t>
      </w:r>
      <w:r w:rsidRPr="003B0EDE">
        <w:rPr>
          <w:bCs/>
        </w:rPr>
        <w:t>.</w:t>
      </w:r>
      <w:r w:rsidRPr="003B0EDE">
        <w:tab/>
        <w:t>"</w:t>
      </w:r>
      <w:r w:rsidRPr="003B0EDE">
        <w:rPr>
          <w:i/>
          <w:iCs/>
        </w:rPr>
        <w:t>Type approval test</w:t>
      </w:r>
      <w:r w:rsidRPr="003B0EDE">
        <w:t xml:space="preserve">", means a test to determine the extent to which </w:t>
      </w:r>
      <w:r w:rsidR="00060A7A">
        <w:t>an Enhanced Child Restraint System</w:t>
      </w:r>
      <w:r w:rsidRPr="003B0EDE">
        <w:t xml:space="preserve"> type submitted for approval is capable of satisfying the requirements.</w:t>
      </w:r>
    </w:p>
    <w:p w14:paraId="04E24E3C" w14:textId="6EA3D992" w:rsidR="003B0EDE" w:rsidRPr="003B0EDE" w:rsidRDefault="003B0EDE" w:rsidP="00580157">
      <w:pPr>
        <w:pStyle w:val="para"/>
      </w:pPr>
      <w:r w:rsidRPr="003B0EDE">
        <w:t>2.</w:t>
      </w:r>
      <w:r w:rsidR="00B73F07" w:rsidRPr="003B0EDE">
        <w:rPr>
          <w:bCs/>
        </w:rPr>
        <w:t>5</w:t>
      </w:r>
      <w:r w:rsidR="00B73F07">
        <w:rPr>
          <w:bCs/>
        </w:rPr>
        <w:t>3</w:t>
      </w:r>
      <w:r w:rsidRPr="003B0EDE">
        <w:rPr>
          <w:bCs/>
        </w:rPr>
        <w:t>.</w:t>
      </w:r>
      <w:r w:rsidRPr="003B0EDE">
        <w:tab/>
        <w:t>"</w:t>
      </w:r>
      <w:r w:rsidRPr="003B0EDE">
        <w:rPr>
          <w:i/>
          <w:iCs/>
        </w:rPr>
        <w:t>Production qualification test (qualification of production test)</w:t>
      </w:r>
      <w:r w:rsidRPr="003B0EDE">
        <w:t xml:space="preserve">", means a test to determine whether the manufacturer is able to produce </w:t>
      </w:r>
      <w:r w:rsidR="00060A7A">
        <w:t>an Enhanced Child Restraint System</w:t>
      </w:r>
      <w:r w:rsidRPr="003B0EDE">
        <w:t xml:space="preserve"> in conformity with the </w:t>
      </w:r>
      <w:r w:rsidR="00060A7A">
        <w:t xml:space="preserve">Enhanced </w:t>
      </w:r>
      <w:r w:rsidRPr="003B0EDE">
        <w:t>Child Restraint Systems submitted for type approval.</w:t>
      </w:r>
    </w:p>
    <w:p w14:paraId="78E015A8" w14:textId="77777777" w:rsidR="003B0EDE" w:rsidRPr="003B0EDE" w:rsidRDefault="003B0EDE" w:rsidP="00580157">
      <w:pPr>
        <w:pStyle w:val="para"/>
      </w:pPr>
      <w:r w:rsidRPr="003B0EDE">
        <w:t>2.</w:t>
      </w:r>
      <w:r w:rsidR="00B73F07" w:rsidRPr="003B0EDE">
        <w:rPr>
          <w:bCs/>
        </w:rPr>
        <w:t>5</w:t>
      </w:r>
      <w:r w:rsidR="00B73F07">
        <w:rPr>
          <w:bCs/>
        </w:rPr>
        <w:t>4</w:t>
      </w:r>
      <w:r w:rsidRPr="003B0EDE">
        <w:rPr>
          <w:bCs/>
        </w:rPr>
        <w:t>.</w:t>
      </w:r>
      <w:r w:rsidRPr="003B0EDE">
        <w:tab/>
        <w:t>"</w:t>
      </w:r>
      <w:r w:rsidRPr="003B0EDE">
        <w:rPr>
          <w:i/>
          <w:iCs/>
        </w:rPr>
        <w:t>Routine testing</w:t>
      </w:r>
      <w:r w:rsidRPr="003B0EDE">
        <w:t xml:space="preserve">" </w:t>
      </w:r>
      <w:r w:rsidRPr="003B0EDE">
        <w:rPr>
          <w:bCs/>
        </w:rPr>
        <w:t>(or conformity of production testing)</w:t>
      </w:r>
      <w:r w:rsidRPr="003B0EDE">
        <w:t>, means the testing of a number of restraint systems selected from a single batch to verify the extent to which they satisfy the requirements.</w:t>
      </w:r>
    </w:p>
    <w:p w14:paraId="47ABC145" w14:textId="47AA61E5" w:rsidR="00F37544" w:rsidRPr="00F37544" w:rsidRDefault="00F37544" w:rsidP="00580157">
      <w:pPr>
        <w:pStyle w:val="para"/>
        <w:rPr>
          <w:bCs/>
        </w:rPr>
      </w:pPr>
      <w:r w:rsidRPr="00F37544">
        <w:rPr>
          <w:bCs/>
        </w:rPr>
        <w:t>2.55.</w:t>
      </w:r>
      <w:r w:rsidRPr="00F37544">
        <w:rPr>
          <w:bCs/>
        </w:rPr>
        <w:tab/>
        <w:t>"</w:t>
      </w:r>
      <w:r w:rsidRPr="00F37544">
        <w:rPr>
          <w:bCs/>
          <w:i/>
        </w:rPr>
        <w:t>Shoulder strap positioner</w:t>
      </w:r>
      <w:r w:rsidRPr="00F37544">
        <w:rPr>
          <w:bCs/>
        </w:rPr>
        <w:t>" means a device intended to maintain, the appropriate shoulder strap position on the child</w:t>
      </w:r>
      <w:r w:rsidR="002B621E">
        <w:rPr>
          <w:noProof/>
          <w:lang w:val="en-US"/>
        </w:rPr>
        <w:t>'</w:t>
      </w:r>
      <w:r w:rsidRPr="00F37544">
        <w:rPr>
          <w:bCs/>
        </w:rPr>
        <w:t xml:space="preserve">s torso, during normal transit conditions by connecting the </w:t>
      </w:r>
      <w:r>
        <w:rPr>
          <w:bCs/>
        </w:rPr>
        <w:t>shoulder straps to one another.</w:t>
      </w:r>
    </w:p>
    <w:p w14:paraId="0DE097E4" w14:textId="77777777" w:rsidR="00547ACC" w:rsidRPr="00547ACC" w:rsidRDefault="00547ACC" w:rsidP="00547ACC">
      <w:pPr>
        <w:pStyle w:val="para"/>
      </w:pPr>
      <w:r w:rsidRPr="00547ACC">
        <w:t>2.56.</w:t>
      </w:r>
      <w:r w:rsidRPr="00547ACC">
        <w:tab/>
        <w:t>"</w:t>
      </w:r>
      <w:r w:rsidRPr="00547ACC">
        <w:rPr>
          <w:i/>
        </w:rPr>
        <w:t>Lock-off device</w:t>
      </w:r>
      <w:r w:rsidRPr="00547ACC">
        <w:t>" locks and prevents movement of one section of the webbing of an adult safety-belt relative to another section of the webbing of the same belt. Such devices may act upon either the diagonal or the lap sections or secure together both lap and diagonal sections of the adult belt. The term covers the following classes:</w:t>
      </w:r>
    </w:p>
    <w:p w14:paraId="633B7C30" w14:textId="77777777" w:rsidR="009243D1" w:rsidRPr="000F1A9A" w:rsidRDefault="009243D1" w:rsidP="009243D1">
      <w:pPr>
        <w:pStyle w:val="SingleTxtG"/>
        <w:ind w:left="2268" w:hanging="1134"/>
        <w:rPr>
          <w:rFonts w:eastAsia="MS Mincho"/>
        </w:rPr>
      </w:pPr>
      <w:r w:rsidRPr="000F1A9A">
        <w:t>2.56.1.</w:t>
      </w:r>
      <w:r w:rsidRPr="000F1A9A">
        <w:rPr>
          <w:b/>
        </w:rPr>
        <w:tab/>
      </w:r>
      <w:r w:rsidRPr="000F1A9A">
        <w:rPr>
          <w:iCs/>
          <w:color w:val="000000"/>
        </w:rPr>
        <w:t>"</w:t>
      </w:r>
      <w:r w:rsidRPr="000F1A9A">
        <w:rPr>
          <w:i/>
          <w:iCs/>
          <w:color w:val="000000"/>
        </w:rPr>
        <w:t>Class A device</w:t>
      </w:r>
      <w:r w:rsidRPr="000F1A9A">
        <w:rPr>
          <w:iCs/>
          <w:color w:val="000000"/>
        </w:rPr>
        <w:t xml:space="preserve">" prevents the child from pulling the webbing of the retractor through to the lap part of the belt, when the adult belt is used to restrain the child directly </w:t>
      </w:r>
      <w:r w:rsidRPr="000F1A9A">
        <w:rPr>
          <w:iCs/>
        </w:rPr>
        <w:t>(Non-Integral Enhanced Child Restraint System).</w:t>
      </w:r>
    </w:p>
    <w:p w14:paraId="4CF06200" w14:textId="40B17AE7" w:rsidR="00547ACC" w:rsidRPr="00547ACC" w:rsidRDefault="009243D1" w:rsidP="00547ACC">
      <w:pPr>
        <w:pStyle w:val="para"/>
      </w:pPr>
      <w:r w:rsidRPr="000F1A9A">
        <w:t>2.56.2.</w:t>
      </w:r>
      <w:r w:rsidRPr="000F1A9A">
        <w:rPr>
          <w:b/>
        </w:rPr>
        <w:tab/>
      </w:r>
      <w:r w:rsidRPr="000F1A9A">
        <w:rPr>
          <w:iCs/>
          <w:color w:val="000000"/>
        </w:rPr>
        <w:t>"</w:t>
      </w:r>
      <w:r w:rsidRPr="000F1A9A">
        <w:rPr>
          <w:i/>
          <w:iCs/>
          <w:color w:val="000000"/>
        </w:rPr>
        <w:t>Class B device</w:t>
      </w:r>
      <w:r w:rsidRPr="000F1A9A">
        <w:rPr>
          <w:iCs/>
          <w:color w:val="000000"/>
        </w:rPr>
        <w:t>"</w:t>
      </w:r>
      <w:r w:rsidRPr="000F1A9A">
        <w:rPr>
          <w:iCs/>
        </w:rPr>
        <w:t xml:space="preserve"> </w:t>
      </w:r>
      <w:r w:rsidRPr="000F1A9A">
        <w:rPr>
          <w:iCs/>
          <w:color w:val="000000"/>
        </w:rPr>
        <w:t>allows the retention of an applied tension in the lap part of an adult safety-belt, when the adult belt is used to restrain</w:t>
      </w:r>
      <w:r w:rsidRPr="000F1A9A">
        <w:rPr>
          <w:iCs/>
        </w:rPr>
        <w:t xml:space="preserve"> Integral</w:t>
      </w:r>
      <w:r w:rsidRPr="000F1A9A">
        <w:rPr>
          <w:b/>
          <w:iCs/>
        </w:rPr>
        <w:t xml:space="preserve"> </w:t>
      </w:r>
      <w:r w:rsidRPr="000F1A9A">
        <w:rPr>
          <w:iCs/>
          <w:color w:val="000000"/>
        </w:rPr>
        <w:t>Enhanced Child Restraint System. The device intends to prevent the webbing from slipping from the retractor through the device, which would release the tension and place the restraint in a non-optimal position.</w:t>
      </w:r>
    </w:p>
    <w:p w14:paraId="2E65F23D" w14:textId="77777777" w:rsidR="009243D1" w:rsidRDefault="009243D1" w:rsidP="009E1D19">
      <w:pPr>
        <w:pStyle w:val="para"/>
        <w:rPr>
          <w:iCs/>
        </w:rPr>
      </w:pPr>
      <w:r w:rsidRPr="000F1A9A">
        <w:rPr>
          <w:iCs/>
        </w:rPr>
        <w:lastRenderedPageBreak/>
        <w:t>2.57.</w:t>
      </w:r>
      <w:r w:rsidRPr="000F1A9A">
        <w:rPr>
          <w:iCs/>
        </w:rPr>
        <w:tab/>
        <w:t>"</w:t>
      </w:r>
      <w:r w:rsidRPr="000F1A9A">
        <w:rPr>
          <w:i/>
          <w:iCs/>
        </w:rPr>
        <w:t>Module</w:t>
      </w:r>
      <w:r w:rsidRPr="000F1A9A">
        <w:rPr>
          <w:iCs/>
        </w:rPr>
        <w:t>", is a part of an Enhanced Child Restraint System that is separate from the ISOFIX attachments and hosts and restrains the child. A module can be used in combination with one or more base if allowed in this Regulation, as a stand-alone Integral Universal Belted to restrain a child in a vehicle.</w:t>
      </w:r>
    </w:p>
    <w:p w14:paraId="75CBDE6C" w14:textId="77777777" w:rsidR="009243D1" w:rsidRPr="000F1A9A" w:rsidRDefault="009243D1" w:rsidP="009243D1">
      <w:pPr>
        <w:pStyle w:val="SingleTxtG"/>
        <w:ind w:left="2268" w:hanging="1134"/>
        <w:rPr>
          <w:iCs/>
        </w:rPr>
      </w:pPr>
      <w:r w:rsidRPr="000F1A9A">
        <w:rPr>
          <w:iCs/>
        </w:rPr>
        <w:t>2.58.</w:t>
      </w:r>
      <w:r w:rsidRPr="000F1A9A">
        <w:rPr>
          <w:iCs/>
        </w:rPr>
        <w:tab/>
        <w:t>"</w:t>
      </w:r>
      <w:r w:rsidRPr="000F1A9A">
        <w:rPr>
          <w:i/>
        </w:rPr>
        <w:t>Base</w:t>
      </w:r>
      <w:r w:rsidRPr="000F1A9A">
        <w:rPr>
          <w:iCs/>
        </w:rPr>
        <w:t>", is a part of an Enhanced Child Restraint System that forms an interface between the vehicle and the module of an Enhanced Child Restraint System and has no direct contact with the child. A base is connected to the vehicle using ISOFIX anchorages or a vehicle safety-belt and an anti-rotation device if applicable.</w:t>
      </w:r>
    </w:p>
    <w:p w14:paraId="5CDBC2C5" w14:textId="1B986C38" w:rsidR="009243D1" w:rsidRDefault="009243D1" w:rsidP="009243D1">
      <w:pPr>
        <w:pStyle w:val="para"/>
        <w:ind w:firstLine="0"/>
        <w:rPr>
          <w:iCs/>
        </w:rPr>
      </w:pPr>
      <w:r w:rsidRPr="000F1A9A">
        <w:rPr>
          <w:iCs/>
        </w:rPr>
        <w:t>A base is allowed to accept more than one module (Module A can be replaced by Module B, etc.).</w:t>
      </w:r>
    </w:p>
    <w:p w14:paraId="417C6D38" w14:textId="3D40BC80" w:rsidR="009243D1" w:rsidRDefault="009243D1" w:rsidP="009243D1">
      <w:pPr>
        <w:pStyle w:val="para"/>
        <w:rPr>
          <w:iCs/>
        </w:rPr>
      </w:pPr>
      <w:r w:rsidRPr="000F1A9A">
        <w:rPr>
          <w:iCs/>
        </w:rPr>
        <w:t>2.59.</w:t>
      </w:r>
      <w:r w:rsidRPr="000F1A9A">
        <w:rPr>
          <w:iCs/>
        </w:rPr>
        <w:tab/>
      </w:r>
      <w:r w:rsidRPr="000F1A9A">
        <w:rPr>
          <w:iCs/>
        </w:rPr>
        <w:tab/>
        <w:t>"</w:t>
      </w:r>
      <w:r w:rsidRPr="000F1A9A">
        <w:rPr>
          <w:i/>
        </w:rPr>
        <w:t>Built in</w:t>
      </w:r>
      <w:r w:rsidRPr="000F1A9A">
        <w:rPr>
          <w:iCs/>
        </w:rPr>
        <w:t>", is an Enhanced Child Restraint System made as an integral part or incorporated as an add-on part of a vehicle. The vehicle manufacturer shall be the applicant for approval.</w:t>
      </w:r>
    </w:p>
    <w:p w14:paraId="17BB93E1" w14:textId="77777777" w:rsidR="009243D1" w:rsidRPr="000F1A9A" w:rsidRDefault="009243D1" w:rsidP="009243D1">
      <w:pPr>
        <w:pStyle w:val="SingleTxtG"/>
        <w:keepNext/>
        <w:keepLines/>
        <w:ind w:left="2262" w:hanging="1094"/>
        <w:rPr>
          <w:iCs/>
        </w:rPr>
      </w:pPr>
      <w:r w:rsidRPr="000F1A9A">
        <w:rPr>
          <w:iCs/>
        </w:rPr>
        <w:t>2.60.</w:t>
      </w:r>
      <w:r w:rsidRPr="000F1A9A">
        <w:rPr>
          <w:iCs/>
        </w:rPr>
        <w:tab/>
        <w:t>"</w:t>
      </w:r>
      <w:r w:rsidRPr="000F1A9A">
        <w:rPr>
          <w:i/>
        </w:rPr>
        <w:t>Belt route</w:t>
      </w:r>
      <w:r w:rsidRPr="000F1A9A">
        <w:rPr>
          <w:iCs/>
        </w:rPr>
        <w:t>", means the trajectory of the adult safety-belt to be used to fasten the ECRS (integral ECRS) or to restrain the child (non integral ECRS). Trajectories for symmetrical installation of the ECRS are considered as a single belt route.</w:t>
      </w:r>
    </w:p>
    <w:p w14:paraId="778C462D" w14:textId="1224EF70" w:rsidR="009243D1" w:rsidRPr="00F37544" w:rsidRDefault="009243D1" w:rsidP="009243D1">
      <w:pPr>
        <w:pStyle w:val="para"/>
        <w:rPr>
          <w:bCs/>
          <w:lang w:eastAsia="ar-SA"/>
        </w:rPr>
      </w:pPr>
      <w:r w:rsidRPr="000F1A9A">
        <w:rPr>
          <w:iCs/>
        </w:rPr>
        <w:t>2.61.</w:t>
      </w:r>
      <w:r w:rsidRPr="000F1A9A">
        <w:rPr>
          <w:iCs/>
        </w:rPr>
        <w:tab/>
        <w:t>"</w:t>
      </w:r>
      <w:r w:rsidRPr="000F1A9A">
        <w:rPr>
          <w:i/>
        </w:rPr>
        <w:t>Webbing path</w:t>
      </w:r>
      <w:r w:rsidRPr="000F1A9A">
        <w:rPr>
          <w:iCs/>
        </w:rPr>
        <w:t>", means the defined points on the ECRS where the webbing of the adult safety-belt must pass to conform with the belt route as specified by the ECRS manufacturer.</w:t>
      </w:r>
    </w:p>
    <w:p w14:paraId="6315C379" w14:textId="77777777" w:rsidR="003B0EDE" w:rsidRPr="003B0EDE" w:rsidRDefault="006E2A8E" w:rsidP="006E2A8E">
      <w:pPr>
        <w:pStyle w:val="HChG"/>
      </w:pPr>
      <w:r>
        <w:tab/>
      </w:r>
      <w:r>
        <w:tab/>
      </w:r>
      <w:bookmarkStart w:id="12" w:name="_Toc355000727"/>
      <w:r w:rsidR="003B0EDE" w:rsidRPr="003B0EDE">
        <w:t>3.</w:t>
      </w:r>
      <w:r w:rsidR="003B0EDE" w:rsidRPr="003B0EDE">
        <w:tab/>
      </w:r>
      <w:r w:rsidR="003B0EDE" w:rsidRPr="003B0EDE">
        <w:tab/>
        <w:t>Application for approval</w:t>
      </w:r>
      <w:bookmarkEnd w:id="12"/>
    </w:p>
    <w:p w14:paraId="54F8E753" w14:textId="77777777" w:rsidR="003B0EDE" w:rsidRPr="003B0EDE" w:rsidRDefault="003B0EDE" w:rsidP="00580157">
      <w:pPr>
        <w:pStyle w:val="para"/>
      </w:pPr>
      <w:r w:rsidRPr="003B0EDE">
        <w:t>3.1.</w:t>
      </w:r>
      <w:r w:rsidRPr="003B0EDE">
        <w:tab/>
        <w:t xml:space="preserve">The application for approval of a type of </w:t>
      </w:r>
      <w:r w:rsidR="00060A7A">
        <w:t xml:space="preserve">Enhanced </w:t>
      </w:r>
      <w:r w:rsidRPr="003B0EDE">
        <w:t>Child Restraint System shall be submitted by the holder of the trade mark or by his duly accredited representative and follow the type approval scheme described in Annex 11.</w:t>
      </w:r>
    </w:p>
    <w:p w14:paraId="6BCF4A58" w14:textId="77777777" w:rsidR="003B0EDE" w:rsidRPr="003B0EDE" w:rsidRDefault="003B0EDE" w:rsidP="00580157">
      <w:pPr>
        <w:pStyle w:val="para"/>
      </w:pPr>
      <w:r w:rsidRPr="003B0EDE">
        <w:t>3.2.</w:t>
      </w:r>
      <w:r w:rsidRPr="003B0EDE">
        <w:tab/>
        <w:t xml:space="preserve">The application for approval, relating to each type of </w:t>
      </w:r>
      <w:r w:rsidR="00060A7A">
        <w:t xml:space="preserve">Enhanced </w:t>
      </w:r>
      <w:r w:rsidRPr="003B0EDE">
        <w:t>Child Restraint System, shall be accompanied by:</w:t>
      </w:r>
    </w:p>
    <w:p w14:paraId="0A640117" w14:textId="77DB55EB" w:rsidR="003B0EDE" w:rsidRPr="003B0EDE" w:rsidRDefault="003B0EDE" w:rsidP="00580157">
      <w:pPr>
        <w:pStyle w:val="para"/>
      </w:pPr>
      <w:r w:rsidRPr="003B0EDE">
        <w:t>3.2.1.</w:t>
      </w:r>
      <w:r w:rsidRPr="003B0EDE">
        <w:tab/>
      </w:r>
      <w:r w:rsidRPr="003B0EDE">
        <w:rPr>
          <w:bCs/>
        </w:rPr>
        <w:t>A</w:t>
      </w:r>
      <w:r w:rsidRPr="003B0EDE">
        <w:t xml:space="preserve"> technical description of the </w:t>
      </w:r>
      <w:r w:rsidR="00060A7A">
        <w:t xml:space="preserve">Enhanced </w:t>
      </w:r>
      <w:r w:rsidRPr="003B0EDE">
        <w:t xml:space="preserve">Child Restraint System, specifying the straps and other materials used together with the </w:t>
      </w:r>
      <w:r w:rsidRPr="003B0EDE">
        <w:rPr>
          <w:bCs/>
        </w:rPr>
        <w:t xml:space="preserve">predicted and reproducible behaviour of load limiting devices. It shall be </w:t>
      </w:r>
      <w:r w:rsidRPr="003B0EDE">
        <w:t xml:space="preserve">accompanied by drawings of the parts making up the </w:t>
      </w:r>
      <w:r w:rsidR="00060A7A">
        <w:t xml:space="preserve">Enhanced </w:t>
      </w:r>
      <w:r w:rsidRPr="003B0EDE">
        <w:t xml:space="preserve">Child Restraint System and in the case of retractors, installation instructions for these retractors and their sensing devices, </w:t>
      </w:r>
      <w:r w:rsidR="000D563D">
        <w:rPr>
          <w:lang w:val="en-US"/>
        </w:rPr>
        <w:t>declaration on toxicity (para</w:t>
      </w:r>
      <w:r w:rsidR="00913D5E">
        <w:rPr>
          <w:lang w:val="en-US"/>
        </w:rPr>
        <w:t>graph</w:t>
      </w:r>
      <w:r w:rsidR="000D563D">
        <w:rPr>
          <w:lang w:val="en-US"/>
        </w:rPr>
        <w:t xml:space="preserve"> 6.3.1.1. of this Regulation) and flammability (para</w:t>
      </w:r>
      <w:r w:rsidR="00913D5E">
        <w:rPr>
          <w:lang w:val="en-US"/>
        </w:rPr>
        <w:t>graph</w:t>
      </w:r>
      <w:r w:rsidR="000D563D">
        <w:rPr>
          <w:lang w:val="en-US"/>
        </w:rPr>
        <w:t xml:space="preserve"> 6.3.1.2. of this Regulation), the drawings shall show the position intended for a single approval number and additional symbol(s) in relation to the circle of the approval mark;</w:t>
      </w:r>
    </w:p>
    <w:p w14:paraId="142B2BD1" w14:textId="77777777" w:rsidR="009243D1" w:rsidRPr="000F1A9A" w:rsidRDefault="009243D1" w:rsidP="009243D1">
      <w:pPr>
        <w:spacing w:after="120"/>
        <w:ind w:left="2268" w:right="851" w:hanging="1134"/>
        <w:jc w:val="both"/>
      </w:pPr>
      <w:r w:rsidRPr="000F1A9A">
        <w:t xml:space="preserve">3.2.2. </w:t>
      </w:r>
      <w:r w:rsidRPr="000F1A9A">
        <w:rPr>
          <w:bCs/>
        </w:rPr>
        <w:tab/>
      </w:r>
      <w:r w:rsidRPr="000F1A9A">
        <w:t>The applicant shall indicate the kind of application:</w:t>
      </w:r>
    </w:p>
    <w:p w14:paraId="573CA4A0" w14:textId="77777777" w:rsidR="009243D1" w:rsidRPr="000F1A9A" w:rsidRDefault="009243D1" w:rsidP="009243D1">
      <w:pPr>
        <w:spacing w:after="120"/>
        <w:ind w:left="2835" w:right="851" w:hanging="567"/>
        <w:jc w:val="both"/>
      </w:pPr>
      <w:r w:rsidRPr="000F1A9A">
        <w:t>(a)</w:t>
      </w:r>
      <w:r w:rsidRPr="000F1A9A">
        <w:tab/>
        <w:t xml:space="preserve">Application for an i-Size Enhanced Child Restraint Systems; or </w:t>
      </w:r>
    </w:p>
    <w:p w14:paraId="4C8474B4" w14:textId="77777777" w:rsidR="009243D1" w:rsidRPr="000F1A9A" w:rsidRDefault="009243D1" w:rsidP="009243D1">
      <w:pPr>
        <w:spacing w:after="120"/>
        <w:ind w:left="2835" w:right="1134" w:hanging="567"/>
        <w:jc w:val="both"/>
      </w:pPr>
      <w:r w:rsidRPr="000F1A9A">
        <w:t>(b)</w:t>
      </w:r>
      <w:r w:rsidRPr="000F1A9A">
        <w:tab/>
        <w:t>Application for a specific vehicle ISOFIX Enhanced Child Restraint System; or</w:t>
      </w:r>
    </w:p>
    <w:p w14:paraId="107DEA6C" w14:textId="77777777" w:rsidR="009243D1" w:rsidRPr="000F1A9A" w:rsidRDefault="009243D1" w:rsidP="009243D1">
      <w:pPr>
        <w:spacing w:after="120"/>
        <w:ind w:left="2835" w:right="1134" w:hanging="567"/>
        <w:jc w:val="both"/>
      </w:pPr>
      <w:r w:rsidRPr="000F1A9A">
        <w:t>(c)</w:t>
      </w:r>
      <w:r w:rsidRPr="000F1A9A">
        <w:tab/>
        <w:t>Application for a i-Size booster seat Enhanced Child Restraint System; or</w:t>
      </w:r>
    </w:p>
    <w:p w14:paraId="4996DA38" w14:textId="77777777" w:rsidR="009243D1" w:rsidRPr="000F1A9A" w:rsidRDefault="009243D1" w:rsidP="009243D1">
      <w:pPr>
        <w:spacing w:after="120"/>
        <w:ind w:left="2835" w:right="1134" w:hanging="567"/>
        <w:jc w:val="both"/>
      </w:pPr>
      <w:r w:rsidRPr="000F1A9A">
        <w:t>(d)</w:t>
      </w:r>
      <w:r w:rsidRPr="000F1A9A">
        <w:tab/>
        <w:t>Application for a specific vehicle booster seat Enhanced Child Restraint System; or</w:t>
      </w:r>
    </w:p>
    <w:p w14:paraId="3B3E7DE5" w14:textId="77777777" w:rsidR="009243D1" w:rsidRPr="000F1A9A" w:rsidRDefault="009243D1" w:rsidP="009243D1">
      <w:pPr>
        <w:pStyle w:val="SingleTxtG"/>
        <w:ind w:left="2835" w:hanging="567"/>
        <w:rPr>
          <w:iCs/>
        </w:rPr>
      </w:pPr>
      <w:r w:rsidRPr="000F1A9A">
        <w:rPr>
          <w:iCs/>
        </w:rPr>
        <w:t xml:space="preserve">(e) </w:t>
      </w:r>
      <w:r w:rsidRPr="000F1A9A">
        <w:rPr>
          <w:iCs/>
        </w:rPr>
        <w:tab/>
        <w:t>Application for a Universal Belted Enhanced Child Restraint Systems; or</w:t>
      </w:r>
    </w:p>
    <w:p w14:paraId="67709514" w14:textId="77777777" w:rsidR="009243D1" w:rsidRPr="000F1A9A" w:rsidRDefault="009243D1" w:rsidP="009243D1">
      <w:pPr>
        <w:pStyle w:val="SingleTxtG"/>
        <w:ind w:left="2835" w:hanging="567"/>
        <w:rPr>
          <w:iCs/>
        </w:rPr>
      </w:pPr>
      <w:r w:rsidRPr="000F1A9A">
        <w:rPr>
          <w:iCs/>
        </w:rPr>
        <w:t>(f)</w:t>
      </w:r>
      <w:r w:rsidRPr="000F1A9A">
        <w:rPr>
          <w:iCs/>
        </w:rPr>
        <w:tab/>
        <w:t>Application for Specific vehicle Belted Enhanced Child Restraint Systems; or</w:t>
      </w:r>
    </w:p>
    <w:p w14:paraId="651406C4" w14:textId="77777777" w:rsidR="009243D1" w:rsidRPr="000F1A9A" w:rsidRDefault="009243D1" w:rsidP="009243D1">
      <w:pPr>
        <w:pStyle w:val="SingleTxtG"/>
        <w:ind w:left="2835" w:hanging="567"/>
      </w:pPr>
      <w:r w:rsidRPr="000F1A9A">
        <w:lastRenderedPageBreak/>
        <w:t>(</w:t>
      </w:r>
      <w:r w:rsidRPr="000F1A9A">
        <w:rPr>
          <w:iCs/>
        </w:rPr>
        <w:t>g</w:t>
      </w:r>
      <w:r w:rsidRPr="000F1A9A">
        <w:t xml:space="preserve">) </w:t>
      </w:r>
      <w:r w:rsidRPr="000F1A9A">
        <w:tab/>
        <w:t>Any combination of (a), (b), (</w:t>
      </w:r>
      <w:r w:rsidRPr="000F1A9A">
        <w:rPr>
          <w:iCs/>
        </w:rPr>
        <w:t xml:space="preserve">c) and (d) </w:t>
      </w:r>
      <w:r w:rsidRPr="000F1A9A">
        <w:t xml:space="preserve">as long as they fulfil paragraph </w:t>
      </w:r>
      <w:r w:rsidRPr="000F1A9A">
        <w:rPr>
          <w:iCs/>
        </w:rPr>
        <w:t xml:space="preserve">5.4.2.2., 6.1.2. </w:t>
      </w:r>
      <w:r w:rsidRPr="000F1A9A">
        <w:t>and 6.1.3. provided there is only one belt route or</w:t>
      </w:r>
    </w:p>
    <w:p w14:paraId="13171C92" w14:textId="0858E86E" w:rsidR="00E67092" w:rsidRPr="00F81A92" w:rsidRDefault="009243D1" w:rsidP="009243D1">
      <w:pPr>
        <w:pStyle w:val="para"/>
        <w:ind w:left="2835" w:hanging="567"/>
      </w:pPr>
      <w:r w:rsidRPr="000F1A9A">
        <w:t>(h)</w:t>
      </w:r>
      <w:r w:rsidRPr="000F1A9A">
        <w:tab/>
        <w:t>Any combination of (c), (d), (e), (f), as long as they fulfil paragraphs 5.4.2.2., 6.1.2. and 6.1.3. provided there is only one belt route and that the booster seat is not equipped with ISOFIX connectors</w:t>
      </w:r>
      <w:r w:rsidRPr="00F81A92" w:rsidDel="009243D1">
        <w:t xml:space="preserve"> </w:t>
      </w:r>
    </w:p>
    <w:p w14:paraId="1234BF02" w14:textId="77777777" w:rsidR="00464553" w:rsidRPr="00464553" w:rsidRDefault="00F37544" w:rsidP="00464553">
      <w:pPr>
        <w:pStyle w:val="para"/>
      </w:pPr>
      <w:r>
        <w:t>3.2.3.</w:t>
      </w:r>
      <w:r w:rsidR="003B0EDE" w:rsidRPr="003B0EDE">
        <w:tab/>
        <w:t xml:space="preserve">For </w:t>
      </w:r>
      <w:r w:rsidR="00060A7A">
        <w:t xml:space="preserve">Enhanced </w:t>
      </w:r>
      <w:r w:rsidR="003B0EDE" w:rsidRPr="003B0EDE">
        <w:t xml:space="preserve">Child Restraint Systems tested on the test trolley in a vehicle body shell in conformity with paragraph 7.1.3.2. </w:t>
      </w:r>
      <w:r w:rsidR="00496C5A">
        <w:t xml:space="preserve">of this Regulation </w:t>
      </w:r>
      <w:r w:rsidR="003B0EDE" w:rsidRPr="003B0EDE">
        <w:t>or in a complete vehicle</w:t>
      </w:r>
      <w:r w:rsidR="003B0EDE" w:rsidRPr="003B0EDE">
        <w:rPr>
          <w:szCs w:val="18"/>
        </w:rPr>
        <w:t xml:space="preserve"> in conformity with paragraph 7.1.3.</w:t>
      </w:r>
      <w:r w:rsidR="00D35F18">
        <w:rPr>
          <w:szCs w:val="18"/>
        </w:rPr>
        <w:t>3</w:t>
      </w:r>
      <w:r w:rsidR="003B0EDE" w:rsidRPr="003B0EDE">
        <w:rPr>
          <w:szCs w:val="18"/>
        </w:rPr>
        <w:t>.</w:t>
      </w:r>
      <w:r w:rsidR="00496C5A" w:rsidRPr="00496C5A">
        <w:t xml:space="preserve"> </w:t>
      </w:r>
      <w:r w:rsidR="00496C5A">
        <w:t>of this Regulation</w:t>
      </w:r>
      <w:r w:rsidR="003B0EDE" w:rsidRPr="003B0EDE">
        <w:rPr>
          <w:szCs w:val="18"/>
        </w:rPr>
        <w:t>, t</w:t>
      </w:r>
      <w:r w:rsidR="003B0EDE" w:rsidRPr="003B0EDE">
        <w:t xml:space="preserve">he applicant shall submit documentation (drawings and/or pictures) regarding the </w:t>
      </w:r>
      <w:r w:rsidR="00464553" w:rsidRPr="00464553">
        <w:t>combination of the Enhanced Child Restraint System and the car or the ISOFIX seating position and the relevant car environment for which the manufacturer has requested a Specific vehicle approval. This documentation needs to indicate:</w:t>
      </w:r>
    </w:p>
    <w:p w14:paraId="0C906DC5" w14:textId="77777777" w:rsidR="00464553" w:rsidRPr="00464553" w:rsidRDefault="00464553" w:rsidP="00F141E1">
      <w:pPr>
        <w:pStyle w:val="a"/>
      </w:pPr>
      <w:r w:rsidRPr="00464553">
        <w:t>(a)</w:t>
      </w:r>
      <w:r w:rsidRPr="00464553">
        <w:rPr>
          <w:bCs/>
        </w:rPr>
        <w:tab/>
      </w:r>
      <w:r w:rsidRPr="00464553">
        <w:t>The available area around the Enhanced Child Restraint System when installed on the vehicle seating position. In particular it shall include parts which might interfere with the Enhanced Child Restraint System during an impact</w:t>
      </w:r>
      <w:r w:rsidRPr="00464553">
        <w:rPr>
          <w:bCs/>
        </w:rPr>
        <w:t>;</w:t>
      </w:r>
      <w:r w:rsidRPr="00464553">
        <w:t xml:space="preserve"> </w:t>
      </w:r>
    </w:p>
    <w:p w14:paraId="1BCFE154" w14:textId="77777777" w:rsidR="00464553" w:rsidRPr="00464553" w:rsidRDefault="00464553" w:rsidP="00F141E1">
      <w:pPr>
        <w:pStyle w:val="a"/>
      </w:pPr>
      <w:r w:rsidRPr="00464553">
        <w:t>(b)</w:t>
      </w:r>
      <w:r w:rsidRPr="00464553">
        <w:rPr>
          <w:bCs/>
        </w:rPr>
        <w:tab/>
      </w:r>
      <w:r w:rsidRPr="00464553">
        <w:t xml:space="preserve">All relevant vehicle parts which might influence the (rotational) </w:t>
      </w:r>
      <w:r w:rsidRPr="00464553">
        <w:rPr>
          <w:bCs/>
        </w:rPr>
        <w:tab/>
      </w:r>
      <w:r w:rsidRPr="00464553">
        <w:t xml:space="preserve">movement of the Enhanced Child Restraint System during an impact, due to </w:t>
      </w:r>
      <w:r>
        <w:t>their strength or stiffness.</w:t>
      </w:r>
    </w:p>
    <w:p w14:paraId="098CD5F5" w14:textId="77777777" w:rsidR="003B0EDE" w:rsidRPr="003B0EDE" w:rsidRDefault="003B0EDE" w:rsidP="00580157">
      <w:pPr>
        <w:pStyle w:val="para"/>
      </w:pPr>
      <w:r w:rsidRPr="003B0EDE">
        <w:t>3.2.</w:t>
      </w:r>
      <w:r w:rsidRPr="003B0EDE">
        <w:rPr>
          <w:bCs/>
        </w:rPr>
        <w:t>4</w:t>
      </w:r>
      <w:r w:rsidRPr="003B0EDE">
        <w:t>.</w:t>
      </w:r>
      <w:r w:rsidRPr="003B0EDE">
        <w:tab/>
        <w:t xml:space="preserve">Samples of the </w:t>
      </w:r>
      <w:r w:rsidR="00060A7A">
        <w:t xml:space="preserve">Enhanced </w:t>
      </w:r>
      <w:r w:rsidRPr="003B0EDE">
        <w:t xml:space="preserve">Child Restraint System requested by the Technical Service </w:t>
      </w:r>
      <w:r w:rsidR="00DC31C7">
        <w:t>r</w:t>
      </w:r>
      <w:r w:rsidR="00DC31C7" w:rsidRPr="003B0EDE">
        <w:t xml:space="preserve">esponsible </w:t>
      </w:r>
      <w:r w:rsidRPr="003B0EDE">
        <w:t>for conducting the test;</w:t>
      </w:r>
    </w:p>
    <w:p w14:paraId="7AF8CE1A" w14:textId="77777777" w:rsidR="003B0EDE" w:rsidRPr="003B0EDE" w:rsidRDefault="003B0EDE" w:rsidP="00580157">
      <w:pPr>
        <w:pStyle w:val="para"/>
      </w:pPr>
      <w:r w:rsidRPr="003B0EDE">
        <w:t>3.2.</w:t>
      </w:r>
      <w:r w:rsidRPr="003B0EDE">
        <w:rPr>
          <w:bCs/>
        </w:rPr>
        <w:t>5</w:t>
      </w:r>
      <w:r w:rsidRPr="003B0EDE">
        <w:t>.</w:t>
      </w:r>
      <w:r w:rsidRPr="003B0EDE">
        <w:tab/>
        <w:t xml:space="preserve">A 10-metre length of each type of strap used in the </w:t>
      </w:r>
      <w:r w:rsidR="00060A7A">
        <w:t xml:space="preserve">Enhanced </w:t>
      </w:r>
      <w:r w:rsidRPr="003B0EDE">
        <w:t>Child Restraint System; and</w:t>
      </w:r>
    </w:p>
    <w:p w14:paraId="3607A655" w14:textId="77777777" w:rsidR="003B0EDE" w:rsidRPr="003B0EDE" w:rsidRDefault="003B0EDE" w:rsidP="00580157">
      <w:pPr>
        <w:pStyle w:val="para"/>
      </w:pPr>
      <w:r w:rsidRPr="003B0EDE">
        <w:t>3.2.</w:t>
      </w:r>
      <w:r w:rsidRPr="003B0EDE">
        <w:rPr>
          <w:bCs/>
        </w:rPr>
        <w:t>6</w:t>
      </w:r>
      <w:r w:rsidRPr="003B0EDE">
        <w:t>.</w:t>
      </w:r>
      <w:r w:rsidRPr="003B0EDE">
        <w:tab/>
        <w:t xml:space="preserve">Instructions and details of packaging in accordance with paragraph </w:t>
      </w:r>
      <w:r w:rsidRPr="003B0EDE">
        <w:rPr>
          <w:bCs/>
        </w:rPr>
        <w:t>14</w:t>
      </w:r>
      <w:r w:rsidR="00DC31C7">
        <w:rPr>
          <w:bCs/>
        </w:rPr>
        <w:t>.</w:t>
      </w:r>
      <w:r w:rsidRPr="003B0EDE">
        <w:t xml:space="preserve"> </w:t>
      </w:r>
      <w:r w:rsidR="00496C5A">
        <w:rPr>
          <w:bCs/>
        </w:rPr>
        <w:t>of this Regulation</w:t>
      </w:r>
      <w:r w:rsidRPr="003B0EDE">
        <w:t>.</w:t>
      </w:r>
    </w:p>
    <w:p w14:paraId="5E84D5E1" w14:textId="77777777" w:rsidR="00167205" w:rsidRDefault="00167205" w:rsidP="00580157">
      <w:pPr>
        <w:pStyle w:val="para"/>
        <w:rPr>
          <w:bCs/>
        </w:rPr>
      </w:pPr>
      <w:r w:rsidRPr="00167205">
        <w:rPr>
          <w:bCs/>
        </w:rPr>
        <w:t>3.2.7.</w:t>
      </w:r>
      <w:r w:rsidRPr="00167205">
        <w:rPr>
          <w:bCs/>
        </w:rPr>
        <w:tab/>
        <w:t xml:space="preserve">In case of a specific vehicle application when tests are performed in a vehicle body shell, a body of the vehicle, including adult seats and the relevant parts of the car </w:t>
      </w:r>
      <w:r>
        <w:rPr>
          <w:bCs/>
        </w:rPr>
        <w:t>environment shall be available.</w:t>
      </w:r>
    </w:p>
    <w:p w14:paraId="1BDA12FE" w14:textId="77777777" w:rsidR="003B0EDE" w:rsidRPr="003B0EDE" w:rsidRDefault="003B0EDE" w:rsidP="00580157">
      <w:pPr>
        <w:pStyle w:val="para"/>
        <w:rPr>
          <w:bCs/>
        </w:rPr>
      </w:pPr>
      <w:r w:rsidRPr="003B0EDE">
        <w:rPr>
          <w:bCs/>
        </w:rPr>
        <w:t>3.3.</w:t>
      </w:r>
      <w:r w:rsidRPr="003B0EDE">
        <w:rPr>
          <w:bCs/>
        </w:rPr>
        <w:tab/>
        <w:t xml:space="preserve">Annex 20 lists the minimum documents required to accompany the application for approval as indicated in paragraph 3.2. </w:t>
      </w:r>
      <w:r w:rsidR="00DC31C7">
        <w:rPr>
          <w:bCs/>
        </w:rPr>
        <w:t xml:space="preserve">above </w:t>
      </w:r>
      <w:r w:rsidRPr="003B0EDE">
        <w:rPr>
          <w:bCs/>
        </w:rPr>
        <w:t>and required elsewhere in this Regulation.</w:t>
      </w:r>
    </w:p>
    <w:p w14:paraId="18176B0D" w14:textId="741C0B16" w:rsidR="00627CB7" w:rsidRDefault="003B0EDE" w:rsidP="00580157">
      <w:pPr>
        <w:pStyle w:val="para"/>
      </w:pPr>
      <w:r w:rsidRPr="003B0EDE">
        <w:t>3.4.</w:t>
      </w:r>
      <w:r w:rsidRPr="003B0EDE">
        <w:tab/>
        <w:t xml:space="preserve">The </w:t>
      </w:r>
      <w:r w:rsidR="00C159B1">
        <w:t xml:space="preserve">Type </w:t>
      </w:r>
      <w:r w:rsidRPr="003B0EDE">
        <w:t xml:space="preserve">Approval Authority of a Contracting Party </w:t>
      </w:r>
      <w:r w:rsidRPr="003B0EDE">
        <w:rPr>
          <w:bCs/>
        </w:rPr>
        <w:t>shall</w:t>
      </w:r>
      <w:r w:rsidRPr="003B0EDE">
        <w:t xml:space="preserve"> verify, before granting type approval the existence of satisfactory arrangements and procedures for ensuring effective control so that </w:t>
      </w:r>
      <w:r w:rsidR="00060A7A">
        <w:t xml:space="preserve">Enhanced </w:t>
      </w:r>
      <w:r w:rsidRPr="003B0EDE">
        <w:t>Child Restraint Systems, equipment or parts when in production</w:t>
      </w:r>
      <w:r w:rsidR="006B49C1">
        <w:t xml:space="preserve"> </w:t>
      </w:r>
      <w:r w:rsidRPr="003B0EDE">
        <w:t>conform to the approved type.</w:t>
      </w:r>
    </w:p>
    <w:p w14:paraId="55727DDB" w14:textId="77777777" w:rsidR="003B0EDE" w:rsidRPr="003B0EDE" w:rsidRDefault="006E2A8E" w:rsidP="00F81A92">
      <w:pPr>
        <w:pStyle w:val="HChG"/>
      </w:pPr>
      <w:r>
        <w:tab/>
      </w:r>
      <w:r>
        <w:tab/>
      </w:r>
      <w:bookmarkStart w:id="13" w:name="_Toc355000728"/>
      <w:r w:rsidR="003B0EDE" w:rsidRPr="003B0EDE">
        <w:t>4.</w:t>
      </w:r>
      <w:r w:rsidR="003B0EDE" w:rsidRPr="003B0EDE">
        <w:tab/>
      </w:r>
      <w:r w:rsidR="003B0EDE" w:rsidRPr="003B0EDE">
        <w:tab/>
        <w:t>Markings</w:t>
      </w:r>
      <w:bookmarkEnd w:id="13"/>
    </w:p>
    <w:p w14:paraId="245313E0" w14:textId="4216B6DE" w:rsidR="001C174C" w:rsidRPr="001C174C" w:rsidRDefault="00B77A44" w:rsidP="00580157">
      <w:pPr>
        <w:pStyle w:val="para"/>
      </w:pPr>
      <w:r>
        <w:t>4.1.</w:t>
      </w:r>
      <w:r w:rsidR="001C174C" w:rsidRPr="001C174C">
        <w:tab/>
        <w:t>The samples of Enhanced Child Restraint Systems, including all modules submitted for approval in conformity with the provisions of paragraphs 3.2.4. and 3.2.5. above shall be clearly and indelibly marked with the manufacturer's name, initials or trade mark.</w:t>
      </w:r>
    </w:p>
    <w:p w14:paraId="222E3FA2" w14:textId="19719E8E" w:rsidR="001C174C" w:rsidRPr="001C174C" w:rsidRDefault="001C174C" w:rsidP="00580157">
      <w:pPr>
        <w:pStyle w:val="para"/>
      </w:pPr>
      <w:r w:rsidRPr="001C174C">
        <w:t>4.</w:t>
      </w:r>
      <w:r w:rsidR="00B77A44">
        <w:t>2.</w:t>
      </w:r>
      <w:r w:rsidRPr="001C174C">
        <w:tab/>
        <w:t>The Enhanced Child Restraint System, including all modules, except the strap(s) or harness, shall be marked clearly and indelibly with the year of production.</w:t>
      </w:r>
    </w:p>
    <w:p w14:paraId="03B239A1" w14:textId="77777777" w:rsidR="009243D1" w:rsidRPr="000F1A9A" w:rsidRDefault="009243D1" w:rsidP="009243D1">
      <w:pPr>
        <w:pStyle w:val="SingleTxtG"/>
      </w:pPr>
      <w:r w:rsidRPr="000F1A9A">
        <w:t xml:space="preserve">4.3. </w:t>
      </w:r>
      <w:r w:rsidRPr="000F1A9A">
        <w:tab/>
      </w:r>
      <w:r w:rsidRPr="000F1A9A">
        <w:tab/>
        <w:t>The following information shall be clearly indicated on the product:</w:t>
      </w:r>
    </w:p>
    <w:p w14:paraId="67598597" w14:textId="77777777" w:rsidR="009243D1" w:rsidRPr="000F1A9A" w:rsidRDefault="009243D1" w:rsidP="009243D1">
      <w:pPr>
        <w:pStyle w:val="SingleTxtG"/>
        <w:ind w:left="2814" w:hanging="546"/>
      </w:pPr>
      <w:r w:rsidRPr="000F1A9A">
        <w:t>(a)</w:t>
      </w:r>
      <w:r w:rsidRPr="000F1A9A">
        <w:tab/>
        <w:t>The orientation of the Enhanced Child Restraint System relative to the vehicle;</w:t>
      </w:r>
    </w:p>
    <w:p w14:paraId="7066E338" w14:textId="77777777" w:rsidR="009243D1" w:rsidRPr="000F1A9A" w:rsidRDefault="009243D1" w:rsidP="009243D1">
      <w:pPr>
        <w:pStyle w:val="SingleTxtG"/>
        <w:ind w:left="2828" w:hanging="560"/>
      </w:pPr>
      <w:r w:rsidRPr="000F1A9A">
        <w:t>(b)</w:t>
      </w:r>
      <w:r w:rsidRPr="000F1A9A">
        <w:tab/>
        <w:t>The size range(s) of the Enhanced Child Restraint System in centimetres;</w:t>
      </w:r>
    </w:p>
    <w:p w14:paraId="3627D4BA" w14:textId="60BD62E2" w:rsidR="009243D1" w:rsidRPr="000F1A9A" w:rsidRDefault="009243D1" w:rsidP="009243D1">
      <w:pPr>
        <w:pStyle w:val="SingleTxtG"/>
        <w:ind w:left="2828" w:hanging="560"/>
      </w:pPr>
      <w:r w:rsidRPr="000F1A9A">
        <w:lastRenderedPageBreak/>
        <w:t>(c)</w:t>
      </w:r>
      <w:r w:rsidRPr="000F1A9A">
        <w:tab/>
        <w:t>The maximum occupant mass allowed for the Integral Enhanced Child Restraint System in kilograms.</w:t>
      </w:r>
    </w:p>
    <w:p w14:paraId="266C5FFD" w14:textId="32E091C0" w:rsidR="003B0EDE" w:rsidRPr="003B0EDE" w:rsidRDefault="003B0EDE" w:rsidP="00580157">
      <w:pPr>
        <w:pStyle w:val="para"/>
      </w:pPr>
      <w:r w:rsidRPr="003B0EDE">
        <w:t>4.4.</w:t>
      </w:r>
      <w:r w:rsidRPr="003B0EDE">
        <w:tab/>
        <w:t xml:space="preserve">On the visible inner surface (including the side wing beside the child's head) in the approximate area where the child's head rests within the </w:t>
      </w:r>
      <w:r w:rsidR="00060A7A">
        <w:t xml:space="preserve">Enhanced </w:t>
      </w:r>
      <w:r w:rsidRPr="003B0EDE">
        <w:t>Child Restraint System, rearward facing restraints shall have the following label permanently attached (the information shown is a minimum).</w:t>
      </w:r>
    </w:p>
    <w:p w14:paraId="26AB4328" w14:textId="5D70F176" w:rsidR="003B0EDE" w:rsidRPr="003B0EDE" w:rsidRDefault="00580157" w:rsidP="00580157">
      <w:pPr>
        <w:pStyle w:val="para"/>
      </w:pPr>
      <w:r>
        <w:tab/>
      </w:r>
      <w:r w:rsidR="003B0EDE" w:rsidRPr="003B0EDE">
        <w:t>Label minimum size: 60 x 120 mm.</w:t>
      </w:r>
    </w:p>
    <w:p w14:paraId="133C0BA2" w14:textId="6A9FE5AC" w:rsidR="003B0EDE" w:rsidRPr="003B0EDE" w:rsidRDefault="00580157" w:rsidP="00580157">
      <w:pPr>
        <w:pStyle w:val="para"/>
      </w:pPr>
      <w:r>
        <w:tab/>
      </w:r>
      <w:r w:rsidR="003B0EDE" w:rsidRPr="003B0EDE">
        <w:t>The label shall be stitched to the cover around its entire perimeter and/or permanently bonded to the cover over its entire back surface. Any other form of attachment that is permanent and not liable to removal from the product or to becoming obscured is acceptable. Flag type labels are specifically prohibited.</w:t>
      </w:r>
    </w:p>
    <w:p w14:paraId="17AA582C" w14:textId="215DB31F" w:rsidR="00DC6EAB" w:rsidRDefault="00580157" w:rsidP="00C210E7">
      <w:pPr>
        <w:pStyle w:val="para"/>
        <w:spacing w:after="240"/>
      </w:pPr>
      <w:r>
        <w:tab/>
      </w:r>
      <w:r w:rsidR="003B0EDE" w:rsidRPr="003B0EDE">
        <w:t xml:space="preserve">If sections of the restraint or any accessories supplied by the </w:t>
      </w:r>
      <w:r w:rsidR="00060A7A">
        <w:t xml:space="preserve">Enhanced </w:t>
      </w:r>
      <w:r w:rsidR="003B0EDE" w:rsidRPr="003B0EDE">
        <w:t>Child Restraint System manufacturer are able to obscure the label an additional label is required. One warning label shall be permanently visible in all situations when the restraint is prepared for use in any configuration.</w:t>
      </w:r>
    </w:p>
    <w:p w14:paraId="318044BA" w14:textId="625A7DCC" w:rsidR="00DF2E1E" w:rsidRPr="003B0EDE" w:rsidRDefault="00361AEB" w:rsidP="00C210E7">
      <w:pPr>
        <w:spacing w:after="240"/>
        <w:ind w:left="1134" w:right="1134"/>
        <w:jc w:val="both"/>
      </w:pPr>
      <w:r>
        <w:rPr>
          <w:noProof/>
          <w:lang w:eastAsia="en-GB"/>
        </w:rPr>
        <mc:AlternateContent>
          <mc:Choice Requires="wpg">
            <w:drawing>
              <wp:inline distT="0" distB="0" distL="0" distR="0" wp14:anchorId="192CF845" wp14:editId="1CB94C78">
                <wp:extent cx="4788296" cy="5108562"/>
                <wp:effectExtent l="0" t="0" r="31750" b="16510"/>
                <wp:docPr id="3173" name="Group 3173"/>
                <wp:cNvGraphicFramePr/>
                <a:graphic xmlns:a="http://schemas.openxmlformats.org/drawingml/2006/main">
                  <a:graphicData uri="http://schemas.microsoft.com/office/word/2010/wordprocessingGroup">
                    <wpg:wgp>
                      <wpg:cNvGrpSpPr/>
                      <wpg:grpSpPr>
                        <a:xfrm>
                          <a:off x="0" y="0"/>
                          <a:ext cx="4788296" cy="5108562"/>
                          <a:chOff x="0" y="0"/>
                          <a:chExt cx="4788296" cy="5108562"/>
                        </a:xfrm>
                      </wpg:grpSpPr>
                      <wpg:grpSp>
                        <wpg:cNvPr id="3171" name="Group 3171"/>
                        <wpg:cNvGrpSpPr/>
                        <wpg:grpSpPr>
                          <a:xfrm>
                            <a:off x="0" y="0"/>
                            <a:ext cx="4788296" cy="5108562"/>
                            <a:chOff x="0" y="0"/>
                            <a:chExt cx="4788296" cy="5108562"/>
                          </a:xfrm>
                        </wpg:grpSpPr>
                        <wps:wsp>
                          <wps:cNvPr id="3076" name="Line 112"/>
                          <wps:cNvCnPr>
                            <a:cxnSpLocks noChangeShapeType="1"/>
                          </wps:cNvCnPr>
                          <wps:spPr bwMode="auto">
                            <a:xfrm>
                              <a:off x="474453" y="4451231"/>
                              <a:ext cx="106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9" name="Freeform 113"/>
                          <wps:cNvSpPr>
                            <a:spLocks/>
                          </wps:cNvSpPr>
                          <wps:spPr bwMode="auto">
                            <a:xfrm>
                              <a:off x="4787661" y="4011284"/>
                              <a:ext cx="635" cy="438150"/>
                            </a:xfrm>
                            <a:custGeom>
                              <a:avLst/>
                              <a:gdLst>
                                <a:gd name="T0" fmla="*/ 0 w 1"/>
                                <a:gd name="T1" fmla="*/ 0 h 720"/>
                                <a:gd name="T2" fmla="*/ 1 w 1"/>
                                <a:gd name="T3" fmla="*/ 720 h 720"/>
                              </a:gdLst>
                              <a:ahLst/>
                              <a:cxnLst>
                                <a:cxn ang="0">
                                  <a:pos x="T0" y="T1"/>
                                </a:cxn>
                                <a:cxn ang="0">
                                  <a:pos x="T2" y="T3"/>
                                </a:cxn>
                              </a:cxnLst>
                              <a:rect l="0" t="0" r="r" b="b"/>
                              <a:pathLst>
                                <a:path w="1" h="720">
                                  <a:moveTo>
                                    <a:pt x="0" y="0"/>
                                  </a:moveTo>
                                  <a:lnTo>
                                    <a:pt x="1" y="72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8" name="Line 114"/>
                          <wps:cNvCnPr>
                            <a:cxnSpLocks noChangeShapeType="1"/>
                          </wps:cNvCnPr>
                          <wps:spPr bwMode="auto">
                            <a:xfrm>
                              <a:off x="4520242" y="4451231"/>
                              <a:ext cx="266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3" name="Line 118"/>
                          <wps:cNvCnPr>
                            <a:cxnSpLocks noChangeShapeType="1"/>
                          </wps:cNvCnPr>
                          <wps:spPr bwMode="auto">
                            <a:xfrm>
                              <a:off x="4787661" y="733246"/>
                              <a:ext cx="0" cy="16433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5" name="Line 122"/>
                          <wps:cNvCnPr/>
                          <wps:spPr bwMode="auto">
                            <a:xfrm>
                              <a:off x="474453" y="3174521"/>
                              <a:ext cx="478917" cy="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3097" name="Line 133"/>
                          <wps:cNvCnPr/>
                          <wps:spPr bwMode="auto">
                            <a:xfrm>
                              <a:off x="4520242" y="724619"/>
                              <a:ext cx="266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5" name="Freeform 141"/>
                          <wps:cNvSpPr>
                            <a:spLocks/>
                          </wps:cNvSpPr>
                          <wps:spPr bwMode="auto">
                            <a:xfrm>
                              <a:off x="3269412" y="3554084"/>
                              <a:ext cx="667291" cy="460048"/>
                            </a:xfrm>
                            <a:custGeom>
                              <a:avLst/>
                              <a:gdLst>
                                <a:gd name="T0" fmla="*/ 1254 w 1254"/>
                                <a:gd name="T1" fmla="*/ 756 h 756"/>
                                <a:gd name="T2" fmla="*/ 0 w 1254"/>
                                <a:gd name="T3" fmla="*/ 0 h 756"/>
                              </a:gdLst>
                              <a:ahLst/>
                              <a:cxnLst>
                                <a:cxn ang="0">
                                  <a:pos x="T0" y="T1"/>
                                </a:cxn>
                                <a:cxn ang="0">
                                  <a:pos x="T2" y="T3"/>
                                </a:cxn>
                              </a:cxnLst>
                              <a:rect l="0" t="0" r="r" b="b"/>
                              <a:pathLst>
                                <a:path w="1254" h="756">
                                  <a:moveTo>
                                    <a:pt x="1254" y="756"/>
                                  </a:moveTo>
                                  <a:lnTo>
                                    <a:pt x="0" y="0"/>
                                  </a:lnTo>
                                </a:path>
                              </a:pathLst>
                            </a:custGeom>
                            <a:noFill/>
                            <a:ln w="9525">
                              <a:solidFill>
                                <a:srgbClr val="000000"/>
                              </a:solidFill>
                              <a:round/>
                              <a:headEnd/>
                              <a:tailEnd type="arrow" w="med"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0" name="Line 116"/>
                          <wps:cNvCnPr>
                            <a:cxnSpLocks noChangeShapeType="1"/>
                          </wps:cNvCnPr>
                          <wps:spPr bwMode="auto">
                            <a:xfrm>
                              <a:off x="474453" y="3174521"/>
                              <a:ext cx="0" cy="1270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1" name="Line 119"/>
                          <wps:cNvCnPr>
                            <a:cxnSpLocks noChangeShapeType="1"/>
                          </wps:cNvCnPr>
                          <wps:spPr bwMode="auto">
                            <a:xfrm flipH="1" flipV="1">
                              <a:off x="4201064" y="2372265"/>
                              <a:ext cx="585470" cy="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3086" name="Text Box 123"/>
                          <wps:cNvSpPr txBox="1">
                            <a:spLocks noChangeArrowheads="1"/>
                          </wps:cNvSpPr>
                          <wps:spPr bwMode="auto">
                            <a:xfrm>
                              <a:off x="586596" y="4166559"/>
                              <a:ext cx="1649603" cy="942003"/>
                            </a:xfrm>
                            <a:prstGeom prst="rect">
                              <a:avLst/>
                            </a:prstGeom>
                            <a:solidFill>
                              <a:srgbClr val="FFFFFF"/>
                            </a:solidFill>
                            <a:ln w="9525">
                              <a:solidFill>
                                <a:srgbClr val="000000"/>
                              </a:solidFill>
                              <a:miter lim="800000"/>
                              <a:headEnd/>
                              <a:tailEnd/>
                            </a:ln>
                          </wps:spPr>
                          <wps:txbx>
                            <w:txbxContent>
                              <w:p w14:paraId="55B8B7E0" w14:textId="77777777" w:rsidR="004F4CD8" w:rsidRPr="00DC31C7" w:rsidRDefault="004F4CD8" w:rsidP="003B0EDE">
                                <w:pPr>
                                  <w:spacing w:before="80"/>
                                  <w:rPr>
                                    <w:b/>
                                  </w:rPr>
                                </w:pPr>
                                <w:r w:rsidRPr="00DC31C7">
                                  <w:rPr>
                                    <w:b/>
                                  </w:rPr>
                                  <w:t xml:space="preserve">Pictogram according to </w:t>
                                </w:r>
                                <w:r w:rsidRPr="00DC31C7">
                                  <w:rPr>
                                    <w:b/>
                                  </w:rPr>
                                  <w:br/>
                                  <w:t>ISO 2575:2004 - Z.01 shall be exact or larger as well as in the specified colours red, black and white</w:t>
                                </w:r>
                              </w:p>
                            </w:txbxContent>
                          </wps:txbx>
                          <wps:bodyPr rot="0" vert="horz" wrap="square" lIns="54000" tIns="10800" rIns="54000" bIns="10800" anchor="t" anchorCtr="0" upright="1">
                            <a:noAutofit/>
                          </wps:bodyPr>
                        </wps:wsp>
                        <wps:wsp>
                          <wps:cNvPr id="3089" name="Text Box 125"/>
                          <wps:cNvSpPr txBox="1">
                            <a:spLocks noChangeArrowheads="1"/>
                          </wps:cNvSpPr>
                          <wps:spPr bwMode="auto">
                            <a:xfrm>
                              <a:off x="2199736" y="1155940"/>
                              <a:ext cx="1890658" cy="390067"/>
                            </a:xfrm>
                            <a:prstGeom prst="rect">
                              <a:avLst/>
                            </a:prstGeom>
                            <a:solidFill>
                              <a:srgbClr val="FFFFFF"/>
                            </a:solidFill>
                            <a:ln w="9525">
                              <a:solidFill>
                                <a:srgbClr val="000000"/>
                              </a:solidFill>
                              <a:miter lim="800000"/>
                              <a:headEnd/>
                              <a:tailEnd/>
                            </a:ln>
                          </wps:spPr>
                          <wps:txbx>
                            <w:txbxContent>
                              <w:p w14:paraId="18B99255" w14:textId="77777777" w:rsidR="004F4CD8" w:rsidRPr="00122E7A" w:rsidRDefault="004F4CD8" w:rsidP="00496C5A">
                                <w:pPr>
                                  <w:spacing w:line="200" w:lineRule="exact"/>
                                  <w:rPr>
                                    <w:b/>
                                  </w:rPr>
                                </w:pPr>
                                <w:r w:rsidRPr="00122E7A">
                                  <w:rPr>
                                    <w:b/>
                                  </w:rPr>
                                  <w:t>Top symbol</w:t>
                                </w:r>
                                <w:r>
                                  <w:rPr>
                                    <w:b/>
                                  </w:rPr>
                                  <w:t>s</w:t>
                                </w:r>
                                <w:r w:rsidRPr="00122E7A">
                                  <w:rPr>
                                    <w:b/>
                                  </w:rPr>
                                  <w:t xml:space="preserve"> black, with yellow or amber background</w:t>
                                </w:r>
                              </w:p>
                            </w:txbxContent>
                          </wps:txbx>
                          <wps:bodyPr rot="0" vert="horz" wrap="square" lIns="91440" tIns="45720" rIns="91440" bIns="45720" anchor="t" anchorCtr="0" upright="1">
                            <a:noAutofit/>
                          </wps:bodyPr>
                        </wps:wsp>
                        <wpg:grpSp>
                          <wpg:cNvPr id="3090" name="Group 126"/>
                          <wpg:cNvGrpSpPr>
                            <a:grpSpLocks/>
                          </wpg:cNvGrpSpPr>
                          <wpg:grpSpPr bwMode="auto">
                            <a:xfrm>
                              <a:off x="4097547" y="1362974"/>
                              <a:ext cx="120794" cy="600618"/>
                              <a:chOff x="8544" y="6289"/>
                              <a:chExt cx="163" cy="904"/>
                            </a:xfrm>
                          </wpg:grpSpPr>
                          <wps:wsp>
                            <wps:cNvPr id="3091" name="AutoShape 127"/>
                            <wps:cNvCnPr/>
                            <wps:spPr bwMode="auto">
                              <a:xfrm flipV="1">
                                <a:off x="8707" y="6289"/>
                                <a:ext cx="0" cy="904"/>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s:wsp>
                            <wps:cNvPr id="3092" name="AutoShape 128"/>
                            <wps:cNvCnPr/>
                            <wps:spPr bwMode="auto">
                              <a:xfrm flipH="1">
                                <a:off x="8544" y="6289"/>
                                <a:ext cx="16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093" name="Group 129"/>
                          <wpg:cNvGrpSpPr>
                            <a:grpSpLocks/>
                          </wpg:cNvGrpSpPr>
                          <wpg:grpSpPr bwMode="auto">
                            <a:xfrm rot="10800000">
                              <a:off x="0" y="888521"/>
                              <a:ext cx="862051" cy="1657633"/>
                              <a:chOff x="7870" y="10917"/>
                              <a:chExt cx="737" cy="904"/>
                            </a:xfrm>
                          </wpg:grpSpPr>
                          <wps:wsp>
                            <wps:cNvPr id="3094" name="AutoShape 130"/>
                            <wps:cNvCnPr/>
                            <wps:spPr bwMode="auto">
                              <a:xfrm>
                                <a:off x="8154" y="11821"/>
                                <a:ext cx="45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5" name="AutoShape 131"/>
                            <wps:cNvCnPr/>
                            <wps:spPr bwMode="auto">
                              <a:xfrm flipV="1">
                                <a:off x="8607" y="10917"/>
                                <a:ext cx="0" cy="9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6" name="AutoShape 132"/>
                            <wps:cNvCnPr/>
                            <wps:spPr bwMode="auto">
                              <a:xfrm flipH="1">
                                <a:off x="7870" y="10917"/>
                                <a:ext cx="737"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g:grpSp>
                        <wps:wsp>
                          <wps:cNvPr id="3098" name="Text Box 134"/>
                          <wps:cNvSpPr txBox="1">
                            <a:spLocks noChangeArrowheads="1"/>
                          </wps:cNvSpPr>
                          <wps:spPr bwMode="auto">
                            <a:xfrm>
                              <a:off x="2976113" y="517585"/>
                              <a:ext cx="1568187" cy="405889"/>
                            </a:xfrm>
                            <a:prstGeom prst="rect">
                              <a:avLst/>
                            </a:prstGeom>
                            <a:solidFill>
                              <a:srgbClr val="FFFFFF"/>
                            </a:solidFill>
                            <a:ln w="9525">
                              <a:solidFill>
                                <a:srgbClr val="000000"/>
                              </a:solidFill>
                              <a:miter lim="800000"/>
                              <a:headEnd/>
                              <a:tailEnd/>
                            </a:ln>
                          </wps:spPr>
                          <wps:txbx>
                            <w:txbxContent>
                              <w:p w14:paraId="1278A69B" w14:textId="77777777" w:rsidR="004F4CD8" w:rsidRPr="00122E7A" w:rsidRDefault="004F4CD8" w:rsidP="003B0EDE">
                                <w:pPr>
                                  <w:spacing w:before="120"/>
                                  <w:jc w:val="center"/>
                                  <w:rPr>
                                    <w:b/>
                                    <w:color w:val="000000"/>
                                  </w:rPr>
                                </w:pPr>
                                <w:r w:rsidRPr="00122E7A">
                                  <w:rPr>
                                    <w:b/>
                                    <w:bCs/>
                                    <w:color w:val="000000"/>
                                  </w:rPr>
                                  <w:t>W</w:t>
                                </w:r>
                                <w:r w:rsidRPr="00122E7A">
                                  <w:rPr>
                                    <w:b/>
                                    <w:color w:val="000000"/>
                                  </w:rPr>
                                  <w:t>hite background</w:t>
                                </w:r>
                              </w:p>
                            </w:txbxContent>
                          </wps:txbx>
                          <wps:bodyPr rot="0" vert="horz" wrap="square" lIns="91440" tIns="45720" rIns="91440" bIns="45720" anchor="t" anchorCtr="0" upright="1">
                            <a:noAutofit/>
                          </wps:bodyPr>
                        </wps:wsp>
                        <wps:wsp>
                          <wps:cNvPr id="3099" name="Text Box 135"/>
                          <wps:cNvSpPr txBox="1">
                            <a:spLocks noChangeArrowheads="1"/>
                          </wps:cNvSpPr>
                          <wps:spPr bwMode="auto">
                            <a:xfrm>
                              <a:off x="422695" y="681487"/>
                              <a:ext cx="1568187" cy="427796"/>
                            </a:xfrm>
                            <a:prstGeom prst="rect">
                              <a:avLst/>
                            </a:prstGeom>
                            <a:solidFill>
                              <a:srgbClr val="FFFFFF"/>
                            </a:solidFill>
                            <a:ln w="9525">
                              <a:solidFill>
                                <a:srgbClr val="000000"/>
                              </a:solidFill>
                              <a:miter lim="800000"/>
                              <a:headEnd/>
                              <a:tailEnd/>
                            </a:ln>
                          </wps:spPr>
                          <wps:txbx>
                            <w:txbxContent>
                              <w:p w14:paraId="38FF0795" w14:textId="77777777" w:rsidR="004F4CD8" w:rsidRPr="00DD6C54" w:rsidRDefault="004F4CD8" w:rsidP="003B0EDE">
                                <w:pPr>
                                  <w:spacing w:before="120"/>
                                  <w:jc w:val="center"/>
                                  <w:rPr>
                                    <w:b/>
                                    <w:bCs/>
                                  </w:rPr>
                                </w:pPr>
                                <w:r w:rsidRPr="00DD6C54">
                                  <w:rPr>
                                    <w:b/>
                                  </w:rPr>
                                  <w:t>W</w:t>
                                </w:r>
                                <w:r w:rsidRPr="00DD6C54">
                                  <w:rPr>
                                    <w:b/>
                                    <w:bCs/>
                                  </w:rPr>
                                  <w:t>hite background</w:t>
                                </w:r>
                              </w:p>
                              <w:p w14:paraId="2AD2A75D" w14:textId="77777777" w:rsidR="004F4CD8" w:rsidRPr="00890025" w:rsidRDefault="004F4CD8" w:rsidP="003B0EDE">
                                <w:pPr>
                                  <w:jc w:val="center"/>
                                </w:pPr>
                              </w:p>
                            </w:txbxContent>
                          </wps:txbx>
                          <wps:bodyPr rot="0" vert="horz" wrap="square" lIns="91440" tIns="45720" rIns="91440" bIns="45720" anchor="t" anchorCtr="0" upright="1">
                            <a:noAutofit/>
                          </wps:bodyPr>
                        </wps:wsp>
                        <wps:wsp>
                          <wps:cNvPr id="3100" name="Text Box 136"/>
                          <wps:cNvSpPr txBox="1">
                            <a:spLocks noChangeArrowheads="1"/>
                          </wps:cNvSpPr>
                          <wps:spPr bwMode="auto">
                            <a:xfrm>
                              <a:off x="1328468" y="0"/>
                              <a:ext cx="1568187" cy="399195"/>
                            </a:xfrm>
                            <a:prstGeom prst="rect">
                              <a:avLst/>
                            </a:prstGeom>
                            <a:solidFill>
                              <a:srgbClr val="FFFFFF"/>
                            </a:solidFill>
                            <a:ln w="9525">
                              <a:solidFill>
                                <a:srgbClr val="000000"/>
                              </a:solidFill>
                              <a:miter lim="800000"/>
                              <a:headEnd/>
                              <a:tailEnd/>
                            </a:ln>
                          </wps:spPr>
                          <wps:txbx>
                            <w:txbxContent>
                              <w:p w14:paraId="263BAB4A" w14:textId="77777777" w:rsidR="004F4CD8" w:rsidRPr="00122E7A" w:rsidRDefault="004F4CD8" w:rsidP="003B0EDE">
                                <w:pPr>
                                  <w:rPr>
                                    <w:b/>
                                    <w:color w:val="000000"/>
                                  </w:rPr>
                                </w:pPr>
                                <w:r w:rsidRPr="00122E7A">
                                  <w:rPr>
                                    <w:b/>
                                    <w:color w:val="000000"/>
                                  </w:rPr>
                                  <w:t>Label outline, vertical and horizontal line black</w:t>
                                </w:r>
                              </w:p>
                            </w:txbxContent>
                          </wps:txbx>
                          <wps:bodyPr rot="0" vert="horz" wrap="square" lIns="91440" tIns="45720" rIns="91440" bIns="45720" anchor="t" anchorCtr="0" upright="1">
                            <a:noAutofit/>
                          </wps:bodyPr>
                        </wps:wsp>
                        <wps:wsp>
                          <wps:cNvPr id="3101" name="Line 137"/>
                          <wps:cNvCnPr/>
                          <wps:spPr bwMode="auto">
                            <a:xfrm flipH="1">
                              <a:off x="2122098" y="396816"/>
                              <a:ext cx="0" cy="1306512"/>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3102" name="Text Box 138"/>
                          <wps:cNvSpPr txBox="1">
                            <a:spLocks noChangeArrowheads="1"/>
                          </wps:cNvSpPr>
                          <wps:spPr bwMode="auto">
                            <a:xfrm>
                              <a:off x="2924355" y="4166559"/>
                              <a:ext cx="1596390" cy="722933"/>
                            </a:xfrm>
                            <a:prstGeom prst="rect">
                              <a:avLst/>
                            </a:prstGeom>
                            <a:solidFill>
                              <a:srgbClr val="FFFFFF"/>
                            </a:solidFill>
                            <a:ln w="9525">
                              <a:solidFill>
                                <a:srgbClr val="000000"/>
                              </a:solidFill>
                              <a:miter lim="800000"/>
                              <a:headEnd/>
                              <a:tailEnd/>
                            </a:ln>
                          </wps:spPr>
                          <wps:txbx>
                            <w:txbxContent>
                              <w:p w14:paraId="24292532" w14:textId="77777777" w:rsidR="004F4CD8" w:rsidRPr="007766C8" w:rsidRDefault="004F4CD8" w:rsidP="007766C8">
                                <w:pPr>
                                  <w:spacing w:line="200" w:lineRule="atLeast"/>
                                  <w:rPr>
                                    <w:rFonts w:ascii="Times New Roman Bold" w:hAnsi="Times New Roman Bold"/>
                                    <w:b/>
                                    <w:spacing w:val="-2"/>
                                  </w:rPr>
                                </w:pPr>
                                <w:r w:rsidRPr="007766C8">
                                  <w:rPr>
                                    <w:rFonts w:ascii="Times New Roman Bold" w:hAnsi="Times New Roman Bold"/>
                                    <w:b/>
                                    <w:spacing w:val="-2"/>
                                  </w:rPr>
                                  <w:t>Pictogram images shall be grouped, exact or larger as well as in the indicated colours red, black and white</w:t>
                                </w:r>
                              </w:p>
                            </w:txbxContent>
                          </wps:txbx>
                          <wps:bodyPr rot="0" vert="horz" wrap="square" lIns="36000" tIns="10800" rIns="36000" bIns="10800" anchor="t" anchorCtr="0" upright="1">
                            <a:noAutofit/>
                          </wps:bodyPr>
                        </wps:wsp>
                        <wps:wsp>
                          <wps:cNvPr id="3103" name="Line 139"/>
                          <wps:cNvCnPr/>
                          <wps:spPr bwMode="auto">
                            <a:xfrm>
                              <a:off x="3933646" y="4011284"/>
                              <a:ext cx="8514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4" name="Freeform 140"/>
                          <wps:cNvSpPr>
                            <a:spLocks/>
                          </wps:cNvSpPr>
                          <wps:spPr bwMode="auto">
                            <a:xfrm>
                              <a:off x="3933646" y="3786997"/>
                              <a:ext cx="113344" cy="223330"/>
                            </a:xfrm>
                            <a:custGeom>
                              <a:avLst/>
                              <a:gdLst>
                                <a:gd name="T0" fmla="*/ 0 w 213"/>
                                <a:gd name="T1" fmla="*/ 540 h 540"/>
                                <a:gd name="T2" fmla="*/ 213 w 213"/>
                                <a:gd name="T3" fmla="*/ 0 h 540"/>
                              </a:gdLst>
                              <a:ahLst/>
                              <a:cxnLst>
                                <a:cxn ang="0">
                                  <a:pos x="T0" y="T1"/>
                                </a:cxn>
                                <a:cxn ang="0">
                                  <a:pos x="T2" y="T3"/>
                                </a:cxn>
                              </a:cxnLst>
                              <a:rect l="0" t="0" r="r" b="b"/>
                              <a:pathLst>
                                <a:path w="213" h="540">
                                  <a:moveTo>
                                    <a:pt x="0" y="540"/>
                                  </a:moveTo>
                                  <a:lnTo>
                                    <a:pt x="213" y="0"/>
                                  </a:lnTo>
                                </a:path>
                              </a:pathLst>
                            </a:custGeom>
                            <a:noFill/>
                            <a:ln w="9525">
                              <a:solidFill>
                                <a:srgbClr val="000000"/>
                              </a:solidFill>
                              <a:round/>
                              <a:headEnd/>
                              <a:tailEnd type="arrow" w="med"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3082" name="Picture 14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41872" y="1708031"/>
                            <a:ext cx="3631721" cy="2078966"/>
                          </a:xfrm>
                          <a:prstGeom prst="rect">
                            <a:avLst/>
                          </a:prstGeom>
                          <a:noFill/>
                        </pic:spPr>
                      </pic:pic>
                    </wpg:wgp>
                  </a:graphicData>
                </a:graphic>
              </wp:inline>
            </w:drawing>
          </mc:Choice>
          <mc:Fallback>
            <w:pict>
              <v:group w14:anchorId="192CF845" id="Group 3173" o:spid="_x0000_s1026" style="width:377.05pt;height:402.25pt;mso-position-horizontal-relative:char;mso-position-vertical-relative:line" coordsize="47882,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">
                <v:group id="Group 3171" o:spid="_x0000_s1027" style="position:absolute;width:47882;height:51085" coordsize="47882,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">
                  <v:line id="Line 112" o:spid="_x0000_s1028" style="position:absolute;visibility:visible;mso-wrap-style:square" from="4744,44512" to="5811,4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"/>
                  <v:shape id="Freeform 113" o:spid="_x0000_s1029" style="position:absolute;left:47876;top:40112;width:6;height:4382;visibility:visible;mso-wrap-style:square;v-text-anchor:top" coordsize="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" path="m,l1,720e" filled="f">
                    <v:path arrowok="t" o:connecttype="custom" o:connectlocs="0,0;635,438150" o:connectangles="0,0"/>
                  </v:shape>
                  <v:line id="Line 114" o:spid="_x0000_s1030" style="position:absolute;visibility:visible;mso-wrap-style:square" from="45202,44512" to="47863,4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"/>
                  <v:line id="Line 118" o:spid="_x0000_s1031" style="position:absolute;visibility:visible;mso-wrap-style:square" from="47876,7332" to="47876,23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"/>
                  <v:line id="Line 122" o:spid="_x0000_s1032" style="position:absolute;visibility:visible;mso-wrap-style:square" from="4744,31745" to="9533,3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">
                    <v:stroke endarrow="oval"/>
                  </v:line>
                  <v:line id="Line 133" o:spid="_x0000_s1033" style="position:absolute;visibility:visible;mso-wrap-style:square" from="45202,7246" to="47863,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"/>
                  <v:shape id="Freeform 141" o:spid="_x0000_s1034" style="position:absolute;left:32694;top:35540;width:6673;height:4601;visibility:visible;mso-wrap-style:square;v-text-anchor:top" coordsize="125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" path="m1254,756l,e" filled="f">
                    <v:stroke endarrow="open" endarrowlength="long"/>
                    <v:path arrowok="t" o:connecttype="custom" o:connectlocs="667291,460048;0,0" o:connectangles="0,0"/>
                  </v:shape>
                  <v:line id="Line 116" o:spid="_x0000_s1035" style="position:absolute;visibility:visible;mso-wrap-style:square" from="4744,31745" to="4744,4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"/>
                  <v:line id="Line 119" o:spid="_x0000_s1036" style="position:absolute;flip:x y;visibility:visible;mso-wrap-style:square" from="42010,23722" to="47865,2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">
                    <v:stroke endarrow="oval"/>
                  </v:line>
                  <v:shapetype id="_x0000_t202" coordsize="21600,21600" o:spt="202" path="m,l,21600r21600,l21600,xe">
                    <v:stroke joinstyle="miter"/>
                    <v:path gradientshapeok="t" o:connecttype="rect"/>
                  </v:shapetype>
                  <v:shape id="Text Box 123" o:spid="_x0000_s1037" type="#_x0000_t202" style="position:absolute;left:5865;top:41665;width:16496;height:9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">
                    <v:textbox inset="1.5mm,.3mm,1.5mm,.3mm">
                      <w:txbxContent>
                        <w:p w14:paraId="55B8B7E0" w14:textId="77777777" w:rsidR="004F4CD8" w:rsidRPr="00DC31C7" w:rsidRDefault="004F4CD8" w:rsidP="003B0EDE">
                          <w:pPr>
                            <w:spacing w:before="80"/>
                            <w:rPr>
                              <w:b/>
                            </w:rPr>
                          </w:pPr>
                          <w:r w:rsidRPr="00DC31C7">
                            <w:rPr>
                              <w:b/>
                            </w:rPr>
                            <w:t xml:space="preserve">Pictogram according to </w:t>
                          </w:r>
                          <w:r w:rsidRPr="00DC31C7">
                            <w:rPr>
                              <w:b/>
                            </w:rPr>
                            <w:br/>
                            <w:t>ISO 2575:2004 - Z.01 shall be exact or larger as well as in the specified colours red, black and white</w:t>
                          </w:r>
                        </w:p>
                      </w:txbxContent>
                    </v:textbox>
                  </v:shape>
                  <v:shape id="Text Box 125" o:spid="_x0000_s1038" type="#_x0000_t202" style="position:absolute;left:21997;top:11559;width:18906;height:3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">
                    <v:textbox>
                      <w:txbxContent>
                        <w:p w14:paraId="18B99255" w14:textId="77777777" w:rsidR="004F4CD8" w:rsidRPr="00122E7A" w:rsidRDefault="004F4CD8" w:rsidP="00496C5A">
                          <w:pPr>
                            <w:spacing w:line="200" w:lineRule="exact"/>
                            <w:rPr>
                              <w:b/>
                            </w:rPr>
                          </w:pPr>
                          <w:r w:rsidRPr="00122E7A">
                            <w:rPr>
                              <w:b/>
                            </w:rPr>
                            <w:t>Top symbol</w:t>
                          </w:r>
                          <w:r>
                            <w:rPr>
                              <w:b/>
                            </w:rPr>
                            <w:t>s</w:t>
                          </w:r>
                          <w:r w:rsidRPr="00122E7A">
                            <w:rPr>
                              <w:b/>
                            </w:rPr>
                            <w:t xml:space="preserve"> black, with yellow or amber background</w:t>
                          </w:r>
                        </w:p>
                      </w:txbxContent>
                    </v:textbox>
                  </v:shape>
                  <v:group id="Group 126" o:spid="_x0000_s1039" style="position:absolute;left:40975;top:13629;width:1208;height:6006" coordorigin="8544,6289" coordsize="16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">
                    <v:shapetype id="_x0000_t32" coordsize="21600,21600" o:spt="32" o:oned="t" path="m,l21600,21600e" filled="f">
                      <v:path arrowok="t" fillok="f" o:connecttype="none"/>
                      <o:lock v:ext="edit" shapetype="t"/>
                    </v:shapetype>
                    <v:shape id="AutoShape 127" o:spid="_x0000_s1040" type="#_x0000_t32" style="position:absolute;left:8707;top:6289;width:0;height: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">
                      <v:stroke startarrow="oval"/>
                    </v:shape>
                    <v:shape id="AutoShape 128" o:spid="_x0000_s1041" type="#_x0000_t32" style="position:absolute;left:8544;top:6289;width:16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"/>
                  </v:group>
                  <v:group id="Group 129" o:spid="_x0000_s1042" style="position:absolute;top:8885;width:8620;height:16576;rotation:180" coordorigin="7870,10917" coordsize="73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">
                    <v:shape id="AutoShape 130" o:spid="_x0000_s1043" type="#_x0000_t32" style="position:absolute;left:8154;top:11821;width:4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"/>
                    <v:shape id="AutoShape 131" o:spid="_x0000_s1044" type="#_x0000_t32" style="position:absolute;left:8607;top:10917;width:0;height: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"/>
                    <v:shape id="AutoShape 132" o:spid="_x0000_s1045" type="#_x0000_t32" style="position:absolute;left:7870;top:10917;width:7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">
                      <v:stroke endarrow="oval"/>
                    </v:shape>
                  </v:group>
                  <v:shape id="Text Box 134" o:spid="_x0000_s1046" type="#_x0000_t202" style="position:absolute;left:29761;top:5175;width:15682;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">
                    <v:textbox>
                      <w:txbxContent>
                        <w:p w14:paraId="1278A69B" w14:textId="77777777" w:rsidR="004F4CD8" w:rsidRPr="00122E7A" w:rsidRDefault="004F4CD8" w:rsidP="003B0EDE">
                          <w:pPr>
                            <w:spacing w:before="120"/>
                            <w:jc w:val="center"/>
                            <w:rPr>
                              <w:b/>
                              <w:color w:val="000000"/>
                            </w:rPr>
                          </w:pPr>
                          <w:r w:rsidRPr="00122E7A">
                            <w:rPr>
                              <w:b/>
                              <w:bCs/>
                              <w:color w:val="000000"/>
                            </w:rPr>
                            <w:t>W</w:t>
                          </w:r>
                          <w:r w:rsidRPr="00122E7A">
                            <w:rPr>
                              <w:b/>
                              <w:color w:val="000000"/>
                            </w:rPr>
                            <w:t>hite background</w:t>
                          </w:r>
                        </w:p>
                      </w:txbxContent>
                    </v:textbox>
                  </v:shape>
                  <v:shape id="Text Box 135" o:spid="_x0000_s1047" type="#_x0000_t202" style="position:absolute;left:4226;top:6814;width:15682;height:4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">
                    <v:textbox>
                      <w:txbxContent>
                        <w:p w14:paraId="38FF0795" w14:textId="77777777" w:rsidR="004F4CD8" w:rsidRPr="00DD6C54" w:rsidRDefault="004F4CD8" w:rsidP="003B0EDE">
                          <w:pPr>
                            <w:spacing w:before="120"/>
                            <w:jc w:val="center"/>
                            <w:rPr>
                              <w:b/>
                              <w:bCs/>
                            </w:rPr>
                          </w:pPr>
                          <w:r w:rsidRPr="00DD6C54">
                            <w:rPr>
                              <w:b/>
                            </w:rPr>
                            <w:t>W</w:t>
                          </w:r>
                          <w:r w:rsidRPr="00DD6C54">
                            <w:rPr>
                              <w:b/>
                              <w:bCs/>
                            </w:rPr>
                            <w:t>hite background</w:t>
                          </w:r>
                        </w:p>
                        <w:p w14:paraId="2AD2A75D" w14:textId="77777777" w:rsidR="004F4CD8" w:rsidRPr="00890025" w:rsidRDefault="004F4CD8" w:rsidP="003B0EDE">
                          <w:pPr>
                            <w:jc w:val="center"/>
                          </w:pPr>
                        </w:p>
                      </w:txbxContent>
                    </v:textbox>
                  </v:shape>
                  <v:shape id="Text Box 136" o:spid="_x0000_s1048" type="#_x0000_t202" style="position:absolute;left:13284;width:15682;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">
                    <v:textbox>
                      <w:txbxContent>
                        <w:p w14:paraId="263BAB4A" w14:textId="77777777" w:rsidR="004F4CD8" w:rsidRPr="00122E7A" w:rsidRDefault="004F4CD8" w:rsidP="003B0EDE">
                          <w:pPr>
                            <w:rPr>
                              <w:b/>
                              <w:color w:val="000000"/>
                            </w:rPr>
                          </w:pPr>
                          <w:r w:rsidRPr="00122E7A">
                            <w:rPr>
                              <w:b/>
                              <w:color w:val="000000"/>
                            </w:rPr>
                            <w:t>Label outline, vertical and horizontal line black</w:t>
                          </w:r>
                        </w:p>
                      </w:txbxContent>
                    </v:textbox>
                  </v:shape>
                  <v:line id="Line 137" o:spid="_x0000_s1049" style="position:absolute;flip:x;visibility:visible;mso-wrap-style:square" from="21220,3968" to="21220,17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">
                    <v:stroke endarrow="oval"/>
                  </v:line>
                  <v:shape id="Text Box 138" o:spid="_x0000_s1050" type="#_x0000_t202" style="position:absolute;left:29243;top:41665;width:15964;height: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">
                    <v:textbox inset="1mm,.3mm,1mm,.3mm">
                      <w:txbxContent>
                        <w:p w14:paraId="24292532" w14:textId="77777777" w:rsidR="004F4CD8" w:rsidRPr="007766C8" w:rsidRDefault="004F4CD8" w:rsidP="007766C8">
                          <w:pPr>
                            <w:spacing w:line="200" w:lineRule="atLeast"/>
                            <w:rPr>
                              <w:rFonts w:ascii="Times New Roman Bold" w:hAnsi="Times New Roman Bold"/>
                              <w:b/>
                              <w:spacing w:val="-2"/>
                            </w:rPr>
                          </w:pPr>
                          <w:r w:rsidRPr="007766C8">
                            <w:rPr>
                              <w:rFonts w:ascii="Times New Roman Bold" w:hAnsi="Times New Roman Bold"/>
                              <w:b/>
                              <w:spacing w:val="-2"/>
                            </w:rPr>
                            <w:t>Pictogram images shall be grouped, exact or larger as well as in the indicated colours red, black and white</w:t>
                          </w:r>
                        </w:p>
                      </w:txbxContent>
                    </v:textbox>
                  </v:shape>
                  <v:line id="Line 139" o:spid="_x0000_s1051" style="position:absolute;visibility:visible;mso-wrap-style:square" from="39336,40112" to="47850,4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"/>
                  <v:shape id="Freeform 140" o:spid="_x0000_s1052" style="position:absolute;left:39336;top:37869;width:1133;height:2234;visibility:visible;mso-wrap-style:square;v-text-anchor:top" coordsize="21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" path="m,540l213,e" filled="f">
                    <v:stroke endarrow="open" endarrowlength="long"/>
                    <v:path arrowok="t" o:connecttype="custom" o:connectlocs="0,223330;113344,0" o:connectangles="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 o:spid="_x0000_s1053" type="#_x0000_t75" style="position:absolute;left:7418;top:17080;width:36317;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">
                  <v:imagedata r:id="rId16" o:title=""/>
                </v:shape>
                <w10:anchorlock/>
              </v:group>
            </w:pict>
          </mc:Fallback>
        </mc:AlternateContent>
      </w:r>
    </w:p>
    <w:p w14:paraId="378E8C05" w14:textId="77777777" w:rsidR="006A20D4" w:rsidRPr="003B0EDE" w:rsidRDefault="006A20D4" w:rsidP="006A20D4">
      <w:pPr>
        <w:numPr>
          <w:ilvl w:val="1"/>
          <w:numId w:val="24"/>
        </w:numPr>
        <w:tabs>
          <w:tab w:val="clear" w:pos="1494"/>
          <w:tab w:val="num" w:pos="2268"/>
        </w:tabs>
        <w:spacing w:before="120" w:after="120"/>
        <w:ind w:left="2268" w:right="1134" w:hanging="1134"/>
        <w:jc w:val="both"/>
      </w:pPr>
      <w:r w:rsidRPr="003B0EDE">
        <w:tab/>
      </w:r>
      <w:r w:rsidRPr="00B522A6">
        <w:t>In the case of Integral Enhanced Child Restraint Systems that can be used forward facing, it shall have the following label permanently attached on the part hosting the child and visible to the person installing an Enhanced Child Restraint System in the vehicle:</w:t>
      </w:r>
    </w:p>
    <w:p w14:paraId="729E6D7C" w14:textId="77777777" w:rsidR="006A20D4" w:rsidRPr="003B0EDE" w:rsidRDefault="006A20D4" w:rsidP="006A20D4">
      <w:pPr>
        <w:spacing w:before="120" w:after="120"/>
        <w:ind w:left="2268" w:right="1134"/>
        <w:jc w:val="both"/>
      </w:pPr>
      <w:r w:rsidRPr="003B0EDE">
        <w:lastRenderedPageBreak/>
        <w:t xml:space="preserve">The manufacturer shall be permitted to include the word "months" to </w:t>
      </w:r>
      <w:r w:rsidRPr="003B0EDE">
        <w:tab/>
        <w:t>explain the symbol "M" in the label. The word "months" should be in a language commonly spoken in the country or countries where the product is sold. More than one language is allowed.</w:t>
      </w:r>
    </w:p>
    <w:p w14:paraId="42DB2DCD" w14:textId="77777777" w:rsidR="006A20D4" w:rsidRPr="00131D87" w:rsidRDefault="006A20D4" w:rsidP="006A20D4">
      <w:pPr>
        <w:spacing w:after="120" w:line="240" w:lineRule="auto"/>
        <w:ind w:left="2268" w:right="1134"/>
        <w:jc w:val="both"/>
      </w:pPr>
      <w:r w:rsidRPr="003B0EDE">
        <w:tab/>
      </w:r>
      <w:r w:rsidRPr="00131D87">
        <w:t>Minimum label size 40 x 40 mm</w:t>
      </w:r>
    </w:p>
    <w:p w14:paraId="6D78DFC5" w14:textId="7372F5DD" w:rsidR="006A20D4" w:rsidRPr="00131D87" w:rsidRDefault="006A20D4" w:rsidP="006A20D4">
      <w:pPr>
        <w:rPr>
          <w:lang w:val="en-US"/>
        </w:rPr>
      </w:pPr>
      <w:r w:rsidRPr="00131D87">
        <w:rPr>
          <w:noProof/>
          <w:lang w:val="fr-FR" w:eastAsia="fr-FR"/>
        </w:rPr>
        <mc:AlternateContent>
          <mc:Choice Requires="wps">
            <w:drawing>
              <wp:anchor distT="0" distB="0" distL="114300" distR="114300" simplePos="0" relativeHeight="251721728" behindDoc="0" locked="0" layoutInCell="1" allowOverlap="1" wp14:anchorId="11022ABD" wp14:editId="328D57ED">
                <wp:simplePos x="0" y="0"/>
                <wp:positionH relativeFrom="column">
                  <wp:posOffset>930910</wp:posOffset>
                </wp:positionH>
                <wp:positionV relativeFrom="paragraph">
                  <wp:posOffset>118745</wp:posOffset>
                </wp:positionV>
                <wp:extent cx="1179195" cy="572770"/>
                <wp:effectExtent l="6985" t="13970" r="13970" b="13335"/>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195" cy="572770"/>
                        </a:xfrm>
                        <a:prstGeom prst="rect">
                          <a:avLst/>
                        </a:prstGeom>
                        <a:solidFill>
                          <a:srgbClr val="FFFFFF"/>
                        </a:solidFill>
                        <a:ln w="9525">
                          <a:solidFill>
                            <a:srgbClr val="000000"/>
                          </a:solidFill>
                          <a:miter lim="800000"/>
                          <a:headEnd/>
                          <a:tailEnd/>
                        </a:ln>
                      </wps:spPr>
                      <wps:linkedTxbx id="11" seq="1"/>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22ABD" id="Text Box 94" o:spid="_x0000_s1054" type="#_x0000_t202" style="position:absolute;margin-left:73.3pt;margin-top:9.35pt;width:92.85pt;height:4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">
                <v:textbox>
                  <w:txbxContent/>
                </v:textbox>
              </v:shape>
            </w:pict>
          </mc:Fallback>
        </mc:AlternateContent>
      </w:r>
      <w:r w:rsidRPr="00131D87">
        <w:rPr>
          <w:noProof/>
          <w:lang w:val="fr-FR" w:eastAsia="fr-FR"/>
        </w:rPr>
        <mc:AlternateContent>
          <mc:Choice Requires="wps">
            <w:drawing>
              <wp:anchor distT="0" distB="0" distL="114300" distR="114300" simplePos="0" relativeHeight="251722752" behindDoc="0" locked="0" layoutInCell="1" allowOverlap="1" wp14:anchorId="1B2E53FA" wp14:editId="33AC100E">
                <wp:simplePos x="0" y="0"/>
                <wp:positionH relativeFrom="column">
                  <wp:posOffset>2748915</wp:posOffset>
                </wp:positionH>
                <wp:positionV relativeFrom="paragraph">
                  <wp:posOffset>126365</wp:posOffset>
                </wp:positionV>
                <wp:extent cx="1284605" cy="565150"/>
                <wp:effectExtent l="5715" t="12065" r="5080" b="1333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565150"/>
                        </a:xfrm>
                        <a:prstGeom prst="rect">
                          <a:avLst/>
                        </a:prstGeom>
                        <a:solidFill>
                          <a:srgbClr val="FFFFFF"/>
                        </a:solidFill>
                        <a:ln w="9525">
                          <a:solidFill>
                            <a:srgbClr val="000000"/>
                          </a:solidFill>
                          <a:miter lim="800000"/>
                          <a:headEnd/>
                          <a:tailEnd/>
                        </a:ln>
                      </wps:spPr>
                      <wps:txbx>
                        <w:txbxContent>
                          <w:p w14:paraId="7CE7B2DB" w14:textId="77777777" w:rsidR="004F4CD8" w:rsidRPr="0051217B" w:rsidRDefault="004F4CD8" w:rsidP="006A20D4">
                            <w:pPr>
                              <w:jc w:val="center"/>
                              <w:rPr>
                                <w:b/>
                                <w:lang w:val="en-US"/>
                              </w:rPr>
                            </w:pPr>
                            <w:r>
                              <w:rPr>
                                <w:b/>
                                <w:lang w:val="en-US"/>
                              </w:rPr>
                              <w:t>All t</w:t>
                            </w:r>
                            <w:r w:rsidRPr="0051217B">
                              <w:rPr>
                                <w:b/>
                                <w:lang w:val="en-US"/>
                              </w:rPr>
                              <w:t xml:space="preserve">ext black </w:t>
                            </w:r>
                            <w:r>
                              <w:rPr>
                                <w:b/>
                                <w:lang w:val="en-US"/>
                              </w:rPr>
                              <w:t>on yellow or amber background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E53FA" id="Text Box 93" o:spid="_x0000_s1055" type="#_x0000_t202" style="position:absolute;margin-left:216.45pt;margin-top:9.95pt;width:101.15pt;height: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">
                <v:textbox>
                  <w:txbxContent>
                    <w:p w14:paraId="7CE7B2DB" w14:textId="77777777" w:rsidR="004F4CD8" w:rsidRPr="0051217B" w:rsidRDefault="004F4CD8" w:rsidP="006A20D4">
                      <w:pPr>
                        <w:jc w:val="center"/>
                        <w:rPr>
                          <w:b/>
                          <w:lang w:val="en-US"/>
                        </w:rPr>
                      </w:pPr>
                      <w:r>
                        <w:rPr>
                          <w:b/>
                          <w:lang w:val="en-US"/>
                        </w:rPr>
                        <w:t>All t</w:t>
                      </w:r>
                      <w:r w:rsidRPr="0051217B">
                        <w:rPr>
                          <w:b/>
                          <w:lang w:val="en-US"/>
                        </w:rPr>
                        <w:t xml:space="preserve">ext black </w:t>
                      </w:r>
                      <w:r>
                        <w:rPr>
                          <w:b/>
                          <w:lang w:val="en-US"/>
                        </w:rPr>
                        <w:t>on yellow or amber background</w:t>
                      </w:r>
                    </w:p>
                  </w:txbxContent>
                </v:textbox>
              </v:shape>
            </w:pict>
          </mc:Fallback>
        </mc:AlternateContent>
      </w:r>
    </w:p>
    <w:p w14:paraId="512D81A6" w14:textId="77777777" w:rsidR="006A20D4" w:rsidRPr="00131D87" w:rsidRDefault="006A20D4" w:rsidP="006A20D4">
      <w:pPr>
        <w:spacing w:before="120" w:after="120"/>
        <w:ind w:left="1134" w:right="1134"/>
        <w:jc w:val="center"/>
        <w:rPr>
          <w:b/>
        </w:rPr>
      </w:pPr>
    </w:p>
    <w:p w14:paraId="59D3AB86" w14:textId="77777777" w:rsidR="006A20D4" w:rsidRPr="00131D87" w:rsidRDefault="006A20D4" w:rsidP="006A20D4">
      <w:pPr>
        <w:spacing w:before="120" w:after="120"/>
        <w:ind w:left="1134" w:right="1134"/>
        <w:jc w:val="both"/>
        <w:rPr>
          <w:b/>
        </w:rPr>
      </w:pPr>
    </w:p>
    <w:p w14:paraId="286814F0" w14:textId="430D2D30" w:rsidR="006A20D4" w:rsidRPr="00131D87" w:rsidRDefault="006A20D4" w:rsidP="006A20D4">
      <w:pPr>
        <w:spacing w:before="120" w:after="120"/>
        <w:ind w:left="1134" w:right="1134"/>
        <w:jc w:val="both"/>
        <w:rPr>
          <w:b/>
        </w:rPr>
      </w:pPr>
      <w:r w:rsidRPr="00131D87">
        <w:rPr>
          <w:noProof/>
          <w:lang w:val="fr-FR" w:eastAsia="fr-FR"/>
        </w:rPr>
        <mc:AlternateContent>
          <mc:Choice Requires="wps">
            <w:drawing>
              <wp:anchor distT="0" distB="0" distL="114300" distR="114300" simplePos="0" relativeHeight="251718656" behindDoc="0" locked="0" layoutInCell="1" allowOverlap="1" wp14:anchorId="5B5863F4" wp14:editId="025CF41A">
                <wp:simplePos x="0" y="0"/>
                <wp:positionH relativeFrom="column">
                  <wp:posOffset>1032510</wp:posOffset>
                </wp:positionH>
                <wp:positionV relativeFrom="paragraph">
                  <wp:posOffset>5715</wp:posOffset>
                </wp:positionV>
                <wp:extent cx="511810" cy="806450"/>
                <wp:effectExtent l="51435" t="5715" r="8255" b="4508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1810" cy="806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8870A6" id="Straight Arrow Connector 92" o:spid="_x0000_s1026" type="#_x0000_t32" style="position:absolute;margin-left:81.3pt;margin-top:.45pt;width:40.3pt;height:63.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">
                <v:stroke endarrow="block"/>
              </v:shape>
            </w:pict>
          </mc:Fallback>
        </mc:AlternateContent>
      </w:r>
      <w:r w:rsidRPr="00131D87">
        <w:rPr>
          <w:noProof/>
          <w:lang w:val="fr-FR" w:eastAsia="fr-FR"/>
        </w:rPr>
        <mc:AlternateContent>
          <mc:Choice Requires="wps">
            <w:drawing>
              <wp:anchor distT="0" distB="0" distL="114300" distR="114300" simplePos="0" relativeHeight="251711488" behindDoc="0" locked="0" layoutInCell="1" allowOverlap="1" wp14:anchorId="68FF6214" wp14:editId="08C9B7F1">
                <wp:simplePos x="0" y="0"/>
                <wp:positionH relativeFrom="column">
                  <wp:posOffset>1544320</wp:posOffset>
                </wp:positionH>
                <wp:positionV relativeFrom="paragraph">
                  <wp:posOffset>5715</wp:posOffset>
                </wp:positionV>
                <wp:extent cx="1348740" cy="844550"/>
                <wp:effectExtent l="10795" t="5715" r="40640" b="5461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740" cy="844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A6A6A0" id="Straight Arrow Connector 91" o:spid="_x0000_s1026" type="#_x0000_t32" style="position:absolute;margin-left:121.6pt;margin-top:.45pt;width:106.2pt;height: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">
                <v:stroke endarrow="block"/>
              </v:shape>
            </w:pict>
          </mc:Fallback>
        </mc:AlternateContent>
      </w:r>
      <w:r w:rsidRPr="00131D87">
        <w:rPr>
          <w:noProof/>
          <w:lang w:val="fr-FR" w:eastAsia="fr-FR"/>
        </w:rPr>
        <mc:AlternateContent>
          <mc:Choice Requires="wps">
            <w:drawing>
              <wp:anchor distT="0" distB="0" distL="114300" distR="114300" simplePos="0" relativeHeight="251723776" behindDoc="0" locked="0" layoutInCell="1" allowOverlap="1" wp14:anchorId="28627C53" wp14:editId="3939C681">
                <wp:simplePos x="0" y="0"/>
                <wp:positionH relativeFrom="column">
                  <wp:posOffset>1750060</wp:posOffset>
                </wp:positionH>
                <wp:positionV relativeFrom="paragraph">
                  <wp:posOffset>5715</wp:posOffset>
                </wp:positionV>
                <wp:extent cx="1658620" cy="723900"/>
                <wp:effectExtent l="35560" t="5715" r="10795" b="6096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58620"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A2EA98" id="Straight Arrow Connector 90" o:spid="_x0000_s1026" type="#_x0000_t32" style="position:absolute;margin-left:137.8pt;margin-top:.45pt;width:130.6pt;height:57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">
                <v:stroke endarrow="block"/>
              </v:shape>
            </w:pict>
          </mc:Fallback>
        </mc:AlternateContent>
      </w:r>
      <w:r w:rsidRPr="00131D87">
        <w:rPr>
          <w:noProof/>
          <w:lang w:val="fr-FR" w:eastAsia="fr-FR"/>
        </w:rPr>
        <mc:AlternateContent>
          <mc:Choice Requires="wps">
            <w:drawing>
              <wp:anchor distT="0" distB="0" distL="114300" distR="114300" simplePos="0" relativeHeight="251712512" behindDoc="0" locked="0" layoutInCell="1" allowOverlap="1" wp14:anchorId="65483492" wp14:editId="69E753C1">
                <wp:simplePos x="0" y="0"/>
                <wp:positionH relativeFrom="column">
                  <wp:posOffset>3408680</wp:posOffset>
                </wp:positionH>
                <wp:positionV relativeFrom="paragraph">
                  <wp:posOffset>5715</wp:posOffset>
                </wp:positionV>
                <wp:extent cx="132080" cy="844550"/>
                <wp:effectExtent l="8255" t="5715" r="59690" b="2603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 cy="844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582F2" id="Straight Arrow Connector 89" o:spid="_x0000_s1026" type="#_x0000_t32" style="position:absolute;margin-left:268.4pt;margin-top:.45pt;width:10.4pt;height:6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">
                <v:stroke endarrow="block"/>
              </v:shape>
            </w:pict>
          </mc:Fallback>
        </mc:AlternateContent>
      </w:r>
    </w:p>
    <w:p w14:paraId="3BF80C30" w14:textId="0E6524A1" w:rsidR="006A20D4" w:rsidRPr="00131D87" w:rsidRDefault="006A20D4" w:rsidP="006A20D4">
      <w:pPr>
        <w:spacing w:after="120"/>
        <w:ind w:left="2259" w:right="1134" w:hanging="1125"/>
        <w:jc w:val="both"/>
        <w:rPr>
          <w:bCs/>
        </w:rPr>
      </w:pPr>
      <w:r w:rsidRPr="00131D87">
        <w:rPr>
          <w:noProof/>
          <w:lang w:val="fr-FR" w:eastAsia="fr-FR"/>
        </w:rPr>
        <mc:AlternateContent>
          <mc:Choice Requires="wps">
            <w:drawing>
              <wp:anchor distT="0" distB="0" distL="114300" distR="114300" simplePos="0" relativeHeight="251716608" behindDoc="0" locked="0" layoutInCell="1" allowOverlap="1" wp14:anchorId="1E15BCA1" wp14:editId="763C9D22">
                <wp:simplePos x="0" y="0"/>
                <wp:positionH relativeFrom="column">
                  <wp:posOffset>1158240</wp:posOffset>
                </wp:positionH>
                <wp:positionV relativeFrom="paragraph">
                  <wp:posOffset>1856740</wp:posOffset>
                </wp:positionV>
                <wp:extent cx="635" cy="669925"/>
                <wp:effectExtent l="53340" t="18415" r="60325" b="698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69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4D9F78" id="Straight Arrow Connector 88" o:spid="_x0000_s1026" type="#_x0000_t32" style="position:absolute;margin-left:91.2pt;margin-top:146.2pt;width:.05pt;height:52.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">
                <v:stroke endarrow="block"/>
              </v:shape>
            </w:pict>
          </mc:Fallback>
        </mc:AlternateContent>
      </w:r>
      <w:r w:rsidRPr="00131D87">
        <w:rPr>
          <w:noProof/>
          <w:lang w:val="fr-FR" w:eastAsia="fr-FR"/>
        </w:rPr>
        <mc:AlternateContent>
          <mc:Choice Requires="wps">
            <w:drawing>
              <wp:anchor distT="0" distB="0" distL="114300" distR="114300" simplePos="0" relativeHeight="251717632" behindDoc="0" locked="0" layoutInCell="1" allowOverlap="1" wp14:anchorId="42F21C11" wp14:editId="27A599D3">
                <wp:simplePos x="0" y="0"/>
                <wp:positionH relativeFrom="column">
                  <wp:posOffset>1837690</wp:posOffset>
                </wp:positionH>
                <wp:positionV relativeFrom="paragraph">
                  <wp:posOffset>1688465</wp:posOffset>
                </wp:positionV>
                <wp:extent cx="1335405" cy="493395"/>
                <wp:effectExtent l="8890" t="59690" r="36830" b="889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5405" cy="493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AF6B7" id="Straight Arrow Connector 87" o:spid="_x0000_s1026" type="#_x0000_t32" style="position:absolute;margin-left:144.7pt;margin-top:132.95pt;width:105.15pt;height:38.8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">
                <v:stroke endarrow="block"/>
              </v:shape>
            </w:pict>
          </mc:Fallback>
        </mc:AlternateContent>
      </w:r>
      <w:r w:rsidRPr="00131D87">
        <w:rPr>
          <w:noProof/>
          <w:lang w:val="fr-FR" w:eastAsia="fr-FR"/>
        </w:rPr>
        <mc:AlternateContent>
          <mc:Choice Requires="wps">
            <w:drawing>
              <wp:anchor distT="0" distB="0" distL="114300" distR="114300" simplePos="0" relativeHeight="251714560" behindDoc="0" locked="0" layoutInCell="1" allowOverlap="1" wp14:anchorId="5D2B9F20" wp14:editId="0746ABFC">
                <wp:simplePos x="0" y="0"/>
                <wp:positionH relativeFrom="column">
                  <wp:posOffset>1318895</wp:posOffset>
                </wp:positionH>
                <wp:positionV relativeFrom="paragraph">
                  <wp:posOffset>1743710</wp:posOffset>
                </wp:positionV>
                <wp:extent cx="518795" cy="438150"/>
                <wp:effectExtent l="52070" t="48260" r="10160" b="889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879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93234" id="Straight Arrow Connector 86" o:spid="_x0000_s1026" type="#_x0000_t32" style="position:absolute;margin-left:103.85pt;margin-top:137.3pt;width:40.85pt;height:3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">
                <v:stroke endarrow="block"/>
              </v:shape>
            </w:pict>
          </mc:Fallback>
        </mc:AlternateContent>
      </w:r>
      <w:r w:rsidRPr="00131D87">
        <w:rPr>
          <w:noProof/>
          <w:lang w:val="fr-FR" w:eastAsia="fr-FR"/>
        </w:rPr>
        <mc:AlternateContent>
          <mc:Choice Requires="wps">
            <w:drawing>
              <wp:anchor distT="0" distB="0" distL="114300" distR="114300" simplePos="0" relativeHeight="251719680" behindDoc="0" locked="0" layoutInCell="1" allowOverlap="1" wp14:anchorId="6D847E7E" wp14:editId="1AECE6B4">
                <wp:simplePos x="0" y="0"/>
                <wp:positionH relativeFrom="column">
                  <wp:posOffset>4566920</wp:posOffset>
                </wp:positionH>
                <wp:positionV relativeFrom="paragraph">
                  <wp:posOffset>1254760</wp:posOffset>
                </wp:positionV>
                <wp:extent cx="864235" cy="433705"/>
                <wp:effectExtent l="13970" t="6985" r="7620" b="698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35" cy="433705"/>
                        </a:xfrm>
                        <a:prstGeom prst="rect">
                          <a:avLst/>
                        </a:prstGeom>
                        <a:solidFill>
                          <a:srgbClr val="FFFFFF"/>
                        </a:solidFill>
                        <a:ln w="9525">
                          <a:solidFill>
                            <a:srgbClr val="000000"/>
                          </a:solidFill>
                          <a:miter lim="800000"/>
                          <a:headEnd/>
                          <a:tailEnd/>
                        </a:ln>
                      </wps:spPr>
                      <wps:txbx>
                        <w:txbxContent>
                          <w:p w14:paraId="36FE7004" w14:textId="77777777" w:rsidR="004F4CD8" w:rsidRPr="00BF0948" w:rsidRDefault="004F4CD8" w:rsidP="006A20D4">
                            <w:pPr>
                              <w:jc w:val="center"/>
                              <w:rPr>
                                <w:b/>
                                <w:lang w:val="en-US"/>
                              </w:rPr>
                            </w:pPr>
                            <w:r w:rsidRPr="00BF0948">
                              <w:rPr>
                                <w:b/>
                                <w:lang w:val="en-US"/>
                              </w:rPr>
                              <w:t>Background white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47E7E" id="Text Box 85" o:spid="_x0000_s1056" type="#_x0000_t202" style="position:absolute;left:0;text-align:left;margin-left:359.6pt;margin-top:98.8pt;width:68.05pt;height:3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">
                <v:textbox>
                  <w:txbxContent>
                    <w:p w14:paraId="36FE7004" w14:textId="77777777" w:rsidR="004F4CD8" w:rsidRPr="00BF0948" w:rsidRDefault="004F4CD8" w:rsidP="006A20D4">
                      <w:pPr>
                        <w:jc w:val="center"/>
                        <w:rPr>
                          <w:b/>
                          <w:lang w:val="en-US"/>
                        </w:rPr>
                      </w:pPr>
                      <w:r w:rsidRPr="00BF0948">
                        <w:rPr>
                          <w:b/>
                          <w:lang w:val="en-US"/>
                        </w:rPr>
                        <w:t>Background white</w:t>
                      </w:r>
                    </w:p>
                  </w:txbxContent>
                </v:textbox>
              </v:shape>
            </w:pict>
          </mc:Fallback>
        </mc:AlternateContent>
      </w:r>
      <w:r w:rsidRPr="00131D87">
        <w:rPr>
          <w:noProof/>
          <w:lang w:val="fr-FR" w:eastAsia="fr-FR"/>
        </w:rPr>
        <mc:AlternateContent>
          <mc:Choice Requires="wps">
            <w:drawing>
              <wp:anchor distT="0" distB="0" distL="114300" distR="114300" simplePos="0" relativeHeight="251725824" behindDoc="0" locked="0" layoutInCell="1" allowOverlap="1" wp14:anchorId="0EF588E2" wp14:editId="431110DC">
                <wp:simplePos x="0" y="0"/>
                <wp:positionH relativeFrom="column">
                  <wp:posOffset>2562860</wp:posOffset>
                </wp:positionH>
                <wp:positionV relativeFrom="paragraph">
                  <wp:posOffset>1864360</wp:posOffset>
                </wp:positionV>
                <wp:extent cx="222250" cy="695960"/>
                <wp:effectExtent l="10160" t="35560" r="53340" b="1143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2250" cy="695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CB24EA" id="Straight Arrow Connector 84" o:spid="_x0000_s1026" type="#_x0000_t32" style="position:absolute;margin-left:201.8pt;margin-top:146.8pt;width:17.5pt;height:54.8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">
                <v:stroke endarrow="block"/>
              </v:shape>
            </w:pict>
          </mc:Fallback>
        </mc:AlternateContent>
      </w:r>
      <w:r w:rsidRPr="00131D87">
        <w:rPr>
          <w:noProof/>
          <w:lang w:val="fr-FR" w:eastAsia="fr-FR"/>
        </w:rPr>
        <mc:AlternateContent>
          <mc:Choice Requires="wps">
            <w:drawing>
              <wp:anchor distT="0" distB="0" distL="114300" distR="114300" simplePos="0" relativeHeight="251724800" behindDoc="0" locked="0" layoutInCell="1" allowOverlap="1" wp14:anchorId="7C910929" wp14:editId="0A88DB13">
                <wp:simplePos x="0" y="0"/>
                <wp:positionH relativeFrom="column">
                  <wp:posOffset>2366010</wp:posOffset>
                </wp:positionH>
                <wp:positionV relativeFrom="paragraph">
                  <wp:posOffset>1864360</wp:posOffset>
                </wp:positionV>
                <wp:extent cx="196850" cy="687705"/>
                <wp:effectExtent l="60960" t="35560" r="8890" b="10160"/>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6850" cy="687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866F6" id="Straight Arrow Connector 83" o:spid="_x0000_s1026" type="#_x0000_t32" style="position:absolute;margin-left:186.3pt;margin-top:146.8pt;width:15.5pt;height:54.1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">
                <v:stroke endarrow="block"/>
              </v:shape>
            </w:pict>
          </mc:Fallback>
        </mc:AlternateContent>
      </w:r>
      <w:r w:rsidRPr="00131D87">
        <w:rPr>
          <w:noProof/>
          <w:lang w:val="fr-FR" w:eastAsia="fr-FR"/>
        </w:rPr>
        <mc:AlternateContent>
          <mc:Choice Requires="wps">
            <w:drawing>
              <wp:anchor distT="0" distB="0" distL="114300" distR="114300" simplePos="0" relativeHeight="251715584" behindDoc="0" locked="0" layoutInCell="1" allowOverlap="1" wp14:anchorId="63195989" wp14:editId="28953885">
                <wp:simplePos x="0" y="0"/>
                <wp:positionH relativeFrom="column">
                  <wp:posOffset>2321560</wp:posOffset>
                </wp:positionH>
                <wp:positionV relativeFrom="paragraph">
                  <wp:posOffset>1254760</wp:posOffset>
                </wp:positionV>
                <wp:extent cx="1339850" cy="871855"/>
                <wp:effectExtent l="45085" t="54610" r="5715" b="698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39850" cy="871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1A0932" id="Straight Arrow Connector 82" o:spid="_x0000_s1026" type="#_x0000_t32" style="position:absolute;margin-left:182.8pt;margin-top:98.8pt;width:105.5pt;height:68.6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">
                <v:stroke endarrow="block"/>
              </v:shape>
            </w:pict>
          </mc:Fallback>
        </mc:AlternateContent>
      </w:r>
      <w:r w:rsidRPr="00131D87">
        <w:rPr>
          <w:noProof/>
          <w:lang w:val="fr-FR" w:eastAsia="fr-FR"/>
        </w:rPr>
        <mc:AlternateContent>
          <mc:Choice Requires="wps">
            <w:drawing>
              <wp:anchor distT="0" distB="0" distL="114300" distR="114300" simplePos="0" relativeHeight="251710464" behindDoc="0" locked="0" layoutInCell="1" allowOverlap="1" wp14:anchorId="5E8CCF7C" wp14:editId="470AC43D">
                <wp:simplePos x="0" y="0"/>
                <wp:positionH relativeFrom="column">
                  <wp:posOffset>3661410</wp:posOffset>
                </wp:positionH>
                <wp:positionV relativeFrom="paragraph">
                  <wp:posOffset>1758315</wp:posOffset>
                </wp:positionV>
                <wp:extent cx="184150" cy="368300"/>
                <wp:effectExtent l="13335" t="43815" r="59690" b="698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150"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6B37F3" id="Straight Arrow Connector 81" o:spid="_x0000_s1026" type="#_x0000_t32" style="position:absolute;margin-left:288.3pt;margin-top:138.45pt;width:14.5pt;height:2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">
                <v:stroke endarrow="block"/>
              </v:shape>
            </w:pict>
          </mc:Fallback>
        </mc:AlternateContent>
      </w:r>
      <w:r w:rsidRPr="00131D87">
        <w:rPr>
          <w:noProof/>
          <w:lang w:val="fr-FR" w:eastAsia="fr-FR"/>
        </w:rPr>
        <mc:AlternateContent>
          <mc:Choice Requires="wps">
            <w:drawing>
              <wp:anchor distT="0" distB="0" distL="114300" distR="114300" simplePos="0" relativeHeight="251720704" behindDoc="0" locked="0" layoutInCell="1" allowOverlap="1" wp14:anchorId="5B00A568" wp14:editId="312997D1">
                <wp:simplePos x="0" y="0"/>
                <wp:positionH relativeFrom="column">
                  <wp:posOffset>4263390</wp:posOffset>
                </wp:positionH>
                <wp:positionV relativeFrom="paragraph">
                  <wp:posOffset>1116965</wp:posOffset>
                </wp:positionV>
                <wp:extent cx="303530" cy="342900"/>
                <wp:effectExtent l="53340" t="50165" r="5080" b="698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353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4AC43" id="Straight Arrow Connector 80" o:spid="_x0000_s1026" type="#_x0000_t32" style="position:absolute;margin-left:335.7pt;margin-top:87.95pt;width:23.9pt;height:2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">
                <v:stroke endarrow="block"/>
              </v:shape>
            </w:pict>
          </mc:Fallback>
        </mc:AlternateContent>
      </w:r>
      <w:r w:rsidRPr="00131D87">
        <w:rPr>
          <w:noProof/>
          <w:lang w:val="fr-FR"/>
        </w:rPr>
        <w:drawing>
          <wp:inline distT="0" distB="0" distL="0" distR="0" wp14:anchorId="09E4D0C3" wp14:editId="253CCBE4">
            <wp:extent cx="3749040" cy="20116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9040" cy="2011680"/>
                    </a:xfrm>
                    <a:prstGeom prst="rect">
                      <a:avLst/>
                    </a:prstGeom>
                    <a:noFill/>
                    <a:ln>
                      <a:noFill/>
                    </a:ln>
                  </pic:spPr>
                </pic:pic>
              </a:graphicData>
            </a:graphic>
          </wp:inline>
        </w:drawing>
      </w:r>
    </w:p>
    <w:p w14:paraId="35F84E7A" w14:textId="682C4234" w:rsidR="006A20D4" w:rsidRPr="00131D87" w:rsidRDefault="006A20D4" w:rsidP="006A20D4">
      <w:pPr>
        <w:spacing w:after="120"/>
        <w:ind w:left="2259" w:right="1134" w:hanging="1125"/>
        <w:jc w:val="both"/>
        <w:rPr>
          <w:bCs/>
          <w:i/>
        </w:rPr>
      </w:pPr>
      <w:r w:rsidRPr="00131D87">
        <w:rPr>
          <w:noProof/>
          <w:lang w:val="fr-FR" w:eastAsia="fr-FR"/>
        </w:rPr>
        <mc:AlternateContent>
          <mc:Choice Requires="wps">
            <w:drawing>
              <wp:anchor distT="0" distB="0" distL="114300" distR="114300" simplePos="0" relativeHeight="251713536" behindDoc="0" locked="0" layoutInCell="1" allowOverlap="1" wp14:anchorId="42D66D0F" wp14:editId="0080CC5A">
                <wp:simplePos x="0" y="0"/>
                <wp:positionH relativeFrom="column">
                  <wp:posOffset>1310640</wp:posOffset>
                </wp:positionH>
                <wp:positionV relativeFrom="paragraph">
                  <wp:posOffset>116840</wp:posOffset>
                </wp:positionV>
                <wp:extent cx="1010920" cy="293370"/>
                <wp:effectExtent l="0" t="0" r="17780" b="1143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293370"/>
                        </a:xfrm>
                        <a:prstGeom prst="rect">
                          <a:avLst/>
                        </a:prstGeom>
                        <a:solidFill>
                          <a:srgbClr val="FFFFFF"/>
                        </a:solidFill>
                        <a:ln w="9525">
                          <a:solidFill>
                            <a:srgbClr val="000000"/>
                          </a:solidFill>
                          <a:miter lim="800000"/>
                          <a:headEnd/>
                          <a:tailEnd/>
                        </a:ln>
                      </wps:spPr>
                      <wps:txbx>
                        <w:txbxContent>
                          <w:p w14:paraId="05C7974F" w14:textId="77777777" w:rsidR="004F4CD8" w:rsidRPr="00C65E95" w:rsidRDefault="004F4CD8" w:rsidP="006A20D4">
                            <w:pPr>
                              <w:pStyle w:val="NormalWeb"/>
                              <w:jc w:val="both"/>
                              <w:textAlignment w:val="baseline"/>
                              <w:rPr>
                                <w:b/>
                                <w:sz w:val="20"/>
                                <w:szCs w:val="20"/>
                              </w:rPr>
                            </w:pPr>
                            <w:r w:rsidRPr="00C65E95">
                              <w:rPr>
                                <w:rFonts w:eastAsia="MS Mincho"/>
                                <w:b/>
                                <w:color w:val="000000"/>
                                <w:kern w:val="24"/>
                                <w:sz w:val="20"/>
                                <w:szCs w:val="20"/>
                                <w:lang w:val="en-US"/>
                              </w:rPr>
                              <w:t>Square - green</w:t>
                            </w:r>
                          </w:p>
                        </w:txbxContent>
                      </wps:txbx>
                      <wps:bodyPr/>
                    </wps:wsp>
                  </a:graphicData>
                </a:graphic>
                <wp14:sizeRelH relativeFrom="page">
                  <wp14:pctWidth>0</wp14:pctWidth>
                </wp14:sizeRelH>
                <wp14:sizeRelV relativeFrom="page">
                  <wp14:pctHeight>0</wp14:pctHeight>
                </wp14:sizeRelV>
              </wp:anchor>
            </w:drawing>
          </mc:Choice>
          <mc:Fallback>
            <w:pict>
              <v:shape w14:anchorId="42D66D0F" id="Text Box 79" o:spid="_x0000_s1057" type="#_x0000_t202" style="position:absolute;left:0;text-align:left;margin-left:103.2pt;margin-top:9.2pt;width:79.6pt;height:2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">
                <v:textbox>
                  <w:txbxContent>
                    <w:p w14:paraId="05C7974F" w14:textId="77777777" w:rsidR="004F4CD8" w:rsidRPr="00C65E95" w:rsidRDefault="004F4CD8" w:rsidP="006A20D4">
                      <w:pPr>
                        <w:pStyle w:val="NormalWeb"/>
                        <w:jc w:val="both"/>
                        <w:textAlignment w:val="baseline"/>
                        <w:rPr>
                          <w:b/>
                          <w:sz w:val="20"/>
                          <w:szCs w:val="20"/>
                        </w:rPr>
                      </w:pPr>
                      <w:r w:rsidRPr="00C65E95">
                        <w:rPr>
                          <w:rFonts w:eastAsia="MS Mincho"/>
                          <w:b/>
                          <w:color w:val="000000"/>
                          <w:kern w:val="24"/>
                          <w:sz w:val="20"/>
                          <w:szCs w:val="20"/>
                          <w:lang w:val="en-US"/>
                        </w:rPr>
                        <w:t>Square - green</w:t>
                      </w:r>
                    </w:p>
                  </w:txbxContent>
                </v:textbox>
              </v:shape>
            </w:pict>
          </mc:Fallback>
        </mc:AlternateContent>
      </w:r>
      <w:r w:rsidRPr="00131D87">
        <w:rPr>
          <w:noProof/>
          <w:lang w:val="en-US"/>
        </w:rPr>
        <mc:AlternateContent>
          <mc:Choice Requires="wps">
            <w:drawing>
              <wp:anchor distT="0" distB="0" distL="114300" distR="114300" simplePos="0" relativeHeight="251707392" behindDoc="0" locked="0" layoutInCell="1" allowOverlap="1" wp14:anchorId="3722AFF7" wp14:editId="2128702A">
                <wp:simplePos x="0" y="0"/>
                <wp:positionH relativeFrom="column">
                  <wp:posOffset>3006090</wp:posOffset>
                </wp:positionH>
                <wp:positionV relativeFrom="paragraph">
                  <wp:posOffset>61595</wp:posOffset>
                </wp:positionV>
                <wp:extent cx="1330325" cy="293370"/>
                <wp:effectExtent l="0" t="0" r="22225" b="1143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293370"/>
                        </a:xfrm>
                        <a:prstGeom prst="rect">
                          <a:avLst/>
                        </a:prstGeom>
                        <a:solidFill>
                          <a:srgbClr val="FFFFFF"/>
                        </a:solidFill>
                        <a:ln w="9525">
                          <a:solidFill>
                            <a:srgbClr val="000000"/>
                          </a:solidFill>
                          <a:miter lim="800000"/>
                          <a:headEnd/>
                          <a:tailEnd/>
                        </a:ln>
                      </wps:spPr>
                      <wps:txbx>
                        <w:txbxContent>
                          <w:p w14:paraId="23CCEAFB" w14:textId="77777777" w:rsidR="004F4CD8" w:rsidRPr="00C65E95" w:rsidRDefault="004F4CD8" w:rsidP="006A20D4">
                            <w:pPr>
                              <w:pStyle w:val="NormalWeb"/>
                              <w:jc w:val="both"/>
                              <w:textAlignment w:val="baseline"/>
                              <w:rPr>
                                <w:b/>
                                <w:sz w:val="20"/>
                                <w:szCs w:val="20"/>
                              </w:rPr>
                            </w:pPr>
                            <w:r w:rsidRPr="00C65E95">
                              <w:rPr>
                                <w:rFonts w:eastAsia="MS Mincho"/>
                                <w:b/>
                                <w:color w:val="000000"/>
                                <w:kern w:val="24"/>
                                <w:sz w:val="20"/>
                                <w:szCs w:val="20"/>
                                <w:lang w:val="en-US"/>
                              </w:rPr>
                              <w:t>Forbidden sign – red</w:t>
                            </w:r>
                          </w:p>
                        </w:txbxContent>
                      </wps:txbx>
                      <wps:bodyPr/>
                    </wps:wsp>
                  </a:graphicData>
                </a:graphic>
                <wp14:sizeRelH relativeFrom="page">
                  <wp14:pctWidth>0</wp14:pctWidth>
                </wp14:sizeRelH>
                <wp14:sizeRelV relativeFrom="page">
                  <wp14:pctHeight>0</wp14:pctHeight>
                </wp14:sizeRelV>
              </wp:anchor>
            </w:drawing>
          </mc:Choice>
          <mc:Fallback>
            <w:pict>
              <v:shape w14:anchorId="3722AFF7" id="Text Box 78" o:spid="_x0000_s1058" type="#_x0000_t202" style="position:absolute;left:0;text-align:left;margin-left:236.7pt;margin-top:4.85pt;width:104.75pt;height:23.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">
                <v:textbox>
                  <w:txbxContent>
                    <w:p w14:paraId="23CCEAFB" w14:textId="77777777" w:rsidR="004F4CD8" w:rsidRPr="00C65E95" w:rsidRDefault="004F4CD8" w:rsidP="006A20D4">
                      <w:pPr>
                        <w:pStyle w:val="NormalWeb"/>
                        <w:jc w:val="both"/>
                        <w:textAlignment w:val="baseline"/>
                        <w:rPr>
                          <w:b/>
                          <w:sz w:val="20"/>
                          <w:szCs w:val="20"/>
                        </w:rPr>
                      </w:pPr>
                      <w:r w:rsidRPr="00C65E95">
                        <w:rPr>
                          <w:rFonts w:eastAsia="MS Mincho"/>
                          <w:b/>
                          <w:color w:val="000000"/>
                          <w:kern w:val="24"/>
                          <w:sz w:val="20"/>
                          <w:szCs w:val="20"/>
                          <w:lang w:val="en-US"/>
                        </w:rPr>
                        <w:t>Forbidden sign – red</w:t>
                      </w:r>
                    </w:p>
                  </w:txbxContent>
                </v:textbox>
              </v:shape>
            </w:pict>
          </mc:Fallback>
        </mc:AlternateContent>
      </w:r>
    </w:p>
    <w:p w14:paraId="11E76B46" w14:textId="77777777" w:rsidR="006A20D4" w:rsidRPr="00131D87" w:rsidRDefault="006A20D4" w:rsidP="006A20D4">
      <w:pPr>
        <w:spacing w:after="120"/>
        <w:ind w:left="2259" w:right="1134" w:hanging="1125"/>
        <w:jc w:val="both"/>
        <w:rPr>
          <w:bCs/>
          <w:i/>
        </w:rPr>
      </w:pPr>
    </w:p>
    <w:p w14:paraId="760B24CF" w14:textId="389C22AE" w:rsidR="006A20D4" w:rsidRPr="00131D87" w:rsidRDefault="006A20D4" w:rsidP="006A20D4">
      <w:pPr>
        <w:spacing w:after="120"/>
        <w:ind w:left="2259" w:right="1134" w:hanging="1125"/>
        <w:jc w:val="both"/>
        <w:rPr>
          <w:bCs/>
          <w:i/>
        </w:rPr>
      </w:pPr>
      <w:r w:rsidRPr="00131D87">
        <w:rPr>
          <w:noProof/>
          <w:lang w:eastAsia="en-GB"/>
        </w:rPr>
        <mc:AlternateContent>
          <mc:Choice Requires="wps">
            <w:drawing>
              <wp:anchor distT="0" distB="0" distL="114300" distR="114300" simplePos="0" relativeHeight="251709440" behindDoc="0" locked="0" layoutInCell="1" allowOverlap="1" wp14:anchorId="48C57690" wp14:editId="266CD7B6">
                <wp:simplePos x="0" y="0"/>
                <wp:positionH relativeFrom="column">
                  <wp:posOffset>716280</wp:posOffset>
                </wp:positionH>
                <wp:positionV relativeFrom="paragraph">
                  <wp:posOffset>4445</wp:posOffset>
                </wp:positionV>
                <wp:extent cx="871855" cy="427355"/>
                <wp:effectExtent l="11430" t="11430" r="12065" b="889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427355"/>
                        </a:xfrm>
                        <a:prstGeom prst="rect">
                          <a:avLst/>
                        </a:prstGeom>
                        <a:solidFill>
                          <a:srgbClr val="FFFFFF"/>
                        </a:solidFill>
                        <a:ln w="9525">
                          <a:solidFill>
                            <a:srgbClr val="000000"/>
                          </a:solidFill>
                          <a:miter lim="800000"/>
                          <a:headEnd/>
                          <a:tailEnd/>
                        </a:ln>
                      </wps:spPr>
                      <wps:txbx id="11">
                        <w:txbxContent>
                          <w:p w14:paraId="2A298EAD" w14:textId="77777777" w:rsidR="004F4CD8" w:rsidRDefault="004F4CD8" w:rsidP="006A20D4">
                            <w:pPr>
                              <w:jc w:val="center"/>
                              <w:rPr>
                                <w:b/>
                                <w:lang w:val="en-US"/>
                              </w:rPr>
                            </w:pPr>
                            <w:r w:rsidRPr="005B09A1">
                              <w:rPr>
                                <w:b/>
                                <w:lang w:val="en-US"/>
                              </w:rPr>
                              <w:t>Backgroundwhite</w:t>
                            </w:r>
                            <w:r w:rsidRPr="005B09A1" w:rsidDel="005B09A1">
                              <w:rPr>
                                <w:b/>
                                <w:lang w:val="en-US"/>
                              </w:rPr>
                              <w:t xml:space="preserve"> </w:t>
                            </w:r>
                          </w:p>
                          <w:p w14:paraId="1753416A" w14:textId="77777777" w:rsidR="004F4CD8" w:rsidRPr="00860C76" w:rsidRDefault="004F4CD8" w:rsidP="006A20D4">
                            <w:pPr>
                              <w:jc w:val="center"/>
                              <w:rPr>
                                <w:lang w:val="en-US"/>
                              </w:rPr>
                            </w:pPr>
                            <w:r w:rsidRPr="005B09A1">
                              <w:rPr>
                                <w:b/>
                                <w:lang w:val="en-US"/>
                              </w:rPr>
                              <w:t>Top symbol white on black background</w:t>
                            </w:r>
                            <w:r w:rsidRPr="00C65E95">
                              <w:rPr>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57690" id="Text Box 51" o:spid="_x0000_s1059" type="#_x0000_t202" style="position:absolute;left:0;text-align:left;margin-left:56.4pt;margin-top:.35pt;width:68.65pt;height:3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">
                <v:textbox style="mso-next-textbox:#Text Box 94">
                  <w:txbxContent>
                    <w:p w14:paraId="2A298EAD" w14:textId="77777777" w:rsidR="004F4CD8" w:rsidRDefault="004F4CD8" w:rsidP="006A20D4">
                      <w:pPr>
                        <w:jc w:val="center"/>
                        <w:rPr>
                          <w:b/>
                          <w:lang w:val="en-US"/>
                        </w:rPr>
                      </w:pPr>
                      <w:r w:rsidRPr="005B09A1">
                        <w:rPr>
                          <w:b/>
                          <w:lang w:val="en-US"/>
                        </w:rPr>
                        <w:t>Backgroundwhite</w:t>
                      </w:r>
                      <w:r w:rsidRPr="005B09A1" w:rsidDel="005B09A1">
                        <w:rPr>
                          <w:b/>
                          <w:lang w:val="en-US"/>
                        </w:rPr>
                        <w:t xml:space="preserve"> </w:t>
                      </w:r>
                    </w:p>
                    <w:p w14:paraId="1753416A" w14:textId="77777777" w:rsidR="004F4CD8" w:rsidRPr="00860C76" w:rsidRDefault="004F4CD8" w:rsidP="006A20D4">
                      <w:pPr>
                        <w:jc w:val="center"/>
                        <w:rPr>
                          <w:lang w:val="en-US"/>
                        </w:rPr>
                      </w:pPr>
                      <w:r w:rsidRPr="005B09A1">
                        <w:rPr>
                          <w:b/>
                          <w:lang w:val="en-US"/>
                        </w:rPr>
                        <w:t>Top symbol white on black background</w:t>
                      </w:r>
                      <w:r w:rsidRPr="00C65E95">
                        <w:rPr>
                          <w:b/>
                        </w:rPr>
                        <w:t xml:space="preserve"> </w:t>
                      </w:r>
                    </w:p>
                  </w:txbxContent>
                </v:textbox>
              </v:shape>
            </w:pict>
          </mc:Fallback>
        </mc:AlternateContent>
      </w:r>
      <w:r w:rsidRPr="00131D87">
        <w:rPr>
          <w:noProof/>
          <w:lang w:val="en-US"/>
        </w:rPr>
        <mc:AlternateContent>
          <mc:Choice Requires="wps">
            <w:drawing>
              <wp:anchor distT="0" distB="0" distL="114300" distR="114300" simplePos="0" relativeHeight="251708416" behindDoc="0" locked="0" layoutInCell="1" allowOverlap="1" wp14:anchorId="5A62585D" wp14:editId="6E46844F">
                <wp:simplePos x="0" y="0"/>
                <wp:positionH relativeFrom="column">
                  <wp:posOffset>1750060</wp:posOffset>
                </wp:positionH>
                <wp:positionV relativeFrom="paragraph">
                  <wp:posOffset>38100</wp:posOffset>
                </wp:positionV>
                <wp:extent cx="1628140" cy="393700"/>
                <wp:effectExtent l="0" t="0" r="10160" b="2540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140" cy="393700"/>
                        </a:xfrm>
                        <a:prstGeom prst="rect">
                          <a:avLst/>
                        </a:prstGeom>
                        <a:solidFill>
                          <a:srgbClr val="FFFFFF"/>
                        </a:solidFill>
                        <a:ln w="9525">
                          <a:solidFill>
                            <a:srgbClr val="000000"/>
                          </a:solidFill>
                          <a:miter lim="800000"/>
                          <a:headEnd/>
                          <a:tailEnd/>
                        </a:ln>
                      </wps:spPr>
                      <wps:txbx>
                        <w:txbxContent>
                          <w:p w14:paraId="70713DDD" w14:textId="77777777" w:rsidR="004F4CD8" w:rsidRPr="00C65E95" w:rsidRDefault="004F4CD8" w:rsidP="006A20D4">
                            <w:pPr>
                              <w:pStyle w:val="NormalWeb"/>
                              <w:jc w:val="center"/>
                              <w:textAlignment w:val="baseline"/>
                              <w:rPr>
                                <w:b/>
                                <w:sz w:val="18"/>
                              </w:rPr>
                            </w:pPr>
                            <w:r w:rsidRPr="00C65E95">
                              <w:rPr>
                                <w:rFonts w:eastAsia="MS Mincho"/>
                                <w:b/>
                                <w:color w:val="000000"/>
                                <w:kern w:val="24"/>
                                <w:sz w:val="20"/>
                                <w:szCs w:val="28"/>
                                <w:lang w:val="en-US"/>
                              </w:rPr>
                              <w:t>Label outline, vertical and horizontal line</w:t>
                            </w:r>
                            <w:r>
                              <w:rPr>
                                <w:rFonts w:eastAsia="MS Mincho"/>
                                <w:b/>
                                <w:color w:val="000000"/>
                                <w:kern w:val="24"/>
                                <w:sz w:val="20"/>
                                <w:szCs w:val="28"/>
                                <w:lang w:val="en-US"/>
                              </w:rPr>
                              <w:t>s</w:t>
                            </w:r>
                            <w:r w:rsidRPr="00C65E95">
                              <w:rPr>
                                <w:rFonts w:eastAsia="MS Mincho"/>
                                <w:b/>
                                <w:color w:val="000000"/>
                                <w:kern w:val="24"/>
                                <w:sz w:val="20"/>
                                <w:szCs w:val="28"/>
                                <w:lang w:val="en-US"/>
                              </w:rPr>
                              <w:t xml:space="preserve"> black</w:t>
                            </w:r>
                          </w:p>
                        </w:txbxContent>
                      </wps:txbx>
                      <wps:bodyPr/>
                    </wps:wsp>
                  </a:graphicData>
                </a:graphic>
                <wp14:sizeRelH relativeFrom="page">
                  <wp14:pctWidth>0</wp14:pctWidth>
                </wp14:sizeRelH>
                <wp14:sizeRelV relativeFrom="page">
                  <wp14:pctHeight>0</wp14:pctHeight>
                </wp14:sizeRelV>
              </wp:anchor>
            </w:drawing>
          </mc:Choice>
          <mc:Fallback>
            <w:pict>
              <v:shape w14:anchorId="5A62585D" id="Text Box 47" o:spid="_x0000_s1060" type="#_x0000_t202" style="position:absolute;left:0;text-align:left;margin-left:137.8pt;margin-top:3pt;width:128.2pt;height:3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">
                <v:textbox>
                  <w:txbxContent>
                    <w:p w14:paraId="70713DDD" w14:textId="77777777" w:rsidR="004F4CD8" w:rsidRPr="00C65E95" w:rsidRDefault="004F4CD8" w:rsidP="006A20D4">
                      <w:pPr>
                        <w:pStyle w:val="NormalWeb"/>
                        <w:jc w:val="center"/>
                        <w:textAlignment w:val="baseline"/>
                        <w:rPr>
                          <w:b/>
                          <w:sz w:val="18"/>
                        </w:rPr>
                      </w:pPr>
                      <w:r w:rsidRPr="00C65E95">
                        <w:rPr>
                          <w:rFonts w:eastAsia="MS Mincho"/>
                          <w:b/>
                          <w:color w:val="000000"/>
                          <w:kern w:val="24"/>
                          <w:sz w:val="20"/>
                          <w:szCs w:val="28"/>
                          <w:lang w:val="en-US"/>
                        </w:rPr>
                        <w:t>Label outline, vertical and horizontal line</w:t>
                      </w:r>
                      <w:r>
                        <w:rPr>
                          <w:rFonts w:eastAsia="MS Mincho"/>
                          <w:b/>
                          <w:color w:val="000000"/>
                          <w:kern w:val="24"/>
                          <w:sz w:val="20"/>
                          <w:szCs w:val="28"/>
                          <w:lang w:val="en-US"/>
                        </w:rPr>
                        <w:t>s</w:t>
                      </w:r>
                      <w:r w:rsidRPr="00C65E95">
                        <w:rPr>
                          <w:rFonts w:eastAsia="MS Mincho"/>
                          <w:b/>
                          <w:color w:val="000000"/>
                          <w:kern w:val="24"/>
                          <w:sz w:val="20"/>
                          <w:szCs w:val="28"/>
                          <w:lang w:val="en-US"/>
                        </w:rPr>
                        <w:t xml:space="preserve"> black</w:t>
                      </w:r>
                    </w:p>
                  </w:txbxContent>
                </v:textbox>
              </v:shape>
            </w:pict>
          </mc:Fallback>
        </mc:AlternateContent>
      </w:r>
    </w:p>
    <w:p w14:paraId="2F9F6569" w14:textId="77777777" w:rsidR="006A20D4" w:rsidRDefault="006A20D4" w:rsidP="009243D1">
      <w:pPr>
        <w:pStyle w:val="SingleTxtG"/>
        <w:ind w:left="567"/>
        <w:rPr>
          <w:iCs/>
        </w:rPr>
      </w:pPr>
    </w:p>
    <w:p w14:paraId="4713F838" w14:textId="77777777" w:rsidR="006A20D4" w:rsidRDefault="006A20D4" w:rsidP="009243D1">
      <w:pPr>
        <w:pStyle w:val="SingleTxtG"/>
        <w:ind w:left="567"/>
        <w:rPr>
          <w:iCs/>
        </w:rPr>
      </w:pPr>
    </w:p>
    <w:p w14:paraId="6FACCC5C" w14:textId="4B3FC7FB" w:rsidR="009243D1" w:rsidRPr="000F1A9A" w:rsidRDefault="009243D1" w:rsidP="00D03F43">
      <w:pPr>
        <w:pStyle w:val="SingleTxtG"/>
        <w:rPr>
          <w:iCs/>
        </w:rPr>
      </w:pPr>
      <w:r w:rsidRPr="000F1A9A">
        <w:rPr>
          <w:iCs/>
        </w:rPr>
        <w:t xml:space="preserve">4.6. </w:t>
      </w:r>
      <w:r w:rsidRPr="000F1A9A">
        <w:rPr>
          <w:iCs/>
        </w:rPr>
        <w:tab/>
      </w:r>
      <w:r w:rsidRPr="000F1A9A">
        <w:rPr>
          <w:iCs/>
        </w:rPr>
        <w:tab/>
        <w:t>Webbing path</w:t>
      </w:r>
    </w:p>
    <w:p w14:paraId="5328E65F" w14:textId="77777777" w:rsidR="009243D1" w:rsidRPr="000F1A9A" w:rsidRDefault="009243D1" w:rsidP="009243D1">
      <w:pPr>
        <w:pStyle w:val="SingleTxtG"/>
        <w:ind w:left="2268"/>
        <w:rPr>
          <w:iCs/>
        </w:rPr>
      </w:pPr>
      <w:r w:rsidRPr="000F1A9A">
        <w:rPr>
          <w:iCs/>
        </w:rPr>
        <w:t>The markings defined in this paragraph shall be permanently and durably attached and visible on the Enhanced Child Restraint System installed in the vehicle, and with the child seated in the Restraint System. The markings shall be placed on both sides of the Enhanced Child Restraint System. The vehicle seat illustrated on the marking shall face the same direction as the actual vehicle seat.</w:t>
      </w:r>
    </w:p>
    <w:p w14:paraId="631ABB94" w14:textId="77777777" w:rsidR="009243D1" w:rsidRPr="000F1A9A" w:rsidRDefault="009243D1" w:rsidP="009243D1">
      <w:pPr>
        <w:pStyle w:val="SingleTxtG"/>
        <w:ind w:left="2268"/>
        <w:rPr>
          <w:iCs/>
        </w:rPr>
      </w:pPr>
      <w:r w:rsidRPr="000F1A9A">
        <w:rPr>
          <w:iCs/>
        </w:rPr>
        <w:t>There shall be a clear differentiation between the intended paths for the lap section and the diagonal section of the safety-belt. Indication such as colour coding, words, shapes, etc. shall distinguish between sections of the adult safety-belt.</w:t>
      </w:r>
    </w:p>
    <w:p w14:paraId="139AFA47" w14:textId="77777777" w:rsidR="009243D1" w:rsidRPr="000F1A9A" w:rsidRDefault="009243D1" w:rsidP="009243D1">
      <w:pPr>
        <w:pStyle w:val="SingleTxtG"/>
        <w:ind w:left="2268" w:hanging="1134"/>
        <w:rPr>
          <w:iCs/>
        </w:rPr>
      </w:pPr>
      <w:r w:rsidRPr="000F1A9A">
        <w:rPr>
          <w:iCs/>
        </w:rPr>
        <w:t xml:space="preserve">4.6.1. </w:t>
      </w:r>
      <w:r w:rsidRPr="000F1A9A">
        <w:rPr>
          <w:iCs/>
        </w:rPr>
        <w:tab/>
        <w:t xml:space="preserve">The adult safety-belt route markings shall be placed on all belt guides and lock off devices. The adult safety-belt route markings shall be at least the width of the adult webbing path. </w:t>
      </w:r>
    </w:p>
    <w:p w14:paraId="3B8043A5" w14:textId="77777777" w:rsidR="009243D1" w:rsidRPr="000F1A9A" w:rsidRDefault="009243D1" w:rsidP="009243D1">
      <w:pPr>
        <w:pStyle w:val="SingleTxtG"/>
        <w:ind w:left="2268" w:hanging="1134"/>
        <w:rPr>
          <w:iCs/>
        </w:rPr>
      </w:pPr>
      <w:r w:rsidRPr="000F1A9A">
        <w:rPr>
          <w:iCs/>
        </w:rPr>
        <w:t xml:space="preserve">4.6.2. </w:t>
      </w:r>
      <w:r w:rsidRPr="000F1A9A">
        <w:rPr>
          <w:iCs/>
        </w:rPr>
        <w:tab/>
        <w:t>For Non-Integral Enhanced Child Restraint System to be used in combination with an adult safety-belt to restrain the child, the correct webbing path according to paragraph 6.1.3.4. shall be clearly marked on the product.</w:t>
      </w:r>
      <w:r w:rsidRPr="000F1A9A">
        <w:t xml:space="preserve"> </w:t>
      </w:r>
      <w:r w:rsidRPr="000F1A9A">
        <w:rPr>
          <w:iCs/>
        </w:rPr>
        <w:t>This shall be by means of an installation drawing on a label permanently attached to the Enhanced Child Restraint System that shows the correct path across the child’s body. The colour used for the adult belt route marking of the safety-belt when the device is installed shall be green. The same colour shall also be used for the webbing path on the labels on the device that illustrate the installation.</w:t>
      </w:r>
    </w:p>
    <w:p w14:paraId="4640565A" w14:textId="77777777" w:rsidR="009243D1" w:rsidRDefault="009243D1" w:rsidP="009243D1">
      <w:pPr>
        <w:pStyle w:val="para"/>
      </w:pPr>
      <w:r w:rsidRPr="000F1A9A">
        <w:rPr>
          <w:iCs/>
        </w:rPr>
        <w:lastRenderedPageBreak/>
        <w:t xml:space="preserve">4.6.3. </w:t>
      </w:r>
      <w:r w:rsidRPr="000F1A9A">
        <w:rPr>
          <w:iCs/>
        </w:rPr>
        <w:tab/>
        <w:t>For Integral Belted Enhanced Child Restraint System held in place by the adult safety-belt, the webbing paths according to paragraph 6.1.2.5. shall be clearly marked on the product, and indicated by means of a drawing permanently attached to the Enhanced Child Restraint System.</w:t>
      </w:r>
      <w:r w:rsidRPr="000F1A9A">
        <w:t xml:space="preserve"> </w:t>
      </w:r>
      <w:r w:rsidRPr="000F1A9A">
        <w:rPr>
          <w:iCs/>
        </w:rPr>
        <w:t>The colour used for the path of the adult belt route marking, when the device is installed in the forward-facing or rearward-facing positions shall be green, same colour shall also be used on the labels on the device that illustrate the installation</w:t>
      </w:r>
      <w:r w:rsidRPr="004372F6">
        <w:t xml:space="preserve"> </w:t>
      </w:r>
    </w:p>
    <w:p w14:paraId="773BB619" w14:textId="5E2A6D77" w:rsidR="009E1D19" w:rsidRPr="009E1D19" w:rsidRDefault="004372F6" w:rsidP="009243D1">
      <w:pPr>
        <w:pStyle w:val="para"/>
      </w:pPr>
      <w:r w:rsidRPr="004372F6">
        <w:t>4.</w:t>
      </w:r>
      <w:r w:rsidR="009243D1">
        <w:t>7</w:t>
      </w:r>
      <w:r w:rsidRPr="004372F6">
        <w:t>.</w:t>
      </w:r>
      <w:r w:rsidRPr="004372F6">
        <w:tab/>
      </w:r>
      <w:r w:rsidR="009E1D19" w:rsidRPr="009E1D19">
        <w:t>Marking for integral ECRS including ISOFIX connections attachments.</w:t>
      </w:r>
    </w:p>
    <w:p w14:paraId="48C5E2E7" w14:textId="77777777" w:rsidR="009E1D19" w:rsidRPr="009E1D19" w:rsidRDefault="009E1D19" w:rsidP="009E1D19">
      <w:pPr>
        <w:pStyle w:val="para"/>
        <w:ind w:firstLine="0"/>
      </w:pPr>
      <w:r w:rsidRPr="009E1D19">
        <w:t>The marking shall be located on the part of the ECRS which includes the ISOFIX attachments.</w:t>
      </w:r>
    </w:p>
    <w:p w14:paraId="01E528DD" w14:textId="3567AFAE" w:rsidR="004372F6" w:rsidRPr="004372F6" w:rsidRDefault="009E1D19" w:rsidP="004110DF">
      <w:pPr>
        <w:pStyle w:val="para"/>
        <w:ind w:firstLine="0"/>
      </w:pPr>
      <w:r w:rsidRPr="009E1D19">
        <w:t>One of the following information labels shall be permanently visible to someone installing the Enhanced Child Restraint System in a vehicle:</w:t>
      </w:r>
    </w:p>
    <w:p w14:paraId="4F5D51D1" w14:textId="1CB65FAD" w:rsidR="004372F6" w:rsidRPr="004372F6" w:rsidRDefault="004372F6" w:rsidP="004F0AC3">
      <w:pPr>
        <w:pStyle w:val="para"/>
      </w:pPr>
      <w:r w:rsidRPr="004372F6">
        <w:t>4.</w:t>
      </w:r>
      <w:r w:rsidR="009243D1">
        <w:t>7</w:t>
      </w:r>
      <w:r w:rsidRPr="004372F6">
        <w:t>.1.</w:t>
      </w:r>
      <w:r w:rsidRPr="004372F6">
        <w:tab/>
        <w:t>i-Size ECRS:</w:t>
      </w:r>
    </w:p>
    <w:p w14:paraId="6EEE24EE" w14:textId="3205EF7C" w:rsidR="00460F70" w:rsidRPr="00460F70" w:rsidRDefault="004372F6" w:rsidP="004F0AC3">
      <w:pPr>
        <w:pStyle w:val="para"/>
        <w:rPr>
          <w:bCs/>
        </w:rPr>
      </w:pPr>
      <w:r w:rsidRPr="004372F6">
        <w:tab/>
      </w:r>
      <w:r w:rsidRPr="004372F6">
        <w:rPr>
          <w:i/>
        </w:rPr>
        <w:t>i-Size logo</w:t>
      </w:r>
      <w:r w:rsidRPr="004372F6">
        <w:t xml:space="preserve">. The symbol </w:t>
      </w:r>
      <w:r w:rsidRPr="004372F6">
        <w:rPr>
          <w:lang w:val="en-US"/>
        </w:rPr>
        <w:t xml:space="preserve">shown below shall have minimum dimension </w:t>
      </w:r>
      <w:r w:rsidRPr="004372F6">
        <w:rPr>
          <w:bCs/>
          <w:lang w:val="en-US"/>
        </w:rPr>
        <w:t xml:space="preserve">of 25 x 25 mm and the pictogram shall contrast with the background. The pictogram shall be clearly visible either by means of contrasting colors or by </w:t>
      </w:r>
      <w:r w:rsidR="00460F70" w:rsidRPr="00460F70">
        <w:rPr>
          <w:bCs/>
        </w:rPr>
        <w:t>adequate relief if it is moulded or embossed;</w:t>
      </w:r>
    </w:p>
    <w:p w14:paraId="410B9E4B" w14:textId="16087A62" w:rsidR="00460F70" w:rsidRPr="00460F70" w:rsidRDefault="00460F70" w:rsidP="00460F70">
      <w:pPr>
        <w:spacing w:after="120"/>
        <w:ind w:left="2268" w:right="1134" w:hanging="1134"/>
        <w:jc w:val="center"/>
        <w:rPr>
          <w:bCs/>
        </w:rPr>
      </w:pPr>
      <w:r w:rsidRPr="00460F70">
        <w:rPr>
          <w:bCs/>
          <w:noProof/>
          <w:lang w:eastAsia="en-GB"/>
        </w:rPr>
        <w:drawing>
          <wp:inline distT="0" distB="0" distL="0" distR="0" wp14:anchorId="75C4895F" wp14:editId="5DE8899D">
            <wp:extent cx="1535737" cy="1554480"/>
            <wp:effectExtent l="0" t="0" r="7620" b="7620"/>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7574" cy="1556340"/>
                    </a:xfrm>
                    <a:prstGeom prst="rect">
                      <a:avLst/>
                    </a:prstGeom>
                    <a:noFill/>
                    <a:ln>
                      <a:noFill/>
                    </a:ln>
                  </pic:spPr>
                </pic:pic>
              </a:graphicData>
            </a:graphic>
          </wp:inline>
        </w:drawing>
      </w:r>
    </w:p>
    <w:p w14:paraId="564B9E24" w14:textId="68E7D67A" w:rsidR="009E1D19" w:rsidRPr="009E1D19" w:rsidRDefault="00021014" w:rsidP="009E1D19">
      <w:pPr>
        <w:pStyle w:val="para"/>
      </w:pPr>
      <w:r w:rsidRPr="004F0AC3">
        <w:t>4.</w:t>
      </w:r>
      <w:r w:rsidR="009243D1">
        <w:t>7</w:t>
      </w:r>
      <w:r w:rsidRPr="004F0AC3">
        <w:t>.2.</w:t>
      </w:r>
      <w:r w:rsidRPr="004F0AC3">
        <w:tab/>
      </w:r>
      <w:r w:rsidR="009E1D19" w:rsidRPr="00C210E7">
        <w:rPr>
          <w:iCs/>
        </w:rPr>
        <w:t>Specific Vehicle ISOFIX ECRS</w:t>
      </w:r>
      <w:r w:rsidR="009E1D19" w:rsidRPr="009E1D19">
        <w:t xml:space="preserve"> </w:t>
      </w:r>
    </w:p>
    <w:p w14:paraId="2DFEB9AC" w14:textId="77777777" w:rsidR="009E1D19" w:rsidRPr="009E1D19" w:rsidRDefault="009E1D19" w:rsidP="009E1D19">
      <w:pPr>
        <w:pStyle w:val="para"/>
        <w:ind w:firstLine="0"/>
      </w:pPr>
      <w:r w:rsidRPr="009E1D19">
        <w:t>If the product includes ISOFIX attachments, the following information shall be permanently visible to someone installing the restraint in a vehicle:</w:t>
      </w:r>
    </w:p>
    <w:p w14:paraId="405AB746" w14:textId="41644F7A" w:rsidR="00021014" w:rsidRPr="004F0AC3" w:rsidRDefault="009E1D19" w:rsidP="004110DF">
      <w:pPr>
        <w:pStyle w:val="para"/>
        <w:keepNext/>
        <w:ind w:firstLine="0"/>
      </w:pPr>
      <w:r w:rsidRPr="009E1D19">
        <w:t>The ISO ISOFIX logo followed by the reference(s) that is/are appropriate for the ISOFIX size fixture(s) into which the product fits. As a minimum, a symbol consisting of a circle with a diameter of minimum 13 mm and containing a pictogram, the pictogram shall contrast with the background of the circle. The pictogram shall be clearly visible either by means of contrast colors or by adequate relief if it is moulded or embossed.</w:t>
      </w:r>
    </w:p>
    <w:p w14:paraId="1F979F2A" w14:textId="77777777" w:rsidR="009E1D19" w:rsidRPr="009E1D19" w:rsidRDefault="00021014" w:rsidP="009E1D19">
      <w:pPr>
        <w:spacing w:after="120"/>
        <w:ind w:left="2268" w:right="1134" w:hanging="1134"/>
        <w:jc w:val="both"/>
        <w:rPr>
          <w:bCs/>
        </w:rPr>
      </w:pPr>
      <w:r w:rsidRPr="00021014">
        <w:rPr>
          <w:bCs/>
        </w:rPr>
        <w:tab/>
      </w:r>
      <w:r w:rsidRPr="00021014">
        <w:rPr>
          <w:bCs/>
        </w:rPr>
        <w:tab/>
      </w:r>
    </w:p>
    <w:p w14:paraId="6748FC7F" w14:textId="77777777" w:rsidR="009E1D19" w:rsidRPr="009E1D19" w:rsidRDefault="009E1D19" w:rsidP="009E1D19">
      <w:pPr>
        <w:spacing w:after="120"/>
        <w:ind w:left="2268" w:right="1134" w:hanging="1134"/>
        <w:jc w:val="both"/>
        <w:rPr>
          <w:bCs/>
        </w:rPr>
      </w:pPr>
      <w:r w:rsidRPr="009E1D19">
        <w:rPr>
          <w:bCs/>
        </w:rPr>
        <w:tab/>
      </w:r>
      <w:r w:rsidRPr="009E1D19">
        <w:rPr>
          <w:bCs/>
          <w:i/>
          <w:iCs/>
          <w:noProof/>
          <w:lang w:val="en-US"/>
        </w:rPr>
        <w:drawing>
          <wp:inline distT="0" distB="0" distL="0" distR="0" wp14:anchorId="3084EB55" wp14:editId="3CF42979">
            <wp:extent cx="758825" cy="784860"/>
            <wp:effectExtent l="0" t="0" r="3175" b="0"/>
            <wp:docPr id="103" name="Image 103" descr="http://srace2:8080/race_assets/image/uk/reg44/r44_03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ce2:8080/race_assets/image/uk/reg44/r44_0301.G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825" cy="784860"/>
                    </a:xfrm>
                    <a:prstGeom prst="rect">
                      <a:avLst/>
                    </a:prstGeom>
                    <a:noFill/>
                    <a:ln>
                      <a:noFill/>
                    </a:ln>
                  </pic:spPr>
                </pic:pic>
              </a:graphicData>
            </a:graphic>
          </wp:inline>
        </w:drawing>
      </w:r>
      <w:r w:rsidRPr="009E1D19">
        <w:rPr>
          <w:bCs/>
        </w:rPr>
        <w:tab/>
        <w:t>ISO/F2, ISO/R3 and ISO/L1</w:t>
      </w:r>
    </w:p>
    <w:p w14:paraId="760B8E1E" w14:textId="77777777" w:rsidR="009E1D19" w:rsidRPr="009E1D19" w:rsidRDefault="009E1D19" w:rsidP="009E1D19">
      <w:pPr>
        <w:spacing w:after="120"/>
        <w:ind w:left="2268" w:right="1134"/>
        <w:jc w:val="both"/>
        <w:rPr>
          <w:bCs/>
        </w:rPr>
      </w:pPr>
      <w:r w:rsidRPr="009E1D19">
        <w:rPr>
          <w:bCs/>
        </w:rPr>
        <w:t>The Specific vehicle ISOFIX Enhanced Child Restraint System shall have a permanently attached label visible to the person installing the Enhanced Child Restraint System in the car, containing the following information:</w:t>
      </w:r>
    </w:p>
    <w:p w14:paraId="53F681F8" w14:textId="22B71973" w:rsidR="00021014" w:rsidRPr="00021014" w:rsidRDefault="009E1D19" w:rsidP="004110DF">
      <w:pPr>
        <w:spacing w:after="120"/>
        <w:ind w:left="2268" w:right="1134"/>
        <w:jc w:val="both"/>
        <w:rPr>
          <w:bCs/>
        </w:rPr>
      </w:pPr>
      <w:r w:rsidRPr="009E1D19">
        <w:rPr>
          <w:bCs/>
        </w:rPr>
        <w:t xml:space="preserve">Specific Vehicle ISOFIX   </w:t>
      </w:r>
      <w:r w:rsidR="00021014" w:rsidRPr="00021014">
        <w:rPr>
          <w:bCs/>
          <w:noProof/>
          <w:lang w:eastAsia="en-GB"/>
        </w:rPr>
        <w:drawing>
          <wp:inline distT="0" distB="0" distL="0" distR="0" wp14:anchorId="13B680FD" wp14:editId="7DE7CDD6">
            <wp:extent cx="665467" cy="517585"/>
            <wp:effectExtent l="0" t="0" r="1905"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788" cy="530279"/>
                    </a:xfrm>
                    <a:prstGeom prst="rect">
                      <a:avLst/>
                    </a:prstGeom>
                    <a:noFill/>
                    <a:ln>
                      <a:noFill/>
                    </a:ln>
                  </pic:spPr>
                </pic:pic>
              </a:graphicData>
            </a:graphic>
          </wp:inline>
        </w:drawing>
      </w:r>
      <w:r w:rsidR="00021014" w:rsidRPr="00021014">
        <w:rPr>
          <w:bCs/>
        </w:rPr>
        <w:t xml:space="preserve"> </w:t>
      </w:r>
    </w:p>
    <w:p w14:paraId="2C3F8F59" w14:textId="3321334D" w:rsidR="003B0EDE" w:rsidRPr="003B0EDE" w:rsidRDefault="003B0EDE" w:rsidP="003B0EDE">
      <w:pPr>
        <w:spacing w:line="0" w:lineRule="atLeast"/>
        <w:ind w:left="1843" w:hanging="567"/>
        <w:jc w:val="center"/>
        <w:rPr>
          <w:rFonts w:ascii="Tahoma" w:hAnsi="Tahoma" w:cs="Tahoma"/>
          <w:b/>
          <w:caps/>
          <w:sz w:val="18"/>
          <w:szCs w:val="18"/>
        </w:rPr>
      </w:pPr>
    </w:p>
    <w:p w14:paraId="1D6B1696" w14:textId="443AB891" w:rsidR="00021014" w:rsidRPr="00021014" w:rsidRDefault="00021014" w:rsidP="00F54775">
      <w:pPr>
        <w:pStyle w:val="para"/>
      </w:pPr>
      <w:r>
        <w:lastRenderedPageBreak/>
        <w:t>4.</w:t>
      </w:r>
      <w:r w:rsidR="009243D1">
        <w:t>7</w:t>
      </w:r>
      <w:r>
        <w:t>.3.</w:t>
      </w:r>
      <w:r w:rsidRPr="00021014">
        <w:tab/>
      </w:r>
      <w:r w:rsidR="00F54775" w:rsidRPr="00F54775">
        <w:t>An international approval mark as defined in paragraph 5.4.1. In case the ECRS containing module(s) this marking shall be permanently attached to the part of the ECRS which includes the ISOFIX attachments.</w:t>
      </w:r>
    </w:p>
    <w:p w14:paraId="304E3662" w14:textId="1BC763D3" w:rsidR="00021014" w:rsidRDefault="00021014" w:rsidP="00580157">
      <w:pPr>
        <w:pStyle w:val="para"/>
      </w:pPr>
      <w:r>
        <w:t>4.</w:t>
      </w:r>
      <w:r w:rsidR="009243D1">
        <w:t>7</w:t>
      </w:r>
      <w:r>
        <w:t>.4.</w:t>
      </w:r>
      <w:r w:rsidRPr="00021014">
        <w:tab/>
        <w:t xml:space="preserve">An international module mark as defined in paragraph 5.4.3. In case the ECRS containing module(s) this marking shall be permanently attached </w:t>
      </w:r>
      <w:r>
        <w:t>to the module part of the ECRS.</w:t>
      </w:r>
    </w:p>
    <w:p w14:paraId="39AB689D" w14:textId="4B4D64A0" w:rsidR="00F81A92" w:rsidRPr="001E171E" w:rsidRDefault="00F81A92" w:rsidP="00F81A92">
      <w:pPr>
        <w:pStyle w:val="para"/>
      </w:pPr>
      <w:r w:rsidRPr="001E171E">
        <w:t>4.</w:t>
      </w:r>
      <w:r w:rsidR="009243D1">
        <w:t>8</w:t>
      </w:r>
      <w:r w:rsidRPr="001E171E">
        <w:t>.</w:t>
      </w:r>
      <w:r w:rsidRPr="001E171E">
        <w:tab/>
        <w:t>Marking for non-integral ECRS</w:t>
      </w:r>
    </w:p>
    <w:p w14:paraId="7FD92F3E" w14:textId="731A3932" w:rsidR="00F81A92" w:rsidRPr="001E171E" w:rsidRDefault="00F81A92" w:rsidP="00F81A92">
      <w:pPr>
        <w:pStyle w:val="para"/>
        <w:rPr>
          <w:color w:val="000000"/>
        </w:rPr>
      </w:pPr>
      <w:r w:rsidRPr="001E171E">
        <w:rPr>
          <w:color w:val="000000"/>
        </w:rPr>
        <w:t>4.</w:t>
      </w:r>
      <w:r w:rsidR="009243D1">
        <w:rPr>
          <w:color w:val="000000"/>
        </w:rPr>
        <w:t>8</w:t>
      </w:r>
      <w:r w:rsidRPr="001E171E">
        <w:rPr>
          <w:color w:val="000000"/>
        </w:rPr>
        <w:t>.1.</w:t>
      </w:r>
      <w:r w:rsidRPr="001E171E">
        <w:rPr>
          <w:color w:val="000000"/>
        </w:rPr>
        <w:tab/>
      </w:r>
      <w:r w:rsidRPr="00F81A92">
        <w:rPr>
          <w:i/>
          <w:color w:val="000000"/>
        </w:rPr>
        <w:t>i-Size booster seat</w:t>
      </w:r>
      <w:r w:rsidRPr="001E171E">
        <w:rPr>
          <w:color w:val="000000"/>
        </w:rPr>
        <w:t xml:space="preserve"> </w:t>
      </w:r>
      <w:r w:rsidRPr="001E171E">
        <w:t xml:space="preserve">Enhanced Child Restraint Systems shall have a permanently attached label with the following information visible to the person installing the Enhanced Child Restraint System in the car: </w:t>
      </w:r>
    </w:p>
    <w:p w14:paraId="49F6570F" w14:textId="77777777" w:rsidR="00F81A92" w:rsidRPr="001E171E" w:rsidRDefault="00F81A92" w:rsidP="00F81A92">
      <w:pPr>
        <w:pStyle w:val="Default"/>
        <w:spacing w:before="120" w:after="120"/>
        <w:ind w:left="1134" w:right="1134"/>
        <w:jc w:val="center"/>
        <w:rPr>
          <w:rFonts w:ascii="Tahoma" w:hAnsi="Tahoma" w:cs="Tahoma"/>
          <w:sz w:val="18"/>
          <w:szCs w:val="18"/>
          <w:lang w:val="en-GB"/>
        </w:rPr>
      </w:pPr>
      <w:r w:rsidRPr="001E171E">
        <w:rPr>
          <w:color w:val="auto"/>
          <w:sz w:val="20"/>
          <w:szCs w:val="20"/>
          <w:lang w:val="en-GB"/>
        </w:rPr>
        <w:t xml:space="preserve"> i-Size booster seat </w:t>
      </w:r>
      <w:r w:rsidRPr="001E171E">
        <w:rPr>
          <w:rFonts w:ascii="Tahoma" w:hAnsi="Tahoma" w:cs="Tahoma"/>
          <w:noProof/>
          <w:sz w:val="18"/>
          <w:szCs w:val="18"/>
          <w:lang w:val="en-GB" w:eastAsia="en-GB"/>
        </w:rPr>
        <w:drawing>
          <wp:inline distT="0" distB="0" distL="0" distR="0" wp14:anchorId="708951F7" wp14:editId="40D08480">
            <wp:extent cx="344805" cy="26733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805" cy="267335"/>
                    </a:xfrm>
                    <a:prstGeom prst="rect">
                      <a:avLst/>
                    </a:prstGeom>
                    <a:noFill/>
                    <a:ln>
                      <a:noFill/>
                    </a:ln>
                  </pic:spPr>
                </pic:pic>
              </a:graphicData>
            </a:graphic>
          </wp:inline>
        </w:drawing>
      </w:r>
    </w:p>
    <w:p w14:paraId="0A76A5E8" w14:textId="501122A8" w:rsidR="00F81A92" w:rsidRPr="001E171E" w:rsidRDefault="00F81A92" w:rsidP="00F81A92">
      <w:pPr>
        <w:pStyle w:val="para"/>
      </w:pPr>
      <w:r>
        <w:t>4.</w:t>
      </w:r>
      <w:r w:rsidR="009243D1">
        <w:t>8</w:t>
      </w:r>
      <w:r>
        <w:t>.2.</w:t>
      </w:r>
      <w:r w:rsidRPr="001E171E">
        <w:tab/>
        <w:t>S</w:t>
      </w:r>
      <w:r w:rsidRPr="001E171E">
        <w:rPr>
          <w:i/>
        </w:rPr>
        <w:t>pecific vehicle booster seat</w:t>
      </w:r>
      <w:r w:rsidRPr="001E171E">
        <w:t xml:space="preserve"> Enhanced Child Restraint System (except built-in) shall have a permanently attached label with the following information visible to the person installing the Enhanced Child Restraint System in the car: </w:t>
      </w:r>
    </w:p>
    <w:p w14:paraId="02CE2699" w14:textId="136D6D6B" w:rsidR="00F81A92" w:rsidRPr="0038399C" w:rsidRDefault="00F81A92" w:rsidP="00F81A92">
      <w:pPr>
        <w:pStyle w:val="CM53"/>
        <w:spacing w:after="200"/>
        <w:ind w:left="1134" w:right="1134"/>
        <w:jc w:val="center"/>
        <w:rPr>
          <w:lang w:val="en-GB"/>
        </w:rPr>
      </w:pPr>
      <w:r w:rsidRPr="00B50065">
        <w:rPr>
          <w:sz w:val="20"/>
          <w:szCs w:val="20"/>
          <w:lang w:val="en-GB"/>
        </w:rPr>
        <w:t>Specific vehicle booster seat</w:t>
      </w:r>
      <w:r w:rsidRPr="001E171E">
        <w:rPr>
          <w:sz w:val="18"/>
          <w:szCs w:val="18"/>
          <w:lang w:val="en-GB"/>
        </w:rPr>
        <w:t xml:space="preserve">  </w:t>
      </w:r>
      <w:r w:rsidRPr="001E171E">
        <w:rPr>
          <w:rFonts w:ascii="Tahoma" w:hAnsi="Tahoma" w:cs="Tahoma"/>
          <w:noProof/>
          <w:sz w:val="18"/>
          <w:szCs w:val="18"/>
          <w:lang w:val="en-GB" w:eastAsia="en-GB"/>
        </w:rPr>
        <w:drawing>
          <wp:inline distT="0" distB="0" distL="0" distR="0" wp14:anchorId="1365BE45" wp14:editId="1A7802C9">
            <wp:extent cx="344805" cy="26733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805" cy="267335"/>
                    </a:xfrm>
                    <a:prstGeom prst="rect">
                      <a:avLst/>
                    </a:prstGeom>
                    <a:noFill/>
                    <a:ln>
                      <a:noFill/>
                    </a:ln>
                  </pic:spPr>
                </pic:pic>
              </a:graphicData>
            </a:graphic>
          </wp:inline>
        </w:drawing>
      </w:r>
    </w:p>
    <w:p w14:paraId="76CFCD68" w14:textId="3DE80EC9" w:rsidR="008019A7" w:rsidRDefault="008019A7" w:rsidP="008019A7">
      <w:pPr>
        <w:pStyle w:val="para"/>
        <w:spacing w:before="240"/>
        <w:rPr>
          <w:lang w:val="en-US"/>
        </w:rPr>
      </w:pPr>
      <w:r w:rsidRPr="00E37690">
        <w:rPr>
          <w:lang w:val="en-US"/>
        </w:rPr>
        <w:t>4.9.</w:t>
      </w:r>
      <w:r w:rsidRPr="00E37690">
        <w:rPr>
          <w:lang w:val="en-US"/>
        </w:rPr>
        <w:tab/>
        <w:t xml:space="preserve">An impact shield that is not permanently attached to the seat shall have a permanently attached label to indicate the brand and model of </w:t>
      </w:r>
      <w:r w:rsidRPr="008019A7">
        <w:t>the</w:t>
      </w:r>
      <w:r w:rsidRPr="00E37690">
        <w:rPr>
          <w:lang w:val="en-US"/>
        </w:rPr>
        <w:t xml:space="preserve"> Enhanced Child Restraint System to which it belongs and the size range. The minimum size of the label shall be 40 x 40 mm or the equivalent area.</w:t>
      </w:r>
    </w:p>
    <w:p w14:paraId="3987A694" w14:textId="77777777" w:rsidR="00D94512" w:rsidRPr="00D94512" w:rsidRDefault="00D94512" w:rsidP="00D94512">
      <w:pPr>
        <w:autoSpaceDE w:val="0"/>
        <w:autoSpaceDN w:val="0"/>
        <w:adjustRightInd w:val="0"/>
        <w:spacing w:after="120"/>
        <w:ind w:left="2268" w:right="1138" w:hanging="1134"/>
        <w:jc w:val="both"/>
        <w:rPr>
          <w:lang w:val="en-US"/>
        </w:rPr>
      </w:pPr>
      <w:r w:rsidRPr="00D94512">
        <w:rPr>
          <w:lang w:val="en-US"/>
        </w:rPr>
        <w:t>4.10.</w:t>
      </w:r>
      <w:r w:rsidRPr="00D94512">
        <w:rPr>
          <w:b/>
          <w:lang w:val="en-US"/>
        </w:rPr>
        <w:tab/>
      </w:r>
      <w:r w:rsidRPr="00D94512">
        <w:rPr>
          <w:lang w:val="en-US"/>
        </w:rPr>
        <w:t xml:space="preserve">Enhanced Child Restraint Systems shall have a permanently attached label to inform the user of the appropriate method of restraint of the child over the entire stature range declared by the manufacturer. </w:t>
      </w:r>
    </w:p>
    <w:p w14:paraId="0A8C0AD1" w14:textId="6DEF6ED0" w:rsidR="00D94512" w:rsidRDefault="00D94512" w:rsidP="00D94512">
      <w:pPr>
        <w:pStyle w:val="para"/>
        <w:spacing w:before="240"/>
        <w:rPr>
          <w:lang w:val="en-US"/>
        </w:rPr>
      </w:pPr>
      <w:r w:rsidRPr="00D94512">
        <w:rPr>
          <w:lang w:val="en-US"/>
        </w:rPr>
        <w:tab/>
        <w:t>The label shall be visible to the person installing the Enhanced Child Restraint System in a vehicle and when a child is seated in the restraint. The label shall have a minimum size of 40 x 60 mm or the equivalent area and shall feature a pictogram of each restraint configuration adjacent to the stature range.</w:t>
      </w:r>
    </w:p>
    <w:p w14:paraId="2D27AC45" w14:textId="77777777" w:rsidR="003E17B8" w:rsidRPr="000F1A9A" w:rsidRDefault="003E17B8" w:rsidP="003E17B8">
      <w:pPr>
        <w:spacing w:after="120"/>
        <w:ind w:left="2268" w:right="1025" w:hanging="1134"/>
        <w:jc w:val="both"/>
        <w:rPr>
          <w:lang w:eastAsia="ar-SA"/>
        </w:rPr>
      </w:pPr>
      <w:r w:rsidRPr="000F1A9A">
        <w:rPr>
          <w:lang w:eastAsia="ar-SA"/>
        </w:rPr>
        <w:t xml:space="preserve">4.11. </w:t>
      </w:r>
      <w:r w:rsidRPr="000F1A9A">
        <w:rPr>
          <w:lang w:eastAsia="ar-SA"/>
        </w:rPr>
        <w:tab/>
        <w:t>Marking for Integral Belted Enhanced Child Restraint System.</w:t>
      </w:r>
    </w:p>
    <w:p w14:paraId="66088F75" w14:textId="77777777" w:rsidR="003E17B8" w:rsidRPr="000F1A9A" w:rsidRDefault="003E17B8" w:rsidP="003E17B8">
      <w:pPr>
        <w:pStyle w:val="SingleTxtG"/>
        <w:ind w:left="2268"/>
        <w:rPr>
          <w:iCs/>
        </w:rPr>
      </w:pPr>
      <w:r w:rsidRPr="000F1A9A">
        <w:rPr>
          <w:iCs/>
        </w:rPr>
        <w:tab/>
        <w:t>The marking shall be located on the part of the Enhanced Child Restraint System which includes the main load-bearing contact points.</w:t>
      </w:r>
    </w:p>
    <w:p w14:paraId="717464C7" w14:textId="77777777" w:rsidR="003E17B8" w:rsidRPr="000F1A9A" w:rsidRDefault="003E17B8" w:rsidP="003E17B8">
      <w:pPr>
        <w:pStyle w:val="SingleTxtG"/>
        <w:ind w:left="2268"/>
        <w:rPr>
          <w:iCs/>
        </w:rPr>
      </w:pPr>
      <w:r w:rsidRPr="000F1A9A">
        <w:rPr>
          <w:iCs/>
        </w:rPr>
        <w:tab/>
        <w:t>One of the following information labels shall be permanently visible to the person installing the Enhanced Child Restraint System in a vehicle:</w:t>
      </w:r>
    </w:p>
    <w:p w14:paraId="194B0801" w14:textId="77777777" w:rsidR="003E17B8" w:rsidRPr="000F1A9A" w:rsidRDefault="003E17B8" w:rsidP="003E17B8">
      <w:pPr>
        <w:tabs>
          <w:tab w:val="left" w:pos="2430"/>
        </w:tabs>
        <w:spacing w:after="120"/>
        <w:ind w:left="2268" w:right="1134" w:hanging="1134"/>
        <w:jc w:val="both"/>
        <w:rPr>
          <w:lang w:eastAsia="ar-SA"/>
        </w:rPr>
      </w:pPr>
      <w:r w:rsidRPr="000F1A9A">
        <w:rPr>
          <w:lang w:eastAsia="ar-SA"/>
        </w:rPr>
        <w:t xml:space="preserve">4.11.1. </w:t>
      </w:r>
      <w:r w:rsidRPr="000F1A9A">
        <w:rPr>
          <w:lang w:eastAsia="ar-SA"/>
        </w:rPr>
        <w:tab/>
      </w:r>
      <w:r w:rsidRPr="00C210E7">
        <w:rPr>
          <w:i/>
          <w:iCs/>
          <w:lang w:eastAsia="ar-SA"/>
        </w:rPr>
        <w:t>Universal Belted</w:t>
      </w:r>
      <w:r w:rsidRPr="000F1A9A">
        <w:rPr>
          <w:lang w:eastAsia="ar-SA"/>
        </w:rPr>
        <w:t xml:space="preserve"> Enhanced Child Restraint Systems shall have a permanently attached label with the following information visible to the person installing the Enhanced Child Restraint System in the vehicle: </w:t>
      </w:r>
    </w:p>
    <w:p w14:paraId="6E7EBC71" w14:textId="77777777" w:rsidR="003E17B8" w:rsidRPr="000F1A9A" w:rsidRDefault="003E17B8" w:rsidP="003E17B8">
      <w:pPr>
        <w:tabs>
          <w:tab w:val="left" w:pos="2430"/>
        </w:tabs>
        <w:spacing w:after="120"/>
        <w:ind w:left="1134" w:right="1025"/>
        <w:jc w:val="center"/>
        <w:rPr>
          <w:lang w:eastAsia="ar-SA"/>
        </w:rPr>
      </w:pPr>
      <w:r w:rsidRPr="000F1A9A">
        <w:rPr>
          <w:lang w:eastAsia="ar-SA"/>
        </w:rPr>
        <w:t xml:space="preserve">Universal Belted   </w:t>
      </w:r>
      <w:r w:rsidRPr="000F1A9A">
        <w:rPr>
          <w:noProof/>
          <w:lang w:eastAsia="zh-CN"/>
        </w:rPr>
        <w:drawing>
          <wp:inline distT="0" distB="0" distL="0" distR="0" wp14:anchorId="400CDC02" wp14:editId="36E67AC8">
            <wp:extent cx="342900" cy="26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266700"/>
                    </a:xfrm>
                    <a:prstGeom prst="rect">
                      <a:avLst/>
                    </a:prstGeom>
                    <a:noFill/>
                    <a:ln>
                      <a:noFill/>
                    </a:ln>
                  </pic:spPr>
                </pic:pic>
              </a:graphicData>
            </a:graphic>
          </wp:inline>
        </w:drawing>
      </w:r>
    </w:p>
    <w:p w14:paraId="0F103018" w14:textId="77777777" w:rsidR="003E17B8" w:rsidRPr="000F1A9A" w:rsidRDefault="003E17B8" w:rsidP="003E17B8">
      <w:pPr>
        <w:spacing w:after="120"/>
        <w:ind w:left="2268" w:right="1134" w:hanging="1134"/>
        <w:jc w:val="both"/>
        <w:rPr>
          <w:lang w:eastAsia="ar-SA"/>
        </w:rPr>
      </w:pPr>
      <w:r w:rsidRPr="000F1A9A">
        <w:rPr>
          <w:lang w:eastAsia="ar-SA"/>
        </w:rPr>
        <w:t xml:space="preserve">4.11.2. </w:t>
      </w:r>
      <w:r w:rsidRPr="000F1A9A">
        <w:rPr>
          <w:lang w:eastAsia="ar-SA"/>
        </w:rPr>
        <w:tab/>
      </w:r>
      <w:r w:rsidRPr="00C210E7">
        <w:rPr>
          <w:i/>
          <w:iCs/>
          <w:lang w:eastAsia="ar-SA"/>
        </w:rPr>
        <w:t>Specific vehicle Belted</w:t>
      </w:r>
      <w:r w:rsidRPr="000F1A9A">
        <w:rPr>
          <w:lang w:eastAsia="ar-SA"/>
        </w:rPr>
        <w:t xml:space="preserve"> Enhanced Child Restraint System (including built-in systems) shall have a permanently attached label with the following </w:t>
      </w:r>
      <w:r w:rsidRPr="000F1A9A">
        <w:rPr>
          <w:lang w:eastAsia="ar-SA"/>
        </w:rPr>
        <w:tab/>
        <w:t xml:space="preserve">information visible to the person installing the Enhanced Child </w:t>
      </w:r>
      <w:r w:rsidRPr="000F1A9A">
        <w:rPr>
          <w:lang w:eastAsia="ar-SA"/>
        </w:rPr>
        <w:tab/>
        <w:t xml:space="preserve">Restraint System in the vehicle: </w:t>
      </w:r>
    </w:p>
    <w:p w14:paraId="7B11B1B4" w14:textId="77777777" w:rsidR="003E17B8" w:rsidRPr="000F1A9A" w:rsidRDefault="003E17B8" w:rsidP="003E17B8">
      <w:pPr>
        <w:tabs>
          <w:tab w:val="left" w:pos="2430"/>
        </w:tabs>
        <w:spacing w:after="120"/>
        <w:ind w:left="1134" w:right="1025"/>
        <w:jc w:val="center"/>
        <w:rPr>
          <w:lang w:eastAsia="ar-SA"/>
        </w:rPr>
      </w:pPr>
      <w:r w:rsidRPr="000F1A9A">
        <w:rPr>
          <w:lang w:eastAsia="ar-SA"/>
        </w:rPr>
        <w:t xml:space="preserve">Specific Vehicle Belted   </w:t>
      </w:r>
      <w:r w:rsidRPr="000F1A9A">
        <w:rPr>
          <w:noProof/>
          <w:lang w:eastAsia="zh-CN"/>
        </w:rPr>
        <w:drawing>
          <wp:inline distT="0" distB="0" distL="0" distR="0" wp14:anchorId="4BEA5AB0" wp14:editId="430112BD">
            <wp:extent cx="342900" cy="266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266700"/>
                    </a:xfrm>
                    <a:prstGeom prst="rect">
                      <a:avLst/>
                    </a:prstGeom>
                    <a:noFill/>
                    <a:ln>
                      <a:noFill/>
                    </a:ln>
                  </pic:spPr>
                </pic:pic>
              </a:graphicData>
            </a:graphic>
          </wp:inline>
        </w:drawing>
      </w:r>
    </w:p>
    <w:p w14:paraId="70DB2DF0" w14:textId="58E09C80" w:rsidR="003E17B8" w:rsidRPr="000F1A9A" w:rsidRDefault="003E17B8" w:rsidP="003E17B8">
      <w:pPr>
        <w:spacing w:after="120"/>
        <w:ind w:left="2268" w:right="1134" w:hanging="1134"/>
        <w:jc w:val="both"/>
        <w:rPr>
          <w:lang w:eastAsia="ar-SA"/>
        </w:rPr>
      </w:pPr>
      <w:r w:rsidRPr="000F1A9A">
        <w:rPr>
          <w:lang w:eastAsia="ar-SA"/>
        </w:rPr>
        <w:t xml:space="preserve">4.11.3. </w:t>
      </w:r>
      <w:r w:rsidRPr="000F1A9A">
        <w:rPr>
          <w:lang w:eastAsia="ar-SA"/>
        </w:rPr>
        <w:tab/>
        <w:t>An international approval mark as defined in paragraph 5.4.1. In case the Enhanced Child Restraint System containing module(s) this marking shall be permanently attached to the part of the Enhanced Child Restraint System that includes the main load-bearing contact points.</w:t>
      </w:r>
    </w:p>
    <w:p w14:paraId="157B1029" w14:textId="237E5197" w:rsidR="003E17B8" w:rsidRDefault="003E17B8" w:rsidP="003E17B8">
      <w:pPr>
        <w:pStyle w:val="para"/>
        <w:spacing w:before="240"/>
      </w:pPr>
      <w:r w:rsidRPr="000F1A9A">
        <w:rPr>
          <w:lang w:eastAsia="ar-SA"/>
        </w:rPr>
        <w:lastRenderedPageBreak/>
        <w:t xml:space="preserve">4.11.4. </w:t>
      </w:r>
      <w:r w:rsidRPr="000F1A9A">
        <w:rPr>
          <w:lang w:eastAsia="ar-SA"/>
        </w:rPr>
        <w:tab/>
        <w:t>An international module mark as defined in paragraph 5.4.3. In case the Enhanced Child Restraint System containing module(s) this marking shall be permanently attached to the module part of the Enhanced Child Restraint System.</w:t>
      </w:r>
    </w:p>
    <w:p w14:paraId="1E5C4950" w14:textId="361F0A7D" w:rsidR="003E17B8" w:rsidRPr="003B0EDE" w:rsidRDefault="003E17B8" w:rsidP="003E17B8">
      <w:pPr>
        <w:pStyle w:val="para"/>
        <w:keepNext/>
        <w:keepLines/>
      </w:pPr>
      <w:r w:rsidRPr="003B0EDE">
        <w:t>4.</w:t>
      </w:r>
      <w:r>
        <w:rPr>
          <w:bCs/>
        </w:rPr>
        <w:t>12</w:t>
      </w:r>
      <w:r w:rsidRPr="003B0EDE">
        <w:t>.</w:t>
      </w:r>
      <w:r w:rsidRPr="003B0EDE">
        <w:tab/>
        <w:t>Additional markings</w:t>
      </w:r>
      <w:r w:rsidRPr="003B0EDE">
        <w:tab/>
      </w:r>
    </w:p>
    <w:p w14:paraId="55754D24" w14:textId="77777777" w:rsidR="003E17B8" w:rsidRPr="003B0EDE" w:rsidRDefault="003E17B8" w:rsidP="003E17B8">
      <w:pPr>
        <w:pStyle w:val="para"/>
        <w:keepNext/>
        <w:keepLines/>
      </w:pPr>
      <w:r>
        <w:tab/>
      </w:r>
      <w:r w:rsidRPr="003B0EDE">
        <w:t>The following information may be conveyed by pictograms and/or text. The marking shall indicate:</w:t>
      </w:r>
    </w:p>
    <w:p w14:paraId="101D3812" w14:textId="77777777" w:rsidR="003E17B8" w:rsidRPr="00580157" w:rsidRDefault="003E17B8" w:rsidP="003E17B8">
      <w:pPr>
        <w:pStyle w:val="a"/>
      </w:pPr>
      <w:r w:rsidRPr="003B0EDE">
        <w:t>(a)</w:t>
      </w:r>
      <w:r w:rsidRPr="003B0EDE">
        <w:tab/>
        <w:t xml:space="preserve">The essential relevant steps needed for making the </w:t>
      </w:r>
      <w:r>
        <w:t xml:space="preserve">Enhanced </w:t>
      </w:r>
      <w:r w:rsidRPr="003B0EDE">
        <w:rPr>
          <w:bCs/>
        </w:rPr>
        <w:t xml:space="preserve">Child </w:t>
      </w:r>
      <w:r w:rsidRPr="00580157">
        <w:t>Restraint System ready for installation. For example, the method of extending the ISOFIX attachment(s) shall be explained;</w:t>
      </w:r>
    </w:p>
    <w:p w14:paraId="4BFCC3C9" w14:textId="77777777" w:rsidR="003E17B8" w:rsidRDefault="003E17B8" w:rsidP="003E17B8">
      <w:pPr>
        <w:pStyle w:val="a"/>
      </w:pPr>
      <w:r w:rsidRPr="00580157">
        <w:t>(b)</w:t>
      </w:r>
      <w:r w:rsidRPr="00580157">
        <w:tab/>
        <w:t>The position, function, and interpretation of any indicator shall be explained;</w:t>
      </w:r>
    </w:p>
    <w:p w14:paraId="3AEFC72B" w14:textId="77777777" w:rsidR="003E17B8" w:rsidRPr="00A337CB" w:rsidRDefault="003E17B8" w:rsidP="003E17B8">
      <w:pPr>
        <w:pStyle w:val="a"/>
      </w:pPr>
      <w:r w:rsidRPr="00A337CB">
        <w:t>(c)</w:t>
      </w:r>
      <w:r w:rsidRPr="00A337CB">
        <w:tab/>
        <w:t xml:space="preserve">The position and if necessary the routing of top tethers, or other means of limiting Enhanced Child Restraint System rotation requiring action by the user, shall be indicated using one of the following symbols as appropriate; </w:t>
      </w:r>
    </w:p>
    <w:p w14:paraId="1BB88B99" w14:textId="77777777" w:rsidR="003E17B8" w:rsidRDefault="003E17B8" w:rsidP="003E17B8">
      <w:pPr>
        <w:pStyle w:val="a"/>
        <w:jc w:val="center"/>
        <w:rPr>
          <w:noProof/>
          <w:lang w:eastAsia="en-GB"/>
        </w:rPr>
      </w:pPr>
    </w:p>
    <w:p w14:paraId="11D0314B" w14:textId="77777777" w:rsidR="003E17B8" w:rsidRDefault="003E17B8" w:rsidP="003E17B8">
      <w:pPr>
        <w:pStyle w:val="a"/>
        <w:jc w:val="center"/>
        <w:rPr>
          <w:noProof/>
          <w:lang w:eastAsia="en-GB"/>
        </w:rPr>
      </w:pPr>
    </w:p>
    <w:p w14:paraId="7AFFD35F" w14:textId="77777777" w:rsidR="003E17B8" w:rsidRDefault="003E17B8" w:rsidP="003E17B8">
      <w:pPr>
        <w:pStyle w:val="a"/>
        <w:jc w:val="center"/>
        <w:rPr>
          <w:noProof/>
          <w:lang w:eastAsia="en-GB"/>
        </w:rPr>
      </w:pPr>
    </w:p>
    <w:p w14:paraId="435CEE81" w14:textId="77777777" w:rsidR="003E17B8" w:rsidRDefault="003E17B8" w:rsidP="003E17B8">
      <w:pPr>
        <w:pStyle w:val="a"/>
        <w:jc w:val="center"/>
        <w:rPr>
          <w:noProof/>
          <w:lang w:eastAsia="en-GB"/>
        </w:rPr>
      </w:pPr>
    </w:p>
    <w:p w14:paraId="5F36A29A" w14:textId="77777777" w:rsidR="003E17B8" w:rsidRDefault="003E17B8" w:rsidP="003E17B8">
      <w:pPr>
        <w:pStyle w:val="a"/>
        <w:jc w:val="center"/>
        <w:rPr>
          <w:noProof/>
          <w:lang w:eastAsia="en-GB"/>
        </w:rPr>
      </w:pPr>
    </w:p>
    <w:p w14:paraId="4E08E2AF" w14:textId="77777777" w:rsidR="003E17B8" w:rsidRDefault="003E17B8" w:rsidP="003E17B8">
      <w:pPr>
        <w:pStyle w:val="a"/>
        <w:jc w:val="center"/>
        <w:rPr>
          <w:noProof/>
          <w:lang w:eastAsia="en-GB"/>
        </w:rPr>
      </w:pPr>
    </w:p>
    <w:p w14:paraId="45ED2D43" w14:textId="77777777" w:rsidR="003E17B8" w:rsidRDefault="003E17B8" w:rsidP="003E17B8">
      <w:pPr>
        <w:pStyle w:val="a"/>
        <w:jc w:val="center"/>
        <w:rPr>
          <w:noProof/>
          <w:lang w:eastAsia="en-GB"/>
        </w:rPr>
      </w:pPr>
    </w:p>
    <w:p w14:paraId="36EE4D70" w14:textId="77777777" w:rsidR="003E17B8" w:rsidRDefault="003E17B8" w:rsidP="003E17B8">
      <w:pPr>
        <w:pStyle w:val="a"/>
        <w:jc w:val="center"/>
        <w:rPr>
          <w:noProof/>
          <w:lang w:eastAsia="en-GB"/>
        </w:rPr>
      </w:pPr>
    </w:p>
    <w:p w14:paraId="6F1DA351" w14:textId="77777777" w:rsidR="003E17B8" w:rsidRDefault="003E17B8" w:rsidP="003E17B8">
      <w:pPr>
        <w:pStyle w:val="a"/>
        <w:jc w:val="center"/>
        <w:rPr>
          <w:noProof/>
          <w:lang w:eastAsia="en-GB"/>
        </w:rPr>
      </w:pPr>
    </w:p>
    <w:p w14:paraId="5F0F4E43" w14:textId="77777777" w:rsidR="003E17B8" w:rsidRDefault="003E17B8" w:rsidP="003E17B8">
      <w:pPr>
        <w:pStyle w:val="a"/>
        <w:jc w:val="center"/>
        <w:rPr>
          <w:noProof/>
          <w:lang w:eastAsia="en-GB"/>
        </w:rPr>
      </w:pPr>
      <w:r w:rsidRPr="004900D1">
        <w:rPr>
          <w:noProof/>
          <w:lang w:eastAsia="en-GB"/>
        </w:rPr>
        <w:drawing>
          <wp:anchor distT="0" distB="0" distL="114300" distR="114300" simplePos="0" relativeHeight="251659776" behindDoc="0" locked="0" layoutInCell="1" allowOverlap="1" wp14:anchorId="7A4DC82F" wp14:editId="1B38AC76">
            <wp:simplePos x="0" y="0"/>
            <wp:positionH relativeFrom="column">
              <wp:posOffset>1669427</wp:posOffset>
            </wp:positionH>
            <wp:positionV relativeFrom="paragraph">
              <wp:posOffset>-2072424</wp:posOffset>
            </wp:positionV>
            <wp:extent cx="3502800" cy="2196000"/>
            <wp:effectExtent l="0" t="0" r="2540" b="0"/>
            <wp:wrapNone/>
            <wp:docPr id="115" name="Picture 115" descr="pictrograms T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pictrograms TT1.bmp"/>
                    <pic:cNvPicPr>
                      <a:picLocks noChangeAspect="1" noChangeArrowheads="1"/>
                    </pic:cNvPicPr>
                  </pic:nvPicPr>
                  <pic:blipFill>
                    <a:blip r:embed="rId22">
                      <a:extLst>
                        <a:ext uri="{28A0092B-C50C-407E-A947-70E740481C1C}">
                          <a14:useLocalDpi xmlns:a14="http://schemas.microsoft.com/office/drawing/2010/main" val="0"/>
                        </a:ext>
                      </a:extLst>
                    </a:blip>
                    <a:srcRect r="15314" b="18407"/>
                    <a:stretch>
                      <a:fillRect/>
                    </a:stretch>
                  </pic:blipFill>
                  <pic:spPr bwMode="auto">
                    <a:xfrm>
                      <a:off x="0" y="0"/>
                      <a:ext cx="3502800" cy="21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3A59A6" w14:textId="77777777" w:rsidR="003E17B8" w:rsidRDefault="003E17B8" w:rsidP="003E17B8">
      <w:pPr>
        <w:pStyle w:val="a"/>
        <w:jc w:val="center"/>
        <w:rPr>
          <w:noProof/>
          <w:lang w:eastAsia="en-GB"/>
        </w:rPr>
      </w:pPr>
    </w:p>
    <w:p w14:paraId="7E8E1210" w14:textId="77777777" w:rsidR="003E17B8" w:rsidRPr="003B0EDE" w:rsidRDefault="003E17B8" w:rsidP="003E17B8">
      <w:pPr>
        <w:pStyle w:val="a"/>
        <w:rPr>
          <w:lang w:val="en-US"/>
        </w:rPr>
      </w:pPr>
      <w:r w:rsidRPr="003B0EDE">
        <w:rPr>
          <w:lang w:val="en-US"/>
        </w:rPr>
        <w:t>(d)</w:t>
      </w:r>
      <w:r w:rsidRPr="003B0EDE">
        <w:rPr>
          <w:lang w:val="en-US"/>
        </w:rPr>
        <w:tab/>
        <w:t xml:space="preserve">The adjustment of ISOFIX latches and the top tether, or other means of limiting </w:t>
      </w:r>
      <w:r>
        <w:rPr>
          <w:lang w:val="en-US"/>
        </w:rPr>
        <w:t xml:space="preserve">Enhanced </w:t>
      </w:r>
      <w:r w:rsidRPr="003B0EDE">
        <w:rPr>
          <w:bCs/>
        </w:rPr>
        <w:t>Child Restraint System</w:t>
      </w:r>
      <w:r w:rsidRPr="003B0EDE">
        <w:rPr>
          <w:lang w:val="en-US"/>
        </w:rPr>
        <w:t xml:space="preserve"> rotation, requiring action by the user shall be indicated</w:t>
      </w:r>
      <w:r>
        <w:t>;</w:t>
      </w:r>
    </w:p>
    <w:p w14:paraId="2B57EB12" w14:textId="77777777" w:rsidR="003E17B8" w:rsidRPr="003B0EDE" w:rsidRDefault="003E17B8" w:rsidP="003E17B8">
      <w:pPr>
        <w:pStyle w:val="a"/>
        <w:rPr>
          <w:lang w:val="en-US"/>
        </w:rPr>
      </w:pPr>
      <w:r w:rsidRPr="003B0EDE">
        <w:rPr>
          <w:lang w:val="en-US"/>
        </w:rPr>
        <w:t>(e)</w:t>
      </w:r>
      <w:r w:rsidRPr="003B0EDE">
        <w:rPr>
          <w:lang w:val="en-US"/>
        </w:rPr>
        <w:tab/>
        <w:t xml:space="preserve">The marking shall be permanently attached and be visible to a user installing the </w:t>
      </w:r>
      <w:r>
        <w:rPr>
          <w:lang w:val="en-US"/>
        </w:rPr>
        <w:t xml:space="preserve">Enhanced </w:t>
      </w:r>
      <w:r w:rsidRPr="003B0EDE">
        <w:rPr>
          <w:bCs/>
        </w:rPr>
        <w:t>Child Restraint System</w:t>
      </w:r>
      <w:r>
        <w:t>;</w:t>
      </w:r>
    </w:p>
    <w:p w14:paraId="66E1E3BC" w14:textId="77777777" w:rsidR="003E17B8" w:rsidRPr="003B0EDE" w:rsidRDefault="003E17B8" w:rsidP="003E17B8">
      <w:pPr>
        <w:pStyle w:val="a"/>
      </w:pPr>
      <w:r w:rsidRPr="003B0EDE">
        <w:t>(f)</w:t>
      </w:r>
      <w:r w:rsidRPr="003B0EDE">
        <w:tab/>
        <w:t xml:space="preserve">Where necessary reference should be made to the </w:t>
      </w:r>
      <w:r>
        <w:t xml:space="preserve">Enhanced </w:t>
      </w:r>
      <w:r w:rsidRPr="003B0EDE">
        <w:t>Child Restraint System user instructions and to the location of that document using the symbol below.</w:t>
      </w:r>
    </w:p>
    <w:p w14:paraId="02EA871B" w14:textId="5D19F6A7" w:rsidR="003E17B8" w:rsidRDefault="003E17B8" w:rsidP="003E17B8">
      <w:pPr>
        <w:jc w:val="center"/>
        <w:rPr>
          <w:sz w:val="22"/>
          <w:szCs w:val="22"/>
        </w:rPr>
      </w:pPr>
      <w:r>
        <w:rPr>
          <w:noProof/>
          <w:sz w:val="22"/>
          <w:szCs w:val="22"/>
        </w:rPr>
        <w:drawing>
          <wp:inline distT="0" distB="0" distL="0" distR="0" wp14:anchorId="5C2F51A7" wp14:editId="683CEF80">
            <wp:extent cx="630555" cy="5264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555" cy="526415"/>
                    </a:xfrm>
                    <a:prstGeom prst="rect">
                      <a:avLst/>
                    </a:prstGeom>
                    <a:noFill/>
                    <a:ln>
                      <a:noFill/>
                    </a:ln>
                  </pic:spPr>
                </pic:pic>
              </a:graphicData>
            </a:graphic>
          </wp:inline>
        </w:drawing>
      </w:r>
    </w:p>
    <w:p w14:paraId="48185895" w14:textId="012A693F" w:rsidR="003E17B8" w:rsidRDefault="003E17B8" w:rsidP="003E17B8">
      <w:pPr>
        <w:jc w:val="center"/>
        <w:rPr>
          <w:sz w:val="22"/>
          <w:szCs w:val="22"/>
        </w:rPr>
      </w:pPr>
    </w:p>
    <w:p w14:paraId="415288CB" w14:textId="77777777" w:rsidR="003E17B8" w:rsidRPr="000F1A9A" w:rsidRDefault="003E17B8" w:rsidP="003E17B8">
      <w:pPr>
        <w:spacing w:after="120"/>
        <w:ind w:left="2835" w:right="1134" w:hanging="567"/>
        <w:jc w:val="both"/>
      </w:pPr>
      <w:r w:rsidRPr="000F1A9A">
        <w:t xml:space="preserve">(g) </w:t>
      </w:r>
      <w:r w:rsidRPr="000F1A9A">
        <w:tab/>
        <w:t>The shoulder belt part and the lap belt part of the adult safety-belt used for attaching the infant carrier shall be indicated with specific icons for the shoulder webbing path and lap belt webbing paths, visible for the user, close to the belt guiding area (icon A and B) or on the installation drawings (icon C). Icons A, B and C shall have the same colour coding (darker green on lap belt) as used on the installation drawings and the minimum size is 20 mm in diameter.</w:t>
      </w:r>
    </w:p>
    <w:p w14:paraId="16569F80" w14:textId="77777777" w:rsidR="003E17B8" w:rsidRPr="000F1A9A" w:rsidRDefault="003E17B8" w:rsidP="00C210E7">
      <w:pPr>
        <w:keepNext/>
        <w:keepLines/>
        <w:spacing w:after="120"/>
        <w:ind w:left="1134" w:right="1134"/>
        <w:jc w:val="both"/>
      </w:pPr>
      <w:r w:rsidRPr="000F1A9A">
        <w:rPr>
          <w:noProof/>
        </w:rPr>
        <w:lastRenderedPageBreak/>
        <mc:AlternateContent>
          <mc:Choice Requires="wpg">
            <w:drawing>
              <wp:inline distT="0" distB="0" distL="0" distR="0" wp14:anchorId="06500374" wp14:editId="15131851">
                <wp:extent cx="4616450" cy="2921000"/>
                <wp:effectExtent l="0" t="0" r="0" b="0"/>
                <wp:docPr id="1741" name="Group 1741"/>
                <wp:cNvGraphicFramePr/>
                <a:graphic xmlns:a="http://schemas.openxmlformats.org/drawingml/2006/main">
                  <a:graphicData uri="http://schemas.microsoft.com/office/word/2010/wordprocessingGroup">
                    <wpg:wgp>
                      <wpg:cNvGrpSpPr/>
                      <wpg:grpSpPr>
                        <a:xfrm>
                          <a:off x="0" y="0"/>
                          <a:ext cx="4616450" cy="2921000"/>
                          <a:chOff x="0" y="0"/>
                          <a:chExt cx="4617185" cy="2921772"/>
                        </a:xfrm>
                      </wpg:grpSpPr>
                      <pic:pic xmlns:pic="http://schemas.openxmlformats.org/drawingml/2006/picture">
                        <pic:nvPicPr>
                          <pic:cNvPr id="1742" name="Grafik 20"/>
                          <pic:cNvPicPr>
                            <a:picLocks/>
                          </pic:cNvPicPr>
                        </pic:nvPicPr>
                        <pic:blipFill rotWithShape="1">
                          <a:blip r:embed="rId23"/>
                          <a:srcRect l="4430" t="7409" r="11395" b="12159"/>
                          <a:stretch/>
                        </pic:blipFill>
                        <pic:spPr>
                          <a:xfrm>
                            <a:off x="0" y="1667987"/>
                            <a:ext cx="902769" cy="781171"/>
                          </a:xfrm>
                          <a:prstGeom prst="rect">
                            <a:avLst/>
                          </a:prstGeom>
                        </pic:spPr>
                      </pic:pic>
                      <wps:wsp>
                        <wps:cNvPr id="1743" name="Textfeld 12"/>
                        <wps:cNvSpPr txBox="1"/>
                        <wps:spPr>
                          <a:xfrm>
                            <a:off x="284824" y="2552449"/>
                            <a:ext cx="326571" cy="35378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5339F20A" w14:textId="77777777" w:rsidR="004F4CD8" w:rsidRDefault="004F4CD8" w:rsidP="003E17B8">
                              <w:pPr>
                                <w:pStyle w:val="NormalWeb"/>
                              </w:pPr>
                              <w:r>
                                <w:rPr>
                                  <w:rFonts w:asciiTheme="minorHAnsi" w:hAnsi="Calibri" w:cstheme="minorBidi"/>
                                  <w:b/>
                                  <w:bCs/>
                                  <w:color w:val="000000" w:themeColor="dark1"/>
                                  <w:kern w:val="24"/>
                                  <w:sz w:val="40"/>
                                  <w:szCs w:val="40"/>
                                  <w:lang w:val="de-DE"/>
                                </w:rPr>
                                <w:t>A</w:t>
                              </w:r>
                            </w:p>
                          </w:txbxContent>
                        </wps:txbx>
                        <wps:bodyPr wrap="square" rtlCol="0" anchor="t"/>
                      </wps:wsp>
                      <wps:wsp>
                        <wps:cNvPr id="1744" name="Textfeld 13"/>
                        <wps:cNvSpPr txBox="1"/>
                        <wps:spPr>
                          <a:xfrm>
                            <a:off x="32575" y="18789"/>
                            <a:ext cx="2206975" cy="523092"/>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710748DD" w14:textId="77777777" w:rsidR="004F4CD8" w:rsidRDefault="004F4CD8" w:rsidP="003E17B8">
                              <w:pPr>
                                <w:pStyle w:val="NormalWeb"/>
                                <w:jc w:val="center"/>
                              </w:pPr>
                              <w:r>
                                <w:rPr>
                                  <w:rFonts w:asciiTheme="minorHAnsi" w:hAnsi="Calibri" w:cstheme="minorBidi"/>
                                  <w:b/>
                                  <w:bCs/>
                                  <w:color w:val="000000" w:themeColor="dark1"/>
                                  <w:kern w:val="24"/>
                                  <w:sz w:val="28"/>
                                  <w:szCs w:val="28"/>
                                </w:rPr>
                                <w:t xml:space="preserve">Icons for use on/near </w:t>
                              </w:r>
                            </w:p>
                            <w:p w14:paraId="3F834151" w14:textId="77777777" w:rsidR="004F4CD8" w:rsidRDefault="004F4CD8" w:rsidP="003E17B8">
                              <w:pPr>
                                <w:pStyle w:val="NormalWeb"/>
                                <w:jc w:val="center"/>
                              </w:pPr>
                              <w:r>
                                <w:rPr>
                                  <w:rFonts w:asciiTheme="minorHAnsi" w:hAnsi="Calibri" w:cstheme="minorBidi"/>
                                  <w:b/>
                                  <w:bCs/>
                                  <w:color w:val="000000" w:themeColor="dark1"/>
                                  <w:kern w:val="24"/>
                                  <w:sz w:val="28"/>
                                  <w:szCs w:val="28"/>
                                </w:rPr>
                                <w:t>belt guide</w:t>
                              </w:r>
                            </w:p>
                          </w:txbxContent>
                        </wps:txbx>
                        <wps:bodyPr wrap="square" rtlCol="0" anchor="t"/>
                      </wps:wsp>
                      <pic:pic xmlns:pic="http://schemas.openxmlformats.org/drawingml/2006/picture">
                        <pic:nvPicPr>
                          <pic:cNvPr id="1745" name="Grafik 23"/>
                          <pic:cNvPicPr>
                            <a:picLocks/>
                          </pic:cNvPicPr>
                        </pic:nvPicPr>
                        <pic:blipFill rotWithShape="1">
                          <a:blip r:embed="rId24"/>
                          <a:srcRect l="6683" t="8640" r="6901" b="8293"/>
                          <a:stretch/>
                        </pic:blipFill>
                        <pic:spPr>
                          <a:xfrm>
                            <a:off x="1411401" y="634817"/>
                            <a:ext cx="899999" cy="781171"/>
                          </a:xfrm>
                          <a:prstGeom prst="rect">
                            <a:avLst/>
                          </a:prstGeom>
                        </pic:spPr>
                      </pic:pic>
                      <pic:pic xmlns:pic="http://schemas.openxmlformats.org/drawingml/2006/picture">
                        <pic:nvPicPr>
                          <pic:cNvPr id="1746" name="Grafik 24"/>
                          <pic:cNvPicPr>
                            <a:picLocks/>
                          </pic:cNvPicPr>
                        </pic:nvPicPr>
                        <pic:blipFill rotWithShape="1">
                          <a:blip r:embed="rId25"/>
                          <a:srcRect l="6106" t="10287" r="2307" b="3988"/>
                          <a:stretch/>
                        </pic:blipFill>
                        <pic:spPr>
                          <a:xfrm>
                            <a:off x="1384170" y="1681662"/>
                            <a:ext cx="902769" cy="781171"/>
                          </a:xfrm>
                          <a:prstGeom prst="rect">
                            <a:avLst/>
                          </a:prstGeom>
                        </pic:spPr>
                      </pic:pic>
                      <wps:wsp>
                        <wps:cNvPr id="1747" name="Textfeld 16"/>
                        <wps:cNvSpPr txBox="1"/>
                        <wps:spPr>
                          <a:xfrm>
                            <a:off x="1670885" y="2552450"/>
                            <a:ext cx="326571" cy="35378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296DA428" w14:textId="77777777" w:rsidR="004F4CD8" w:rsidRDefault="004F4CD8" w:rsidP="003E17B8">
                              <w:pPr>
                                <w:pStyle w:val="NormalWeb"/>
                              </w:pPr>
                              <w:r>
                                <w:rPr>
                                  <w:rFonts w:asciiTheme="minorHAnsi" w:hAnsi="Calibri" w:cstheme="minorBidi"/>
                                  <w:b/>
                                  <w:bCs/>
                                  <w:color w:val="000000" w:themeColor="dark1"/>
                                  <w:kern w:val="24"/>
                                  <w:sz w:val="40"/>
                                  <w:szCs w:val="40"/>
                                  <w:lang w:val="de-DE"/>
                                </w:rPr>
                                <w:t>B</w:t>
                              </w:r>
                            </w:p>
                          </w:txbxContent>
                        </wps:txbx>
                        <wps:bodyPr wrap="square" rtlCol="0" anchor="t"/>
                      </wps:wsp>
                      <pic:pic xmlns:pic="http://schemas.openxmlformats.org/drawingml/2006/picture">
                        <pic:nvPicPr>
                          <pic:cNvPr id="1748" name="Grafik 26"/>
                          <pic:cNvPicPr>
                            <a:picLocks/>
                          </pic:cNvPicPr>
                        </pic:nvPicPr>
                        <pic:blipFill rotWithShape="1">
                          <a:blip r:embed="rId26"/>
                          <a:srcRect l="2506" t="8792" r="3497" b="8779"/>
                          <a:stretch/>
                        </pic:blipFill>
                        <pic:spPr>
                          <a:xfrm>
                            <a:off x="3258776" y="644210"/>
                            <a:ext cx="902769" cy="781171"/>
                          </a:xfrm>
                          <a:prstGeom prst="rect">
                            <a:avLst/>
                          </a:prstGeom>
                        </pic:spPr>
                      </pic:pic>
                      <pic:pic xmlns:pic="http://schemas.openxmlformats.org/drawingml/2006/picture">
                        <pic:nvPicPr>
                          <pic:cNvPr id="1749" name="Grafik 27"/>
                          <pic:cNvPicPr>
                            <a:picLocks/>
                          </pic:cNvPicPr>
                        </pic:nvPicPr>
                        <pic:blipFill rotWithShape="1">
                          <a:blip r:embed="rId27"/>
                          <a:srcRect l="3601" t="12795" r="6352" b="7237"/>
                          <a:stretch/>
                        </pic:blipFill>
                        <pic:spPr>
                          <a:xfrm>
                            <a:off x="3280490" y="1705566"/>
                            <a:ext cx="902769" cy="781171"/>
                          </a:xfrm>
                          <a:prstGeom prst="rect">
                            <a:avLst/>
                          </a:prstGeom>
                        </pic:spPr>
                      </pic:pic>
                      <wps:wsp>
                        <wps:cNvPr id="1750" name="Textfeld 19"/>
                        <wps:cNvSpPr txBox="1"/>
                        <wps:spPr>
                          <a:xfrm>
                            <a:off x="3500826" y="2567987"/>
                            <a:ext cx="326571" cy="35378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6E3F634D" w14:textId="77777777" w:rsidR="004F4CD8" w:rsidRDefault="004F4CD8" w:rsidP="003E17B8">
                              <w:pPr>
                                <w:pStyle w:val="NormalWeb"/>
                              </w:pPr>
                              <w:r>
                                <w:rPr>
                                  <w:rFonts w:asciiTheme="minorHAnsi" w:hAnsi="Calibri" w:cstheme="minorBidi"/>
                                  <w:b/>
                                  <w:bCs/>
                                  <w:color w:val="000000" w:themeColor="dark1"/>
                                  <w:kern w:val="24"/>
                                  <w:sz w:val="40"/>
                                  <w:szCs w:val="40"/>
                                  <w:lang w:val="de-DE"/>
                                </w:rPr>
                                <w:t>C</w:t>
                              </w:r>
                            </w:p>
                          </w:txbxContent>
                        </wps:txbx>
                        <wps:bodyPr wrap="square" rtlCol="0" anchor="t"/>
                      </wps:wsp>
                      <wps:wsp>
                        <wps:cNvPr id="1751" name="Textfeld 20"/>
                        <wps:cNvSpPr txBox="1"/>
                        <wps:spPr>
                          <a:xfrm>
                            <a:off x="2779437" y="0"/>
                            <a:ext cx="1837748" cy="523092"/>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10D179D6" w14:textId="77777777" w:rsidR="004F4CD8" w:rsidRDefault="004F4CD8" w:rsidP="003E17B8">
                              <w:pPr>
                                <w:pStyle w:val="NormalWeb"/>
                                <w:jc w:val="center"/>
                              </w:pPr>
                              <w:r>
                                <w:rPr>
                                  <w:rFonts w:asciiTheme="minorHAnsi" w:hAnsi="Calibri" w:cstheme="minorBidi"/>
                                  <w:b/>
                                  <w:bCs/>
                                  <w:color w:val="000000" w:themeColor="dark1"/>
                                  <w:kern w:val="24"/>
                                  <w:sz w:val="28"/>
                                  <w:szCs w:val="28"/>
                                  <w:lang w:val="en-US"/>
                                </w:rPr>
                                <w:t>Icons for use on installation label</w:t>
                              </w:r>
                            </w:p>
                          </w:txbxContent>
                        </wps:txbx>
                        <wps:bodyPr wrap="square" rtlCol="0" anchor="t"/>
                      </wps:wsp>
                      <pic:pic xmlns:pic="http://schemas.openxmlformats.org/drawingml/2006/picture">
                        <pic:nvPicPr>
                          <pic:cNvPr id="1752" name="Grafik 30"/>
                          <pic:cNvPicPr>
                            <a:picLocks/>
                          </pic:cNvPicPr>
                        </pic:nvPicPr>
                        <pic:blipFill rotWithShape="1">
                          <a:blip r:embed="rId28"/>
                          <a:srcRect l="5668" t="7027" r="8152" b="3969"/>
                          <a:stretch/>
                        </pic:blipFill>
                        <pic:spPr>
                          <a:xfrm>
                            <a:off x="1" y="606631"/>
                            <a:ext cx="902769" cy="781171"/>
                          </a:xfrm>
                          <a:prstGeom prst="rect">
                            <a:avLst/>
                          </a:prstGeom>
                        </pic:spPr>
                      </pic:pic>
                      <wps:wsp>
                        <wps:cNvPr id="1753" name="Textfeld 16"/>
                        <wps:cNvSpPr txBox="1"/>
                        <wps:spPr>
                          <a:xfrm>
                            <a:off x="2475436" y="1439578"/>
                            <a:ext cx="567554" cy="35378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4F3BB9C5" w14:textId="77777777" w:rsidR="004F4CD8" w:rsidRDefault="004F4CD8" w:rsidP="003E17B8">
                              <w:pPr>
                                <w:pStyle w:val="NormalWeb"/>
                              </w:pPr>
                              <w:r>
                                <w:rPr>
                                  <w:rFonts w:asciiTheme="minorHAnsi" w:hAnsi="Calibri" w:cstheme="minorBidi"/>
                                  <w:b/>
                                  <w:bCs/>
                                  <w:color w:val="000000" w:themeColor="dark1"/>
                                  <w:kern w:val="24"/>
                                  <w:sz w:val="40"/>
                                  <w:szCs w:val="40"/>
                                  <w:lang w:val="de-DE"/>
                                </w:rPr>
                                <w:t>or</w:t>
                              </w:r>
                            </w:p>
                          </w:txbxContent>
                        </wps:txbx>
                        <wps:bodyPr wrap="square" rtlCol="0" anchor="t"/>
                      </wps:wsp>
                    </wpg:wgp>
                  </a:graphicData>
                </a:graphic>
              </wp:inline>
            </w:drawing>
          </mc:Choice>
          <mc:Fallback>
            <w:pict>
              <v:group w14:anchorId="06500374" id="Group 1741" o:spid="_x0000_s1061" style="width:363.5pt;height:230pt;mso-position-horizontal-relative:char;mso-position-vertical-relative:line" coordsize="46171,29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">
                <v:shape id="Grafik 20" o:spid="_x0000_s1062" type="#_x0000_t75" style="position:absolute;top:16679;width:9027;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">
                  <v:imagedata r:id="rId29" o:title="" croptop="4856f" cropbottom="7969f" cropleft="2903f" cropright="7468f"/>
                  <o:lock v:ext="edit" aspectratio="f"/>
                </v:shape>
                <v:shape id="Textfeld 12" o:spid="_x0000_s1063" type="#_x0000_t202" style="position:absolute;left:2848;top:25524;width:32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" fillcolor="white [3201]" stroked="f">
                  <v:textbox>
                    <w:txbxContent>
                      <w:p w14:paraId="5339F20A" w14:textId="77777777" w:rsidR="004F4CD8" w:rsidRDefault="004F4CD8" w:rsidP="003E17B8">
                        <w:pPr>
                          <w:pStyle w:val="NormalWeb"/>
                        </w:pPr>
                        <w:r>
                          <w:rPr>
                            <w:rFonts w:asciiTheme="minorHAnsi" w:hAnsi="Calibri" w:cstheme="minorBidi"/>
                            <w:b/>
                            <w:bCs/>
                            <w:color w:val="000000" w:themeColor="dark1"/>
                            <w:kern w:val="24"/>
                            <w:sz w:val="40"/>
                            <w:szCs w:val="40"/>
                            <w:lang w:val="de-DE"/>
                          </w:rPr>
                          <w:t>A</w:t>
                        </w:r>
                      </w:p>
                    </w:txbxContent>
                  </v:textbox>
                </v:shape>
                <v:shape id="Textfeld 13" o:spid="_x0000_s1064" type="#_x0000_t202" style="position:absolute;left:325;top:187;width:22070;height:5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" fillcolor="white [3201]" stroked="f">
                  <v:textbox>
                    <w:txbxContent>
                      <w:p w14:paraId="710748DD" w14:textId="77777777" w:rsidR="004F4CD8" w:rsidRDefault="004F4CD8" w:rsidP="003E17B8">
                        <w:pPr>
                          <w:pStyle w:val="NormalWeb"/>
                          <w:jc w:val="center"/>
                        </w:pPr>
                        <w:r>
                          <w:rPr>
                            <w:rFonts w:asciiTheme="minorHAnsi" w:hAnsi="Calibri" w:cstheme="minorBidi"/>
                            <w:b/>
                            <w:bCs/>
                            <w:color w:val="000000" w:themeColor="dark1"/>
                            <w:kern w:val="24"/>
                            <w:sz w:val="28"/>
                            <w:szCs w:val="28"/>
                          </w:rPr>
                          <w:t xml:space="preserve">Icons for use on/near </w:t>
                        </w:r>
                      </w:p>
                      <w:p w14:paraId="3F834151" w14:textId="77777777" w:rsidR="004F4CD8" w:rsidRDefault="004F4CD8" w:rsidP="003E17B8">
                        <w:pPr>
                          <w:pStyle w:val="NormalWeb"/>
                          <w:jc w:val="center"/>
                        </w:pPr>
                        <w:r>
                          <w:rPr>
                            <w:rFonts w:asciiTheme="minorHAnsi" w:hAnsi="Calibri" w:cstheme="minorBidi"/>
                            <w:b/>
                            <w:bCs/>
                            <w:color w:val="000000" w:themeColor="dark1"/>
                            <w:kern w:val="24"/>
                            <w:sz w:val="28"/>
                            <w:szCs w:val="28"/>
                          </w:rPr>
                          <w:t>belt guide</w:t>
                        </w:r>
                      </w:p>
                    </w:txbxContent>
                  </v:textbox>
                </v:shape>
                <v:shape id="Grafik 23" o:spid="_x0000_s1065" type="#_x0000_t75" style="position:absolute;left:14114;top:6348;width:9000;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">
                  <v:imagedata r:id="rId30" o:title="" croptop="5662f" cropbottom="5435f" cropleft="4380f" cropright="4523f"/>
                  <o:lock v:ext="edit" aspectratio="f"/>
                </v:shape>
                <v:shape id="Grafik 24" o:spid="_x0000_s1066" type="#_x0000_t75" style="position:absolute;left:13841;top:16816;width:9028;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">
                  <v:imagedata r:id="rId31" o:title="" croptop="6742f" cropbottom="2614f" cropleft="4002f" cropright="1512f"/>
                  <o:lock v:ext="edit" aspectratio="f"/>
                </v:shape>
                <v:shape id="Textfeld 16" o:spid="_x0000_s1067" type="#_x0000_t202" style="position:absolute;left:16708;top:25524;width:3266;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" fillcolor="white [3201]" stroked="f">
                  <v:textbox>
                    <w:txbxContent>
                      <w:p w14:paraId="296DA428" w14:textId="77777777" w:rsidR="004F4CD8" w:rsidRDefault="004F4CD8" w:rsidP="003E17B8">
                        <w:pPr>
                          <w:pStyle w:val="NormalWeb"/>
                        </w:pPr>
                        <w:r>
                          <w:rPr>
                            <w:rFonts w:asciiTheme="minorHAnsi" w:hAnsi="Calibri" w:cstheme="minorBidi"/>
                            <w:b/>
                            <w:bCs/>
                            <w:color w:val="000000" w:themeColor="dark1"/>
                            <w:kern w:val="24"/>
                            <w:sz w:val="40"/>
                            <w:szCs w:val="40"/>
                            <w:lang w:val="de-DE"/>
                          </w:rPr>
                          <w:t>B</w:t>
                        </w:r>
                      </w:p>
                    </w:txbxContent>
                  </v:textbox>
                </v:shape>
                <v:shape id="Grafik 26" o:spid="_x0000_s1068" type="#_x0000_t75" style="position:absolute;left:32587;top:6442;width:9028;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">
                  <v:imagedata r:id="rId32" o:title="" croptop="5762f" cropbottom="5753f" cropleft="1642f" cropright="2292f"/>
                  <o:lock v:ext="edit" aspectratio="f"/>
                </v:shape>
                <v:shape id="Grafik 27" o:spid="_x0000_s1069" type="#_x0000_t75" style="position:absolute;left:32804;top:17055;width:9028;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">
                  <v:imagedata r:id="rId33" o:title="" croptop="8385f" cropbottom="4743f" cropleft="2360f" cropright="4163f"/>
                  <o:lock v:ext="edit" aspectratio="f"/>
                </v:shape>
                <v:shape id="Textfeld 19" o:spid="_x0000_s1070" type="#_x0000_t202" style="position:absolute;left:35008;top:25679;width:32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" fillcolor="white [3201]" stroked="f">
                  <v:textbox>
                    <w:txbxContent>
                      <w:p w14:paraId="6E3F634D" w14:textId="77777777" w:rsidR="004F4CD8" w:rsidRDefault="004F4CD8" w:rsidP="003E17B8">
                        <w:pPr>
                          <w:pStyle w:val="NormalWeb"/>
                        </w:pPr>
                        <w:r>
                          <w:rPr>
                            <w:rFonts w:asciiTheme="minorHAnsi" w:hAnsi="Calibri" w:cstheme="minorBidi"/>
                            <w:b/>
                            <w:bCs/>
                            <w:color w:val="000000" w:themeColor="dark1"/>
                            <w:kern w:val="24"/>
                            <w:sz w:val="40"/>
                            <w:szCs w:val="40"/>
                            <w:lang w:val="de-DE"/>
                          </w:rPr>
                          <w:t>C</w:t>
                        </w:r>
                      </w:p>
                    </w:txbxContent>
                  </v:textbox>
                </v:shape>
                <v:shape id="Textfeld 20" o:spid="_x0000_s1071" type="#_x0000_t202" style="position:absolute;left:27794;width:18377;height:5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" fillcolor="white [3201]" stroked="f">
                  <v:textbox>
                    <w:txbxContent>
                      <w:p w14:paraId="10D179D6" w14:textId="77777777" w:rsidR="004F4CD8" w:rsidRDefault="004F4CD8" w:rsidP="003E17B8">
                        <w:pPr>
                          <w:pStyle w:val="NormalWeb"/>
                          <w:jc w:val="center"/>
                        </w:pPr>
                        <w:r>
                          <w:rPr>
                            <w:rFonts w:asciiTheme="minorHAnsi" w:hAnsi="Calibri" w:cstheme="minorBidi"/>
                            <w:b/>
                            <w:bCs/>
                            <w:color w:val="000000" w:themeColor="dark1"/>
                            <w:kern w:val="24"/>
                            <w:sz w:val="28"/>
                            <w:szCs w:val="28"/>
                            <w:lang w:val="en-US"/>
                          </w:rPr>
                          <w:t>Icons for use on installation label</w:t>
                        </w:r>
                      </w:p>
                    </w:txbxContent>
                  </v:textbox>
                </v:shape>
                <v:shape id="Grafik 30" o:spid="_x0000_s1072" type="#_x0000_t75" style="position:absolute;top:6066;width:9027;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">
                  <v:imagedata r:id="rId34" o:title="" croptop="4605f" cropbottom="2601f" cropleft="3715f" cropright="5342f"/>
                  <o:lock v:ext="edit" aspectratio="f"/>
                </v:shape>
                <v:shape id="Textfeld 16" o:spid="_x0000_s1073" type="#_x0000_t202" style="position:absolute;left:24754;top:14395;width:567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" fillcolor="white [3201]" stroked="f">
                  <v:textbox>
                    <w:txbxContent>
                      <w:p w14:paraId="4F3BB9C5" w14:textId="77777777" w:rsidR="004F4CD8" w:rsidRDefault="004F4CD8" w:rsidP="003E17B8">
                        <w:pPr>
                          <w:pStyle w:val="NormalWeb"/>
                        </w:pPr>
                        <w:r>
                          <w:rPr>
                            <w:rFonts w:asciiTheme="minorHAnsi" w:hAnsi="Calibri" w:cstheme="minorBidi"/>
                            <w:b/>
                            <w:bCs/>
                            <w:color w:val="000000" w:themeColor="dark1"/>
                            <w:kern w:val="24"/>
                            <w:sz w:val="40"/>
                            <w:szCs w:val="40"/>
                            <w:lang w:val="de-DE"/>
                          </w:rPr>
                          <w:t>or</w:t>
                        </w:r>
                      </w:p>
                    </w:txbxContent>
                  </v:textbox>
                </v:shape>
                <w10:anchorlock/>
              </v:group>
            </w:pict>
          </mc:Fallback>
        </mc:AlternateContent>
      </w:r>
    </w:p>
    <w:p w14:paraId="10C7C6D6" w14:textId="7EC215EB" w:rsidR="003B0EDE" w:rsidRPr="003B0EDE" w:rsidRDefault="006E2A8E" w:rsidP="006E2A8E">
      <w:pPr>
        <w:pStyle w:val="HChG"/>
      </w:pPr>
      <w:r>
        <w:tab/>
      </w:r>
      <w:r>
        <w:tab/>
      </w:r>
      <w:bookmarkStart w:id="14" w:name="_Toc355000729"/>
      <w:r w:rsidR="003B0EDE" w:rsidRPr="003B0EDE">
        <w:t>5.</w:t>
      </w:r>
      <w:r w:rsidR="003B0EDE" w:rsidRPr="003B0EDE">
        <w:tab/>
      </w:r>
      <w:r w:rsidR="003B0EDE" w:rsidRPr="003B0EDE">
        <w:tab/>
        <w:t>Approval</w:t>
      </w:r>
      <w:bookmarkEnd w:id="14"/>
      <w:r w:rsidR="003B0EDE" w:rsidRPr="003B0EDE">
        <w:t xml:space="preserve"> </w:t>
      </w:r>
    </w:p>
    <w:p w14:paraId="5B23AE0C" w14:textId="77777777" w:rsidR="003B0EDE" w:rsidRPr="003B0EDE" w:rsidRDefault="003B0EDE" w:rsidP="00580157">
      <w:pPr>
        <w:pStyle w:val="para"/>
      </w:pPr>
      <w:r w:rsidRPr="003B0EDE">
        <w:t>5.1.</w:t>
      </w:r>
      <w:r w:rsidRPr="003B0EDE">
        <w:tab/>
        <w:t>Each sample submitted in conformity with paragraphs 3.2.4. and 3.2.5. above shall meet the specifications set forth in paragraphs 6. to 7. of this Regulation in every respect before approval can be granted.</w:t>
      </w:r>
    </w:p>
    <w:p w14:paraId="02D8E5F1" w14:textId="02806A48" w:rsidR="007803F3" w:rsidRPr="007803F3" w:rsidRDefault="007803F3" w:rsidP="00580157">
      <w:pPr>
        <w:pStyle w:val="para"/>
      </w:pPr>
      <w:r w:rsidRPr="007803F3">
        <w:t>5.2.</w:t>
      </w:r>
      <w:r w:rsidRPr="007803F3">
        <w:tab/>
        <w:t>An approval number shall be assigned to each type approved. Its first two digits (at present 0</w:t>
      </w:r>
      <w:r w:rsidR="0078164F">
        <w:t>3</w:t>
      </w:r>
      <w:r w:rsidRPr="007803F3">
        <w:t xml:space="preserve"> corresponding to the 0</w:t>
      </w:r>
      <w:r w:rsidR="00BC2ECB">
        <w:t>3</w:t>
      </w:r>
      <w:r w:rsidRPr="007803F3">
        <w:t xml:space="preserve"> series of amendments) shall indicate the series of amendments incorporating the most recent major technical amendments made to </w:t>
      </w:r>
      <w:r w:rsidR="00C01B3B">
        <w:t>this</w:t>
      </w:r>
      <w:r w:rsidRPr="007803F3">
        <w:t xml:space="preserve"> Regulation at the time of issue of the approval. The same Contracting Party shall not assign the same number to another type of Enhanced Child Restraint System covered by this Regulation.</w:t>
      </w:r>
    </w:p>
    <w:p w14:paraId="55FA1163" w14:textId="31867CC4" w:rsidR="007803F3" w:rsidRPr="007803F3" w:rsidRDefault="007803F3" w:rsidP="00580157">
      <w:pPr>
        <w:pStyle w:val="para"/>
      </w:pPr>
      <w:r w:rsidRPr="007803F3">
        <w:tab/>
        <w:t xml:space="preserve">A type of Enhanced Child Restraint System approved according to this Regulation shall not bear another approval mark according to </w:t>
      </w:r>
      <w:r w:rsidR="00CD2EB5">
        <w:t>UN Regulation No</w:t>
      </w:r>
      <w:r>
        <w:t>. 44 (Child Restraint Systems).</w:t>
      </w:r>
    </w:p>
    <w:p w14:paraId="7CF86FAC" w14:textId="65B42885" w:rsidR="007C2E90" w:rsidRDefault="007C2E90" w:rsidP="00580157">
      <w:pPr>
        <w:pStyle w:val="para"/>
      </w:pPr>
      <w:r>
        <w:t>5.3.</w:t>
      </w:r>
      <w:r>
        <w:tab/>
        <w:t xml:space="preserve">Notice of approval or of extension or refusal of approval of </w:t>
      </w:r>
      <w:r w:rsidR="00060A7A">
        <w:t>an Enhanced Child Restraint System</w:t>
      </w:r>
      <w:r>
        <w:t xml:space="preserve"> pursuant to this Regulation shall be communicated to the </w:t>
      </w:r>
      <w:r w:rsidR="00983783">
        <w:t xml:space="preserve">Contracting </w:t>
      </w:r>
      <w:r>
        <w:t xml:space="preserve">Parties to the Agreement which apply this Regulation by means of a form conforming to the model in Annex 1 to this Regulation. If part of the </w:t>
      </w:r>
      <w:r w:rsidR="00060A7A">
        <w:t>Enhanced Child Restraint System</w:t>
      </w:r>
      <w:r>
        <w:t xml:space="preserve"> could be used as an infant carrier module and installed as defined in Annex 22, approvals according to this Regulation can only be granted if the infant carrier module complies with the requirements of this annex.</w:t>
      </w:r>
    </w:p>
    <w:p w14:paraId="13BD2573" w14:textId="77777777" w:rsidR="003B0EDE" w:rsidRPr="003B0EDE" w:rsidRDefault="003B0EDE" w:rsidP="00580157">
      <w:pPr>
        <w:pStyle w:val="para"/>
      </w:pPr>
      <w:r w:rsidRPr="003B0EDE">
        <w:t>5.4.</w:t>
      </w:r>
      <w:r w:rsidRPr="003B0EDE">
        <w:tab/>
        <w:t xml:space="preserve">In addition to the marks prescribed in paragraph 4. above, the following particulars shall be affixed in a suitable space to every </w:t>
      </w:r>
      <w:r w:rsidR="00060A7A">
        <w:t xml:space="preserve">Enhanced </w:t>
      </w:r>
      <w:r w:rsidRPr="003B0EDE">
        <w:t>Child Restraint System conforming to a type approved under this Regulation:</w:t>
      </w:r>
    </w:p>
    <w:p w14:paraId="5A526113" w14:textId="77777777" w:rsidR="003B0EDE" w:rsidRPr="003B0EDE" w:rsidRDefault="003B0EDE" w:rsidP="00580157">
      <w:pPr>
        <w:pStyle w:val="para"/>
      </w:pPr>
      <w:r w:rsidRPr="003B0EDE">
        <w:t>5.4.1.</w:t>
      </w:r>
      <w:r w:rsidRPr="003B0EDE">
        <w:tab/>
        <w:t>An international approval mark consisting of:</w:t>
      </w:r>
    </w:p>
    <w:p w14:paraId="25630DDD" w14:textId="77777777" w:rsidR="003B0EDE" w:rsidRPr="003B0EDE" w:rsidRDefault="003B0EDE" w:rsidP="00580157">
      <w:pPr>
        <w:pStyle w:val="para"/>
      </w:pPr>
      <w:r w:rsidRPr="003B0EDE">
        <w:t>5.4.1.1.</w:t>
      </w:r>
      <w:r w:rsidRPr="003B0EDE">
        <w:tab/>
        <w:t>A circle surrounding the letter "E" followed by the distinguishing number of the country which has granted approval;</w:t>
      </w:r>
      <w:r w:rsidRPr="003B0EDE">
        <w:rPr>
          <w:sz w:val="18"/>
          <w:szCs w:val="18"/>
          <w:vertAlign w:val="superscript"/>
        </w:rPr>
        <w:footnoteReference w:id="4"/>
      </w:r>
    </w:p>
    <w:p w14:paraId="6417A9B4" w14:textId="13FDB32E" w:rsidR="00F5576C" w:rsidRDefault="003B0EDE" w:rsidP="00580157">
      <w:pPr>
        <w:pStyle w:val="para"/>
      </w:pPr>
      <w:r w:rsidRPr="003B0EDE">
        <w:lastRenderedPageBreak/>
        <w:t>5.4.1.2.</w:t>
      </w:r>
      <w:r w:rsidRPr="003B0EDE">
        <w:tab/>
      </w:r>
      <w:r w:rsidR="00F5576C" w:rsidRPr="00F5576C">
        <w:t>An approval number, the words "</w:t>
      </w:r>
      <w:r w:rsidR="00CD2EB5">
        <w:t>UN Regulation No</w:t>
      </w:r>
      <w:r w:rsidR="00F5576C" w:rsidRPr="00F5576C">
        <w:t>." followed by the number of this Regulation, a slash and the series of amendment ("</w:t>
      </w:r>
      <w:r w:rsidR="00CD2EB5">
        <w:t xml:space="preserve">UN </w:t>
      </w:r>
      <w:r w:rsidR="00F5576C" w:rsidRPr="00F5576C">
        <w:t>Regulation</w:t>
      </w:r>
      <w:r w:rsidR="00CD2EB5">
        <w:t xml:space="preserve"> </w:t>
      </w:r>
      <w:r w:rsidR="00F5576C" w:rsidRPr="00F5576C">
        <w:t>No. 129/00");</w:t>
      </w:r>
    </w:p>
    <w:p w14:paraId="74FDDF86" w14:textId="77777777" w:rsidR="00B14B06" w:rsidRPr="00B14B06" w:rsidRDefault="00B14B06" w:rsidP="00B14B06">
      <w:pPr>
        <w:pStyle w:val="para"/>
      </w:pPr>
      <w:r w:rsidRPr="00B14B06">
        <w:t>5.4.2.</w:t>
      </w:r>
      <w:r w:rsidRPr="00B14B06">
        <w:tab/>
        <w:t>The following additional symbols:</w:t>
      </w:r>
    </w:p>
    <w:p w14:paraId="3EF29314" w14:textId="77777777" w:rsidR="003E17B8" w:rsidRDefault="003E17B8" w:rsidP="00B14B06">
      <w:pPr>
        <w:pStyle w:val="para"/>
        <w:rPr>
          <w:iCs/>
          <w:color w:val="000000"/>
        </w:rPr>
      </w:pPr>
      <w:r w:rsidRPr="000F1A9A">
        <w:t>5.4.2.1.</w:t>
      </w:r>
      <w:r w:rsidRPr="000F1A9A">
        <w:tab/>
      </w:r>
      <w:r w:rsidRPr="000F1A9A">
        <w:rPr>
          <w:iCs/>
          <w:color w:val="000000"/>
        </w:rPr>
        <w:t xml:space="preserve">The words "i-Size universal ISOFIX", or "i-Size booster seat", or "specific vehicle ISOFIX" or "specific vehicle booster seat" </w:t>
      </w:r>
      <w:r w:rsidRPr="000F1A9A">
        <w:rPr>
          <w:iCs/>
        </w:rPr>
        <w:t>or "Universal Belted", or "Specific vehicle Belted"</w:t>
      </w:r>
      <w:r w:rsidRPr="000F1A9A">
        <w:rPr>
          <w:iCs/>
          <w:color w:val="000000"/>
        </w:rPr>
        <w:t>, depending on the category of Enhanced Child Restraint System;</w:t>
      </w:r>
    </w:p>
    <w:p w14:paraId="0630ECBC" w14:textId="05A776B9" w:rsidR="00B14B06" w:rsidRPr="00B14B06" w:rsidRDefault="00B14B06" w:rsidP="00B14B06">
      <w:pPr>
        <w:pStyle w:val="para"/>
      </w:pPr>
      <w:r w:rsidRPr="00B14B06">
        <w:t>5.4.2.2.</w:t>
      </w:r>
      <w:r w:rsidRPr="00B14B06">
        <w:tab/>
      </w:r>
      <w:r w:rsidRPr="00B14B06">
        <w:fldChar w:fldCharType="begin"/>
      </w:r>
      <w:r w:rsidRPr="00B14B06">
        <w:instrText xml:space="preserve"> SEQ CHAPTER \h \r 1</w:instrText>
      </w:r>
      <w:r w:rsidRPr="00B14B06">
        <w:fldChar w:fldCharType="end"/>
      </w:r>
      <w:r w:rsidRPr="00B14B06">
        <w:t>The size range for which the Enhanced Child Restraint System has been designed;</w:t>
      </w:r>
    </w:p>
    <w:p w14:paraId="1DF6A7D7" w14:textId="1563F774" w:rsidR="00B14B06" w:rsidRPr="00B14B06" w:rsidRDefault="00B14B06" w:rsidP="00B14B06">
      <w:pPr>
        <w:pStyle w:val="para"/>
      </w:pPr>
      <w:r w:rsidRPr="00B14B06">
        <w:t>5.4.2.3.</w:t>
      </w:r>
      <w:r w:rsidRPr="00B14B06">
        <w:tab/>
        <w:t>In case the ECRS is equipped with a module, the size range is not on the approv</w:t>
      </w:r>
      <w:r>
        <w:t>al mark but on the module mark.</w:t>
      </w:r>
    </w:p>
    <w:p w14:paraId="7763D160" w14:textId="107C230F" w:rsidR="003B0EDE" w:rsidRPr="003B0EDE" w:rsidRDefault="003B0EDE" w:rsidP="00580157">
      <w:pPr>
        <w:pStyle w:val="para"/>
      </w:pPr>
      <w:r w:rsidRPr="003B0EDE">
        <w:rPr>
          <w:bCs/>
        </w:rPr>
        <w:t>5.4.2.</w:t>
      </w:r>
      <w:r w:rsidR="00B14B06">
        <w:rPr>
          <w:bCs/>
        </w:rPr>
        <w:t>4</w:t>
      </w:r>
      <w:r w:rsidRPr="003B0EDE">
        <w:rPr>
          <w:bCs/>
        </w:rPr>
        <w:t>.</w:t>
      </w:r>
      <w:r w:rsidRPr="003B0EDE">
        <w:tab/>
        <w:t>The symbol "S" in the case of a "Special Needs Restraint".</w:t>
      </w:r>
    </w:p>
    <w:p w14:paraId="4B643E8B" w14:textId="09DCDD94" w:rsidR="007803F3" w:rsidRPr="007803F3" w:rsidRDefault="007803F3" w:rsidP="00580157">
      <w:pPr>
        <w:pStyle w:val="para"/>
      </w:pPr>
      <w:r w:rsidRPr="007803F3">
        <w:t>5.4.3.</w:t>
      </w:r>
      <w:r w:rsidRPr="007803F3">
        <w:tab/>
        <w:t xml:space="preserve">An international module mark as defined in Annex 2 </w:t>
      </w:r>
      <w:r w:rsidR="0013271C">
        <w:t>to</w:t>
      </w:r>
      <w:r w:rsidRPr="007803F3">
        <w:t xml:space="preserve"> this Regulation consisting of:</w:t>
      </w:r>
    </w:p>
    <w:p w14:paraId="208D6E04" w14:textId="77777777" w:rsidR="003E17B8" w:rsidRDefault="003E17B8" w:rsidP="00BA7E68">
      <w:pPr>
        <w:pStyle w:val="para"/>
        <w:rPr>
          <w:iCs/>
        </w:rPr>
      </w:pPr>
      <w:r w:rsidRPr="000F1A9A">
        <w:t>5.4.3.1.</w:t>
      </w:r>
      <w:r w:rsidRPr="000F1A9A">
        <w:tab/>
      </w:r>
      <w:r w:rsidRPr="000F1A9A">
        <w:rPr>
          <w:iCs/>
          <w:color w:val="000000"/>
        </w:rPr>
        <w:t xml:space="preserve">The words "R129" followed by a dash and the same approval number as the part of the </w:t>
      </w:r>
      <w:r w:rsidRPr="000F1A9A">
        <w:rPr>
          <w:iCs/>
        </w:rPr>
        <w:t>Enhanced Child Restraint System which includes the ISOFIX attachments or main load bearing contact points;</w:t>
      </w:r>
    </w:p>
    <w:p w14:paraId="6D484608" w14:textId="2B38CF04" w:rsidR="007803F3" w:rsidRPr="007803F3" w:rsidRDefault="007803F3" w:rsidP="00580157">
      <w:pPr>
        <w:pStyle w:val="para"/>
      </w:pPr>
      <w:r w:rsidRPr="007803F3">
        <w:t>5.4.3.2.</w:t>
      </w:r>
      <w:r w:rsidRPr="007803F3">
        <w:tab/>
        <w:t xml:space="preserve">The words Module </w:t>
      </w:r>
      <w:r w:rsidR="00323CC6">
        <w:t>"</w:t>
      </w:r>
      <w:r w:rsidRPr="007803F3">
        <w:t>name of the Module", depending on the name of the module of Enhanced Child Restraint System;</w:t>
      </w:r>
    </w:p>
    <w:p w14:paraId="08B38670" w14:textId="77777777" w:rsidR="007803F3" w:rsidRPr="007803F3" w:rsidRDefault="007803F3" w:rsidP="00580157">
      <w:pPr>
        <w:pStyle w:val="para"/>
      </w:pPr>
      <w:r w:rsidRPr="007803F3">
        <w:t>5.4.3.3.</w:t>
      </w:r>
      <w:r w:rsidRPr="007803F3">
        <w:tab/>
        <w:t>The size range including maximum weight for which the Module of the Enhanced Child Rest</w:t>
      </w:r>
      <w:r>
        <w:t>raint System has been designed;</w:t>
      </w:r>
    </w:p>
    <w:p w14:paraId="561618BC" w14:textId="28BFB7EB" w:rsidR="004155CE" w:rsidRDefault="004155CE" w:rsidP="00580157">
      <w:pPr>
        <w:pStyle w:val="para"/>
      </w:pPr>
      <w:r w:rsidRPr="00E37690">
        <w:rPr>
          <w:lang w:val="en-US"/>
        </w:rPr>
        <w:t>5.5.</w:t>
      </w:r>
      <w:r w:rsidRPr="00E37690">
        <w:rPr>
          <w:lang w:val="en-US"/>
        </w:rPr>
        <w:tab/>
        <w:t>The approval mark prescribed in paragraph 5.4. above may not be replaced by an Unique Identifier (UI) as referred to in Schedule 5 of the 1958 Agreement.</w:t>
      </w:r>
    </w:p>
    <w:p w14:paraId="6A392EF5" w14:textId="1973382E" w:rsidR="003B0EDE" w:rsidRPr="003B0EDE" w:rsidRDefault="003B0EDE" w:rsidP="00580157">
      <w:pPr>
        <w:pStyle w:val="para"/>
      </w:pPr>
      <w:r w:rsidRPr="003B0EDE">
        <w:t>5.</w:t>
      </w:r>
      <w:r w:rsidR="004155CE">
        <w:t>6</w:t>
      </w:r>
      <w:r w:rsidRPr="003B0EDE">
        <w:t>.</w:t>
      </w:r>
      <w:r w:rsidRPr="003B0EDE">
        <w:tab/>
        <w:t>Annex 2 to this Regulation gives an example of the arrangement of the approval mark.</w:t>
      </w:r>
    </w:p>
    <w:p w14:paraId="2ECB56A7" w14:textId="743EEE16" w:rsidR="003B0EDE" w:rsidRPr="003B0EDE" w:rsidRDefault="003B0EDE" w:rsidP="00580157">
      <w:pPr>
        <w:pStyle w:val="para"/>
      </w:pPr>
      <w:r w:rsidRPr="003B0EDE">
        <w:t>5.</w:t>
      </w:r>
      <w:r w:rsidR="004155CE">
        <w:t>7</w:t>
      </w:r>
      <w:r w:rsidRPr="003B0EDE">
        <w:t>.</w:t>
      </w:r>
      <w:r w:rsidRPr="003B0EDE">
        <w:tab/>
        <w:t>The particulars referred to in paragraph 5.4. above shall be clearly legible and be indelible, and may be affixed either by means of a label or by direct marking. The label or marking shall be resistant to wear.</w:t>
      </w:r>
    </w:p>
    <w:p w14:paraId="49C822DA" w14:textId="2D40B6BB" w:rsidR="003B0EDE" w:rsidRPr="003B0EDE" w:rsidRDefault="003B0EDE" w:rsidP="00580157">
      <w:pPr>
        <w:pStyle w:val="para"/>
      </w:pPr>
      <w:r w:rsidRPr="003B0EDE">
        <w:t>5.</w:t>
      </w:r>
      <w:r w:rsidR="004155CE">
        <w:t>8</w:t>
      </w:r>
      <w:r w:rsidRPr="003B0EDE">
        <w:t>.</w:t>
      </w:r>
      <w:r w:rsidRPr="003B0EDE">
        <w:tab/>
        <w:t xml:space="preserve">The labels referred to in paragraph 5.6. above may be issued either by the </w:t>
      </w:r>
      <w:r w:rsidR="00B405E9">
        <w:t>Type Approval A</w:t>
      </w:r>
      <w:r w:rsidR="00B405E9" w:rsidRPr="003B0EDE">
        <w:t xml:space="preserve">uthority </w:t>
      </w:r>
      <w:r w:rsidRPr="003B0EDE">
        <w:t xml:space="preserve">which has granted the approval or, subject to that </w:t>
      </w:r>
      <w:r w:rsidR="00B405E9">
        <w:t>Type Approval</w:t>
      </w:r>
      <w:r w:rsidR="00B405E9" w:rsidRPr="003B0EDE" w:rsidDel="00B405E9">
        <w:t xml:space="preserve"> </w:t>
      </w:r>
      <w:r w:rsidR="00B405E9">
        <w:t>A</w:t>
      </w:r>
      <w:r w:rsidRPr="003B0EDE">
        <w:t>uthority's authorization, by the manufacturer.</w:t>
      </w:r>
    </w:p>
    <w:p w14:paraId="1DEDEB66" w14:textId="77777777" w:rsidR="003B0EDE" w:rsidRPr="003B0EDE" w:rsidRDefault="006E2A8E" w:rsidP="006E2A8E">
      <w:pPr>
        <w:pStyle w:val="HChG"/>
      </w:pPr>
      <w:r>
        <w:tab/>
      </w:r>
      <w:r>
        <w:tab/>
      </w:r>
      <w:bookmarkStart w:id="15" w:name="_Toc355000730"/>
      <w:r w:rsidR="003B0EDE" w:rsidRPr="003B0EDE">
        <w:t>6.</w:t>
      </w:r>
      <w:r w:rsidR="003B0EDE" w:rsidRPr="003B0EDE">
        <w:tab/>
      </w:r>
      <w:r w:rsidR="003B0EDE" w:rsidRPr="003B0EDE">
        <w:tab/>
        <w:t>General specifications</w:t>
      </w:r>
      <w:bookmarkEnd w:id="15"/>
    </w:p>
    <w:p w14:paraId="4B6C789A" w14:textId="77777777" w:rsidR="003B0EDE" w:rsidRPr="003B0EDE" w:rsidRDefault="003B0EDE" w:rsidP="00580157">
      <w:pPr>
        <w:pStyle w:val="para"/>
      </w:pPr>
      <w:bookmarkStart w:id="16" w:name="_Toc247880891"/>
      <w:r w:rsidRPr="003B0EDE">
        <w:t>6.1.</w:t>
      </w:r>
      <w:r w:rsidRPr="003B0EDE">
        <w:tab/>
        <w:t>Positioning and securing on the vehicle</w:t>
      </w:r>
      <w:bookmarkEnd w:id="16"/>
    </w:p>
    <w:p w14:paraId="6D218A79" w14:textId="77777777" w:rsidR="00B14B06" w:rsidRPr="00B14B06" w:rsidRDefault="00B14B06" w:rsidP="00B14B06">
      <w:pPr>
        <w:pStyle w:val="para"/>
      </w:pPr>
      <w:bookmarkStart w:id="17" w:name="_Toc247880892"/>
      <w:r w:rsidRPr="00B14B06">
        <w:t>6.1.1.</w:t>
      </w:r>
      <w:r w:rsidRPr="00B14B06">
        <w:tab/>
        <w:t>Enhanced Child Restraint Systems in the i-Size category are primarily designed for use in i-Size seating positions, when the Enhanced Child Restraint Systems are fitted in conformity with the vehicle manufacturer's instructions.</w:t>
      </w:r>
    </w:p>
    <w:p w14:paraId="3ACA3433" w14:textId="77777777" w:rsidR="00B14B06" w:rsidRPr="00B14B06" w:rsidRDefault="00B14B06" w:rsidP="00B14B06">
      <w:pPr>
        <w:pStyle w:val="para"/>
        <w:ind w:firstLine="0"/>
        <w:rPr>
          <w:lang w:val="en-US"/>
        </w:rPr>
      </w:pPr>
      <w:r w:rsidRPr="00B14B06">
        <w:rPr>
          <w:lang w:val="en-US"/>
        </w:rPr>
        <w:t>The instructions of a forward facing i-Size integral ECRS that utilize a top tether as the anti-rotation device may declare that the ECRS can be used in any ISOFIX seating positions.</w:t>
      </w:r>
    </w:p>
    <w:p w14:paraId="7A416642" w14:textId="77777777" w:rsidR="00B14B06" w:rsidRPr="00B14B06" w:rsidRDefault="00B14B06" w:rsidP="00B14B06">
      <w:pPr>
        <w:pStyle w:val="para"/>
        <w:ind w:firstLine="0"/>
        <w:rPr>
          <w:lang w:val="en-US"/>
        </w:rPr>
      </w:pPr>
      <w:r w:rsidRPr="00B14B06">
        <w:rPr>
          <w:lang w:val="en-US"/>
        </w:rPr>
        <w:t>The instructions of other i-Size integral ECRS may declare that the ECRS can be used in ISOFIX seating positions specified in a car fitting list.</w:t>
      </w:r>
    </w:p>
    <w:p w14:paraId="39FCFB19" w14:textId="77777777" w:rsidR="00B14B06" w:rsidRPr="00B14B06" w:rsidRDefault="00B14B06" w:rsidP="00B14B06">
      <w:pPr>
        <w:pStyle w:val="para"/>
        <w:ind w:firstLine="0"/>
      </w:pPr>
      <w:r w:rsidRPr="00B14B06">
        <w:t>Enhanced Child Restraint Systems in the i-Size booster seat category are primarily designed for use in all i-Size seating positions.</w:t>
      </w:r>
    </w:p>
    <w:p w14:paraId="3939B125" w14:textId="77777777" w:rsidR="00B14B06" w:rsidRPr="00B14B06" w:rsidRDefault="00B14B06" w:rsidP="00B14B06">
      <w:pPr>
        <w:pStyle w:val="para"/>
        <w:ind w:firstLine="0"/>
      </w:pPr>
      <w:r w:rsidRPr="00B14B06">
        <w:t>Enhanced Child Restraint Systems in the specific vehicle ISOFIX category are for use in all ISOFIX positions and also in the luggage area, if the restraints are fitted in conformity with the vehicle manufacturer's instructions.</w:t>
      </w:r>
    </w:p>
    <w:p w14:paraId="754DA1B8" w14:textId="6841E269" w:rsidR="00B14B06" w:rsidRPr="00B14B06" w:rsidRDefault="00B14B06" w:rsidP="00B14B06">
      <w:pPr>
        <w:pStyle w:val="para"/>
      </w:pPr>
      <w:r w:rsidRPr="00B14B06">
        <w:lastRenderedPageBreak/>
        <w:tab/>
        <w:t>Enhanced Child Restraint Systems in the specific vehicle booster seat category are to be used according to manufacturer's instructions</w:t>
      </w:r>
      <w:r>
        <w:t>.</w:t>
      </w:r>
    </w:p>
    <w:p w14:paraId="3D51F99C" w14:textId="77777777" w:rsidR="003C015D" w:rsidRDefault="003C015D" w:rsidP="00580157">
      <w:pPr>
        <w:pStyle w:val="para"/>
      </w:pPr>
      <w:bookmarkStart w:id="18" w:name="_Toc247880893"/>
      <w:bookmarkEnd w:id="17"/>
      <w:r w:rsidRPr="003C015D">
        <w:t>6.1.2.</w:t>
      </w:r>
      <w:r w:rsidRPr="003C015D">
        <w:tab/>
        <w:t xml:space="preserve">According to the category in which it belongs to, see </w:t>
      </w:r>
      <w:r w:rsidRPr="003C015D">
        <w:rPr>
          <w:bCs/>
        </w:rPr>
        <w:t>Table</w:t>
      </w:r>
      <w:r w:rsidRPr="003C015D">
        <w:t xml:space="preserve"> 1, the integral Enhanced Child Restraint System shall be secured to the vehicle structure or</w:t>
      </w:r>
      <w:r>
        <w:t xml:space="preserve"> to the vehicle seat structure:</w:t>
      </w:r>
    </w:p>
    <w:p w14:paraId="49D4BDBA" w14:textId="58770ED2" w:rsidR="003B0EDE" w:rsidRPr="003B0EDE" w:rsidRDefault="003B0EDE" w:rsidP="00580157">
      <w:pPr>
        <w:pStyle w:val="para"/>
      </w:pPr>
      <w:bookmarkStart w:id="19" w:name="_Toc247880894"/>
      <w:bookmarkEnd w:id="18"/>
      <w:r w:rsidRPr="003B0EDE">
        <w:rPr>
          <w:lang w:val="en-US"/>
        </w:rPr>
        <w:t>6.1.2.1.</w:t>
      </w:r>
      <w:r w:rsidRPr="003B0EDE">
        <w:rPr>
          <w:lang w:val="en-US"/>
        </w:rPr>
        <w:tab/>
        <w:t xml:space="preserve">For </w:t>
      </w:r>
      <w:r w:rsidRPr="00AB5DF8">
        <w:t>i</w:t>
      </w:r>
      <w:r w:rsidRPr="003B0EDE">
        <w:rPr>
          <w:b/>
        </w:rPr>
        <w:t>-</w:t>
      </w:r>
      <w:r w:rsidRPr="003B0EDE">
        <w:rPr>
          <w:lang w:val="en-US"/>
        </w:rPr>
        <w:t>Size category, this shall be by means of two ISOFIX attachments with the addition of an anti-rotation device</w:t>
      </w:r>
      <w:bookmarkEnd w:id="19"/>
      <w:r w:rsidRPr="003B0EDE">
        <w:rPr>
          <w:lang w:val="en-US"/>
        </w:rPr>
        <w:t xml:space="preserve"> for both forward and rearward-facing </w:t>
      </w:r>
      <w:r w:rsidR="00060A7A">
        <w:rPr>
          <w:lang w:val="en-US"/>
        </w:rPr>
        <w:t xml:space="preserve">Enhanced </w:t>
      </w:r>
      <w:r w:rsidRPr="003B0EDE">
        <w:rPr>
          <w:lang w:val="en-US"/>
        </w:rPr>
        <w:t>Child Restraint System</w:t>
      </w:r>
      <w:r w:rsidR="00DD2778">
        <w:rPr>
          <w:lang w:val="en-US"/>
        </w:rPr>
        <w:t>s</w:t>
      </w:r>
      <w:r w:rsidR="00B405E9">
        <w:rPr>
          <w:lang w:val="en-US"/>
        </w:rPr>
        <w:t>;</w:t>
      </w:r>
    </w:p>
    <w:p w14:paraId="017F5E84" w14:textId="77777777" w:rsidR="003B0EDE" w:rsidRPr="003B0EDE" w:rsidRDefault="003B0EDE" w:rsidP="00580157">
      <w:pPr>
        <w:pStyle w:val="para"/>
      </w:pPr>
      <w:r w:rsidRPr="003B0EDE">
        <w:t>6.1.2.2.</w:t>
      </w:r>
      <w:r w:rsidRPr="003B0EDE">
        <w:tab/>
        <w:t xml:space="preserve">For "Specific Vehicle ISOFIX" category: this shall be by means of the ISOFIX attachments designed by the manufacturer of the </w:t>
      </w:r>
      <w:r w:rsidR="00060A7A">
        <w:t xml:space="preserve">Enhanced </w:t>
      </w:r>
      <w:r w:rsidRPr="003B0EDE">
        <w:t>Child Restraint System, secured to ISOFIX anchorage system as designed by the vehicle manufacturer.</w:t>
      </w:r>
    </w:p>
    <w:p w14:paraId="6AFBB237" w14:textId="77777777" w:rsidR="003E17B8" w:rsidRPr="000F1A9A" w:rsidRDefault="003E17B8" w:rsidP="003E17B8">
      <w:pPr>
        <w:keepNext/>
        <w:keepLines/>
        <w:suppressAutoHyphens w:val="0"/>
        <w:spacing w:line="240" w:lineRule="auto"/>
        <w:ind w:left="1134"/>
        <w:rPr>
          <w:sz w:val="24"/>
          <w:szCs w:val="24"/>
          <w:lang w:eastAsia="fr-FR"/>
        </w:rPr>
      </w:pPr>
      <w:r w:rsidRPr="000F1A9A">
        <w:rPr>
          <w:iCs/>
          <w:lang w:eastAsia="fr-FR"/>
        </w:rPr>
        <w:t>Table 1</w:t>
      </w:r>
      <w:r w:rsidRPr="000F1A9A">
        <w:rPr>
          <w:iCs/>
          <w:lang w:eastAsia="fr-FR"/>
        </w:rPr>
        <w:br/>
      </w:r>
      <w:r w:rsidRPr="000F1A9A">
        <w:rPr>
          <w:b/>
          <w:iCs/>
          <w:lang w:eastAsia="fr-FR"/>
        </w:rPr>
        <w:t>Possible configurations for type approval for Integral Enhanced Child Restraint Systems</w:t>
      </w:r>
    </w:p>
    <w:tbl>
      <w:tblPr>
        <w:tblW w:w="7365" w:type="dxa"/>
        <w:tblCellSpacing w:w="0" w:type="dxa"/>
        <w:tblInd w:w="1134" w:type="dxa"/>
        <w:tblBorders>
          <w:top w:val="single" w:sz="4" w:space="0" w:color="auto"/>
          <w:bottom w:val="single" w:sz="12" w:space="0" w:color="auto"/>
        </w:tblBorders>
        <w:tblLayout w:type="fixed"/>
        <w:tblCellMar>
          <w:left w:w="0" w:type="dxa"/>
          <w:right w:w="0" w:type="dxa"/>
        </w:tblCellMar>
        <w:tblLook w:val="04A0" w:firstRow="1" w:lastRow="0" w:firstColumn="1" w:lastColumn="0" w:noHBand="0" w:noVBand="1"/>
      </w:tblPr>
      <w:tblGrid>
        <w:gridCol w:w="1445"/>
        <w:gridCol w:w="1128"/>
        <w:gridCol w:w="699"/>
        <w:gridCol w:w="1458"/>
        <w:gridCol w:w="1255"/>
        <w:gridCol w:w="1380"/>
      </w:tblGrid>
      <w:tr w:rsidR="003E17B8" w:rsidRPr="000F1A9A" w14:paraId="6A60F042" w14:textId="77777777" w:rsidTr="00920DFF">
        <w:trPr>
          <w:tblHeader/>
          <w:tblCellSpacing w:w="0" w:type="dxa"/>
        </w:trPr>
        <w:tc>
          <w:tcPr>
            <w:tcW w:w="1452" w:type="dxa"/>
            <w:tcBorders>
              <w:top w:val="single" w:sz="4" w:space="0" w:color="auto"/>
              <w:left w:val="nil"/>
              <w:bottom w:val="single" w:sz="12" w:space="0" w:color="auto"/>
              <w:right w:val="nil"/>
            </w:tcBorders>
            <w:vAlign w:val="bottom"/>
            <w:hideMark/>
          </w:tcPr>
          <w:p w14:paraId="54F0C617" w14:textId="77777777" w:rsidR="003E17B8" w:rsidRPr="000F1A9A" w:rsidRDefault="003E17B8" w:rsidP="00920DFF">
            <w:pPr>
              <w:suppressAutoHyphens w:val="0"/>
              <w:spacing w:before="80" w:after="80" w:line="200" w:lineRule="exact"/>
              <w:ind w:right="113"/>
              <w:rPr>
                <w:i/>
                <w:sz w:val="16"/>
                <w:szCs w:val="24"/>
                <w:lang w:eastAsia="fr-FR"/>
              </w:rPr>
            </w:pPr>
            <w:r w:rsidRPr="000F1A9A">
              <w:rPr>
                <w:i/>
                <w:sz w:val="16"/>
                <w:szCs w:val="24"/>
                <w:lang w:eastAsia="fr-FR"/>
              </w:rPr>
              <w:t> </w:t>
            </w:r>
          </w:p>
        </w:tc>
        <w:tc>
          <w:tcPr>
            <w:tcW w:w="1134" w:type="dxa"/>
            <w:tcBorders>
              <w:top w:val="single" w:sz="4" w:space="0" w:color="auto"/>
              <w:left w:val="nil"/>
              <w:bottom w:val="single" w:sz="12" w:space="0" w:color="auto"/>
              <w:right w:val="nil"/>
            </w:tcBorders>
            <w:vAlign w:val="bottom"/>
            <w:hideMark/>
          </w:tcPr>
          <w:p w14:paraId="33EC3F97" w14:textId="77777777" w:rsidR="003E17B8" w:rsidRPr="000F1A9A" w:rsidRDefault="003E17B8" w:rsidP="00920DFF">
            <w:pPr>
              <w:suppressAutoHyphens w:val="0"/>
              <w:spacing w:before="80" w:after="80" w:line="200" w:lineRule="exact"/>
              <w:ind w:right="113"/>
              <w:rPr>
                <w:i/>
                <w:sz w:val="16"/>
                <w:szCs w:val="24"/>
                <w:lang w:eastAsia="fr-FR"/>
              </w:rPr>
            </w:pPr>
            <w:r w:rsidRPr="000F1A9A">
              <w:rPr>
                <w:i/>
                <w:sz w:val="16"/>
                <w:szCs w:val="24"/>
                <w:lang w:eastAsia="fr-FR"/>
              </w:rPr>
              <w:t>Orientation</w:t>
            </w:r>
          </w:p>
        </w:tc>
        <w:tc>
          <w:tcPr>
            <w:tcW w:w="4818" w:type="dxa"/>
            <w:gridSpan w:val="4"/>
            <w:tcBorders>
              <w:top w:val="single" w:sz="4" w:space="0" w:color="auto"/>
              <w:left w:val="nil"/>
              <w:bottom w:val="single" w:sz="12" w:space="0" w:color="auto"/>
              <w:right w:val="nil"/>
            </w:tcBorders>
            <w:vAlign w:val="bottom"/>
            <w:hideMark/>
          </w:tcPr>
          <w:p w14:paraId="09505887" w14:textId="77777777" w:rsidR="003E17B8" w:rsidRPr="000F1A9A" w:rsidRDefault="003E17B8" w:rsidP="00323CC6">
            <w:pPr>
              <w:suppressAutoHyphens w:val="0"/>
              <w:spacing w:before="80" w:after="80" w:line="200" w:lineRule="exact"/>
              <w:ind w:right="113"/>
              <w:jc w:val="center"/>
              <w:rPr>
                <w:i/>
                <w:sz w:val="16"/>
                <w:szCs w:val="24"/>
                <w:lang w:eastAsia="fr-FR"/>
              </w:rPr>
            </w:pPr>
            <w:r w:rsidRPr="000F1A9A">
              <w:rPr>
                <w:i/>
                <w:sz w:val="16"/>
                <w:szCs w:val="24"/>
                <w:lang w:eastAsia="fr-FR"/>
              </w:rPr>
              <w:t>Category</w:t>
            </w:r>
          </w:p>
        </w:tc>
      </w:tr>
      <w:tr w:rsidR="003E17B8" w:rsidRPr="000F1A9A" w14:paraId="2F1491BA" w14:textId="77777777" w:rsidTr="00920DFF">
        <w:trPr>
          <w:tblCellSpacing w:w="0" w:type="dxa"/>
        </w:trPr>
        <w:tc>
          <w:tcPr>
            <w:tcW w:w="1452" w:type="dxa"/>
            <w:tcBorders>
              <w:top w:val="nil"/>
              <w:left w:val="nil"/>
              <w:bottom w:val="nil"/>
              <w:right w:val="nil"/>
            </w:tcBorders>
            <w:hideMark/>
          </w:tcPr>
          <w:p w14:paraId="23EDFD2E"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 </w:t>
            </w:r>
          </w:p>
        </w:tc>
        <w:tc>
          <w:tcPr>
            <w:tcW w:w="1134" w:type="dxa"/>
            <w:tcBorders>
              <w:top w:val="nil"/>
              <w:left w:val="nil"/>
              <w:bottom w:val="nil"/>
              <w:right w:val="nil"/>
            </w:tcBorders>
            <w:hideMark/>
          </w:tcPr>
          <w:p w14:paraId="7C168215"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 </w:t>
            </w:r>
          </w:p>
        </w:tc>
        <w:tc>
          <w:tcPr>
            <w:tcW w:w="703" w:type="dxa"/>
            <w:tcBorders>
              <w:top w:val="nil"/>
              <w:left w:val="nil"/>
              <w:bottom w:val="nil"/>
              <w:right w:val="nil"/>
            </w:tcBorders>
            <w:hideMark/>
          </w:tcPr>
          <w:p w14:paraId="06895E90"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i-Size ECRS</w:t>
            </w:r>
          </w:p>
        </w:tc>
        <w:tc>
          <w:tcPr>
            <w:tcW w:w="1466" w:type="dxa"/>
            <w:tcBorders>
              <w:top w:val="nil"/>
              <w:left w:val="nil"/>
              <w:bottom w:val="nil"/>
              <w:right w:val="nil"/>
            </w:tcBorders>
            <w:hideMark/>
          </w:tcPr>
          <w:p w14:paraId="5EFD6266"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Integral Specific Vehicle ISOFIX ECRS</w:t>
            </w:r>
          </w:p>
        </w:tc>
        <w:tc>
          <w:tcPr>
            <w:tcW w:w="1262" w:type="dxa"/>
            <w:tcBorders>
              <w:top w:val="nil"/>
              <w:left w:val="nil"/>
              <w:bottom w:val="nil"/>
              <w:right w:val="nil"/>
            </w:tcBorders>
            <w:hideMark/>
          </w:tcPr>
          <w:p w14:paraId="39B4C3B7"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Universal Belted</w:t>
            </w:r>
          </w:p>
        </w:tc>
        <w:tc>
          <w:tcPr>
            <w:tcW w:w="1387" w:type="dxa"/>
            <w:tcBorders>
              <w:top w:val="nil"/>
              <w:left w:val="nil"/>
              <w:bottom w:val="nil"/>
              <w:right w:val="nil"/>
            </w:tcBorders>
            <w:hideMark/>
          </w:tcPr>
          <w:p w14:paraId="66C50318"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Specific vehicle Belted</w:t>
            </w:r>
          </w:p>
        </w:tc>
      </w:tr>
      <w:tr w:rsidR="003E17B8" w:rsidRPr="000F1A9A" w14:paraId="313F37C1" w14:textId="77777777" w:rsidTr="00323CC6">
        <w:trPr>
          <w:tblCellSpacing w:w="0" w:type="dxa"/>
        </w:trPr>
        <w:tc>
          <w:tcPr>
            <w:tcW w:w="1452" w:type="dxa"/>
            <w:vMerge w:val="restart"/>
            <w:tcBorders>
              <w:top w:val="nil"/>
              <w:left w:val="nil"/>
              <w:bottom w:val="nil"/>
              <w:right w:val="nil"/>
            </w:tcBorders>
            <w:hideMark/>
          </w:tcPr>
          <w:p w14:paraId="43275686"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INTEGRAL</w:t>
            </w:r>
          </w:p>
        </w:tc>
        <w:tc>
          <w:tcPr>
            <w:tcW w:w="1134" w:type="dxa"/>
            <w:tcBorders>
              <w:top w:val="nil"/>
              <w:left w:val="nil"/>
              <w:bottom w:val="nil"/>
              <w:right w:val="nil"/>
            </w:tcBorders>
            <w:hideMark/>
          </w:tcPr>
          <w:p w14:paraId="572F373B"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Lateral facing (Carry-cot)</w:t>
            </w:r>
          </w:p>
        </w:tc>
        <w:tc>
          <w:tcPr>
            <w:tcW w:w="703" w:type="dxa"/>
            <w:tcBorders>
              <w:top w:val="nil"/>
              <w:left w:val="nil"/>
              <w:bottom w:val="nil"/>
              <w:right w:val="nil"/>
            </w:tcBorders>
            <w:hideMark/>
          </w:tcPr>
          <w:p w14:paraId="4966C97F"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NA</w:t>
            </w:r>
          </w:p>
        </w:tc>
        <w:tc>
          <w:tcPr>
            <w:tcW w:w="1466" w:type="dxa"/>
            <w:tcBorders>
              <w:top w:val="nil"/>
              <w:left w:val="nil"/>
              <w:bottom w:val="nil"/>
              <w:right w:val="nil"/>
            </w:tcBorders>
            <w:hideMark/>
          </w:tcPr>
          <w:p w14:paraId="074CD8AB"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262" w:type="dxa"/>
            <w:tcBorders>
              <w:top w:val="nil"/>
              <w:left w:val="nil"/>
              <w:bottom w:val="nil"/>
              <w:right w:val="nil"/>
            </w:tcBorders>
            <w:hideMark/>
          </w:tcPr>
          <w:p w14:paraId="2A20CF32"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NA</w:t>
            </w:r>
          </w:p>
        </w:tc>
        <w:tc>
          <w:tcPr>
            <w:tcW w:w="1387" w:type="dxa"/>
            <w:tcBorders>
              <w:top w:val="nil"/>
              <w:left w:val="nil"/>
              <w:bottom w:val="nil"/>
              <w:right w:val="nil"/>
            </w:tcBorders>
            <w:hideMark/>
          </w:tcPr>
          <w:p w14:paraId="47B9780C"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r>
      <w:tr w:rsidR="003E17B8" w:rsidRPr="000F1A9A" w14:paraId="758DED33" w14:textId="77777777" w:rsidTr="00323CC6">
        <w:trPr>
          <w:tblCellSpacing w:w="0" w:type="dxa"/>
        </w:trPr>
        <w:tc>
          <w:tcPr>
            <w:tcW w:w="1452" w:type="dxa"/>
            <w:vMerge/>
            <w:tcBorders>
              <w:top w:val="single" w:sz="12" w:space="0" w:color="auto"/>
              <w:left w:val="nil"/>
              <w:bottom w:val="nil"/>
              <w:right w:val="nil"/>
            </w:tcBorders>
            <w:vAlign w:val="center"/>
            <w:hideMark/>
          </w:tcPr>
          <w:p w14:paraId="614AC752" w14:textId="77777777" w:rsidR="003E17B8" w:rsidRPr="000F1A9A" w:rsidRDefault="003E17B8" w:rsidP="00920DFF">
            <w:pPr>
              <w:suppressAutoHyphens w:val="0"/>
              <w:spacing w:line="240" w:lineRule="auto"/>
              <w:rPr>
                <w:szCs w:val="24"/>
                <w:lang w:eastAsia="fr-FR"/>
              </w:rPr>
            </w:pPr>
          </w:p>
        </w:tc>
        <w:tc>
          <w:tcPr>
            <w:tcW w:w="1134" w:type="dxa"/>
            <w:tcBorders>
              <w:top w:val="nil"/>
              <w:left w:val="nil"/>
              <w:bottom w:val="nil"/>
              <w:right w:val="nil"/>
            </w:tcBorders>
            <w:hideMark/>
          </w:tcPr>
          <w:p w14:paraId="0CCD7753"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Rearward facing</w:t>
            </w:r>
          </w:p>
        </w:tc>
        <w:tc>
          <w:tcPr>
            <w:tcW w:w="703" w:type="dxa"/>
            <w:tcBorders>
              <w:top w:val="nil"/>
              <w:left w:val="nil"/>
              <w:bottom w:val="nil"/>
              <w:right w:val="nil"/>
            </w:tcBorders>
            <w:hideMark/>
          </w:tcPr>
          <w:p w14:paraId="41675929"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466" w:type="dxa"/>
            <w:tcBorders>
              <w:top w:val="nil"/>
              <w:left w:val="nil"/>
              <w:bottom w:val="nil"/>
              <w:right w:val="nil"/>
            </w:tcBorders>
            <w:hideMark/>
          </w:tcPr>
          <w:p w14:paraId="34D4419A"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262" w:type="dxa"/>
            <w:tcBorders>
              <w:top w:val="nil"/>
              <w:left w:val="nil"/>
              <w:bottom w:val="nil"/>
              <w:right w:val="nil"/>
            </w:tcBorders>
            <w:hideMark/>
          </w:tcPr>
          <w:p w14:paraId="4DE58444"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387" w:type="dxa"/>
            <w:tcBorders>
              <w:top w:val="nil"/>
              <w:left w:val="nil"/>
              <w:bottom w:val="nil"/>
              <w:right w:val="nil"/>
            </w:tcBorders>
            <w:hideMark/>
          </w:tcPr>
          <w:p w14:paraId="790FFDF1"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r>
      <w:tr w:rsidR="003E17B8" w:rsidRPr="000F1A9A" w14:paraId="5EDAB6AC" w14:textId="77777777" w:rsidTr="00323CC6">
        <w:trPr>
          <w:tblCellSpacing w:w="0" w:type="dxa"/>
        </w:trPr>
        <w:tc>
          <w:tcPr>
            <w:tcW w:w="1452" w:type="dxa"/>
            <w:vMerge/>
            <w:tcBorders>
              <w:top w:val="single" w:sz="12" w:space="0" w:color="auto"/>
              <w:left w:val="nil"/>
              <w:bottom w:val="nil"/>
              <w:right w:val="nil"/>
            </w:tcBorders>
            <w:vAlign w:val="center"/>
            <w:hideMark/>
          </w:tcPr>
          <w:p w14:paraId="60D1B809" w14:textId="77777777" w:rsidR="003E17B8" w:rsidRPr="000F1A9A" w:rsidRDefault="003E17B8" w:rsidP="00920DFF">
            <w:pPr>
              <w:suppressAutoHyphens w:val="0"/>
              <w:spacing w:line="240" w:lineRule="auto"/>
              <w:rPr>
                <w:szCs w:val="24"/>
                <w:lang w:eastAsia="fr-FR"/>
              </w:rPr>
            </w:pPr>
          </w:p>
        </w:tc>
        <w:tc>
          <w:tcPr>
            <w:tcW w:w="1134" w:type="dxa"/>
            <w:tcBorders>
              <w:top w:val="nil"/>
              <w:left w:val="nil"/>
              <w:bottom w:val="nil"/>
              <w:right w:val="nil"/>
            </w:tcBorders>
            <w:hideMark/>
          </w:tcPr>
          <w:p w14:paraId="688E0A82" w14:textId="77777777" w:rsidR="003E17B8" w:rsidRPr="000F1A9A" w:rsidRDefault="003E17B8" w:rsidP="00920DFF">
            <w:pPr>
              <w:suppressAutoHyphens w:val="0"/>
              <w:spacing w:before="40" w:after="120" w:line="220" w:lineRule="exact"/>
              <w:ind w:right="113"/>
              <w:rPr>
                <w:i/>
                <w:szCs w:val="24"/>
                <w:lang w:eastAsia="fr-FR"/>
              </w:rPr>
            </w:pPr>
            <w:r w:rsidRPr="000F1A9A">
              <w:rPr>
                <w:szCs w:val="24"/>
                <w:lang w:eastAsia="fr-FR"/>
              </w:rPr>
              <w:t xml:space="preserve">Forward facing </w:t>
            </w:r>
          </w:p>
        </w:tc>
        <w:tc>
          <w:tcPr>
            <w:tcW w:w="703" w:type="dxa"/>
            <w:tcBorders>
              <w:top w:val="nil"/>
              <w:left w:val="nil"/>
              <w:bottom w:val="nil"/>
              <w:right w:val="nil"/>
            </w:tcBorders>
            <w:hideMark/>
          </w:tcPr>
          <w:p w14:paraId="2C3603E1"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466" w:type="dxa"/>
            <w:tcBorders>
              <w:top w:val="nil"/>
              <w:left w:val="nil"/>
              <w:bottom w:val="nil"/>
              <w:right w:val="nil"/>
            </w:tcBorders>
            <w:hideMark/>
          </w:tcPr>
          <w:p w14:paraId="2F3FA2BC"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262" w:type="dxa"/>
            <w:tcBorders>
              <w:top w:val="nil"/>
              <w:left w:val="nil"/>
              <w:bottom w:val="nil"/>
              <w:right w:val="nil"/>
            </w:tcBorders>
            <w:hideMark/>
          </w:tcPr>
          <w:p w14:paraId="3752D187"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c>
          <w:tcPr>
            <w:tcW w:w="1387" w:type="dxa"/>
            <w:tcBorders>
              <w:top w:val="nil"/>
              <w:left w:val="nil"/>
              <w:bottom w:val="nil"/>
              <w:right w:val="nil"/>
            </w:tcBorders>
            <w:hideMark/>
          </w:tcPr>
          <w:p w14:paraId="7F3CE99A" w14:textId="77777777" w:rsidR="003E17B8" w:rsidRPr="000F1A9A" w:rsidRDefault="003E17B8" w:rsidP="00920DFF">
            <w:pPr>
              <w:suppressAutoHyphens w:val="0"/>
              <w:spacing w:before="40" w:after="120" w:line="220" w:lineRule="exact"/>
              <w:ind w:right="113"/>
              <w:rPr>
                <w:szCs w:val="24"/>
                <w:lang w:eastAsia="fr-FR"/>
              </w:rPr>
            </w:pPr>
            <w:r w:rsidRPr="000F1A9A">
              <w:rPr>
                <w:szCs w:val="24"/>
                <w:lang w:eastAsia="fr-FR"/>
              </w:rPr>
              <w:t>A</w:t>
            </w:r>
          </w:p>
        </w:tc>
      </w:tr>
    </w:tbl>
    <w:p w14:paraId="75578FF1" w14:textId="77777777" w:rsidR="00323CC6" w:rsidRDefault="003E17B8" w:rsidP="00803CF1">
      <w:pPr>
        <w:pStyle w:val="SingleTxtG"/>
        <w:ind w:left="2268" w:hanging="1134"/>
        <w:jc w:val="left"/>
        <w:rPr>
          <w:sz w:val="18"/>
          <w:szCs w:val="18"/>
          <w:lang w:eastAsia="fr-FR"/>
        </w:rPr>
      </w:pPr>
      <w:r w:rsidRPr="000F1A9A">
        <w:rPr>
          <w:i/>
          <w:sz w:val="18"/>
          <w:szCs w:val="18"/>
          <w:lang w:eastAsia="fr-FR"/>
        </w:rPr>
        <w:t>Note</w:t>
      </w:r>
      <w:r w:rsidRPr="000F1A9A">
        <w:rPr>
          <w:sz w:val="18"/>
          <w:szCs w:val="18"/>
          <w:lang w:eastAsia="fr-FR"/>
        </w:rPr>
        <w:t>:</w:t>
      </w:r>
      <w:r w:rsidR="00323CC6">
        <w:rPr>
          <w:sz w:val="18"/>
          <w:szCs w:val="18"/>
          <w:lang w:eastAsia="fr-FR"/>
        </w:rPr>
        <w:t xml:space="preserve"> </w:t>
      </w:r>
      <w:r w:rsidR="00323CC6">
        <w:rPr>
          <w:sz w:val="18"/>
          <w:szCs w:val="18"/>
          <w:lang w:eastAsia="fr-FR"/>
        </w:rPr>
        <w:tab/>
      </w:r>
      <w:r w:rsidRPr="000F1A9A">
        <w:rPr>
          <w:sz w:val="18"/>
          <w:szCs w:val="18"/>
          <w:lang w:eastAsia="fr-FR"/>
        </w:rPr>
        <w:t>ECRS: Enhanced Child Restraint System</w:t>
      </w:r>
      <w:r w:rsidRPr="000F1A9A">
        <w:rPr>
          <w:sz w:val="18"/>
          <w:szCs w:val="18"/>
          <w:lang w:eastAsia="fr-FR"/>
        </w:rPr>
        <w:br/>
        <w:t xml:space="preserve">A: </w:t>
      </w:r>
      <w:r w:rsidRPr="000F1A9A">
        <w:rPr>
          <w:sz w:val="18"/>
          <w:szCs w:val="18"/>
          <w:lang w:eastAsia="fr-FR"/>
        </w:rPr>
        <w:tab/>
        <w:t>Applicable</w:t>
      </w:r>
      <w:r w:rsidRPr="000F1A9A">
        <w:rPr>
          <w:sz w:val="18"/>
          <w:szCs w:val="18"/>
          <w:lang w:eastAsia="fr-FR"/>
        </w:rPr>
        <w:br/>
        <w:t xml:space="preserve">NA: </w:t>
      </w:r>
      <w:r w:rsidRPr="000F1A9A">
        <w:rPr>
          <w:sz w:val="18"/>
          <w:szCs w:val="18"/>
          <w:lang w:eastAsia="fr-FR"/>
        </w:rPr>
        <w:tab/>
        <w:t>Non-Applicable</w:t>
      </w:r>
    </w:p>
    <w:p w14:paraId="43316401" w14:textId="189DB5E3" w:rsidR="003E17B8" w:rsidRPr="000F1A9A" w:rsidRDefault="003E17B8" w:rsidP="00803CF1">
      <w:pPr>
        <w:pStyle w:val="SingleTxtG"/>
        <w:ind w:left="2268" w:hanging="1134"/>
        <w:jc w:val="left"/>
      </w:pPr>
      <w:r w:rsidRPr="000F1A9A">
        <w:t xml:space="preserve">6.1.2.3. </w:t>
      </w:r>
      <w:r w:rsidRPr="000F1A9A">
        <w:tab/>
        <w:t>For the "Universal Belted" category, this shall be by means of the adult safety-belt only.</w:t>
      </w:r>
    </w:p>
    <w:p w14:paraId="58D6431E" w14:textId="77777777" w:rsidR="003E17B8" w:rsidRPr="000F1A9A" w:rsidRDefault="003E17B8" w:rsidP="003E17B8">
      <w:pPr>
        <w:pStyle w:val="SingleTxtG"/>
        <w:ind w:left="2268" w:hanging="1134"/>
      </w:pPr>
      <w:r w:rsidRPr="000F1A9A">
        <w:t xml:space="preserve">6.1.2.4. </w:t>
      </w:r>
      <w:r w:rsidRPr="000F1A9A">
        <w:tab/>
        <w:t>For the "Specific vehicle Belted" category, this shall be primarily by means of the adult safety-belt.</w:t>
      </w:r>
    </w:p>
    <w:p w14:paraId="2ED9BE0D" w14:textId="77777777" w:rsidR="003E17B8" w:rsidRPr="000F1A9A" w:rsidRDefault="003E17B8" w:rsidP="003E17B8">
      <w:pPr>
        <w:pStyle w:val="SingleTxtG"/>
        <w:ind w:left="2268" w:hanging="1134"/>
      </w:pPr>
      <w:r w:rsidRPr="000F1A9A">
        <w:t xml:space="preserve">6.1.2.5. </w:t>
      </w:r>
      <w:r w:rsidRPr="000F1A9A">
        <w:tab/>
        <w:t>Integral Enhanced Child Restraint Systems of the Belted categories shall have only one adult safety-belt route and a main load-bearing contact point, between the Enhanced Child Restraint System and the adult safety-belt on each side of the Enhanced Child Restraint System. This point shall not be less than 150 mm from the Cr axis when measured with the Enhanced Child Restraint System on the dynamic test bench installed in accordance with paragraph 7.1.3.5.2.3. of this Regulation, without a dummy. This shall apply to all adjustment set-ups and webbing paths.</w:t>
      </w:r>
    </w:p>
    <w:p w14:paraId="725CBEA1" w14:textId="77777777" w:rsidR="003E17B8" w:rsidRPr="000F1A9A" w:rsidRDefault="003E17B8" w:rsidP="003E17B8">
      <w:pPr>
        <w:pStyle w:val="SingleTxtG"/>
        <w:ind w:left="2268" w:hanging="1134"/>
      </w:pPr>
      <w:r w:rsidRPr="000F1A9A">
        <w:t xml:space="preserve">6.1.2.6. </w:t>
      </w:r>
      <w:r w:rsidRPr="000F1A9A">
        <w:tab/>
        <w:t xml:space="preserve">The adult safety-belt required to secure a Belted Integral Enhanced Child Restraint System on the dynamic test bench is defined in Annex 23 to this Regulation. The Enhanced Child Restraint System shall be secured onto the test bench using the appropriate standard safety-belt described in Annex 23 using a preload tension of 50N ± 5N. The dummy shall not be installed unless the design of the restraint is such that the installation of a dummy would increase the length of belt used. With the Enhanced Child Restraint System in the installed position as declared by the ECRS manufacturer, there shall be no additional tension in the belt, apart from that exerted by the standard retractor (4 ± 3 N), where fitted. Where the retractor belt is used, this condition shall be met with at least 150 mm of belt remaining on the spool. </w:t>
      </w:r>
    </w:p>
    <w:p w14:paraId="49D4690A" w14:textId="77777777" w:rsidR="003E17B8" w:rsidRDefault="003E17B8" w:rsidP="003E17B8">
      <w:pPr>
        <w:pStyle w:val="para"/>
        <w:ind w:firstLine="0"/>
        <w:rPr>
          <w:iCs/>
        </w:rPr>
      </w:pPr>
      <w:r w:rsidRPr="000F1A9A">
        <w:rPr>
          <w:iCs/>
        </w:rPr>
        <w:lastRenderedPageBreak/>
        <w:t>A clamping mechanism used according to paragraph 7.1.3.5.2.3. shall not influence the webbing path.</w:t>
      </w:r>
    </w:p>
    <w:p w14:paraId="061754E5" w14:textId="4B97FEE0" w:rsidR="003C015D" w:rsidRPr="003C015D" w:rsidRDefault="003C015D" w:rsidP="003E17B8">
      <w:pPr>
        <w:pStyle w:val="para"/>
        <w:rPr>
          <w:lang w:val="en-US"/>
        </w:rPr>
      </w:pPr>
      <w:r w:rsidRPr="003C015D">
        <w:t>6.1.2.</w:t>
      </w:r>
      <w:r w:rsidR="003E17B8">
        <w:t>7.</w:t>
      </w:r>
      <w:r w:rsidRPr="003C015D">
        <w:tab/>
        <w:t xml:space="preserve">For children under the age </w:t>
      </w:r>
      <w:r w:rsidRPr="003C015D">
        <w:rPr>
          <w:lang w:val="en-US"/>
        </w:rPr>
        <w:t>of 15 months only lateral facing or rearward facing Enhanced Child Restraint System shall be used.</w:t>
      </w:r>
    </w:p>
    <w:p w14:paraId="48209867" w14:textId="77777777" w:rsidR="003C015D" w:rsidRPr="003C015D" w:rsidRDefault="003C015D" w:rsidP="006F5779">
      <w:pPr>
        <w:pStyle w:val="para"/>
        <w:keepNext/>
        <w:keepLines/>
      </w:pPr>
      <w:r w:rsidRPr="003C015D">
        <w:rPr>
          <w:i/>
          <w:lang w:val="en-US"/>
        </w:rPr>
        <w:tab/>
      </w:r>
      <w:r w:rsidRPr="003C015D">
        <w:t>That means:</w:t>
      </w:r>
    </w:p>
    <w:p w14:paraId="25837EA3" w14:textId="67FC46E6" w:rsidR="003C015D" w:rsidRPr="003C015D" w:rsidRDefault="00C21931" w:rsidP="006F5779">
      <w:pPr>
        <w:pStyle w:val="a"/>
        <w:keepNext/>
        <w:keepLines/>
      </w:pPr>
      <w:r>
        <w:t>(a)</w:t>
      </w:r>
      <w:r>
        <w:tab/>
      </w:r>
      <w:r w:rsidR="003C015D" w:rsidRPr="003C015D">
        <w:t>A rearward facing Enhanced Child Restraint System designed for children up to 15 months of age shall accommodate a child with a stature up to 83 cm as a minimum;</w:t>
      </w:r>
    </w:p>
    <w:p w14:paraId="409DF72D" w14:textId="782B5AC9" w:rsidR="003C015D" w:rsidRPr="003C015D" w:rsidRDefault="00360C8A" w:rsidP="00360C8A">
      <w:pPr>
        <w:pStyle w:val="a"/>
      </w:pPr>
      <w:r>
        <w:t>(b)</w:t>
      </w:r>
      <w:r>
        <w:tab/>
      </w:r>
      <w:r w:rsidR="003C015D" w:rsidRPr="003C015D">
        <w:t>A forward facing Enhanced Child Restraint System shall not be designed to accommodate a stature below 76 cm;</w:t>
      </w:r>
    </w:p>
    <w:p w14:paraId="07204986" w14:textId="0E503246" w:rsidR="003C015D" w:rsidRPr="003C015D" w:rsidRDefault="00360C8A" w:rsidP="00360C8A">
      <w:pPr>
        <w:pStyle w:val="a"/>
      </w:pPr>
      <w:r>
        <w:t>(c)</w:t>
      </w:r>
      <w:r>
        <w:tab/>
      </w:r>
      <w:r w:rsidR="003C015D" w:rsidRPr="003C015D">
        <w:t>A convertible seat in its rearward facing configuration shall be able to accommodate a child with a stature up to 83 cm. This shall not preclude a child stature greater than 83 cm.</w:t>
      </w:r>
    </w:p>
    <w:p w14:paraId="7CB15ACA" w14:textId="005882AE" w:rsidR="003C015D" w:rsidRDefault="00580157" w:rsidP="00580157">
      <w:pPr>
        <w:pStyle w:val="para"/>
        <w:rPr>
          <w:lang w:val="en-US"/>
        </w:rPr>
      </w:pPr>
      <w:r>
        <w:rPr>
          <w:lang w:val="en-US"/>
        </w:rPr>
        <w:tab/>
      </w:r>
      <w:r w:rsidR="003C015D" w:rsidRPr="003C015D">
        <w:rPr>
          <w:lang w:val="en-US"/>
        </w:rPr>
        <w:t xml:space="preserve">The use of rearward facing Enhanced Child </w:t>
      </w:r>
      <w:r w:rsidR="003C015D" w:rsidRPr="003C015D">
        <w:t>Restraint</w:t>
      </w:r>
      <w:r w:rsidR="003C015D" w:rsidRPr="003C015D">
        <w:rPr>
          <w:lang w:val="en-US"/>
        </w:rPr>
        <w:t xml:space="preserve"> System may </w:t>
      </w:r>
      <w:r w:rsidR="003C015D">
        <w:rPr>
          <w:lang w:val="en-US"/>
        </w:rPr>
        <w:t>be applied to any age of child.</w:t>
      </w:r>
    </w:p>
    <w:p w14:paraId="714E79AA" w14:textId="77777777" w:rsidR="0082663F" w:rsidRPr="001E171E" w:rsidRDefault="0082663F" w:rsidP="0082663F">
      <w:pPr>
        <w:pStyle w:val="para"/>
      </w:pPr>
      <w:r w:rsidRPr="001E171E">
        <w:t>6.1.3.</w:t>
      </w:r>
      <w:r w:rsidRPr="001E171E">
        <w:tab/>
        <w:t xml:space="preserve">According to the category as defined by Table 2, the Non-Integral Enhanced Child Restraint System and the child shall be secured in a vehicle seating position: </w:t>
      </w:r>
    </w:p>
    <w:p w14:paraId="6A9E6A63" w14:textId="0032404D" w:rsidR="0082663F" w:rsidRPr="001E171E" w:rsidRDefault="0082663F" w:rsidP="0082663F">
      <w:pPr>
        <w:pStyle w:val="para"/>
      </w:pPr>
      <w:r w:rsidRPr="001E171E">
        <w:t>6.1.3.1.</w:t>
      </w:r>
      <w:r w:rsidRPr="001E171E">
        <w:tab/>
        <w:t>For the i-Size booster seat category, by means of the adult safety seat belt and possibly with optional ISOFIX attachments, if these are stowable</w:t>
      </w:r>
      <w:r>
        <w:t xml:space="preserve"> </w:t>
      </w:r>
      <w:r w:rsidRPr="001E171E">
        <w:t xml:space="preserve">(see </w:t>
      </w:r>
      <w:r w:rsidR="002413A2">
        <w:t xml:space="preserve">UN </w:t>
      </w:r>
      <w:r w:rsidRPr="001E171E">
        <w:t xml:space="preserve">Regulation No. 16, Annex 17, Appendix 5, Figure 1, Detail B). </w:t>
      </w:r>
    </w:p>
    <w:p w14:paraId="5A645877" w14:textId="77777777" w:rsidR="0082663F" w:rsidRPr="001E171E" w:rsidRDefault="0082663F" w:rsidP="0082663F">
      <w:pPr>
        <w:pStyle w:val="para"/>
      </w:pPr>
      <w:r w:rsidRPr="001E171E">
        <w:t xml:space="preserve">6.1.3.2. </w:t>
      </w:r>
      <w:r w:rsidRPr="001E171E">
        <w:tab/>
        <w:t>For the specific vehicle booster seat category, by means of the adult safety seat belt and possibly with attachments designed by the manufacturer of the Enhanced Child Restraint System, secured to anchorages as designed by the vehicle manufacturer. Only ISOFIX attachments shall be used in conjunction with ISOFIX anchorage system.</w:t>
      </w:r>
    </w:p>
    <w:p w14:paraId="47B632D2" w14:textId="77777777" w:rsidR="0082663F" w:rsidRDefault="0082663F" w:rsidP="002459F7">
      <w:pPr>
        <w:pStyle w:val="Heading1"/>
        <w:keepNext/>
        <w:numPr>
          <w:ilvl w:val="0"/>
          <w:numId w:val="0"/>
        </w:numPr>
        <w:ind w:left="567" w:firstLine="567"/>
      </w:pPr>
      <w:r w:rsidRPr="001E171E">
        <w:t xml:space="preserve">Table 2 </w:t>
      </w:r>
    </w:p>
    <w:p w14:paraId="56A2BAC6" w14:textId="2EC19EFA" w:rsidR="0082663F" w:rsidRPr="0082663F" w:rsidRDefault="0082663F" w:rsidP="002459F7">
      <w:pPr>
        <w:pStyle w:val="SingleTxtG"/>
        <w:keepNext/>
        <w:rPr>
          <w:b/>
        </w:rPr>
      </w:pPr>
      <w:r w:rsidRPr="0082663F">
        <w:rPr>
          <w:b/>
        </w:rPr>
        <w:t>Possible configurations of Non-Integral Enhanced Child Restraint Systems for type approval</w:t>
      </w:r>
    </w:p>
    <w:tbl>
      <w:tblPr>
        <w:tblW w:w="7371"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65"/>
        <w:gridCol w:w="1842"/>
        <w:gridCol w:w="1418"/>
        <w:gridCol w:w="2546"/>
      </w:tblGrid>
      <w:tr w:rsidR="0082663F" w:rsidRPr="001E171E" w14:paraId="36D43471" w14:textId="77777777" w:rsidTr="00211138">
        <w:trPr>
          <w:tblHeader/>
        </w:trPr>
        <w:tc>
          <w:tcPr>
            <w:tcW w:w="1565" w:type="dxa"/>
            <w:tcBorders>
              <w:bottom w:val="single" w:sz="12" w:space="0" w:color="auto"/>
            </w:tcBorders>
            <w:shd w:val="clear" w:color="auto" w:fill="auto"/>
            <w:vAlign w:val="bottom"/>
          </w:tcPr>
          <w:p w14:paraId="3BE42D33" w14:textId="77777777" w:rsidR="0082663F" w:rsidRPr="001E171E" w:rsidRDefault="0082663F" w:rsidP="002459F7">
            <w:pPr>
              <w:keepNext/>
              <w:keepLines/>
              <w:suppressAutoHyphens w:val="0"/>
              <w:spacing w:before="80" w:after="80" w:line="200" w:lineRule="exact"/>
              <w:ind w:left="113" w:right="113"/>
              <w:rPr>
                <w:i/>
                <w:sz w:val="16"/>
              </w:rPr>
            </w:pPr>
          </w:p>
        </w:tc>
        <w:tc>
          <w:tcPr>
            <w:tcW w:w="1842" w:type="dxa"/>
            <w:tcBorders>
              <w:bottom w:val="single" w:sz="12" w:space="0" w:color="auto"/>
            </w:tcBorders>
            <w:shd w:val="clear" w:color="auto" w:fill="auto"/>
            <w:vAlign w:val="bottom"/>
          </w:tcPr>
          <w:p w14:paraId="3BA6CD40" w14:textId="77777777" w:rsidR="0082663F" w:rsidRPr="001E171E" w:rsidRDefault="0082663F" w:rsidP="002459F7">
            <w:pPr>
              <w:keepNext/>
              <w:keepLines/>
              <w:suppressAutoHyphens w:val="0"/>
              <w:spacing w:before="80" w:after="80" w:line="200" w:lineRule="exact"/>
              <w:ind w:left="113" w:right="113"/>
              <w:rPr>
                <w:i/>
                <w:sz w:val="16"/>
              </w:rPr>
            </w:pPr>
            <w:r w:rsidRPr="001E171E">
              <w:rPr>
                <w:i/>
                <w:sz w:val="16"/>
              </w:rPr>
              <w:t>Orientation</w:t>
            </w:r>
          </w:p>
        </w:tc>
        <w:tc>
          <w:tcPr>
            <w:tcW w:w="3964" w:type="dxa"/>
            <w:gridSpan w:val="2"/>
            <w:tcBorders>
              <w:bottom w:val="single" w:sz="12" w:space="0" w:color="auto"/>
            </w:tcBorders>
            <w:shd w:val="clear" w:color="auto" w:fill="auto"/>
            <w:vAlign w:val="bottom"/>
          </w:tcPr>
          <w:p w14:paraId="091CF448" w14:textId="77777777" w:rsidR="0082663F" w:rsidRPr="001E171E" w:rsidRDefault="0082663F" w:rsidP="002459F7">
            <w:pPr>
              <w:keepNext/>
              <w:keepLines/>
              <w:suppressAutoHyphens w:val="0"/>
              <w:spacing w:before="80" w:after="80" w:line="200" w:lineRule="exact"/>
              <w:ind w:left="113" w:right="113"/>
              <w:rPr>
                <w:i/>
                <w:sz w:val="16"/>
              </w:rPr>
            </w:pPr>
            <w:r w:rsidRPr="001E171E">
              <w:rPr>
                <w:i/>
                <w:sz w:val="16"/>
              </w:rPr>
              <w:t>Category</w:t>
            </w:r>
          </w:p>
        </w:tc>
      </w:tr>
      <w:tr w:rsidR="0082663F" w:rsidRPr="001E171E" w14:paraId="206057E9" w14:textId="77777777" w:rsidTr="00211138">
        <w:tc>
          <w:tcPr>
            <w:tcW w:w="1565" w:type="dxa"/>
            <w:vMerge w:val="restart"/>
            <w:tcBorders>
              <w:top w:val="single" w:sz="12" w:space="0" w:color="auto"/>
            </w:tcBorders>
            <w:shd w:val="clear" w:color="auto" w:fill="auto"/>
            <w:vAlign w:val="center"/>
          </w:tcPr>
          <w:p w14:paraId="05EC9511" w14:textId="77777777" w:rsidR="0082663F" w:rsidRPr="001E171E" w:rsidRDefault="0082663F" w:rsidP="002459F7">
            <w:pPr>
              <w:keepNext/>
              <w:keepLines/>
              <w:suppressAutoHyphens w:val="0"/>
              <w:spacing w:before="40" w:after="120" w:line="220" w:lineRule="exact"/>
              <w:ind w:left="113" w:right="113"/>
              <w:jc w:val="center"/>
            </w:pPr>
            <w:r w:rsidRPr="001E171E">
              <w:t>Non-Integral</w:t>
            </w:r>
          </w:p>
        </w:tc>
        <w:tc>
          <w:tcPr>
            <w:tcW w:w="1842" w:type="dxa"/>
            <w:tcBorders>
              <w:top w:val="single" w:sz="12" w:space="0" w:color="auto"/>
            </w:tcBorders>
            <w:shd w:val="clear" w:color="auto" w:fill="auto"/>
          </w:tcPr>
          <w:p w14:paraId="601F61A0" w14:textId="77777777" w:rsidR="0082663F" w:rsidRPr="001E171E" w:rsidRDefault="0082663F" w:rsidP="002459F7">
            <w:pPr>
              <w:keepNext/>
              <w:keepLines/>
              <w:suppressAutoHyphens w:val="0"/>
              <w:spacing w:before="40" w:after="120" w:line="220" w:lineRule="exact"/>
              <w:ind w:left="113" w:right="113"/>
            </w:pPr>
          </w:p>
        </w:tc>
        <w:tc>
          <w:tcPr>
            <w:tcW w:w="1418" w:type="dxa"/>
            <w:tcBorders>
              <w:top w:val="single" w:sz="12" w:space="0" w:color="auto"/>
            </w:tcBorders>
            <w:shd w:val="clear" w:color="auto" w:fill="auto"/>
          </w:tcPr>
          <w:p w14:paraId="2EF116A9" w14:textId="77777777" w:rsidR="0082663F" w:rsidRPr="001E171E" w:rsidRDefault="0082663F" w:rsidP="002459F7">
            <w:pPr>
              <w:keepNext/>
              <w:keepLines/>
              <w:suppressAutoHyphens w:val="0"/>
              <w:spacing w:before="40" w:after="120" w:line="220" w:lineRule="exact"/>
              <w:ind w:left="113" w:right="113"/>
            </w:pPr>
            <w:r w:rsidRPr="001E171E">
              <w:t>i-Size</w:t>
            </w:r>
          </w:p>
          <w:p w14:paraId="71FF1B92" w14:textId="77777777" w:rsidR="0082663F" w:rsidRPr="001E171E" w:rsidRDefault="0082663F" w:rsidP="002459F7">
            <w:pPr>
              <w:keepNext/>
              <w:keepLines/>
              <w:suppressAutoHyphens w:val="0"/>
              <w:spacing w:before="40" w:after="120" w:line="220" w:lineRule="exact"/>
              <w:ind w:left="113" w:right="113"/>
            </w:pPr>
            <w:r w:rsidRPr="001E171E">
              <w:t>booster seat</w:t>
            </w:r>
          </w:p>
        </w:tc>
        <w:tc>
          <w:tcPr>
            <w:tcW w:w="2546" w:type="dxa"/>
            <w:tcBorders>
              <w:top w:val="single" w:sz="12" w:space="0" w:color="auto"/>
            </w:tcBorders>
            <w:shd w:val="clear" w:color="auto" w:fill="auto"/>
          </w:tcPr>
          <w:p w14:paraId="62D1A97F" w14:textId="77777777" w:rsidR="0082663F" w:rsidRPr="001E171E" w:rsidRDefault="0082663F" w:rsidP="002459F7">
            <w:pPr>
              <w:keepNext/>
              <w:keepLines/>
              <w:suppressAutoHyphens w:val="0"/>
              <w:spacing w:before="40" w:after="120" w:line="220" w:lineRule="exact"/>
              <w:ind w:left="113" w:right="113"/>
            </w:pPr>
            <w:r w:rsidRPr="001E171E">
              <w:t>Specific vehicle booster seat (Built-in included)</w:t>
            </w:r>
          </w:p>
        </w:tc>
      </w:tr>
      <w:tr w:rsidR="0082663F" w:rsidRPr="001E171E" w14:paraId="2CD0534F" w14:textId="77777777" w:rsidTr="00211138">
        <w:tc>
          <w:tcPr>
            <w:tcW w:w="1565" w:type="dxa"/>
            <w:vMerge/>
            <w:shd w:val="clear" w:color="auto" w:fill="auto"/>
          </w:tcPr>
          <w:p w14:paraId="2B195944" w14:textId="77777777" w:rsidR="0082663F" w:rsidRPr="001E171E" w:rsidRDefault="0082663F" w:rsidP="002459F7">
            <w:pPr>
              <w:keepNext/>
              <w:keepLines/>
              <w:suppressAutoHyphens w:val="0"/>
              <w:spacing w:before="40" w:after="120" w:line="220" w:lineRule="exact"/>
              <w:ind w:left="113" w:right="113"/>
            </w:pPr>
          </w:p>
        </w:tc>
        <w:tc>
          <w:tcPr>
            <w:tcW w:w="1842" w:type="dxa"/>
            <w:shd w:val="clear" w:color="auto" w:fill="auto"/>
          </w:tcPr>
          <w:p w14:paraId="06825475" w14:textId="77777777" w:rsidR="0082663F" w:rsidRPr="001E171E" w:rsidRDefault="0082663F" w:rsidP="002459F7">
            <w:pPr>
              <w:keepNext/>
              <w:keepLines/>
              <w:suppressAutoHyphens w:val="0"/>
              <w:spacing w:before="40" w:after="120" w:line="220" w:lineRule="exact"/>
              <w:ind w:left="113" w:right="113"/>
            </w:pPr>
            <w:r w:rsidRPr="001E171E">
              <w:t>Forward Facing</w:t>
            </w:r>
          </w:p>
        </w:tc>
        <w:tc>
          <w:tcPr>
            <w:tcW w:w="1418" w:type="dxa"/>
            <w:shd w:val="clear" w:color="auto" w:fill="auto"/>
          </w:tcPr>
          <w:p w14:paraId="50EEBC4F" w14:textId="77777777" w:rsidR="0082663F" w:rsidRPr="001E171E" w:rsidRDefault="0082663F" w:rsidP="002459F7">
            <w:pPr>
              <w:keepNext/>
              <w:keepLines/>
              <w:suppressAutoHyphens w:val="0"/>
              <w:spacing w:before="40" w:after="120" w:line="220" w:lineRule="exact"/>
              <w:ind w:left="113" w:right="113"/>
            </w:pPr>
            <w:r w:rsidRPr="001E171E">
              <w:t>A</w:t>
            </w:r>
          </w:p>
        </w:tc>
        <w:tc>
          <w:tcPr>
            <w:tcW w:w="2546" w:type="dxa"/>
            <w:shd w:val="clear" w:color="auto" w:fill="auto"/>
          </w:tcPr>
          <w:p w14:paraId="71BAF831" w14:textId="77777777" w:rsidR="0082663F" w:rsidRPr="001E171E" w:rsidRDefault="0082663F" w:rsidP="002459F7">
            <w:pPr>
              <w:keepNext/>
              <w:keepLines/>
              <w:suppressAutoHyphens w:val="0"/>
              <w:spacing w:before="40" w:after="120" w:line="220" w:lineRule="exact"/>
              <w:ind w:left="113" w:right="113"/>
            </w:pPr>
            <w:r w:rsidRPr="001E171E">
              <w:t>A</w:t>
            </w:r>
          </w:p>
        </w:tc>
      </w:tr>
      <w:tr w:rsidR="0082663F" w:rsidRPr="001E171E" w14:paraId="7D445FD7" w14:textId="77777777" w:rsidTr="00211138">
        <w:tc>
          <w:tcPr>
            <w:tcW w:w="1565" w:type="dxa"/>
            <w:vMerge/>
            <w:tcBorders>
              <w:bottom w:val="single" w:sz="12" w:space="0" w:color="auto"/>
            </w:tcBorders>
            <w:shd w:val="clear" w:color="auto" w:fill="auto"/>
          </w:tcPr>
          <w:p w14:paraId="4F18B991" w14:textId="77777777" w:rsidR="0082663F" w:rsidRPr="001E171E" w:rsidRDefault="0082663F" w:rsidP="002459F7">
            <w:pPr>
              <w:keepNext/>
              <w:keepLines/>
              <w:suppressAutoHyphens w:val="0"/>
              <w:spacing w:before="40" w:after="120" w:line="220" w:lineRule="exact"/>
              <w:ind w:left="113" w:right="113"/>
            </w:pPr>
          </w:p>
        </w:tc>
        <w:tc>
          <w:tcPr>
            <w:tcW w:w="1842" w:type="dxa"/>
            <w:tcBorders>
              <w:bottom w:val="single" w:sz="12" w:space="0" w:color="auto"/>
            </w:tcBorders>
            <w:shd w:val="clear" w:color="auto" w:fill="auto"/>
          </w:tcPr>
          <w:p w14:paraId="0293CE8A" w14:textId="77777777" w:rsidR="0082663F" w:rsidRPr="001E171E" w:rsidRDefault="0082663F" w:rsidP="002459F7">
            <w:pPr>
              <w:keepNext/>
              <w:keepLines/>
              <w:suppressAutoHyphens w:val="0"/>
              <w:spacing w:before="40" w:after="120" w:line="220" w:lineRule="exact"/>
              <w:ind w:left="113" w:right="113"/>
            </w:pPr>
            <w:r w:rsidRPr="001E171E">
              <w:t>Rearward Facing</w:t>
            </w:r>
          </w:p>
        </w:tc>
        <w:tc>
          <w:tcPr>
            <w:tcW w:w="1418" w:type="dxa"/>
            <w:tcBorders>
              <w:bottom w:val="single" w:sz="12" w:space="0" w:color="auto"/>
            </w:tcBorders>
            <w:shd w:val="clear" w:color="auto" w:fill="auto"/>
          </w:tcPr>
          <w:p w14:paraId="7B6735F5" w14:textId="77777777" w:rsidR="0082663F" w:rsidRPr="001E171E" w:rsidRDefault="0082663F" w:rsidP="002459F7">
            <w:pPr>
              <w:keepNext/>
              <w:keepLines/>
              <w:suppressAutoHyphens w:val="0"/>
              <w:spacing w:before="40" w:after="120" w:line="220" w:lineRule="exact"/>
              <w:ind w:left="113" w:right="113"/>
            </w:pPr>
            <w:r w:rsidRPr="001E171E">
              <w:t>NA</w:t>
            </w:r>
          </w:p>
        </w:tc>
        <w:tc>
          <w:tcPr>
            <w:tcW w:w="2546" w:type="dxa"/>
            <w:tcBorders>
              <w:bottom w:val="single" w:sz="12" w:space="0" w:color="auto"/>
            </w:tcBorders>
            <w:shd w:val="clear" w:color="auto" w:fill="auto"/>
          </w:tcPr>
          <w:p w14:paraId="418DF031" w14:textId="77777777" w:rsidR="0082663F" w:rsidRPr="001E171E" w:rsidRDefault="0082663F" w:rsidP="002459F7">
            <w:pPr>
              <w:keepNext/>
              <w:keepLines/>
              <w:suppressAutoHyphens w:val="0"/>
              <w:spacing w:before="40" w:after="120" w:line="220" w:lineRule="exact"/>
              <w:ind w:left="113" w:right="113"/>
            </w:pPr>
            <w:r w:rsidRPr="001E171E">
              <w:t>NA</w:t>
            </w:r>
          </w:p>
        </w:tc>
      </w:tr>
    </w:tbl>
    <w:p w14:paraId="54FCBBAE" w14:textId="77777777" w:rsidR="0082663F" w:rsidRDefault="0082663F" w:rsidP="0082663F">
      <w:pPr>
        <w:ind w:left="1134" w:right="1134"/>
        <w:rPr>
          <w:sz w:val="18"/>
          <w:lang w:val="fr-FR"/>
        </w:rPr>
      </w:pPr>
      <w:r w:rsidRPr="001E171E">
        <w:rPr>
          <w:sz w:val="18"/>
          <w:lang w:val="fr-FR"/>
        </w:rPr>
        <w:t xml:space="preserve">  A: Applicable </w:t>
      </w:r>
    </w:p>
    <w:p w14:paraId="431DA55B" w14:textId="149F733E" w:rsidR="0082663F" w:rsidRPr="001E171E" w:rsidRDefault="0082663F" w:rsidP="0082663F">
      <w:pPr>
        <w:spacing w:after="240"/>
        <w:ind w:left="1134" w:right="1134"/>
        <w:rPr>
          <w:sz w:val="18"/>
          <w:lang w:val="fr-FR"/>
        </w:rPr>
      </w:pPr>
      <w:r w:rsidRPr="001E171E">
        <w:rPr>
          <w:sz w:val="18"/>
          <w:lang w:val="fr-FR"/>
        </w:rPr>
        <w:t xml:space="preserve">  NA: Non-Applicable</w:t>
      </w:r>
    </w:p>
    <w:p w14:paraId="635D5D69" w14:textId="77777777" w:rsidR="0082663F" w:rsidRPr="001E171E" w:rsidRDefault="0082663F" w:rsidP="0082663F">
      <w:pPr>
        <w:pStyle w:val="para"/>
      </w:pPr>
      <w:r w:rsidRPr="008F6000">
        <w:t>6.1.</w:t>
      </w:r>
      <w:r w:rsidRPr="008F6000">
        <w:rPr>
          <w:color w:val="000000"/>
        </w:rPr>
        <w:t>3.</w:t>
      </w:r>
      <w:r w:rsidRPr="008F6000">
        <w:t>3.</w:t>
      </w:r>
      <w:r w:rsidRPr="008F6000">
        <w:tab/>
      </w:r>
      <w:r w:rsidRPr="001E171E">
        <w:t>For non-integral Enhanced Child Restraint Systems, type approval shall not be granted for a stature below 100 cm. Non-integral Enhanced Child Restraint Systems shall not be declared for use below a stature of 100 cm.</w:t>
      </w:r>
    </w:p>
    <w:p w14:paraId="0FD57EAE" w14:textId="2416AE32" w:rsidR="0082663F" w:rsidRPr="001E171E" w:rsidRDefault="0082663F" w:rsidP="0082663F">
      <w:pPr>
        <w:pStyle w:val="para"/>
      </w:pPr>
      <w:r w:rsidRPr="001E171E">
        <w:tab/>
        <w:t>Non integral ECRS shall not be approved wit</w:t>
      </w:r>
      <w:r>
        <w:t>h an upper stature limit of 105 </w:t>
      </w:r>
      <w:r w:rsidRPr="001E171E">
        <w:t xml:space="preserve">cm or below. </w:t>
      </w:r>
    </w:p>
    <w:p w14:paraId="0C69A484" w14:textId="77777777" w:rsidR="0082663F" w:rsidRPr="001E171E" w:rsidRDefault="0082663F" w:rsidP="0082663F">
      <w:pPr>
        <w:pStyle w:val="para"/>
        <w:ind w:firstLine="0"/>
      </w:pPr>
      <w:r w:rsidRPr="001E171E">
        <w:t xml:space="preserve">Booster seats shall insure lateral protection of the child as described in paragraph 7.1.3.1.3. up to a stature of 135 cm. </w:t>
      </w:r>
    </w:p>
    <w:p w14:paraId="4BD9247C" w14:textId="77777777" w:rsidR="0082663F" w:rsidRPr="001E171E" w:rsidRDefault="0082663F" w:rsidP="0082663F">
      <w:pPr>
        <w:pStyle w:val="para"/>
        <w:ind w:firstLine="0"/>
      </w:pPr>
      <w:r w:rsidRPr="001E171E">
        <w:rPr>
          <w:color w:val="000000"/>
        </w:rPr>
        <w:t xml:space="preserve">ECRS shall accommodate an uninterrupted range of child statures. </w:t>
      </w:r>
    </w:p>
    <w:p w14:paraId="64597C4A" w14:textId="77777777" w:rsidR="0082663F" w:rsidRPr="001E171E" w:rsidRDefault="0082663F" w:rsidP="0082663F">
      <w:pPr>
        <w:pStyle w:val="para"/>
        <w:ind w:firstLine="0"/>
        <w:rPr>
          <w:lang w:eastAsia="ja-JP"/>
        </w:rPr>
      </w:pPr>
      <w:r w:rsidRPr="001E171E">
        <w:rPr>
          <w:i/>
          <w:lang w:eastAsia="ja-JP"/>
        </w:rPr>
        <w:t>Note</w:t>
      </w:r>
      <w:r w:rsidRPr="001E171E">
        <w:rPr>
          <w:lang w:eastAsia="ja-JP"/>
        </w:rPr>
        <w:t>:</w:t>
      </w:r>
      <w:r w:rsidRPr="001E171E">
        <w:rPr>
          <w:lang w:eastAsia="ja-JP"/>
        </w:rPr>
        <w:tab/>
        <w:t>For example, a booster seat shall not accommodate children of 100 cm to 130 cm and then children of 140 cm to</w:t>
      </w:r>
      <w:r>
        <w:rPr>
          <w:lang w:eastAsia="ja-JP"/>
        </w:rPr>
        <w:t xml:space="preserve"> 150 cm with an "interruption".</w:t>
      </w:r>
    </w:p>
    <w:p w14:paraId="58021B84" w14:textId="53D91926" w:rsidR="0082663F" w:rsidRPr="001E171E" w:rsidRDefault="003E17B8" w:rsidP="0082663F">
      <w:pPr>
        <w:pStyle w:val="para"/>
        <w:rPr>
          <w:color w:val="000000"/>
        </w:rPr>
      </w:pPr>
      <w:r w:rsidRPr="000F1A9A">
        <w:lastRenderedPageBreak/>
        <w:t xml:space="preserve">6.1.3.4. </w:t>
      </w:r>
      <w:r w:rsidRPr="000F1A9A">
        <w:tab/>
        <w:t>Enhanced Child Restraint Systems of the booster seat categories shall have only one adult safety-belt route and a main load-bearing contact point, between the Enhanced Child Restraint System and the adult safety-belt on each side of the Enhanced Child Restraint System. This point shall not be less than 150 mm from the Cr axis when measured with the Enhanced Child Restraint System on the dynamic test bench installed in accordance with paragraph 7.1.3.5.2.2. of this Regulation, without a dummy. This shall apply to all adjustment set-ups and webbing paths.</w:t>
      </w:r>
    </w:p>
    <w:p w14:paraId="63E681B9" w14:textId="224A669B" w:rsidR="0082663F" w:rsidRPr="001E171E" w:rsidRDefault="0082663F" w:rsidP="0082663F">
      <w:pPr>
        <w:pStyle w:val="para"/>
      </w:pPr>
      <w:r w:rsidRPr="001E171E">
        <w:t xml:space="preserve">6.1.3.5. </w:t>
      </w:r>
      <w:r w:rsidRPr="001E171E">
        <w:tab/>
        <w:t>The adult seat belt required to secure a i-Size booster seat on the dynamic test bench is defined in Annex 2</w:t>
      </w:r>
      <w:r w:rsidR="0038399C">
        <w:t>4</w:t>
      </w:r>
      <w:r w:rsidRPr="001E171E">
        <w:t xml:space="preserve"> to this Regulation. The Enhanced Child Restraint System shall be secured onto the test bench using the appropriate standard seat belt described in Annex 2</w:t>
      </w:r>
      <w:r w:rsidR="0038399C">
        <w:t>4</w:t>
      </w:r>
      <w:r w:rsidRPr="001E171E">
        <w:t xml:space="preserve"> usi</w:t>
      </w:r>
      <w:r>
        <w:t>ng a preload tension of 50N ± </w:t>
      </w:r>
      <w:r w:rsidRPr="001E171E">
        <w:t xml:space="preserve">5N. The dummy shall not be installed unless the design of the restraint is such that the installation of a dummy would increase the amount of belt used. With the Enhanced Child Restraint System in the installed position, there shall be no additional tension in the belt, apart from that exerted by the standard retractor (4 ± 3 N), where fitted. Where the retractor belt is used, this condition shall be met with at least 150 mm of belt remaining on the spool. </w:t>
      </w:r>
    </w:p>
    <w:p w14:paraId="00F926B4" w14:textId="367BD564" w:rsidR="0082663F" w:rsidRPr="003C015D" w:rsidRDefault="0082663F" w:rsidP="0082663F">
      <w:pPr>
        <w:pStyle w:val="para"/>
        <w:rPr>
          <w:lang w:val="en-US"/>
        </w:rPr>
      </w:pPr>
      <w:r w:rsidRPr="001E171E">
        <w:tab/>
        <w:t>A clamping mechanism used according to paragraph 7.1.3.5.2.2. shall not have any influence on the belt path.</w:t>
      </w:r>
    </w:p>
    <w:p w14:paraId="246FC9B2" w14:textId="77777777" w:rsidR="003B0EDE" w:rsidRPr="003B0EDE" w:rsidRDefault="003B0EDE" w:rsidP="00AC59E5">
      <w:pPr>
        <w:pStyle w:val="para"/>
        <w:keepNext/>
        <w:keepLines/>
      </w:pPr>
      <w:r w:rsidRPr="003B0EDE">
        <w:t>6.2.</w:t>
      </w:r>
      <w:r w:rsidRPr="003B0EDE">
        <w:tab/>
        <w:t xml:space="preserve">Configuration of the </w:t>
      </w:r>
      <w:r w:rsidR="00060A7A">
        <w:t xml:space="preserve">Enhanced </w:t>
      </w:r>
      <w:r w:rsidRPr="003B0EDE">
        <w:t>Child Restraint System</w:t>
      </w:r>
    </w:p>
    <w:p w14:paraId="6F9969C8" w14:textId="77777777" w:rsidR="003B0EDE" w:rsidRPr="003B0EDE" w:rsidRDefault="003B0EDE" w:rsidP="00AC59E5">
      <w:pPr>
        <w:pStyle w:val="para"/>
        <w:keepNext/>
        <w:keepLines/>
      </w:pPr>
      <w:r w:rsidRPr="003B0EDE">
        <w:t>6.2.1.</w:t>
      </w:r>
      <w:r w:rsidRPr="003B0EDE">
        <w:tab/>
        <w:t xml:space="preserve">The configuration of the </w:t>
      </w:r>
      <w:r w:rsidR="00060A7A">
        <w:t xml:space="preserve">Enhanced </w:t>
      </w:r>
      <w:r w:rsidRPr="003B0EDE">
        <w:t>Child Restraint System shall be such that:</w:t>
      </w:r>
    </w:p>
    <w:p w14:paraId="6B7C1FBB" w14:textId="77777777" w:rsidR="003B0EDE" w:rsidRPr="003B0EDE" w:rsidRDefault="003B0EDE" w:rsidP="00AC59E5">
      <w:pPr>
        <w:pStyle w:val="para"/>
        <w:keepNext/>
        <w:keepLines/>
        <w:rPr>
          <w:strike/>
          <w:lang w:val="en-US"/>
        </w:rPr>
      </w:pPr>
      <w:r w:rsidRPr="003B0EDE">
        <w:t>6.2.1.1.</w:t>
      </w:r>
      <w:r w:rsidRPr="003B0EDE">
        <w:tab/>
        <w:t xml:space="preserve">The restraint of the child shall give the required protection in any position specified for the </w:t>
      </w:r>
      <w:r w:rsidR="00060A7A">
        <w:t xml:space="preserve">Enhanced </w:t>
      </w:r>
      <w:r w:rsidRPr="003B0EDE">
        <w:t>Child Restraint System;</w:t>
      </w:r>
    </w:p>
    <w:p w14:paraId="13DA2F5D" w14:textId="77777777" w:rsidR="003B0EDE" w:rsidRPr="003B0EDE" w:rsidRDefault="003B0EDE" w:rsidP="00580157">
      <w:pPr>
        <w:pStyle w:val="para"/>
      </w:pPr>
      <w:r w:rsidRPr="003B0EDE">
        <w:tab/>
      </w:r>
      <w:r w:rsidRPr="003B0EDE">
        <w:rPr>
          <w:bCs/>
        </w:rPr>
        <w:t>For</w:t>
      </w:r>
      <w:r w:rsidRPr="003B0EDE">
        <w:rPr>
          <w:b/>
          <w:bCs/>
        </w:rPr>
        <w:t xml:space="preserve"> </w:t>
      </w:r>
      <w:r w:rsidRPr="003B0EDE">
        <w:t xml:space="preserve">"Special Needs Restraints" the primary means of restraint shall give the required protection in any intended position of the </w:t>
      </w:r>
      <w:r w:rsidR="00060A7A">
        <w:t xml:space="preserve">Enhanced </w:t>
      </w:r>
      <w:r w:rsidRPr="003B0EDE">
        <w:t>Child Restraint System without the use of the additional restraining devices which may be present;</w:t>
      </w:r>
    </w:p>
    <w:p w14:paraId="3457C1F3" w14:textId="77777777" w:rsidR="00CD5878" w:rsidRPr="00CD5878" w:rsidRDefault="00CD5878" w:rsidP="00580157">
      <w:pPr>
        <w:pStyle w:val="para"/>
      </w:pPr>
      <w:r w:rsidRPr="00CD5878">
        <w:t>6.2.1.2.</w:t>
      </w:r>
      <w:r w:rsidRPr="00CD5878">
        <w:tab/>
        <w:t>The Enhanced Child Restraint System shall be such that the child may be easily and readily restrained or removed. In the case of an Enhanced Child Restraint System in which the child is restrained by means of a harness belt or a Y-shaped belt without a retractor each shoulder restraint and lap strap shall be capable of movement relative to each other during the procedure prescribed in paragraph 6.7.1.4. below; in these cases the Enhanced Child Restraint System belt assembly may be designed with two or more connecting parts.</w:t>
      </w:r>
    </w:p>
    <w:p w14:paraId="25B865D7" w14:textId="77777777" w:rsidR="00CD5878" w:rsidRPr="00CD5878" w:rsidRDefault="00CD5878" w:rsidP="00580157">
      <w:pPr>
        <w:pStyle w:val="para"/>
      </w:pPr>
      <w:r w:rsidRPr="00CD5878">
        <w:tab/>
        <w:t xml:space="preserve">For Special Needs Restraints it is recognized that the additional restraining devices will restrict the speed by which a child can be restrained and removed. However, the additional devices shall be designed to release </w:t>
      </w:r>
      <w:r>
        <w:t>quickly so far as possible;</w:t>
      </w:r>
    </w:p>
    <w:p w14:paraId="14046291" w14:textId="77777777" w:rsidR="003E17B8" w:rsidRPr="000F1A9A" w:rsidRDefault="003E17B8" w:rsidP="003E17B8">
      <w:pPr>
        <w:tabs>
          <w:tab w:val="num" w:pos="1134"/>
        </w:tabs>
        <w:spacing w:after="120"/>
        <w:ind w:left="2268" w:right="1134" w:hanging="1134"/>
        <w:jc w:val="both"/>
      </w:pPr>
      <w:r w:rsidRPr="000F1A9A">
        <w:t>6.2.1.3.</w:t>
      </w:r>
      <w:r w:rsidRPr="000F1A9A">
        <w:tab/>
        <w:t>If it is possible to change the inclination of the Enhanced Child Restraint System, this change in inclination shall not require manual readjustment of any other part of the Enhanced Child Restraint System. A deliberate hand-action shall be necessary in order to change the inclination of the Enhanced Child Restraint System.</w:t>
      </w:r>
    </w:p>
    <w:p w14:paraId="62284DF5" w14:textId="7252E0C2" w:rsidR="003B0EDE" w:rsidRPr="003B0EDE" w:rsidRDefault="003E17B8" w:rsidP="003E17B8">
      <w:pPr>
        <w:pStyle w:val="para"/>
      </w:pPr>
      <w:r w:rsidRPr="000F1A9A">
        <w:rPr>
          <w:b/>
        </w:rPr>
        <w:tab/>
      </w:r>
      <w:r w:rsidRPr="000F1A9A">
        <w:t>During the dynamic tests, the standard safety-belt used to install an integral belted Enhanced Child Restraint System shall not become disengaged from any guide or locking device utilized for the test conducted.</w:t>
      </w:r>
      <w:r w:rsidR="003B0EDE" w:rsidRPr="003B0EDE">
        <w:t>;</w:t>
      </w:r>
    </w:p>
    <w:p w14:paraId="3F43AA70" w14:textId="1B4EFB56" w:rsidR="00BD7622" w:rsidRDefault="00BD7622" w:rsidP="00432900">
      <w:pPr>
        <w:pStyle w:val="para"/>
        <w:rPr>
          <w:bCs/>
        </w:rPr>
      </w:pPr>
      <w:r w:rsidRPr="00BD7622">
        <w:rPr>
          <w:bCs/>
        </w:rPr>
        <w:t>6.2.1.4.</w:t>
      </w:r>
      <w:r w:rsidRPr="00BD7622">
        <w:rPr>
          <w:bCs/>
        </w:rPr>
        <w:tab/>
      </w:r>
      <w:r w:rsidR="00432900" w:rsidRPr="00432900">
        <w:rPr>
          <w:bCs/>
          <w:lang w:val="en-US"/>
        </w:rPr>
        <w:t>To prevent submarining, either by impact or through restlessness, a crotch strap shall be required on all integral forward-facing restraints incorporating an integral harness belt system. Enhanced Child Restraint Systems which incorporate a shield instead of a harness shall ensure that the shield extends</w:t>
      </w:r>
      <w:r w:rsidR="00432900" w:rsidRPr="00432900">
        <w:rPr>
          <w:b/>
          <w:bCs/>
          <w:lang w:val="en-US"/>
        </w:rPr>
        <w:t xml:space="preserve"> </w:t>
      </w:r>
      <w:r w:rsidR="00432900" w:rsidRPr="00432900">
        <w:rPr>
          <w:bCs/>
          <w:lang w:val="en-US"/>
        </w:rPr>
        <w:t>across the full width of the child's body and sits low on the pelvis.</w:t>
      </w:r>
    </w:p>
    <w:p w14:paraId="1619965E" w14:textId="4B0BC944" w:rsidR="00BE282B" w:rsidRPr="000F1A9A" w:rsidRDefault="00BD7622" w:rsidP="00BE282B">
      <w:pPr>
        <w:pStyle w:val="para"/>
      </w:pPr>
      <w:r w:rsidRPr="00BD7622">
        <w:lastRenderedPageBreak/>
        <w:t>6.2.1.5.</w:t>
      </w:r>
      <w:r w:rsidRPr="00BD7622">
        <w:tab/>
        <w:t>All restraint devices utilizing a lap strap shall positively guide the lap strap to ensure that the loads transmitted by the lap strap are transmitted through the pelvis. The assembly shall not subject weak parts of the child</w:t>
      </w:r>
      <w:r w:rsidR="002B621E">
        <w:rPr>
          <w:noProof/>
          <w:lang w:val="en-US"/>
        </w:rPr>
        <w:t>'</w:t>
      </w:r>
      <w:r w:rsidRPr="00BD7622">
        <w:t xml:space="preserve">s body (abdomen, crotch, etc.) to excessive stresses. </w:t>
      </w:r>
    </w:p>
    <w:p w14:paraId="55E39009" w14:textId="77777777" w:rsidR="00BE282B" w:rsidRPr="000F1A9A" w:rsidRDefault="00BE282B" w:rsidP="00BE282B">
      <w:pPr>
        <w:pStyle w:val="SingleTxtG"/>
        <w:ind w:left="2268"/>
      </w:pPr>
      <w:r w:rsidRPr="000F1A9A">
        <w:t>In the case of booster seats, the lap portion of the adult safety-belt shall be positively guided on both sides to ensure that the loads transmitted by the adult lap belt are transmitted through the pelvis. The positive guidance of loads over the pelvis shall be realised from the moment that the child is installed; the lap belt shall pass over the top of the thigh, just touching the fold with the pelvis. The angles α and β between the tangent line in which the belt touches the thighs and the horizontal shall be greater than 10°.</w:t>
      </w:r>
    </w:p>
    <w:p w14:paraId="77F872E7" w14:textId="2E2FB2A0" w:rsidR="00BE282B" w:rsidRPr="000F1A9A" w:rsidRDefault="00BE282B" w:rsidP="00323CC6">
      <w:pPr>
        <w:pStyle w:val="Heading1"/>
        <w:numPr>
          <w:ilvl w:val="0"/>
          <w:numId w:val="0"/>
        </w:numPr>
        <w:ind w:left="1134"/>
        <w:rPr>
          <w:b/>
        </w:rPr>
      </w:pPr>
      <w:r w:rsidRPr="000F1A9A">
        <w:rPr>
          <w:b/>
        </w:rPr>
        <w:t>Figures of Strapped child</w:t>
      </w:r>
    </w:p>
    <w:p w14:paraId="115CF039" w14:textId="77777777" w:rsidR="00BE282B" w:rsidRPr="000F1A9A" w:rsidRDefault="00BE282B" w:rsidP="00BE282B">
      <w:pPr>
        <w:suppressAutoHyphens w:val="0"/>
        <w:autoSpaceDE w:val="0"/>
        <w:autoSpaceDN w:val="0"/>
        <w:adjustRightInd w:val="0"/>
        <w:spacing w:after="120" w:line="240" w:lineRule="auto"/>
        <w:ind w:left="2268" w:right="1134" w:hanging="1134"/>
        <w:jc w:val="both"/>
      </w:pPr>
      <w:r w:rsidRPr="000F1A9A">
        <w:rPr>
          <w:noProof/>
          <w:lang w:eastAsia="zh-CN"/>
        </w:rPr>
        <w:drawing>
          <wp:inline distT="0" distB="0" distL="0" distR="0" wp14:anchorId="35787F44" wp14:editId="5E6AD0EE">
            <wp:extent cx="1352550" cy="2524125"/>
            <wp:effectExtent l="0" t="0" r="0" b="9525"/>
            <wp:docPr id="117" name="Picture 117" descr="Screen Shot 2016-02-16 a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8" descr="Screen Shot 2016-02-16 at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2550" cy="2524125"/>
                    </a:xfrm>
                    <a:prstGeom prst="rect">
                      <a:avLst/>
                    </a:prstGeom>
                    <a:noFill/>
                    <a:ln>
                      <a:noFill/>
                    </a:ln>
                  </pic:spPr>
                </pic:pic>
              </a:graphicData>
            </a:graphic>
          </wp:inline>
        </w:drawing>
      </w:r>
      <w:r w:rsidRPr="000F1A9A">
        <w:rPr>
          <w:noProof/>
          <w:lang w:eastAsia="zh-CN"/>
        </w:rPr>
        <w:drawing>
          <wp:inline distT="0" distB="0" distL="0" distR="0" wp14:anchorId="118311DA" wp14:editId="42DE11C1">
            <wp:extent cx="1990725" cy="2571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725" cy="2571750"/>
                    </a:xfrm>
                    <a:prstGeom prst="rect">
                      <a:avLst/>
                    </a:prstGeom>
                    <a:noFill/>
                    <a:ln>
                      <a:noFill/>
                    </a:ln>
                  </pic:spPr>
                </pic:pic>
              </a:graphicData>
            </a:graphic>
          </wp:inline>
        </w:drawing>
      </w:r>
    </w:p>
    <w:p w14:paraId="0326863D" w14:textId="52A8A16B" w:rsidR="00BE282B" w:rsidRDefault="00BE282B" w:rsidP="00BE282B">
      <w:pPr>
        <w:pStyle w:val="para"/>
        <w:ind w:firstLine="0"/>
      </w:pPr>
      <w:r w:rsidRPr="000F1A9A">
        <w:rPr>
          <w:noProof/>
          <w:lang w:eastAsia="nl-NL"/>
        </w:rPr>
        <w:t>The shoulder portion of the adult safety belt shall be positively guided to ensure that the child torso and neck do not escape.</w:t>
      </w:r>
    </w:p>
    <w:p w14:paraId="2585DBCE" w14:textId="77777777" w:rsidR="00BE282B" w:rsidRDefault="00BE282B" w:rsidP="004102B6">
      <w:pPr>
        <w:pStyle w:val="SingleTxtG"/>
        <w:ind w:left="2268" w:hanging="1134"/>
      </w:pPr>
      <w:r w:rsidRPr="000F1A9A">
        <w:t>6.2.1.6.</w:t>
      </w:r>
      <w:r w:rsidRPr="000F1A9A">
        <w:tab/>
        <w:t>During the dynamic tests, the standard safety-belt used to install a non-integral Enhanced Child Restraint System, shall not become disengaged from any guide or locking device utilized for the test conducted; however, for the shoulder portion of the standard safety-belt this shall be judged up to the moment that the maximum horizontal head excursion of the dummy is reached.</w:t>
      </w:r>
    </w:p>
    <w:p w14:paraId="1AE58188" w14:textId="4E0F6CD6" w:rsidR="008A3107" w:rsidRDefault="008A3107" w:rsidP="00580157">
      <w:pPr>
        <w:pStyle w:val="para"/>
      </w:pPr>
      <w:r>
        <w:t>6.2.1.</w:t>
      </w:r>
      <w:r w:rsidR="00124925">
        <w:t>7</w:t>
      </w:r>
      <w:r>
        <w:t>.</w:t>
      </w:r>
      <w:r>
        <w:tab/>
        <w:t>All straps of the restraint shall be so placed that they cannot cause discomfort to the wearer in normal use or assume a dangerous configuration. Y-shaped belts are not permitted on forward facing Enhanced Child Restraint Systems and may only be used in dedicated rearward facing and or lateral facing Enhanced Child Restraint Systems (carrycots). The distance between the shoulder-straps in the vicinity of the neck should be at least the width of the neck of the appropriate dummy.</w:t>
      </w:r>
    </w:p>
    <w:p w14:paraId="265F3D63" w14:textId="4676AC06" w:rsidR="00D3784A" w:rsidRPr="00D3784A" w:rsidRDefault="00BD7622" w:rsidP="00D3784A">
      <w:pPr>
        <w:pStyle w:val="para"/>
        <w:rPr>
          <w:bCs/>
          <w:lang w:val="en-US"/>
        </w:rPr>
      </w:pPr>
      <w:r w:rsidRPr="00BD7622">
        <w:rPr>
          <w:bCs/>
        </w:rPr>
        <w:t>6.2.1.</w:t>
      </w:r>
      <w:r w:rsidR="00124925">
        <w:rPr>
          <w:bCs/>
        </w:rPr>
        <w:t>8</w:t>
      </w:r>
      <w:r w:rsidRPr="00BD7622">
        <w:rPr>
          <w:bCs/>
        </w:rPr>
        <w:t>.</w:t>
      </w:r>
      <w:r w:rsidRPr="00BD7622">
        <w:rPr>
          <w:bCs/>
        </w:rPr>
        <w:tab/>
      </w:r>
      <w:r w:rsidR="00D3784A" w:rsidRPr="00D3784A">
        <w:rPr>
          <w:bCs/>
          <w:lang w:val="en-US"/>
        </w:rPr>
        <w:t xml:space="preserve">With the crotch strap attached and in its longest position if adjustable, it shall not be possible to adjust the lap strap to lie above the pelvis of both the smallest and largest dummy within the size range covered by the approval. For all forward-facing restraints, it shall not be possible to adjust the lap strap to lie above the pelvis of both the smallest and largest dummy within the size range covered by the approval. </w:t>
      </w:r>
    </w:p>
    <w:p w14:paraId="2DC52F53" w14:textId="40F8B095" w:rsidR="00BD7622" w:rsidRPr="00BD7622" w:rsidRDefault="00D3784A" w:rsidP="00D3784A">
      <w:pPr>
        <w:pStyle w:val="para"/>
        <w:rPr>
          <w:bCs/>
        </w:rPr>
      </w:pPr>
      <w:r w:rsidRPr="00D3784A">
        <w:rPr>
          <w:b/>
          <w:bCs/>
          <w:lang w:val="en-US"/>
        </w:rPr>
        <w:tab/>
      </w:r>
      <w:r w:rsidRPr="00D3784A">
        <w:rPr>
          <w:bCs/>
          <w:lang w:val="en-US"/>
        </w:rPr>
        <w:t>An impact shield shall be adjustable so that it comes in contact with the pelvis and abdomen of the smallest and largest dummy within the size range covered by the approval, leaving no gap between the impact shield and the dummy.</w:t>
      </w:r>
    </w:p>
    <w:p w14:paraId="47B4D9D8" w14:textId="68FFD056" w:rsidR="003B0EDE" w:rsidRPr="003B0EDE" w:rsidRDefault="00F5576C" w:rsidP="00580157">
      <w:pPr>
        <w:pStyle w:val="para"/>
      </w:pPr>
      <w:r w:rsidRPr="00131D87">
        <w:t>6.2.1.</w:t>
      </w:r>
      <w:r w:rsidR="00124925">
        <w:t>9</w:t>
      </w:r>
      <w:r w:rsidRPr="00131D87">
        <w:t>.</w:t>
      </w:r>
      <w:r w:rsidRPr="00131D87">
        <w:tab/>
        <w:t xml:space="preserve">During the dynamic test, as prescribed in paragraph </w:t>
      </w:r>
      <w:r>
        <w:t>7</w:t>
      </w:r>
      <w:r w:rsidRPr="00131D87">
        <w:t xml:space="preserve">.1.3., the lap belt shall not pass fully beyond the pelvic structure of the dummy during the period prior </w:t>
      </w:r>
      <w:r w:rsidRPr="00131D87">
        <w:lastRenderedPageBreak/>
        <w:t>to maximum horizontal head excursion. An assessment shall be carried out using high speed video imaging.</w:t>
      </w:r>
    </w:p>
    <w:p w14:paraId="03C5A3AD" w14:textId="77777777" w:rsidR="00BE282B" w:rsidRDefault="00BE282B" w:rsidP="00580157">
      <w:pPr>
        <w:pStyle w:val="para"/>
      </w:pPr>
      <w:r w:rsidRPr="000F1A9A">
        <w:t xml:space="preserve">6.2.1.10. </w:t>
      </w:r>
      <w:r w:rsidRPr="000F1A9A">
        <w:tab/>
        <w:t>At least the worst case of the dynamic test for the Enhanced Child Restraint System shall be performed after conditioning according to paragraph 7.2.6.</w:t>
      </w:r>
    </w:p>
    <w:p w14:paraId="684BB55E" w14:textId="77777777" w:rsidR="003B0EDE" w:rsidRPr="003B0EDE" w:rsidRDefault="003B0EDE" w:rsidP="00580157">
      <w:pPr>
        <w:pStyle w:val="para"/>
      </w:pPr>
      <w:r w:rsidRPr="003B0EDE">
        <w:t>6.2.2.</w:t>
      </w:r>
      <w:r w:rsidRPr="003B0EDE">
        <w:tab/>
        <w:t xml:space="preserve">The </w:t>
      </w:r>
      <w:r w:rsidR="00060A7A">
        <w:t xml:space="preserve">Enhanced </w:t>
      </w:r>
      <w:r w:rsidRPr="003B0EDE">
        <w:t>Child Restraint System shall be designed and installed so as to:</w:t>
      </w:r>
    </w:p>
    <w:p w14:paraId="3B79D255" w14:textId="77777777" w:rsidR="003B0EDE" w:rsidRPr="003B0EDE" w:rsidRDefault="003B0EDE" w:rsidP="00580157">
      <w:pPr>
        <w:pStyle w:val="para"/>
      </w:pPr>
      <w:r w:rsidRPr="003B0EDE">
        <w:t>6.2.2.1.</w:t>
      </w:r>
      <w:r w:rsidRPr="003B0EDE">
        <w:tab/>
        <w:t>Not exhibit sharp edges or protrusions liable to cause damage to vehicle-seat covers or to occupant's clothing;</w:t>
      </w:r>
    </w:p>
    <w:p w14:paraId="4B86DFAB" w14:textId="77777777" w:rsidR="003B0EDE" w:rsidRPr="003B0EDE" w:rsidRDefault="003B0EDE" w:rsidP="00580157">
      <w:pPr>
        <w:pStyle w:val="para"/>
      </w:pPr>
      <w:r w:rsidRPr="003B0EDE">
        <w:t>6.2.2.2.</w:t>
      </w:r>
      <w:r w:rsidRPr="003B0EDE">
        <w:tab/>
        <w:t xml:space="preserve">To ensure that its rigid parts do not, at </w:t>
      </w:r>
      <w:r w:rsidRPr="003B0EDE">
        <w:rPr>
          <w:bCs/>
        </w:rPr>
        <w:t>any point</w:t>
      </w:r>
      <w:r w:rsidRPr="003B0EDE">
        <w:rPr>
          <w:b/>
          <w:bCs/>
        </w:rPr>
        <w:t>,</w:t>
      </w:r>
      <w:r w:rsidRPr="003B0EDE">
        <w:t xml:space="preserve"> where they are in contact with straps, exhibit sharp edges capable of abrading the straps.</w:t>
      </w:r>
    </w:p>
    <w:p w14:paraId="581CB348" w14:textId="77777777" w:rsidR="00BE282B" w:rsidRDefault="00BE282B" w:rsidP="00580157">
      <w:pPr>
        <w:pStyle w:val="para"/>
      </w:pPr>
      <w:r w:rsidRPr="000F1A9A">
        <w:t xml:space="preserve">6.2.3. </w:t>
      </w:r>
      <w:r w:rsidRPr="000F1A9A">
        <w:tab/>
        <w:t>It shall not be possible to remove or detach without the use of specific tools, any components not designed to be removable or detachable for maintenance or change of configuration purpose. Any components that are designed to be removable or detachable shall be so designed as to avoid any risk of incorrect assembly and use, as the assembly and disassembly processes shall be explained in detail in the restraint user guides. For integral Enhanced Child Restraint Systems any harness belt or impact shield shall be capable of its full range of adjustment without disassembly.</w:t>
      </w:r>
    </w:p>
    <w:p w14:paraId="70110ADF" w14:textId="77777777" w:rsidR="003B0EDE" w:rsidRPr="003B0EDE" w:rsidRDefault="003B0EDE" w:rsidP="00580157">
      <w:pPr>
        <w:pStyle w:val="para"/>
      </w:pPr>
      <w:r w:rsidRPr="003B0EDE">
        <w:t>6.2.4.</w:t>
      </w:r>
      <w:r w:rsidRPr="003B0EDE">
        <w:tab/>
        <w:t>"Special Needs Restraints" may have additional restraining devices; these shall be designed to avoid any risk of incorrect assembly, and shall be designed</w:t>
      </w:r>
      <w:r w:rsidRPr="003B0EDE">
        <w:rPr>
          <w:b/>
        </w:rPr>
        <w:t xml:space="preserve"> </w:t>
      </w:r>
      <w:r w:rsidRPr="003B0EDE">
        <w:t>so that their means of release and mode of operation is immediately obvious to any rescuer in an emergency.</w:t>
      </w:r>
    </w:p>
    <w:p w14:paraId="58DAFC5B" w14:textId="77777777" w:rsidR="00BD7622" w:rsidRDefault="00BD7622" w:rsidP="00580157">
      <w:pPr>
        <w:pStyle w:val="para"/>
      </w:pPr>
      <w:r w:rsidRPr="00BD7622">
        <w:t>6.2.5.</w:t>
      </w:r>
      <w:r w:rsidRPr="00BD7622">
        <w:tab/>
        <w:t>An Enhanced Child Restraint System may be designed for use in any size range specified by the manufacturer provided that it satisfies the requirements laid down</w:t>
      </w:r>
      <w:r>
        <w:t xml:space="preserve"> in this Regulation.</w:t>
      </w:r>
    </w:p>
    <w:p w14:paraId="55BF3666" w14:textId="77777777" w:rsidR="003B0EDE" w:rsidRPr="003B0EDE" w:rsidRDefault="003B0EDE" w:rsidP="00580157">
      <w:pPr>
        <w:pStyle w:val="para"/>
      </w:pPr>
      <w:r w:rsidRPr="003B0EDE">
        <w:t>6.2.6.</w:t>
      </w:r>
      <w:r w:rsidRPr="003B0EDE">
        <w:tab/>
      </w:r>
      <w:r w:rsidR="00060A7A">
        <w:t xml:space="preserve">Enhanced </w:t>
      </w:r>
      <w:r w:rsidRPr="003B0EDE">
        <w:t>Child Restraint Systems incorporating inflatable elements shall be so designed that the conditions of use (pressure, temperature, humidity) have no influence on their ability to comply with the requirements of this Regulation.</w:t>
      </w:r>
    </w:p>
    <w:p w14:paraId="2396CBD6" w14:textId="77777777" w:rsidR="003B0EDE" w:rsidRPr="003B0EDE" w:rsidRDefault="003B0EDE" w:rsidP="006F5779">
      <w:pPr>
        <w:pStyle w:val="para"/>
        <w:keepNext/>
      </w:pPr>
      <w:r w:rsidRPr="003B0EDE">
        <w:t>6.3.</w:t>
      </w:r>
      <w:r w:rsidRPr="003B0EDE">
        <w:tab/>
      </w:r>
      <w:r w:rsidR="00060A7A">
        <w:t xml:space="preserve">Enhanced </w:t>
      </w:r>
      <w:r w:rsidRPr="003B0EDE">
        <w:t>Child Restraint System specifications</w:t>
      </w:r>
    </w:p>
    <w:p w14:paraId="6B168FFB" w14:textId="77777777" w:rsidR="003B0EDE" w:rsidRPr="003B0EDE" w:rsidRDefault="003B0EDE" w:rsidP="006F5779">
      <w:pPr>
        <w:pStyle w:val="para"/>
        <w:keepNext/>
      </w:pPr>
      <w:r w:rsidRPr="003B0EDE">
        <w:t>6.3.1</w:t>
      </w:r>
      <w:r w:rsidRPr="003B0EDE">
        <w:tab/>
        <w:t>Material</w:t>
      </w:r>
    </w:p>
    <w:p w14:paraId="32086B4C" w14:textId="0D836B28" w:rsidR="00C25EAC" w:rsidRDefault="00144721" w:rsidP="00BA7E68">
      <w:pPr>
        <w:pStyle w:val="para"/>
        <w:keepLines/>
        <w:rPr>
          <w:bCs/>
        </w:rPr>
      </w:pPr>
      <w:r w:rsidRPr="005A0874">
        <w:t xml:space="preserve">6.3.1.1. </w:t>
      </w:r>
      <w:r w:rsidRPr="005A0874">
        <w:tab/>
        <w:t>The Enhanced Child Restraint System manufacturer shall declare in writing that the toxicity of materials used in the manufacture of restraint systems and accessible to the restrained child is in conformity with the relevant parts of EN 71-3:2013+A1:2014 (paragraph 4.2., Table 2, Category III for specific requirements and paragraph 7.3.3. for test methodology). Tests confirming the validity of the declaration may be carried out at the discretion of the Technical Service</w:t>
      </w:r>
      <w:r w:rsidRPr="005A0874">
        <w:rPr>
          <w:b/>
        </w:rPr>
        <w:t xml:space="preserve">. </w:t>
      </w:r>
      <w:r w:rsidRPr="005A0874">
        <w:t>This paragraph does not apply to Non-integral ECRS with a stature range starting at 100 cm or above.</w:t>
      </w:r>
    </w:p>
    <w:p w14:paraId="56E754DA" w14:textId="40D63458" w:rsidR="00BA7E68" w:rsidRPr="00BA7E68" w:rsidRDefault="00C25EAC" w:rsidP="00BA7E68">
      <w:pPr>
        <w:pStyle w:val="para"/>
        <w:keepLines/>
        <w:rPr>
          <w:bCs/>
          <w:lang w:val="en-US"/>
        </w:rPr>
      </w:pPr>
      <w:r w:rsidRPr="00C25EAC">
        <w:rPr>
          <w:bCs/>
        </w:rPr>
        <w:t>6.3.1.2.</w:t>
      </w:r>
      <w:r w:rsidRPr="00C25EAC">
        <w:rPr>
          <w:bCs/>
        </w:rPr>
        <w:tab/>
      </w:r>
      <w:r w:rsidR="00BA7E68" w:rsidRPr="00BA7E68">
        <w:rPr>
          <w:bCs/>
          <w:lang w:val="en-US"/>
        </w:rPr>
        <w:t>The flammability of Enhanced Child Restraint Systems submitted for approval shall be assessed by one of the following methods:</w:t>
      </w:r>
    </w:p>
    <w:p w14:paraId="03AF0FC8" w14:textId="77777777" w:rsidR="00BA7E68" w:rsidRPr="00BA7E68" w:rsidRDefault="00BA7E68" w:rsidP="00BA7E68">
      <w:pPr>
        <w:pStyle w:val="para"/>
        <w:keepLines/>
        <w:rPr>
          <w:bCs/>
          <w:lang w:val="en-US"/>
        </w:rPr>
      </w:pPr>
      <w:r w:rsidRPr="00BA7E68">
        <w:rPr>
          <w:bCs/>
          <w:lang w:val="en-US"/>
        </w:rPr>
        <w:tab/>
        <w:t xml:space="preserve">Method 1 is applicable only to non-built-in Enhanced Child Restraint Systems and Method 2 is applicable only to vehicle specific built-in Enhanced Child Restraint Systems.  </w:t>
      </w:r>
    </w:p>
    <w:p w14:paraId="6DFD244D" w14:textId="77777777" w:rsidR="00BA7E68" w:rsidRPr="00BA7E68" w:rsidRDefault="00BA7E68" w:rsidP="00BA7E68">
      <w:pPr>
        <w:pStyle w:val="para"/>
        <w:keepLines/>
        <w:rPr>
          <w:bCs/>
          <w:lang w:val="en-US"/>
        </w:rPr>
      </w:pPr>
      <w:r w:rsidRPr="00BA7E68">
        <w:rPr>
          <w:bCs/>
          <w:lang w:val="en-US"/>
        </w:rPr>
        <w:tab/>
        <w:t>Method 1</w:t>
      </w:r>
    </w:p>
    <w:p w14:paraId="2366841A" w14:textId="77777777" w:rsidR="00BA7E68" w:rsidRPr="00BA7E68" w:rsidRDefault="00BA7E68" w:rsidP="00BA7E68">
      <w:pPr>
        <w:pStyle w:val="para"/>
        <w:keepLines/>
        <w:rPr>
          <w:bCs/>
          <w:lang w:val="en-US"/>
        </w:rPr>
      </w:pPr>
      <w:r w:rsidRPr="00BA7E68">
        <w:rPr>
          <w:bCs/>
          <w:lang w:val="en-US"/>
        </w:rPr>
        <w:tab/>
      </w:r>
      <w:r w:rsidRPr="00BA7E68">
        <w:rPr>
          <w:bCs/>
        </w:rPr>
        <w:t xml:space="preserve">The Enhanced Child Restraint System manufacturer shall declare in writing that the flammability of materials used to manufacture the Enhanced Child Restraint System is in conformity with the method of section 5.4 of EN 71-2:2011+A1:2014 with a maximum rate of spread of flame of 30 mm/s. Tests confirming the validity of the declaration may be carried out at the discretion of the Technical Service. </w:t>
      </w:r>
      <w:r w:rsidRPr="00BA7E68">
        <w:rPr>
          <w:bCs/>
          <w:lang w:val="en-US"/>
        </w:rPr>
        <w:t>Where fabrics are assembled together, these shall be tested as a composite.</w:t>
      </w:r>
    </w:p>
    <w:p w14:paraId="2EE6A31A" w14:textId="77777777" w:rsidR="00BA7E68" w:rsidRPr="00BA7E68" w:rsidRDefault="00BA7E68" w:rsidP="00BA7E68">
      <w:pPr>
        <w:pStyle w:val="para"/>
        <w:keepLines/>
        <w:rPr>
          <w:bCs/>
          <w:lang w:val="en-US"/>
        </w:rPr>
      </w:pPr>
      <w:r w:rsidRPr="00BA7E68">
        <w:rPr>
          <w:bCs/>
          <w:i/>
          <w:iCs/>
          <w:lang w:val="en-US"/>
        </w:rPr>
        <w:lastRenderedPageBreak/>
        <w:tab/>
        <w:t>“Composite material</w:t>
      </w:r>
      <w:r w:rsidRPr="00BA7E68">
        <w:rPr>
          <w:bCs/>
          <w:lang w:val="en-US"/>
        </w:rPr>
        <w:t xml:space="preserve">" means a material composed of several layers of similar or different materials intimately held together at their surfaces by cementing, bonding, cladding, welding, etc. In such a case, the material shall be tested as a composite. When different materials are connected together intermittently, such materials shall not be considered as composite materials and therefore tested separately. </w:t>
      </w:r>
    </w:p>
    <w:p w14:paraId="610BE520" w14:textId="77777777" w:rsidR="00BA7E68" w:rsidRPr="00BA7E68" w:rsidRDefault="00BA7E68" w:rsidP="00BA7E68">
      <w:pPr>
        <w:pStyle w:val="para"/>
        <w:keepLines/>
        <w:rPr>
          <w:bCs/>
          <w:lang w:val="en-US"/>
        </w:rPr>
      </w:pPr>
      <w:r w:rsidRPr="00BA7E68">
        <w:rPr>
          <w:bCs/>
          <w:lang w:val="en-US"/>
        </w:rPr>
        <w:tab/>
        <w:t>Tests confirming the validity of the declaration may be carried out at the discretion of the Technical Service.</w:t>
      </w:r>
    </w:p>
    <w:p w14:paraId="2061DDCF" w14:textId="77777777" w:rsidR="00BA7E68" w:rsidRPr="00BA7E68" w:rsidRDefault="00BA7E68" w:rsidP="00BA7E68">
      <w:pPr>
        <w:pStyle w:val="para"/>
        <w:keepLines/>
        <w:rPr>
          <w:bCs/>
          <w:lang w:val="en-US"/>
        </w:rPr>
      </w:pPr>
      <w:r w:rsidRPr="00BA7E68">
        <w:rPr>
          <w:bCs/>
          <w:lang w:val="en-US"/>
        </w:rPr>
        <w:tab/>
        <w:t>Method 2</w:t>
      </w:r>
    </w:p>
    <w:p w14:paraId="6587183A" w14:textId="2EDC269D" w:rsidR="00BA7E68" w:rsidRPr="00BA7E68" w:rsidRDefault="00BA7E68" w:rsidP="00BA7E68">
      <w:pPr>
        <w:pStyle w:val="para"/>
        <w:keepLines/>
        <w:rPr>
          <w:bCs/>
        </w:rPr>
      </w:pPr>
      <w:r w:rsidRPr="00BA7E68">
        <w:rPr>
          <w:bCs/>
          <w:lang w:val="en-US"/>
        </w:rPr>
        <w:tab/>
      </w:r>
      <w:r w:rsidRPr="00BA7E68">
        <w:rPr>
          <w:bCs/>
        </w:rPr>
        <w:t>The applicant shall declare in writing that when testing materials in accordance with Annex 2</w:t>
      </w:r>
      <w:r w:rsidR="00AB6FB8">
        <w:rPr>
          <w:bCs/>
        </w:rPr>
        <w:t>2</w:t>
      </w:r>
      <w:r w:rsidRPr="00BA7E68">
        <w:rPr>
          <w:bCs/>
        </w:rPr>
        <w:t xml:space="preserve"> of this regulation, the materials used shall not burn, nor transmit a flame front across its surface, at a rate of more than 100 mm per minute. Each material used in an enhanced child restraint system shall conform to these requirements. However, the requirement concerning transmission of a flame front shall not apply to a surface created by cutting a test specimen for purposes of testing pursuant to Annex 2</w:t>
      </w:r>
      <w:r w:rsidR="00AB6FB8">
        <w:rPr>
          <w:bCs/>
        </w:rPr>
        <w:t>2</w:t>
      </w:r>
      <w:r w:rsidRPr="00BA7E68">
        <w:rPr>
          <w:bCs/>
        </w:rPr>
        <w:t>.</w:t>
      </w:r>
    </w:p>
    <w:p w14:paraId="0AB95499" w14:textId="77777777" w:rsidR="00BA7E68" w:rsidRPr="00BA7E68" w:rsidRDefault="00BA7E68" w:rsidP="00BA7E68">
      <w:pPr>
        <w:pStyle w:val="para"/>
        <w:keepLines/>
        <w:rPr>
          <w:bCs/>
          <w:lang w:val="en-US"/>
        </w:rPr>
      </w:pPr>
      <w:r w:rsidRPr="00BA7E68">
        <w:rPr>
          <w:bCs/>
        </w:rPr>
        <w:tab/>
      </w:r>
      <w:r w:rsidRPr="00BA7E68">
        <w:rPr>
          <w:bCs/>
          <w:lang w:val="en-US"/>
        </w:rPr>
        <w:t>The requirements shall be met in both the "in-use" and in the "stowed" positions of the built-in Enhanced Child Restraint System.</w:t>
      </w:r>
    </w:p>
    <w:p w14:paraId="02EF17CD" w14:textId="77777777" w:rsidR="00BA7E68" w:rsidRPr="00BA7E68" w:rsidRDefault="00BA7E68" w:rsidP="00BA7E68">
      <w:pPr>
        <w:pStyle w:val="para"/>
        <w:keepLines/>
        <w:rPr>
          <w:bCs/>
          <w:lang w:val="en-US"/>
        </w:rPr>
      </w:pPr>
      <w:r w:rsidRPr="00BA7E68">
        <w:rPr>
          <w:bCs/>
          <w:lang w:val="en-US"/>
        </w:rPr>
        <w:tab/>
        <w:t>If a material stops burning before it has burned for 60 seconds from the start of timing, and has not burned more than 51 mm from the point where the timing was started, it shall be considered to meet the burn-rate requirement specified above.</w:t>
      </w:r>
    </w:p>
    <w:p w14:paraId="2E36BE1E" w14:textId="439997B2" w:rsidR="00C25EAC" w:rsidRPr="00C25EAC" w:rsidRDefault="00BA7E68" w:rsidP="00BA7E68">
      <w:pPr>
        <w:pStyle w:val="para"/>
        <w:keepLines/>
        <w:rPr>
          <w:bCs/>
        </w:rPr>
      </w:pPr>
      <w:r w:rsidRPr="00BA7E68">
        <w:rPr>
          <w:bCs/>
          <w:lang w:val="en-US"/>
        </w:rPr>
        <w:tab/>
        <w:t>Tests confirming the validity of the declaration may be carried out at the discretion of the Technical Service.</w:t>
      </w:r>
    </w:p>
    <w:p w14:paraId="2931FA43" w14:textId="77777777" w:rsidR="003B0EDE" w:rsidRPr="003B0EDE" w:rsidRDefault="003B0EDE" w:rsidP="00580157">
      <w:pPr>
        <w:pStyle w:val="para"/>
      </w:pPr>
      <w:r w:rsidRPr="003B0EDE">
        <w:t>6.3.2.</w:t>
      </w:r>
      <w:r w:rsidRPr="003B0EDE">
        <w:tab/>
        <w:t>General characteristics</w:t>
      </w:r>
    </w:p>
    <w:p w14:paraId="0C67EA93" w14:textId="0D860596" w:rsidR="00822F7E" w:rsidRPr="00822F7E" w:rsidRDefault="006B48DB" w:rsidP="00822F7E">
      <w:pPr>
        <w:autoSpaceDE w:val="0"/>
        <w:autoSpaceDN w:val="0"/>
        <w:adjustRightInd w:val="0"/>
        <w:spacing w:after="120"/>
        <w:ind w:left="2268" w:right="1138" w:hanging="1134"/>
        <w:jc w:val="both"/>
        <w:rPr>
          <w:bCs/>
          <w:lang w:val="en-US"/>
        </w:rPr>
      </w:pPr>
      <w:r w:rsidRPr="006B48DB">
        <w:t xml:space="preserve">6.3.2.1. </w:t>
      </w:r>
      <w:r w:rsidRPr="006B48DB">
        <w:tab/>
      </w:r>
      <w:r w:rsidR="00822F7E" w:rsidRPr="00822F7E">
        <w:rPr>
          <w:bCs/>
          <w:lang w:val="en-US"/>
        </w:rPr>
        <w:t>Internal geometric characteristics</w:t>
      </w:r>
    </w:p>
    <w:p w14:paraId="099EC8DF" w14:textId="77777777" w:rsidR="00822F7E" w:rsidRPr="00822F7E" w:rsidRDefault="00822F7E" w:rsidP="00822F7E">
      <w:pPr>
        <w:spacing w:after="120"/>
        <w:ind w:left="2268" w:right="1134" w:hanging="1134"/>
        <w:jc w:val="both"/>
        <w:rPr>
          <w:bCs/>
          <w:lang w:val="en-US"/>
        </w:rPr>
      </w:pPr>
      <w:r w:rsidRPr="00822F7E">
        <w:rPr>
          <w:bCs/>
          <w:lang w:val="en-US"/>
        </w:rPr>
        <w:tab/>
        <w:t xml:space="preserve">The Technical Service conducting the approval tests shall verify that the internal dimensions of the Enhanced Child Restraint System conform to the requirements of Annex 18. The minimum dimensions for shoulder breadth, hip breadth and sitting height shall be fulfilled simultaneously for any stature within the size range declared by the manufacturer. </w:t>
      </w:r>
    </w:p>
    <w:p w14:paraId="2B8CC0B8" w14:textId="77777777" w:rsidR="00822F7E" w:rsidRPr="00822F7E" w:rsidRDefault="00822F7E" w:rsidP="00822F7E">
      <w:pPr>
        <w:spacing w:after="120"/>
        <w:ind w:left="2268" w:right="1134"/>
        <w:jc w:val="both"/>
        <w:rPr>
          <w:bCs/>
          <w:lang w:val="en-US"/>
        </w:rPr>
      </w:pPr>
      <w:r w:rsidRPr="00822F7E">
        <w:rPr>
          <w:bCs/>
          <w:lang w:val="en-US"/>
        </w:rPr>
        <w:t>Integral Enhanced Child Restraint System shall also fulfil the minimum and maximum dimensions of shoulder height, for any stature within the size range declared by the manufacturer.</w:t>
      </w:r>
    </w:p>
    <w:p w14:paraId="51CA250A" w14:textId="77777777" w:rsidR="00822F7E" w:rsidRPr="00822F7E" w:rsidRDefault="00822F7E" w:rsidP="00822F7E">
      <w:pPr>
        <w:spacing w:after="120"/>
        <w:ind w:left="2268" w:right="1134"/>
        <w:jc w:val="both"/>
        <w:rPr>
          <w:bCs/>
          <w:lang w:val="en-US"/>
        </w:rPr>
      </w:pPr>
      <w:r w:rsidRPr="00822F7E">
        <w:rPr>
          <w:bCs/>
          <w:lang w:val="en-US"/>
        </w:rPr>
        <w:t xml:space="preserve">Integral Enhanced Child Restraint Systems that feature an impact shield shall also be capable of being adjusted to fulfil: </w:t>
      </w:r>
    </w:p>
    <w:p w14:paraId="52FBD470" w14:textId="77777777" w:rsidR="00822F7E" w:rsidRPr="00822F7E" w:rsidRDefault="00822F7E" w:rsidP="00822F7E">
      <w:pPr>
        <w:spacing w:after="120"/>
        <w:ind w:left="2835" w:right="1134" w:hanging="567"/>
        <w:jc w:val="both"/>
        <w:rPr>
          <w:bCs/>
          <w:lang w:val="en-US"/>
        </w:rPr>
      </w:pPr>
      <w:r w:rsidRPr="00822F7E">
        <w:rPr>
          <w:bCs/>
          <w:lang w:val="en-US"/>
        </w:rPr>
        <w:t>(a)</w:t>
      </w:r>
      <w:r w:rsidRPr="00822F7E">
        <w:rPr>
          <w:bCs/>
          <w:lang w:val="en-US"/>
        </w:rPr>
        <w:tab/>
        <w:t>The 5</w:t>
      </w:r>
      <w:r w:rsidRPr="00822F7E">
        <w:rPr>
          <w:bCs/>
          <w:vertAlign w:val="superscript"/>
          <w:lang w:val="en-US"/>
        </w:rPr>
        <w:t>th</w:t>
      </w:r>
      <w:r w:rsidRPr="00822F7E">
        <w:rPr>
          <w:bCs/>
          <w:lang w:val="en-US"/>
        </w:rPr>
        <w:t xml:space="preserve"> percentile upper leg thickness and 5</w:t>
      </w:r>
      <w:r w:rsidRPr="00822F7E">
        <w:rPr>
          <w:bCs/>
          <w:vertAlign w:val="superscript"/>
          <w:lang w:val="en-US"/>
        </w:rPr>
        <w:t>th</w:t>
      </w:r>
      <w:r w:rsidRPr="00822F7E">
        <w:rPr>
          <w:bCs/>
          <w:lang w:val="en-US"/>
        </w:rPr>
        <w:t xml:space="preserve"> percentile abdomen depth, simultaneously to the 5</w:t>
      </w:r>
      <w:r w:rsidRPr="00822F7E">
        <w:rPr>
          <w:bCs/>
          <w:vertAlign w:val="superscript"/>
          <w:lang w:val="en-US"/>
        </w:rPr>
        <w:t>th</w:t>
      </w:r>
      <w:r w:rsidRPr="00822F7E">
        <w:rPr>
          <w:bCs/>
          <w:lang w:val="en-US"/>
        </w:rPr>
        <w:t xml:space="preserve"> percentile shoulder height;</w:t>
      </w:r>
    </w:p>
    <w:p w14:paraId="2211A46E" w14:textId="77777777" w:rsidR="00822F7E" w:rsidRPr="00822F7E" w:rsidRDefault="00822F7E" w:rsidP="00822F7E">
      <w:pPr>
        <w:spacing w:after="120"/>
        <w:ind w:left="2835" w:right="1134" w:hanging="567"/>
        <w:jc w:val="both"/>
        <w:rPr>
          <w:bCs/>
          <w:lang w:val="en-US"/>
        </w:rPr>
      </w:pPr>
      <w:r w:rsidRPr="00822F7E">
        <w:rPr>
          <w:bCs/>
          <w:lang w:val="en-US"/>
        </w:rPr>
        <w:t>(b)</w:t>
      </w:r>
      <w:r w:rsidRPr="00822F7E">
        <w:rPr>
          <w:bCs/>
          <w:lang w:val="en-US"/>
        </w:rPr>
        <w:tab/>
        <w:t>The 95</w:t>
      </w:r>
      <w:r w:rsidRPr="00822F7E">
        <w:rPr>
          <w:bCs/>
          <w:vertAlign w:val="superscript"/>
          <w:lang w:val="en-US"/>
        </w:rPr>
        <w:t>th</w:t>
      </w:r>
      <w:r w:rsidRPr="00822F7E">
        <w:rPr>
          <w:bCs/>
          <w:lang w:val="en-US"/>
        </w:rPr>
        <w:t xml:space="preserve"> percentile upper leg thickness and 95</w:t>
      </w:r>
      <w:r w:rsidRPr="00822F7E">
        <w:rPr>
          <w:bCs/>
          <w:vertAlign w:val="superscript"/>
          <w:lang w:val="en-US"/>
        </w:rPr>
        <w:t>th</w:t>
      </w:r>
      <w:r w:rsidRPr="00822F7E">
        <w:rPr>
          <w:bCs/>
          <w:lang w:val="en-US"/>
        </w:rPr>
        <w:t xml:space="preserve"> percentile abdomen depth, simultaneously to the 95</w:t>
      </w:r>
      <w:r w:rsidRPr="00822F7E">
        <w:rPr>
          <w:bCs/>
          <w:vertAlign w:val="superscript"/>
          <w:lang w:val="en-US"/>
        </w:rPr>
        <w:t>th</w:t>
      </w:r>
      <w:r w:rsidRPr="00822F7E">
        <w:rPr>
          <w:bCs/>
          <w:lang w:val="en-US"/>
        </w:rPr>
        <w:t xml:space="preserve"> percentile shoulder height, shoulder breadth, hip breadth and sitting height.</w:t>
      </w:r>
    </w:p>
    <w:p w14:paraId="19DDDE57" w14:textId="77777777" w:rsidR="00822F7E" w:rsidRPr="00822F7E" w:rsidRDefault="00822F7E" w:rsidP="00822F7E">
      <w:pPr>
        <w:spacing w:after="120"/>
        <w:ind w:left="2268" w:right="1134"/>
        <w:jc w:val="both"/>
        <w:rPr>
          <w:bCs/>
          <w:lang w:val="en-US"/>
        </w:rPr>
      </w:pPr>
      <w:r w:rsidRPr="00822F7E">
        <w:rPr>
          <w:bCs/>
          <w:lang w:val="en-US"/>
        </w:rPr>
        <w:t xml:space="preserve">For any stature within the size range declared by the manufacturer. </w:t>
      </w:r>
    </w:p>
    <w:p w14:paraId="5F415CEE" w14:textId="75D561CD" w:rsidR="006B48DB" w:rsidRPr="006B48DB" w:rsidRDefault="00822F7E" w:rsidP="00BA7E68">
      <w:pPr>
        <w:pStyle w:val="para"/>
      </w:pPr>
      <w:r w:rsidRPr="00822F7E">
        <w:rPr>
          <w:bCs/>
          <w:lang w:val="en-US"/>
        </w:rPr>
        <w:tab/>
        <w:t>Non-integral Enhanced Child Restraint System shall also fulfil the maximum dimensions of shoulder height, for any stature within the size range declared by the manufacturer.</w:t>
      </w:r>
    </w:p>
    <w:p w14:paraId="534A77A0" w14:textId="77777777" w:rsidR="000A2194" w:rsidRPr="000A2194" w:rsidRDefault="000A2194" w:rsidP="002459F7">
      <w:pPr>
        <w:pStyle w:val="para"/>
        <w:keepNext/>
        <w:rPr>
          <w:bCs/>
        </w:rPr>
      </w:pPr>
      <w:r w:rsidRPr="000A2194">
        <w:rPr>
          <w:bCs/>
        </w:rPr>
        <w:t>6.3.2.2.</w:t>
      </w:r>
      <w:r w:rsidRPr="000A2194">
        <w:rPr>
          <w:bCs/>
        </w:rPr>
        <w:tab/>
        <w:t>External dimensions</w:t>
      </w:r>
    </w:p>
    <w:p w14:paraId="6ADC08AB" w14:textId="77777777" w:rsidR="000A2194" w:rsidRPr="000A2194" w:rsidRDefault="000A2194" w:rsidP="000A2194">
      <w:pPr>
        <w:pStyle w:val="para"/>
        <w:rPr>
          <w:bCs/>
        </w:rPr>
      </w:pPr>
      <w:r w:rsidRPr="000A2194">
        <w:rPr>
          <w:bCs/>
        </w:rPr>
        <w:tab/>
        <w:t>The Technical Service conducting the approval tests shall verify that the external dimensions of the Enhanced Child Restraint System conform to the requirements of paragraphs 6.3.2.2.1. and 6.3.2.2.2., as applicable.</w:t>
      </w:r>
    </w:p>
    <w:p w14:paraId="4EFD071C" w14:textId="77777777" w:rsidR="00BE282B" w:rsidRPr="000F1A9A" w:rsidRDefault="00BE282B" w:rsidP="00323CC6">
      <w:pPr>
        <w:keepNext/>
        <w:keepLines/>
        <w:spacing w:after="120"/>
        <w:ind w:left="2268" w:right="851" w:hanging="1134"/>
        <w:jc w:val="both"/>
        <w:rPr>
          <w:iCs/>
        </w:rPr>
      </w:pPr>
      <w:r w:rsidRPr="000F1A9A">
        <w:rPr>
          <w:iCs/>
        </w:rPr>
        <w:lastRenderedPageBreak/>
        <w:t xml:space="preserve">6.3.2.2.1. </w:t>
      </w:r>
      <w:r w:rsidRPr="000F1A9A">
        <w:rPr>
          <w:iCs/>
        </w:rPr>
        <w:tab/>
        <w:t>Integral Class Enhanced Child Restraint Systems</w:t>
      </w:r>
    </w:p>
    <w:p w14:paraId="5C0691D7" w14:textId="77777777" w:rsidR="00BE282B" w:rsidRPr="000F1A9A" w:rsidRDefault="00BE282B" w:rsidP="00323CC6">
      <w:pPr>
        <w:keepNext/>
        <w:keepLines/>
        <w:spacing w:after="120"/>
        <w:ind w:left="2268" w:right="1134" w:hanging="1134"/>
        <w:jc w:val="both"/>
        <w:rPr>
          <w:iCs/>
        </w:rPr>
      </w:pPr>
      <w:r w:rsidRPr="000F1A9A">
        <w:rPr>
          <w:iCs/>
        </w:rPr>
        <w:tab/>
        <w:t>The maximum external dimensions for the width, height and depth of the Enhanced Child Restraint System and</w:t>
      </w:r>
      <w:r w:rsidRPr="000F1A9A">
        <w:rPr>
          <w:b/>
          <w:iCs/>
        </w:rPr>
        <w:t xml:space="preserve"> </w:t>
      </w:r>
      <w:r w:rsidRPr="000F1A9A">
        <w:rPr>
          <w:iCs/>
        </w:rPr>
        <w:t>if fitted, the locations of the ISOFIX anchorages system, with which its attachments shall engage, shall be defined by the ISOFIX Vehicle Seat Fixture as defined in paragraph 2.17.1. of this Regulation.</w:t>
      </w:r>
    </w:p>
    <w:p w14:paraId="0315C8B0" w14:textId="77777777" w:rsidR="00BE282B" w:rsidRPr="000F1A9A" w:rsidRDefault="00BE282B" w:rsidP="00BE282B">
      <w:pPr>
        <w:spacing w:after="120"/>
        <w:ind w:left="2835" w:right="1134" w:hanging="567"/>
        <w:jc w:val="both"/>
        <w:rPr>
          <w:iCs/>
        </w:rPr>
      </w:pPr>
      <w:r w:rsidRPr="000F1A9A">
        <w:rPr>
          <w:iCs/>
        </w:rPr>
        <w:t>(a)</w:t>
      </w:r>
      <w:r w:rsidRPr="000F1A9A">
        <w:rPr>
          <w:iCs/>
        </w:rPr>
        <w:tab/>
        <w:t>i-Size or Universal Belted Forward facing Enhanced Child Restraint Systems shall fit within the ISO/F2x size envelope for a reduced-height forward-facing toddler CRS;</w:t>
      </w:r>
    </w:p>
    <w:p w14:paraId="75C0CAC5" w14:textId="77777777" w:rsidR="00BE282B" w:rsidRPr="000F1A9A" w:rsidRDefault="00BE282B" w:rsidP="00BE282B">
      <w:pPr>
        <w:spacing w:after="120"/>
        <w:ind w:left="2835" w:right="1134" w:hanging="567"/>
        <w:jc w:val="both"/>
        <w:rPr>
          <w:iCs/>
        </w:rPr>
      </w:pPr>
      <w:r w:rsidRPr="000F1A9A">
        <w:rPr>
          <w:iCs/>
        </w:rPr>
        <w:t>(b)</w:t>
      </w:r>
      <w:r w:rsidRPr="000F1A9A">
        <w:rPr>
          <w:iCs/>
        </w:rPr>
        <w:tab/>
        <w:t>i-Size or Universal Belted Rearward facing Enhanced Child Restraint Systems shall fit within the ISO/R2 size envelope for a reduced-size rearward-facing toddler CRS;</w:t>
      </w:r>
    </w:p>
    <w:p w14:paraId="002FE8AD" w14:textId="77777777" w:rsidR="00BE282B" w:rsidRPr="000F1A9A" w:rsidRDefault="00BE282B" w:rsidP="00BE282B">
      <w:pPr>
        <w:spacing w:after="120"/>
        <w:ind w:left="2835" w:right="1134" w:hanging="567"/>
        <w:jc w:val="both"/>
        <w:rPr>
          <w:iCs/>
        </w:rPr>
      </w:pPr>
      <w:r w:rsidRPr="000F1A9A">
        <w:rPr>
          <w:iCs/>
        </w:rPr>
        <w:t>(c)</w:t>
      </w:r>
      <w:r w:rsidRPr="000F1A9A">
        <w:rPr>
          <w:iCs/>
        </w:rPr>
        <w:tab/>
        <w:t>Specific vehicle ISOFIX or Specific vehicle Belted Enhanced Child Restraint Systems shall fit:</w:t>
      </w:r>
    </w:p>
    <w:p w14:paraId="48FDD7B0" w14:textId="77777777" w:rsidR="00BE282B" w:rsidRPr="000F1A9A" w:rsidRDefault="00BE282B" w:rsidP="00BE282B">
      <w:pPr>
        <w:spacing w:after="120"/>
        <w:ind w:left="2835" w:right="851"/>
        <w:jc w:val="both"/>
        <w:rPr>
          <w:iCs/>
        </w:rPr>
      </w:pPr>
      <w:r w:rsidRPr="000F1A9A">
        <w:rPr>
          <w:iCs/>
        </w:rPr>
        <w:t>(i)</w:t>
      </w:r>
      <w:r w:rsidRPr="000F1A9A">
        <w:rPr>
          <w:iCs/>
        </w:rPr>
        <w:tab/>
        <w:t xml:space="preserve">In vehicle(s) specified in a list or </w:t>
      </w:r>
    </w:p>
    <w:p w14:paraId="4D486689" w14:textId="77777777" w:rsidR="00BE282B" w:rsidRPr="000F1A9A" w:rsidRDefault="00BE282B" w:rsidP="00BE282B">
      <w:pPr>
        <w:spacing w:after="120"/>
        <w:ind w:left="3402" w:right="1134" w:hanging="567"/>
        <w:jc w:val="both"/>
        <w:rPr>
          <w:iCs/>
        </w:rPr>
      </w:pPr>
      <w:r w:rsidRPr="000F1A9A">
        <w:rPr>
          <w:iCs/>
        </w:rPr>
        <w:t>(ii)</w:t>
      </w:r>
      <w:r w:rsidRPr="000F1A9A">
        <w:rPr>
          <w:iCs/>
        </w:rPr>
        <w:tab/>
        <w:t>At least in one of the ISO (R1, R2X, R2, R3, F2X, F2, F3, L1, L2) size envelopes as described in Annex 17 Appendix 2 of UN Regulation No. 16.</w:t>
      </w:r>
    </w:p>
    <w:p w14:paraId="09B0E0B2" w14:textId="77777777" w:rsidR="00BE282B" w:rsidRDefault="00BE282B" w:rsidP="00BE282B">
      <w:pPr>
        <w:pStyle w:val="para"/>
        <w:keepNext/>
        <w:keepLines/>
        <w:ind w:firstLine="0"/>
        <w:rPr>
          <w:iCs/>
        </w:rPr>
      </w:pPr>
      <w:r w:rsidRPr="000F1A9A">
        <w:rPr>
          <w:iCs/>
        </w:rPr>
        <w:t>When conducting this assessment, the Integral Enhanced Child Restraint System shall be adjusted to the largest size of its declared stature range (height, depth and width dimensions as defined in Annex 18). If the Enhanced Child Restraint System is capable of being adjusted to different positions of seat surface inclination, the fitting assessment shall be done in at least one position. If other positions of inclination are outside the limits of the applicable size envelope, the user manual shall indicate that the child restraint may not fit in all approved vehicles when used in one of these positions.</w:t>
      </w:r>
    </w:p>
    <w:p w14:paraId="060C7532" w14:textId="77777777" w:rsidR="00BE282B" w:rsidRPr="000F1A9A" w:rsidRDefault="00BE282B" w:rsidP="00BE282B">
      <w:pPr>
        <w:spacing w:after="120"/>
        <w:ind w:left="1134" w:right="851"/>
        <w:jc w:val="both"/>
        <w:rPr>
          <w:iCs/>
        </w:rPr>
      </w:pPr>
      <w:r w:rsidRPr="000F1A9A">
        <w:rPr>
          <w:iCs/>
        </w:rPr>
        <w:t>6.3.2.2.2.</w:t>
      </w:r>
      <w:r w:rsidRPr="000F1A9A">
        <w:rPr>
          <w:iCs/>
        </w:rPr>
        <w:tab/>
        <w:t>Non-Integral Class Enhanced Child Restraint Systems</w:t>
      </w:r>
    </w:p>
    <w:p w14:paraId="26F8C06E" w14:textId="77777777" w:rsidR="00BE282B" w:rsidRPr="000F1A9A" w:rsidRDefault="00BE282B" w:rsidP="00BE282B">
      <w:pPr>
        <w:spacing w:after="120"/>
        <w:ind w:left="2268" w:right="1134"/>
        <w:jc w:val="both"/>
        <w:rPr>
          <w:iCs/>
        </w:rPr>
      </w:pPr>
      <w:r w:rsidRPr="000F1A9A">
        <w:rPr>
          <w:iCs/>
        </w:rPr>
        <w:t>The maximum external dimensions for the width, height and depth of the Enhanced Child Restraint System and the locations of the ISOFIX anchorages system if any, with which its attachments shall engage, shall be defined by the i-Size booster seat fixture as defined in paragraph 2.17.2. of this Regulation.</w:t>
      </w:r>
    </w:p>
    <w:p w14:paraId="2FFAF775" w14:textId="77777777" w:rsidR="00BE282B" w:rsidRPr="000F1A9A" w:rsidRDefault="00BE282B" w:rsidP="00BE282B">
      <w:pPr>
        <w:spacing w:after="120"/>
        <w:ind w:left="2835" w:right="1134" w:hanging="567"/>
        <w:jc w:val="both"/>
        <w:rPr>
          <w:iCs/>
        </w:rPr>
      </w:pPr>
      <w:r w:rsidRPr="000F1A9A">
        <w:rPr>
          <w:iCs/>
        </w:rPr>
        <w:t>(a)</w:t>
      </w:r>
      <w:r w:rsidRPr="000F1A9A">
        <w:rPr>
          <w:iCs/>
        </w:rPr>
        <w:tab/>
        <w:t>i-Size booster seat Enhanced Child Restraint Systems shall fit within the ISO/B2 size envelope;</w:t>
      </w:r>
    </w:p>
    <w:p w14:paraId="49F3FF85" w14:textId="77777777" w:rsidR="00BE282B" w:rsidRPr="000F1A9A" w:rsidRDefault="00BE282B" w:rsidP="00BE282B">
      <w:pPr>
        <w:spacing w:after="120"/>
        <w:ind w:left="2835" w:right="1134" w:hanging="567"/>
        <w:jc w:val="both"/>
        <w:rPr>
          <w:iCs/>
        </w:rPr>
      </w:pPr>
      <w:r w:rsidRPr="000F1A9A">
        <w:rPr>
          <w:iCs/>
        </w:rPr>
        <w:t>(b)</w:t>
      </w:r>
      <w:r w:rsidRPr="000F1A9A">
        <w:rPr>
          <w:iCs/>
        </w:rPr>
        <w:tab/>
        <w:t>Specific vehicle booster seat Enhanced Child Restraint Systems shall fit:</w:t>
      </w:r>
    </w:p>
    <w:p w14:paraId="309E7E1D" w14:textId="77777777" w:rsidR="00BE282B" w:rsidRPr="000F1A9A" w:rsidRDefault="00BE282B" w:rsidP="00BE282B">
      <w:pPr>
        <w:spacing w:after="120"/>
        <w:ind w:left="2835" w:right="1134"/>
        <w:jc w:val="both"/>
        <w:rPr>
          <w:iCs/>
        </w:rPr>
      </w:pPr>
      <w:r w:rsidRPr="000F1A9A">
        <w:rPr>
          <w:iCs/>
        </w:rPr>
        <w:t>(i)</w:t>
      </w:r>
      <w:r w:rsidRPr="000F1A9A">
        <w:rPr>
          <w:iCs/>
        </w:rPr>
        <w:tab/>
        <w:t>In vehicle(s) specified in a list; or</w:t>
      </w:r>
    </w:p>
    <w:p w14:paraId="4B58EE7C" w14:textId="77777777" w:rsidR="00BE282B" w:rsidRPr="000F1A9A" w:rsidRDefault="00BE282B" w:rsidP="00BE282B">
      <w:pPr>
        <w:spacing w:after="120"/>
        <w:ind w:left="3402" w:right="1134" w:hanging="567"/>
        <w:jc w:val="both"/>
        <w:rPr>
          <w:iCs/>
        </w:rPr>
      </w:pPr>
      <w:r w:rsidRPr="000F1A9A">
        <w:rPr>
          <w:iCs/>
        </w:rPr>
        <w:t>(ii)</w:t>
      </w:r>
      <w:r w:rsidRPr="000F1A9A">
        <w:rPr>
          <w:iCs/>
        </w:rPr>
        <w:tab/>
        <w:t>At least in one of ISO/B2 –ISO/B3 size envelope as described in Annex 17, Appendix 2 of UN Regulation No. 16.</w:t>
      </w:r>
    </w:p>
    <w:p w14:paraId="2DC1DD9F" w14:textId="77777777" w:rsidR="00BE282B" w:rsidRPr="000F1A9A" w:rsidRDefault="00BE282B" w:rsidP="00BE282B">
      <w:pPr>
        <w:spacing w:after="120"/>
        <w:ind w:left="2268" w:right="1134"/>
        <w:jc w:val="both"/>
        <w:rPr>
          <w:iCs/>
        </w:rPr>
      </w:pPr>
      <w:r w:rsidRPr="000F1A9A">
        <w:rPr>
          <w:iCs/>
        </w:rPr>
        <w:t xml:space="preserve">When conducting this assessment, the non-integral Enhanced Child Restraint System shall be adjusted to accommodate children of 135 cm stature (height, depth and width dimensions as defined in Annex 18) or to the largest size of its declared stature range if the upper limit is below 135 cm. </w:t>
      </w:r>
    </w:p>
    <w:p w14:paraId="015FD6AF" w14:textId="77777777" w:rsidR="00BE282B" w:rsidRPr="000F1A9A" w:rsidRDefault="00BE282B" w:rsidP="00BE282B">
      <w:pPr>
        <w:spacing w:after="120"/>
        <w:ind w:left="2268" w:right="1134"/>
        <w:jc w:val="both"/>
        <w:rPr>
          <w:iCs/>
          <w:color w:val="FF0000"/>
        </w:rPr>
      </w:pPr>
      <w:r w:rsidRPr="000F1A9A">
        <w:rPr>
          <w:iCs/>
        </w:rPr>
        <w:t>The Non-integral Enhanced Child Restraint System shall fit within the booster seat fixture in all angles of inclination of the fixture (90</w:t>
      </w:r>
      <w:r w:rsidRPr="000F1A9A">
        <w:rPr>
          <w:iCs/>
          <w:vertAlign w:val="superscript"/>
        </w:rPr>
        <w:t>o</w:t>
      </w:r>
      <w:r w:rsidRPr="000F1A9A">
        <w:rPr>
          <w:iCs/>
        </w:rPr>
        <w:t>-110</w:t>
      </w:r>
      <w:r w:rsidRPr="000F1A9A">
        <w:rPr>
          <w:iCs/>
          <w:vertAlign w:val="superscript"/>
        </w:rPr>
        <w:t>o</w:t>
      </w:r>
      <w:r w:rsidRPr="000F1A9A">
        <w:rPr>
          <w:iCs/>
        </w:rPr>
        <w:t xml:space="preserve">). The </w:t>
      </w:r>
      <w:r w:rsidRPr="000F1A9A">
        <w:rPr>
          <w:lang w:eastAsia="ar-SA"/>
        </w:rPr>
        <w:t>Enhanced Child Restraint System</w:t>
      </w:r>
      <w:r w:rsidRPr="000F1A9A">
        <w:rPr>
          <w:iCs/>
        </w:rPr>
        <w:t xml:space="preserve"> may be adjusted between inclination angles or positions to fit within the different booster seat fixture angles.</w:t>
      </w:r>
    </w:p>
    <w:p w14:paraId="40E24CB4" w14:textId="77777777" w:rsidR="00BE282B" w:rsidRDefault="00BE282B" w:rsidP="00BE282B">
      <w:pPr>
        <w:pStyle w:val="para"/>
        <w:ind w:firstLine="0"/>
        <w:rPr>
          <w:iCs/>
        </w:rPr>
      </w:pPr>
      <w:r w:rsidRPr="000F1A9A">
        <w:rPr>
          <w:iCs/>
        </w:rPr>
        <w:t xml:space="preserve">If other positions of inclination are outside the limits of the applicable size envelope, the user manual shall indicate that the child restraint may not fit in all approved vehicles when used in one of these positions. If the Non-integral Enhanced Child Restraint System has a declared stature range above 135 cm, and if it is necessary to adjust the child restraint outside the limits of the </w:t>
      </w:r>
      <w:r w:rsidRPr="000F1A9A">
        <w:rPr>
          <w:iCs/>
        </w:rPr>
        <w:lastRenderedPageBreak/>
        <w:t>applicable size envelope for such adjustments (height, depth and width dimensions), the user manual shall indicate that the child restraint may not fit in all approved vehicles when used in one of these positions.</w:t>
      </w:r>
    </w:p>
    <w:p w14:paraId="22F3682A" w14:textId="77777777" w:rsidR="003B0EDE" w:rsidRPr="003B0EDE" w:rsidRDefault="003B0EDE" w:rsidP="00AD58EA">
      <w:pPr>
        <w:pStyle w:val="para"/>
        <w:keepNext/>
        <w:keepLines/>
      </w:pPr>
      <w:r w:rsidRPr="003B0EDE">
        <w:t>6.3.2.3.</w:t>
      </w:r>
      <w:r w:rsidRPr="003B0EDE">
        <w:tab/>
        <w:t>Mass</w:t>
      </w:r>
    </w:p>
    <w:p w14:paraId="6EEFD21F" w14:textId="41D363EF" w:rsidR="003B0EDE" w:rsidRPr="003B0EDE" w:rsidRDefault="00580157" w:rsidP="00AD58EA">
      <w:pPr>
        <w:pStyle w:val="para"/>
        <w:keepNext/>
        <w:keepLines/>
      </w:pPr>
      <w:r>
        <w:tab/>
      </w:r>
      <w:r w:rsidR="003B0EDE" w:rsidRPr="003B0EDE">
        <w:t xml:space="preserve">The mass of an </w:t>
      </w:r>
      <w:r w:rsidR="003B0EDE" w:rsidRPr="003B0EDE">
        <w:rPr>
          <w:bCs/>
        </w:rPr>
        <w:t xml:space="preserve">integral ISOFIX </w:t>
      </w:r>
      <w:r w:rsidR="00060A7A">
        <w:rPr>
          <w:bCs/>
        </w:rPr>
        <w:t xml:space="preserve">Enhanced </w:t>
      </w:r>
      <w:r w:rsidR="003B0EDE" w:rsidRPr="003B0EDE">
        <w:rPr>
          <w:bCs/>
        </w:rPr>
        <w:t>Child Restraint System (</w:t>
      </w:r>
      <w:r w:rsidR="003B0EDE" w:rsidRPr="003B0EDE">
        <w:t xml:space="preserve">i-Size </w:t>
      </w:r>
      <w:r w:rsidR="00060A7A">
        <w:t xml:space="preserve">Enhanced </w:t>
      </w:r>
      <w:r w:rsidR="003B0EDE" w:rsidRPr="003B0EDE">
        <w:rPr>
          <w:bCs/>
        </w:rPr>
        <w:t xml:space="preserve">Child Restraint System included) </w:t>
      </w:r>
      <w:r w:rsidR="003B0EDE" w:rsidRPr="003B0EDE">
        <w:t xml:space="preserve">combined with the mass of the </w:t>
      </w:r>
      <w:r w:rsidR="003B0EDE" w:rsidRPr="003B0EDE">
        <w:rPr>
          <w:bCs/>
        </w:rPr>
        <w:t>largest</w:t>
      </w:r>
      <w:r w:rsidR="003B0EDE" w:rsidRPr="003B0EDE">
        <w:t xml:space="preserve"> child intended to use the </w:t>
      </w:r>
      <w:r w:rsidR="00060A7A">
        <w:t xml:space="preserve">Enhanced </w:t>
      </w:r>
      <w:r w:rsidR="003B0EDE" w:rsidRPr="003B0EDE">
        <w:t xml:space="preserve">Child Restraint System shall not exceed </w:t>
      </w:r>
      <w:r w:rsidR="003B0EDE" w:rsidRPr="003B0EDE">
        <w:rPr>
          <w:bCs/>
        </w:rPr>
        <w:t xml:space="preserve">33 </w:t>
      </w:r>
      <w:r w:rsidR="003B0EDE" w:rsidRPr="003B0EDE">
        <w:t xml:space="preserve">kg. This mass limit is also applicable for </w:t>
      </w:r>
      <w:r w:rsidR="003B0EDE" w:rsidRPr="003B0EDE">
        <w:rPr>
          <w:sz w:val="24"/>
        </w:rPr>
        <w:t>"</w:t>
      </w:r>
      <w:r w:rsidR="003B0EDE" w:rsidRPr="003B0EDE">
        <w:t>Specific vehicle ISOFIX</w:t>
      </w:r>
      <w:r w:rsidR="003B0EDE" w:rsidRPr="003B0EDE">
        <w:rPr>
          <w:sz w:val="24"/>
        </w:rPr>
        <w:t>"</w:t>
      </w:r>
      <w:r w:rsidR="003B0EDE" w:rsidRPr="003B0EDE">
        <w:t xml:space="preserve"> </w:t>
      </w:r>
      <w:r w:rsidR="00060A7A">
        <w:t xml:space="preserve">Enhanced </w:t>
      </w:r>
      <w:r w:rsidR="003B0EDE" w:rsidRPr="003B0EDE">
        <w:t>Child Restraint Systems.</w:t>
      </w:r>
    </w:p>
    <w:p w14:paraId="015CD851" w14:textId="77777777" w:rsidR="003B0EDE" w:rsidRPr="003B0EDE" w:rsidRDefault="003B0EDE" w:rsidP="00E63669">
      <w:pPr>
        <w:pStyle w:val="para"/>
        <w:keepNext/>
      </w:pPr>
      <w:r w:rsidRPr="003B0EDE">
        <w:t>6.3.3.</w:t>
      </w:r>
      <w:r w:rsidRPr="003B0EDE">
        <w:tab/>
        <w:t xml:space="preserve">ISOFIX </w:t>
      </w:r>
      <w:r w:rsidR="00942DF0">
        <w:t>a</w:t>
      </w:r>
      <w:r w:rsidR="00942DF0" w:rsidRPr="003B0EDE">
        <w:t>ttachments</w:t>
      </w:r>
    </w:p>
    <w:p w14:paraId="61E34203" w14:textId="77777777" w:rsidR="003B0EDE" w:rsidRPr="003B0EDE" w:rsidRDefault="003B0EDE" w:rsidP="00580157">
      <w:pPr>
        <w:pStyle w:val="para"/>
      </w:pPr>
      <w:r w:rsidRPr="003B0EDE">
        <w:t>6.3.3.1.</w:t>
      </w:r>
      <w:r w:rsidRPr="003B0EDE">
        <w:tab/>
        <w:t>Type</w:t>
      </w:r>
    </w:p>
    <w:p w14:paraId="66685BD5" w14:textId="77777777" w:rsidR="003B0EDE" w:rsidRPr="003B0EDE" w:rsidRDefault="003B0EDE" w:rsidP="00580157">
      <w:pPr>
        <w:pStyle w:val="para"/>
      </w:pPr>
      <w:r w:rsidRPr="003B0EDE">
        <w:tab/>
        <w:t xml:space="preserve">ISOFIX </w:t>
      </w:r>
      <w:r w:rsidR="00942DF0">
        <w:t>a</w:t>
      </w:r>
      <w:r w:rsidR="00942DF0" w:rsidRPr="003B0EDE">
        <w:t xml:space="preserve">ttachments </w:t>
      </w:r>
      <w:r w:rsidRPr="003B0EDE">
        <w:t xml:space="preserve">may be according to examples shown in </w:t>
      </w:r>
      <w:r w:rsidR="00C142D4">
        <w:t>F</w:t>
      </w:r>
      <w:r w:rsidR="00C142D4" w:rsidRPr="003B0EDE">
        <w:t>igure </w:t>
      </w:r>
      <w:r w:rsidR="00942DF0" w:rsidRPr="003B0EDE">
        <w:t>0</w:t>
      </w:r>
      <w:r w:rsidRPr="003B0EDE">
        <w:t xml:space="preserve">(a), or other appropriate designs that are part of a rigid mechanism having provision for adjustment, the nature of which is determined by the ISOFIX </w:t>
      </w:r>
      <w:r w:rsidR="00060A7A">
        <w:t xml:space="preserve">Enhanced </w:t>
      </w:r>
      <w:r w:rsidRPr="003B0EDE">
        <w:t>Child Restraint System manufacturer.</w:t>
      </w:r>
    </w:p>
    <w:p w14:paraId="4C97F184" w14:textId="77777777" w:rsidR="003B0EDE" w:rsidRPr="003B0EDE" w:rsidRDefault="003B0EDE" w:rsidP="004A0F19">
      <w:pPr>
        <w:pStyle w:val="SingleTxtG"/>
        <w:keepNext/>
        <w:rPr>
          <w:lang w:val="en-US"/>
        </w:rPr>
      </w:pPr>
      <w:r w:rsidRPr="0022700C">
        <w:rPr>
          <w:rStyle w:val="Heading1Char"/>
        </w:rPr>
        <w:t>Figure 0(a</w:t>
      </w:r>
      <w:r w:rsidRPr="003B0EDE">
        <w:rPr>
          <w:lang w:val="en-US"/>
        </w:rPr>
        <w:t>)</w:t>
      </w:r>
    </w:p>
    <w:p w14:paraId="7C192772" w14:textId="458B4FBF" w:rsidR="003B0EDE" w:rsidRPr="00A879F6" w:rsidRDefault="003B0EDE" w:rsidP="004A0F19">
      <w:pPr>
        <w:pStyle w:val="SingleTxtG"/>
        <w:keepNext/>
        <w:rPr>
          <w:i/>
          <w:lang w:val="en-US"/>
        </w:rPr>
      </w:pPr>
      <w:r w:rsidRPr="00A879F6">
        <w:rPr>
          <w:i/>
          <w:lang w:val="en-US"/>
        </w:rPr>
        <w:t>Key</w:t>
      </w:r>
      <w:r w:rsidR="00A879F6" w:rsidRPr="00A879F6">
        <w:rPr>
          <w:i/>
          <w:lang w:val="en-US"/>
        </w:rPr>
        <w:t>:</w:t>
      </w:r>
    </w:p>
    <w:p w14:paraId="6C0B4017" w14:textId="77777777" w:rsidR="003B0EDE" w:rsidRPr="003B0EDE" w:rsidRDefault="003B0EDE" w:rsidP="004A0F19">
      <w:pPr>
        <w:pStyle w:val="SingleTxtG"/>
        <w:keepNext/>
        <w:rPr>
          <w:lang w:val="en-US"/>
        </w:rPr>
      </w:pPr>
      <w:r w:rsidRPr="003B0EDE">
        <w:rPr>
          <w:lang w:val="en-US"/>
        </w:rPr>
        <w:t>1</w:t>
      </w:r>
      <w:r w:rsidRPr="003B0EDE">
        <w:rPr>
          <w:lang w:val="en-US"/>
        </w:rPr>
        <w:tab/>
        <w:t xml:space="preserve">ISOFIX </w:t>
      </w:r>
      <w:r w:rsidR="00060A7A">
        <w:rPr>
          <w:lang w:val="en-US"/>
        </w:rPr>
        <w:t xml:space="preserve">Enhanced </w:t>
      </w:r>
      <w:r w:rsidRPr="003B0EDE">
        <w:rPr>
          <w:lang w:val="en-US"/>
        </w:rPr>
        <w:t>Child Restraint System attachment — example 1</w:t>
      </w:r>
    </w:p>
    <w:p w14:paraId="06A69FFB" w14:textId="77777777" w:rsidR="003B0EDE" w:rsidRPr="003B0EDE" w:rsidRDefault="003B0EDE" w:rsidP="004A0F19">
      <w:pPr>
        <w:pStyle w:val="SingleTxtG"/>
        <w:keepNext/>
        <w:rPr>
          <w:lang w:val="en-US"/>
        </w:rPr>
      </w:pPr>
      <w:r w:rsidRPr="003B0EDE">
        <w:rPr>
          <w:lang w:val="en-US"/>
        </w:rPr>
        <w:t>2</w:t>
      </w:r>
      <w:r w:rsidRPr="003B0EDE">
        <w:rPr>
          <w:lang w:val="en-US"/>
        </w:rPr>
        <w:tab/>
        <w:t xml:space="preserve">ISOFIX </w:t>
      </w:r>
      <w:r w:rsidR="00060A7A">
        <w:rPr>
          <w:lang w:val="en-US"/>
        </w:rPr>
        <w:t xml:space="preserve">Enhanced </w:t>
      </w:r>
      <w:r w:rsidRPr="003B0EDE">
        <w:rPr>
          <w:lang w:val="en-US"/>
        </w:rPr>
        <w:t>Child Restraint System attachment — example 2</w:t>
      </w:r>
    </w:p>
    <w:p w14:paraId="415409C5" w14:textId="77777777" w:rsidR="003B0EDE" w:rsidRPr="003B0EDE" w:rsidRDefault="00EA419F" w:rsidP="00AD58EA">
      <w:pPr>
        <w:spacing w:after="120"/>
        <w:ind w:left="1134" w:right="1134"/>
        <w:rPr>
          <w:strike/>
        </w:rPr>
      </w:pPr>
      <w:r>
        <w:rPr>
          <w:noProof/>
          <w:sz w:val="22"/>
          <w:szCs w:val="22"/>
          <w:lang w:eastAsia="en-GB"/>
        </w:rPr>
        <w:drawing>
          <wp:inline distT="0" distB="0" distL="0" distR="0" wp14:anchorId="674A9F61" wp14:editId="5C5BE40A">
            <wp:extent cx="2534976" cy="295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30489" b="10805"/>
                    <a:stretch/>
                  </pic:blipFill>
                  <pic:spPr bwMode="auto">
                    <a:xfrm>
                      <a:off x="0" y="0"/>
                      <a:ext cx="2539419" cy="2961742"/>
                    </a:xfrm>
                    <a:prstGeom prst="rect">
                      <a:avLst/>
                    </a:prstGeom>
                    <a:noFill/>
                    <a:ln>
                      <a:noFill/>
                    </a:ln>
                    <a:extLst>
                      <a:ext uri="{53640926-AAD7-44D8-BBD7-CCE9431645EC}">
                        <a14:shadowObscured xmlns:a14="http://schemas.microsoft.com/office/drawing/2010/main"/>
                      </a:ext>
                    </a:extLst>
                  </pic:spPr>
                </pic:pic>
              </a:graphicData>
            </a:graphic>
          </wp:inline>
        </w:drawing>
      </w:r>
    </w:p>
    <w:p w14:paraId="50079D23" w14:textId="77777777" w:rsidR="003B0EDE" w:rsidRPr="003B0EDE" w:rsidRDefault="003B0EDE" w:rsidP="00AD58EA">
      <w:pPr>
        <w:spacing w:after="120"/>
        <w:ind w:left="1134" w:right="2551"/>
        <w:jc w:val="right"/>
        <w:rPr>
          <w:lang w:val="en-US"/>
        </w:rPr>
      </w:pPr>
      <w:r w:rsidRPr="003B0EDE">
        <w:rPr>
          <w:lang w:val="en-US"/>
        </w:rPr>
        <w:t>Dimensions in mm</w:t>
      </w:r>
    </w:p>
    <w:p w14:paraId="4F2427FF" w14:textId="77777777" w:rsidR="003B0EDE" w:rsidRPr="003B0EDE" w:rsidRDefault="003B0EDE" w:rsidP="00580157">
      <w:pPr>
        <w:pStyle w:val="para"/>
        <w:rPr>
          <w:lang w:val="en-US"/>
        </w:rPr>
      </w:pPr>
      <w:r w:rsidRPr="003B0EDE">
        <w:rPr>
          <w:lang w:val="en-US"/>
        </w:rPr>
        <w:t>6.3.3.2.</w:t>
      </w:r>
      <w:r w:rsidRPr="003B0EDE">
        <w:rPr>
          <w:lang w:val="en-US"/>
        </w:rPr>
        <w:tab/>
        <w:t>Dimensions</w:t>
      </w:r>
    </w:p>
    <w:p w14:paraId="391F4B23" w14:textId="40C3CB02" w:rsidR="003B0EDE" w:rsidRPr="003B0EDE" w:rsidRDefault="00580157" w:rsidP="00580157">
      <w:pPr>
        <w:pStyle w:val="para"/>
        <w:rPr>
          <w:lang w:val="en-US"/>
        </w:rPr>
      </w:pPr>
      <w:r>
        <w:rPr>
          <w:lang w:val="en-US"/>
        </w:rPr>
        <w:tab/>
      </w:r>
      <w:r w:rsidR="003B0EDE" w:rsidRPr="003B0EDE">
        <w:rPr>
          <w:lang w:val="en-US"/>
        </w:rPr>
        <w:t xml:space="preserve">Dimensions for the portion of the ISOFIX </w:t>
      </w:r>
      <w:r w:rsidR="00060A7A">
        <w:rPr>
          <w:lang w:val="en-US"/>
        </w:rPr>
        <w:t xml:space="preserve">Enhanced </w:t>
      </w:r>
      <w:r w:rsidR="003B0EDE" w:rsidRPr="003B0EDE">
        <w:rPr>
          <w:lang w:val="en-US"/>
        </w:rPr>
        <w:t xml:space="preserve">Child Restraint System attachment that engages the ISOFIX anchorage system shall not exceed the maximum dimensions given by the envelope in </w:t>
      </w:r>
      <w:r w:rsidR="00C142D4">
        <w:rPr>
          <w:lang w:val="en-US"/>
        </w:rPr>
        <w:t>F</w:t>
      </w:r>
      <w:r w:rsidR="00C142D4" w:rsidRPr="003B0EDE">
        <w:rPr>
          <w:lang w:val="en-US"/>
        </w:rPr>
        <w:t xml:space="preserve">igure </w:t>
      </w:r>
      <w:r w:rsidR="003B0EDE" w:rsidRPr="003B0EDE">
        <w:rPr>
          <w:lang w:val="en-US"/>
        </w:rPr>
        <w:t>0(b).</w:t>
      </w:r>
    </w:p>
    <w:p w14:paraId="00924DF8" w14:textId="77777777" w:rsidR="003B0EDE" w:rsidRPr="003B0EDE" w:rsidRDefault="003B0EDE" w:rsidP="004A0F19">
      <w:pPr>
        <w:pStyle w:val="Heading1"/>
        <w:keepNext/>
        <w:numPr>
          <w:ilvl w:val="0"/>
          <w:numId w:val="0"/>
        </w:numPr>
        <w:ind w:left="567" w:firstLine="567"/>
        <w:rPr>
          <w:lang w:val="en-US"/>
        </w:rPr>
      </w:pPr>
      <w:r w:rsidRPr="003B0EDE">
        <w:lastRenderedPageBreak/>
        <w:t>Figure 0(b)</w:t>
      </w:r>
    </w:p>
    <w:p w14:paraId="07C5C4D1" w14:textId="2F4A33E8" w:rsidR="003B0EDE" w:rsidRPr="003B0EDE" w:rsidRDefault="005903F4" w:rsidP="003B0EDE">
      <w:pPr>
        <w:jc w:val="center"/>
      </w:pPr>
      <w:r>
        <w:rPr>
          <w:noProof/>
        </w:rPr>
        <w:drawing>
          <wp:inline distT="0" distB="0" distL="0" distR="0" wp14:anchorId="3A61E4AC" wp14:editId="2CFADF03">
            <wp:extent cx="4930775" cy="1661160"/>
            <wp:effectExtent l="0" t="0" r="3175" b="0"/>
            <wp:docPr id="3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0775" cy="1661160"/>
                    </a:xfrm>
                    <a:prstGeom prst="rect">
                      <a:avLst/>
                    </a:prstGeom>
                    <a:noFill/>
                    <a:ln>
                      <a:noFill/>
                    </a:ln>
                  </pic:spPr>
                </pic:pic>
              </a:graphicData>
            </a:graphic>
          </wp:inline>
        </w:drawing>
      </w:r>
    </w:p>
    <w:p w14:paraId="491C2F5D" w14:textId="77777777" w:rsidR="003B0EDE" w:rsidRPr="003B0EDE" w:rsidRDefault="003B0EDE" w:rsidP="00C142D4">
      <w:pPr>
        <w:spacing w:after="120"/>
        <w:ind w:left="1134" w:right="1134"/>
        <w:jc w:val="right"/>
        <w:rPr>
          <w:lang w:val="en-US"/>
        </w:rPr>
      </w:pPr>
      <w:r w:rsidRPr="003B0EDE">
        <w:rPr>
          <w:lang w:val="en-US"/>
        </w:rPr>
        <w:t>Dimensions in mm</w:t>
      </w:r>
    </w:p>
    <w:p w14:paraId="5951D2EB" w14:textId="77777777" w:rsidR="003B0EDE" w:rsidRPr="003B0EDE" w:rsidRDefault="003B0EDE" w:rsidP="00580157">
      <w:pPr>
        <w:pStyle w:val="para"/>
      </w:pPr>
      <w:r w:rsidRPr="003B0EDE">
        <w:rPr>
          <w:lang w:val="en-US"/>
        </w:rPr>
        <w:t>6.3.3.3.</w:t>
      </w:r>
      <w:r w:rsidRPr="003B0EDE">
        <w:rPr>
          <w:lang w:val="en-US"/>
        </w:rPr>
        <w:tab/>
        <w:t>Partial latching indication</w:t>
      </w:r>
    </w:p>
    <w:p w14:paraId="33157882" w14:textId="1DCF85F4" w:rsidR="003B0EDE" w:rsidRPr="003B0EDE" w:rsidRDefault="00527123" w:rsidP="00580157">
      <w:pPr>
        <w:pStyle w:val="para"/>
        <w:rPr>
          <w:lang w:val="en-US"/>
        </w:rPr>
      </w:pPr>
      <w:r>
        <w:rPr>
          <w:lang w:val="en-US"/>
        </w:rPr>
        <w:tab/>
      </w:r>
      <w:r w:rsidR="003B0EDE" w:rsidRPr="003B0EDE">
        <w:rPr>
          <w:lang w:val="en-US"/>
        </w:rPr>
        <w:t xml:space="preserve">The ISOFIX </w:t>
      </w:r>
      <w:r w:rsidR="00060A7A">
        <w:rPr>
          <w:lang w:val="en-US"/>
        </w:rPr>
        <w:t xml:space="preserve">Enhanced </w:t>
      </w:r>
      <w:r w:rsidR="003B0EDE" w:rsidRPr="003B0EDE">
        <w:rPr>
          <w:lang w:val="en-US"/>
        </w:rPr>
        <w:t>Child Restraint System shall incorporate means by which there is a clear indication that both of the ISOFIX attachments are completely latched with the corresponding ISOFIX lower anchorages. The indication means may be audible, tactile or visual or a combination of two or more. In case of visual indication it shall be detectable under all normal lighting conditions.</w:t>
      </w:r>
    </w:p>
    <w:p w14:paraId="59BCE5B9" w14:textId="77777777" w:rsidR="003B0EDE" w:rsidRPr="003B0EDE" w:rsidRDefault="003B0EDE" w:rsidP="00580157">
      <w:pPr>
        <w:pStyle w:val="para"/>
        <w:rPr>
          <w:lang w:val="en-US"/>
        </w:rPr>
      </w:pPr>
      <w:r w:rsidRPr="003B0EDE">
        <w:rPr>
          <w:lang w:val="en-US"/>
        </w:rPr>
        <w:t>6.3.4.</w:t>
      </w:r>
      <w:r w:rsidRPr="003B0EDE">
        <w:rPr>
          <w:lang w:val="en-US"/>
        </w:rPr>
        <w:tab/>
        <w:t xml:space="preserve">ISOFIX </w:t>
      </w:r>
      <w:r w:rsidR="00060A7A">
        <w:rPr>
          <w:lang w:val="en-US"/>
        </w:rPr>
        <w:t xml:space="preserve">Enhanced </w:t>
      </w:r>
      <w:r w:rsidRPr="003B0EDE">
        <w:rPr>
          <w:lang w:val="en-US"/>
        </w:rPr>
        <w:t>Child Restraint System top tether strap specifications</w:t>
      </w:r>
    </w:p>
    <w:p w14:paraId="3EC5C386" w14:textId="77777777" w:rsidR="003B0EDE" w:rsidRPr="003B0EDE" w:rsidRDefault="003B0EDE" w:rsidP="00580157">
      <w:pPr>
        <w:pStyle w:val="para"/>
        <w:rPr>
          <w:lang w:val="en-US"/>
        </w:rPr>
      </w:pPr>
      <w:r w:rsidRPr="003B0EDE">
        <w:rPr>
          <w:lang w:val="en-US"/>
        </w:rPr>
        <w:t>6.3.4.1.</w:t>
      </w:r>
      <w:r w:rsidRPr="003B0EDE">
        <w:rPr>
          <w:lang w:val="en-US"/>
        </w:rPr>
        <w:tab/>
        <w:t>Top tether connector</w:t>
      </w:r>
    </w:p>
    <w:p w14:paraId="43EAB2F0" w14:textId="38BE6324" w:rsidR="003B0EDE" w:rsidRPr="003B0EDE" w:rsidRDefault="00580157" w:rsidP="00580157">
      <w:pPr>
        <w:pStyle w:val="para"/>
        <w:rPr>
          <w:lang w:val="en-US"/>
        </w:rPr>
      </w:pPr>
      <w:r>
        <w:rPr>
          <w:lang w:val="en-US"/>
        </w:rPr>
        <w:tab/>
      </w:r>
      <w:r w:rsidR="003B0EDE" w:rsidRPr="003B0EDE">
        <w:rPr>
          <w:lang w:val="en-US"/>
        </w:rPr>
        <w:t xml:space="preserve">The top tether connector shall be ISOFIX top tether hook as shown in </w:t>
      </w:r>
      <w:r w:rsidR="00C142D4">
        <w:rPr>
          <w:lang w:val="en-US"/>
        </w:rPr>
        <w:t>F</w:t>
      </w:r>
      <w:r w:rsidR="00C142D4" w:rsidRPr="003B0EDE">
        <w:rPr>
          <w:lang w:val="en-US"/>
        </w:rPr>
        <w:t>igure </w:t>
      </w:r>
      <w:r w:rsidR="003B0EDE" w:rsidRPr="003B0EDE">
        <w:rPr>
          <w:lang w:val="en-US"/>
        </w:rPr>
        <w:t>0</w:t>
      </w:r>
      <w:r w:rsidR="00CC4519">
        <w:rPr>
          <w:lang w:val="en-US"/>
        </w:rPr>
        <w:t>(c)</w:t>
      </w:r>
      <w:r w:rsidR="003B0EDE" w:rsidRPr="003B0EDE">
        <w:rPr>
          <w:lang w:val="en-US"/>
        </w:rPr>
        <w:t xml:space="preserve">, or similar devices that fit within the envelope given by </w:t>
      </w:r>
      <w:r w:rsidR="00C142D4">
        <w:rPr>
          <w:lang w:val="en-US"/>
        </w:rPr>
        <w:t>F</w:t>
      </w:r>
      <w:r w:rsidR="00C142D4" w:rsidRPr="003B0EDE">
        <w:rPr>
          <w:lang w:val="en-US"/>
        </w:rPr>
        <w:t>igure </w:t>
      </w:r>
      <w:r w:rsidR="003B0EDE" w:rsidRPr="003B0EDE">
        <w:rPr>
          <w:lang w:val="en-US"/>
        </w:rPr>
        <w:t>0</w:t>
      </w:r>
      <w:r w:rsidR="00CC4519">
        <w:rPr>
          <w:lang w:val="en-US"/>
        </w:rPr>
        <w:t>(c)</w:t>
      </w:r>
      <w:r w:rsidR="003B0EDE" w:rsidRPr="003B0EDE">
        <w:rPr>
          <w:lang w:val="en-US"/>
        </w:rPr>
        <w:t>.</w:t>
      </w:r>
    </w:p>
    <w:p w14:paraId="1DDF7110" w14:textId="77777777" w:rsidR="003B0EDE" w:rsidRPr="003B0EDE" w:rsidRDefault="003B0EDE" w:rsidP="00580157">
      <w:pPr>
        <w:pStyle w:val="para"/>
        <w:rPr>
          <w:u w:val="single"/>
          <w:lang w:val="en-US"/>
        </w:rPr>
      </w:pPr>
      <w:r w:rsidRPr="003B0EDE">
        <w:rPr>
          <w:lang w:val="en-US"/>
        </w:rPr>
        <w:t>6.3.4.2.</w:t>
      </w:r>
      <w:r w:rsidRPr="003B0EDE">
        <w:rPr>
          <w:lang w:val="en-US"/>
        </w:rPr>
        <w:tab/>
        <w:t xml:space="preserve">ISOFIX </w:t>
      </w:r>
      <w:r w:rsidR="00942DF0">
        <w:rPr>
          <w:lang w:val="en-US"/>
        </w:rPr>
        <w:t>t</w:t>
      </w:r>
      <w:r w:rsidR="00942DF0" w:rsidRPr="003B0EDE">
        <w:rPr>
          <w:lang w:val="en-US"/>
        </w:rPr>
        <w:t xml:space="preserve">op </w:t>
      </w:r>
      <w:r w:rsidRPr="003B0EDE">
        <w:rPr>
          <w:lang w:val="en-US"/>
        </w:rPr>
        <w:t>tether strap features</w:t>
      </w:r>
    </w:p>
    <w:p w14:paraId="20013E6B" w14:textId="5C04080D" w:rsidR="003B0EDE" w:rsidRPr="003B0EDE" w:rsidRDefault="00580157" w:rsidP="00580157">
      <w:pPr>
        <w:pStyle w:val="para"/>
        <w:rPr>
          <w:lang w:val="en-US"/>
        </w:rPr>
      </w:pPr>
      <w:r>
        <w:rPr>
          <w:lang w:val="en-US"/>
        </w:rPr>
        <w:tab/>
      </w:r>
      <w:r w:rsidR="003B0EDE" w:rsidRPr="003B0EDE">
        <w:rPr>
          <w:lang w:val="en-US"/>
        </w:rPr>
        <w:t>The ISOFIX top tether strap shall be supported by webbing (or its equivalent), having a provision for adjustment and release of tension.</w:t>
      </w:r>
    </w:p>
    <w:p w14:paraId="6AC44CE9" w14:textId="77777777" w:rsidR="003B0EDE" w:rsidRPr="003B0EDE" w:rsidRDefault="003B0EDE" w:rsidP="00580157">
      <w:pPr>
        <w:pStyle w:val="para"/>
        <w:rPr>
          <w:lang w:val="en-US"/>
        </w:rPr>
      </w:pPr>
      <w:r w:rsidRPr="003B0EDE">
        <w:rPr>
          <w:lang w:val="en-US"/>
        </w:rPr>
        <w:t>6.3.4.2.1.</w:t>
      </w:r>
      <w:r w:rsidRPr="003B0EDE">
        <w:rPr>
          <w:lang w:val="en-US"/>
        </w:rPr>
        <w:tab/>
        <w:t>ISOFIX Top tether strap length</w:t>
      </w:r>
    </w:p>
    <w:p w14:paraId="07C76FC6" w14:textId="4134C1F5" w:rsidR="003B0EDE" w:rsidRPr="003B0EDE" w:rsidRDefault="00580157" w:rsidP="00580157">
      <w:pPr>
        <w:pStyle w:val="para"/>
        <w:rPr>
          <w:lang w:val="en-US"/>
        </w:rPr>
      </w:pPr>
      <w:r>
        <w:rPr>
          <w:lang w:val="en-US"/>
        </w:rPr>
        <w:tab/>
      </w:r>
      <w:r w:rsidR="003B0EDE" w:rsidRPr="003B0EDE">
        <w:rPr>
          <w:lang w:val="en-US"/>
        </w:rPr>
        <w:t xml:space="preserve">ISOFIX </w:t>
      </w:r>
      <w:r w:rsidR="00060A7A">
        <w:rPr>
          <w:lang w:val="en-US"/>
        </w:rPr>
        <w:t xml:space="preserve">Enhanced </w:t>
      </w:r>
      <w:r w:rsidR="003B0EDE" w:rsidRPr="003B0EDE">
        <w:rPr>
          <w:lang w:val="en-US"/>
        </w:rPr>
        <w:t>Child Restraint System top tether strap length shall be at least 2,000 mm.</w:t>
      </w:r>
    </w:p>
    <w:p w14:paraId="0917AC6A" w14:textId="77777777" w:rsidR="003B0EDE" w:rsidRPr="003B0EDE" w:rsidRDefault="003B0EDE" w:rsidP="00580157">
      <w:pPr>
        <w:pStyle w:val="para"/>
        <w:rPr>
          <w:lang w:val="en-US"/>
        </w:rPr>
      </w:pPr>
      <w:r w:rsidRPr="003B0EDE">
        <w:rPr>
          <w:lang w:val="en-US"/>
        </w:rPr>
        <w:t>6.3.4.2.2.</w:t>
      </w:r>
      <w:r w:rsidRPr="003B0EDE">
        <w:rPr>
          <w:lang w:val="en-US"/>
        </w:rPr>
        <w:tab/>
        <w:t>No-slack indicator</w:t>
      </w:r>
    </w:p>
    <w:p w14:paraId="6C3E1BCC" w14:textId="2EA10B73" w:rsidR="003B0EDE" w:rsidRPr="003B0EDE" w:rsidRDefault="00580157" w:rsidP="00580157">
      <w:pPr>
        <w:pStyle w:val="para"/>
        <w:rPr>
          <w:lang w:val="en-US"/>
        </w:rPr>
      </w:pPr>
      <w:r>
        <w:rPr>
          <w:lang w:val="en-US"/>
        </w:rPr>
        <w:tab/>
      </w:r>
      <w:r w:rsidR="003B0EDE" w:rsidRPr="003B0EDE">
        <w:rPr>
          <w:lang w:val="en-US"/>
        </w:rPr>
        <w:t xml:space="preserve">The ISOFIX top tether strap or the ISOFIX </w:t>
      </w:r>
      <w:r w:rsidR="00060A7A">
        <w:rPr>
          <w:lang w:val="en-US"/>
        </w:rPr>
        <w:t xml:space="preserve">Enhanced </w:t>
      </w:r>
      <w:r w:rsidR="003B0EDE" w:rsidRPr="003B0EDE">
        <w:rPr>
          <w:bCs/>
        </w:rPr>
        <w:t>Child Restraint System</w:t>
      </w:r>
      <w:r w:rsidR="003B0EDE" w:rsidRPr="003B0EDE">
        <w:rPr>
          <w:lang w:val="en-US"/>
        </w:rPr>
        <w:t xml:space="preserve"> shall be equipped with a device that will indicate that all slack has been removed from the strap. The device may be part of an adjustment and tension relieving device.</w:t>
      </w:r>
    </w:p>
    <w:p w14:paraId="25BD5147" w14:textId="77777777" w:rsidR="003B0EDE" w:rsidRPr="003B0EDE" w:rsidRDefault="003B0EDE" w:rsidP="00580157">
      <w:pPr>
        <w:pStyle w:val="para"/>
        <w:rPr>
          <w:lang w:val="en-US"/>
        </w:rPr>
      </w:pPr>
      <w:r w:rsidRPr="003B0EDE">
        <w:rPr>
          <w:lang w:val="en-US"/>
        </w:rPr>
        <w:t>6.3.4.2.3.</w:t>
      </w:r>
      <w:r w:rsidRPr="003B0EDE">
        <w:rPr>
          <w:lang w:val="en-US"/>
        </w:rPr>
        <w:tab/>
        <w:t>Dimensions</w:t>
      </w:r>
    </w:p>
    <w:p w14:paraId="6AE3E77C" w14:textId="6E69D34D" w:rsidR="003B0EDE" w:rsidRPr="003B0EDE" w:rsidRDefault="00580157" w:rsidP="003E2A33">
      <w:pPr>
        <w:pStyle w:val="para"/>
        <w:rPr>
          <w:lang w:val="en-US"/>
        </w:rPr>
      </w:pPr>
      <w:r>
        <w:rPr>
          <w:lang w:val="en-US"/>
        </w:rPr>
        <w:tab/>
      </w:r>
      <w:r w:rsidR="003B0EDE" w:rsidRPr="003B0EDE">
        <w:rPr>
          <w:lang w:val="en-US"/>
        </w:rPr>
        <w:t xml:space="preserve">Engagement dimensions for ISOFIX top tether hooks are shown in </w:t>
      </w:r>
      <w:r w:rsidR="00C142D4">
        <w:rPr>
          <w:lang w:val="en-US"/>
        </w:rPr>
        <w:t>F</w:t>
      </w:r>
      <w:r w:rsidR="00C142D4" w:rsidRPr="003B0EDE">
        <w:rPr>
          <w:lang w:val="en-US"/>
        </w:rPr>
        <w:t>igure </w:t>
      </w:r>
      <w:r w:rsidR="003B0EDE" w:rsidRPr="003B0EDE">
        <w:rPr>
          <w:lang w:val="en-US"/>
        </w:rPr>
        <w:t>0</w:t>
      </w:r>
      <w:r w:rsidR="00CC4519">
        <w:rPr>
          <w:lang w:val="en-US"/>
        </w:rPr>
        <w:t>(c)</w:t>
      </w:r>
      <w:r w:rsidR="003B0EDE" w:rsidRPr="003B0EDE">
        <w:rPr>
          <w:lang w:val="en-US"/>
        </w:rPr>
        <w:t>.</w:t>
      </w:r>
    </w:p>
    <w:p w14:paraId="44345FF5" w14:textId="0139AB51" w:rsidR="003B0EDE" w:rsidRPr="009B4EE5" w:rsidRDefault="003B0EDE" w:rsidP="004A0F19">
      <w:pPr>
        <w:pStyle w:val="Heading1"/>
        <w:keepNext/>
        <w:keepLines/>
        <w:numPr>
          <w:ilvl w:val="0"/>
          <w:numId w:val="0"/>
        </w:numPr>
        <w:ind w:left="567" w:firstLine="567"/>
      </w:pPr>
      <w:r w:rsidRPr="009B4EE5">
        <w:lastRenderedPageBreak/>
        <w:t>Figure 0</w:t>
      </w:r>
      <w:r w:rsidR="00CC4519" w:rsidRPr="009B4EE5">
        <w:t>(c)</w:t>
      </w:r>
    </w:p>
    <w:p w14:paraId="285200AA" w14:textId="77777777" w:rsidR="003B0EDE" w:rsidRPr="0022700C" w:rsidRDefault="003B0EDE" w:rsidP="004A0F19">
      <w:pPr>
        <w:pStyle w:val="SingleTxtG"/>
        <w:keepNext/>
        <w:keepLines/>
        <w:rPr>
          <w:b/>
        </w:rPr>
      </w:pPr>
      <w:r w:rsidRPr="0022700C">
        <w:rPr>
          <w:b/>
        </w:rPr>
        <w:t xml:space="preserve">ISOFIX </w:t>
      </w:r>
      <w:r w:rsidR="009B70C5" w:rsidRPr="0022700C">
        <w:rPr>
          <w:b/>
        </w:rPr>
        <w:t xml:space="preserve">top </w:t>
      </w:r>
      <w:r w:rsidRPr="0022700C">
        <w:rPr>
          <w:b/>
        </w:rPr>
        <w:t>tether connector (hook type) dimensions</w:t>
      </w:r>
    </w:p>
    <w:p w14:paraId="6CF0383F" w14:textId="77777777" w:rsidR="003B0EDE" w:rsidRPr="003B0EDE" w:rsidRDefault="00EA419F" w:rsidP="003B0EDE">
      <w:pPr>
        <w:spacing w:after="120"/>
        <w:ind w:left="1134" w:right="1134"/>
        <w:jc w:val="both"/>
        <w:rPr>
          <w:b/>
          <w:bCs/>
        </w:rPr>
      </w:pPr>
      <w:r>
        <w:rPr>
          <w:noProof/>
          <w:sz w:val="22"/>
          <w:szCs w:val="22"/>
          <w:lang w:eastAsia="en-GB"/>
        </w:rPr>
        <w:drawing>
          <wp:inline distT="0" distB="0" distL="0" distR="0" wp14:anchorId="588905AD" wp14:editId="4C48460C">
            <wp:extent cx="5013325" cy="4461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l="5859" t="3241" r="3972" b="32361"/>
                    <a:stretch>
                      <a:fillRect/>
                    </a:stretch>
                  </pic:blipFill>
                  <pic:spPr bwMode="auto">
                    <a:xfrm>
                      <a:off x="0" y="0"/>
                      <a:ext cx="5013325" cy="4461510"/>
                    </a:xfrm>
                    <a:prstGeom prst="rect">
                      <a:avLst/>
                    </a:prstGeom>
                    <a:noFill/>
                    <a:ln>
                      <a:noFill/>
                    </a:ln>
                  </pic:spPr>
                </pic:pic>
              </a:graphicData>
            </a:graphic>
          </wp:inline>
        </w:drawing>
      </w:r>
    </w:p>
    <w:p w14:paraId="56AAB575" w14:textId="77777777" w:rsidR="003B0EDE" w:rsidRPr="003B0EDE" w:rsidRDefault="00EA419F" w:rsidP="003B0EDE">
      <w:pPr>
        <w:jc w:val="center"/>
        <w:rPr>
          <w:sz w:val="22"/>
          <w:szCs w:val="22"/>
        </w:rPr>
      </w:pPr>
      <w:r>
        <w:rPr>
          <w:noProof/>
          <w:sz w:val="22"/>
          <w:szCs w:val="22"/>
          <w:lang w:eastAsia="en-GB"/>
        </w:rPr>
        <w:drawing>
          <wp:inline distT="0" distB="0" distL="0" distR="0" wp14:anchorId="2009B692" wp14:editId="0BB42237">
            <wp:extent cx="3263265" cy="197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l="10670" t="67963" r="23984"/>
                    <a:stretch>
                      <a:fillRect/>
                    </a:stretch>
                  </pic:blipFill>
                  <pic:spPr bwMode="auto">
                    <a:xfrm>
                      <a:off x="0" y="0"/>
                      <a:ext cx="3263265" cy="1970405"/>
                    </a:xfrm>
                    <a:prstGeom prst="rect">
                      <a:avLst/>
                    </a:prstGeom>
                    <a:noFill/>
                    <a:ln>
                      <a:noFill/>
                    </a:ln>
                  </pic:spPr>
                </pic:pic>
              </a:graphicData>
            </a:graphic>
          </wp:inline>
        </w:drawing>
      </w:r>
    </w:p>
    <w:p w14:paraId="6E002AFC" w14:textId="77777777" w:rsidR="003B0EDE" w:rsidRPr="003B0EDE" w:rsidRDefault="003B0EDE" w:rsidP="00580157">
      <w:pPr>
        <w:pStyle w:val="para"/>
        <w:rPr>
          <w:lang w:val="en-US"/>
        </w:rPr>
      </w:pPr>
      <w:r w:rsidRPr="003B0EDE">
        <w:rPr>
          <w:lang w:val="en-US"/>
        </w:rPr>
        <w:t>6.3.5.</w:t>
      </w:r>
      <w:r w:rsidRPr="003B0EDE">
        <w:rPr>
          <w:lang w:val="en-US"/>
        </w:rPr>
        <w:tab/>
      </w:r>
      <w:r w:rsidRPr="003B0EDE">
        <w:rPr>
          <w:lang w:val="en-US"/>
        </w:rPr>
        <w:tab/>
        <w:t>i-Size</w:t>
      </w:r>
      <w:r w:rsidRPr="003B0EDE">
        <w:rPr>
          <w:b/>
          <w:lang w:val="en-US"/>
        </w:rPr>
        <w:t xml:space="preserve"> </w:t>
      </w:r>
      <w:r w:rsidR="00060A7A" w:rsidRPr="00060A7A">
        <w:rPr>
          <w:lang w:val="en-US"/>
        </w:rPr>
        <w:t>Enhanced</w:t>
      </w:r>
      <w:r w:rsidR="00060A7A">
        <w:rPr>
          <w:b/>
          <w:lang w:val="en-US"/>
        </w:rPr>
        <w:t xml:space="preserve"> </w:t>
      </w:r>
      <w:r w:rsidRPr="003B0EDE">
        <w:rPr>
          <w:lang w:val="en-US"/>
        </w:rPr>
        <w:t>Child Restraint System support-leg and support-leg foot requirements</w:t>
      </w:r>
    </w:p>
    <w:p w14:paraId="177DEB74" w14:textId="143BC182" w:rsidR="003B0EDE" w:rsidRPr="003B0EDE" w:rsidRDefault="003B0EDE" w:rsidP="00580157">
      <w:pPr>
        <w:pStyle w:val="para"/>
        <w:rPr>
          <w:rFonts w:cs="Arial"/>
          <w:lang w:val="en-US" w:eastAsia="fr-FR"/>
        </w:rPr>
      </w:pPr>
      <w:r w:rsidRPr="003B0EDE">
        <w:rPr>
          <w:rFonts w:cs="Arial"/>
          <w:lang w:eastAsia="fr-FR"/>
        </w:rPr>
        <w:tab/>
        <w:t xml:space="preserve">i-Size </w:t>
      </w:r>
      <w:r w:rsidR="00060A7A">
        <w:rPr>
          <w:rFonts w:cs="Arial"/>
          <w:lang w:eastAsia="fr-FR"/>
        </w:rPr>
        <w:t xml:space="preserve">Enhanced </w:t>
      </w:r>
      <w:r w:rsidRPr="003B0EDE">
        <w:rPr>
          <w:rFonts w:cs="Arial"/>
          <w:lang w:eastAsia="fr-FR"/>
        </w:rPr>
        <w:t xml:space="preserve">Child </w:t>
      </w:r>
      <w:r w:rsidR="00CB1EE3">
        <w:rPr>
          <w:rFonts w:cs="Arial"/>
          <w:lang w:eastAsia="fr-FR"/>
        </w:rPr>
        <w:t>R</w:t>
      </w:r>
      <w:r w:rsidR="00CB1EE3" w:rsidRPr="003B0EDE">
        <w:rPr>
          <w:rFonts w:cs="Arial"/>
          <w:lang w:eastAsia="fr-FR"/>
        </w:rPr>
        <w:t xml:space="preserve">estraint </w:t>
      </w:r>
      <w:r w:rsidR="00CB1EE3">
        <w:rPr>
          <w:rFonts w:cs="Arial"/>
          <w:lang w:eastAsia="fr-FR"/>
        </w:rPr>
        <w:t>S</w:t>
      </w:r>
      <w:r w:rsidR="00CB1EE3" w:rsidRPr="003B0EDE">
        <w:rPr>
          <w:rFonts w:cs="Arial"/>
          <w:lang w:eastAsia="fr-FR"/>
        </w:rPr>
        <w:t xml:space="preserve">ystems </w:t>
      </w:r>
      <w:r w:rsidRPr="003B0EDE">
        <w:rPr>
          <w:rFonts w:cs="Arial"/>
          <w:lang w:eastAsia="fr-FR"/>
        </w:rPr>
        <w:t xml:space="preserve">fitted with support-legs </w:t>
      </w:r>
      <w:r w:rsidR="00782D5A">
        <w:rPr>
          <w:rFonts w:cs="Arial"/>
          <w:lang w:eastAsia="fr-FR"/>
        </w:rPr>
        <w:t>shall</w:t>
      </w:r>
      <w:r w:rsidRPr="003B0EDE">
        <w:rPr>
          <w:rFonts w:cs="Arial"/>
          <w:lang w:eastAsia="fr-FR"/>
        </w:rPr>
        <w:t xml:space="preserve"> comply </w:t>
      </w:r>
      <w:r w:rsidRPr="003B0EDE">
        <w:rPr>
          <w:rFonts w:cs="Arial"/>
          <w:lang w:val="en-US" w:eastAsia="fr-FR"/>
        </w:rPr>
        <w:t xml:space="preserve">in all positions of use (e.g. in case of length adjustable attachment, base, etc. the shortest and longest position) </w:t>
      </w:r>
      <w:r w:rsidRPr="003B0EDE">
        <w:rPr>
          <w:rFonts w:cs="Arial"/>
          <w:lang w:eastAsia="fr-FR"/>
        </w:rPr>
        <w:t xml:space="preserve">with the geometrical provisions defined in </w:t>
      </w:r>
      <w:r w:rsidR="00CB1EE3">
        <w:rPr>
          <w:rFonts w:cs="Arial"/>
          <w:lang w:eastAsia="fr-FR"/>
        </w:rPr>
        <w:t xml:space="preserve">this </w:t>
      </w:r>
      <w:r w:rsidR="00237417">
        <w:rPr>
          <w:rFonts w:cs="Arial"/>
          <w:lang w:eastAsia="fr-FR"/>
        </w:rPr>
        <w:t xml:space="preserve">paragraph </w:t>
      </w:r>
      <w:r w:rsidRPr="003B0EDE">
        <w:rPr>
          <w:rFonts w:cs="Arial"/>
          <w:lang w:eastAsia="fr-FR"/>
        </w:rPr>
        <w:t xml:space="preserve">and its subparagraphs. </w:t>
      </w:r>
    </w:p>
    <w:p w14:paraId="54BE75D0" w14:textId="77777777" w:rsidR="003B0EDE" w:rsidRPr="003B0EDE" w:rsidRDefault="003B0EDE" w:rsidP="00580157">
      <w:pPr>
        <w:pStyle w:val="para"/>
        <w:rPr>
          <w:rFonts w:ascii="Times New Roman Bold" w:hAnsi="Times New Roman Bold"/>
          <w:strike/>
          <w:lang w:eastAsia="fr-FR"/>
        </w:rPr>
      </w:pPr>
      <w:r w:rsidRPr="003B0EDE">
        <w:rPr>
          <w:lang w:eastAsia="fr-FR"/>
        </w:rPr>
        <w:tab/>
        <w:t xml:space="preserve">Compliance with the requirements specified in paragraphs 6.3.5.1. and 6.3.5.2. </w:t>
      </w:r>
      <w:r w:rsidR="00CB1EE3">
        <w:rPr>
          <w:lang w:eastAsia="fr-FR"/>
        </w:rPr>
        <w:t xml:space="preserve">below </w:t>
      </w:r>
      <w:r w:rsidRPr="003B0EDE">
        <w:rPr>
          <w:lang w:eastAsia="fr-FR"/>
        </w:rPr>
        <w:t>may be verified by a physical or computer simulation.</w:t>
      </w:r>
    </w:p>
    <w:p w14:paraId="29BAA101" w14:textId="11A839E3" w:rsidR="003B0EDE" w:rsidRPr="003B0EDE" w:rsidRDefault="00580157" w:rsidP="00580157">
      <w:pPr>
        <w:pStyle w:val="para"/>
        <w:rPr>
          <w:lang w:eastAsia="fr-FR"/>
        </w:rPr>
      </w:pPr>
      <w:r>
        <w:rPr>
          <w:lang w:eastAsia="fr-FR"/>
        </w:rPr>
        <w:tab/>
      </w:r>
      <w:r w:rsidR="003B0EDE" w:rsidRPr="003B0EDE">
        <w:rPr>
          <w:lang w:eastAsia="fr-FR"/>
        </w:rPr>
        <w:t xml:space="preserve">The geometrical requirements in paragraphs 6.3.5.1. to 6.3.5.4. </w:t>
      </w:r>
      <w:r w:rsidR="00CB1EE3">
        <w:rPr>
          <w:lang w:eastAsia="fr-FR"/>
        </w:rPr>
        <w:t xml:space="preserve">below </w:t>
      </w:r>
      <w:r w:rsidR="003B0EDE" w:rsidRPr="003B0EDE">
        <w:rPr>
          <w:lang w:eastAsia="fr-FR"/>
        </w:rPr>
        <w:t>are referenced to a coordinate system, whose origin is located centrally between the two ISOFIX attachments and on the centreline of the corresponding ISOFIX anchorage system.</w:t>
      </w:r>
    </w:p>
    <w:p w14:paraId="77BF612D" w14:textId="462D54D2" w:rsidR="003B0EDE" w:rsidRPr="003B0EDE" w:rsidRDefault="00580157" w:rsidP="00580157">
      <w:pPr>
        <w:pStyle w:val="para"/>
        <w:rPr>
          <w:strike/>
          <w:lang w:eastAsia="fr-FR"/>
        </w:rPr>
      </w:pPr>
      <w:r>
        <w:rPr>
          <w:lang w:eastAsia="fr-FR"/>
        </w:rPr>
        <w:lastRenderedPageBreak/>
        <w:tab/>
      </w:r>
      <w:r w:rsidR="003B0EDE" w:rsidRPr="003B0EDE">
        <w:rPr>
          <w:lang w:eastAsia="fr-FR"/>
        </w:rPr>
        <w:t>The orientation of the axes of the coordinate system is referenced to the child restraint fixture(s):</w:t>
      </w:r>
    </w:p>
    <w:p w14:paraId="03FFF5EF" w14:textId="77777777" w:rsidR="00710111" w:rsidRPr="00710111" w:rsidRDefault="00710111" w:rsidP="00F141E1">
      <w:pPr>
        <w:pStyle w:val="a"/>
        <w:rPr>
          <w:lang w:eastAsia="fr-FR"/>
        </w:rPr>
      </w:pPr>
      <w:r w:rsidRPr="00710111">
        <w:rPr>
          <w:lang w:eastAsia="fr-FR"/>
        </w:rPr>
        <w:t>(a)</w:t>
      </w:r>
      <w:r w:rsidRPr="00710111">
        <w:rPr>
          <w:lang w:eastAsia="fr-FR"/>
        </w:rPr>
        <w:tab/>
        <w:t>The X' axis shall be parallel to the child restraint fixture (CRF)</w:t>
      </w:r>
      <w:r w:rsidRPr="00710111">
        <w:rPr>
          <w:bCs/>
          <w:vertAlign w:val="superscript"/>
          <w:lang w:eastAsia="fr-FR"/>
        </w:rPr>
        <w:footnoteReference w:id="5"/>
      </w:r>
      <w:r w:rsidRPr="00710111">
        <w:rPr>
          <w:vertAlign w:val="superscript"/>
          <w:lang w:eastAsia="fr-FR"/>
        </w:rPr>
        <w:t xml:space="preserve"> </w:t>
      </w:r>
      <w:r w:rsidRPr="00710111">
        <w:rPr>
          <w:lang w:eastAsia="fr-FR"/>
        </w:rPr>
        <w:t>bottom surface and in the median longitudinal plane of the CRF;</w:t>
      </w:r>
    </w:p>
    <w:p w14:paraId="0D8A8B99" w14:textId="77777777" w:rsidR="00710111" w:rsidRPr="00710111" w:rsidRDefault="00710111" w:rsidP="00F141E1">
      <w:pPr>
        <w:pStyle w:val="a"/>
        <w:rPr>
          <w:lang w:eastAsia="fr-FR"/>
        </w:rPr>
      </w:pPr>
      <w:r w:rsidRPr="00710111">
        <w:rPr>
          <w:lang w:eastAsia="fr-FR"/>
        </w:rPr>
        <w:t>(b)</w:t>
      </w:r>
      <w:r w:rsidRPr="00710111">
        <w:rPr>
          <w:lang w:eastAsia="fr-FR"/>
        </w:rPr>
        <w:tab/>
        <w:t>The Y' axis shall be perpendicular to the median longitudinal plane;</w:t>
      </w:r>
    </w:p>
    <w:p w14:paraId="171A21C9" w14:textId="77777777" w:rsidR="00710111" w:rsidRPr="00710111" w:rsidRDefault="00710111" w:rsidP="00F141E1">
      <w:pPr>
        <w:pStyle w:val="a"/>
        <w:rPr>
          <w:lang w:eastAsia="fr-FR"/>
        </w:rPr>
      </w:pPr>
      <w:r w:rsidRPr="00710111">
        <w:rPr>
          <w:lang w:eastAsia="fr-FR"/>
        </w:rPr>
        <w:t>(c)</w:t>
      </w:r>
      <w:r w:rsidRPr="00710111">
        <w:rPr>
          <w:lang w:eastAsia="fr-FR"/>
        </w:rPr>
        <w:tab/>
        <w:t>The Z' axis shall be perpendicular to the CRF bottom surface.</w:t>
      </w:r>
    </w:p>
    <w:p w14:paraId="0961DD6F" w14:textId="77777777" w:rsidR="003B0EDE" w:rsidRPr="003B0EDE" w:rsidRDefault="003B0EDE" w:rsidP="00580157">
      <w:pPr>
        <w:pStyle w:val="para"/>
      </w:pPr>
      <w:r w:rsidRPr="003B0EDE">
        <w:rPr>
          <w:lang w:eastAsia="fr-FR"/>
        </w:rPr>
        <w:tab/>
        <w:t xml:space="preserve">In fulfilling the requirements of this section, the </w:t>
      </w:r>
      <w:r w:rsidR="00060A7A">
        <w:rPr>
          <w:lang w:eastAsia="fr-FR"/>
        </w:rPr>
        <w:t xml:space="preserve">Enhanced </w:t>
      </w:r>
      <w:r w:rsidRPr="003B0EDE">
        <w:rPr>
          <w:lang w:eastAsia="fr-FR"/>
        </w:rPr>
        <w:t xml:space="preserve">Child Restraint System shall be installed in accordance with the user manual of the </w:t>
      </w:r>
      <w:r w:rsidR="00060A7A">
        <w:rPr>
          <w:lang w:eastAsia="fr-FR"/>
        </w:rPr>
        <w:t xml:space="preserve">Enhanced </w:t>
      </w:r>
      <w:r w:rsidRPr="003B0EDE">
        <w:rPr>
          <w:lang w:eastAsia="fr-FR"/>
        </w:rPr>
        <w:t>Child Restraint System.</w:t>
      </w:r>
      <w:r w:rsidRPr="003B0EDE">
        <w:t xml:space="preserve"> The storage position of the support-leg is excluded from these requirements.</w:t>
      </w:r>
    </w:p>
    <w:p w14:paraId="0A78A9BE" w14:textId="77777777" w:rsidR="003B0EDE" w:rsidRPr="003B0EDE" w:rsidRDefault="00EA419F" w:rsidP="003B0EDE">
      <w:pPr>
        <w:spacing w:after="120"/>
        <w:ind w:left="2268" w:right="1134" w:hanging="1134"/>
        <w:jc w:val="both"/>
      </w:pPr>
      <w:r>
        <w:rPr>
          <w:noProof/>
          <w:lang w:eastAsia="en-GB"/>
        </w:rPr>
        <w:drawing>
          <wp:inline distT="0" distB="0" distL="0" distR="0" wp14:anchorId="3724926D" wp14:editId="18914205">
            <wp:extent cx="4366895" cy="3042920"/>
            <wp:effectExtent l="0" t="0" r="0" b="5080"/>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6895" cy="3042920"/>
                    </a:xfrm>
                    <a:prstGeom prst="rect">
                      <a:avLst/>
                    </a:prstGeom>
                    <a:noFill/>
                    <a:ln>
                      <a:noFill/>
                    </a:ln>
                  </pic:spPr>
                </pic:pic>
              </a:graphicData>
            </a:graphic>
          </wp:inline>
        </w:drawing>
      </w:r>
    </w:p>
    <w:p w14:paraId="61A662F9" w14:textId="5EABB4D9" w:rsidR="000E67E4" w:rsidRPr="000E67E4" w:rsidRDefault="003B0EDE" w:rsidP="000E67E4">
      <w:pPr>
        <w:suppressAutoHyphens w:val="0"/>
        <w:spacing w:after="120"/>
        <w:ind w:left="2268" w:right="1134" w:hanging="1134"/>
        <w:jc w:val="both"/>
        <w:rPr>
          <w:snapToGrid w:val="0"/>
          <w:lang w:val="en-US"/>
        </w:rPr>
      </w:pPr>
      <w:r w:rsidRPr="003B0EDE">
        <w:rPr>
          <w:lang w:val="en-US"/>
        </w:rPr>
        <w:t>6.3.5.1.</w:t>
      </w:r>
      <w:r w:rsidRPr="003B0EDE">
        <w:rPr>
          <w:lang w:val="en-US"/>
        </w:rPr>
        <w:tab/>
      </w:r>
      <w:r w:rsidR="000E67E4" w:rsidRPr="000E67E4">
        <w:rPr>
          <w:snapToGrid w:val="0"/>
          <w:lang w:val="en-US"/>
        </w:rPr>
        <w:t>Support-leg and support-leg foot geometrical requirements</w:t>
      </w:r>
    </w:p>
    <w:p w14:paraId="472FE3EA" w14:textId="476985D3" w:rsidR="000E67E4" w:rsidRPr="000E67E4" w:rsidRDefault="000E67E4" w:rsidP="000E67E4">
      <w:pPr>
        <w:suppressAutoHyphens w:val="0"/>
        <w:spacing w:after="120"/>
        <w:ind w:left="2268" w:right="1134"/>
        <w:jc w:val="both"/>
        <w:rPr>
          <w:snapToGrid w:val="0"/>
        </w:rPr>
      </w:pPr>
      <w:r w:rsidRPr="000E67E4">
        <w:rPr>
          <w:snapToGrid w:val="0"/>
        </w:rPr>
        <w:t xml:space="preserve">The support leg, including its attachment to the Enhanced child restraint systems and the support-leg foot shall lie completely within the support leg dimension assessment volume (see also </w:t>
      </w:r>
      <w:r w:rsidR="00B75E3C">
        <w:rPr>
          <w:snapToGrid w:val="0"/>
        </w:rPr>
        <w:t>F</w:t>
      </w:r>
      <w:r w:rsidRPr="000E67E4">
        <w:rPr>
          <w:snapToGrid w:val="0"/>
        </w:rPr>
        <w:t>igures 1 and 2 of annex 19 of this Regulation), which is defined as follows:</w:t>
      </w:r>
    </w:p>
    <w:p w14:paraId="134772B5" w14:textId="77777777" w:rsidR="000E67E4" w:rsidRPr="000E67E4" w:rsidRDefault="000E67E4" w:rsidP="000E67E4">
      <w:pPr>
        <w:suppressAutoHyphens w:val="0"/>
        <w:spacing w:after="120"/>
        <w:ind w:left="2835" w:right="1134" w:hanging="567"/>
        <w:jc w:val="both"/>
        <w:rPr>
          <w:snapToGrid w:val="0"/>
        </w:rPr>
      </w:pPr>
      <w:r w:rsidRPr="000E67E4">
        <w:rPr>
          <w:snapToGrid w:val="0"/>
        </w:rPr>
        <w:t xml:space="preserve">(a) </w:t>
      </w:r>
      <w:r w:rsidRPr="000E67E4">
        <w:rPr>
          <w:snapToGrid w:val="0"/>
        </w:rPr>
        <w:tab/>
        <w:t>In width by two planes parallel to the X'-Z' plane separated by 200 mm, and centered around the origin; and</w:t>
      </w:r>
    </w:p>
    <w:p w14:paraId="37085668" w14:textId="77777777" w:rsidR="000E67E4" w:rsidRPr="000E67E4" w:rsidRDefault="000E67E4" w:rsidP="000E67E4">
      <w:pPr>
        <w:suppressAutoHyphens w:val="0"/>
        <w:spacing w:after="120"/>
        <w:ind w:left="2835" w:right="1134" w:hanging="567"/>
        <w:jc w:val="both"/>
        <w:rPr>
          <w:snapToGrid w:val="0"/>
        </w:rPr>
      </w:pPr>
      <w:r w:rsidRPr="000E67E4">
        <w:rPr>
          <w:snapToGrid w:val="0"/>
        </w:rPr>
        <w:t xml:space="preserve">(b) </w:t>
      </w:r>
      <w:r w:rsidRPr="000E67E4">
        <w:rPr>
          <w:snapToGrid w:val="0"/>
        </w:rPr>
        <w:tab/>
        <w:t>In length by two planes parallel to the Z'-Y' plane and positioned at distances of 585 mm and 695 mm forward of the origin along the X' axis; and</w:t>
      </w:r>
    </w:p>
    <w:p w14:paraId="55E7A6A7" w14:textId="77777777" w:rsidR="000E67E4" w:rsidRPr="000E67E4" w:rsidRDefault="000E67E4" w:rsidP="000E67E4">
      <w:pPr>
        <w:suppressAutoHyphens w:val="0"/>
        <w:spacing w:after="120"/>
        <w:ind w:left="2835" w:right="1134" w:hanging="567"/>
        <w:jc w:val="both"/>
        <w:rPr>
          <w:snapToGrid w:val="0"/>
          <w:lang w:val="en-US"/>
        </w:rPr>
      </w:pPr>
      <w:r w:rsidRPr="000E67E4">
        <w:rPr>
          <w:snapToGrid w:val="0"/>
          <w:lang w:val="en-US"/>
        </w:rPr>
        <w:t xml:space="preserve">(c) </w:t>
      </w:r>
      <w:r w:rsidRPr="000E67E4">
        <w:rPr>
          <w:snapToGrid w:val="0"/>
          <w:lang w:val="en-US"/>
        </w:rPr>
        <w:tab/>
        <w:t>In height by a plane parallel to the X'-Y' plane, positioned at a distance of 70 mm above the origin and measured perpendicular to the X'-Y' plane. Rigid, non-adjustable parts of the support leg shall not extend beyond a plane parallel to the X'-Y' plane, positioned at a distance of 285 mm below the origin and perpendicular to the X'-Y' plane.</w:t>
      </w:r>
    </w:p>
    <w:p w14:paraId="6A536CDF" w14:textId="3C3B0587" w:rsidR="00710111" w:rsidRPr="00710111" w:rsidRDefault="000E67E4" w:rsidP="00AD58EA">
      <w:pPr>
        <w:pStyle w:val="para"/>
        <w:ind w:firstLine="0"/>
        <w:rPr>
          <w:bCs/>
        </w:rPr>
      </w:pPr>
      <w:r w:rsidRPr="000E67E4">
        <w:rPr>
          <w:snapToGrid w:val="0"/>
          <w:lang w:val="en-US"/>
        </w:rPr>
        <w:t>The support-leg may protrude the support-leg dimension assessment volume, providing it remains within the volume of the relevant CRF.</w:t>
      </w:r>
    </w:p>
    <w:p w14:paraId="059C5A7B" w14:textId="7DF999B9" w:rsidR="003B0EDE" w:rsidRPr="003B0EDE" w:rsidRDefault="003B0EDE" w:rsidP="00580157">
      <w:pPr>
        <w:pStyle w:val="para"/>
        <w:rPr>
          <w:lang w:val="en-US"/>
        </w:rPr>
      </w:pPr>
      <w:r w:rsidRPr="003B0EDE">
        <w:rPr>
          <w:lang w:val="en-US"/>
        </w:rPr>
        <w:t>6.3.5.2.</w:t>
      </w:r>
      <w:r w:rsidRPr="003B0EDE">
        <w:rPr>
          <w:lang w:val="en-US"/>
        </w:rPr>
        <w:tab/>
        <w:t xml:space="preserve">Support-leg foot adjustability requirements </w:t>
      </w:r>
    </w:p>
    <w:p w14:paraId="5A47D5BB" w14:textId="4A3D1946" w:rsidR="003B0EDE" w:rsidRPr="003B0EDE" w:rsidRDefault="00580157" w:rsidP="00580157">
      <w:pPr>
        <w:pStyle w:val="para"/>
      </w:pPr>
      <w:r>
        <w:tab/>
      </w:r>
      <w:r w:rsidR="003B0EDE" w:rsidRPr="003B0EDE">
        <w:t>The support-leg shall be adjustable in order to ensure that the support-leg foot can be positioned throughout the height range of the sup</w:t>
      </w:r>
      <w:r w:rsidR="00AD58EA">
        <w:t xml:space="preserve">port-leg foot </w:t>
      </w:r>
      <w:r w:rsidR="00AD58EA">
        <w:lastRenderedPageBreak/>
        <w:t>assessment volume</w:t>
      </w:r>
      <w:r w:rsidR="003B0EDE" w:rsidRPr="003B0EDE">
        <w:t xml:space="preserve"> as specified below (see also </w:t>
      </w:r>
      <w:r w:rsidR="0099794C">
        <w:t>F</w:t>
      </w:r>
      <w:r w:rsidR="0099794C" w:rsidRPr="003B0EDE">
        <w:t xml:space="preserve">igures </w:t>
      </w:r>
      <w:r w:rsidR="003B0EDE" w:rsidRPr="003B0EDE">
        <w:t xml:space="preserve">3 and 4 of Annex 19 </w:t>
      </w:r>
      <w:r w:rsidR="00CB1EE3">
        <w:t>to</w:t>
      </w:r>
      <w:r w:rsidR="00CB1EE3" w:rsidRPr="003B0EDE">
        <w:t xml:space="preserve"> </w:t>
      </w:r>
      <w:r w:rsidR="003B0EDE" w:rsidRPr="003B0EDE">
        <w:t>this Regulation). Where incremental adjustment is provided, the step between two locked positions shall not exceed 20 mm.</w:t>
      </w:r>
    </w:p>
    <w:p w14:paraId="10DF57DB" w14:textId="1FC3C4B9" w:rsidR="00710111" w:rsidRPr="00710111" w:rsidRDefault="00580157" w:rsidP="00580157">
      <w:pPr>
        <w:pStyle w:val="para"/>
      </w:pPr>
      <w:r>
        <w:tab/>
      </w:r>
      <w:r w:rsidR="00710111" w:rsidRPr="00710111">
        <w:t>The support leg foot assessment volume is defined as follows:</w:t>
      </w:r>
    </w:p>
    <w:p w14:paraId="633A15C4" w14:textId="77777777" w:rsidR="00710111" w:rsidRPr="00710111" w:rsidRDefault="00710111" w:rsidP="00F141E1">
      <w:pPr>
        <w:pStyle w:val="a"/>
        <w:rPr>
          <w:lang w:val="en-US"/>
        </w:rPr>
      </w:pPr>
      <w:r w:rsidRPr="00710111">
        <w:t>(a)</w:t>
      </w:r>
      <w:r w:rsidRPr="00710111">
        <w:tab/>
        <w:t>I</w:t>
      </w:r>
      <w:r w:rsidRPr="00710111">
        <w:rPr>
          <w:lang w:val="en-US"/>
        </w:rPr>
        <w:t xml:space="preserve">n width by two planes parallel to the X'-Z' plane, separated by 200 mm, and centered around the origin; and </w:t>
      </w:r>
    </w:p>
    <w:p w14:paraId="4661FCA9" w14:textId="211598D8" w:rsidR="00710111" w:rsidRPr="00710111" w:rsidRDefault="00710111" w:rsidP="00F141E1">
      <w:pPr>
        <w:pStyle w:val="a"/>
      </w:pPr>
      <w:r w:rsidRPr="00710111">
        <w:rPr>
          <w:lang w:val="en-US"/>
        </w:rPr>
        <w:t>(b)</w:t>
      </w:r>
      <w:r w:rsidRPr="00710111">
        <w:rPr>
          <w:lang w:val="en-US"/>
        </w:rPr>
        <w:tab/>
        <w:t>In length by two planes parallel to the Z'-Y' plane and positioned at distances of 585 mm and 695 mm forward of the origin along the X'</w:t>
      </w:r>
      <w:r w:rsidR="00C60E46">
        <w:rPr>
          <w:lang w:val="en-US"/>
        </w:rPr>
        <w:t> </w:t>
      </w:r>
      <w:r w:rsidRPr="00710111">
        <w:rPr>
          <w:lang w:val="en-US"/>
        </w:rPr>
        <w:t>axis; and</w:t>
      </w:r>
    </w:p>
    <w:p w14:paraId="3826ADEC" w14:textId="77777777" w:rsidR="00710111" w:rsidRPr="00710111" w:rsidRDefault="00710111" w:rsidP="00F141E1">
      <w:pPr>
        <w:pStyle w:val="a"/>
      </w:pPr>
      <w:r w:rsidRPr="00710111">
        <w:rPr>
          <w:lang w:val="en-US"/>
        </w:rPr>
        <w:t>(c)</w:t>
      </w:r>
      <w:r w:rsidRPr="00710111">
        <w:rPr>
          <w:lang w:val="en-US"/>
        </w:rPr>
        <w:tab/>
        <w:t>In height by two planes parallel to the X'-Y' plane positioned at distances of 285 mm and 540 mm below the origin along the X' axis.</w:t>
      </w:r>
    </w:p>
    <w:p w14:paraId="3EEAF7FF" w14:textId="06928833" w:rsidR="00710111" w:rsidRPr="00710111" w:rsidRDefault="00580157" w:rsidP="00580157">
      <w:pPr>
        <w:pStyle w:val="para"/>
      </w:pPr>
      <w:r>
        <w:tab/>
      </w:r>
      <w:r w:rsidR="00710111" w:rsidRPr="00710111">
        <w:t>It shall be permissible for the support-leg to be adjustable beyond the height limits in the Z' direction (as indicated by key 6 in Figure 3 of Annex 19), providing that no parts extend beyond the limiting planes in the X' and Y'</w:t>
      </w:r>
      <w:r w:rsidR="00710111" w:rsidRPr="00710111">
        <w:rPr>
          <w:b/>
        </w:rPr>
        <w:t xml:space="preserve"> </w:t>
      </w:r>
      <w:r w:rsidR="00710111" w:rsidRPr="00710111">
        <w:t>directions.</w:t>
      </w:r>
    </w:p>
    <w:p w14:paraId="5C07E3F0" w14:textId="77777777" w:rsidR="003B0EDE" w:rsidRPr="003B0EDE" w:rsidRDefault="003B0EDE" w:rsidP="00580157">
      <w:pPr>
        <w:pStyle w:val="para"/>
        <w:rPr>
          <w:lang w:val="en-US"/>
        </w:rPr>
      </w:pPr>
      <w:r w:rsidRPr="003B0EDE">
        <w:rPr>
          <w:lang w:val="en-US"/>
        </w:rPr>
        <w:t>6.3.5.3.</w:t>
      </w:r>
      <w:r w:rsidRPr="003B0EDE">
        <w:rPr>
          <w:lang w:val="en-US"/>
        </w:rPr>
        <w:tab/>
        <w:t>Support-leg foot dimensions</w:t>
      </w:r>
    </w:p>
    <w:p w14:paraId="35C057B0" w14:textId="20DF0B9F" w:rsidR="003B0EDE" w:rsidRPr="003B0EDE" w:rsidRDefault="00580157" w:rsidP="00580157">
      <w:pPr>
        <w:pStyle w:val="para"/>
      </w:pPr>
      <w:r>
        <w:tab/>
      </w:r>
      <w:r w:rsidR="003B0EDE" w:rsidRPr="003B0EDE">
        <w:t>The dimensions of the support-leg foot shall meet the following requirements:</w:t>
      </w:r>
    </w:p>
    <w:p w14:paraId="2EF0CB30" w14:textId="77777777" w:rsidR="003B0EDE" w:rsidRPr="003B0EDE" w:rsidRDefault="003B0EDE" w:rsidP="00F141E1">
      <w:pPr>
        <w:pStyle w:val="a"/>
      </w:pPr>
      <w:r w:rsidRPr="003B0EDE">
        <w:t>(a)</w:t>
      </w:r>
      <w:r w:rsidRPr="003B0EDE">
        <w:tab/>
        <w:t xml:space="preserve">Minimum support-leg contact surface shall be </w:t>
      </w:r>
      <w:r w:rsidRPr="003B0EDE">
        <w:rPr>
          <w:rFonts w:hAnsi="Times New Roman Bold"/>
        </w:rPr>
        <w:t>2</w:t>
      </w:r>
      <w:r w:rsidR="0099794C">
        <w:rPr>
          <w:rFonts w:hAnsi="Times New Roman Bold"/>
        </w:rPr>
        <w:t>,</w:t>
      </w:r>
      <w:r w:rsidRPr="003B0EDE">
        <w:rPr>
          <w:rFonts w:hAnsi="Times New Roman Bold"/>
        </w:rPr>
        <w:t>500 mm</w:t>
      </w:r>
      <w:r w:rsidRPr="003B0EDE">
        <w:rPr>
          <w:rFonts w:hAnsi="Times New Roman Bold"/>
          <w:vertAlign w:val="superscript"/>
        </w:rPr>
        <w:t>2</w:t>
      </w:r>
      <w:r w:rsidRPr="003B0EDE">
        <w:t xml:space="preserve">, measured as a projected surface 10 mm above the lower edge of the support-leg foot (see </w:t>
      </w:r>
      <w:r w:rsidR="00C142D4">
        <w:t>F</w:t>
      </w:r>
      <w:r w:rsidR="00C142D4" w:rsidRPr="003B0EDE">
        <w:t xml:space="preserve">igure </w:t>
      </w:r>
      <w:r w:rsidRPr="003B0EDE">
        <w:t>0(d));</w:t>
      </w:r>
    </w:p>
    <w:p w14:paraId="66AFB884" w14:textId="2CB00479" w:rsidR="003B0EDE" w:rsidRPr="003B0EDE" w:rsidRDefault="003B0EDE" w:rsidP="00F141E1">
      <w:pPr>
        <w:pStyle w:val="a"/>
      </w:pPr>
      <w:r w:rsidRPr="003B0EDE">
        <w:t>(b)</w:t>
      </w:r>
      <w:r w:rsidRPr="003B0EDE">
        <w:tab/>
      </w:r>
      <w:r w:rsidR="00710111" w:rsidRPr="00710111">
        <w:t xml:space="preserve">Minimum outside dimensions shall be 30 mm in the X' and Y' </w:t>
      </w:r>
      <w:r w:rsidRPr="003B0EDE">
        <w:t>directions, with maximum dimensions being limited by the support-leg foot assessment volume;</w:t>
      </w:r>
    </w:p>
    <w:p w14:paraId="7E46961D" w14:textId="77777777" w:rsidR="003B0EDE" w:rsidRPr="003B0EDE" w:rsidRDefault="003B0EDE" w:rsidP="00F141E1">
      <w:pPr>
        <w:pStyle w:val="a"/>
      </w:pPr>
      <w:r w:rsidRPr="003B0EDE">
        <w:t>(c)</w:t>
      </w:r>
      <w:r w:rsidRPr="003B0EDE">
        <w:tab/>
        <w:t>Minimum radius of the edges of the support-leg foot shall be 3.2 mm.</w:t>
      </w:r>
    </w:p>
    <w:p w14:paraId="74F9C188" w14:textId="71FEA573" w:rsidR="003B0EDE" w:rsidRPr="003B0EDE" w:rsidRDefault="003B0EDE" w:rsidP="004A0F19">
      <w:pPr>
        <w:pStyle w:val="Heading1"/>
        <w:keepNext/>
        <w:numPr>
          <w:ilvl w:val="0"/>
          <w:numId w:val="0"/>
        </w:numPr>
        <w:ind w:left="567" w:firstLine="567"/>
      </w:pPr>
      <w:r w:rsidRPr="003B0EDE">
        <w:t>Figure 0(d)</w:t>
      </w:r>
    </w:p>
    <w:p w14:paraId="2C8266EF" w14:textId="67999785" w:rsidR="003B0EDE" w:rsidRPr="003B0EDE" w:rsidRDefault="00CE7DE4" w:rsidP="003B0EDE">
      <w:pPr>
        <w:tabs>
          <w:tab w:val="num" w:pos="3660"/>
        </w:tabs>
        <w:spacing w:after="120"/>
        <w:ind w:left="2268" w:hanging="1134"/>
        <w:jc w:val="both"/>
        <w:rPr>
          <w:rFonts w:cs="Arial"/>
        </w:rPr>
      </w:pPr>
      <w:r>
        <w:rPr>
          <w:noProof/>
          <w:lang w:eastAsia="en-GB"/>
        </w:rPr>
        <mc:AlternateContent>
          <mc:Choice Requires="wps">
            <w:drawing>
              <wp:anchor distT="0" distB="0" distL="114300" distR="114300" simplePos="0" relativeHeight="251623424" behindDoc="0" locked="0" layoutInCell="1" allowOverlap="1" wp14:anchorId="017A8326" wp14:editId="179E6979">
                <wp:simplePos x="0" y="0"/>
                <wp:positionH relativeFrom="column">
                  <wp:posOffset>1308100</wp:posOffset>
                </wp:positionH>
                <wp:positionV relativeFrom="paragraph">
                  <wp:posOffset>2509520</wp:posOffset>
                </wp:positionV>
                <wp:extent cx="1038225" cy="10160"/>
                <wp:effectExtent l="0" t="0" r="28575" b="27940"/>
                <wp:wrapNone/>
                <wp:docPr id="186"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1016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244ACB" id="AutoShape 199" o:spid="_x0000_s1026" type="#_x0000_t32" style="position:absolute;margin-left:103pt;margin-top:197.6pt;width:81.75pt;height:.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">
                <v:stroke dashstyle="dash"/>
              </v:shape>
            </w:pict>
          </mc:Fallback>
        </mc:AlternateContent>
      </w:r>
      <w:r w:rsidR="00EA419F">
        <w:rPr>
          <w:rFonts w:cs="Arial"/>
          <w:b/>
          <w:noProof/>
          <w:lang w:eastAsia="en-GB"/>
        </w:rPr>
        <mc:AlternateContent>
          <mc:Choice Requires="wpg">
            <w:drawing>
              <wp:inline distT="0" distB="0" distL="0" distR="0" wp14:anchorId="071BEBC5" wp14:editId="33410E84">
                <wp:extent cx="2518914" cy="2562124"/>
                <wp:effectExtent l="0" t="0" r="281940" b="29210"/>
                <wp:docPr id="178"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914" cy="2562124"/>
                          <a:chOff x="6403" y="10967"/>
                          <a:chExt cx="5082" cy="5350"/>
                        </a:xfrm>
                      </wpg:grpSpPr>
                      <wps:wsp>
                        <wps:cNvPr id="179" name="Oval 104"/>
                        <wps:cNvSpPr>
                          <a:spLocks noChangeArrowheads="1"/>
                        </wps:cNvSpPr>
                        <wps:spPr bwMode="auto">
                          <a:xfrm>
                            <a:off x="9231" y="14765"/>
                            <a:ext cx="1417" cy="1417"/>
                          </a:xfrm>
                          <a:prstGeom prst="ellipse">
                            <a:avLst/>
                          </a:prstGeom>
                          <a:solidFill>
                            <a:srgbClr val="FFFFFF"/>
                          </a:solidFill>
                          <a:ln w="9525">
                            <a:round/>
                            <a:headEnd/>
                            <a:tailEnd/>
                          </a:ln>
                          <a:scene3d>
                            <a:camera prst="legacyObliqueTopRight"/>
                            <a:lightRig rig="legacyFlat3" dir="b"/>
                          </a:scene3d>
                          <a:sp3d extrusionH="1801800" prstMaterial="legacyMatte">
                            <a:bevelT w="13500" h="13500" prst="angle"/>
                            <a:bevelB w="13500" h="13500" prst="angle"/>
                            <a:extrusionClr>
                              <a:srgbClr val="FFFFFF"/>
                            </a:extrusionClr>
                          </a:sp3d>
                        </wps:spPr>
                        <wps:bodyPr rot="0" vert="horz" wrap="square" lIns="91440" tIns="45720" rIns="91440" bIns="45720" anchor="t" anchorCtr="0" upright="1">
                          <a:noAutofit/>
                        </wps:bodyPr>
                      </wps:wsp>
                      <wpg:grpSp>
                        <wpg:cNvPr id="180" name="Group 105"/>
                        <wpg:cNvGrpSpPr>
                          <a:grpSpLocks/>
                        </wpg:cNvGrpSpPr>
                        <wpg:grpSpPr bwMode="auto">
                          <a:xfrm>
                            <a:off x="6403" y="10967"/>
                            <a:ext cx="5082" cy="5350"/>
                            <a:chOff x="6403" y="10967"/>
                            <a:chExt cx="5082" cy="5350"/>
                          </a:xfrm>
                        </wpg:grpSpPr>
                        <wps:wsp>
                          <wps:cNvPr id="181" name="Text Box 106"/>
                          <wps:cNvSpPr txBox="1">
                            <a:spLocks noChangeArrowheads="1"/>
                          </wps:cNvSpPr>
                          <wps:spPr bwMode="auto">
                            <a:xfrm>
                              <a:off x="6403" y="15767"/>
                              <a:ext cx="1414" cy="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378EDD" w14:textId="77777777" w:rsidR="004F4CD8" w:rsidRDefault="004F4CD8" w:rsidP="003B0EDE">
                                <w:pPr>
                                  <w:rPr>
                                    <w:lang w:val="de-DE"/>
                                  </w:rPr>
                                </w:pPr>
                                <w:r w:rsidRPr="007F1808">
                                  <w:rPr>
                                    <w:lang w:val="de-DE"/>
                                  </w:rPr>
                                  <w:t>10 mm</w:t>
                                </w:r>
                              </w:p>
                              <w:p w14:paraId="007086A3" w14:textId="77777777" w:rsidR="004F4CD8" w:rsidRDefault="004F4CD8" w:rsidP="003B0EDE">
                                <w:pPr>
                                  <w:rPr>
                                    <w:lang w:val="de-DE"/>
                                  </w:rPr>
                                </w:pPr>
                              </w:p>
                            </w:txbxContent>
                          </wps:txbx>
                          <wps:bodyPr rot="0" vert="horz" wrap="square" lIns="91440" tIns="45720" rIns="91440" bIns="45720" anchor="t" anchorCtr="0" upright="1">
                            <a:noAutofit/>
                          </wps:bodyPr>
                        </wps:wsp>
                        <wps:wsp>
                          <wps:cNvPr id="182" name="AutoShape 107"/>
                          <wps:cNvCnPr/>
                          <wps:spPr bwMode="auto">
                            <a:xfrm>
                              <a:off x="7872" y="15801"/>
                              <a:ext cx="1110" cy="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3" name="AutoShape 108"/>
                          <wps:cNvCnPr/>
                          <wps:spPr bwMode="auto">
                            <a:xfrm>
                              <a:off x="8270" y="15834"/>
                              <a:ext cx="7" cy="37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4" name="Oval 109"/>
                          <wps:cNvSpPr>
                            <a:spLocks noChangeArrowheads="1"/>
                          </wps:cNvSpPr>
                          <wps:spPr bwMode="auto">
                            <a:xfrm rot="3179912">
                              <a:off x="9894" y="11075"/>
                              <a:ext cx="699" cy="483"/>
                            </a:xfrm>
                            <a:prstGeom prst="ellipse">
                              <a:avLst/>
                            </a:prstGeom>
                            <a:solidFill>
                              <a:srgbClr val="FFFFFF"/>
                            </a:solidFill>
                            <a:ln w="9525">
                              <a:round/>
                              <a:headEnd/>
                              <a:tailEnd/>
                            </a:ln>
                            <a:scene3d>
                              <a:camera prst="legacyPerspectiveTopRight">
                                <a:rot lat="16499998" lon="300000" rev="0"/>
                              </a:camera>
                              <a:lightRig rig="legacyFlat3" dir="b"/>
                            </a:scene3d>
                            <a:sp3d extrusionH="1801800" prstMaterial="legacyMatte">
                              <a:bevelT w="13500" h="13500" prst="angle"/>
                              <a:bevelB w="13500" h="13500" prst="angle"/>
                              <a:extrusionClr>
                                <a:srgbClr val="FFFFFF"/>
                              </a:extrusionClr>
                            </a:sp3d>
                          </wps:spPr>
                          <wps:bodyPr rot="0" vert="horz" wrap="square" lIns="91440" tIns="45720" rIns="91440" bIns="45720" anchor="t" anchorCtr="0" upright="1">
                            <a:noAutofit/>
                          </wps:bodyPr>
                        </wps:wsp>
                        <wps:wsp>
                          <wps:cNvPr id="185" name="AutoShape 110"/>
                          <wps:cNvSpPr>
                            <a:spLocks noChangeArrowheads="1"/>
                          </wps:cNvSpPr>
                          <wps:spPr bwMode="auto">
                            <a:xfrm>
                              <a:off x="9235" y="14755"/>
                              <a:ext cx="2250" cy="1050"/>
                            </a:xfrm>
                            <a:prstGeom prst="parallelogram">
                              <a:avLst>
                                <a:gd name="adj" fmla="val 103621"/>
                              </a:avLst>
                            </a:prstGeom>
                            <a:pattFill prst="wdDnDiag">
                              <a:fgClr>
                                <a:srgbClr val="FF0000">
                                  <a:alpha val="20000"/>
                                </a:srgbClr>
                              </a:fgClr>
                              <a:bgClr>
                                <a:srgbClr val="FFFFFF">
                                  <a:alpha val="20000"/>
                                </a:srgbClr>
                              </a:bgClr>
                            </a:pattFill>
                            <a:ln w="9525">
                              <a:solidFill>
                                <a:srgbClr val="000000"/>
                              </a:solidFill>
                              <a:miter lim="800000"/>
                              <a:headEnd/>
                              <a:tailEnd/>
                            </a:ln>
                          </wps:spPr>
                          <wps:bodyPr rot="0" vert="horz" wrap="square" lIns="91440" tIns="45720" rIns="91440" bIns="45720" anchor="t" anchorCtr="0" upright="1">
                            <a:noAutofit/>
                          </wps:bodyPr>
                        </wps:wsp>
                      </wpg:grpSp>
                    </wpg:wgp>
                  </a:graphicData>
                </a:graphic>
              </wp:inline>
            </w:drawing>
          </mc:Choice>
          <mc:Fallback>
            <w:pict>
              <v:group w14:anchorId="071BEBC5" id="Group 103" o:spid="_x0000_s1074" style="width:198.35pt;height:201.75pt;mso-position-horizontal-relative:char;mso-position-vertical-relative:line" coordorigin="6403,10967" coordsize="5082,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">
                <v:oval id="Oval 104" o:spid="_x0000_s1075" style="position:absolute;left:9231;top:14765;width:1417;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">
                  <o:extrusion v:ext="view" backdepth="2in" color="white" on="t"/>
                </v:oval>
                <v:group id="Group 105" o:spid="_x0000_s1076" style="position:absolute;left:6403;top:10967;width:5082;height:5350" coordorigin="6403,10967" coordsize="5082,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Text Box 106" o:spid="_x0000_s1077" type="#_x0000_t202" style="position:absolute;left:6403;top:15767;width:1414;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" stroked="f">
                    <v:textbox>
                      <w:txbxContent>
                        <w:p w14:paraId="3A378EDD" w14:textId="77777777" w:rsidR="004F4CD8" w:rsidRDefault="004F4CD8" w:rsidP="003B0EDE">
                          <w:pPr>
                            <w:rPr>
                              <w:lang w:val="de-DE"/>
                            </w:rPr>
                          </w:pPr>
                          <w:r w:rsidRPr="007F1808">
                            <w:rPr>
                              <w:lang w:val="de-DE"/>
                            </w:rPr>
                            <w:t>10 mm</w:t>
                          </w:r>
                        </w:p>
                        <w:p w14:paraId="007086A3" w14:textId="77777777" w:rsidR="004F4CD8" w:rsidRDefault="004F4CD8" w:rsidP="003B0EDE">
                          <w:pPr>
                            <w:rPr>
                              <w:lang w:val="de-DE"/>
                            </w:rPr>
                          </w:pPr>
                        </w:p>
                      </w:txbxContent>
                    </v:textbox>
                  </v:shape>
                  <v:shape id="AutoShape 107" o:spid="_x0000_s1078" type="#_x0000_t32" style="position:absolute;left:7872;top:15801;width:1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">
                    <v:stroke dashstyle="dash"/>
                  </v:shape>
                  <v:shape id="AutoShape 108" o:spid="_x0000_s1079" type="#_x0000_t32" style="position:absolute;left:8270;top:15834;width:7;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">
                    <v:stroke startarrow="block" endarrow="block"/>
                  </v:shape>
                  <v:oval id="Oval 109" o:spid="_x0000_s1080" style="position:absolute;left:9894;top:11075;width:699;height:483;rotation:347331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">
                    <o:extrusion v:ext="view" backdepth="2in" color="white" on="t" rotationangle="5570563fd,5" type="perspective"/>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0" o:spid="_x0000_s1081" type="#_x0000_t7" style="position:absolute;left:9235;top:14755;width:2250;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" adj="10445" fillcolor="red">
                    <v:fill r:id="rId41" o:title="" opacity="13107f" o:opacity2="13107f" type="pattern"/>
                  </v:shape>
                </v:group>
                <w10:anchorlock/>
              </v:group>
            </w:pict>
          </mc:Fallback>
        </mc:AlternateContent>
      </w:r>
    </w:p>
    <w:p w14:paraId="4377A771" w14:textId="15CCA9C5" w:rsidR="006F5779" w:rsidRDefault="006F5779" w:rsidP="00580157">
      <w:pPr>
        <w:pStyle w:val="para"/>
      </w:pPr>
    </w:p>
    <w:p w14:paraId="2E4AFE77" w14:textId="77777777" w:rsidR="00716539" w:rsidRPr="00716539" w:rsidRDefault="00716539" w:rsidP="00580157">
      <w:pPr>
        <w:pStyle w:val="para"/>
      </w:pPr>
      <w:r w:rsidRPr="00716539">
        <w:t>6.3.5.4.</w:t>
      </w:r>
      <w:r w:rsidRPr="00716539">
        <w:tab/>
        <w:t>Support-leg foot</w:t>
      </w:r>
      <w:r w:rsidRPr="00716539">
        <w:rPr>
          <w:b/>
        </w:rPr>
        <w:t xml:space="preserve"> </w:t>
      </w:r>
      <w:r w:rsidRPr="00716539">
        <w:t xml:space="preserve">jig </w:t>
      </w:r>
    </w:p>
    <w:p w14:paraId="0E10E7AA" w14:textId="77777777" w:rsidR="00716539" w:rsidRPr="00716539" w:rsidRDefault="00716539" w:rsidP="00580157">
      <w:pPr>
        <w:pStyle w:val="para"/>
      </w:pPr>
      <w:r w:rsidRPr="00716539">
        <w:rPr>
          <w:bCs/>
        </w:rPr>
        <w:tab/>
      </w:r>
      <w:r w:rsidRPr="00716539">
        <w:t xml:space="preserve">A jig shall be used to check that the support-leg foot meets the requirements defined in paragraph 6.3.5.2. </w:t>
      </w:r>
      <w:r w:rsidRPr="00716539">
        <w:rPr>
          <w:bCs/>
        </w:rPr>
        <w:t>above (see Figure</w:t>
      </w:r>
      <w:r w:rsidRPr="00716539">
        <w:t xml:space="preserve"> 0(e)). As an alternative a computer simulation shall also be considered satisfactory.</w:t>
      </w:r>
    </w:p>
    <w:p w14:paraId="3994135D" w14:textId="77777777" w:rsidR="00716539" w:rsidRDefault="00716539" w:rsidP="00580157">
      <w:pPr>
        <w:pStyle w:val="para"/>
        <w:rPr>
          <w:bCs/>
        </w:rPr>
      </w:pPr>
      <w:r w:rsidRPr="00716539">
        <w:rPr>
          <w:b/>
          <w:bCs/>
        </w:rPr>
        <w:tab/>
      </w:r>
      <w:r w:rsidRPr="00716539">
        <w:t xml:space="preserve">The jig is defined as the ISOFIX CRF corresponding to the size class of the Enhanced Child Restraint System. The jig is expanded with two 6 mm diameter ISOFIX low anchorages. The striped box positioned in front of the jig is positioned and sized according paragraph 6.3.5.2. </w:t>
      </w:r>
      <w:r w:rsidRPr="00716539">
        <w:rPr>
          <w:bCs/>
        </w:rPr>
        <w:t xml:space="preserve">above. </w:t>
      </w:r>
      <w:r w:rsidRPr="00716539">
        <w:t>The ECRS shall have its attachments latched when conducting the assessment</w:t>
      </w:r>
      <w:r w:rsidRPr="00716539">
        <w:rPr>
          <w:bCs/>
        </w:rPr>
        <w:t>.</w:t>
      </w:r>
    </w:p>
    <w:p w14:paraId="4EA59833" w14:textId="77777777" w:rsidR="003B0EDE" w:rsidRPr="0022700C" w:rsidRDefault="003B0EDE" w:rsidP="004A0F19">
      <w:pPr>
        <w:pStyle w:val="Heading1"/>
        <w:keepNext/>
        <w:numPr>
          <w:ilvl w:val="0"/>
          <w:numId w:val="0"/>
        </w:numPr>
        <w:ind w:left="567" w:firstLine="567"/>
      </w:pPr>
      <w:r w:rsidRPr="0022700C">
        <w:lastRenderedPageBreak/>
        <w:t xml:space="preserve">Figure 0(e) </w:t>
      </w:r>
    </w:p>
    <w:p w14:paraId="41CCB3C8" w14:textId="67F731B0" w:rsidR="003B0EDE" w:rsidRPr="003B0EDE" w:rsidRDefault="00A97EAB" w:rsidP="003B0EDE">
      <w:pPr>
        <w:spacing w:after="120"/>
        <w:ind w:left="1200" w:right="1134"/>
        <w:jc w:val="both"/>
        <w:rPr>
          <w:strike/>
        </w:rPr>
      </w:pPr>
      <w:r>
        <w:rPr>
          <w:noProof/>
          <w:lang w:eastAsia="en-GB"/>
        </w:rPr>
        <mc:AlternateContent>
          <mc:Choice Requires="wps">
            <w:drawing>
              <wp:anchor distT="0" distB="0" distL="114300" distR="114300" simplePos="0" relativeHeight="251643904" behindDoc="0" locked="0" layoutInCell="1" allowOverlap="1" wp14:anchorId="24660962" wp14:editId="61D6A356">
                <wp:simplePos x="0" y="0"/>
                <wp:positionH relativeFrom="column">
                  <wp:posOffset>2653535</wp:posOffset>
                </wp:positionH>
                <wp:positionV relativeFrom="paragraph">
                  <wp:posOffset>1154233</wp:posOffset>
                </wp:positionV>
                <wp:extent cx="226060" cy="0"/>
                <wp:effectExtent l="16510" t="19050" r="14605" b="19050"/>
                <wp:wrapNone/>
                <wp:docPr id="176"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06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2A7FB8" id="AutoShape 238" o:spid="_x0000_s1026" type="#_x0000_t32" style="position:absolute;margin-left:208.95pt;margin-top:90.9pt;width:17.8pt;height: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" strokecolor="blue" strokeweight="2.25pt"/>
            </w:pict>
          </mc:Fallback>
        </mc:AlternateContent>
      </w:r>
      <w:r w:rsidR="00EA419F">
        <w:rPr>
          <w:noProof/>
          <w:lang w:eastAsia="en-GB"/>
        </w:rPr>
        <mc:AlternateContent>
          <mc:Choice Requires="wps">
            <w:drawing>
              <wp:anchor distT="0" distB="0" distL="114300" distR="114300" simplePos="0" relativeHeight="251652096" behindDoc="0" locked="0" layoutInCell="1" allowOverlap="1" wp14:anchorId="44233138" wp14:editId="0244FBBA">
                <wp:simplePos x="0" y="0"/>
                <wp:positionH relativeFrom="column">
                  <wp:posOffset>2165269</wp:posOffset>
                </wp:positionH>
                <wp:positionV relativeFrom="paragraph">
                  <wp:posOffset>1146182</wp:posOffset>
                </wp:positionV>
                <wp:extent cx="226060" cy="0"/>
                <wp:effectExtent l="20320" t="22860" r="20320" b="15240"/>
                <wp:wrapNone/>
                <wp:docPr id="177"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06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CA080" id="AutoShape 239" o:spid="_x0000_s1026" type="#_x0000_t32" style="position:absolute;margin-left:170.5pt;margin-top:90.25pt;width:17.8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" strokecolor="blue" strokeweight="2.25pt"/>
            </w:pict>
          </mc:Fallback>
        </mc:AlternateContent>
      </w:r>
      <w:r w:rsidR="00EA419F">
        <w:rPr>
          <w:noProof/>
          <w:lang w:eastAsia="en-GB"/>
        </w:rPr>
        <mc:AlternateContent>
          <mc:Choice Requires="wps">
            <w:drawing>
              <wp:anchor distT="0" distB="0" distL="114300" distR="114300" simplePos="0" relativeHeight="251624448" behindDoc="0" locked="0" layoutInCell="1" allowOverlap="1" wp14:anchorId="28AFA850" wp14:editId="2B79CE1C">
                <wp:simplePos x="0" y="0"/>
                <wp:positionH relativeFrom="column">
                  <wp:posOffset>3733165</wp:posOffset>
                </wp:positionH>
                <wp:positionV relativeFrom="paragraph">
                  <wp:posOffset>1078230</wp:posOffset>
                </wp:positionV>
                <wp:extent cx="897890" cy="641985"/>
                <wp:effectExtent l="0" t="1905" r="0" b="3810"/>
                <wp:wrapNone/>
                <wp:docPr id="17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641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8066EF" w14:textId="77777777" w:rsidR="004F4CD8" w:rsidRPr="00E94ED7" w:rsidRDefault="004F4CD8" w:rsidP="003B0EDE">
                            <w:pPr>
                              <w:rPr>
                                <w:b/>
                              </w:rPr>
                            </w:pPr>
                            <w:r w:rsidRPr="00E94ED7">
                              <w:rPr>
                                <w:b/>
                              </w:rPr>
                              <w:t xml:space="preserve">ISOFIX axle 6 mm round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FA850" id="Text Box 200" o:spid="_x0000_s1082" type="#_x0000_t202" style="position:absolute;left:0;text-align:left;margin-left:293.95pt;margin-top:84.9pt;width:70.7pt;height:50.5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" stroked="f">
                <v:textbox>
                  <w:txbxContent>
                    <w:p w14:paraId="5D8066EF" w14:textId="77777777" w:rsidR="004F4CD8" w:rsidRPr="00E94ED7" w:rsidRDefault="004F4CD8" w:rsidP="003B0EDE">
                      <w:pPr>
                        <w:rPr>
                          <w:b/>
                        </w:rPr>
                      </w:pPr>
                      <w:r w:rsidRPr="00E94ED7">
                        <w:rPr>
                          <w:b/>
                        </w:rPr>
                        <w:t xml:space="preserve">ISOFIX axle 6 mm round </w:t>
                      </w:r>
                    </w:p>
                  </w:txbxContent>
                </v:textbox>
              </v:shape>
            </w:pict>
          </mc:Fallback>
        </mc:AlternateContent>
      </w:r>
      <w:r w:rsidR="00EA419F">
        <w:rPr>
          <w:rFonts w:cs="Arial"/>
          <w:b/>
          <w:noProof/>
          <w:lang w:eastAsia="en-GB"/>
        </w:rPr>
        <mc:AlternateContent>
          <mc:Choice Requires="wpg">
            <w:drawing>
              <wp:inline distT="0" distB="0" distL="0" distR="0" wp14:anchorId="19A1AFFA" wp14:editId="7AE4E335">
                <wp:extent cx="2812212" cy="2743200"/>
                <wp:effectExtent l="0" t="57150" r="26670" b="19050"/>
                <wp:docPr id="26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2212" cy="2743200"/>
                          <a:chOff x="2844" y="5205"/>
                          <a:chExt cx="5537" cy="5551"/>
                        </a:xfrm>
                      </wpg:grpSpPr>
                      <wps:wsp>
                        <wps:cNvPr id="267" name="AutoShape 4"/>
                        <wps:cNvSpPr>
                          <a:spLocks noChangeArrowheads="1"/>
                        </wps:cNvSpPr>
                        <wps:spPr bwMode="auto">
                          <a:xfrm>
                            <a:off x="2844" y="8828"/>
                            <a:ext cx="5537" cy="1928"/>
                          </a:xfrm>
                          <a:prstGeom prst="cube">
                            <a:avLst>
                              <a:gd name="adj" fmla="val 9375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8" name="AutoShape 5"/>
                        <wps:cNvSpPr>
                          <a:spLocks noChangeArrowheads="1"/>
                        </wps:cNvSpPr>
                        <wps:spPr bwMode="auto">
                          <a:xfrm>
                            <a:off x="4954" y="7797"/>
                            <a:ext cx="1850" cy="1902"/>
                          </a:xfrm>
                          <a:prstGeom prst="cube">
                            <a:avLst>
                              <a:gd name="adj" fmla="val 25000"/>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269" name="Line 6"/>
                        <wps:cNvCnPr/>
                        <wps:spPr bwMode="auto">
                          <a:xfrm>
                            <a:off x="4824" y="8065"/>
                            <a:ext cx="130" cy="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Line 7"/>
                        <wps:cNvCnPr/>
                        <wps:spPr bwMode="auto">
                          <a:xfrm flipH="1">
                            <a:off x="6320" y="8010"/>
                            <a:ext cx="200" cy="2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8"/>
                        <wps:cNvCnPr/>
                        <wps:spPr bwMode="auto">
                          <a:xfrm flipV="1">
                            <a:off x="4915" y="7545"/>
                            <a:ext cx="392" cy="4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Line 9"/>
                        <wps:cNvCnPr/>
                        <wps:spPr bwMode="auto">
                          <a:xfrm>
                            <a:off x="5481" y="7741"/>
                            <a:ext cx="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Line 10"/>
                        <wps:cNvCnPr/>
                        <wps:spPr bwMode="auto">
                          <a:xfrm flipV="1">
                            <a:off x="4954" y="7741"/>
                            <a:ext cx="527" cy="5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Line 11"/>
                        <wps:cNvCnPr/>
                        <wps:spPr bwMode="auto">
                          <a:xfrm>
                            <a:off x="5307" y="7567"/>
                            <a:ext cx="174" cy="17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12"/>
                        <wps:cNvCnPr/>
                        <wps:spPr bwMode="auto">
                          <a:xfrm>
                            <a:off x="5930" y="9027"/>
                            <a:ext cx="2" cy="64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6" name="Line 13"/>
                        <wps:cNvCnPr/>
                        <wps:spPr bwMode="auto">
                          <a:xfrm>
                            <a:off x="5257" y="9040"/>
                            <a:ext cx="1" cy="64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7" name="Line 14"/>
                        <wps:cNvCnPr/>
                        <wps:spPr bwMode="auto">
                          <a:xfrm flipV="1">
                            <a:off x="5248" y="9705"/>
                            <a:ext cx="694" cy="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8" name="AutoShape 15"/>
                        <wps:cNvSpPr>
                          <a:spLocks noChangeArrowheads="1"/>
                        </wps:cNvSpPr>
                        <wps:spPr bwMode="auto">
                          <a:xfrm rot="5400000" flipH="1">
                            <a:off x="4455" y="9372"/>
                            <a:ext cx="1141" cy="462"/>
                          </a:xfrm>
                          <a:prstGeom prst="parallelogram">
                            <a:avLst>
                              <a:gd name="adj" fmla="val 97999"/>
                            </a:avLst>
                          </a:prstGeom>
                          <a:pattFill prst="wdUpDiag">
                            <a:fgClr>
                              <a:srgbClr val="00FF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279" name="Rectangle 16"/>
                        <wps:cNvSpPr>
                          <a:spLocks noChangeArrowheads="1"/>
                        </wps:cNvSpPr>
                        <wps:spPr bwMode="auto">
                          <a:xfrm>
                            <a:off x="5261" y="9032"/>
                            <a:ext cx="668" cy="675"/>
                          </a:xfrm>
                          <a:prstGeom prst="rect">
                            <a:avLst/>
                          </a:prstGeom>
                          <a:pattFill prst="dkHorz">
                            <a:fgClr>
                              <a:srgbClr val="00FF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280" name="AutoShape 17"/>
                        <wps:cNvSpPr>
                          <a:spLocks noChangeArrowheads="1"/>
                        </wps:cNvSpPr>
                        <wps:spPr bwMode="auto">
                          <a:xfrm rot="5400000" flipH="1">
                            <a:off x="5164" y="9385"/>
                            <a:ext cx="1118" cy="421"/>
                          </a:xfrm>
                          <a:prstGeom prst="parallelogram">
                            <a:avLst>
                              <a:gd name="adj" fmla="val 105375"/>
                            </a:avLst>
                          </a:prstGeom>
                          <a:pattFill prst="wdDnDiag">
                            <a:fgClr>
                              <a:srgbClr val="00FF00">
                                <a:alpha val="28999"/>
                              </a:srgbClr>
                            </a:fgClr>
                            <a:bgClr>
                              <a:srgbClr val="FFFFFF">
                                <a:alpha val="28999"/>
                              </a:srgbClr>
                            </a:bgClr>
                          </a:pattFill>
                          <a:ln w="9525">
                            <a:solidFill>
                              <a:srgbClr val="000000"/>
                            </a:solidFill>
                            <a:miter lim="800000"/>
                            <a:headEnd/>
                            <a:tailEnd/>
                          </a:ln>
                        </wps:spPr>
                        <wps:bodyPr rot="0" vert="horz" wrap="square" lIns="91440" tIns="45720" rIns="91440" bIns="45720" anchor="t" anchorCtr="0" upright="1">
                          <a:noAutofit/>
                        </wps:bodyPr>
                      </wps:wsp>
                      <wps:wsp>
                        <wps:cNvPr id="281" name="Rectangle 18"/>
                        <wps:cNvSpPr>
                          <a:spLocks noChangeArrowheads="1"/>
                        </wps:cNvSpPr>
                        <wps:spPr bwMode="auto">
                          <a:xfrm>
                            <a:off x="4800" y="9471"/>
                            <a:ext cx="703" cy="689"/>
                          </a:xfrm>
                          <a:prstGeom prst="rect">
                            <a:avLst/>
                          </a:prstGeom>
                          <a:pattFill prst="ltHorz">
                            <a:fgClr>
                              <a:srgbClr val="00FF00">
                                <a:alpha val="50999"/>
                              </a:srgbClr>
                            </a:fgClr>
                            <a:bgClr>
                              <a:srgbClr val="FFFFFF">
                                <a:alpha val="50999"/>
                              </a:srgbClr>
                            </a:bgClr>
                          </a:pattFill>
                          <a:ln w="9525">
                            <a:solidFill>
                              <a:srgbClr val="000000"/>
                            </a:solidFill>
                            <a:miter lim="800000"/>
                            <a:headEnd/>
                            <a:tailEnd/>
                          </a:ln>
                        </wps:spPr>
                        <wps:bodyPr rot="0" vert="horz" wrap="square" lIns="91440" tIns="45720" rIns="91440" bIns="45720" anchor="t" anchorCtr="0" upright="1">
                          <a:noAutofit/>
                        </wps:bodyPr>
                      </wps:wsp>
                      <wps:wsp>
                        <wps:cNvPr id="282" name="AutoShape 19"/>
                        <wps:cNvSpPr>
                          <a:spLocks noChangeArrowheads="1"/>
                        </wps:cNvSpPr>
                        <wps:spPr bwMode="auto">
                          <a:xfrm>
                            <a:off x="4808" y="9712"/>
                            <a:ext cx="1155" cy="450"/>
                          </a:xfrm>
                          <a:prstGeom prst="parallelogram">
                            <a:avLst>
                              <a:gd name="adj" fmla="val 102441"/>
                            </a:avLst>
                          </a:prstGeom>
                          <a:solidFill>
                            <a:srgbClr val="00FF00">
                              <a:alpha val="50000"/>
                            </a:srgbClr>
                          </a:solidFill>
                          <a:ln w="9525">
                            <a:solidFill>
                              <a:srgbClr val="000000"/>
                            </a:solidFill>
                            <a:miter lim="800000"/>
                            <a:headEnd/>
                            <a:tailEnd/>
                          </a:ln>
                        </wps:spPr>
                        <wps:bodyPr rot="0" vert="horz" wrap="square" lIns="91440" tIns="45720" rIns="91440" bIns="45720" anchor="t" anchorCtr="0" upright="1">
                          <a:noAutofit/>
                        </wps:bodyPr>
                      </wps:wsp>
                      <wps:wsp>
                        <wps:cNvPr id="283" name="Line 20"/>
                        <wps:cNvCnPr/>
                        <wps:spPr bwMode="auto">
                          <a:xfrm flipV="1">
                            <a:off x="5519" y="9697"/>
                            <a:ext cx="414" cy="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4" name="Line 21"/>
                        <wps:cNvCnPr/>
                        <wps:spPr bwMode="auto">
                          <a:xfrm flipV="1">
                            <a:off x="5510" y="9694"/>
                            <a:ext cx="417" cy="44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5" name="Line 22"/>
                        <wps:cNvCnPr/>
                        <wps:spPr bwMode="auto">
                          <a:xfrm flipH="1">
                            <a:off x="5933" y="9040"/>
                            <a:ext cx="3" cy="65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86" name="Rectangle 23"/>
                        <wps:cNvSpPr>
                          <a:spLocks noChangeArrowheads="1"/>
                        </wps:cNvSpPr>
                        <wps:spPr bwMode="auto">
                          <a:xfrm>
                            <a:off x="4361" y="5285"/>
                            <a:ext cx="76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24"/>
                        <wps:cNvSpPr>
                          <a:spLocks noChangeArrowheads="1"/>
                        </wps:cNvSpPr>
                        <wps:spPr bwMode="auto">
                          <a:xfrm rot="-2491534">
                            <a:off x="6266" y="5315"/>
                            <a:ext cx="76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25"/>
                        <wps:cNvSpPr>
                          <a:spLocks noChangeArrowheads="1"/>
                        </wps:cNvSpPr>
                        <wps:spPr bwMode="auto">
                          <a:xfrm rot="-2491534">
                            <a:off x="4406" y="5315"/>
                            <a:ext cx="76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Line 26"/>
                        <wps:cNvCnPr/>
                        <wps:spPr bwMode="auto">
                          <a:xfrm flipV="1">
                            <a:off x="5561" y="7122"/>
                            <a:ext cx="252" cy="27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0" name="Line 27"/>
                        <wps:cNvCnPr/>
                        <wps:spPr bwMode="auto">
                          <a:xfrm flipV="1">
                            <a:off x="5837" y="7125"/>
                            <a:ext cx="213" cy="25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1" name="Line 28"/>
                        <wps:cNvCnPr/>
                        <wps:spPr bwMode="auto">
                          <a:xfrm flipV="1">
                            <a:off x="5810" y="7449"/>
                            <a:ext cx="246" cy="2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2" name="Line 29"/>
                        <wps:cNvCnPr/>
                        <wps:spPr bwMode="auto">
                          <a:xfrm flipV="1">
                            <a:off x="5558" y="7473"/>
                            <a:ext cx="261" cy="2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Line 30"/>
                        <wps:cNvCnPr/>
                        <wps:spPr bwMode="auto">
                          <a:xfrm>
                            <a:off x="5813" y="7116"/>
                            <a:ext cx="249"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4" name="Line 31"/>
                        <wps:cNvCnPr/>
                        <wps:spPr bwMode="auto">
                          <a:xfrm flipV="1">
                            <a:off x="5834" y="7473"/>
                            <a:ext cx="204" cy="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5" name="Line 32"/>
                        <wps:cNvCnPr/>
                        <wps:spPr bwMode="auto">
                          <a:xfrm flipH="1">
                            <a:off x="6056" y="7116"/>
                            <a:ext cx="3" cy="153"/>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33"/>
                        <wps:cNvCnPr/>
                        <wps:spPr bwMode="auto">
                          <a:xfrm flipV="1">
                            <a:off x="6521" y="7134"/>
                            <a:ext cx="249" cy="25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7" name="Line 34"/>
                        <wps:cNvCnPr/>
                        <wps:spPr bwMode="auto">
                          <a:xfrm flipV="1">
                            <a:off x="6776" y="7137"/>
                            <a:ext cx="234" cy="26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8" name="Line 35"/>
                        <wps:cNvCnPr/>
                        <wps:spPr bwMode="auto">
                          <a:xfrm flipV="1">
                            <a:off x="6518" y="7464"/>
                            <a:ext cx="273" cy="27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9" name="Line 36"/>
                        <wps:cNvCnPr/>
                        <wps:spPr bwMode="auto">
                          <a:xfrm>
                            <a:off x="6770" y="7128"/>
                            <a:ext cx="249"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0" name="Line 37"/>
                        <wps:cNvCnPr/>
                        <wps:spPr bwMode="auto">
                          <a:xfrm flipV="1">
                            <a:off x="5478" y="6593"/>
                            <a:ext cx="51" cy="11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Line 38"/>
                        <wps:cNvCnPr/>
                        <wps:spPr bwMode="auto">
                          <a:xfrm>
                            <a:off x="5565" y="7386"/>
                            <a:ext cx="2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Line 39"/>
                        <wps:cNvCnPr/>
                        <wps:spPr bwMode="auto">
                          <a:xfrm flipH="1">
                            <a:off x="5820" y="7377"/>
                            <a:ext cx="15" cy="3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Line 40"/>
                        <wps:cNvCnPr/>
                        <wps:spPr bwMode="auto">
                          <a:xfrm flipH="1">
                            <a:off x="5979" y="7266"/>
                            <a:ext cx="81" cy="9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 name="Line 41"/>
                        <wps:cNvCnPr/>
                        <wps:spPr bwMode="auto">
                          <a:xfrm>
                            <a:off x="5976" y="7362"/>
                            <a:ext cx="0" cy="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42"/>
                        <wps:cNvCnPr/>
                        <wps:spPr bwMode="auto">
                          <a:xfrm flipV="1">
                            <a:off x="5976" y="7302"/>
                            <a:ext cx="90"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43"/>
                        <wps:cNvCnPr/>
                        <wps:spPr bwMode="auto">
                          <a:xfrm flipV="1">
                            <a:off x="6042" y="7311"/>
                            <a:ext cx="27" cy="15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44"/>
                        <wps:cNvCnPr/>
                        <wps:spPr bwMode="auto">
                          <a:xfrm flipH="1">
                            <a:off x="5840" y="7131"/>
                            <a:ext cx="3" cy="15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8" name="Line 45"/>
                        <wps:cNvCnPr/>
                        <wps:spPr bwMode="auto">
                          <a:xfrm flipH="1">
                            <a:off x="5763" y="7281"/>
                            <a:ext cx="81" cy="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9" name="Line 46"/>
                        <wps:cNvCnPr/>
                        <wps:spPr bwMode="auto">
                          <a:xfrm>
                            <a:off x="5760" y="7377"/>
                            <a:ext cx="0" cy="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 name="Line 47"/>
                        <wps:cNvCnPr/>
                        <wps:spPr bwMode="auto">
                          <a:xfrm flipV="1">
                            <a:off x="5760" y="7317"/>
                            <a:ext cx="90" cy="1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11" name="Line 48"/>
                        <wps:cNvCnPr/>
                        <wps:spPr bwMode="auto">
                          <a:xfrm flipV="1">
                            <a:off x="5826" y="7314"/>
                            <a:ext cx="27" cy="15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12" name="Line 49"/>
                        <wps:cNvCnPr/>
                        <wps:spPr bwMode="auto">
                          <a:xfrm flipH="1">
                            <a:off x="6507" y="7386"/>
                            <a:ext cx="15" cy="35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3" name="Line 50"/>
                        <wps:cNvCnPr/>
                        <wps:spPr bwMode="auto">
                          <a:xfrm flipV="1">
                            <a:off x="5307" y="6668"/>
                            <a:ext cx="32" cy="8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 name="Line 51"/>
                        <wps:cNvCnPr/>
                        <wps:spPr bwMode="auto">
                          <a:xfrm flipV="1">
                            <a:off x="6324" y="7728"/>
                            <a:ext cx="558" cy="5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 name="Line 52"/>
                        <wps:cNvCnPr/>
                        <wps:spPr bwMode="auto">
                          <a:xfrm flipV="1">
                            <a:off x="6873" y="7467"/>
                            <a:ext cx="186" cy="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Line 53"/>
                        <wps:cNvCnPr/>
                        <wps:spPr bwMode="auto">
                          <a:xfrm flipV="1">
                            <a:off x="7059" y="6614"/>
                            <a:ext cx="28" cy="8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Line 54"/>
                        <wps:cNvCnPr/>
                        <wps:spPr bwMode="auto">
                          <a:xfrm flipV="1">
                            <a:off x="5444" y="7797"/>
                            <a:ext cx="1344" cy="3"/>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318" name="Line 55"/>
                        <wps:cNvCnPr/>
                        <wps:spPr bwMode="auto">
                          <a:xfrm flipV="1">
                            <a:off x="6761" y="7494"/>
                            <a:ext cx="204" cy="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19" name="Line 56"/>
                        <wps:cNvCnPr/>
                        <wps:spPr bwMode="auto">
                          <a:xfrm flipH="1">
                            <a:off x="6803" y="7152"/>
                            <a:ext cx="3" cy="15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8" name="Line 57"/>
                        <wps:cNvCnPr/>
                        <wps:spPr bwMode="auto">
                          <a:xfrm flipH="1">
                            <a:off x="6690" y="7302"/>
                            <a:ext cx="81" cy="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9" name="Line 58"/>
                        <wps:cNvCnPr/>
                        <wps:spPr bwMode="auto">
                          <a:xfrm>
                            <a:off x="6687" y="7398"/>
                            <a:ext cx="0" cy="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Line 59"/>
                        <wps:cNvCnPr/>
                        <wps:spPr bwMode="auto">
                          <a:xfrm flipV="1">
                            <a:off x="6687" y="7338"/>
                            <a:ext cx="90" cy="1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1" name="Line 60"/>
                        <wps:cNvCnPr/>
                        <wps:spPr bwMode="auto">
                          <a:xfrm flipV="1">
                            <a:off x="6753" y="7335"/>
                            <a:ext cx="27" cy="15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2" name="Line 61"/>
                        <wps:cNvCnPr/>
                        <wps:spPr bwMode="auto">
                          <a:xfrm flipH="1">
                            <a:off x="7004" y="7152"/>
                            <a:ext cx="3" cy="15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3" name="Line 62"/>
                        <wps:cNvCnPr/>
                        <wps:spPr bwMode="auto">
                          <a:xfrm flipH="1">
                            <a:off x="6927" y="7302"/>
                            <a:ext cx="81" cy="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4" name="Line 63"/>
                        <wps:cNvCnPr/>
                        <wps:spPr bwMode="auto">
                          <a:xfrm>
                            <a:off x="6924" y="7398"/>
                            <a:ext cx="0" cy="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Line 64"/>
                        <wps:cNvCnPr/>
                        <wps:spPr bwMode="auto">
                          <a:xfrm flipV="1">
                            <a:off x="6924" y="7338"/>
                            <a:ext cx="90" cy="1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6" name="Line 65"/>
                        <wps:cNvCnPr/>
                        <wps:spPr bwMode="auto">
                          <a:xfrm flipV="1">
                            <a:off x="6990" y="7335"/>
                            <a:ext cx="27" cy="15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37" name="Line 66"/>
                        <wps:cNvCnPr/>
                        <wps:spPr bwMode="auto">
                          <a:xfrm flipV="1">
                            <a:off x="6728" y="7464"/>
                            <a:ext cx="273" cy="27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 name="Line 67"/>
                        <wps:cNvCnPr/>
                        <wps:spPr bwMode="auto">
                          <a:xfrm flipH="1">
                            <a:off x="5544" y="7386"/>
                            <a:ext cx="15" cy="3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Line 68"/>
                        <wps:cNvCnPr/>
                        <wps:spPr bwMode="auto">
                          <a:xfrm flipH="1">
                            <a:off x="6756" y="7404"/>
                            <a:ext cx="15" cy="35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0" name="Line 69"/>
                        <wps:cNvCnPr/>
                        <wps:spPr bwMode="auto">
                          <a:xfrm>
                            <a:off x="6531" y="7392"/>
                            <a:ext cx="243"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 name="Line 70"/>
                        <wps:cNvCnPr/>
                        <wps:spPr bwMode="auto">
                          <a:xfrm>
                            <a:off x="6732" y="7740"/>
                            <a:ext cx="129"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 name="Line 71"/>
                        <wps:cNvCnPr/>
                        <wps:spPr bwMode="auto">
                          <a:xfrm>
                            <a:off x="6708" y="7950"/>
                            <a:ext cx="48" cy="0"/>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43" name="Line 72"/>
                        <wps:cNvCnPr/>
                        <wps:spPr bwMode="auto">
                          <a:xfrm flipV="1">
                            <a:off x="6520" y="7467"/>
                            <a:ext cx="533" cy="5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Line 73"/>
                        <wps:cNvCnPr/>
                        <wps:spPr bwMode="auto">
                          <a:xfrm flipH="1" flipV="1">
                            <a:off x="4658" y="7050"/>
                            <a:ext cx="158" cy="10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Line 74"/>
                        <wps:cNvCnPr/>
                        <wps:spPr bwMode="auto">
                          <a:xfrm flipV="1">
                            <a:off x="4666" y="6098"/>
                            <a:ext cx="0" cy="9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Line 75"/>
                        <wps:cNvCnPr/>
                        <wps:spPr bwMode="auto">
                          <a:xfrm flipV="1">
                            <a:off x="4666" y="5505"/>
                            <a:ext cx="172"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Line 76"/>
                        <wps:cNvCnPr/>
                        <wps:spPr bwMode="auto">
                          <a:xfrm flipV="1">
                            <a:off x="4852" y="5258"/>
                            <a:ext cx="360" cy="2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Line 77"/>
                        <wps:cNvCnPr/>
                        <wps:spPr bwMode="auto">
                          <a:xfrm flipH="1" flipV="1">
                            <a:off x="5220" y="5363"/>
                            <a:ext cx="120" cy="12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Line 78"/>
                        <wps:cNvCnPr/>
                        <wps:spPr bwMode="auto">
                          <a:xfrm flipH="1" flipV="1">
                            <a:off x="4815" y="7110"/>
                            <a:ext cx="128" cy="1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Line 79"/>
                        <wps:cNvCnPr/>
                        <wps:spPr bwMode="auto">
                          <a:xfrm flipV="1">
                            <a:off x="4815" y="6135"/>
                            <a:ext cx="0" cy="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Line 80"/>
                        <wps:cNvCnPr/>
                        <wps:spPr bwMode="auto">
                          <a:xfrm flipV="1">
                            <a:off x="4808" y="5505"/>
                            <a:ext cx="180" cy="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Line 81"/>
                        <wps:cNvCnPr/>
                        <wps:spPr bwMode="auto">
                          <a:xfrm flipV="1">
                            <a:off x="4995" y="5213"/>
                            <a:ext cx="413" cy="2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Line 82"/>
                        <wps:cNvCnPr/>
                        <wps:spPr bwMode="auto">
                          <a:xfrm flipV="1">
                            <a:off x="5206" y="5205"/>
                            <a:ext cx="209" cy="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Line 83"/>
                        <wps:cNvCnPr/>
                        <wps:spPr bwMode="auto">
                          <a:xfrm flipH="1" flipV="1">
                            <a:off x="5393" y="5213"/>
                            <a:ext cx="135" cy="13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 name="Line 84"/>
                        <wps:cNvCnPr/>
                        <wps:spPr bwMode="auto">
                          <a:xfrm>
                            <a:off x="4657" y="6098"/>
                            <a:ext cx="151" cy="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Line 85"/>
                        <wps:cNvCnPr/>
                        <wps:spPr bwMode="auto">
                          <a:xfrm>
                            <a:off x="4658" y="7058"/>
                            <a:ext cx="15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Line 86"/>
                        <wps:cNvCnPr/>
                        <wps:spPr bwMode="auto">
                          <a:xfrm flipH="1" flipV="1">
                            <a:off x="6199" y="7110"/>
                            <a:ext cx="128" cy="1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Line 87"/>
                        <wps:cNvCnPr/>
                        <wps:spPr bwMode="auto">
                          <a:xfrm flipV="1">
                            <a:off x="6199" y="6135"/>
                            <a:ext cx="0" cy="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Line 88"/>
                        <wps:cNvCnPr/>
                        <wps:spPr bwMode="auto">
                          <a:xfrm flipV="1">
                            <a:off x="6192" y="5505"/>
                            <a:ext cx="180" cy="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Line 89"/>
                        <wps:cNvCnPr/>
                        <wps:spPr bwMode="auto">
                          <a:xfrm flipV="1">
                            <a:off x="6379" y="5213"/>
                            <a:ext cx="413" cy="2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Line 90"/>
                        <wps:cNvCnPr/>
                        <wps:spPr bwMode="auto">
                          <a:xfrm flipV="1">
                            <a:off x="7065" y="6593"/>
                            <a:ext cx="32" cy="8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 name="Line 91"/>
                        <wps:cNvCnPr/>
                        <wps:spPr bwMode="auto">
                          <a:xfrm flipH="1" flipV="1">
                            <a:off x="6401" y="7065"/>
                            <a:ext cx="120" cy="9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 name="Line 92"/>
                        <wps:cNvCnPr/>
                        <wps:spPr bwMode="auto">
                          <a:xfrm flipH="1" flipV="1">
                            <a:off x="6379" y="6128"/>
                            <a:ext cx="15" cy="9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Line 93"/>
                        <wps:cNvCnPr/>
                        <wps:spPr bwMode="auto">
                          <a:xfrm flipV="1">
                            <a:off x="6386" y="5550"/>
                            <a:ext cx="165" cy="5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Line 94"/>
                        <wps:cNvCnPr/>
                        <wps:spPr bwMode="auto">
                          <a:xfrm flipV="1">
                            <a:off x="6543" y="5288"/>
                            <a:ext cx="345"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Line 95"/>
                        <wps:cNvCnPr/>
                        <wps:spPr bwMode="auto">
                          <a:xfrm flipH="1" flipV="1">
                            <a:off x="6888" y="5303"/>
                            <a:ext cx="210" cy="12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Line 96"/>
                        <wps:cNvCnPr/>
                        <wps:spPr bwMode="auto">
                          <a:xfrm>
                            <a:off x="5393" y="5213"/>
                            <a:ext cx="13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Line 97"/>
                        <wps:cNvCnPr/>
                        <wps:spPr bwMode="auto">
                          <a:xfrm>
                            <a:off x="6773" y="5213"/>
                            <a:ext cx="112" cy="8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Line 98"/>
                        <wps:cNvCnPr/>
                        <wps:spPr bwMode="auto">
                          <a:xfrm flipV="1">
                            <a:off x="6195" y="6120"/>
                            <a:ext cx="188" cy="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 name="Line 99"/>
                        <wps:cNvCnPr/>
                        <wps:spPr bwMode="auto">
                          <a:xfrm>
                            <a:off x="6368" y="5513"/>
                            <a:ext cx="180"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Line 100"/>
                        <wps:cNvCnPr/>
                        <wps:spPr bwMode="auto">
                          <a:xfrm flipV="1">
                            <a:off x="6203" y="7035"/>
                            <a:ext cx="187" cy="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101"/>
                        <wps:cNvCnPr/>
                        <wps:spPr bwMode="auto">
                          <a:xfrm>
                            <a:off x="4845" y="5513"/>
                            <a:ext cx="12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02"/>
                        <wps:cNvCnPr/>
                        <wps:spPr bwMode="auto">
                          <a:xfrm flipH="1">
                            <a:off x="5333" y="6585"/>
                            <a:ext cx="202" cy="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E19390" id="Group 3" o:spid="_x0000_s1026" style="width:221.45pt;height:3in;mso-position-horizontal-relative:char;mso-position-vertical-relative:line" coordorigin="2844,5205" coordsize="5537,5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4" o:spid="_x0000_s1027" type="#_x0000_t16" style="position:absolute;left:2844;top:8828;width:5537;height: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" adj="20250"/>
                <v:shape id="AutoShape 5" o:spid="_x0000_s1028" type="#_x0000_t16" style="position:absolute;left:4954;top:7797;width:1850;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" strokeweight="1pt"/>
                <v:line id="Line 6" o:spid="_x0000_s1029" style="position:absolute;visibility:visible;mso-wrap-style:square" from="4824,8065" to="4954,8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v:line id="Line 7" o:spid="_x0000_s1030" style="position:absolute;flip:x;visibility:visible;mso-wrap-style:square" from="6320,8010" to="6520,8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"/>
                <v:line id="Line 8" o:spid="_x0000_s1031" style="position:absolute;flip:y;visibility:visible;mso-wrap-style:square" from="4915,7545" to="5307,7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Y7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dTeD3TDoCcv0DAAD//wMAUEsBAi0AFAAGAAgAAAAhANvh9svuAAAAhQEAABMAAAAAAAAA&#10;AAAAAAAAAAAAAFtDb250ZW50X1R5cGVzXS54bWxQSwECLQAUAAYACAAAACEAWvQsW78AAAAVAQAA&#10;CwAAAAAAAAAAAAAAAAAfAQAAX3JlbHMvLnJlbHNQSwECLQAUAAYACAAAACEAo7I2O8YAAADcAAAA&#10;DwAAAAAAAAAAAAAAAAAHAgAAZHJzL2Rvd25yZXYueG1sUEsFBgAAAAADAAMAtwAAAPoCAAAAAA==&#10;"/>
                <v:line id="Line 9" o:spid="_x0000_s1032" style="position:absolute;visibility:visible;mso-wrap-style:square" from="5481,7741" to="6256,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kzxwAAANwAAAAPAAAAZHJzL2Rvd25yZXYueG1sRI9Ba8JA&#10;FITvBf/D8oTe6sYUU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IpEKTPHAAAA3AAA&#10;AA8AAAAAAAAAAAAAAAAABwIAAGRycy9kb3ducmV2LnhtbFBLBQYAAAAAAwADALcAAAD7AgAAAAA=&#10;"/>
                <v:line id="Line 10" o:spid="_x0000_s1033" style="position:absolute;flip:y;visibility:visible;mso-wrap-style:square" from="4954,7741" to="5481,8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"/>
                <v:line id="Line 11" o:spid="_x0000_s1034" style="position:absolute;visibility:visible;mso-wrap-style:square" from="5307,7567" to="548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TcxwAAANwAAAAPAAAAZHJzL2Rvd25yZXYueG1sRI9Ba8JA&#10;FITvBf/D8gq91U1tS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GrhFNzHAAAA3AAA&#10;AA8AAAAAAAAAAAAAAAAABwIAAGRycy9kb3ducmV2LnhtbFBLBQYAAAAAAwADALcAAAD7AgAAAAA=&#10;"/>
                <v:line id="Line 12" o:spid="_x0000_s1035" style="position:absolute;visibility:visible;mso-wrap-style:square" from="5930,9027" to="5932,9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">
                  <v:stroke dashstyle="dash"/>
                </v:line>
                <v:line id="Line 13" o:spid="_x0000_s1036" style="position:absolute;visibility:visible;mso-wrap-style:square" from="5257,9040" to="5258,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">
                  <v:stroke dashstyle="dash"/>
                </v:line>
                <v:line id="Line 14" o:spid="_x0000_s1037" style="position:absolute;flip:y;visibility:visible;mso-wrap-style:square" from="5248,9705" to="5942,9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">
                  <v:stroke dashstyle="dash"/>
                </v:line>
                <v:shape id="AutoShape 15" o:spid="_x0000_s1038" type="#_x0000_t7" style="position:absolute;left:4455;top:9372;width:1141;height:462;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" adj="8571" fillcolor="lime">
                  <v:fill r:id="rId45" o:title="" type="pattern"/>
                </v:shape>
                <v:rect id="Rectangle 16" o:spid="_x0000_s1039" style="position:absolute;left:5261;top:9032;width:668;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" fillcolor="lime">
                  <v:fill r:id="rId46" o:title="" type="pattern"/>
                </v:rect>
                <v:shape id="AutoShape 17" o:spid="_x0000_s1040" type="#_x0000_t7" style="position:absolute;left:5164;top:9385;width:1118;height:42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" adj="8571" fillcolor="lime">
                  <v:fill r:id="rId47" o:title="" opacity="19018f" o:opacity2="19018f" type="pattern"/>
                </v:shape>
                <v:rect id="Rectangle 18" o:spid="_x0000_s1041" style="position:absolute;left:4800;top:9471;width:70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" fillcolor="lime">
                  <v:fill r:id="rId48" o:title="" opacity="33410f" o:opacity2="33410f" type="pattern"/>
                </v:rect>
                <v:shape id="AutoShape 19" o:spid="_x0000_s1042" type="#_x0000_t7" style="position:absolute;left:4808;top:9712;width:115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" adj="8621" fillcolor="lime">
                  <v:fill opacity="32896f"/>
                </v:shape>
                <v:line id="Line 20" o:spid="_x0000_s1043" style="position:absolute;flip:y;visibility:visible;mso-wrap-style:square" from="5519,9697" to="5933,9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">
                  <v:stroke dashstyle="dash"/>
                </v:line>
                <v:line id="Line 21" o:spid="_x0000_s1044" style="position:absolute;flip:y;visibility:visible;mso-wrap-style:square" from="5510,9694" to="5927,10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">
                  <v:stroke dashstyle="dash"/>
                </v:line>
                <v:line id="Line 22" o:spid="_x0000_s1045" style="position:absolute;flip:x;visibility:visible;mso-wrap-style:square" from="5933,9040" to="5936,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">
                  <v:stroke dashstyle="dash"/>
                </v:line>
                <v:rect id="Rectangle 23" o:spid="_x0000_s1046" style="position:absolute;left:4361;top:5285;width:76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" stroked="f"/>
                <v:rect id="Rectangle 24" o:spid="_x0000_s1047" style="position:absolute;left:6266;top:5315;width:765;height:540;rotation:-2721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" stroked="f"/>
                <v:rect id="Rectangle 25" o:spid="_x0000_s1048" style="position:absolute;left:4406;top:5315;width:765;height:540;rotation:-2721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" stroked="f"/>
                <v:line id="Line 26" o:spid="_x0000_s1049" style="position:absolute;flip:y;visibility:visible;mso-wrap-style:square" from="5561,7122" to="5813,7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">
                  <v:stroke dashstyle="dash"/>
                </v:line>
                <v:line id="Line 27" o:spid="_x0000_s1050" style="position:absolute;flip:y;visibility:visible;mso-wrap-style:square" from="5837,7125" to="6050,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">
                  <v:stroke dashstyle="dash"/>
                </v:line>
                <v:line id="Line 28" o:spid="_x0000_s1051" style="position:absolute;flip:y;visibility:visible;mso-wrap-style:square" from="5810,7449" to="6056,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">
                  <v:stroke dashstyle="dash"/>
                </v:line>
                <v:line id="Line 29" o:spid="_x0000_s1052" style="position:absolute;flip:y;visibility:visible;mso-wrap-style:square" from="5558,7473" to="5819,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"/>
                <v:line id="Line 30" o:spid="_x0000_s1053" style="position:absolute;visibility:visible;mso-wrap-style:square" from="5813,7116" to="6062,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">
                  <v:stroke dashstyle="dash"/>
                </v:line>
                <v:line id="Line 31" o:spid="_x0000_s1054" style="position:absolute;flip:y;visibility:visible;mso-wrap-style:square" from="5834,7473" to="6038,7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">
                  <v:stroke dashstyle="dash"/>
                </v:line>
                <v:line id="Line 32" o:spid="_x0000_s1055" style="position:absolute;flip:x;visibility:visible;mso-wrap-style:square" from="6056,7116" to="6059,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" strokeweight="1pt"/>
                <v:line id="Line 33" o:spid="_x0000_s1056" style="position:absolute;flip:y;visibility:visible;mso-wrap-style:square" from="6521,7134" to="6770,7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">
                  <v:stroke dashstyle="dash"/>
                </v:line>
                <v:line id="Line 34" o:spid="_x0000_s1057" style="position:absolute;flip:y;visibility:visible;mso-wrap-style:square" from="6776,7137" to="7010,7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">
                  <v:stroke dashstyle="dash"/>
                </v:line>
                <v:line id="Line 35" o:spid="_x0000_s1058" style="position:absolute;flip:y;visibility:visible;mso-wrap-style:square" from="6518,7464" to="6791,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">
                  <v:stroke dashstyle="dash"/>
                </v:line>
                <v:line id="Line 36" o:spid="_x0000_s1059" style="position:absolute;visibility:visible;mso-wrap-style:square" from="6770,7128" to="7019,7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">
                  <v:stroke dashstyle="dash"/>
                </v:line>
                <v:line id="Line 37" o:spid="_x0000_s1060" style="position:absolute;flip:y;visibility:visible;mso-wrap-style:square" from="5478,6593" to="5529,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"/>
                <v:line id="Line 38" o:spid="_x0000_s1061" style="position:absolute;visibility:visible;mso-wrap-style:square" from="5565,7386" to="5838,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"/>
                <v:line id="Line 39" o:spid="_x0000_s1062" style="position:absolute;flip:x;visibility:visible;mso-wrap-style:square" from="5820,7377" to="5835,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"/>
                <v:line id="Line 40" o:spid="_x0000_s1063" style="position:absolute;flip:x;visibility:visible;mso-wrap-style:square" from="5979,7266" to="6060,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" strokeweight="1pt"/>
                <v:line id="Line 41" o:spid="_x0000_s1064" style="position:absolute;visibility:visible;mso-wrap-style:square" from="5976,7362" to="5976,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6FxAAAANwAAAAPAAAAZHJzL2Rvd25yZXYueG1sRI/RagIx&#10;FETfC/5DuAXfNGst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DI/zoXEAAAA3AAAAA8A&#10;AAAAAAAAAAAAAAAABwIAAGRycy9kb3ducmV2LnhtbFBLBQYAAAAAAwADALcAAAD4AgAAAAA=&#10;" strokeweight="1pt"/>
                <v:line id="Line 42" o:spid="_x0000_s1065" style="position:absolute;flip:y;visibility:visible;mso-wrap-style:square" from="5976,7302" to="6066,7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" strokeweight="1pt"/>
                <v:line id="Line 43" o:spid="_x0000_s1066" style="position:absolute;flip:y;visibility:visible;mso-wrap-style:square" from="6042,7311" to="6069,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" strokeweight="1pt"/>
                <v:line id="Line 44" o:spid="_x0000_s1067" style="position:absolute;flip:x;visibility:visible;mso-wrap-style:square" from="5840,7131" to="5843,7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" strokeweight=".5pt"/>
                <v:line id="Line 45" o:spid="_x0000_s1068" style="position:absolute;flip:x;visibility:visible;mso-wrap-style:square" from="5763,7281" to="5844,7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" strokeweight=".5pt"/>
                <v:line id="Line 46" o:spid="_x0000_s1069" style="position:absolute;visibility:visible;mso-wrap-style:square" from="5760,7377" to="5760,7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"/>
                <v:line id="Line 47" o:spid="_x0000_s1070" style="position:absolute;flip:y;visibility:visible;mso-wrap-style:square" from="5760,7317" to="5850,7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" strokeweight=".5pt"/>
                <v:line id="Line 48" o:spid="_x0000_s1071" style="position:absolute;flip:y;visibility:visible;mso-wrap-style:square" from="5826,7314" to="5853,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" strokeweight=".5pt"/>
                <v:line id="Line 49" o:spid="_x0000_s1072" style="position:absolute;flip:x;visibility:visible;mso-wrap-style:square" from="6507,7386" to="6522,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">
                  <v:stroke dashstyle="dash"/>
                </v:line>
                <v:line id="Line 50" o:spid="_x0000_s1073" style="position:absolute;flip:y;visibility:visible;mso-wrap-style:square" from="5307,6668" to="5339,7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"/>
                <v:line id="Line 51" o:spid="_x0000_s1074" style="position:absolute;flip:y;visibility:visible;mso-wrap-style:square" from="6324,7728" to="6882,8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"/>
                <v:line id="Line 52" o:spid="_x0000_s1075" style="position:absolute;flip:y;visibility:visible;mso-wrap-style:square" from="6873,7467" to="7059,7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"/>
                <v:line id="Line 53" o:spid="_x0000_s1076" style="position:absolute;flip:y;visibility:visible;mso-wrap-style:square" from="7059,6614" to="7087,7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"/>
                <v:line id="Line 54" o:spid="_x0000_s1077" style="position:absolute;flip:y;visibility:visible;mso-wrap-style:square" from="5444,7797" to="6788,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" strokecolor="white" strokeweight="1.5pt"/>
                <v:line id="Line 55" o:spid="_x0000_s1078" style="position:absolute;flip:y;visibility:visible;mso-wrap-style:square" from="6761,7494" to="6965,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">
                  <v:stroke dashstyle="dash"/>
                </v:line>
                <v:line id="Line 56" o:spid="_x0000_s1079" style="position:absolute;flip:x;visibility:visible;mso-wrap-style:square" from="6803,7152" to="6806,7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" strokeweight=".5pt"/>
                <v:line id="Line 57" o:spid="_x0000_s1080" style="position:absolute;flip:x;visibility:visible;mso-wrap-style:square" from="6690,7302" to="6771,7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" strokeweight=".5pt"/>
                <v:line id="Line 58" o:spid="_x0000_s1081" style="position:absolute;visibility:visible;mso-wrap-style:square" from="6687,7398" to="6687,7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"/>
                <v:line id="Line 59" o:spid="_x0000_s1082" style="position:absolute;flip:y;visibility:visible;mso-wrap-style:square" from="6687,7338" to="6777,7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" strokeweight=".5pt"/>
                <v:line id="Line 60" o:spid="_x0000_s1083" style="position:absolute;flip:y;visibility:visible;mso-wrap-style:square" from="6753,7335" to="6780,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" strokeweight=".5pt"/>
                <v:line id="Line 61" o:spid="_x0000_s1084" style="position:absolute;flip:x;visibility:visible;mso-wrap-style:square" from="7004,7152" to="7007,7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" strokeweight=".5pt"/>
                <v:line id="Line 62" o:spid="_x0000_s1085" style="position:absolute;flip:x;visibility:visible;mso-wrap-style:square" from="6927,7302" to="7008,7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" strokeweight=".5pt"/>
                <v:line id="Line 63" o:spid="_x0000_s1086" style="position:absolute;visibility:visible;mso-wrap-style:square" from="6924,7398" to="6924,7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xgxAAAANwAAAAPAAAAZHJzL2Rvd25yZXYueG1sRE9La8JA&#10;EL4L/odlhN50Yy1B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CeuzGDEAAAA3AAAAA8A&#10;AAAAAAAAAAAAAAAABwIAAGRycy9kb3ducmV2LnhtbFBLBQYAAAAAAwADALcAAAD4AgAAAAA=&#10;"/>
                <v:line id="Line 64" o:spid="_x0000_s1087" style="position:absolute;flip:y;visibility:visible;mso-wrap-style:square" from="6924,7338" to="7014,7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" strokeweight=".5pt"/>
                <v:line id="Line 65" o:spid="_x0000_s1088" style="position:absolute;flip:y;visibility:visible;mso-wrap-style:square" from="6990,7335" to="7017,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" strokeweight=".5pt"/>
                <v:line id="Line 66" o:spid="_x0000_s1089" style="position:absolute;flip:y;visibility:visible;mso-wrap-style:square" from="6728,7464" to="7001,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">
                  <v:stroke dashstyle="dash"/>
                </v:line>
                <v:line id="Line 67" o:spid="_x0000_s1090" style="position:absolute;flip:x;visibility:visible;mso-wrap-style:square" from="5544,7386" to="5559,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"/>
                <v:line id="Line 68" o:spid="_x0000_s1091" style="position:absolute;flip:x;visibility:visible;mso-wrap-style:square" from="6756,7404" to="6771,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">
                  <v:stroke dashstyle="dash"/>
                </v:line>
                <v:line id="Line 69" o:spid="_x0000_s1092" style="position:absolute;visibility:visible;mso-wrap-style:square" from="6531,7392" to="6774,7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">
                  <v:stroke dashstyle="dash"/>
                </v:line>
                <v:line id="Line 70" o:spid="_x0000_s1093" style="position:absolute;visibility:visible;mso-wrap-style:square" from="6732,7740" to="6861,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">
                  <v:stroke dashstyle="dash"/>
                </v:line>
                <v:line id="Line 71" o:spid="_x0000_s1094" style="position:absolute;visibility:visible;mso-wrap-style:square" from="6708,7950" to="6756,7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" strokecolor="white" strokeweight="1.5pt"/>
                <v:line id="Line 72" o:spid="_x0000_s1095" style="position:absolute;flip:y;visibility:visible;mso-wrap-style:square" from="6520,7467" to="7053,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"/>
                <v:line id="Line 73" o:spid="_x0000_s1096" style="position:absolute;flip:x y;visibility:visible;mso-wrap-style:square" from="4658,7050" to="4816,8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"/>
                <v:line id="Line 74" o:spid="_x0000_s1097" style="position:absolute;flip:y;visibility:visible;mso-wrap-style:square" from="4666,6098" to="4666,7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"/>
                <v:line id="Line 75" o:spid="_x0000_s1098" style="position:absolute;flip:y;visibility:visible;mso-wrap-style:square" from="4666,5505" to="4838,6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"/>
                <v:line id="Line 76" o:spid="_x0000_s1099" style="position:absolute;flip:y;visibility:visible;mso-wrap-style:square" from="4852,5258" to="5212,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"/>
                <v:line id="Line 77" o:spid="_x0000_s1100" style="position:absolute;flip:x y;visibility:visible;mso-wrap-style:square" from="5220,5363" to="5340,6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"/>
                <v:line id="Line 78" o:spid="_x0000_s1101" style="position:absolute;flip:x y;visibility:visible;mso-wrap-style:square" from="4815,7110" to="4943,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"/>
                <v:line id="Line 79" o:spid="_x0000_s1102" style="position:absolute;flip:y;visibility:visible;mso-wrap-style:square" from="4815,6135" to="4815,7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"/>
                <v:line id="Line 80" o:spid="_x0000_s1103" style="position:absolute;flip:y;visibility:visible;mso-wrap-style:square" from="4808,5505" to="4988,6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"/>
                <v:line id="Line 81" o:spid="_x0000_s1104" style="position:absolute;flip:y;visibility:visible;mso-wrap-style:square" from="4995,5213" to="5408,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"/>
                <v:line id="Line 82" o:spid="_x0000_s1105" style="position:absolute;flip:y;visibility:visible;mso-wrap-style:square" from="5206,5205" to="5415,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"/>
                <v:line id="Line 83" o:spid="_x0000_s1106" style="position:absolute;flip:x y;visibility:visible;mso-wrap-style:square" from="5393,5213" to="5528,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"/>
                <v:line id="Line 84" o:spid="_x0000_s1107" style="position:absolute;visibility:visible;mso-wrap-style:square" from="4657,6098" to="4808,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"/>
                <v:line id="Line 85" o:spid="_x0000_s1108" style="position:absolute;visibility:visible;mso-wrap-style:square" from="4658,7058" to="4808,7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7e3xQAAANwAAAAPAAAAZHJzL2Rvd25yZXYueG1sRE9Na8JA&#10;EL0L/odlhN500xbT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AKo7e3xQAAANwAAAAP&#10;AAAAAAAAAAAAAAAAAAcCAABkcnMvZG93bnJldi54bWxQSwUGAAAAAAMAAwC3AAAA+QIAAAAA&#10;"/>
                <v:line id="Line 86" o:spid="_x0000_s1109" style="position:absolute;flip:x y;visibility:visible;mso-wrap-style:square" from="6199,7110" to="6327,8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"/>
                <v:line id="Line 87" o:spid="_x0000_s1110" style="position:absolute;flip:y;visibility:visible;mso-wrap-style:square" from="6199,6135" to="6199,7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"/>
                <v:line id="Line 88" o:spid="_x0000_s1111" style="position:absolute;flip:y;visibility:visible;mso-wrap-style:square" from="6192,5505" to="6372,6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"/>
                <v:line id="Line 89" o:spid="_x0000_s1112" style="position:absolute;flip:y;visibility:visible;mso-wrap-style:square" from="6379,5213" to="6792,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"/>
                <v:line id="Line 90" o:spid="_x0000_s1113" style="position:absolute;flip:y;visibility:visible;mso-wrap-style:square" from="7065,6593" to="7097,7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"/>
                <v:line id="Line 91" o:spid="_x0000_s1114" style="position:absolute;flip:x y;visibility:visible;mso-wrap-style:square" from="6401,7065" to="6521,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"/>
                <v:line id="Line 92" o:spid="_x0000_s1115" style="position:absolute;flip:x y;visibility:visible;mso-wrap-style:square" from="6379,6128" to="6394,7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"/>
                <v:line id="Line 93" o:spid="_x0000_s1116" style="position:absolute;flip:y;visibility:visible;mso-wrap-style:square" from="6386,5550" to="6551,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"/>
                <v:line id="Line 94" o:spid="_x0000_s1117" style="position:absolute;flip:y;visibility:visible;mso-wrap-style:square" from="6543,5288" to="6888,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"/>
                <v:line id="Line 95" o:spid="_x0000_s1118" style="position:absolute;flip:x y;visibility:visible;mso-wrap-style:square" from="6888,5303" to="7098,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"/>
                <v:line id="Line 96" o:spid="_x0000_s1119" style="position:absolute;visibility:visible;mso-wrap-style:square" from="5393,5213" to="6773,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Ol4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daeUYm0Ms/AAAA//8DAFBLAQItABQABgAIAAAAIQDb4fbL7gAAAIUBAAATAAAAAAAA&#10;AAAAAAAAAAAAAABbQ29udGVudF9UeXBlc10ueG1sUEsBAi0AFAAGAAgAAAAhAFr0LFu/AAAAFQEA&#10;AAsAAAAAAAAAAAAAAAAAHwEAAF9yZWxzLy5yZWxzUEsBAi0AFAAGAAgAAAAhALVQ6XjHAAAA3AAA&#10;AA8AAAAAAAAAAAAAAAAABwIAAGRycy9kb3ducmV2LnhtbFBLBQYAAAAAAwADALcAAAD7AgAAAAA=&#10;"/>
                <v:line id="Line 97" o:spid="_x0000_s1120" style="position:absolute;visibility:visible;mso-wrap-style:square" from="6773,5213" to="6885,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"/>
                <v:line id="Line 98" o:spid="_x0000_s1121" style="position:absolute;flip:y;visibility:visible;mso-wrap-style:square" from="6195,6120" to="6383,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"/>
                <v:line id="Line 99" o:spid="_x0000_s1122" style="position:absolute;visibility:visible;mso-wrap-style:square" from="6368,5513" to="6548,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"/>
                <v:line id="Line 100" o:spid="_x0000_s1123" style="position:absolute;flip:y;visibility:visible;mso-wrap-style:square" from="6203,7035" to="6390,7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"/>
                <v:line id="Line 101" o:spid="_x0000_s1124" style="position:absolute;visibility:visible;mso-wrap-style:square" from="4845,5513" to="4973,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UxAAAANwAAAAPAAAAZHJzL2Rvd25yZXYueG1sRE9La8JA&#10;EL4L/odlhN50Y4VU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D4t7dTEAAAA3AAAAA8A&#10;AAAAAAAAAAAAAAAABwIAAGRycy9kb3ducmV2LnhtbFBLBQYAAAAAAwADALcAAAD4AgAAAAA=&#10;"/>
                <v:line id="Line 102" o:spid="_x0000_s1125" style="position:absolute;flip:x;visibility:visible;mso-wrap-style:square" from="5333,6585" to="5535,6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"/>
                <w10:anchorlock/>
              </v:group>
            </w:pict>
          </mc:Fallback>
        </mc:AlternateContent>
      </w:r>
    </w:p>
    <w:p w14:paraId="6519DA51" w14:textId="77777777" w:rsidR="003B0EDE" w:rsidRPr="003B0EDE" w:rsidRDefault="003B0EDE" w:rsidP="00527123">
      <w:pPr>
        <w:pStyle w:val="para"/>
      </w:pPr>
      <w:r w:rsidRPr="003B0EDE">
        <w:t>6.4.</w:t>
      </w:r>
      <w:r w:rsidRPr="003B0EDE">
        <w:tab/>
        <w:t xml:space="preserve">Control of </w:t>
      </w:r>
      <w:r w:rsidR="00C142D4">
        <w:t>m</w:t>
      </w:r>
      <w:r w:rsidR="00C142D4" w:rsidRPr="003B0EDE">
        <w:t>arkings</w:t>
      </w:r>
    </w:p>
    <w:p w14:paraId="2BD94D63" w14:textId="77777777" w:rsidR="003B0EDE" w:rsidRPr="003B0EDE" w:rsidRDefault="003B0EDE" w:rsidP="00527123">
      <w:pPr>
        <w:pStyle w:val="para"/>
      </w:pPr>
      <w:r w:rsidRPr="003B0EDE">
        <w:t>6.4.1.</w:t>
      </w:r>
      <w:r w:rsidRPr="003B0EDE">
        <w:tab/>
        <w:t>The Technical Service conducting the approval tests shall verify that the markings conform to the requirements of paragraph 4.</w:t>
      </w:r>
      <w:r w:rsidR="00DC529F">
        <w:t xml:space="preserve"> of this Regulation.</w:t>
      </w:r>
    </w:p>
    <w:p w14:paraId="4A7AA163" w14:textId="77777777" w:rsidR="003B0EDE" w:rsidRPr="003B0EDE" w:rsidRDefault="003B0EDE" w:rsidP="00527123">
      <w:pPr>
        <w:pStyle w:val="para"/>
      </w:pPr>
      <w:r w:rsidRPr="003B0EDE">
        <w:t>6.5.</w:t>
      </w:r>
      <w:r w:rsidRPr="003B0EDE">
        <w:tab/>
        <w:t xml:space="preserve">Control of </w:t>
      </w:r>
      <w:r w:rsidR="00C142D4">
        <w:t>i</w:t>
      </w:r>
      <w:r w:rsidR="00C142D4" w:rsidRPr="003B0EDE">
        <w:t xml:space="preserve">nstructions </w:t>
      </w:r>
      <w:r w:rsidRPr="003B0EDE">
        <w:t xml:space="preserve">on </w:t>
      </w:r>
      <w:r w:rsidR="00C142D4">
        <w:t>i</w:t>
      </w:r>
      <w:r w:rsidR="00C142D4" w:rsidRPr="003B0EDE">
        <w:t xml:space="preserve">nstallation </w:t>
      </w:r>
      <w:r w:rsidRPr="003B0EDE">
        <w:t xml:space="preserve">and the </w:t>
      </w:r>
      <w:r w:rsidR="00C142D4">
        <w:t>i</w:t>
      </w:r>
      <w:r w:rsidR="00C142D4" w:rsidRPr="003B0EDE">
        <w:t xml:space="preserve">nstructions </w:t>
      </w:r>
      <w:r w:rsidRPr="003B0EDE">
        <w:t xml:space="preserve">for </w:t>
      </w:r>
      <w:r w:rsidR="00C142D4">
        <w:t>u</w:t>
      </w:r>
      <w:r w:rsidR="00C142D4" w:rsidRPr="003B0EDE">
        <w:t>se</w:t>
      </w:r>
    </w:p>
    <w:p w14:paraId="5D8E254F" w14:textId="77777777" w:rsidR="003B0EDE" w:rsidRPr="003B0EDE" w:rsidRDefault="003B0EDE" w:rsidP="00527123">
      <w:pPr>
        <w:pStyle w:val="para"/>
      </w:pPr>
      <w:r w:rsidRPr="003B0EDE">
        <w:t>6.5.1.</w:t>
      </w:r>
      <w:r w:rsidRPr="003B0EDE">
        <w:tab/>
        <w:t>The Technical Service conducting the approval tests shall verify that the instructions on installation and the instructions for use conform to paragraph 14.</w:t>
      </w:r>
      <w:r w:rsidR="00DC529F" w:rsidRPr="00DC529F">
        <w:t xml:space="preserve"> </w:t>
      </w:r>
      <w:r w:rsidR="00DC529F">
        <w:t>of this Regulation.</w:t>
      </w:r>
    </w:p>
    <w:p w14:paraId="313A3971" w14:textId="77777777" w:rsidR="003B0EDE" w:rsidRPr="003B0EDE" w:rsidRDefault="003B0EDE" w:rsidP="00527123">
      <w:pPr>
        <w:pStyle w:val="para"/>
      </w:pPr>
      <w:r w:rsidRPr="003B0EDE">
        <w:t>6.6.</w:t>
      </w:r>
      <w:r w:rsidRPr="003B0EDE">
        <w:tab/>
        <w:t xml:space="preserve">Provisions applicable to the assembled </w:t>
      </w:r>
      <w:r w:rsidR="00060A7A">
        <w:t xml:space="preserve">Enhanced </w:t>
      </w:r>
      <w:r w:rsidRPr="003B0EDE">
        <w:t>Child Restraint System</w:t>
      </w:r>
    </w:p>
    <w:p w14:paraId="21BA738D" w14:textId="77777777" w:rsidR="003B0EDE" w:rsidRPr="003B0EDE" w:rsidRDefault="003B0EDE" w:rsidP="00527123">
      <w:pPr>
        <w:pStyle w:val="para"/>
      </w:pPr>
      <w:r w:rsidRPr="003B0EDE">
        <w:t>6.6.1.</w:t>
      </w:r>
      <w:r w:rsidRPr="003B0EDE">
        <w:tab/>
        <w:t>Resistance to corrosion</w:t>
      </w:r>
    </w:p>
    <w:p w14:paraId="08EFB75A" w14:textId="77777777" w:rsidR="003B0EDE" w:rsidRPr="003B0EDE" w:rsidRDefault="003B0EDE" w:rsidP="00527123">
      <w:pPr>
        <w:pStyle w:val="para"/>
      </w:pPr>
      <w:r w:rsidRPr="003B0EDE">
        <w:t>6.6.1.1.</w:t>
      </w:r>
      <w:r w:rsidRPr="003B0EDE">
        <w:tab/>
        <w:t xml:space="preserve">A complete </w:t>
      </w:r>
      <w:r w:rsidR="00060A7A">
        <w:t xml:space="preserve">Enhanced </w:t>
      </w:r>
      <w:r w:rsidRPr="003B0EDE">
        <w:t>Child Restraint System, or the parts thereof that are liable to corrosion, shall be subject to the corrosion test specified in paragraph 7.1.1. below.</w:t>
      </w:r>
    </w:p>
    <w:p w14:paraId="6F59A3FA" w14:textId="77777777" w:rsidR="003B0EDE" w:rsidRPr="003B0EDE" w:rsidRDefault="003B0EDE" w:rsidP="00527123">
      <w:pPr>
        <w:pStyle w:val="para"/>
      </w:pPr>
      <w:r w:rsidRPr="003B0EDE">
        <w:t>6.6.1.2.</w:t>
      </w:r>
      <w:r w:rsidRPr="003B0EDE">
        <w:tab/>
        <w:t>After the corrosion test as prescribed in paragraphs 7.1.1.1. and 7.1.1.2.</w:t>
      </w:r>
      <w:r w:rsidR="00DC529F" w:rsidRPr="00DC529F">
        <w:rPr>
          <w:bCs/>
        </w:rPr>
        <w:t xml:space="preserve"> </w:t>
      </w:r>
      <w:r w:rsidR="00012B92">
        <w:rPr>
          <w:bCs/>
        </w:rPr>
        <w:t>below</w:t>
      </w:r>
      <w:r w:rsidRPr="003B0EDE">
        <w:t xml:space="preserve">, no signs of deterioration likely to impair the proper functioning of the </w:t>
      </w:r>
      <w:r w:rsidR="00060A7A">
        <w:t xml:space="preserve">Enhanced </w:t>
      </w:r>
      <w:r w:rsidRPr="003B0EDE">
        <w:t>Child Restraint System, and no significant corrosion, shall be visible to the unaided eye of a qualified observer.</w:t>
      </w:r>
    </w:p>
    <w:p w14:paraId="5CF49512" w14:textId="77777777" w:rsidR="003B0EDE" w:rsidRPr="003B0EDE" w:rsidRDefault="003B0EDE" w:rsidP="00527123">
      <w:pPr>
        <w:pStyle w:val="para"/>
      </w:pPr>
      <w:r w:rsidRPr="003B0EDE">
        <w:t>6.6.2.</w:t>
      </w:r>
      <w:r w:rsidRPr="003B0EDE">
        <w:tab/>
        <w:t>Energy absorption</w:t>
      </w:r>
    </w:p>
    <w:p w14:paraId="2E07B911" w14:textId="17B067B1" w:rsidR="003B0EDE" w:rsidRPr="003B0EDE" w:rsidRDefault="003B0EDE" w:rsidP="00822F7E">
      <w:pPr>
        <w:pStyle w:val="para"/>
      </w:pPr>
      <w:r w:rsidRPr="003B0EDE">
        <w:t>6.6.2.1.</w:t>
      </w:r>
      <w:r w:rsidRPr="003B0EDE">
        <w:tab/>
      </w:r>
      <w:r w:rsidR="00822F7E" w:rsidRPr="00822F7E">
        <w:rPr>
          <w:bCs/>
          <w:lang w:val="en-US"/>
        </w:rPr>
        <w:t>For all devices with backrests, the areas defined in Annex 14 to this Regulation, when tested according to Annex 13, shall give a peak acceleration of less than 60 g. This requirement applies also to areas of impact shields which are in the head strike area as defined in Annex 14</w:t>
      </w:r>
      <w:r w:rsidR="00822F7E" w:rsidRPr="00822F7E">
        <w:rPr>
          <w:lang w:val="en-US"/>
        </w:rPr>
        <w:t>.</w:t>
      </w:r>
    </w:p>
    <w:p w14:paraId="79539FBB" w14:textId="43E11384" w:rsidR="00BC6498" w:rsidRDefault="003B0EDE" w:rsidP="00527123">
      <w:pPr>
        <w:pStyle w:val="para"/>
      </w:pPr>
      <w:r w:rsidRPr="003B0EDE">
        <w:t>6.6.2.2.</w:t>
      </w:r>
      <w:r w:rsidRPr="003B0EDE">
        <w:tab/>
      </w:r>
      <w:r w:rsidR="00BC6498" w:rsidRPr="00BC6498">
        <w:t xml:space="preserve">In the case of </w:t>
      </w:r>
      <w:r w:rsidR="00060A7A">
        <w:t>Enhanced C</w:t>
      </w:r>
      <w:r w:rsidR="00BC6498" w:rsidRPr="00BC6498">
        <w:t xml:space="preserve">hild </w:t>
      </w:r>
      <w:r w:rsidR="00060A7A">
        <w:t>R</w:t>
      </w:r>
      <w:r w:rsidR="00BC6498" w:rsidRPr="00BC6498">
        <w:t xml:space="preserve">estraint </w:t>
      </w:r>
      <w:r w:rsidR="00060A7A">
        <w:t>S</w:t>
      </w:r>
      <w:r w:rsidR="00BC6498" w:rsidRPr="00BC6498">
        <w:t>ystems with permanent mechanically attached adjustable head support devices, in which the height of either the adult safety belt or of the child harness is directly controlled by the adjustable head support, it is not necessary to demand energy absorption in areas as defined in Annex 18, which are not contactable by the manikin</w:t>
      </w:r>
      <w:r w:rsidR="002B621E">
        <w:rPr>
          <w:noProof/>
          <w:lang w:val="en-US"/>
        </w:rPr>
        <w:t>'</w:t>
      </w:r>
      <w:r w:rsidR="00BC6498" w:rsidRPr="00BC6498">
        <w:t>s head</w:t>
      </w:r>
      <w:r w:rsidR="00BC6498">
        <w:t>, i.e. behind the head support.</w:t>
      </w:r>
    </w:p>
    <w:p w14:paraId="313B4634" w14:textId="77777777" w:rsidR="003B0EDE" w:rsidRPr="003B0EDE" w:rsidRDefault="003B0EDE" w:rsidP="00527123">
      <w:pPr>
        <w:pStyle w:val="para"/>
      </w:pPr>
      <w:r w:rsidRPr="003B0EDE">
        <w:t>6.6.3.</w:t>
      </w:r>
      <w:r w:rsidRPr="003B0EDE">
        <w:tab/>
        <w:t>Overturning</w:t>
      </w:r>
    </w:p>
    <w:p w14:paraId="717F8429" w14:textId="4EF8A660" w:rsidR="007D5AB7" w:rsidRDefault="007D5AB7" w:rsidP="00527123">
      <w:pPr>
        <w:pStyle w:val="para"/>
        <w:rPr>
          <w:bCs/>
        </w:rPr>
      </w:pPr>
      <w:r w:rsidRPr="007D5AB7">
        <w:rPr>
          <w:bCs/>
        </w:rPr>
        <w:t>6.6.3.1.</w:t>
      </w:r>
      <w:r w:rsidRPr="007D5AB7">
        <w:rPr>
          <w:bCs/>
        </w:rPr>
        <w:tab/>
        <w:t>The Enhanced Child Restraint System shall be tested as prescribed in paragraph 7.1.2. of this Regulation; at no point during the whole test shall the manikin be fully ejected from the device, in addition when the test bench is in the upside down position the manikin's he</w:t>
      </w:r>
      <w:r>
        <w:rPr>
          <w:bCs/>
        </w:rPr>
        <w:t>ad shall not move more than 300 </w:t>
      </w:r>
      <w:r w:rsidRPr="007D5AB7">
        <w:rPr>
          <w:bCs/>
        </w:rPr>
        <w:t xml:space="preserve">mm </w:t>
      </w:r>
      <w:r w:rsidRPr="007D5AB7">
        <w:rPr>
          <w:bCs/>
        </w:rPr>
        <w:lastRenderedPageBreak/>
        <w:t>from its original position in a vertical direction relative to the test bench, once the applied load has been removed.</w:t>
      </w:r>
    </w:p>
    <w:p w14:paraId="7CC08CBC" w14:textId="77777777" w:rsidR="003B0EDE" w:rsidRPr="003B0EDE" w:rsidRDefault="003B0EDE" w:rsidP="00527123">
      <w:pPr>
        <w:pStyle w:val="para"/>
      </w:pPr>
      <w:r w:rsidRPr="003B0EDE">
        <w:t>6.6.4.</w:t>
      </w:r>
      <w:r w:rsidRPr="003B0EDE">
        <w:tab/>
        <w:t>Dynamic test</w:t>
      </w:r>
    </w:p>
    <w:p w14:paraId="01E3F1CD" w14:textId="0E3FE384" w:rsidR="00D947CE" w:rsidRDefault="00D947CE" w:rsidP="00527123">
      <w:pPr>
        <w:pStyle w:val="para"/>
      </w:pPr>
      <w:r>
        <w:t>6.6.4.1.</w:t>
      </w:r>
      <w:r>
        <w:tab/>
      </w:r>
      <w:r w:rsidRPr="002133AF">
        <w:t>General: The dynamic test shall be performed on Enhanced Child Restraint Systems which have not previously been under load and the Enhanced Child Restraint System shall be subjected to dynamic tests, in accordance with Table</w:t>
      </w:r>
      <w:r>
        <w:t> </w:t>
      </w:r>
      <w:r w:rsidR="00E555A6">
        <w:t>3</w:t>
      </w:r>
      <w:r w:rsidRPr="002133AF">
        <w:t>, in conformity with paragraph 7.1.3. below:</w:t>
      </w:r>
    </w:p>
    <w:p w14:paraId="7E4E6480" w14:textId="4408095B" w:rsidR="00D947CE" w:rsidRPr="004A1237" w:rsidRDefault="00D947CE" w:rsidP="00A24D95">
      <w:pPr>
        <w:pStyle w:val="Heading1"/>
        <w:keepNext/>
        <w:keepLines/>
        <w:numPr>
          <w:ilvl w:val="0"/>
          <w:numId w:val="0"/>
        </w:numPr>
        <w:ind w:left="360" w:firstLine="207"/>
      </w:pPr>
      <w:r w:rsidRPr="007A2D70">
        <w:t>Table</w:t>
      </w:r>
      <w:r w:rsidRPr="004A1237">
        <w:t xml:space="preserve"> </w:t>
      </w:r>
      <w:r w:rsidR="008F0918">
        <w:t>3</w:t>
      </w:r>
    </w:p>
    <w:p w14:paraId="20728FAB" w14:textId="77777777" w:rsidR="00D947CE" w:rsidRPr="00B03707" w:rsidRDefault="00D947CE" w:rsidP="00A24D95">
      <w:pPr>
        <w:pStyle w:val="SingleTxtG"/>
        <w:keepNext/>
        <w:keepLines/>
        <w:ind w:left="0" w:firstLine="567"/>
        <w:rPr>
          <w:b/>
        </w:rPr>
      </w:pPr>
      <w:r w:rsidRPr="00B03707">
        <w:rPr>
          <w:b/>
        </w:rPr>
        <w:t>Application of different criteria depending on test set up</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90"/>
        <w:gridCol w:w="1195"/>
        <w:gridCol w:w="850"/>
        <w:gridCol w:w="1276"/>
        <w:gridCol w:w="1276"/>
        <w:gridCol w:w="1275"/>
        <w:gridCol w:w="851"/>
        <w:gridCol w:w="1422"/>
      </w:tblGrid>
      <w:tr w:rsidR="00D947CE" w:rsidRPr="00FE4FDA" w14:paraId="3B98FA7D" w14:textId="77777777" w:rsidTr="007A2D70">
        <w:tc>
          <w:tcPr>
            <w:tcW w:w="4111" w:type="dxa"/>
            <w:gridSpan w:val="4"/>
            <w:shd w:val="clear" w:color="auto" w:fill="auto"/>
            <w:vAlign w:val="bottom"/>
          </w:tcPr>
          <w:p w14:paraId="65FE4EB0" w14:textId="77777777" w:rsidR="00D947CE" w:rsidRPr="00FE4FDA" w:rsidRDefault="00D947CE" w:rsidP="007A2D70">
            <w:pPr>
              <w:keepNext/>
              <w:keepLines/>
              <w:spacing w:before="80" w:after="80" w:line="240" w:lineRule="exact"/>
              <w:jc w:val="center"/>
              <w:outlineLvl w:val="0"/>
              <w:rPr>
                <w:sz w:val="18"/>
                <w:szCs w:val="18"/>
              </w:rPr>
            </w:pPr>
            <w:r w:rsidRPr="00FE4FDA">
              <w:rPr>
                <w:i/>
                <w:sz w:val="16"/>
                <w:szCs w:val="16"/>
              </w:rPr>
              <w:t>Frontal impact</w:t>
            </w:r>
          </w:p>
        </w:tc>
        <w:tc>
          <w:tcPr>
            <w:tcW w:w="2551" w:type="dxa"/>
            <w:gridSpan w:val="2"/>
            <w:shd w:val="clear" w:color="auto" w:fill="auto"/>
            <w:vAlign w:val="bottom"/>
          </w:tcPr>
          <w:p w14:paraId="681D9F49" w14:textId="77777777" w:rsidR="00D947CE" w:rsidRPr="00FE4FDA" w:rsidRDefault="00D947CE" w:rsidP="007A2D70">
            <w:pPr>
              <w:keepNext/>
              <w:keepLines/>
              <w:spacing w:before="80" w:after="80" w:line="240" w:lineRule="exact"/>
              <w:jc w:val="center"/>
              <w:outlineLvl w:val="0"/>
              <w:rPr>
                <w:sz w:val="18"/>
                <w:szCs w:val="18"/>
              </w:rPr>
            </w:pPr>
            <w:r w:rsidRPr="00FE4FDA">
              <w:rPr>
                <w:i/>
                <w:sz w:val="16"/>
                <w:szCs w:val="16"/>
              </w:rPr>
              <w:t>Rear impact</w:t>
            </w:r>
          </w:p>
        </w:tc>
        <w:tc>
          <w:tcPr>
            <w:tcW w:w="2273" w:type="dxa"/>
            <w:gridSpan w:val="2"/>
            <w:shd w:val="clear" w:color="auto" w:fill="auto"/>
            <w:vAlign w:val="bottom"/>
          </w:tcPr>
          <w:p w14:paraId="53749C32" w14:textId="77777777" w:rsidR="00D947CE" w:rsidRPr="00FE4FDA" w:rsidRDefault="00D947CE" w:rsidP="007A2D70">
            <w:pPr>
              <w:keepNext/>
              <w:keepLines/>
              <w:spacing w:before="80" w:after="80" w:line="240" w:lineRule="exact"/>
              <w:jc w:val="center"/>
              <w:outlineLvl w:val="0"/>
              <w:rPr>
                <w:sz w:val="18"/>
                <w:szCs w:val="18"/>
              </w:rPr>
            </w:pPr>
            <w:r w:rsidRPr="00FE4FDA">
              <w:rPr>
                <w:i/>
                <w:sz w:val="16"/>
                <w:szCs w:val="16"/>
              </w:rPr>
              <w:t>Lateral impact</w:t>
            </w:r>
          </w:p>
        </w:tc>
      </w:tr>
      <w:tr w:rsidR="00D947CE" w:rsidRPr="00FE4FDA" w14:paraId="28D78922" w14:textId="77777777" w:rsidTr="007A2D70">
        <w:tc>
          <w:tcPr>
            <w:tcW w:w="1985" w:type="dxa"/>
            <w:gridSpan w:val="2"/>
            <w:tcBorders>
              <w:bottom w:val="single" w:sz="12" w:space="0" w:color="auto"/>
            </w:tcBorders>
            <w:shd w:val="clear" w:color="auto" w:fill="auto"/>
            <w:vAlign w:val="bottom"/>
          </w:tcPr>
          <w:p w14:paraId="76CE5C75" w14:textId="77777777" w:rsidR="00D947CE" w:rsidRPr="00FE4FDA" w:rsidRDefault="00D947CE" w:rsidP="0063612A">
            <w:pPr>
              <w:keepNext/>
              <w:keepLines/>
              <w:spacing w:before="80" w:after="80" w:line="240" w:lineRule="exact"/>
              <w:jc w:val="center"/>
              <w:outlineLvl w:val="0"/>
              <w:rPr>
                <w:sz w:val="18"/>
                <w:szCs w:val="18"/>
              </w:rPr>
            </w:pPr>
            <w:r w:rsidRPr="00FE4FDA">
              <w:rPr>
                <w:i/>
                <w:sz w:val="16"/>
                <w:szCs w:val="16"/>
              </w:rPr>
              <w:t>Test on trolley+</w:t>
            </w:r>
            <w:r w:rsidRPr="00FE4FDA">
              <w:rPr>
                <w:i/>
                <w:sz w:val="16"/>
                <w:szCs w:val="16"/>
              </w:rPr>
              <w:br/>
              <w:t>standard seat</w:t>
            </w:r>
          </w:p>
        </w:tc>
        <w:tc>
          <w:tcPr>
            <w:tcW w:w="2126" w:type="dxa"/>
            <w:gridSpan w:val="2"/>
            <w:tcBorders>
              <w:bottom w:val="single" w:sz="12" w:space="0" w:color="auto"/>
            </w:tcBorders>
            <w:shd w:val="clear" w:color="auto" w:fill="auto"/>
          </w:tcPr>
          <w:p w14:paraId="65BDE68B" w14:textId="77777777" w:rsidR="00D947CE" w:rsidRPr="00FE4FDA" w:rsidRDefault="00D947CE" w:rsidP="0063612A">
            <w:pPr>
              <w:keepNext/>
              <w:keepLines/>
              <w:spacing w:before="80" w:after="80" w:line="240" w:lineRule="exact"/>
              <w:jc w:val="center"/>
              <w:outlineLvl w:val="0"/>
              <w:rPr>
                <w:sz w:val="18"/>
                <w:szCs w:val="18"/>
              </w:rPr>
            </w:pPr>
            <w:r w:rsidRPr="00FE4FDA">
              <w:rPr>
                <w:i/>
                <w:sz w:val="16"/>
                <w:szCs w:val="16"/>
              </w:rPr>
              <w:t>Test in car body</w:t>
            </w:r>
          </w:p>
        </w:tc>
        <w:tc>
          <w:tcPr>
            <w:tcW w:w="1276" w:type="dxa"/>
            <w:tcBorders>
              <w:bottom w:val="single" w:sz="12" w:space="0" w:color="auto"/>
            </w:tcBorders>
            <w:shd w:val="clear" w:color="auto" w:fill="auto"/>
            <w:vAlign w:val="bottom"/>
          </w:tcPr>
          <w:p w14:paraId="41424E05" w14:textId="77777777" w:rsidR="00D947CE" w:rsidRPr="00FE4FDA" w:rsidRDefault="00D947CE" w:rsidP="0063612A">
            <w:pPr>
              <w:keepNext/>
              <w:keepLines/>
              <w:spacing w:before="80" w:after="80" w:line="240" w:lineRule="exact"/>
              <w:jc w:val="center"/>
              <w:outlineLvl w:val="0"/>
              <w:rPr>
                <w:sz w:val="18"/>
                <w:szCs w:val="18"/>
              </w:rPr>
            </w:pPr>
            <w:r w:rsidRPr="00FE4FDA">
              <w:rPr>
                <w:i/>
                <w:sz w:val="16"/>
                <w:szCs w:val="16"/>
              </w:rPr>
              <w:t>Test on trolley+</w:t>
            </w:r>
            <w:r w:rsidRPr="00FE4FDA">
              <w:rPr>
                <w:i/>
                <w:sz w:val="16"/>
                <w:szCs w:val="16"/>
              </w:rPr>
              <w:br/>
              <w:t>standard seat</w:t>
            </w:r>
          </w:p>
        </w:tc>
        <w:tc>
          <w:tcPr>
            <w:tcW w:w="1275" w:type="dxa"/>
            <w:tcBorders>
              <w:bottom w:val="single" w:sz="12" w:space="0" w:color="auto"/>
            </w:tcBorders>
            <w:shd w:val="clear" w:color="auto" w:fill="auto"/>
          </w:tcPr>
          <w:p w14:paraId="27B7E265" w14:textId="77777777" w:rsidR="00D947CE" w:rsidRPr="00FE4FDA" w:rsidRDefault="00D947CE" w:rsidP="0063612A">
            <w:pPr>
              <w:keepNext/>
              <w:keepLines/>
              <w:spacing w:before="80" w:after="80" w:line="240" w:lineRule="exact"/>
              <w:jc w:val="center"/>
              <w:outlineLvl w:val="0"/>
              <w:rPr>
                <w:sz w:val="18"/>
                <w:szCs w:val="18"/>
              </w:rPr>
            </w:pPr>
            <w:r w:rsidRPr="00FE4FDA">
              <w:rPr>
                <w:i/>
                <w:sz w:val="16"/>
                <w:szCs w:val="16"/>
              </w:rPr>
              <w:t>Test in car body</w:t>
            </w:r>
          </w:p>
        </w:tc>
        <w:tc>
          <w:tcPr>
            <w:tcW w:w="2273" w:type="dxa"/>
            <w:gridSpan w:val="2"/>
            <w:tcBorders>
              <w:bottom w:val="single" w:sz="12" w:space="0" w:color="auto"/>
            </w:tcBorders>
            <w:shd w:val="clear" w:color="auto" w:fill="auto"/>
            <w:vAlign w:val="bottom"/>
          </w:tcPr>
          <w:p w14:paraId="54750898" w14:textId="77777777" w:rsidR="00D947CE" w:rsidRPr="00FE4FDA" w:rsidRDefault="00D947CE" w:rsidP="0063612A">
            <w:pPr>
              <w:keepNext/>
              <w:keepLines/>
              <w:spacing w:before="80" w:after="80" w:line="240" w:lineRule="exact"/>
              <w:jc w:val="center"/>
              <w:outlineLvl w:val="0"/>
              <w:rPr>
                <w:sz w:val="18"/>
                <w:szCs w:val="18"/>
              </w:rPr>
            </w:pPr>
            <w:r w:rsidRPr="00FE4FDA">
              <w:rPr>
                <w:i/>
                <w:sz w:val="16"/>
                <w:szCs w:val="16"/>
              </w:rPr>
              <w:t>Test on trolley+</w:t>
            </w:r>
            <w:r w:rsidRPr="00FE4FDA">
              <w:rPr>
                <w:i/>
                <w:sz w:val="16"/>
                <w:szCs w:val="16"/>
              </w:rPr>
              <w:br/>
              <w:t>standard seat</w:t>
            </w:r>
          </w:p>
        </w:tc>
      </w:tr>
      <w:tr w:rsidR="00D947CE" w:rsidRPr="00FE4FDA" w14:paraId="2B8F7BCF" w14:textId="77777777" w:rsidTr="007A2D70">
        <w:tc>
          <w:tcPr>
            <w:tcW w:w="790" w:type="dxa"/>
            <w:tcBorders>
              <w:top w:val="single" w:sz="12" w:space="0" w:color="auto"/>
              <w:bottom w:val="single" w:sz="12" w:space="0" w:color="auto"/>
            </w:tcBorders>
            <w:shd w:val="clear" w:color="auto" w:fill="auto"/>
          </w:tcPr>
          <w:p w14:paraId="6FB4B5FD" w14:textId="77777777" w:rsidR="00D947CE" w:rsidRPr="00534FEC" w:rsidRDefault="00D947CE" w:rsidP="0063612A">
            <w:pPr>
              <w:keepNext/>
              <w:keepLines/>
              <w:spacing w:before="40" w:after="120"/>
              <w:ind w:left="57"/>
              <w:outlineLvl w:val="0"/>
              <w:rPr>
                <w:b/>
              </w:rPr>
            </w:pPr>
            <w:r w:rsidRPr="00534FEC">
              <w:rPr>
                <w:szCs w:val="18"/>
              </w:rPr>
              <w:t>Forward facing</w:t>
            </w:r>
          </w:p>
        </w:tc>
        <w:tc>
          <w:tcPr>
            <w:tcW w:w="1195" w:type="dxa"/>
            <w:tcBorders>
              <w:top w:val="single" w:sz="12" w:space="0" w:color="auto"/>
              <w:bottom w:val="single" w:sz="12" w:space="0" w:color="auto"/>
            </w:tcBorders>
            <w:shd w:val="clear" w:color="auto" w:fill="auto"/>
          </w:tcPr>
          <w:p w14:paraId="02B6A68C" w14:textId="77777777" w:rsidR="00D947CE" w:rsidRPr="00534FEC" w:rsidRDefault="00D947CE" w:rsidP="0063612A">
            <w:pPr>
              <w:keepNext/>
              <w:keepLines/>
              <w:spacing w:before="40" w:after="120"/>
              <w:ind w:left="57"/>
              <w:outlineLvl w:val="0"/>
              <w:rPr>
                <w:b/>
              </w:rPr>
            </w:pPr>
            <w:r w:rsidRPr="00534FEC">
              <w:rPr>
                <w:szCs w:val="18"/>
              </w:rPr>
              <w:t>Rearward and lateral facing</w:t>
            </w:r>
          </w:p>
        </w:tc>
        <w:tc>
          <w:tcPr>
            <w:tcW w:w="850" w:type="dxa"/>
            <w:tcBorders>
              <w:top w:val="single" w:sz="12" w:space="0" w:color="auto"/>
              <w:bottom w:val="single" w:sz="12" w:space="0" w:color="auto"/>
            </w:tcBorders>
            <w:shd w:val="clear" w:color="auto" w:fill="auto"/>
          </w:tcPr>
          <w:p w14:paraId="341FF13F" w14:textId="77777777" w:rsidR="00D947CE" w:rsidRPr="00534FEC" w:rsidRDefault="00D947CE" w:rsidP="0063612A">
            <w:pPr>
              <w:keepNext/>
              <w:keepLines/>
              <w:spacing w:before="40" w:after="120"/>
              <w:ind w:left="57"/>
              <w:outlineLvl w:val="0"/>
              <w:rPr>
                <w:b/>
              </w:rPr>
            </w:pPr>
            <w:r w:rsidRPr="00534FEC">
              <w:rPr>
                <w:szCs w:val="18"/>
              </w:rPr>
              <w:t>Forward facing</w:t>
            </w:r>
          </w:p>
        </w:tc>
        <w:tc>
          <w:tcPr>
            <w:tcW w:w="1276" w:type="dxa"/>
            <w:tcBorders>
              <w:top w:val="single" w:sz="12" w:space="0" w:color="auto"/>
              <w:bottom w:val="single" w:sz="12" w:space="0" w:color="auto"/>
            </w:tcBorders>
            <w:shd w:val="clear" w:color="auto" w:fill="auto"/>
          </w:tcPr>
          <w:p w14:paraId="4876D40E" w14:textId="77777777" w:rsidR="00D947CE" w:rsidRPr="00534FEC" w:rsidRDefault="00D947CE" w:rsidP="0063612A">
            <w:pPr>
              <w:keepNext/>
              <w:keepLines/>
              <w:spacing w:before="40" w:after="120"/>
              <w:ind w:left="57"/>
              <w:outlineLvl w:val="0"/>
              <w:rPr>
                <w:b/>
              </w:rPr>
            </w:pPr>
            <w:r w:rsidRPr="00534FEC">
              <w:rPr>
                <w:szCs w:val="18"/>
              </w:rPr>
              <w:t>Rearward and lateral facing</w:t>
            </w:r>
          </w:p>
        </w:tc>
        <w:tc>
          <w:tcPr>
            <w:tcW w:w="1276" w:type="dxa"/>
            <w:tcBorders>
              <w:top w:val="single" w:sz="12" w:space="0" w:color="auto"/>
              <w:bottom w:val="single" w:sz="12" w:space="0" w:color="auto"/>
            </w:tcBorders>
            <w:shd w:val="clear" w:color="auto" w:fill="auto"/>
          </w:tcPr>
          <w:p w14:paraId="11B20996" w14:textId="77777777" w:rsidR="00D947CE" w:rsidRPr="00534FEC" w:rsidRDefault="00D947CE" w:rsidP="0063612A">
            <w:pPr>
              <w:keepNext/>
              <w:keepLines/>
              <w:spacing w:before="40" w:after="120"/>
              <w:ind w:left="57"/>
              <w:outlineLvl w:val="0"/>
              <w:rPr>
                <w:b/>
              </w:rPr>
            </w:pPr>
            <w:r w:rsidRPr="00534FEC">
              <w:rPr>
                <w:szCs w:val="18"/>
              </w:rPr>
              <w:t>Rearward and lateral facing</w:t>
            </w:r>
          </w:p>
        </w:tc>
        <w:tc>
          <w:tcPr>
            <w:tcW w:w="1275" w:type="dxa"/>
            <w:tcBorders>
              <w:top w:val="single" w:sz="12" w:space="0" w:color="auto"/>
              <w:bottom w:val="single" w:sz="12" w:space="0" w:color="auto"/>
            </w:tcBorders>
            <w:shd w:val="clear" w:color="auto" w:fill="auto"/>
          </w:tcPr>
          <w:p w14:paraId="76267390" w14:textId="77777777" w:rsidR="00D947CE" w:rsidRPr="00534FEC" w:rsidRDefault="00D947CE" w:rsidP="0063612A">
            <w:pPr>
              <w:keepNext/>
              <w:keepLines/>
              <w:spacing w:before="40" w:after="120"/>
              <w:ind w:left="57"/>
              <w:outlineLvl w:val="0"/>
              <w:rPr>
                <w:b/>
              </w:rPr>
            </w:pPr>
            <w:r w:rsidRPr="00534FEC">
              <w:rPr>
                <w:szCs w:val="18"/>
              </w:rPr>
              <w:t>Rearward and lateral facing</w:t>
            </w:r>
          </w:p>
        </w:tc>
        <w:tc>
          <w:tcPr>
            <w:tcW w:w="851" w:type="dxa"/>
            <w:tcBorders>
              <w:top w:val="single" w:sz="12" w:space="0" w:color="auto"/>
              <w:bottom w:val="single" w:sz="12" w:space="0" w:color="auto"/>
            </w:tcBorders>
            <w:shd w:val="clear" w:color="auto" w:fill="auto"/>
          </w:tcPr>
          <w:p w14:paraId="3C2C64BB" w14:textId="77777777" w:rsidR="00D947CE" w:rsidRPr="00534FEC" w:rsidRDefault="00D947CE" w:rsidP="0063612A">
            <w:pPr>
              <w:keepNext/>
              <w:keepLines/>
              <w:spacing w:before="40" w:after="120"/>
              <w:ind w:left="57"/>
              <w:outlineLvl w:val="0"/>
              <w:rPr>
                <w:b/>
              </w:rPr>
            </w:pPr>
            <w:r w:rsidRPr="00534FEC">
              <w:rPr>
                <w:szCs w:val="18"/>
              </w:rPr>
              <w:t>Forward facing</w:t>
            </w:r>
          </w:p>
        </w:tc>
        <w:tc>
          <w:tcPr>
            <w:tcW w:w="1422" w:type="dxa"/>
            <w:tcBorders>
              <w:top w:val="single" w:sz="12" w:space="0" w:color="auto"/>
              <w:bottom w:val="single" w:sz="12" w:space="0" w:color="auto"/>
            </w:tcBorders>
            <w:shd w:val="clear" w:color="auto" w:fill="auto"/>
          </w:tcPr>
          <w:p w14:paraId="0E2138DF" w14:textId="77777777" w:rsidR="00D947CE" w:rsidRPr="00534FEC" w:rsidRDefault="00D947CE" w:rsidP="0063612A">
            <w:pPr>
              <w:keepNext/>
              <w:keepLines/>
              <w:spacing w:before="40" w:after="120"/>
              <w:ind w:left="57"/>
              <w:outlineLvl w:val="0"/>
              <w:rPr>
                <w:b/>
              </w:rPr>
            </w:pPr>
            <w:r w:rsidRPr="00534FEC">
              <w:rPr>
                <w:szCs w:val="18"/>
              </w:rPr>
              <w:t>Rearward and lateral facing</w:t>
            </w:r>
          </w:p>
        </w:tc>
      </w:tr>
      <w:tr w:rsidR="00D947CE" w:rsidRPr="00FE4FDA" w14:paraId="33BD7270" w14:textId="77777777" w:rsidTr="007A2D70">
        <w:tc>
          <w:tcPr>
            <w:tcW w:w="8935" w:type="dxa"/>
            <w:gridSpan w:val="8"/>
            <w:tcBorders>
              <w:top w:val="single" w:sz="12" w:space="0" w:color="auto"/>
              <w:left w:val="nil"/>
              <w:bottom w:val="nil"/>
              <w:right w:val="nil"/>
            </w:tcBorders>
            <w:shd w:val="clear" w:color="auto" w:fill="auto"/>
          </w:tcPr>
          <w:p w14:paraId="3A8D81E7" w14:textId="00DC1727" w:rsidR="00D947CE" w:rsidRPr="00E86EFC" w:rsidRDefault="00D947CE" w:rsidP="00E86EFC">
            <w:pPr>
              <w:rPr>
                <w:sz w:val="18"/>
              </w:rPr>
            </w:pPr>
            <w:r w:rsidRPr="00E86EFC">
              <w:rPr>
                <w:sz w:val="18"/>
              </w:rPr>
              <w:t xml:space="preserve">  </w:t>
            </w:r>
            <w:r w:rsidRPr="00E86EFC">
              <w:rPr>
                <w:i/>
                <w:sz w:val="18"/>
              </w:rPr>
              <w:t>Note 1:</w:t>
            </w:r>
            <w:r w:rsidRPr="00E86EFC">
              <w:rPr>
                <w:sz w:val="18"/>
              </w:rPr>
              <w:t xml:space="preserve">  Standard seat means a test seat or test bench as defined in Annex 6.</w:t>
            </w:r>
          </w:p>
          <w:p w14:paraId="61BD3C41" w14:textId="0DCE10AF" w:rsidR="00D947CE" w:rsidRPr="008346D9" w:rsidRDefault="00D947CE" w:rsidP="00E86EFC">
            <w:r w:rsidRPr="00E86EFC">
              <w:rPr>
                <w:sz w:val="18"/>
              </w:rPr>
              <w:t xml:space="preserve">  </w:t>
            </w:r>
            <w:r w:rsidRPr="00E86EFC">
              <w:rPr>
                <w:i/>
                <w:sz w:val="18"/>
              </w:rPr>
              <w:t xml:space="preserve">Note 2:  </w:t>
            </w:r>
            <w:r w:rsidRPr="00E86EFC">
              <w:rPr>
                <w:sz w:val="18"/>
              </w:rPr>
              <w:t>For lateral facing Enhanced Child Restraint Systems in lateral impact, if two positions are</w:t>
            </w:r>
            <w:r w:rsidR="003605B8">
              <w:rPr>
                <w:sz w:val="18"/>
              </w:rPr>
              <w:t xml:space="preserve"> </w:t>
            </w:r>
            <w:r w:rsidRPr="00E86EFC">
              <w:rPr>
                <w:sz w:val="18"/>
              </w:rPr>
              <w:t>possible, then the</w:t>
            </w:r>
            <w:r w:rsidR="003605B8">
              <w:rPr>
                <w:sz w:val="18"/>
              </w:rPr>
              <w:t xml:space="preserve"> </w:t>
            </w:r>
            <w:r w:rsidRPr="00E86EFC">
              <w:rPr>
                <w:sz w:val="18"/>
              </w:rPr>
              <w:t>dummy</w:t>
            </w:r>
            <w:r w:rsidR="002B621E">
              <w:rPr>
                <w:noProof/>
                <w:lang w:val="en-US"/>
              </w:rPr>
              <w:t>'</w:t>
            </w:r>
            <w:r w:rsidRPr="00E86EFC">
              <w:rPr>
                <w:sz w:val="18"/>
              </w:rPr>
              <w:t>s head shall be situated near the side door.</w:t>
            </w:r>
          </w:p>
        </w:tc>
      </w:tr>
    </w:tbl>
    <w:p w14:paraId="33B42154" w14:textId="77777777" w:rsidR="003605B8" w:rsidRDefault="003605B8" w:rsidP="00012B92">
      <w:pPr>
        <w:keepNext/>
        <w:keepLines/>
        <w:spacing w:line="240" w:lineRule="auto"/>
        <w:ind w:left="1134"/>
        <w:outlineLvl w:val="0"/>
      </w:pPr>
    </w:p>
    <w:p w14:paraId="5F187554" w14:textId="77777777" w:rsidR="005A3E7D" w:rsidRPr="005A3E7D" w:rsidRDefault="005A3E7D" w:rsidP="00527123">
      <w:pPr>
        <w:pStyle w:val="para"/>
      </w:pPr>
      <w:r w:rsidRPr="005A3E7D">
        <w:t>6.6.4.1.1.</w:t>
      </w:r>
      <w:r w:rsidRPr="005A3E7D">
        <w:tab/>
        <w:t xml:space="preserve">i-Size category Enhanced Child Restraint Systems shall be tested on the test bench prescribed in </w:t>
      </w:r>
      <w:hyperlink w:anchor="_Annex_6_(to" w:history="1">
        <w:r w:rsidRPr="005A3E7D">
          <w:rPr>
            <w:rStyle w:val="Hyperlink"/>
          </w:rPr>
          <w:t>Annex 6</w:t>
        </w:r>
      </w:hyperlink>
      <w:r w:rsidRPr="005A3E7D">
        <w:t>, and in conformity with paragraph 7.1.3.1. below.</w:t>
      </w:r>
    </w:p>
    <w:p w14:paraId="5448759E" w14:textId="77777777" w:rsidR="00BE282B" w:rsidRDefault="00BE282B" w:rsidP="00527123">
      <w:pPr>
        <w:pStyle w:val="para"/>
        <w:rPr>
          <w:iCs/>
        </w:rPr>
      </w:pPr>
      <w:r w:rsidRPr="000F1A9A">
        <w:rPr>
          <w:iCs/>
        </w:rPr>
        <w:t xml:space="preserve">6.6.4.1.2. </w:t>
      </w:r>
      <w:r w:rsidRPr="000F1A9A">
        <w:rPr>
          <w:iCs/>
        </w:rPr>
        <w:tab/>
        <w:t>Enhanced Child Restraint Systems of the specific vehicle categories shall be assessed for fit with each vehicle model for which the Enhanced Child Restraint System is intended. The Technical Service responsible for conducting the test may reduce the number of vehicle arrangements tested if they do not differ greatly in the aspects listed in paragraph 6.6.4.1.2.3. of this Regulation. This Enhanced Child Restraint System shall be dynamically tested in one of the following ways:</w:t>
      </w:r>
    </w:p>
    <w:p w14:paraId="1879C73B" w14:textId="3F36B4BC" w:rsidR="005A3E7D" w:rsidRPr="005A3E7D" w:rsidRDefault="005A3E7D" w:rsidP="00527123">
      <w:pPr>
        <w:pStyle w:val="para"/>
        <w:rPr>
          <w:bCs/>
        </w:rPr>
      </w:pPr>
      <w:r w:rsidRPr="005A3E7D">
        <w:t>6.6.4.1.2.1.</w:t>
      </w:r>
      <w:r w:rsidRPr="005A3E7D">
        <w:tab/>
        <w:t xml:space="preserve">Enhanced Child Restraint Systems </w:t>
      </w:r>
      <w:r w:rsidRPr="005A3E7D">
        <w:rPr>
          <w:bCs/>
        </w:rPr>
        <w:t xml:space="preserve">according to paragraph 2.7. and </w:t>
      </w:r>
      <w:r w:rsidRPr="005A3E7D">
        <w:t xml:space="preserve">in conformity with </w:t>
      </w:r>
      <w:r w:rsidRPr="005A3E7D">
        <w:rPr>
          <w:bCs/>
        </w:rPr>
        <w:t>paragraph</w:t>
      </w:r>
      <w:r w:rsidRPr="005A3E7D">
        <w:t xml:space="preserve"> 6.3. of this Regulation and which fit in at least an envelope defined in </w:t>
      </w:r>
      <w:r w:rsidR="00CD2EB5">
        <w:t>UN Regulation No</w:t>
      </w:r>
      <w:r w:rsidRPr="005A3E7D">
        <w:t xml:space="preserve">. </w:t>
      </w:r>
      <w:r w:rsidRPr="005A3E7D">
        <w:rPr>
          <w:bCs/>
        </w:rPr>
        <w:t>16,</w:t>
      </w:r>
      <w:r w:rsidRPr="005A3E7D">
        <w:t xml:space="preserve"> Annex 17</w:t>
      </w:r>
      <w:r w:rsidRPr="005A3E7D">
        <w:rPr>
          <w:bCs/>
        </w:rPr>
        <w:t>,</w:t>
      </w:r>
      <w:r w:rsidRPr="005A3E7D">
        <w:t xml:space="preserve"> Appendix</w:t>
      </w:r>
      <w:r w:rsidRPr="005A3E7D">
        <w:rPr>
          <w:bCs/>
        </w:rPr>
        <w:t> </w:t>
      </w:r>
      <w:r w:rsidRPr="005A3E7D">
        <w:t xml:space="preserve">2, on the test bench prescribed in Annex 6 and in conformity with paragraph 7.1.3.1. </w:t>
      </w:r>
      <w:r w:rsidRPr="005A3E7D">
        <w:rPr>
          <w:bCs/>
        </w:rPr>
        <w:t xml:space="preserve">of this Regulation </w:t>
      </w:r>
      <w:r w:rsidRPr="005A3E7D">
        <w:t>or in a vehicle body shell in conformity with paragraph</w:t>
      </w:r>
      <w:r w:rsidRPr="005A3E7D">
        <w:rPr>
          <w:bCs/>
        </w:rPr>
        <w:t> </w:t>
      </w:r>
      <w:r w:rsidRPr="005A3E7D">
        <w:t xml:space="preserve">7.1.3.2. </w:t>
      </w:r>
      <w:r w:rsidRPr="005A3E7D">
        <w:rPr>
          <w:bCs/>
        </w:rPr>
        <w:t>of this Regulation.</w:t>
      </w:r>
    </w:p>
    <w:p w14:paraId="3C1E47CB" w14:textId="072878C5" w:rsidR="005A3E7D" w:rsidRPr="005A3E7D" w:rsidRDefault="005A3E7D" w:rsidP="00527123">
      <w:pPr>
        <w:pStyle w:val="para"/>
      </w:pPr>
      <w:r w:rsidRPr="005A3E7D">
        <w:t>6.6.4.1.2.2.</w:t>
      </w:r>
      <w:r w:rsidRPr="005A3E7D">
        <w:tab/>
        <w:t xml:space="preserve">For Enhanced Child Restraint Systems which </w:t>
      </w:r>
      <w:r w:rsidRPr="005A3E7D">
        <w:rPr>
          <w:bCs/>
        </w:rPr>
        <w:t xml:space="preserve">are </w:t>
      </w:r>
      <w:r w:rsidRPr="005A3E7D">
        <w:t xml:space="preserve">in conformity with </w:t>
      </w:r>
      <w:r w:rsidRPr="005A3E7D">
        <w:rPr>
          <w:bCs/>
        </w:rPr>
        <w:t xml:space="preserve">paragraph </w:t>
      </w:r>
      <w:r w:rsidRPr="005A3E7D">
        <w:t>6.3</w:t>
      </w:r>
      <w:r w:rsidRPr="005A3E7D">
        <w:rPr>
          <w:bCs/>
        </w:rPr>
        <w:t>.</w:t>
      </w:r>
      <w:r w:rsidRPr="005A3E7D">
        <w:t xml:space="preserve"> of this </w:t>
      </w:r>
      <w:r w:rsidRPr="005A3E7D">
        <w:rPr>
          <w:bCs/>
        </w:rPr>
        <w:t>Regulation</w:t>
      </w:r>
      <w:r w:rsidRPr="005A3E7D">
        <w:t xml:space="preserve"> (for example ECRS using </w:t>
      </w:r>
      <w:r w:rsidRPr="005A3E7D">
        <w:rPr>
          <w:bCs/>
        </w:rPr>
        <w:t>no anti</w:t>
      </w:r>
      <w:r w:rsidRPr="005A3E7D">
        <w:t xml:space="preserve">-rotation device or using additional anchorages) or do not fit in any envelope defined in </w:t>
      </w:r>
      <w:r w:rsidR="00CD2EB5">
        <w:t>UN Regulation No</w:t>
      </w:r>
      <w:r w:rsidRPr="005A3E7D">
        <w:t>. 16</w:t>
      </w:r>
      <w:r w:rsidRPr="005A3E7D">
        <w:rPr>
          <w:bCs/>
        </w:rPr>
        <w:t>,</w:t>
      </w:r>
      <w:r w:rsidRPr="005A3E7D">
        <w:t xml:space="preserve"> Annex 17</w:t>
      </w:r>
      <w:r w:rsidRPr="005A3E7D">
        <w:rPr>
          <w:bCs/>
        </w:rPr>
        <w:t>,</w:t>
      </w:r>
      <w:r w:rsidRPr="005A3E7D">
        <w:t xml:space="preserve"> Appendix 2 on the test trolley in a vehicle body shell in conformity with paragraph 7.1.3.2. or in a complete vehicle in conformity with paragraph 7.1.3.3. of this Regulation.</w:t>
      </w:r>
    </w:p>
    <w:p w14:paraId="6B8110B9" w14:textId="77777777" w:rsidR="005A3E7D" w:rsidRPr="005A3E7D" w:rsidRDefault="005A3E7D" w:rsidP="00527123">
      <w:pPr>
        <w:pStyle w:val="para"/>
      </w:pPr>
      <w:r w:rsidRPr="005A3E7D">
        <w:t>6.6.4.1.2.3.</w:t>
      </w:r>
      <w:r w:rsidRPr="005A3E7D">
        <w:tab/>
        <w:t>Using sufficient parts of the vehicle body shell to be representative of the vehicle structure and impact surfaces. If the Enhanced Child Restraint System is intended for use in the rear seat, these shall include the back of the front seat, the rear seat, the floor pan, the B and C pillars and the roof. If the Enhanced Child Restraint System is intended for use in the front seat, the parts shall include the dashboard, the A pillars, the windscreen, any levers or knobs installed in the floor or on a console, the front seat, the floor pan and the roof. The Technical Service responsible for conducting the test may permit items to be excluded if they are found to be superfluous. Testing shall be as prescribed in paragraph 7.1.3.2.</w:t>
      </w:r>
      <w:r w:rsidRPr="005A3E7D">
        <w:rPr>
          <w:bCs/>
        </w:rPr>
        <w:t xml:space="preserve"> of this Regulation</w:t>
      </w:r>
      <w:r w:rsidRPr="005A3E7D">
        <w:t>, except for lateral impact.</w:t>
      </w:r>
    </w:p>
    <w:p w14:paraId="2FD58B43" w14:textId="4599858A" w:rsidR="007D5AB7" w:rsidRDefault="007D5AB7" w:rsidP="00AC59E5">
      <w:pPr>
        <w:pStyle w:val="para"/>
        <w:keepNext/>
        <w:keepLines/>
      </w:pPr>
      <w:r w:rsidRPr="007D5AB7">
        <w:lastRenderedPageBreak/>
        <w:t>6.6.4.1.3.</w:t>
      </w:r>
      <w:r w:rsidRPr="007D5AB7">
        <w:tab/>
        <w:t xml:space="preserve">The dynamic test shall be performed on Child Restraint Systems which have not previously been under load. The Enhanced Child Restraint System of the i-Size booster seat category shall be tested on the test bench described in </w:t>
      </w:r>
      <w:hyperlink w:anchor="_Annex_6_(to" w:history="1">
        <w:r w:rsidRPr="007D5AB7">
          <w:rPr>
            <w:rStyle w:val="Hyperlink"/>
          </w:rPr>
          <w:t>Annex 6</w:t>
        </w:r>
      </w:hyperlink>
      <w:r w:rsidRPr="007D5AB7">
        <w:t>, and in conformity with para</w:t>
      </w:r>
      <w:r>
        <w:t>graph 7.1.3.1. below.</w:t>
      </w:r>
    </w:p>
    <w:p w14:paraId="3BF6B940" w14:textId="77777777" w:rsidR="005A3E7D" w:rsidRPr="002133AF" w:rsidRDefault="005A3E7D" w:rsidP="00527123">
      <w:pPr>
        <w:pStyle w:val="para"/>
      </w:pPr>
      <w:r w:rsidRPr="004A1237">
        <w:t>6.6.4.1.4.</w:t>
      </w:r>
      <w:r w:rsidRPr="004A1237">
        <w:tab/>
      </w:r>
      <w:r w:rsidRPr="002133AF">
        <w:t>If an "Specific vehicle ISOFIX" Enhanced Child Restraint System is installed in the area behind the rearmost forward facing adult seat positions (for example, the luggage area), one test with the largest dummy/dummies, as allowed by the Enhanced Child Restraint System, on a complete vehicle as prescribed in paragraph 7.1.3.3.</w:t>
      </w:r>
      <w:r w:rsidRPr="002133AF">
        <w:rPr>
          <w:bCs/>
        </w:rPr>
        <w:t xml:space="preserve"> of this Regulation</w:t>
      </w:r>
      <w:r w:rsidRPr="002133AF">
        <w:t xml:space="preserve"> shall be performed. The other tests, including the conformity of production, may be done as prescribed in paragraph 7.1.3.2.</w:t>
      </w:r>
      <w:r w:rsidRPr="002133AF">
        <w:rPr>
          <w:bCs/>
        </w:rPr>
        <w:t xml:space="preserve"> of this Regulation</w:t>
      </w:r>
      <w:r w:rsidRPr="002133AF">
        <w:t>, at t</w:t>
      </w:r>
      <w:r>
        <w:t>he request of the manufacturer.</w:t>
      </w:r>
    </w:p>
    <w:p w14:paraId="7A338736" w14:textId="77777777" w:rsidR="003B0EDE" w:rsidRPr="003B0EDE" w:rsidRDefault="003B0EDE" w:rsidP="00527123">
      <w:pPr>
        <w:pStyle w:val="para"/>
      </w:pPr>
      <w:r w:rsidRPr="003B0EDE">
        <w:t>6.6.4.1.5.</w:t>
      </w:r>
      <w:r w:rsidRPr="003B0EDE">
        <w:tab/>
        <w:t>In the case of a "Special Needs Restraint" every dynamic test specified by this Regulation for the range of size specified by the manufacturer shall be performed twice: first, using the primary means of restraint and second, with all restraining devices in use. In these tests, special attention shall be given to the requirements in paragraphs 6.2.1.5. and 6.2.1.6.</w:t>
      </w:r>
      <w:r w:rsidR="00E52DC2">
        <w:rPr>
          <w:bCs/>
        </w:rPr>
        <w:t xml:space="preserve"> of this Regulation.</w:t>
      </w:r>
    </w:p>
    <w:p w14:paraId="25D722F6" w14:textId="77777777" w:rsidR="008807DE" w:rsidRPr="008807DE" w:rsidRDefault="008807DE" w:rsidP="00527123">
      <w:pPr>
        <w:pStyle w:val="para"/>
      </w:pPr>
      <w:r w:rsidRPr="008807DE">
        <w:t>6.6.4.1.6.</w:t>
      </w:r>
      <w:r w:rsidRPr="008807DE">
        <w:tab/>
        <w:t>In the case of an Enhanced Child Restraint System making use of an anti-rotation device and / or a shoulder strap positioner, the dynamic test shall be carried out as follows:</w:t>
      </w:r>
    </w:p>
    <w:p w14:paraId="496507C4" w14:textId="77777777" w:rsidR="008807DE" w:rsidRPr="008807DE" w:rsidRDefault="008807DE" w:rsidP="00527123">
      <w:pPr>
        <w:pStyle w:val="para"/>
      </w:pPr>
      <w:r w:rsidRPr="008807DE">
        <w:t>6.6.4.1.6.1.</w:t>
      </w:r>
      <w:r w:rsidRPr="008807DE">
        <w:tab/>
        <w:t>With the anti-rotation device and with the shoulder strap positioner in use, and</w:t>
      </w:r>
    </w:p>
    <w:p w14:paraId="444F92CD" w14:textId="7099D38F" w:rsidR="00B75E3C" w:rsidRPr="00B75E3C" w:rsidRDefault="00B75E3C" w:rsidP="00B75E3C">
      <w:pPr>
        <w:spacing w:after="120"/>
        <w:ind w:left="2268" w:right="1134" w:hanging="1134"/>
        <w:jc w:val="both"/>
      </w:pPr>
      <w:r w:rsidRPr="00B75E3C">
        <w:t xml:space="preserve">6.6.4.1.6.1.1. </w:t>
      </w:r>
      <w:r w:rsidR="00323CC6">
        <w:tab/>
      </w:r>
      <w:r w:rsidRPr="00B75E3C">
        <w:t>Without the anti-rotation device in use, unless:</w:t>
      </w:r>
    </w:p>
    <w:p w14:paraId="3BBF9977" w14:textId="77777777" w:rsidR="00B75E3C" w:rsidRPr="00B75E3C" w:rsidRDefault="00B75E3C" w:rsidP="00B75E3C">
      <w:pPr>
        <w:spacing w:after="120"/>
        <w:ind w:left="2268" w:right="1134"/>
        <w:jc w:val="both"/>
      </w:pPr>
      <w:r w:rsidRPr="00B75E3C">
        <w:t>(a)</w:t>
      </w:r>
      <w:r w:rsidRPr="00B75E3C">
        <w:tab/>
        <w:t>A mechanism or;</w:t>
      </w:r>
    </w:p>
    <w:p w14:paraId="406F3FA6" w14:textId="77777777" w:rsidR="00B75E3C" w:rsidRPr="00B75E3C" w:rsidRDefault="00B75E3C" w:rsidP="00B75E3C">
      <w:pPr>
        <w:spacing w:after="120"/>
        <w:ind w:left="2268" w:right="1134"/>
        <w:jc w:val="both"/>
      </w:pPr>
      <w:r w:rsidRPr="00B75E3C">
        <w:t>(b)</w:t>
      </w:r>
      <w:r w:rsidRPr="00B75E3C">
        <w:tab/>
        <w:t>A visual and audible warning signal.</w:t>
      </w:r>
    </w:p>
    <w:p w14:paraId="06E99FD8" w14:textId="77777777" w:rsidR="00B75E3C" w:rsidRPr="00B75E3C" w:rsidRDefault="00B75E3C" w:rsidP="00B75E3C">
      <w:pPr>
        <w:spacing w:after="120"/>
        <w:ind w:left="2268" w:right="1134"/>
        <w:jc w:val="both"/>
      </w:pPr>
      <w:r w:rsidRPr="00B75E3C">
        <w:t>is provided to prevent incorrect use of the anti-rotation device.</w:t>
      </w:r>
    </w:p>
    <w:p w14:paraId="4BA5E175" w14:textId="5855F9E1" w:rsidR="00B75E3C" w:rsidRPr="00B75E3C" w:rsidRDefault="00B75E3C" w:rsidP="00B75E3C">
      <w:pPr>
        <w:spacing w:after="120"/>
        <w:ind w:left="2268" w:right="1134" w:hanging="1134"/>
        <w:jc w:val="both"/>
      </w:pPr>
      <w:r w:rsidRPr="00B75E3C">
        <w:t xml:space="preserve">6.6.4.1.6.1.2. </w:t>
      </w:r>
      <w:r w:rsidR="00323CC6">
        <w:tab/>
      </w:r>
      <w:r w:rsidRPr="00B75E3C">
        <w:t>Without the shoulder strap positioner in use, unless:</w:t>
      </w:r>
    </w:p>
    <w:p w14:paraId="35C723FD" w14:textId="77777777" w:rsidR="00B75E3C" w:rsidRPr="00B75E3C" w:rsidRDefault="00B75E3C" w:rsidP="00B75E3C">
      <w:pPr>
        <w:spacing w:after="120"/>
        <w:ind w:left="2268" w:right="1134"/>
        <w:jc w:val="both"/>
      </w:pPr>
      <w:r w:rsidRPr="00B75E3C">
        <w:t>(a)</w:t>
      </w:r>
      <w:r w:rsidRPr="00B75E3C">
        <w:tab/>
        <w:t>A mechanism or;</w:t>
      </w:r>
    </w:p>
    <w:p w14:paraId="33BC7CA0" w14:textId="77777777" w:rsidR="00B75E3C" w:rsidRPr="00B75E3C" w:rsidRDefault="00B75E3C" w:rsidP="00B75E3C">
      <w:pPr>
        <w:spacing w:after="120"/>
        <w:ind w:left="2268" w:right="1134"/>
        <w:jc w:val="both"/>
      </w:pPr>
      <w:r w:rsidRPr="00B75E3C">
        <w:t>(b)</w:t>
      </w:r>
      <w:r w:rsidRPr="00B75E3C">
        <w:tab/>
        <w:t>A visual and audible warning signal.</w:t>
      </w:r>
    </w:p>
    <w:p w14:paraId="2915D3C7" w14:textId="33EC40D7" w:rsidR="00B75E3C" w:rsidRDefault="00B75E3C" w:rsidP="00B75E3C">
      <w:pPr>
        <w:pStyle w:val="para"/>
        <w:ind w:firstLine="0"/>
        <w:rPr>
          <w:bCs/>
        </w:rPr>
      </w:pPr>
      <w:r w:rsidRPr="00B75E3C">
        <w:t>is provided to prevent incorrect use of the shoulder strap positioner.</w:t>
      </w:r>
    </w:p>
    <w:p w14:paraId="1D65BBE5" w14:textId="098051A6" w:rsidR="007D5AB7" w:rsidRPr="0021588E" w:rsidRDefault="007D5AB7" w:rsidP="007D5AB7">
      <w:pPr>
        <w:pStyle w:val="para"/>
      </w:pPr>
      <w:r w:rsidRPr="0021588E">
        <w:t xml:space="preserve">6.6.4.1.7. </w:t>
      </w:r>
      <w:r w:rsidRPr="0021588E">
        <w:tab/>
        <w:t>In the case of non-integral Enhanced Child Restraint System making use of ISOFIX attachments, the dynamic test shall be carried out as follows:</w:t>
      </w:r>
    </w:p>
    <w:p w14:paraId="62E6099F" w14:textId="77777777" w:rsidR="007D5AB7" w:rsidRPr="0021588E" w:rsidRDefault="007D5AB7" w:rsidP="007D5AB7">
      <w:pPr>
        <w:pStyle w:val="para"/>
      </w:pPr>
      <w:r w:rsidRPr="0021588E">
        <w:t xml:space="preserve">6.6.4.1.7.1. </w:t>
      </w:r>
      <w:r w:rsidRPr="0021588E">
        <w:tab/>
        <w:t>With the ISOFIX attachments in use, and</w:t>
      </w:r>
    </w:p>
    <w:p w14:paraId="167EE6B7" w14:textId="389243FA" w:rsidR="007D5AB7" w:rsidRDefault="007D5AB7" w:rsidP="007D5AB7">
      <w:pPr>
        <w:pStyle w:val="para"/>
      </w:pPr>
      <w:r w:rsidRPr="0021588E">
        <w:t xml:space="preserve">6.6.4.1.7.2. </w:t>
      </w:r>
      <w:r w:rsidRPr="0021588E">
        <w:tab/>
        <w:t>Without</w:t>
      </w:r>
      <w:r>
        <w:t xml:space="preserve"> the ISOFIX attachments in use.</w:t>
      </w:r>
    </w:p>
    <w:p w14:paraId="7AC06084" w14:textId="77777777" w:rsidR="00357495" w:rsidRPr="00357495" w:rsidRDefault="00357495" w:rsidP="00357495">
      <w:pPr>
        <w:tabs>
          <w:tab w:val="left" w:pos="2800"/>
        </w:tabs>
        <w:spacing w:after="120"/>
        <w:ind w:left="2268" w:right="1134" w:hanging="1134"/>
        <w:jc w:val="both"/>
        <w:rPr>
          <w:lang w:val="en-US"/>
        </w:rPr>
      </w:pPr>
      <w:r w:rsidRPr="00357495">
        <w:rPr>
          <w:lang w:val="en-US"/>
        </w:rPr>
        <w:t>6.6.4.1.8.</w:t>
      </w:r>
      <w:r w:rsidRPr="00357495">
        <w:rPr>
          <w:lang w:val="en-US"/>
        </w:rPr>
        <w:tab/>
        <w:t>In the case of a convertible integral Enhanced Child Restraint System that is equipped with a means of restraining the child that is intended for one orientation only, the dynamic test shall be carried out as follows:</w:t>
      </w:r>
    </w:p>
    <w:p w14:paraId="4143A725" w14:textId="77777777" w:rsidR="00357495" w:rsidRPr="00357495" w:rsidRDefault="00357495" w:rsidP="00357495">
      <w:pPr>
        <w:tabs>
          <w:tab w:val="left" w:pos="2800"/>
        </w:tabs>
        <w:spacing w:after="120"/>
        <w:ind w:left="2268" w:right="1134" w:hanging="1134"/>
        <w:jc w:val="both"/>
        <w:rPr>
          <w:lang w:val="en-US"/>
        </w:rPr>
      </w:pPr>
      <w:r w:rsidRPr="00357495">
        <w:rPr>
          <w:lang w:val="en-US"/>
        </w:rPr>
        <w:t>6.6.4.1.8.1.</w:t>
      </w:r>
      <w:r w:rsidRPr="00357495">
        <w:rPr>
          <w:lang w:val="en-US"/>
        </w:rPr>
        <w:tab/>
        <w:t>With the means of restraint used in the orientation for which it is intended; and</w:t>
      </w:r>
    </w:p>
    <w:p w14:paraId="5E468D95" w14:textId="5B7009FC" w:rsidR="00357495" w:rsidRDefault="00357495" w:rsidP="00357495">
      <w:pPr>
        <w:pStyle w:val="para"/>
        <w:rPr>
          <w:i/>
        </w:rPr>
      </w:pPr>
      <w:r w:rsidRPr="00357495">
        <w:rPr>
          <w:lang w:val="en-US"/>
        </w:rPr>
        <w:t>6.6.4.1.8.2.</w:t>
      </w:r>
      <w:r w:rsidRPr="00357495">
        <w:rPr>
          <w:lang w:val="en-US"/>
        </w:rPr>
        <w:tab/>
        <w:t>With the means of restraint used in the orientation for which it is not intended, unless a mechanism is provided to prevent such incorrect use.</w:t>
      </w:r>
    </w:p>
    <w:p w14:paraId="0D40E0DD" w14:textId="7615456C" w:rsidR="003B0EDE" w:rsidRPr="0008743A" w:rsidRDefault="003B0EDE" w:rsidP="00527123">
      <w:pPr>
        <w:pStyle w:val="para"/>
        <w:rPr>
          <w:spacing w:val="-2"/>
          <w:lang w:val="en-US"/>
        </w:rPr>
      </w:pPr>
      <w:r w:rsidRPr="0008743A">
        <w:rPr>
          <w:spacing w:val="-2"/>
          <w:lang w:val="en-US"/>
        </w:rPr>
        <w:t>6.6.4.2.</w:t>
      </w:r>
      <w:r w:rsidRPr="0008743A">
        <w:rPr>
          <w:spacing w:val="-2"/>
          <w:lang w:val="en-US"/>
        </w:rPr>
        <w:tab/>
        <w:t xml:space="preserve">During the dynamic tests, no part of the </w:t>
      </w:r>
      <w:r w:rsidR="00060A7A">
        <w:t xml:space="preserve">Enhanced </w:t>
      </w:r>
      <w:r w:rsidRPr="0008743A">
        <w:rPr>
          <w:spacing w:val="-2"/>
          <w:lang w:val="en-US"/>
        </w:rPr>
        <w:t>Child Restraint System affecting the restraint of the occupant shall fully or partially fracture, and no buckle, locking system or displacement system shall release or unlock.  The only exception is where such parts or systems are identified as having a load limiting function in the manufacturer</w:t>
      </w:r>
      <w:r w:rsidR="002B621E">
        <w:rPr>
          <w:noProof/>
          <w:lang w:val="en-US"/>
        </w:rPr>
        <w:t>'</w:t>
      </w:r>
      <w:r w:rsidRPr="0008743A">
        <w:rPr>
          <w:spacing w:val="-2"/>
          <w:lang w:val="en-US"/>
        </w:rPr>
        <w:t>s technical description, as defined in paragraph 3.2.1</w:t>
      </w:r>
      <w:r w:rsidR="00E52DC2" w:rsidRPr="0008743A">
        <w:rPr>
          <w:spacing w:val="-2"/>
          <w:lang w:val="en-US"/>
        </w:rPr>
        <w:t>.</w:t>
      </w:r>
      <w:r w:rsidR="00E52DC2" w:rsidRPr="0008743A">
        <w:rPr>
          <w:bCs/>
          <w:spacing w:val="-2"/>
        </w:rPr>
        <w:t xml:space="preserve"> of this Regulation</w:t>
      </w:r>
      <w:r w:rsidRPr="0008743A">
        <w:rPr>
          <w:spacing w:val="-2"/>
          <w:lang w:val="en-US"/>
        </w:rPr>
        <w:t>, and they comply with the following criteria</w:t>
      </w:r>
      <w:r w:rsidR="00CB5DD2" w:rsidRPr="0008743A">
        <w:rPr>
          <w:spacing w:val="-2"/>
          <w:lang w:val="en-US"/>
        </w:rPr>
        <w:t>:</w:t>
      </w:r>
    </w:p>
    <w:p w14:paraId="0CFF32F7" w14:textId="77777777" w:rsidR="003B0EDE" w:rsidRPr="003B0EDE" w:rsidRDefault="003B0EDE" w:rsidP="00527123">
      <w:pPr>
        <w:pStyle w:val="para"/>
        <w:rPr>
          <w:bCs/>
          <w:lang w:val="en-US"/>
        </w:rPr>
      </w:pPr>
      <w:r w:rsidRPr="003B0EDE">
        <w:rPr>
          <w:bCs/>
          <w:lang w:val="en-US"/>
        </w:rPr>
        <w:t>6.6.4.2.1.</w:t>
      </w:r>
      <w:r w:rsidRPr="003B0EDE">
        <w:rPr>
          <w:bCs/>
          <w:lang w:val="en-US"/>
        </w:rPr>
        <w:tab/>
        <w:t>Perform as predicted by the manufacturer.</w:t>
      </w:r>
    </w:p>
    <w:p w14:paraId="3552D572" w14:textId="77777777" w:rsidR="003B0EDE" w:rsidRPr="003B0EDE" w:rsidRDefault="003B0EDE" w:rsidP="00527123">
      <w:pPr>
        <w:pStyle w:val="para"/>
        <w:rPr>
          <w:bCs/>
          <w:lang w:val="en-US"/>
        </w:rPr>
      </w:pPr>
      <w:r w:rsidRPr="003B0EDE">
        <w:rPr>
          <w:bCs/>
          <w:lang w:val="en-US"/>
        </w:rPr>
        <w:t>6.6.4.2.2.</w:t>
      </w:r>
      <w:r w:rsidRPr="003B0EDE">
        <w:rPr>
          <w:bCs/>
          <w:lang w:val="en-US"/>
        </w:rPr>
        <w:tab/>
        <w:t xml:space="preserve">Do not compromise the ability of the </w:t>
      </w:r>
      <w:r w:rsidR="00060A7A">
        <w:t xml:space="preserve">Enhanced </w:t>
      </w:r>
      <w:r w:rsidRPr="003B0EDE">
        <w:rPr>
          <w:bCs/>
          <w:lang w:val="en-US"/>
        </w:rPr>
        <w:t xml:space="preserve">Child Restraint System to protect the occupant. </w:t>
      </w:r>
    </w:p>
    <w:p w14:paraId="45D3343B" w14:textId="77777777" w:rsidR="003B0EDE" w:rsidRPr="003B0EDE" w:rsidRDefault="003B0EDE" w:rsidP="00527123">
      <w:pPr>
        <w:pStyle w:val="para"/>
      </w:pPr>
      <w:r w:rsidRPr="003B0EDE">
        <w:t>6.6.4.3.</w:t>
      </w:r>
      <w:r w:rsidRPr="003B0EDE">
        <w:tab/>
      </w:r>
      <w:r w:rsidRPr="003B0EDE">
        <w:tab/>
        <w:t>Dummy criteria for frontal and rear impact.</w:t>
      </w:r>
    </w:p>
    <w:p w14:paraId="52878FA7" w14:textId="32244859" w:rsidR="008807DE" w:rsidRPr="004A1237" w:rsidRDefault="008807DE" w:rsidP="00527123">
      <w:pPr>
        <w:pStyle w:val="para"/>
      </w:pPr>
      <w:r w:rsidRPr="004A1237">
        <w:lastRenderedPageBreak/>
        <w:t>6.6.4.3.1.</w:t>
      </w:r>
      <w:r w:rsidRPr="004A1237">
        <w:tab/>
        <w:t xml:space="preserve">Injury assessment criteria for frontal and rear impact as in Table </w:t>
      </w:r>
      <w:r w:rsidR="00E555A6">
        <w:t>4</w:t>
      </w:r>
      <w:r w:rsidRPr="004A1237">
        <w:t>.</w:t>
      </w:r>
    </w:p>
    <w:p w14:paraId="6A4B1CD3" w14:textId="34F85D91" w:rsidR="00E97232" w:rsidRDefault="008807DE" w:rsidP="00C10283">
      <w:pPr>
        <w:pStyle w:val="Heading1"/>
        <w:keepNext/>
        <w:keepLines/>
        <w:numPr>
          <w:ilvl w:val="0"/>
          <w:numId w:val="0"/>
        </w:numPr>
        <w:suppressAutoHyphens w:val="0"/>
        <w:spacing w:after="120"/>
        <w:ind w:left="567" w:firstLine="567"/>
      </w:pPr>
      <w:r w:rsidRPr="00E97232">
        <w:t xml:space="preserve">Table </w:t>
      </w:r>
      <w:r w:rsidR="00C10283">
        <w:t>4</w:t>
      </w:r>
    </w:p>
    <w:tbl>
      <w:tblPr>
        <w:tblW w:w="850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195"/>
        <w:gridCol w:w="1343"/>
        <w:gridCol w:w="597"/>
        <w:gridCol w:w="597"/>
        <w:gridCol w:w="746"/>
        <w:gridCol w:w="746"/>
        <w:gridCol w:w="745"/>
        <w:gridCol w:w="783"/>
        <w:gridCol w:w="753"/>
      </w:tblGrid>
      <w:tr w:rsidR="00144691" w:rsidRPr="0021588E" w14:paraId="5B6CC0B7" w14:textId="77777777" w:rsidTr="00211138">
        <w:trPr>
          <w:tblHeader/>
        </w:trPr>
        <w:tc>
          <w:tcPr>
            <w:tcW w:w="2195" w:type="dxa"/>
            <w:tcBorders>
              <w:bottom w:val="single" w:sz="12" w:space="0" w:color="auto"/>
            </w:tcBorders>
            <w:shd w:val="clear" w:color="auto" w:fill="auto"/>
            <w:vAlign w:val="bottom"/>
          </w:tcPr>
          <w:p w14:paraId="0263828E" w14:textId="77777777" w:rsidR="00144691" w:rsidRPr="0021588E" w:rsidRDefault="00144691" w:rsidP="002459F7">
            <w:pPr>
              <w:keepNext/>
              <w:keepLines/>
              <w:suppressAutoHyphens w:val="0"/>
              <w:spacing w:before="80" w:after="80" w:line="200" w:lineRule="exact"/>
              <w:ind w:left="113" w:right="113"/>
              <w:rPr>
                <w:i/>
                <w:sz w:val="16"/>
              </w:rPr>
            </w:pPr>
            <w:bookmarkStart w:id="20" w:name="OLE_LINK21"/>
            <w:bookmarkStart w:id="21" w:name="OLE_LINK22"/>
            <w:r w:rsidRPr="0021588E">
              <w:rPr>
                <w:i/>
                <w:sz w:val="16"/>
              </w:rPr>
              <w:t>Criterion</w:t>
            </w:r>
          </w:p>
        </w:tc>
        <w:tc>
          <w:tcPr>
            <w:tcW w:w="1343" w:type="dxa"/>
            <w:tcBorders>
              <w:bottom w:val="single" w:sz="12" w:space="0" w:color="auto"/>
            </w:tcBorders>
            <w:shd w:val="clear" w:color="auto" w:fill="auto"/>
            <w:vAlign w:val="bottom"/>
          </w:tcPr>
          <w:p w14:paraId="3E944279" w14:textId="77777777" w:rsidR="00144691" w:rsidRPr="0021588E" w:rsidRDefault="00144691" w:rsidP="002459F7">
            <w:pPr>
              <w:keepNext/>
              <w:keepLines/>
              <w:suppressAutoHyphens w:val="0"/>
              <w:spacing w:before="80" w:after="80" w:line="200" w:lineRule="exact"/>
              <w:ind w:left="113" w:right="113"/>
              <w:rPr>
                <w:i/>
                <w:sz w:val="16"/>
              </w:rPr>
            </w:pPr>
            <w:r w:rsidRPr="0021588E">
              <w:rPr>
                <w:i/>
                <w:sz w:val="16"/>
              </w:rPr>
              <w:t>Abbreviation</w:t>
            </w:r>
          </w:p>
        </w:tc>
        <w:tc>
          <w:tcPr>
            <w:tcW w:w="597" w:type="dxa"/>
            <w:tcBorders>
              <w:bottom w:val="single" w:sz="12" w:space="0" w:color="auto"/>
            </w:tcBorders>
            <w:shd w:val="clear" w:color="auto" w:fill="auto"/>
            <w:vAlign w:val="bottom"/>
          </w:tcPr>
          <w:p w14:paraId="58C70156"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Unit</w:t>
            </w:r>
          </w:p>
        </w:tc>
        <w:tc>
          <w:tcPr>
            <w:tcW w:w="597" w:type="dxa"/>
            <w:tcBorders>
              <w:bottom w:val="single" w:sz="12" w:space="0" w:color="auto"/>
            </w:tcBorders>
            <w:shd w:val="clear" w:color="auto" w:fill="auto"/>
            <w:vAlign w:val="bottom"/>
          </w:tcPr>
          <w:p w14:paraId="658B27DE"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Q0</w:t>
            </w:r>
          </w:p>
        </w:tc>
        <w:tc>
          <w:tcPr>
            <w:tcW w:w="746" w:type="dxa"/>
            <w:tcBorders>
              <w:bottom w:val="single" w:sz="12" w:space="0" w:color="auto"/>
            </w:tcBorders>
            <w:shd w:val="clear" w:color="auto" w:fill="auto"/>
            <w:vAlign w:val="bottom"/>
          </w:tcPr>
          <w:p w14:paraId="26855182"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Q1</w:t>
            </w:r>
          </w:p>
        </w:tc>
        <w:tc>
          <w:tcPr>
            <w:tcW w:w="746" w:type="dxa"/>
            <w:tcBorders>
              <w:bottom w:val="single" w:sz="12" w:space="0" w:color="auto"/>
            </w:tcBorders>
            <w:shd w:val="clear" w:color="auto" w:fill="auto"/>
            <w:vAlign w:val="bottom"/>
          </w:tcPr>
          <w:p w14:paraId="6394A43E" w14:textId="225C3757" w:rsidR="00144691" w:rsidRPr="0021588E" w:rsidRDefault="00144691" w:rsidP="002459F7">
            <w:pPr>
              <w:keepNext/>
              <w:keepLines/>
              <w:suppressAutoHyphens w:val="0"/>
              <w:spacing w:before="80" w:after="80" w:line="200" w:lineRule="exact"/>
              <w:ind w:left="113" w:right="113"/>
              <w:jc w:val="right"/>
              <w:rPr>
                <w:i/>
                <w:sz w:val="16"/>
              </w:rPr>
            </w:pPr>
            <w:r>
              <w:rPr>
                <w:i/>
                <w:sz w:val="16"/>
              </w:rPr>
              <w:t>Q1.</w:t>
            </w:r>
            <w:r w:rsidRPr="0021588E">
              <w:rPr>
                <w:i/>
                <w:sz w:val="16"/>
              </w:rPr>
              <w:t>5</w:t>
            </w:r>
          </w:p>
        </w:tc>
        <w:tc>
          <w:tcPr>
            <w:tcW w:w="745" w:type="dxa"/>
            <w:tcBorders>
              <w:bottom w:val="single" w:sz="12" w:space="0" w:color="auto"/>
            </w:tcBorders>
            <w:shd w:val="clear" w:color="auto" w:fill="auto"/>
            <w:vAlign w:val="bottom"/>
          </w:tcPr>
          <w:p w14:paraId="586DCB51"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Q3</w:t>
            </w:r>
          </w:p>
        </w:tc>
        <w:tc>
          <w:tcPr>
            <w:tcW w:w="783" w:type="dxa"/>
            <w:tcBorders>
              <w:bottom w:val="single" w:sz="12" w:space="0" w:color="auto"/>
            </w:tcBorders>
            <w:shd w:val="clear" w:color="auto" w:fill="auto"/>
            <w:vAlign w:val="bottom"/>
          </w:tcPr>
          <w:p w14:paraId="071DD8BE"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Q6</w:t>
            </w:r>
          </w:p>
        </w:tc>
        <w:tc>
          <w:tcPr>
            <w:tcW w:w="753" w:type="dxa"/>
            <w:tcBorders>
              <w:bottom w:val="single" w:sz="12" w:space="0" w:color="auto"/>
            </w:tcBorders>
            <w:vAlign w:val="bottom"/>
          </w:tcPr>
          <w:p w14:paraId="1F109D3C" w14:textId="77777777" w:rsidR="00144691" w:rsidRPr="0021588E" w:rsidRDefault="00144691" w:rsidP="002459F7">
            <w:pPr>
              <w:keepNext/>
              <w:keepLines/>
              <w:suppressAutoHyphens w:val="0"/>
              <w:spacing w:before="80" w:after="80" w:line="200" w:lineRule="exact"/>
              <w:ind w:left="113" w:right="113"/>
              <w:jc w:val="right"/>
              <w:rPr>
                <w:i/>
                <w:sz w:val="16"/>
              </w:rPr>
            </w:pPr>
            <w:r w:rsidRPr="0021588E">
              <w:rPr>
                <w:i/>
                <w:sz w:val="16"/>
              </w:rPr>
              <w:t>Q10</w:t>
            </w:r>
          </w:p>
        </w:tc>
      </w:tr>
      <w:tr w:rsidR="00144691" w:rsidRPr="00C10283" w14:paraId="4250DD38" w14:textId="77777777" w:rsidTr="00323CC6">
        <w:tc>
          <w:tcPr>
            <w:tcW w:w="2195" w:type="dxa"/>
            <w:tcBorders>
              <w:top w:val="single" w:sz="12" w:space="0" w:color="auto"/>
            </w:tcBorders>
            <w:shd w:val="clear" w:color="auto" w:fill="auto"/>
          </w:tcPr>
          <w:p w14:paraId="762A15FA" w14:textId="77777777" w:rsidR="00144691" w:rsidRPr="00C10283" w:rsidRDefault="00144691" w:rsidP="00323CC6">
            <w:pPr>
              <w:keepNext/>
              <w:keepLines/>
              <w:suppressAutoHyphens w:val="0"/>
              <w:spacing w:before="40" w:after="40" w:line="220" w:lineRule="exact"/>
              <w:ind w:left="57"/>
              <w:rPr>
                <w:sz w:val="18"/>
                <w:szCs w:val="18"/>
              </w:rPr>
            </w:pPr>
            <w:r w:rsidRPr="00C10283">
              <w:rPr>
                <w:sz w:val="18"/>
                <w:szCs w:val="18"/>
              </w:rPr>
              <w:t>Head performance criterion (only in case of contact during in-vehicle testing)</w:t>
            </w:r>
          </w:p>
        </w:tc>
        <w:tc>
          <w:tcPr>
            <w:tcW w:w="1343" w:type="dxa"/>
            <w:tcBorders>
              <w:top w:val="single" w:sz="12" w:space="0" w:color="auto"/>
            </w:tcBorders>
            <w:shd w:val="clear" w:color="auto" w:fill="auto"/>
            <w:vAlign w:val="center"/>
          </w:tcPr>
          <w:p w14:paraId="479A0E6F" w14:textId="77777777" w:rsidR="00144691" w:rsidRPr="00C10283" w:rsidRDefault="00144691" w:rsidP="002459F7">
            <w:pPr>
              <w:keepNext/>
              <w:keepLines/>
              <w:suppressAutoHyphens w:val="0"/>
              <w:spacing w:before="40" w:after="40" w:line="220" w:lineRule="exact"/>
              <w:jc w:val="center"/>
              <w:rPr>
                <w:sz w:val="18"/>
                <w:szCs w:val="18"/>
              </w:rPr>
            </w:pPr>
            <w:r w:rsidRPr="00C10283">
              <w:rPr>
                <w:sz w:val="18"/>
                <w:szCs w:val="18"/>
              </w:rPr>
              <w:t>HPC* (15)</w:t>
            </w:r>
          </w:p>
        </w:tc>
        <w:tc>
          <w:tcPr>
            <w:tcW w:w="597" w:type="dxa"/>
            <w:tcBorders>
              <w:top w:val="single" w:sz="12" w:space="0" w:color="auto"/>
            </w:tcBorders>
            <w:shd w:val="clear" w:color="auto" w:fill="auto"/>
            <w:vAlign w:val="center"/>
          </w:tcPr>
          <w:p w14:paraId="7C28807A" w14:textId="77777777" w:rsidR="00144691" w:rsidRPr="00C10283" w:rsidRDefault="00144691" w:rsidP="002459F7">
            <w:pPr>
              <w:keepNext/>
              <w:keepLines/>
              <w:suppressAutoHyphens w:val="0"/>
              <w:spacing w:before="40" w:after="40" w:line="220" w:lineRule="exact"/>
              <w:ind w:right="113"/>
              <w:jc w:val="right"/>
              <w:rPr>
                <w:sz w:val="18"/>
                <w:szCs w:val="18"/>
              </w:rPr>
            </w:pPr>
          </w:p>
        </w:tc>
        <w:tc>
          <w:tcPr>
            <w:tcW w:w="597" w:type="dxa"/>
            <w:tcBorders>
              <w:top w:val="single" w:sz="12" w:space="0" w:color="auto"/>
            </w:tcBorders>
            <w:shd w:val="clear" w:color="auto" w:fill="auto"/>
            <w:vAlign w:val="center"/>
          </w:tcPr>
          <w:p w14:paraId="38D5C574"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600</w:t>
            </w:r>
          </w:p>
        </w:tc>
        <w:tc>
          <w:tcPr>
            <w:tcW w:w="746" w:type="dxa"/>
            <w:tcBorders>
              <w:top w:val="single" w:sz="12" w:space="0" w:color="auto"/>
            </w:tcBorders>
            <w:shd w:val="clear" w:color="auto" w:fill="auto"/>
            <w:vAlign w:val="center"/>
          </w:tcPr>
          <w:p w14:paraId="7C04B3CD"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600</w:t>
            </w:r>
          </w:p>
        </w:tc>
        <w:tc>
          <w:tcPr>
            <w:tcW w:w="746" w:type="dxa"/>
            <w:tcBorders>
              <w:top w:val="single" w:sz="12" w:space="0" w:color="auto"/>
            </w:tcBorders>
            <w:shd w:val="clear" w:color="auto" w:fill="auto"/>
            <w:vAlign w:val="center"/>
          </w:tcPr>
          <w:p w14:paraId="5B72B64F"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600</w:t>
            </w:r>
          </w:p>
        </w:tc>
        <w:tc>
          <w:tcPr>
            <w:tcW w:w="745" w:type="dxa"/>
            <w:tcBorders>
              <w:top w:val="single" w:sz="12" w:space="0" w:color="auto"/>
            </w:tcBorders>
            <w:shd w:val="clear" w:color="auto" w:fill="auto"/>
            <w:vAlign w:val="center"/>
          </w:tcPr>
          <w:p w14:paraId="5AC8D1D5"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800</w:t>
            </w:r>
          </w:p>
        </w:tc>
        <w:tc>
          <w:tcPr>
            <w:tcW w:w="783" w:type="dxa"/>
            <w:tcBorders>
              <w:top w:val="single" w:sz="12" w:space="0" w:color="auto"/>
            </w:tcBorders>
            <w:shd w:val="clear" w:color="auto" w:fill="auto"/>
            <w:vAlign w:val="center"/>
          </w:tcPr>
          <w:p w14:paraId="6526D01D"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800</w:t>
            </w:r>
          </w:p>
        </w:tc>
        <w:tc>
          <w:tcPr>
            <w:tcW w:w="753" w:type="dxa"/>
            <w:tcBorders>
              <w:top w:val="single" w:sz="12" w:space="0" w:color="auto"/>
            </w:tcBorders>
            <w:vAlign w:val="center"/>
          </w:tcPr>
          <w:p w14:paraId="1D0ACC6B"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800</w:t>
            </w:r>
          </w:p>
        </w:tc>
      </w:tr>
      <w:tr w:rsidR="00144691" w:rsidRPr="00C10283" w14:paraId="550A1BBD" w14:textId="77777777" w:rsidTr="00323CC6">
        <w:tc>
          <w:tcPr>
            <w:tcW w:w="2195" w:type="dxa"/>
            <w:shd w:val="clear" w:color="auto" w:fill="auto"/>
          </w:tcPr>
          <w:p w14:paraId="33437799" w14:textId="77777777" w:rsidR="00144691" w:rsidRPr="00C10283" w:rsidRDefault="00144691" w:rsidP="00323CC6">
            <w:pPr>
              <w:keepNext/>
              <w:keepLines/>
              <w:suppressAutoHyphens w:val="0"/>
              <w:spacing w:before="40" w:after="40" w:line="220" w:lineRule="exact"/>
              <w:ind w:left="57"/>
              <w:rPr>
                <w:sz w:val="18"/>
                <w:szCs w:val="18"/>
              </w:rPr>
            </w:pPr>
            <w:r w:rsidRPr="00C10283">
              <w:rPr>
                <w:sz w:val="18"/>
                <w:szCs w:val="18"/>
              </w:rPr>
              <w:t>Head acceleration 3 ms</w:t>
            </w:r>
          </w:p>
        </w:tc>
        <w:tc>
          <w:tcPr>
            <w:tcW w:w="1343" w:type="dxa"/>
            <w:shd w:val="clear" w:color="auto" w:fill="auto"/>
            <w:vAlign w:val="center"/>
          </w:tcPr>
          <w:p w14:paraId="3E5002A5" w14:textId="77777777" w:rsidR="00144691" w:rsidRPr="00C10283" w:rsidRDefault="00144691" w:rsidP="002459F7">
            <w:pPr>
              <w:keepNext/>
              <w:keepLines/>
              <w:suppressAutoHyphens w:val="0"/>
              <w:spacing w:before="40" w:after="40" w:line="220" w:lineRule="exact"/>
              <w:jc w:val="center"/>
              <w:rPr>
                <w:sz w:val="18"/>
                <w:szCs w:val="18"/>
              </w:rPr>
            </w:pPr>
            <w:r w:rsidRPr="00C10283">
              <w:rPr>
                <w:sz w:val="18"/>
                <w:szCs w:val="18"/>
              </w:rPr>
              <w:t>A head Cum3 ms ***</w:t>
            </w:r>
          </w:p>
        </w:tc>
        <w:tc>
          <w:tcPr>
            <w:tcW w:w="597" w:type="dxa"/>
            <w:shd w:val="clear" w:color="auto" w:fill="auto"/>
            <w:vAlign w:val="center"/>
          </w:tcPr>
          <w:p w14:paraId="1E825A85"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g</w:t>
            </w:r>
          </w:p>
        </w:tc>
        <w:tc>
          <w:tcPr>
            <w:tcW w:w="597" w:type="dxa"/>
            <w:shd w:val="clear" w:color="auto" w:fill="auto"/>
            <w:vAlign w:val="center"/>
          </w:tcPr>
          <w:p w14:paraId="09D76D59"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75</w:t>
            </w:r>
          </w:p>
        </w:tc>
        <w:tc>
          <w:tcPr>
            <w:tcW w:w="746" w:type="dxa"/>
            <w:shd w:val="clear" w:color="auto" w:fill="auto"/>
            <w:vAlign w:val="center"/>
          </w:tcPr>
          <w:p w14:paraId="288A9852"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75</w:t>
            </w:r>
          </w:p>
        </w:tc>
        <w:tc>
          <w:tcPr>
            <w:tcW w:w="746" w:type="dxa"/>
            <w:shd w:val="clear" w:color="auto" w:fill="auto"/>
            <w:vAlign w:val="center"/>
          </w:tcPr>
          <w:p w14:paraId="680242F9"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75</w:t>
            </w:r>
          </w:p>
        </w:tc>
        <w:tc>
          <w:tcPr>
            <w:tcW w:w="745" w:type="dxa"/>
            <w:shd w:val="clear" w:color="auto" w:fill="auto"/>
            <w:vAlign w:val="center"/>
          </w:tcPr>
          <w:p w14:paraId="39D04BB6"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w:t>
            </w:r>
          </w:p>
        </w:tc>
        <w:tc>
          <w:tcPr>
            <w:tcW w:w="783" w:type="dxa"/>
            <w:shd w:val="clear" w:color="auto" w:fill="auto"/>
            <w:vAlign w:val="center"/>
          </w:tcPr>
          <w:p w14:paraId="06F54542"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w:t>
            </w:r>
          </w:p>
        </w:tc>
        <w:tc>
          <w:tcPr>
            <w:tcW w:w="753" w:type="dxa"/>
            <w:vAlign w:val="center"/>
          </w:tcPr>
          <w:p w14:paraId="0A6EBB0A"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80</w:t>
            </w:r>
          </w:p>
        </w:tc>
      </w:tr>
      <w:tr w:rsidR="00144691" w:rsidRPr="00C10283" w14:paraId="4E75B9BE" w14:textId="77777777" w:rsidTr="00323CC6">
        <w:tc>
          <w:tcPr>
            <w:tcW w:w="2195" w:type="dxa"/>
            <w:shd w:val="clear" w:color="auto" w:fill="auto"/>
          </w:tcPr>
          <w:p w14:paraId="7FD708D5" w14:textId="77777777" w:rsidR="00144691" w:rsidRPr="00C10283" w:rsidRDefault="00144691" w:rsidP="00323CC6">
            <w:pPr>
              <w:keepNext/>
              <w:keepLines/>
              <w:suppressAutoHyphens w:val="0"/>
              <w:spacing w:before="40" w:after="40" w:line="220" w:lineRule="exact"/>
              <w:ind w:left="57"/>
              <w:rPr>
                <w:sz w:val="18"/>
                <w:szCs w:val="18"/>
              </w:rPr>
            </w:pPr>
            <w:r w:rsidRPr="00C10283">
              <w:rPr>
                <w:sz w:val="18"/>
                <w:szCs w:val="18"/>
              </w:rPr>
              <w:t>Upper neck tension Force</w:t>
            </w:r>
          </w:p>
        </w:tc>
        <w:tc>
          <w:tcPr>
            <w:tcW w:w="1343" w:type="dxa"/>
            <w:shd w:val="clear" w:color="auto" w:fill="auto"/>
            <w:vAlign w:val="center"/>
          </w:tcPr>
          <w:p w14:paraId="777AD826" w14:textId="77777777" w:rsidR="00144691" w:rsidRPr="00C10283" w:rsidRDefault="00144691" w:rsidP="002459F7">
            <w:pPr>
              <w:keepNext/>
              <w:keepLines/>
              <w:suppressAutoHyphens w:val="0"/>
              <w:spacing w:before="40" w:after="40" w:line="220" w:lineRule="exact"/>
              <w:jc w:val="center"/>
              <w:rPr>
                <w:sz w:val="18"/>
                <w:szCs w:val="18"/>
              </w:rPr>
            </w:pPr>
            <w:r w:rsidRPr="00C10283">
              <w:rPr>
                <w:sz w:val="18"/>
                <w:szCs w:val="18"/>
              </w:rPr>
              <w:t>Fz</w:t>
            </w:r>
          </w:p>
        </w:tc>
        <w:tc>
          <w:tcPr>
            <w:tcW w:w="597" w:type="dxa"/>
            <w:shd w:val="clear" w:color="auto" w:fill="auto"/>
            <w:vAlign w:val="center"/>
          </w:tcPr>
          <w:p w14:paraId="3EC324EA"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N</w:t>
            </w:r>
          </w:p>
        </w:tc>
        <w:tc>
          <w:tcPr>
            <w:tcW w:w="3617" w:type="dxa"/>
            <w:gridSpan w:val="5"/>
            <w:shd w:val="clear" w:color="auto" w:fill="auto"/>
            <w:vAlign w:val="center"/>
          </w:tcPr>
          <w:p w14:paraId="5F6BE944" w14:textId="09C27BCC"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For monitoring purpose only**</w:t>
            </w:r>
          </w:p>
        </w:tc>
        <w:tc>
          <w:tcPr>
            <w:tcW w:w="753" w:type="dxa"/>
            <w:vAlign w:val="center"/>
          </w:tcPr>
          <w:p w14:paraId="49E0C1C0" w14:textId="77777777" w:rsidR="00144691" w:rsidRPr="00C10283" w:rsidRDefault="00144691" w:rsidP="002459F7">
            <w:pPr>
              <w:keepNext/>
              <w:keepLines/>
              <w:suppressAutoHyphens w:val="0"/>
              <w:spacing w:before="40" w:after="40" w:line="220" w:lineRule="exact"/>
              <w:ind w:right="113"/>
              <w:jc w:val="right"/>
              <w:rPr>
                <w:sz w:val="18"/>
                <w:szCs w:val="18"/>
              </w:rPr>
            </w:pPr>
          </w:p>
        </w:tc>
      </w:tr>
      <w:tr w:rsidR="00144691" w:rsidRPr="00C10283" w14:paraId="07EB9D20" w14:textId="77777777" w:rsidTr="00323CC6">
        <w:tc>
          <w:tcPr>
            <w:tcW w:w="2195" w:type="dxa"/>
            <w:shd w:val="clear" w:color="auto" w:fill="auto"/>
          </w:tcPr>
          <w:p w14:paraId="15638372" w14:textId="77777777" w:rsidR="00144691" w:rsidRPr="00C10283" w:rsidRDefault="00144691" w:rsidP="00323CC6">
            <w:pPr>
              <w:keepNext/>
              <w:keepLines/>
              <w:suppressAutoHyphens w:val="0"/>
              <w:spacing w:before="40" w:after="40" w:line="220" w:lineRule="exact"/>
              <w:ind w:left="57"/>
              <w:rPr>
                <w:sz w:val="18"/>
                <w:szCs w:val="18"/>
              </w:rPr>
            </w:pPr>
            <w:r w:rsidRPr="00C10283">
              <w:rPr>
                <w:sz w:val="18"/>
                <w:szCs w:val="18"/>
              </w:rPr>
              <w:t>Upper neck flexion moment</w:t>
            </w:r>
          </w:p>
        </w:tc>
        <w:tc>
          <w:tcPr>
            <w:tcW w:w="1343" w:type="dxa"/>
            <w:shd w:val="clear" w:color="auto" w:fill="auto"/>
            <w:vAlign w:val="center"/>
          </w:tcPr>
          <w:p w14:paraId="25B66297" w14:textId="77777777" w:rsidR="00144691" w:rsidRPr="00C10283" w:rsidRDefault="00144691" w:rsidP="002459F7">
            <w:pPr>
              <w:keepNext/>
              <w:keepLines/>
              <w:suppressAutoHyphens w:val="0"/>
              <w:spacing w:before="40" w:after="40" w:line="220" w:lineRule="exact"/>
              <w:jc w:val="center"/>
              <w:rPr>
                <w:sz w:val="18"/>
                <w:szCs w:val="18"/>
              </w:rPr>
            </w:pPr>
            <w:r w:rsidRPr="00C10283">
              <w:rPr>
                <w:sz w:val="18"/>
                <w:szCs w:val="18"/>
              </w:rPr>
              <w:t>My</w:t>
            </w:r>
          </w:p>
        </w:tc>
        <w:tc>
          <w:tcPr>
            <w:tcW w:w="597" w:type="dxa"/>
            <w:shd w:val="clear" w:color="auto" w:fill="auto"/>
            <w:vAlign w:val="center"/>
          </w:tcPr>
          <w:p w14:paraId="60F0FAD8"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Nm</w:t>
            </w:r>
          </w:p>
        </w:tc>
        <w:tc>
          <w:tcPr>
            <w:tcW w:w="3617" w:type="dxa"/>
            <w:gridSpan w:val="5"/>
            <w:shd w:val="clear" w:color="auto" w:fill="auto"/>
            <w:vAlign w:val="center"/>
          </w:tcPr>
          <w:p w14:paraId="17D40EF5" w14:textId="77777777" w:rsidR="00144691" w:rsidRPr="00C10283" w:rsidRDefault="00144691" w:rsidP="002459F7">
            <w:pPr>
              <w:keepNext/>
              <w:keepLines/>
              <w:suppressAutoHyphens w:val="0"/>
              <w:spacing w:before="40" w:after="40" w:line="220" w:lineRule="exact"/>
              <w:ind w:right="113"/>
              <w:jc w:val="right"/>
              <w:rPr>
                <w:sz w:val="18"/>
                <w:szCs w:val="18"/>
              </w:rPr>
            </w:pPr>
          </w:p>
        </w:tc>
        <w:tc>
          <w:tcPr>
            <w:tcW w:w="753" w:type="dxa"/>
            <w:vAlign w:val="center"/>
          </w:tcPr>
          <w:p w14:paraId="3D4E825A" w14:textId="77777777" w:rsidR="00144691" w:rsidRPr="00C10283" w:rsidRDefault="00144691" w:rsidP="002459F7">
            <w:pPr>
              <w:keepNext/>
              <w:keepLines/>
              <w:suppressAutoHyphens w:val="0"/>
              <w:spacing w:before="40" w:after="40" w:line="220" w:lineRule="exact"/>
              <w:ind w:right="113"/>
              <w:jc w:val="right"/>
              <w:rPr>
                <w:sz w:val="18"/>
                <w:szCs w:val="18"/>
              </w:rPr>
            </w:pPr>
          </w:p>
        </w:tc>
      </w:tr>
      <w:tr w:rsidR="00144691" w:rsidRPr="00C10283" w14:paraId="7B8DB3FB" w14:textId="77777777" w:rsidTr="00323CC6">
        <w:tc>
          <w:tcPr>
            <w:tcW w:w="2195" w:type="dxa"/>
            <w:shd w:val="clear" w:color="auto" w:fill="auto"/>
          </w:tcPr>
          <w:p w14:paraId="74F793B6" w14:textId="77777777" w:rsidR="00144691" w:rsidRPr="00C10283" w:rsidRDefault="00144691" w:rsidP="00323CC6">
            <w:pPr>
              <w:keepNext/>
              <w:keepLines/>
              <w:suppressAutoHyphens w:val="0"/>
              <w:spacing w:before="40" w:after="40" w:line="220" w:lineRule="exact"/>
              <w:ind w:left="57"/>
              <w:rPr>
                <w:sz w:val="18"/>
                <w:szCs w:val="18"/>
              </w:rPr>
            </w:pPr>
            <w:r w:rsidRPr="00C10283">
              <w:rPr>
                <w:sz w:val="18"/>
                <w:szCs w:val="18"/>
              </w:rPr>
              <w:t>Chest acceleration 3 ms</w:t>
            </w:r>
          </w:p>
        </w:tc>
        <w:tc>
          <w:tcPr>
            <w:tcW w:w="1343" w:type="dxa"/>
            <w:shd w:val="clear" w:color="auto" w:fill="auto"/>
            <w:vAlign w:val="center"/>
          </w:tcPr>
          <w:p w14:paraId="58EAAB12" w14:textId="77777777" w:rsidR="00144691" w:rsidRPr="00C10283" w:rsidRDefault="00144691" w:rsidP="002459F7">
            <w:pPr>
              <w:keepNext/>
              <w:keepLines/>
              <w:suppressAutoHyphens w:val="0"/>
              <w:spacing w:before="40" w:after="40" w:line="220" w:lineRule="exact"/>
              <w:jc w:val="center"/>
              <w:rPr>
                <w:sz w:val="18"/>
                <w:szCs w:val="18"/>
              </w:rPr>
            </w:pPr>
            <w:r w:rsidRPr="00C10283">
              <w:rPr>
                <w:sz w:val="18"/>
                <w:szCs w:val="18"/>
              </w:rPr>
              <w:t>A chest Cum 3 ms ***</w:t>
            </w:r>
          </w:p>
        </w:tc>
        <w:tc>
          <w:tcPr>
            <w:tcW w:w="597" w:type="dxa"/>
            <w:shd w:val="clear" w:color="auto" w:fill="auto"/>
            <w:vAlign w:val="center"/>
          </w:tcPr>
          <w:p w14:paraId="3DB1B86B"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g</w:t>
            </w:r>
          </w:p>
        </w:tc>
        <w:tc>
          <w:tcPr>
            <w:tcW w:w="597" w:type="dxa"/>
            <w:shd w:val="clear" w:color="auto" w:fill="auto"/>
            <w:vAlign w:val="center"/>
          </w:tcPr>
          <w:p w14:paraId="65FCA368"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c>
          <w:tcPr>
            <w:tcW w:w="746" w:type="dxa"/>
            <w:shd w:val="clear" w:color="auto" w:fill="auto"/>
            <w:vAlign w:val="center"/>
          </w:tcPr>
          <w:p w14:paraId="2815B203"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c>
          <w:tcPr>
            <w:tcW w:w="746" w:type="dxa"/>
            <w:shd w:val="clear" w:color="auto" w:fill="auto"/>
            <w:vAlign w:val="center"/>
          </w:tcPr>
          <w:p w14:paraId="635ADFC6"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c>
          <w:tcPr>
            <w:tcW w:w="745" w:type="dxa"/>
            <w:shd w:val="clear" w:color="auto" w:fill="auto"/>
            <w:vAlign w:val="center"/>
          </w:tcPr>
          <w:p w14:paraId="3047A219"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c>
          <w:tcPr>
            <w:tcW w:w="783" w:type="dxa"/>
            <w:shd w:val="clear" w:color="auto" w:fill="auto"/>
            <w:vAlign w:val="center"/>
          </w:tcPr>
          <w:p w14:paraId="47225387"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c>
          <w:tcPr>
            <w:tcW w:w="753" w:type="dxa"/>
            <w:vAlign w:val="center"/>
          </w:tcPr>
          <w:p w14:paraId="0AEB2F99" w14:textId="77777777"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55</w:t>
            </w:r>
          </w:p>
        </w:tc>
      </w:tr>
      <w:tr w:rsidR="00144691" w:rsidRPr="00C10283" w14:paraId="6A4CE4EC" w14:textId="77777777" w:rsidTr="00323CC6">
        <w:tc>
          <w:tcPr>
            <w:tcW w:w="2195" w:type="dxa"/>
            <w:shd w:val="clear" w:color="auto" w:fill="auto"/>
          </w:tcPr>
          <w:p w14:paraId="063E9541" w14:textId="77777777" w:rsidR="00144691" w:rsidRPr="00C10283" w:rsidDel="007D0AB6" w:rsidRDefault="00144691" w:rsidP="00323CC6">
            <w:pPr>
              <w:keepNext/>
              <w:keepLines/>
              <w:suppressAutoHyphens w:val="0"/>
              <w:spacing w:before="40" w:after="40" w:line="220" w:lineRule="exact"/>
              <w:ind w:left="57"/>
              <w:rPr>
                <w:sz w:val="18"/>
                <w:szCs w:val="18"/>
              </w:rPr>
            </w:pPr>
            <w:r w:rsidRPr="00C10283">
              <w:rPr>
                <w:sz w:val="18"/>
                <w:szCs w:val="18"/>
              </w:rPr>
              <w:t>Chest deflection</w:t>
            </w:r>
          </w:p>
        </w:tc>
        <w:tc>
          <w:tcPr>
            <w:tcW w:w="1343" w:type="dxa"/>
            <w:shd w:val="clear" w:color="auto" w:fill="auto"/>
            <w:vAlign w:val="center"/>
          </w:tcPr>
          <w:p w14:paraId="29F095D6" w14:textId="77777777" w:rsidR="00144691" w:rsidRPr="00C10283" w:rsidDel="007D0AB6" w:rsidRDefault="00144691" w:rsidP="002459F7">
            <w:pPr>
              <w:keepNext/>
              <w:keepLines/>
              <w:suppressAutoHyphens w:val="0"/>
              <w:spacing w:before="40" w:after="40" w:line="220" w:lineRule="exact"/>
              <w:jc w:val="center"/>
              <w:rPr>
                <w:sz w:val="18"/>
                <w:szCs w:val="18"/>
              </w:rPr>
            </w:pPr>
            <w:r w:rsidRPr="00C10283">
              <w:rPr>
                <w:sz w:val="18"/>
                <w:szCs w:val="18"/>
              </w:rPr>
              <w:t>TBC</w:t>
            </w:r>
          </w:p>
        </w:tc>
        <w:tc>
          <w:tcPr>
            <w:tcW w:w="597" w:type="dxa"/>
            <w:shd w:val="clear" w:color="auto" w:fill="auto"/>
            <w:vAlign w:val="center"/>
          </w:tcPr>
          <w:p w14:paraId="0DB10790" w14:textId="77777777" w:rsidR="00144691" w:rsidRPr="00C10283" w:rsidDel="007D0AB6" w:rsidRDefault="00144691" w:rsidP="002459F7">
            <w:pPr>
              <w:keepNext/>
              <w:keepLines/>
              <w:suppressAutoHyphens w:val="0"/>
              <w:spacing w:before="40" w:after="40" w:line="220" w:lineRule="exact"/>
              <w:ind w:right="113"/>
              <w:jc w:val="right"/>
              <w:rPr>
                <w:sz w:val="18"/>
                <w:szCs w:val="18"/>
              </w:rPr>
            </w:pPr>
            <w:r w:rsidRPr="00C10283">
              <w:rPr>
                <w:sz w:val="18"/>
                <w:szCs w:val="18"/>
              </w:rPr>
              <w:t>mm</w:t>
            </w:r>
          </w:p>
        </w:tc>
        <w:tc>
          <w:tcPr>
            <w:tcW w:w="597" w:type="dxa"/>
            <w:shd w:val="clear" w:color="auto" w:fill="auto"/>
            <w:vAlign w:val="center"/>
          </w:tcPr>
          <w:p w14:paraId="5B7BEA77" w14:textId="77777777" w:rsidR="00144691" w:rsidRPr="00C10283" w:rsidDel="007D0AB6" w:rsidRDefault="00144691" w:rsidP="002459F7">
            <w:pPr>
              <w:keepNext/>
              <w:keepLines/>
              <w:suppressAutoHyphens w:val="0"/>
              <w:spacing w:before="40" w:after="40" w:line="220" w:lineRule="exact"/>
              <w:ind w:right="113"/>
              <w:jc w:val="right"/>
              <w:rPr>
                <w:sz w:val="18"/>
                <w:szCs w:val="18"/>
              </w:rPr>
            </w:pPr>
            <w:r w:rsidRPr="00C10283">
              <w:rPr>
                <w:sz w:val="18"/>
                <w:szCs w:val="18"/>
              </w:rPr>
              <w:t>NA</w:t>
            </w:r>
          </w:p>
        </w:tc>
        <w:tc>
          <w:tcPr>
            <w:tcW w:w="3773" w:type="dxa"/>
            <w:gridSpan w:val="5"/>
            <w:shd w:val="clear" w:color="auto" w:fill="auto"/>
            <w:vAlign w:val="center"/>
          </w:tcPr>
          <w:p w14:paraId="3BDEB830" w14:textId="0513FFC1" w:rsidR="00144691" w:rsidRPr="00C10283" w:rsidRDefault="00144691" w:rsidP="002459F7">
            <w:pPr>
              <w:keepNext/>
              <w:keepLines/>
              <w:suppressAutoHyphens w:val="0"/>
              <w:spacing w:before="40" w:after="40" w:line="220" w:lineRule="exact"/>
              <w:ind w:right="113"/>
              <w:jc w:val="right"/>
              <w:rPr>
                <w:sz w:val="18"/>
                <w:szCs w:val="18"/>
              </w:rPr>
            </w:pPr>
            <w:r w:rsidRPr="00C10283">
              <w:rPr>
                <w:sz w:val="18"/>
                <w:szCs w:val="18"/>
              </w:rPr>
              <w:t>For monitoring purpose only**</w:t>
            </w:r>
          </w:p>
        </w:tc>
      </w:tr>
      <w:tr w:rsidR="00BE282B" w:rsidRPr="00323CC6" w14:paraId="48A2F1CA" w14:textId="77777777" w:rsidTr="00323CC6">
        <w:tc>
          <w:tcPr>
            <w:tcW w:w="2195" w:type="dxa"/>
            <w:tcBorders>
              <w:bottom w:val="single" w:sz="12" w:space="0" w:color="auto"/>
            </w:tcBorders>
            <w:shd w:val="clear" w:color="auto" w:fill="auto"/>
          </w:tcPr>
          <w:p w14:paraId="22F7299F" w14:textId="3A438100" w:rsidR="00BE282B" w:rsidRPr="00323CC6" w:rsidRDefault="00BE282B" w:rsidP="00323CC6">
            <w:pPr>
              <w:keepNext/>
              <w:keepLines/>
              <w:suppressAutoHyphens w:val="0"/>
              <w:spacing w:before="40" w:after="40" w:line="220" w:lineRule="exact"/>
              <w:ind w:left="57"/>
              <w:rPr>
                <w:iCs/>
                <w:sz w:val="18"/>
                <w:szCs w:val="22"/>
              </w:rPr>
            </w:pPr>
            <w:r w:rsidRPr="00323CC6">
              <w:rPr>
                <w:iCs/>
                <w:sz w:val="18"/>
                <w:szCs w:val="22"/>
              </w:rPr>
              <w:t>Abdominal pressure****</w:t>
            </w:r>
          </w:p>
        </w:tc>
        <w:tc>
          <w:tcPr>
            <w:tcW w:w="1343" w:type="dxa"/>
            <w:tcBorders>
              <w:bottom w:val="single" w:sz="12" w:space="0" w:color="auto"/>
            </w:tcBorders>
            <w:shd w:val="clear" w:color="auto" w:fill="auto"/>
            <w:vAlign w:val="center"/>
          </w:tcPr>
          <w:p w14:paraId="7F048436" w14:textId="4AB8BAF6" w:rsidR="00BE282B" w:rsidRPr="00323CC6" w:rsidRDefault="00BE282B" w:rsidP="00323CC6">
            <w:pPr>
              <w:suppressAutoHyphens w:val="0"/>
              <w:spacing w:before="80" w:after="80" w:line="200" w:lineRule="exact"/>
              <w:ind w:right="113"/>
              <w:jc w:val="center"/>
              <w:rPr>
                <w:iCs/>
                <w:sz w:val="18"/>
                <w:szCs w:val="22"/>
              </w:rPr>
            </w:pPr>
            <w:r w:rsidRPr="00323CC6">
              <w:rPr>
                <w:iCs/>
                <w:sz w:val="18"/>
                <w:szCs w:val="22"/>
              </w:rPr>
              <w:t>P</w:t>
            </w:r>
          </w:p>
        </w:tc>
        <w:tc>
          <w:tcPr>
            <w:tcW w:w="597" w:type="dxa"/>
            <w:tcBorders>
              <w:bottom w:val="single" w:sz="12" w:space="0" w:color="auto"/>
            </w:tcBorders>
            <w:shd w:val="clear" w:color="auto" w:fill="auto"/>
            <w:vAlign w:val="center"/>
          </w:tcPr>
          <w:p w14:paraId="6B510872" w14:textId="21760FFE"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Bar</w:t>
            </w:r>
          </w:p>
        </w:tc>
        <w:tc>
          <w:tcPr>
            <w:tcW w:w="597" w:type="dxa"/>
            <w:tcBorders>
              <w:bottom w:val="single" w:sz="12" w:space="0" w:color="auto"/>
            </w:tcBorders>
            <w:shd w:val="clear" w:color="auto" w:fill="auto"/>
            <w:vAlign w:val="center"/>
          </w:tcPr>
          <w:p w14:paraId="1EBDEEEF" w14:textId="49503879"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NA</w:t>
            </w:r>
          </w:p>
        </w:tc>
        <w:tc>
          <w:tcPr>
            <w:tcW w:w="746" w:type="dxa"/>
            <w:tcBorders>
              <w:bottom w:val="single" w:sz="12" w:space="0" w:color="auto"/>
            </w:tcBorders>
            <w:shd w:val="clear" w:color="auto" w:fill="auto"/>
            <w:vAlign w:val="center"/>
          </w:tcPr>
          <w:p w14:paraId="7784017D" w14:textId="25935DF3"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NA</w:t>
            </w:r>
          </w:p>
        </w:tc>
        <w:tc>
          <w:tcPr>
            <w:tcW w:w="746" w:type="dxa"/>
            <w:tcBorders>
              <w:bottom w:val="single" w:sz="12" w:space="0" w:color="auto"/>
            </w:tcBorders>
            <w:shd w:val="clear" w:color="auto" w:fill="auto"/>
            <w:vAlign w:val="center"/>
          </w:tcPr>
          <w:p w14:paraId="1E3A213B" w14:textId="2188094C"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1.2</w:t>
            </w:r>
          </w:p>
        </w:tc>
        <w:tc>
          <w:tcPr>
            <w:tcW w:w="745" w:type="dxa"/>
            <w:tcBorders>
              <w:bottom w:val="single" w:sz="12" w:space="0" w:color="auto"/>
            </w:tcBorders>
            <w:shd w:val="clear" w:color="auto" w:fill="auto"/>
            <w:vAlign w:val="center"/>
          </w:tcPr>
          <w:p w14:paraId="3719A1FC" w14:textId="7AD9702A"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1.0</w:t>
            </w:r>
          </w:p>
        </w:tc>
        <w:tc>
          <w:tcPr>
            <w:tcW w:w="783" w:type="dxa"/>
            <w:tcBorders>
              <w:bottom w:val="single" w:sz="12" w:space="0" w:color="auto"/>
            </w:tcBorders>
            <w:shd w:val="clear" w:color="auto" w:fill="auto"/>
            <w:vAlign w:val="center"/>
          </w:tcPr>
          <w:p w14:paraId="6D681A4F" w14:textId="02B0E702"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1.0</w:t>
            </w:r>
          </w:p>
        </w:tc>
        <w:tc>
          <w:tcPr>
            <w:tcW w:w="753" w:type="dxa"/>
            <w:tcBorders>
              <w:bottom w:val="single" w:sz="12" w:space="0" w:color="auto"/>
            </w:tcBorders>
            <w:vAlign w:val="center"/>
          </w:tcPr>
          <w:p w14:paraId="4DC639C4" w14:textId="579AF2FE" w:rsidR="00BE282B" w:rsidRPr="00323CC6" w:rsidRDefault="00BE282B" w:rsidP="00323CC6">
            <w:pPr>
              <w:suppressAutoHyphens w:val="0"/>
              <w:spacing w:before="80" w:after="80" w:line="200" w:lineRule="exact"/>
              <w:ind w:right="113"/>
              <w:jc w:val="right"/>
              <w:rPr>
                <w:iCs/>
                <w:sz w:val="18"/>
                <w:szCs w:val="22"/>
              </w:rPr>
            </w:pPr>
            <w:r w:rsidRPr="00323CC6">
              <w:rPr>
                <w:iCs/>
                <w:sz w:val="18"/>
                <w:szCs w:val="22"/>
              </w:rPr>
              <w:t> 1.2</w:t>
            </w:r>
          </w:p>
        </w:tc>
      </w:tr>
    </w:tbl>
    <w:bookmarkEnd w:id="20"/>
    <w:bookmarkEnd w:id="21"/>
    <w:p w14:paraId="683E170F" w14:textId="4F798FC4" w:rsidR="00BE282B" w:rsidRPr="000F1A9A" w:rsidRDefault="00BE282B" w:rsidP="00290843">
      <w:pPr>
        <w:suppressAutoHyphens w:val="0"/>
        <w:spacing w:line="240" w:lineRule="auto"/>
        <w:ind w:left="1560" w:right="1134" w:hanging="426"/>
        <w:jc w:val="both"/>
        <w:rPr>
          <w:sz w:val="18"/>
          <w:szCs w:val="18"/>
          <w:lang w:eastAsia="fr-FR"/>
        </w:rPr>
      </w:pPr>
      <w:r w:rsidRPr="000F1A9A">
        <w:rPr>
          <w:sz w:val="18"/>
          <w:szCs w:val="18"/>
          <w:vertAlign w:val="superscript"/>
          <w:lang w:eastAsia="fr-FR"/>
        </w:rPr>
        <w:t>*</w:t>
      </w:r>
      <w:r w:rsidRPr="000F1A9A">
        <w:rPr>
          <w:sz w:val="18"/>
          <w:szCs w:val="18"/>
          <w:lang w:eastAsia="fr-FR"/>
        </w:rPr>
        <w:t xml:space="preserve"> </w:t>
      </w:r>
      <w:r w:rsidR="00290843">
        <w:rPr>
          <w:sz w:val="18"/>
          <w:szCs w:val="18"/>
          <w:lang w:eastAsia="fr-FR"/>
        </w:rPr>
        <w:tab/>
      </w:r>
      <w:r w:rsidRPr="000F1A9A">
        <w:rPr>
          <w:sz w:val="18"/>
          <w:szCs w:val="18"/>
          <w:lang w:eastAsia="fr-FR"/>
        </w:rPr>
        <w:t>HPC: see Annex 17.</w:t>
      </w:r>
    </w:p>
    <w:p w14:paraId="799E7849" w14:textId="058D26CD" w:rsidR="00290843" w:rsidRDefault="00BE282B" w:rsidP="00290843">
      <w:pPr>
        <w:suppressAutoHyphens w:val="0"/>
        <w:spacing w:line="240" w:lineRule="auto"/>
        <w:ind w:left="1560" w:right="1134" w:hanging="426"/>
        <w:jc w:val="both"/>
        <w:rPr>
          <w:sz w:val="18"/>
          <w:szCs w:val="18"/>
          <w:lang w:eastAsia="fr-FR"/>
        </w:rPr>
      </w:pPr>
      <w:r w:rsidRPr="000F1A9A">
        <w:rPr>
          <w:sz w:val="18"/>
          <w:szCs w:val="18"/>
          <w:vertAlign w:val="superscript"/>
          <w:lang w:eastAsia="fr-FR"/>
        </w:rPr>
        <w:t>**</w:t>
      </w:r>
      <w:r w:rsidRPr="000F1A9A">
        <w:rPr>
          <w:sz w:val="18"/>
          <w:szCs w:val="18"/>
          <w:lang w:eastAsia="fr-FR"/>
        </w:rPr>
        <w:t xml:space="preserve"> </w:t>
      </w:r>
      <w:r w:rsidR="00290843">
        <w:rPr>
          <w:sz w:val="18"/>
          <w:szCs w:val="18"/>
          <w:lang w:eastAsia="fr-FR"/>
        </w:rPr>
        <w:tab/>
      </w:r>
      <w:r w:rsidRPr="000F1A9A">
        <w:rPr>
          <w:sz w:val="18"/>
          <w:szCs w:val="18"/>
          <w:lang w:eastAsia="fr-FR"/>
        </w:rPr>
        <w:t>To be reviewed within 3 years following entry into force of the series 01 of this Regulation.</w:t>
      </w:r>
    </w:p>
    <w:p w14:paraId="31077676" w14:textId="13163CB9" w:rsidR="00BE282B" w:rsidRPr="000F1A9A" w:rsidRDefault="00BE282B" w:rsidP="00290843">
      <w:pPr>
        <w:suppressAutoHyphens w:val="0"/>
        <w:spacing w:line="240" w:lineRule="auto"/>
        <w:ind w:left="1560" w:right="1134" w:hanging="426"/>
        <w:jc w:val="both"/>
        <w:rPr>
          <w:sz w:val="18"/>
          <w:szCs w:val="18"/>
          <w:lang w:eastAsia="fr-FR"/>
        </w:rPr>
      </w:pPr>
      <w:r w:rsidRPr="000F1A9A">
        <w:rPr>
          <w:sz w:val="18"/>
          <w:szCs w:val="18"/>
          <w:vertAlign w:val="superscript"/>
          <w:lang w:eastAsia="fr-FR"/>
        </w:rPr>
        <w:t xml:space="preserve">*** </w:t>
      </w:r>
      <w:r w:rsidR="00290843">
        <w:rPr>
          <w:sz w:val="18"/>
          <w:szCs w:val="18"/>
          <w:vertAlign w:val="superscript"/>
          <w:lang w:eastAsia="fr-FR"/>
        </w:rPr>
        <w:tab/>
      </w:r>
      <w:r w:rsidRPr="000F1A9A">
        <w:rPr>
          <w:sz w:val="18"/>
          <w:szCs w:val="18"/>
          <w:lang w:eastAsia="fr-FR"/>
        </w:rPr>
        <w:t>Cum 3ms means cumulative 3ms value.</w:t>
      </w:r>
    </w:p>
    <w:p w14:paraId="428A89CD" w14:textId="57244C2A" w:rsidR="00BE282B" w:rsidRDefault="00BE282B" w:rsidP="00290843">
      <w:pPr>
        <w:keepNext/>
        <w:keepLines/>
        <w:tabs>
          <w:tab w:val="right" w:pos="1300"/>
        </w:tabs>
        <w:suppressAutoHyphens w:val="0"/>
        <w:spacing w:line="220" w:lineRule="exact"/>
        <w:ind w:left="1560" w:hanging="426"/>
        <w:rPr>
          <w:sz w:val="18"/>
          <w:szCs w:val="18"/>
          <w:lang w:eastAsia="fr-FR"/>
        </w:rPr>
      </w:pPr>
      <w:r w:rsidRPr="00290843">
        <w:rPr>
          <w:sz w:val="18"/>
          <w:szCs w:val="22"/>
          <w:vertAlign w:val="superscript"/>
        </w:rPr>
        <w:t>****</w:t>
      </w:r>
      <w:r w:rsidRPr="000F1A9A">
        <w:rPr>
          <w:sz w:val="16"/>
          <w:vertAlign w:val="superscript"/>
        </w:rPr>
        <w:t xml:space="preserve"> </w:t>
      </w:r>
      <w:r w:rsidR="00290843">
        <w:rPr>
          <w:sz w:val="16"/>
          <w:vertAlign w:val="superscript"/>
        </w:rPr>
        <w:tab/>
      </w:r>
      <w:r w:rsidRPr="000F1A9A">
        <w:rPr>
          <w:sz w:val="18"/>
          <w:szCs w:val="18"/>
          <w:lang w:eastAsia="fr-FR"/>
        </w:rPr>
        <w:t>Abdominal pressure, the highest recorded value is applicable for injury assessment (i.e., when the right handed sensors record 1.3 bar and the left handed sensor 1.0 bar, the recorded 1.3 bar is to be used for injury assessment)</w:t>
      </w:r>
    </w:p>
    <w:p w14:paraId="05A81DE2" w14:textId="1D8E9C78" w:rsidR="003B0EDE" w:rsidRPr="003B0EDE" w:rsidRDefault="003B0EDE" w:rsidP="00290843">
      <w:pPr>
        <w:pStyle w:val="para"/>
        <w:spacing w:before="120"/>
      </w:pPr>
      <w:r w:rsidRPr="003B0EDE">
        <w:t>6.6.4.4.</w:t>
      </w:r>
      <w:r w:rsidRPr="003B0EDE">
        <w:tab/>
        <w:t>Dummy</w:t>
      </w:r>
      <w:r w:rsidR="002B621E">
        <w:rPr>
          <w:noProof/>
          <w:lang w:val="en-US"/>
        </w:rPr>
        <w:t>'</w:t>
      </w:r>
      <w:r w:rsidRPr="003B0EDE">
        <w:t>s head displacement for frontal and rear impact</w:t>
      </w:r>
    </w:p>
    <w:p w14:paraId="1D8F21B3" w14:textId="77777777" w:rsidR="004E5056" w:rsidRPr="004E5056" w:rsidRDefault="004E5056" w:rsidP="00527123">
      <w:pPr>
        <w:pStyle w:val="para"/>
      </w:pPr>
      <w:r w:rsidRPr="004E5056">
        <w:t>6.6.4.4.1.</w:t>
      </w:r>
      <w:r w:rsidRPr="004E5056">
        <w:tab/>
        <w:t xml:space="preserve">Enhanced Child Restraint Systems </w:t>
      </w:r>
      <w:r>
        <w:t>of universal categories:</w:t>
      </w:r>
    </w:p>
    <w:p w14:paraId="2C4FD356" w14:textId="6C0E4746" w:rsidR="00DA3C01" w:rsidRPr="00DA3C01" w:rsidRDefault="00DA3C01" w:rsidP="00DA3C01">
      <w:pPr>
        <w:pStyle w:val="para"/>
      </w:pPr>
      <w:r w:rsidRPr="00DA3C01">
        <w:t>6.6.4.4.1.1.</w:t>
      </w:r>
      <w:r w:rsidRPr="00DA3C01">
        <w:tab/>
        <w:t>Forward facing Enhanced Child Restraint Systems</w:t>
      </w:r>
    </w:p>
    <w:p w14:paraId="0D6B46F0" w14:textId="0815FFF3" w:rsidR="00DA3C01" w:rsidRPr="00DA3C01" w:rsidRDefault="00DA3C01" w:rsidP="00DA3C01">
      <w:pPr>
        <w:pStyle w:val="para"/>
        <w:rPr>
          <w:bCs/>
        </w:rPr>
      </w:pPr>
      <w:r w:rsidRPr="00DA3C01">
        <w:tab/>
        <w:t xml:space="preserve">Head excursion: No part of the head of the dummy shall pass beyond the planes BA, DA and DE as defined in Figure 1 below. This shall be judged up to 300 ms or the moment that the dummy has come to a definitive standstill whatever occurs first. Except for booster seats when testing using Q10 dummy </w:t>
      </w:r>
      <w:r w:rsidRPr="00DA3C01">
        <w:rPr>
          <w:bCs/>
        </w:rPr>
        <w:t>where:</w:t>
      </w:r>
    </w:p>
    <w:p w14:paraId="678D1D9B" w14:textId="1610B43D" w:rsidR="00DA3C01" w:rsidRPr="00DA3C01" w:rsidRDefault="00DA3C01" w:rsidP="00DA3C01">
      <w:pPr>
        <w:pStyle w:val="a"/>
      </w:pPr>
      <w:r w:rsidRPr="00DA3C01">
        <w:rPr>
          <w:bCs/>
        </w:rPr>
        <w:t>(a)</w:t>
      </w:r>
      <w:r w:rsidRPr="00DA3C01">
        <w:rPr>
          <w:bCs/>
        </w:rPr>
        <w:tab/>
        <w:t>The value</w:t>
      </w:r>
      <w:r w:rsidRPr="00DA3C01">
        <w:t xml:space="preserve"> in relation to the DA plane </w:t>
      </w:r>
      <w:r w:rsidRPr="00DA3C01">
        <w:rPr>
          <w:bCs/>
        </w:rPr>
        <w:t>is 840 mm;</w:t>
      </w:r>
      <w:r w:rsidRPr="00DA3C01">
        <w:t xml:space="preserve"> and </w:t>
      </w:r>
    </w:p>
    <w:p w14:paraId="2BB5BAE5" w14:textId="7C1D444E" w:rsidR="00DA3C01" w:rsidRPr="00DA3C01" w:rsidRDefault="00DA3C01" w:rsidP="00DA3C01">
      <w:pPr>
        <w:pStyle w:val="a"/>
      </w:pPr>
      <w:r w:rsidRPr="00DA3C01">
        <w:t>(b)</w:t>
      </w:r>
      <w:r w:rsidRPr="00DA3C01">
        <w:tab/>
        <w:t>The value in relation to the BA plane is 550 mm; and</w:t>
      </w:r>
    </w:p>
    <w:p w14:paraId="75CFB922" w14:textId="688746F2" w:rsidR="00DA3C01" w:rsidRPr="00DA3C01" w:rsidRDefault="00DA3C01" w:rsidP="00DA3C01">
      <w:pPr>
        <w:pStyle w:val="a"/>
      </w:pPr>
      <w:r w:rsidRPr="00DA3C01">
        <w:t>(c)</w:t>
      </w:r>
      <w:r w:rsidRPr="00DA3C01">
        <w:tab/>
        <w:t>The rebound phase is not considered for the ass</w:t>
      </w:r>
      <w:r>
        <w:t>essment of the plane DA and DE.</w:t>
      </w:r>
    </w:p>
    <w:p w14:paraId="0F079BC3" w14:textId="77777777" w:rsidR="00BE282B" w:rsidRDefault="00BE282B" w:rsidP="00D20B31">
      <w:pPr>
        <w:pStyle w:val="SingleTxtG"/>
        <w:ind w:left="2250" w:hanging="1170"/>
      </w:pPr>
      <w:r w:rsidRPr="000F1A9A">
        <w:t>6.6.4.4.1.1.1.</w:t>
      </w:r>
      <w:r w:rsidRPr="000F1A9A">
        <w:tab/>
        <w:t>Where a test is conducted in accordance with paragraphs 6.6.4.1.6.1.1, 6.6.4.1.6.1.2. or paragraph 6.6.4.1.8.2. above, a tolerance of +10 per cent shall be applicable to the head excursion value distance between Cr point and plane AB.</w:t>
      </w:r>
    </w:p>
    <w:p w14:paraId="48B2333E" w14:textId="048C37BF" w:rsidR="003B0EDE" w:rsidRPr="003B0EDE" w:rsidRDefault="003B0EDE" w:rsidP="004A0F19">
      <w:pPr>
        <w:pStyle w:val="Heading1"/>
        <w:keepNext/>
        <w:numPr>
          <w:ilvl w:val="0"/>
          <w:numId w:val="0"/>
        </w:numPr>
        <w:ind w:left="567" w:firstLine="567"/>
      </w:pPr>
      <w:r w:rsidRPr="003B0EDE">
        <w:lastRenderedPageBreak/>
        <w:t>Figure 1</w:t>
      </w:r>
      <w:bookmarkStart w:id="22" w:name="_Toc247876765"/>
      <w:bookmarkStart w:id="23" w:name="_Toc247880252"/>
      <w:bookmarkStart w:id="24" w:name="_Toc247880897"/>
    </w:p>
    <w:p w14:paraId="7764A24B" w14:textId="3AF7E9FE" w:rsidR="003B0EDE" w:rsidRPr="0022700C" w:rsidRDefault="003B0EDE" w:rsidP="004A0F19">
      <w:pPr>
        <w:pStyle w:val="SingleTxtG"/>
        <w:keepNext/>
        <w:rPr>
          <w:b/>
        </w:rPr>
      </w:pPr>
      <w:r w:rsidRPr="0022700C">
        <w:rPr>
          <w:b/>
        </w:rPr>
        <w:t>Arrangement for testing a forward-facing device</w:t>
      </w:r>
      <w:bookmarkEnd w:id="22"/>
      <w:bookmarkEnd w:id="23"/>
      <w:bookmarkEnd w:id="24"/>
    </w:p>
    <w:p w14:paraId="6AB3101A" w14:textId="78DD3F59" w:rsidR="003B0EDE" w:rsidRPr="003B0EDE" w:rsidRDefault="00EA419F" w:rsidP="00A95B06">
      <w:pPr>
        <w:ind w:left="1134"/>
      </w:pPr>
      <w:r>
        <w:rPr>
          <w:noProof/>
          <w:lang w:eastAsia="en-GB"/>
        </w:rPr>
        <mc:AlternateContent>
          <mc:Choice Requires="wps">
            <w:drawing>
              <wp:anchor distT="0" distB="0" distL="114300" distR="114300" simplePos="0" relativeHeight="251641344" behindDoc="0" locked="0" layoutInCell="1" allowOverlap="1" wp14:anchorId="7D28E47C" wp14:editId="657C4EDA">
                <wp:simplePos x="0" y="0"/>
                <wp:positionH relativeFrom="column">
                  <wp:posOffset>2413000</wp:posOffset>
                </wp:positionH>
                <wp:positionV relativeFrom="paragraph">
                  <wp:posOffset>723900</wp:posOffset>
                </wp:positionV>
                <wp:extent cx="491490" cy="254000"/>
                <wp:effectExtent l="3175" t="0" r="635" b="3175"/>
                <wp:wrapNone/>
                <wp:docPr id="265"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50A1E2" w14:textId="77777777" w:rsidR="004F4CD8" w:rsidRPr="00774C24" w:rsidRDefault="004F4CD8" w:rsidP="003B0EDE">
                            <w:pPr>
                              <w:rPr>
                                <w:b/>
                                <w:lang w:val="fr-FR"/>
                              </w:rPr>
                            </w:pPr>
                            <w:r w:rsidRPr="00774C24">
                              <w:rPr>
                                <w:b/>
                                <w:lang w:val="fr-FR"/>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8E47C" id="Text Box 237" o:spid="_x0000_s1083" type="#_x0000_t202" style="position:absolute;left:0;text-align:left;margin-left:190pt;margin-top:57pt;width:38.7pt;height:20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" stroked="f">
                <v:textbox>
                  <w:txbxContent>
                    <w:p w14:paraId="0450A1E2" w14:textId="77777777" w:rsidR="004F4CD8" w:rsidRPr="00774C24" w:rsidRDefault="004F4CD8" w:rsidP="003B0EDE">
                      <w:pPr>
                        <w:rPr>
                          <w:b/>
                          <w:lang w:val="fr-FR"/>
                        </w:rPr>
                      </w:pPr>
                      <w:r w:rsidRPr="00774C24">
                        <w:rPr>
                          <w:b/>
                          <w:lang w:val="fr-FR"/>
                        </w:rPr>
                        <w:t>E</w:t>
                      </w:r>
                    </w:p>
                  </w:txbxContent>
                </v:textbox>
              </v:shape>
            </w:pict>
          </mc:Fallback>
        </mc:AlternateContent>
      </w:r>
      <w:r>
        <w:rPr>
          <w:noProof/>
          <w:lang w:eastAsia="en-GB"/>
        </w:rPr>
        <mc:AlternateContent>
          <mc:Choice Requires="wps">
            <w:drawing>
              <wp:anchor distT="0" distB="0" distL="114300" distR="114300" simplePos="0" relativeHeight="251640320" behindDoc="0" locked="0" layoutInCell="1" allowOverlap="1" wp14:anchorId="37F7042B" wp14:editId="6CE9DD34">
                <wp:simplePos x="0" y="0"/>
                <wp:positionH relativeFrom="column">
                  <wp:posOffset>3559810</wp:posOffset>
                </wp:positionH>
                <wp:positionV relativeFrom="paragraph">
                  <wp:posOffset>612775</wp:posOffset>
                </wp:positionV>
                <wp:extent cx="400050" cy="254000"/>
                <wp:effectExtent l="0" t="3175" r="2540" b="0"/>
                <wp:wrapNone/>
                <wp:docPr id="26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04695A" w14:textId="77777777" w:rsidR="004F4CD8" w:rsidRPr="00A47D27" w:rsidRDefault="004F4CD8" w:rsidP="003B0EDE">
                            <w:pPr>
                              <w:rPr>
                                <w:lang w:val="fr-FR"/>
                              </w:rPr>
                            </w:pPr>
                            <w:r>
                              <w:rPr>
                                <w:lang w:val="fr-FR"/>
                              </w:rPr>
                              <w:t>500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7042B" id="Text Box 143" o:spid="_x0000_s1084" type="#_x0000_t202" style="position:absolute;left:0;text-align:left;margin-left:280.3pt;margin-top:48.25pt;width:31.5pt;height:2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" stroked="f">
                <v:textbox>
                  <w:txbxContent>
                    <w:p w14:paraId="6C04695A" w14:textId="77777777" w:rsidR="004F4CD8" w:rsidRPr="00A47D27" w:rsidRDefault="004F4CD8" w:rsidP="003B0EDE">
                      <w:pPr>
                        <w:rPr>
                          <w:lang w:val="fr-FR"/>
                        </w:rPr>
                      </w:pPr>
                      <w:r>
                        <w:rPr>
                          <w:lang w:val="fr-FR"/>
                        </w:rPr>
                        <w:t>500</w:t>
                      </w:r>
                    </w:p>
                  </w:txbxContent>
                </v:textbox>
              </v:shape>
            </w:pict>
          </mc:Fallback>
        </mc:AlternateContent>
      </w:r>
      <w:r>
        <w:rPr>
          <w:noProof/>
          <w:lang w:eastAsia="en-GB"/>
        </w:rPr>
        <w:drawing>
          <wp:inline distT="0" distB="0" distL="0" distR="0" wp14:anchorId="19318327" wp14:editId="62D81630">
            <wp:extent cx="3295015" cy="307403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5015" cy="3074035"/>
                    </a:xfrm>
                    <a:prstGeom prst="rect">
                      <a:avLst/>
                    </a:prstGeom>
                    <a:noFill/>
                    <a:ln>
                      <a:noFill/>
                    </a:ln>
                  </pic:spPr>
                </pic:pic>
              </a:graphicData>
            </a:graphic>
          </wp:inline>
        </w:drawing>
      </w:r>
    </w:p>
    <w:p w14:paraId="727DB532" w14:textId="69E4FFF9" w:rsidR="003B0EDE" w:rsidRPr="003B0EDE" w:rsidRDefault="003B0EDE" w:rsidP="00B73F07">
      <w:pPr>
        <w:spacing w:after="120"/>
        <w:ind w:left="1134" w:right="1134"/>
        <w:jc w:val="right"/>
      </w:pPr>
      <w:r w:rsidRPr="003B0EDE">
        <w:t>Dimensions in mm</w:t>
      </w:r>
    </w:p>
    <w:p w14:paraId="5B9D33C0" w14:textId="77777777" w:rsidR="003B0EDE" w:rsidRPr="003B0EDE" w:rsidRDefault="003B0EDE" w:rsidP="00527123">
      <w:pPr>
        <w:pStyle w:val="para"/>
      </w:pPr>
      <w:r w:rsidRPr="003B0EDE">
        <w:t>6.6.4.4.1.2.</w:t>
      </w:r>
      <w:r w:rsidRPr="003B0EDE">
        <w:tab/>
        <w:t xml:space="preserve">Rearward-facing </w:t>
      </w:r>
      <w:r w:rsidR="00060A7A">
        <w:t xml:space="preserve">Enhanced </w:t>
      </w:r>
      <w:r w:rsidRPr="003B0EDE">
        <w:t>Child Restraint Systems and carrycots:</w:t>
      </w:r>
    </w:p>
    <w:p w14:paraId="1524F45A" w14:textId="77777777" w:rsidR="00BE282B" w:rsidRPr="000F1A9A" w:rsidRDefault="00BE282B" w:rsidP="00BE282B">
      <w:pPr>
        <w:spacing w:after="120"/>
        <w:ind w:left="2268" w:right="1134" w:hanging="1134"/>
        <w:jc w:val="both"/>
        <w:rPr>
          <w:iCs/>
        </w:rPr>
      </w:pPr>
      <w:r w:rsidRPr="000F1A9A">
        <w:rPr>
          <w:iCs/>
        </w:rPr>
        <w:t>6.6.4.4.1.2.1. Head excursion: no part of the head of the dummy shall pass beyond the planes FD, FG and DE, as shown in figure 2 below. This shall be judged up to 300 ms or the moment that the dummy has come to a definitive standstill whatever occurs first.</w:t>
      </w:r>
    </w:p>
    <w:p w14:paraId="45BECCE7" w14:textId="77777777" w:rsidR="00BE282B" w:rsidRPr="000F1A9A" w:rsidRDefault="00BE282B" w:rsidP="00BE282B">
      <w:pPr>
        <w:spacing w:after="120" w:line="240" w:lineRule="auto"/>
        <w:ind w:left="2268" w:right="1134"/>
        <w:jc w:val="both"/>
        <w:rPr>
          <w:bCs/>
          <w:lang w:eastAsia="fr-FR"/>
        </w:rPr>
      </w:pPr>
      <w:r w:rsidRPr="000F1A9A">
        <w:rPr>
          <w:iCs/>
          <w:lang w:eastAsia="fr-FR"/>
        </w:rPr>
        <w:t>Except when testing using Q6 or Q3 dummy where t</w:t>
      </w:r>
      <w:r w:rsidRPr="000F1A9A">
        <w:rPr>
          <w:rFonts w:eastAsia="MS Mincho"/>
          <w:iCs/>
          <w:lang w:eastAsia="fr-FR"/>
        </w:rPr>
        <w:t xml:space="preserve">he value in relation to the FD plane is 840 mm. </w:t>
      </w:r>
    </w:p>
    <w:p w14:paraId="43C79A33" w14:textId="77777777" w:rsidR="00BE282B" w:rsidRPr="000F1A9A" w:rsidRDefault="00BE282B" w:rsidP="00BE282B">
      <w:pPr>
        <w:pStyle w:val="SingleTxtG"/>
        <w:ind w:left="2268"/>
      </w:pPr>
      <w:r w:rsidRPr="000F1A9A">
        <w:t>Where a test is conducted with paragraphs 6.6.4.1.6.1.1. or paragraph 6.6.4.1.6.1.2. or paragraph 6.6.4.1.8.2. above, only the second test results without 100 mm diameter bar will be considered.</w:t>
      </w:r>
    </w:p>
    <w:p w14:paraId="79035CCA" w14:textId="77777777" w:rsidR="00BE282B" w:rsidRPr="000F1A9A" w:rsidRDefault="00BE282B" w:rsidP="00BE282B">
      <w:pPr>
        <w:pStyle w:val="SingleTxtG"/>
        <w:jc w:val="left"/>
        <w:rPr>
          <w:lang w:eastAsia="fr-FR"/>
        </w:rPr>
      </w:pPr>
      <w:r w:rsidRPr="000F1A9A">
        <w:rPr>
          <w:lang w:eastAsia="fr-FR"/>
        </w:rPr>
        <w:t>Figure 2</w:t>
      </w:r>
      <w:r w:rsidRPr="000F1A9A">
        <w:rPr>
          <w:lang w:eastAsia="fr-FR"/>
        </w:rPr>
        <w:br/>
      </w:r>
      <w:r w:rsidRPr="000F1A9A">
        <w:rPr>
          <w:b/>
          <w:lang w:eastAsia="fr-FR"/>
        </w:rPr>
        <w:t>Arrangement for testing a rearward-facing device, not supported by the dashboard</w:t>
      </w:r>
    </w:p>
    <w:p w14:paraId="110B9FD5" w14:textId="77777777" w:rsidR="00BE282B" w:rsidRPr="000F1A9A" w:rsidRDefault="00BE282B" w:rsidP="00290843">
      <w:pPr>
        <w:spacing w:before="100" w:beforeAutospacing="1" w:after="100" w:afterAutospacing="1"/>
        <w:ind w:left="1134"/>
        <w:rPr>
          <w:sz w:val="24"/>
          <w:szCs w:val="24"/>
          <w:lang w:eastAsia="fr-FR"/>
        </w:rPr>
      </w:pPr>
      <w:r w:rsidRPr="000F1A9A">
        <w:rPr>
          <w:noProof/>
        </w:rPr>
        <w:drawing>
          <wp:inline distT="0" distB="0" distL="0" distR="0" wp14:anchorId="2CD649B9" wp14:editId="0A3FD036">
            <wp:extent cx="3813175" cy="2122170"/>
            <wp:effectExtent l="0" t="0" r="0" b="0"/>
            <wp:docPr id="1740" name="Picture 1740" descr="http://srace2:8080/race_assets/image/uk/WP29_2012_53/201253_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descr="http://srace2:8080/race_assets/image/uk/WP29_2012_53/201253_15.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3175" cy="2122170"/>
                    </a:xfrm>
                    <a:prstGeom prst="rect">
                      <a:avLst/>
                    </a:prstGeom>
                    <a:noFill/>
                  </pic:spPr>
                </pic:pic>
              </a:graphicData>
            </a:graphic>
          </wp:inline>
        </w:drawing>
      </w:r>
    </w:p>
    <w:p w14:paraId="2EE6AF0A" w14:textId="77777777" w:rsidR="004E5056" w:rsidRPr="004E5056" w:rsidRDefault="004E5056" w:rsidP="00357495">
      <w:pPr>
        <w:pStyle w:val="para"/>
        <w:spacing w:before="120"/>
      </w:pPr>
      <w:r w:rsidRPr="004E5056">
        <w:t>6.6.4.4.2.</w:t>
      </w:r>
      <w:r w:rsidRPr="004E5056">
        <w:tab/>
        <w:t xml:space="preserve">When Enhanced Child Restraint Systems of the specific vehicle categories are tested in a complete vehicle or a vehicle body shell, the head performance criterion (HPC) and the Head Acceleration 3 ms shall be used as assessment criteria. Where there is No Head Contact, these criteria shall be satisfied without measurement, and recorded only as no head contact. After a test, using </w:t>
      </w:r>
      <w:r w:rsidRPr="004E5056">
        <w:lastRenderedPageBreak/>
        <w:t xml:space="preserve">a complete vehicle, it shall be possible to remove the fully assembled dummy from the Enhanced Child Restraint System without the use of mechanical leverage, or the use of tools on the Enhanced Child Restraint System or </w:t>
      </w:r>
      <w:r>
        <w:t>vehicle structure.</w:t>
      </w:r>
    </w:p>
    <w:p w14:paraId="3EFB47E3" w14:textId="16CE38B4" w:rsidR="003B0EDE" w:rsidRPr="003B0EDE" w:rsidRDefault="003B0EDE" w:rsidP="00527123">
      <w:pPr>
        <w:pStyle w:val="para"/>
      </w:pPr>
      <w:r w:rsidRPr="003B0EDE">
        <w:t>6.6.4.4.3</w:t>
      </w:r>
      <w:r w:rsidRPr="003B0EDE">
        <w:tab/>
      </w:r>
      <w:r w:rsidRPr="003B0EDE">
        <w:rPr>
          <w:lang w:val="en-US"/>
        </w:rPr>
        <w:t xml:space="preserve">During the dynamic tests, no part of the </w:t>
      </w:r>
      <w:r w:rsidR="00060A7A">
        <w:t xml:space="preserve">Enhanced </w:t>
      </w:r>
      <w:r w:rsidRPr="003B0EDE">
        <w:rPr>
          <w:lang w:val="en-US"/>
        </w:rPr>
        <w:t>Child Restraint System restraining the child in position shall fail. This includes buckles, locking systems and reclining systems, except where identified as a load limiting device. Any load limiting device shall be identified in the manufacturers</w:t>
      </w:r>
      <w:r w:rsidR="002B621E">
        <w:rPr>
          <w:noProof/>
          <w:lang w:val="en-US"/>
        </w:rPr>
        <w:t>'</w:t>
      </w:r>
      <w:r w:rsidRPr="003B0EDE">
        <w:rPr>
          <w:lang w:val="en-US"/>
        </w:rPr>
        <w:t xml:space="preserve"> technical descriptions as defined in paragraph 3.2.1.</w:t>
      </w:r>
      <w:r w:rsidR="00907239">
        <w:rPr>
          <w:lang w:val="en-US"/>
        </w:rPr>
        <w:t xml:space="preserve"> of this Regulation.</w:t>
      </w:r>
    </w:p>
    <w:p w14:paraId="49019E70" w14:textId="77777777" w:rsidR="004E5056" w:rsidRPr="004E5056" w:rsidRDefault="004E5056" w:rsidP="00527123">
      <w:pPr>
        <w:pStyle w:val="para"/>
      </w:pPr>
      <w:r w:rsidRPr="004E5056">
        <w:t>6.6.4.5.</w:t>
      </w:r>
      <w:r w:rsidRPr="004E5056">
        <w:tab/>
        <w:t>Dummy criteria for lateral impact for forward, lateral and rearward facing E</w:t>
      </w:r>
      <w:r>
        <w:t>nhanced Child Restraint System.</w:t>
      </w:r>
    </w:p>
    <w:p w14:paraId="437116F8" w14:textId="77777777" w:rsidR="003B0EDE" w:rsidRPr="003B0EDE" w:rsidRDefault="003B0EDE" w:rsidP="00527123">
      <w:pPr>
        <w:pStyle w:val="para"/>
      </w:pPr>
      <w:r w:rsidRPr="003B0EDE">
        <w:t>6.6.4.5.1.</w:t>
      </w:r>
      <w:r w:rsidRPr="003B0EDE">
        <w:tab/>
        <w:t>Main injury assessment criterion — Head containment</w:t>
      </w:r>
    </w:p>
    <w:p w14:paraId="648B0CB8" w14:textId="5F515DB6" w:rsidR="003B0EDE" w:rsidRPr="003B0EDE" w:rsidRDefault="003B0EDE" w:rsidP="00527123">
      <w:pPr>
        <w:pStyle w:val="para"/>
      </w:pPr>
      <w:r w:rsidRPr="003B0EDE">
        <w:tab/>
        <w:t>During the loading phase of lateral impact testing, up to 80 ms, side protection shall always be positioned at the level at the dummy</w:t>
      </w:r>
      <w:r w:rsidR="002B621E">
        <w:rPr>
          <w:noProof/>
          <w:lang w:val="en-US"/>
        </w:rPr>
        <w:t>'</w:t>
      </w:r>
      <w:r w:rsidRPr="003B0EDE">
        <w:t>s</w:t>
      </w:r>
      <w:r w:rsidRPr="003B0EDE">
        <w:rPr>
          <w:strike/>
        </w:rPr>
        <w:t xml:space="preserve"> </w:t>
      </w:r>
      <w:r w:rsidRPr="003B0EDE">
        <w:t>head centre of gravity perpendicular to the direction of the door intrusion. Head containment will be assessed by the following criteria:</w:t>
      </w:r>
    </w:p>
    <w:p w14:paraId="4573ECE0" w14:textId="77777777" w:rsidR="003B0EDE" w:rsidRPr="003B0EDE" w:rsidRDefault="003B0EDE" w:rsidP="00F141E1">
      <w:pPr>
        <w:pStyle w:val="a"/>
      </w:pPr>
      <w:r w:rsidRPr="003B0EDE">
        <w:t>(a)</w:t>
      </w:r>
      <w:r w:rsidRPr="003B0EDE">
        <w:tab/>
        <w:t>No head contact with the door panel;</w:t>
      </w:r>
    </w:p>
    <w:p w14:paraId="0B5314C9" w14:textId="73308537" w:rsidR="003B0EDE" w:rsidRPr="003B0EDE" w:rsidRDefault="003B0EDE" w:rsidP="00805428">
      <w:pPr>
        <w:pStyle w:val="a"/>
      </w:pPr>
      <w:r w:rsidRPr="003B0EDE">
        <w:t>(b)</w:t>
      </w:r>
      <w:r w:rsidRPr="003B0EDE">
        <w:tab/>
        <w:t>Head shall not exceed a vertical plane identified by a red line on top of the door (top view camera). This vertical plane is identified by a line on the impacted door as defined in Annex 6</w:t>
      </w:r>
      <w:r w:rsidR="00907239">
        <w:t>,</w:t>
      </w:r>
      <w:r w:rsidRPr="003B0EDE">
        <w:t xml:space="preserve"> Appendix 3</w:t>
      </w:r>
      <w:r w:rsidR="00907239">
        <w:t>,</w:t>
      </w:r>
      <w:r w:rsidRPr="003B0EDE">
        <w:t xml:space="preserve"> Figure 1.</w:t>
      </w:r>
      <w:r w:rsidR="00805428">
        <w:t xml:space="preserve"> </w:t>
      </w:r>
      <w:r w:rsidR="00805428" w:rsidRPr="00805428">
        <w:t>This criteria is for monitoring purpose only for tests with a Q10 dummy.</w:t>
      </w:r>
    </w:p>
    <w:p w14:paraId="560898A1" w14:textId="22D44B48" w:rsidR="00C81DB5" w:rsidRDefault="004E5056" w:rsidP="00894C7C">
      <w:pPr>
        <w:pStyle w:val="para"/>
        <w:keepNext/>
        <w:keepLines/>
      </w:pPr>
      <w:r w:rsidRPr="004A1237">
        <w:t>6.6.4.5.2.</w:t>
      </w:r>
      <w:r w:rsidRPr="004A1237">
        <w:rPr>
          <w:bCs/>
        </w:rPr>
        <w:tab/>
      </w:r>
      <w:r w:rsidRPr="004A1237">
        <w:t>Additional Injury assessment criteria for lateral impact</w:t>
      </w:r>
    </w:p>
    <w:p w14:paraId="5EBC5005" w14:textId="3E61C1C2" w:rsidR="00695F1C" w:rsidRDefault="00695F1C" w:rsidP="00C10283">
      <w:pPr>
        <w:pStyle w:val="Heading1"/>
        <w:keepNext/>
        <w:keepLines/>
        <w:numPr>
          <w:ilvl w:val="0"/>
          <w:numId w:val="0"/>
        </w:numPr>
        <w:spacing w:after="120"/>
        <w:ind w:left="567" w:firstLine="567"/>
      </w:pPr>
      <w:r w:rsidRPr="00E97232">
        <w:t xml:space="preserve">Table </w:t>
      </w:r>
      <w:r w:rsidR="00C10283">
        <w:t>5</w:t>
      </w:r>
    </w:p>
    <w:tbl>
      <w:tblPr>
        <w:tblW w:w="8505"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815"/>
        <w:gridCol w:w="1253"/>
        <w:gridCol w:w="555"/>
        <w:gridCol w:w="724"/>
        <w:gridCol w:w="725"/>
        <w:gridCol w:w="724"/>
        <w:gridCol w:w="725"/>
        <w:gridCol w:w="725"/>
        <w:gridCol w:w="1259"/>
      </w:tblGrid>
      <w:tr w:rsidR="00684200" w:rsidRPr="00A05A88" w14:paraId="57075075" w14:textId="77777777" w:rsidTr="00684200">
        <w:trPr>
          <w:tblHeader/>
        </w:trPr>
        <w:tc>
          <w:tcPr>
            <w:tcW w:w="1815" w:type="dxa"/>
            <w:tcBorders>
              <w:bottom w:val="single" w:sz="12" w:space="0" w:color="auto"/>
            </w:tcBorders>
            <w:shd w:val="clear" w:color="auto" w:fill="auto"/>
            <w:vAlign w:val="bottom"/>
          </w:tcPr>
          <w:p w14:paraId="681829AA" w14:textId="77777777" w:rsidR="00684200" w:rsidRPr="00A05A88" w:rsidRDefault="00684200" w:rsidP="002459F7">
            <w:pPr>
              <w:keepNext/>
              <w:keepLines/>
              <w:spacing w:before="80" w:after="80" w:line="200" w:lineRule="exact"/>
              <w:ind w:left="113" w:right="113"/>
              <w:rPr>
                <w:i/>
                <w:sz w:val="16"/>
              </w:rPr>
            </w:pPr>
            <w:r w:rsidRPr="00A05A88">
              <w:rPr>
                <w:i/>
                <w:sz w:val="16"/>
              </w:rPr>
              <w:t>Criterion</w:t>
            </w:r>
          </w:p>
        </w:tc>
        <w:tc>
          <w:tcPr>
            <w:tcW w:w="1253" w:type="dxa"/>
            <w:tcBorders>
              <w:bottom w:val="single" w:sz="12" w:space="0" w:color="auto"/>
            </w:tcBorders>
            <w:shd w:val="clear" w:color="auto" w:fill="auto"/>
            <w:vAlign w:val="bottom"/>
          </w:tcPr>
          <w:p w14:paraId="02034B68" w14:textId="77777777" w:rsidR="00684200" w:rsidRPr="00A05A88" w:rsidRDefault="00684200" w:rsidP="002459F7">
            <w:pPr>
              <w:keepNext/>
              <w:keepLines/>
              <w:spacing w:before="80" w:after="80" w:line="200" w:lineRule="exact"/>
              <w:ind w:left="113" w:right="113"/>
              <w:rPr>
                <w:i/>
                <w:sz w:val="16"/>
              </w:rPr>
            </w:pPr>
            <w:r w:rsidRPr="00A05A88">
              <w:rPr>
                <w:i/>
                <w:sz w:val="16"/>
              </w:rPr>
              <w:t>Abbreviation</w:t>
            </w:r>
          </w:p>
        </w:tc>
        <w:tc>
          <w:tcPr>
            <w:tcW w:w="555" w:type="dxa"/>
            <w:tcBorders>
              <w:bottom w:val="single" w:sz="12" w:space="0" w:color="auto"/>
            </w:tcBorders>
            <w:shd w:val="clear" w:color="auto" w:fill="auto"/>
            <w:vAlign w:val="bottom"/>
          </w:tcPr>
          <w:p w14:paraId="537096CB" w14:textId="77777777" w:rsidR="00684200" w:rsidRPr="00A05A88" w:rsidRDefault="00684200" w:rsidP="002459F7">
            <w:pPr>
              <w:keepNext/>
              <w:keepLines/>
              <w:spacing w:before="80" w:after="80" w:line="200" w:lineRule="exact"/>
              <w:ind w:left="113" w:right="113"/>
              <w:jc w:val="right"/>
              <w:rPr>
                <w:i/>
                <w:sz w:val="16"/>
              </w:rPr>
            </w:pPr>
            <w:r w:rsidRPr="00A05A88">
              <w:rPr>
                <w:i/>
                <w:sz w:val="16"/>
              </w:rPr>
              <w:t>Unit</w:t>
            </w:r>
          </w:p>
        </w:tc>
        <w:tc>
          <w:tcPr>
            <w:tcW w:w="724" w:type="dxa"/>
            <w:tcBorders>
              <w:bottom w:val="single" w:sz="12" w:space="0" w:color="auto"/>
            </w:tcBorders>
            <w:shd w:val="clear" w:color="auto" w:fill="auto"/>
            <w:vAlign w:val="bottom"/>
          </w:tcPr>
          <w:p w14:paraId="2155C490" w14:textId="77777777" w:rsidR="00684200" w:rsidRPr="00A05A88" w:rsidRDefault="00684200" w:rsidP="002459F7">
            <w:pPr>
              <w:keepNext/>
              <w:keepLines/>
              <w:spacing w:before="80" w:after="80" w:line="200" w:lineRule="exact"/>
              <w:ind w:left="113" w:right="113"/>
              <w:jc w:val="right"/>
              <w:rPr>
                <w:i/>
                <w:sz w:val="16"/>
              </w:rPr>
            </w:pPr>
            <w:r w:rsidRPr="00A05A88">
              <w:rPr>
                <w:i/>
                <w:sz w:val="16"/>
              </w:rPr>
              <w:t>Q0</w:t>
            </w:r>
          </w:p>
        </w:tc>
        <w:tc>
          <w:tcPr>
            <w:tcW w:w="725" w:type="dxa"/>
            <w:tcBorders>
              <w:bottom w:val="single" w:sz="12" w:space="0" w:color="auto"/>
            </w:tcBorders>
            <w:shd w:val="clear" w:color="auto" w:fill="auto"/>
            <w:vAlign w:val="bottom"/>
          </w:tcPr>
          <w:p w14:paraId="7262987C" w14:textId="77777777" w:rsidR="00684200" w:rsidRPr="00A05A88" w:rsidRDefault="00684200" w:rsidP="002459F7">
            <w:pPr>
              <w:keepNext/>
              <w:keepLines/>
              <w:spacing w:before="80" w:after="80" w:line="200" w:lineRule="exact"/>
              <w:ind w:left="113" w:right="113"/>
              <w:jc w:val="right"/>
              <w:rPr>
                <w:i/>
                <w:sz w:val="16"/>
              </w:rPr>
            </w:pPr>
            <w:r w:rsidRPr="00A05A88">
              <w:rPr>
                <w:i/>
                <w:sz w:val="16"/>
              </w:rPr>
              <w:t>Q1</w:t>
            </w:r>
          </w:p>
        </w:tc>
        <w:tc>
          <w:tcPr>
            <w:tcW w:w="724" w:type="dxa"/>
            <w:tcBorders>
              <w:bottom w:val="single" w:sz="12" w:space="0" w:color="auto"/>
            </w:tcBorders>
            <w:shd w:val="clear" w:color="auto" w:fill="auto"/>
            <w:vAlign w:val="bottom"/>
          </w:tcPr>
          <w:p w14:paraId="4B80B486" w14:textId="7143ECA9" w:rsidR="00684200" w:rsidRPr="00A05A88" w:rsidRDefault="00684200" w:rsidP="002459F7">
            <w:pPr>
              <w:keepNext/>
              <w:keepLines/>
              <w:spacing w:before="80" w:after="80" w:line="200" w:lineRule="exact"/>
              <w:ind w:left="113" w:right="113"/>
              <w:jc w:val="right"/>
              <w:rPr>
                <w:i/>
                <w:sz w:val="16"/>
              </w:rPr>
            </w:pPr>
            <w:r>
              <w:rPr>
                <w:i/>
                <w:sz w:val="16"/>
              </w:rPr>
              <w:t>Q1.</w:t>
            </w:r>
            <w:r w:rsidRPr="00A05A88">
              <w:rPr>
                <w:i/>
                <w:sz w:val="16"/>
              </w:rPr>
              <w:t>5</w:t>
            </w:r>
          </w:p>
        </w:tc>
        <w:tc>
          <w:tcPr>
            <w:tcW w:w="725" w:type="dxa"/>
            <w:tcBorders>
              <w:bottom w:val="single" w:sz="12" w:space="0" w:color="auto"/>
            </w:tcBorders>
            <w:shd w:val="clear" w:color="auto" w:fill="auto"/>
            <w:vAlign w:val="bottom"/>
          </w:tcPr>
          <w:p w14:paraId="239A4CAD" w14:textId="77777777" w:rsidR="00684200" w:rsidRPr="00A05A88" w:rsidRDefault="00684200" w:rsidP="002459F7">
            <w:pPr>
              <w:keepNext/>
              <w:keepLines/>
              <w:spacing w:before="80" w:after="80" w:line="200" w:lineRule="exact"/>
              <w:ind w:left="113" w:right="113"/>
              <w:jc w:val="right"/>
              <w:rPr>
                <w:i/>
                <w:sz w:val="16"/>
              </w:rPr>
            </w:pPr>
            <w:r w:rsidRPr="00A05A88">
              <w:rPr>
                <w:i/>
                <w:sz w:val="16"/>
              </w:rPr>
              <w:t>Q3</w:t>
            </w:r>
          </w:p>
        </w:tc>
        <w:tc>
          <w:tcPr>
            <w:tcW w:w="725" w:type="dxa"/>
            <w:tcBorders>
              <w:bottom w:val="single" w:sz="12" w:space="0" w:color="auto"/>
            </w:tcBorders>
            <w:shd w:val="clear" w:color="auto" w:fill="auto"/>
            <w:vAlign w:val="bottom"/>
          </w:tcPr>
          <w:p w14:paraId="717C5413" w14:textId="77777777" w:rsidR="00684200" w:rsidRPr="00A05A88" w:rsidRDefault="00684200" w:rsidP="002459F7">
            <w:pPr>
              <w:keepNext/>
              <w:keepLines/>
              <w:spacing w:before="80" w:after="80" w:line="200" w:lineRule="exact"/>
              <w:ind w:left="113" w:right="113"/>
              <w:jc w:val="right"/>
              <w:rPr>
                <w:i/>
                <w:sz w:val="16"/>
              </w:rPr>
            </w:pPr>
            <w:r w:rsidRPr="00A05A88">
              <w:rPr>
                <w:i/>
                <w:sz w:val="16"/>
              </w:rPr>
              <w:t>Q6</w:t>
            </w:r>
          </w:p>
        </w:tc>
        <w:tc>
          <w:tcPr>
            <w:tcW w:w="1259" w:type="dxa"/>
            <w:tcBorders>
              <w:bottom w:val="single" w:sz="12" w:space="0" w:color="auto"/>
            </w:tcBorders>
            <w:vAlign w:val="bottom"/>
          </w:tcPr>
          <w:p w14:paraId="49B244D4" w14:textId="77777777" w:rsidR="00684200" w:rsidRPr="0021588E" w:rsidRDefault="00684200" w:rsidP="002459F7">
            <w:pPr>
              <w:keepNext/>
              <w:keepLines/>
              <w:spacing w:before="80" w:after="80" w:line="200" w:lineRule="exact"/>
              <w:ind w:left="113" w:right="113"/>
              <w:rPr>
                <w:i/>
                <w:sz w:val="16"/>
              </w:rPr>
            </w:pPr>
            <w:r w:rsidRPr="0021588E">
              <w:rPr>
                <w:i/>
                <w:sz w:val="16"/>
              </w:rPr>
              <w:t>Q10</w:t>
            </w:r>
          </w:p>
        </w:tc>
      </w:tr>
      <w:tr w:rsidR="00684200" w:rsidRPr="00A05A88" w14:paraId="5AE70777" w14:textId="77777777" w:rsidTr="00684200">
        <w:tc>
          <w:tcPr>
            <w:tcW w:w="1815" w:type="dxa"/>
            <w:tcBorders>
              <w:top w:val="single" w:sz="12" w:space="0" w:color="auto"/>
            </w:tcBorders>
            <w:shd w:val="clear" w:color="auto" w:fill="auto"/>
            <w:vAlign w:val="bottom"/>
          </w:tcPr>
          <w:p w14:paraId="4EA6715E" w14:textId="77777777" w:rsidR="00684200" w:rsidRPr="00A05A88" w:rsidRDefault="00684200" w:rsidP="002459F7">
            <w:pPr>
              <w:keepNext/>
              <w:keepLines/>
              <w:spacing w:before="40" w:after="40" w:line="220" w:lineRule="exact"/>
              <w:ind w:left="113" w:right="113"/>
              <w:rPr>
                <w:sz w:val="18"/>
              </w:rPr>
            </w:pPr>
            <w:r w:rsidRPr="00A05A88">
              <w:rPr>
                <w:sz w:val="18"/>
              </w:rPr>
              <w:t xml:space="preserve">Head performance criterion </w:t>
            </w:r>
          </w:p>
        </w:tc>
        <w:tc>
          <w:tcPr>
            <w:tcW w:w="1253" w:type="dxa"/>
            <w:tcBorders>
              <w:top w:val="single" w:sz="12" w:space="0" w:color="auto"/>
            </w:tcBorders>
            <w:shd w:val="clear" w:color="auto" w:fill="auto"/>
            <w:vAlign w:val="bottom"/>
          </w:tcPr>
          <w:p w14:paraId="62580D52" w14:textId="77777777" w:rsidR="00684200" w:rsidRPr="00A05A88" w:rsidRDefault="00684200" w:rsidP="002459F7">
            <w:pPr>
              <w:keepNext/>
              <w:keepLines/>
              <w:spacing w:before="40" w:after="40" w:line="220" w:lineRule="exact"/>
              <w:ind w:left="113" w:right="113"/>
              <w:rPr>
                <w:sz w:val="18"/>
              </w:rPr>
            </w:pPr>
            <w:r w:rsidRPr="00A05A88">
              <w:rPr>
                <w:sz w:val="18"/>
              </w:rPr>
              <w:t>HPC (15)</w:t>
            </w:r>
          </w:p>
        </w:tc>
        <w:tc>
          <w:tcPr>
            <w:tcW w:w="555" w:type="dxa"/>
            <w:tcBorders>
              <w:top w:val="single" w:sz="12" w:space="0" w:color="auto"/>
            </w:tcBorders>
            <w:shd w:val="clear" w:color="auto" w:fill="auto"/>
            <w:vAlign w:val="bottom"/>
          </w:tcPr>
          <w:p w14:paraId="6703EB63" w14:textId="77777777" w:rsidR="00684200" w:rsidRPr="00A05A88" w:rsidRDefault="00684200" w:rsidP="002459F7">
            <w:pPr>
              <w:keepNext/>
              <w:keepLines/>
              <w:spacing w:before="40" w:after="40" w:line="220" w:lineRule="exact"/>
              <w:ind w:left="113" w:right="113"/>
              <w:jc w:val="right"/>
              <w:rPr>
                <w:sz w:val="18"/>
              </w:rPr>
            </w:pPr>
          </w:p>
        </w:tc>
        <w:tc>
          <w:tcPr>
            <w:tcW w:w="724" w:type="dxa"/>
            <w:tcBorders>
              <w:top w:val="single" w:sz="12" w:space="0" w:color="auto"/>
            </w:tcBorders>
            <w:shd w:val="clear" w:color="auto" w:fill="auto"/>
            <w:vAlign w:val="bottom"/>
          </w:tcPr>
          <w:p w14:paraId="1C6A24AF" w14:textId="77777777" w:rsidR="00684200" w:rsidRPr="00A05A88" w:rsidRDefault="00684200" w:rsidP="002459F7">
            <w:pPr>
              <w:keepNext/>
              <w:keepLines/>
              <w:spacing w:before="40" w:after="40" w:line="220" w:lineRule="exact"/>
              <w:ind w:left="113" w:right="113"/>
              <w:jc w:val="right"/>
              <w:rPr>
                <w:sz w:val="18"/>
              </w:rPr>
            </w:pPr>
            <w:r w:rsidRPr="00A05A88">
              <w:rPr>
                <w:sz w:val="18"/>
              </w:rPr>
              <w:t>600</w:t>
            </w:r>
          </w:p>
        </w:tc>
        <w:tc>
          <w:tcPr>
            <w:tcW w:w="725" w:type="dxa"/>
            <w:tcBorders>
              <w:top w:val="single" w:sz="12" w:space="0" w:color="auto"/>
            </w:tcBorders>
            <w:shd w:val="clear" w:color="auto" w:fill="auto"/>
            <w:vAlign w:val="bottom"/>
          </w:tcPr>
          <w:p w14:paraId="2F0E20BF" w14:textId="77777777" w:rsidR="00684200" w:rsidRPr="00A05A88" w:rsidRDefault="00684200" w:rsidP="002459F7">
            <w:pPr>
              <w:keepNext/>
              <w:keepLines/>
              <w:spacing w:before="40" w:after="40" w:line="220" w:lineRule="exact"/>
              <w:ind w:left="113" w:right="113"/>
              <w:jc w:val="right"/>
              <w:rPr>
                <w:sz w:val="18"/>
              </w:rPr>
            </w:pPr>
            <w:r w:rsidRPr="00A05A88">
              <w:rPr>
                <w:sz w:val="18"/>
              </w:rPr>
              <w:t>600</w:t>
            </w:r>
          </w:p>
        </w:tc>
        <w:tc>
          <w:tcPr>
            <w:tcW w:w="724" w:type="dxa"/>
            <w:tcBorders>
              <w:top w:val="single" w:sz="12" w:space="0" w:color="auto"/>
            </w:tcBorders>
            <w:shd w:val="clear" w:color="auto" w:fill="auto"/>
            <w:vAlign w:val="bottom"/>
          </w:tcPr>
          <w:p w14:paraId="4C0B0AB0" w14:textId="77777777" w:rsidR="00684200" w:rsidRPr="00A05A88" w:rsidRDefault="00684200" w:rsidP="002459F7">
            <w:pPr>
              <w:keepNext/>
              <w:keepLines/>
              <w:spacing w:before="40" w:after="40" w:line="220" w:lineRule="exact"/>
              <w:ind w:left="113" w:right="113"/>
              <w:jc w:val="right"/>
              <w:rPr>
                <w:sz w:val="18"/>
              </w:rPr>
            </w:pPr>
            <w:r w:rsidRPr="00A05A88">
              <w:rPr>
                <w:sz w:val="18"/>
              </w:rPr>
              <w:t>600</w:t>
            </w:r>
          </w:p>
        </w:tc>
        <w:tc>
          <w:tcPr>
            <w:tcW w:w="725" w:type="dxa"/>
            <w:tcBorders>
              <w:top w:val="single" w:sz="12" w:space="0" w:color="auto"/>
            </w:tcBorders>
            <w:shd w:val="clear" w:color="auto" w:fill="auto"/>
            <w:vAlign w:val="bottom"/>
          </w:tcPr>
          <w:p w14:paraId="5EA5F0D4" w14:textId="77777777" w:rsidR="00684200" w:rsidRPr="00A05A88" w:rsidRDefault="00684200" w:rsidP="002459F7">
            <w:pPr>
              <w:keepNext/>
              <w:keepLines/>
              <w:spacing w:before="40" w:after="40" w:line="220" w:lineRule="exact"/>
              <w:ind w:left="113" w:right="113"/>
              <w:jc w:val="right"/>
              <w:rPr>
                <w:sz w:val="18"/>
              </w:rPr>
            </w:pPr>
            <w:r w:rsidRPr="00A05A88">
              <w:rPr>
                <w:sz w:val="18"/>
              </w:rPr>
              <w:t>800</w:t>
            </w:r>
          </w:p>
        </w:tc>
        <w:tc>
          <w:tcPr>
            <w:tcW w:w="725" w:type="dxa"/>
            <w:tcBorders>
              <w:top w:val="single" w:sz="12" w:space="0" w:color="auto"/>
            </w:tcBorders>
            <w:shd w:val="clear" w:color="auto" w:fill="auto"/>
            <w:vAlign w:val="bottom"/>
          </w:tcPr>
          <w:p w14:paraId="1F14EEA0" w14:textId="77777777" w:rsidR="00684200" w:rsidRPr="00A05A88" w:rsidRDefault="00684200" w:rsidP="002459F7">
            <w:pPr>
              <w:keepNext/>
              <w:keepLines/>
              <w:spacing w:before="40" w:after="40" w:line="220" w:lineRule="exact"/>
              <w:ind w:left="113" w:right="113"/>
              <w:jc w:val="right"/>
              <w:rPr>
                <w:sz w:val="18"/>
              </w:rPr>
            </w:pPr>
            <w:r w:rsidRPr="00A05A88">
              <w:rPr>
                <w:sz w:val="18"/>
              </w:rPr>
              <w:t>800</w:t>
            </w:r>
          </w:p>
        </w:tc>
        <w:tc>
          <w:tcPr>
            <w:tcW w:w="1259" w:type="dxa"/>
            <w:vMerge w:val="restart"/>
            <w:tcBorders>
              <w:top w:val="single" w:sz="12" w:space="0" w:color="auto"/>
            </w:tcBorders>
            <w:vAlign w:val="center"/>
          </w:tcPr>
          <w:p w14:paraId="01134267" w14:textId="77777777" w:rsidR="00684200" w:rsidRPr="0021588E" w:rsidRDefault="00684200" w:rsidP="002459F7">
            <w:pPr>
              <w:keepNext/>
              <w:keepLines/>
              <w:spacing w:before="40" w:after="40" w:line="220" w:lineRule="exact"/>
              <w:ind w:left="113" w:right="113"/>
              <w:rPr>
                <w:sz w:val="18"/>
              </w:rPr>
            </w:pPr>
            <w:r w:rsidRPr="0021588E">
              <w:rPr>
                <w:sz w:val="18"/>
              </w:rPr>
              <w:t>For monitoring purpose only</w:t>
            </w:r>
          </w:p>
        </w:tc>
      </w:tr>
      <w:tr w:rsidR="00684200" w:rsidRPr="00A05A88" w14:paraId="24FB6B13" w14:textId="77777777" w:rsidTr="00684200">
        <w:tc>
          <w:tcPr>
            <w:tcW w:w="1815" w:type="dxa"/>
            <w:shd w:val="clear" w:color="auto" w:fill="auto"/>
            <w:vAlign w:val="bottom"/>
          </w:tcPr>
          <w:p w14:paraId="6C1633D9" w14:textId="77777777" w:rsidR="00684200" w:rsidRPr="00A05A88" w:rsidRDefault="00684200" w:rsidP="002459F7">
            <w:pPr>
              <w:keepNext/>
              <w:keepLines/>
              <w:spacing w:before="40" w:after="40" w:line="220" w:lineRule="exact"/>
              <w:ind w:left="113" w:right="113"/>
              <w:rPr>
                <w:sz w:val="18"/>
              </w:rPr>
            </w:pPr>
            <w:r w:rsidRPr="00A05A88">
              <w:rPr>
                <w:sz w:val="18"/>
              </w:rPr>
              <w:t xml:space="preserve">Head acceleration </w:t>
            </w:r>
            <w:r w:rsidRPr="00A05A88">
              <w:rPr>
                <w:sz w:val="18"/>
              </w:rPr>
              <w:br/>
              <w:t>3 ms</w:t>
            </w:r>
          </w:p>
        </w:tc>
        <w:tc>
          <w:tcPr>
            <w:tcW w:w="1253" w:type="dxa"/>
            <w:shd w:val="clear" w:color="auto" w:fill="auto"/>
            <w:vAlign w:val="bottom"/>
          </w:tcPr>
          <w:p w14:paraId="2AD00C69" w14:textId="77777777" w:rsidR="00684200" w:rsidRPr="00A05A88" w:rsidRDefault="00684200" w:rsidP="002459F7">
            <w:pPr>
              <w:keepNext/>
              <w:keepLines/>
              <w:spacing w:before="40" w:after="40" w:line="220" w:lineRule="exact"/>
              <w:ind w:left="113" w:right="113"/>
              <w:rPr>
                <w:sz w:val="18"/>
              </w:rPr>
            </w:pPr>
            <w:r w:rsidRPr="00A05A88">
              <w:rPr>
                <w:sz w:val="18"/>
              </w:rPr>
              <w:t xml:space="preserve">A head </w:t>
            </w:r>
            <w:r w:rsidRPr="0021588E">
              <w:rPr>
                <w:sz w:val="18"/>
              </w:rPr>
              <w:t xml:space="preserve">Cum </w:t>
            </w:r>
            <w:r w:rsidRPr="00A05A88">
              <w:rPr>
                <w:sz w:val="18"/>
              </w:rPr>
              <w:t>3 ms</w:t>
            </w:r>
            <w:r>
              <w:rPr>
                <w:sz w:val="18"/>
              </w:rPr>
              <w:t>**</w:t>
            </w:r>
          </w:p>
        </w:tc>
        <w:tc>
          <w:tcPr>
            <w:tcW w:w="555" w:type="dxa"/>
            <w:shd w:val="clear" w:color="auto" w:fill="auto"/>
            <w:vAlign w:val="bottom"/>
          </w:tcPr>
          <w:p w14:paraId="0A78E64C" w14:textId="77777777" w:rsidR="00684200" w:rsidRPr="00A05A88" w:rsidRDefault="00684200" w:rsidP="002459F7">
            <w:pPr>
              <w:keepNext/>
              <w:keepLines/>
              <w:spacing w:before="40" w:after="40" w:line="220" w:lineRule="exact"/>
              <w:ind w:left="113" w:right="113"/>
              <w:jc w:val="right"/>
              <w:rPr>
                <w:sz w:val="18"/>
              </w:rPr>
            </w:pPr>
            <w:r w:rsidRPr="00A05A88">
              <w:rPr>
                <w:sz w:val="18"/>
              </w:rPr>
              <w:t>g</w:t>
            </w:r>
          </w:p>
        </w:tc>
        <w:tc>
          <w:tcPr>
            <w:tcW w:w="724" w:type="dxa"/>
            <w:shd w:val="clear" w:color="auto" w:fill="auto"/>
            <w:vAlign w:val="bottom"/>
          </w:tcPr>
          <w:p w14:paraId="5B27B664" w14:textId="77777777" w:rsidR="00684200" w:rsidRPr="00A05A88" w:rsidRDefault="00684200" w:rsidP="002459F7">
            <w:pPr>
              <w:keepNext/>
              <w:keepLines/>
              <w:spacing w:before="40" w:after="40" w:line="220" w:lineRule="exact"/>
              <w:ind w:left="113" w:right="113"/>
              <w:jc w:val="right"/>
              <w:rPr>
                <w:sz w:val="18"/>
              </w:rPr>
            </w:pPr>
            <w:r w:rsidRPr="00A05A88">
              <w:rPr>
                <w:sz w:val="18"/>
              </w:rPr>
              <w:t>75</w:t>
            </w:r>
          </w:p>
        </w:tc>
        <w:tc>
          <w:tcPr>
            <w:tcW w:w="725" w:type="dxa"/>
            <w:shd w:val="clear" w:color="auto" w:fill="auto"/>
            <w:vAlign w:val="bottom"/>
          </w:tcPr>
          <w:p w14:paraId="1D8D10CB" w14:textId="77777777" w:rsidR="00684200" w:rsidRPr="00A05A88" w:rsidRDefault="00684200" w:rsidP="002459F7">
            <w:pPr>
              <w:keepNext/>
              <w:keepLines/>
              <w:spacing w:before="40" w:after="40" w:line="220" w:lineRule="exact"/>
              <w:ind w:left="113" w:right="113"/>
              <w:jc w:val="right"/>
              <w:rPr>
                <w:sz w:val="18"/>
              </w:rPr>
            </w:pPr>
            <w:r w:rsidRPr="00A05A88">
              <w:rPr>
                <w:sz w:val="18"/>
              </w:rPr>
              <w:t>75</w:t>
            </w:r>
          </w:p>
        </w:tc>
        <w:tc>
          <w:tcPr>
            <w:tcW w:w="724" w:type="dxa"/>
            <w:shd w:val="clear" w:color="auto" w:fill="auto"/>
            <w:vAlign w:val="bottom"/>
          </w:tcPr>
          <w:p w14:paraId="47C9F5E4" w14:textId="77777777" w:rsidR="00684200" w:rsidRPr="00A05A88" w:rsidRDefault="00684200" w:rsidP="002459F7">
            <w:pPr>
              <w:keepNext/>
              <w:keepLines/>
              <w:spacing w:before="40" w:after="40" w:line="220" w:lineRule="exact"/>
              <w:ind w:left="113" w:right="113"/>
              <w:jc w:val="right"/>
              <w:rPr>
                <w:sz w:val="18"/>
              </w:rPr>
            </w:pPr>
            <w:r w:rsidRPr="00A05A88">
              <w:rPr>
                <w:sz w:val="18"/>
              </w:rPr>
              <w:t>75</w:t>
            </w:r>
          </w:p>
        </w:tc>
        <w:tc>
          <w:tcPr>
            <w:tcW w:w="725" w:type="dxa"/>
            <w:shd w:val="clear" w:color="auto" w:fill="auto"/>
            <w:vAlign w:val="bottom"/>
          </w:tcPr>
          <w:p w14:paraId="29EB03DF" w14:textId="77777777" w:rsidR="00684200" w:rsidRPr="00A05A88" w:rsidRDefault="00684200" w:rsidP="002459F7">
            <w:pPr>
              <w:keepNext/>
              <w:keepLines/>
              <w:spacing w:before="40" w:after="40" w:line="220" w:lineRule="exact"/>
              <w:ind w:left="113" w:right="113"/>
              <w:jc w:val="right"/>
              <w:rPr>
                <w:sz w:val="18"/>
              </w:rPr>
            </w:pPr>
            <w:r w:rsidRPr="00A05A88">
              <w:rPr>
                <w:sz w:val="18"/>
              </w:rPr>
              <w:t>80</w:t>
            </w:r>
          </w:p>
        </w:tc>
        <w:tc>
          <w:tcPr>
            <w:tcW w:w="725" w:type="dxa"/>
            <w:shd w:val="clear" w:color="auto" w:fill="auto"/>
            <w:vAlign w:val="bottom"/>
          </w:tcPr>
          <w:p w14:paraId="380045E6" w14:textId="77777777" w:rsidR="00684200" w:rsidRPr="00A05A88" w:rsidRDefault="00684200" w:rsidP="002459F7">
            <w:pPr>
              <w:keepNext/>
              <w:keepLines/>
              <w:spacing w:before="40" w:after="40" w:line="220" w:lineRule="exact"/>
              <w:ind w:left="113" w:right="113"/>
              <w:jc w:val="right"/>
              <w:rPr>
                <w:sz w:val="18"/>
              </w:rPr>
            </w:pPr>
            <w:r w:rsidRPr="00A05A88">
              <w:rPr>
                <w:sz w:val="18"/>
              </w:rPr>
              <w:t>80</w:t>
            </w:r>
          </w:p>
        </w:tc>
        <w:tc>
          <w:tcPr>
            <w:tcW w:w="1259" w:type="dxa"/>
            <w:vMerge/>
            <w:vAlign w:val="bottom"/>
          </w:tcPr>
          <w:p w14:paraId="7D8651C2" w14:textId="77777777" w:rsidR="00684200" w:rsidRPr="00A05A88" w:rsidRDefault="00684200" w:rsidP="002459F7">
            <w:pPr>
              <w:keepNext/>
              <w:keepLines/>
              <w:spacing w:before="40" w:after="40" w:line="220" w:lineRule="exact"/>
              <w:ind w:left="113" w:right="113"/>
              <w:rPr>
                <w:b/>
                <w:sz w:val="18"/>
              </w:rPr>
            </w:pPr>
          </w:p>
        </w:tc>
      </w:tr>
      <w:tr w:rsidR="00684200" w:rsidRPr="00A05A88" w14:paraId="7C5F11D1" w14:textId="77777777" w:rsidTr="00684200">
        <w:tc>
          <w:tcPr>
            <w:tcW w:w="1815" w:type="dxa"/>
            <w:shd w:val="clear" w:color="auto" w:fill="auto"/>
            <w:vAlign w:val="bottom"/>
          </w:tcPr>
          <w:p w14:paraId="5C478B72" w14:textId="77777777" w:rsidR="00684200" w:rsidRPr="00A05A88" w:rsidRDefault="00684200" w:rsidP="002459F7">
            <w:pPr>
              <w:keepNext/>
              <w:keepLines/>
              <w:spacing w:before="40" w:after="40" w:line="220" w:lineRule="exact"/>
              <w:ind w:left="113" w:right="113"/>
              <w:rPr>
                <w:sz w:val="18"/>
              </w:rPr>
            </w:pPr>
            <w:r w:rsidRPr="00A05A88">
              <w:rPr>
                <w:sz w:val="18"/>
              </w:rPr>
              <w:t>Upper neck tension force</w:t>
            </w:r>
          </w:p>
        </w:tc>
        <w:tc>
          <w:tcPr>
            <w:tcW w:w="1253" w:type="dxa"/>
            <w:shd w:val="clear" w:color="auto" w:fill="auto"/>
            <w:vAlign w:val="bottom"/>
          </w:tcPr>
          <w:p w14:paraId="3FBD828F" w14:textId="77777777" w:rsidR="00684200" w:rsidRPr="00A05A88" w:rsidRDefault="00684200" w:rsidP="002459F7">
            <w:pPr>
              <w:keepNext/>
              <w:keepLines/>
              <w:spacing w:before="40" w:after="40" w:line="220" w:lineRule="exact"/>
              <w:ind w:left="113" w:right="113"/>
              <w:rPr>
                <w:sz w:val="18"/>
              </w:rPr>
            </w:pPr>
            <w:r w:rsidRPr="00A05A88">
              <w:rPr>
                <w:sz w:val="18"/>
              </w:rPr>
              <w:t>Fz</w:t>
            </w:r>
          </w:p>
        </w:tc>
        <w:tc>
          <w:tcPr>
            <w:tcW w:w="555" w:type="dxa"/>
            <w:shd w:val="clear" w:color="auto" w:fill="auto"/>
            <w:vAlign w:val="bottom"/>
          </w:tcPr>
          <w:p w14:paraId="6446823C" w14:textId="77777777" w:rsidR="00684200" w:rsidRPr="00A05A88" w:rsidRDefault="00684200" w:rsidP="002459F7">
            <w:pPr>
              <w:keepNext/>
              <w:keepLines/>
              <w:spacing w:before="40" w:after="40" w:line="220" w:lineRule="exact"/>
              <w:ind w:left="113" w:right="113"/>
              <w:rPr>
                <w:sz w:val="18"/>
              </w:rPr>
            </w:pPr>
            <w:r w:rsidRPr="00A05A88">
              <w:rPr>
                <w:sz w:val="18"/>
              </w:rPr>
              <w:t>N</w:t>
            </w:r>
          </w:p>
        </w:tc>
        <w:tc>
          <w:tcPr>
            <w:tcW w:w="4882" w:type="dxa"/>
            <w:gridSpan w:val="6"/>
            <w:shd w:val="clear" w:color="auto" w:fill="auto"/>
            <w:vAlign w:val="bottom"/>
          </w:tcPr>
          <w:p w14:paraId="7FFF3346" w14:textId="77777777" w:rsidR="00684200" w:rsidRPr="00A05A88" w:rsidRDefault="00684200" w:rsidP="002459F7">
            <w:pPr>
              <w:keepNext/>
              <w:keepLines/>
              <w:spacing w:before="40" w:after="40" w:line="220" w:lineRule="exact"/>
              <w:ind w:left="113" w:right="113"/>
              <w:rPr>
                <w:sz w:val="18"/>
              </w:rPr>
            </w:pPr>
            <w:r w:rsidRPr="00A05A88">
              <w:rPr>
                <w:sz w:val="18"/>
              </w:rPr>
              <w:t>For monitoring purpose only</w:t>
            </w:r>
            <w:r w:rsidRPr="00A05A88">
              <w:rPr>
                <w:sz w:val="18"/>
                <w:vertAlign w:val="superscript"/>
              </w:rPr>
              <w:t>*</w:t>
            </w:r>
          </w:p>
        </w:tc>
      </w:tr>
      <w:tr w:rsidR="00684200" w:rsidRPr="00A05A88" w14:paraId="61115E16" w14:textId="77777777" w:rsidTr="00684200">
        <w:tc>
          <w:tcPr>
            <w:tcW w:w="1815" w:type="dxa"/>
            <w:tcBorders>
              <w:bottom w:val="single" w:sz="12" w:space="0" w:color="auto"/>
            </w:tcBorders>
            <w:shd w:val="clear" w:color="auto" w:fill="auto"/>
            <w:vAlign w:val="bottom"/>
          </w:tcPr>
          <w:p w14:paraId="663B75D6" w14:textId="77777777" w:rsidR="00684200" w:rsidRPr="00A05A88" w:rsidRDefault="00684200" w:rsidP="002459F7">
            <w:pPr>
              <w:keepNext/>
              <w:keepLines/>
              <w:spacing w:before="40" w:after="40" w:line="220" w:lineRule="exact"/>
              <w:ind w:left="113" w:right="113"/>
              <w:rPr>
                <w:sz w:val="18"/>
              </w:rPr>
            </w:pPr>
            <w:r w:rsidRPr="00A05A88">
              <w:rPr>
                <w:sz w:val="18"/>
              </w:rPr>
              <w:t>Upper neck flexion moment</w:t>
            </w:r>
          </w:p>
        </w:tc>
        <w:tc>
          <w:tcPr>
            <w:tcW w:w="1253" w:type="dxa"/>
            <w:tcBorders>
              <w:bottom w:val="single" w:sz="12" w:space="0" w:color="auto"/>
            </w:tcBorders>
            <w:shd w:val="clear" w:color="auto" w:fill="auto"/>
            <w:vAlign w:val="bottom"/>
          </w:tcPr>
          <w:p w14:paraId="122476C6" w14:textId="77777777" w:rsidR="00684200" w:rsidRPr="00A05A88" w:rsidRDefault="00684200" w:rsidP="002459F7">
            <w:pPr>
              <w:keepNext/>
              <w:keepLines/>
              <w:spacing w:before="40" w:after="40" w:line="220" w:lineRule="exact"/>
              <w:ind w:left="113" w:right="113"/>
              <w:rPr>
                <w:sz w:val="18"/>
              </w:rPr>
            </w:pPr>
            <w:r w:rsidRPr="00A05A88">
              <w:rPr>
                <w:sz w:val="18"/>
              </w:rPr>
              <w:t>Mx</w:t>
            </w:r>
          </w:p>
        </w:tc>
        <w:tc>
          <w:tcPr>
            <w:tcW w:w="555" w:type="dxa"/>
            <w:tcBorders>
              <w:bottom w:val="single" w:sz="12" w:space="0" w:color="auto"/>
            </w:tcBorders>
            <w:shd w:val="clear" w:color="auto" w:fill="auto"/>
            <w:vAlign w:val="bottom"/>
          </w:tcPr>
          <w:p w14:paraId="1BED5037" w14:textId="77777777" w:rsidR="00684200" w:rsidRPr="00A05A88" w:rsidRDefault="00684200" w:rsidP="002459F7">
            <w:pPr>
              <w:keepNext/>
              <w:keepLines/>
              <w:spacing w:before="40" w:after="40" w:line="220" w:lineRule="exact"/>
              <w:ind w:left="113" w:right="113"/>
              <w:rPr>
                <w:sz w:val="18"/>
              </w:rPr>
            </w:pPr>
            <w:r w:rsidRPr="00A05A88">
              <w:rPr>
                <w:sz w:val="18"/>
              </w:rPr>
              <w:t>Nm</w:t>
            </w:r>
          </w:p>
        </w:tc>
        <w:tc>
          <w:tcPr>
            <w:tcW w:w="4882" w:type="dxa"/>
            <w:gridSpan w:val="6"/>
            <w:tcBorders>
              <w:bottom w:val="single" w:sz="12" w:space="0" w:color="auto"/>
            </w:tcBorders>
            <w:shd w:val="clear" w:color="auto" w:fill="auto"/>
            <w:vAlign w:val="bottom"/>
          </w:tcPr>
          <w:p w14:paraId="7A2B0FFD" w14:textId="77777777" w:rsidR="00684200" w:rsidRPr="00A05A88" w:rsidRDefault="00684200" w:rsidP="002459F7">
            <w:pPr>
              <w:keepNext/>
              <w:keepLines/>
              <w:spacing w:before="40" w:after="40" w:line="220" w:lineRule="exact"/>
              <w:ind w:left="113" w:right="113"/>
              <w:rPr>
                <w:sz w:val="18"/>
              </w:rPr>
            </w:pPr>
            <w:r w:rsidRPr="00A05A88">
              <w:rPr>
                <w:sz w:val="18"/>
              </w:rPr>
              <w:t>For monitoring purpose only</w:t>
            </w:r>
            <w:r w:rsidRPr="00A05A88">
              <w:rPr>
                <w:b/>
                <w:sz w:val="18"/>
                <w:vertAlign w:val="superscript"/>
              </w:rPr>
              <w:t>*</w:t>
            </w:r>
          </w:p>
        </w:tc>
      </w:tr>
    </w:tbl>
    <w:p w14:paraId="72535186" w14:textId="77777777" w:rsidR="00684200" w:rsidRDefault="00684200" w:rsidP="002459F7">
      <w:pPr>
        <w:keepNext/>
        <w:keepLines/>
        <w:tabs>
          <w:tab w:val="right" w:pos="1276"/>
        </w:tabs>
        <w:spacing w:line="220" w:lineRule="exact"/>
        <w:ind w:left="1134" w:right="1134" w:hanging="1134"/>
      </w:pPr>
      <w:r>
        <w:rPr>
          <w:sz w:val="18"/>
        </w:rPr>
        <w:tab/>
      </w:r>
      <w:r w:rsidRPr="00A05A88">
        <w:rPr>
          <w:sz w:val="18"/>
          <w:vertAlign w:val="superscript"/>
        </w:rPr>
        <w:t>*</w:t>
      </w:r>
      <w:r>
        <w:rPr>
          <w:sz w:val="18"/>
          <w:vertAlign w:val="superscript"/>
        </w:rPr>
        <w:tab/>
      </w:r>
      <w:r w:rsidRPr="00A05A88">
        <w:rPr>
          <w:sz w:val="18"/>
        </w:rPr>
        <w:tab/>
        <w:t xml:space="preserve">To be reviewed within 3 years following entry into force of this Regulation. </w:t>
      </w:r>
    </w:p>
    <w:p w14:paraId="2BE8124D" w14:textId="78FF719B" w:rsidR="002459F7" w:rsidRDefault="002459F7" w:rsidP="002459F7">
      <w:pPr>
        <w:pStyle w:val="para"/>
        <w:keepNext/>
        <w:keepLines/>
        <w:ind w:left="1134"/>
        <w:rPr>
          <w:sz w:val="18"/>
          <w:szCs w:val="18"/>
        </w:rPr>
      </w:pPr>
      <w:r>
        <w:rPr>
          <w:sz w:val="18"/>
          <w:szCs w:val="18"/>
          <w:vertAlign w:val="superscript"/>
        </w:rPr>
        <w:tab/>
      </w:r>
      <w:r w:rsidR="00684200" w:rsidRPr="00BD3648">
        <w:rPr>
          <w:sz w:val="18"/>
          <w:szCs w:val="18"/>
          <w:vertAlign w:val="superscript"/>
        </w:rPr>
        <w:t>**</w:t>
      </w:r>
      <w:r w:rsidR="00684200">
        <w:rPr>
          <w:sz w:val="18"/>
          <w:szCs w:val="18"/>
        </w:rPr>
        <w:tab/>
      </w:r>
      <w:r w:rsidR="00684200" w:rsidRPr="0021588E">
        <w:rPr>
          <w:sz w:val="18"/>
          <w:szCs w:val="18"/>
        </w:rPr>
        <w:t xml:space="preserve">Cum 3ms </w:t>
      </w:r>
      <w:r w:rsidR="00684200">
        <w:rPr>
          <w:sz w:val="18"/>
          <w:szCs w:val="18"/>
        </w:rPr>
        <w:t>means cumulative 3ms val</w:t>
      </w:r>
      <w:r>
        <w:rPr>
          <w:sz w:val="18"/>
          <w:szCs w:val="18"/>
        </w:rPr>
        <w:t>ue</w:t>
      </w:r>
    </w:p>
    <w:p w14:paraId="23EAC53A" w14:textId="41B214D1" w:rsidR="003B0EDE" w:rsidRPr="004A0F19" w:rsidRDefault="003B0EDE" w:rsidP="00550FF1">
      <w:pPr>
        <w:pStyle w:val="para"/>
        <w:spacing w:before="240"/>
      </w:pPr>
      <w:r w:rsidRPr="004A0F19">
        <w:t>6.6.5.</w:t>
      </w:r>
      <w:r w:rsidRPr="004A0F19">
        <w:tab/>
      </w:r>
      <w:r w:rsidRPr="004A0F19">
        <w:fldChar w:fldCharType="begin"/>
      </w:r>
      <w:r w:rsidRPr="004A0F19">
        <w:instrText xml:space="preserve"> SEQ CHAPTER \h \r 1</w:instrText>
      </w:r>
      <w:r w:rsidRPr="004A0F19">
        <w:fldChar w:fldCharType="end"/>
      </w:r>
      <w:r w:rsidRPr="004A0F19">
        <w:t>Resistance to temperature</w:t>
      </w:r>
    </w:p>
    <w:p w14:paraId="009D06EF" w14:textId="1BB41CE0" w:rsidR="003B0EDE" w:rsidRPr="003B0EDE" w:rsidRDefault="003B0EDE" w:rsidP="00357495">
      <w:pPr>
        <w:pStyle w:val="para"/>
      </w:pPr>
      <w:r w:rsidRPr="003B0EDE">
        <w:t>6.6.5.1.</w:t>
      </w:r>
      <w:r w:rsidRPr="003B0EDE">
        <w:tab/>
      </w:r>
      <w:r w:rsidR="00357495" w:rsidRPr="00357495">
        <w:rPr>
          <w:bCs/>
          <w:lang w:val="en-US"/>
        </w:rPr>
        <w:t>Buckle assemblies, retractors, adjusters and lock-off devices that are liable to be affected by temperature, shall be subject to the temperature test specified in paragraph 7.2.7. below. This requirement is applicable to any such components that are found on the Enhanced Child Restraint System, regardless of the means of restraint.</w:t>
      </w:r>
    </w:p>
    <w:p w14:paraId="231FAF88" w14:textId="77777777" w:rsidR="003B0EDE" w:rsidRPr="003B0EDE" w:rsidRDefault="003B0EDE" w:rsidP="0022700C">
      <w:pPr>
        <w:pStyle w:val="para"/>
      </w:pPr>
      <w:r w:rsidRPr="003B0EDE">
        <w:t>6.6.5.2.</w:t>
      </w:r>
      <w:r w:rsidRPr="003B0EDE">
        <w:tab/>
        <w:t xml:space="preserve">After the temperature test as prescribed in </w:t>
      </w:r>
      <w:r w:rsidRPr="003B0EDE">
        <w:rPr>
          <w:u w:val="single"/>
        </w:rPr>
        <w:t>p</w:t>
      </w:r>
      <w:r w:rsidRPr="003B0EDE">
        <w:t>aragraph 7.2.7.1.</w:t>
      </w:r>
      <w:r w:rsidR="00AF106B">
        <w:t xml:space="preserve"> below</w:t>
      </w:r>
      <w:r w:rsidRPr="003B0EDE">
        <w:t>, no signs of deterioration likely to impair the proper functioning of the restraint of the child, shall be visible to the unaided eye of a qualified observer. The dynamic tests should then be performed.</w:t>
      </w:r>
    </w:p>
    <w:p w14:paraId="45A14509" w14:textId="2DCB7B9D" w:rsidR="00FE28FC" w:rsidRPr="00FE28FC" w:rsidRDefault="003B0EDE" w:rsidP="00FE28FC">
      <w:pPr>
        <w:spacing w:after="120"/>
        <w:ind w:left="2268" w:right="1134" w:hanging="1134"/>
        <w:jc w:val="both"/>
        <w:rPr>
          <w:bCs/>
          <w:lang w:val="en-US"/>
        </w:rPr>
      </w:pPr>
      <w:r w:rsidRPr="003B0EDE">
        <w:t>6.7.</w:t>
      </w:r>
      <w:r w:rsidRPr="003B0EDE">
        <w:tab/>
      </w:r>
      <w:r w:rsidR="00FE28FC" w:rsidRPr="00FE28FC">
        <w:rPr>
          <w:bCs/>
          <w:lang w:val="en-US"/>
        </w:rPr>
        <w:t>Provisions applicable to individual components of the restraint</w:t>
      </w:r>
    </w:p>
    <w:p w14:paraId="119DAA6F" w14:textId="67C46F20" w:rsidR="003B0EDE" w:rsidRPr="003B0EDE" w:rsidRDefault="00FE28FC" w:rsidP="00FE28FC">
      <w:pPr>
        <w:pStyle w:val="para"/>
        <w:ind w:firstLine="0"/>
      </w:pPr>
      <w:r w:rsidRPr="00FE28FC">
        <w:rPr>
          <w:bCs/>
          <w:lang w:val="en-US"/>
        </w:rPr>
        <w:t>This paragraph is applicable to any such components that are found on the Enhanced Child Restraint System, regardless of the means of restraint.</w:t>
      </w:r>
    </w:p>
    <w:p w14:paraId="68A021E0" w14:textId="77777777" w:rsidR="003B0EDE" w:rsidRPr="003B0EDE" w:rsidRDefault="003B0EDE" w:rsidP="00E375CD">
      <w:pPr>
        <w:pStyle w:val="para"/>
        <w:keepNext/>
        <w:keepLines/>
      </w:pPr>
      <w:r w:rsidRPr="003B0EDE">
        <w:lastRenderedPageBreak/>
        <w:t>6.7.1.</w:t>
      </w:r>
      <w:r w:rsidRPr="003B0EDE">
        <w:tab/>
        <w:t>Buckle</w:t>
      </w:r>
    </w:p>
    <w:p w14:paraId="624083C0" w14:textId="70C73765" w:rsidR="003B0EDE" w:rsidRPr="003B0EDE" w:rsidRDefault="003B0EDE" w:rsidP="00E375CD">
      <w:pPr>
        <w:pStyle w:val="para"/>
        <w:keepNext/>
        <w:keepLines/>
      </w:pPr>
      <w:r w:rsidRPr="003B0EDE">
        <w:t>6.7.1.1.</w:t>
      </w:r>
      <w:r w:rsidRPr="003B0EDE">
        <w:tab/>
        <w:t xml:space="preserve">The buckle shall be so designed as to preclude any possibility of incorrect manipulation. This means, inter/alia, that it shall not be possible for the buckle to be left in a partially closed position; it shall not be possible to exchange the buckle parts inadvertently when the buckle is being locked; the buckle shall only lock when all parts are engaged. Wherever the buckle is in contact with the child, it shall not be narrower than the minimum width of strap as specified in paragraph 6.7.4.1.1. below. This paragraph is not applicable to belt assemblies already approved according to </w:t>
      </w:r>
      <w:r w:rsidR="00CD2EB5">
        <w:t>UN Regulation No</w:t>
      </w:r>
      <w:r w:rsidRPr="003B0EDE">
        <w:t>. 16 or any equivalent standard in force. In the case of a "Special Needs Restraint" only the buckle on the primary means of restraint need comply with the requirements of paragraphs 6.7.1.2. to 6.7.1.8. inclusive.</w:t>
      </w:r>
    </w:p>
    <w:p w14:paraId="600B3829" w14:textId="77777777" w:rsidR="003B0EDE" w:rsidRPr="003B0EDE" w:rsidRDefault="003B0EDE" w:rsidP="0022700C">
      <w:pPr>
        <w:pStyle w:val="para"/>
      </w:pPr>
      <w:r w:rsidRPr="003B0EDE">
        <w:t>6.7.1.2.</w:t>
      </w:r>
      <w:r w:rsidRPr="003B0EDE">
        <w:tab/>
        <w:t>The buckle, even when not under tension, shall remain closed whatever its position. It shall be easy to operate and to grasp. It shall be possible to open it by pressure on a button or on a similar device.</w:t>
      </w:r>
    </w:p>
    <w:p w14:paraId="29766DD0" w14:textId="77777777" w:rsidR="003B0EDE" w:rsidRPr="003B0EDE" w:rsidRDefault="003B0EDE" w:rsidP="004A0F19">
      <w:pPr>
        <w:pStyle w:val="para"/>
        <w:ind w:firstLine="0"/>
      </w:pPr>
      <w:r w:rsidRPr="003B0EDE">
        <w:t>The surface to which this pressure shall be applied shall have, in the position of actual unlocking and when projected into a plane perpendicular to the button's initial direction of motion:</w:t>
      </w:r>
    </w:p>
    <w:p w14:paraId="3F5F9423" w14:textId="77777777" w:rsidR="003B0EDE" w:rsidRPr="003B0EDE" w:rsidRDefault="003B0EDE" w:rsidP="00F141E1">
      <w:pPr>
        <w:pStyle w:val="a"/>
      </w:pPr>
      <w:r w:rsidRPr="003B0EDE">
        <w:t>(a)</w:t>
      </w:r>
      <w:r w:rsidRPr="003B0EDE">
        <w:tab/>
        <w:t>For enclosed devices, an area of not less than 4.5 cm</w:t>
      </w:r>
      <w:r w:rsidRPr="003B0EDE">
        <w:rPr>
          <w:vertAlign w:val="superscript"/>
        </w:rPr>
        <w:t>2</w:t>
      </w:r>
      <w:r w:rsidRPr="003B0EDE">
        <w:t xml:space="preserve"> with a width of not less than 15 mm;</w:t>
      </w:r>
    </w:p>
    <w:p w14:paraId="50C2D8CF" w14:textId="010E10D0" w:rsidR="003B0EDE" w:rsidRPr="003B0EDE" w:rsidRDefault="003B0EDE" w:rsidP="00F141E1">
      <w:pPr>
        <w:pStyle w:val="a"/>
      </w:pPr>
      <w:r w:rsidRPr="003B0EDE">
        <w:t>(b)</w:t>
      </w:r>
      <w:r w:rsidRPr="003B0EDE">
        <w:tab/>
        <w:t>For non-enclosed devices, an area of 2.5 cm</w:t>
      </w:r>
      <w:r w:rsidRPr="003B0EDE">
        <w:rPr>
          <w:vertAlign w:val="superscript"/>
        </w:rPr>
        <w:t>2</w:t>
      </w:r>
      <w:r w:rsidRPr="003B0EDE">
        <w:t xml:space="preserve"> and a width of not less than 10 mm.</w:t>
      </w:r>
      <w:r w:rsidRPr="003B0EDE">
        <w:rPr>
          <w:lang w:val="en-CA"/>
        </w:rPr>
        <w:fldChar w:fldCharType="begin"/>
      </w:r>
      <w:r w:rsidRPr="003B0EDE">
        <w:rPr>
          <w:lang w:val="en-CA"/>
        </w:rPr>
        <w:instrText xml:space="preserve"> SEQ CHAPTER \h \r 1</w:instrText>
      </w:r>
      <w:r w:rsidRPr="003B0EDE">
        <w:rPr>
          <w:lang w:val="en-CA"/>
        </w:rPr>
        <w:fldChar w:fldCharType="end"/>
      </w:r>
      <w:r w:rsidRPr="003B0EDE">
        <w:t xml:space="preserve"> The width shall be the smaller of the two dimensions forming the prescribed area and shall be measured rectangular to the direction of movement of the release button.</w:t>
      </w:r>
    </w:p>
    <w:p w14:paraId="5E044BB9" w14:textId="77777777" w:rsidR="003B0EDE" w:rsidRPr="003B0EDE" w:rsidRDefault="003B0EDE" w:rsidP="00527123">
      <w:pPr>
        <w:pStyle w:val="para"/>
      </w:pPr>
      <w:r w:rsidRPr="003B0EDE">
        <w:t>6.7.1.3.</w:t>
      </w:r>
      <w:r w:rsidRPr="003B0EDE">
        <w:tab/>
        <w:t>The buckle release area shall be coloured red. No other part of the buckle shall be of this colour.</w:t>
      </w:r>
    </w:p>
    <w:p w14:paraId="65D9DFD5" w14:textId="4562CA40" w:rsidR="0063612A" w:rsidRPr="0063612A" w:rsidRDefault="0063612A" w:rsidP="00527123">
      <w:pPr>
        <w:pStyle w:val="para"/>
      </w:pPr>
      <w:r w:rsidRPr="0063612A">
        <w:t>6.7.1.4.</w:t>
      </w:r>
      <w:r w:rsidRPr="0063612A">
        <w:tab/>
        <w:t xml:space="preserve">It shall be possible to release the child from the restraint by a single operation on a single buckle after release of the shoulder strap positioner, if any. It is allowed to remove the child together with devices such as infant carrier/carry-cot/carry-cot restraints if the Enhanced Child Restraint System can be released by operation of a </w:t>
      </w:r>
      <w:r>
        <w:t>maximum of two release buttons.</w:t>
      </w:r>
    </w:p>
    <w:p w14:paraId="537D702D" w14:textId="77777777" w:rsidR="003B0EDE" w:rsidRPr="003B0EDE" w:rsidRDefault="003B0EDE" w:rsidP="00527123">
      <w:pPr>
        <w:pStyle w:val="para"/>
      </w:pPr>
      <w:r w:rsidRPr="003B0EDE">
        <w:t>6.7.1.4.1.</w:t>
      </w:r>
      <w:r w:rsidRPr="003B0EDE">
        <w:tab/>
        <w:t xml:space="preserve">Shoulder strap </w:t>
      </w:r>
      <w:r w:rsidRPr="003B0EDE">
        <w:rPr>
          <w:lang w:val="en-US"/>
        </w:rPr>
        <w:t>positioner</w:t>
      </w:r>
    </w:p>
    <w:p w14:paraId="0E455B39" w14:textId="3B843412" w:rsidR="003B0EDE" w:rsidRPr="003B0EDE" w:rsidRDefault="00527123" w:rsidP="00527123">
      <w:pPr>
        <w:pStyle w:val="para"/>
      </w:pPr>
      <w:r>
        <w:rPr>
          <w:lang w:val="en-US"/>
        </w:rPr>
        <w:tab/>
      </w:r>
      <w:r w:rsidR="003B0EDE" w:rsidRPr="003B0EDE">
        <w:rPr>
          <w:lang w:val="en-US"/>
        </w:rPr>
        <w:t>If a shoulder strap positioner is provided, it shall be designed so as to prevent incorrect manipulation. It shall not be possible to use the device in a manner which would cause the shoulder straps to twist.  It shall be possible to fasten the device in no more than one action.  The force required to fasten the device shall not exceed 15</w:t>
      </w:r>
      <w:r w:rsidR="00AF106B">
        <w:rPr>
          <w:lang w:val="en-US"/>
        </w:rPr>
        <w:t> </w:t>
      </w:r>
      <w:r w:rsidR="003B0EDE" w:rsidRPr="003B0EDE">
        <w:rPr>
          <w:lang w:val="en-US"/>
        </w:rPr>
        <w:t>N.</w:t>
      </w:r>
    </w:p>
    <w:p w14:paraId="15C94A43" w14:textId="4B829E1C" w:rsidR="003B0EDE" w:rsidRPr="003B0EDE" w:rsidRDefault="003B0EDE" w:rsidP="00527123">
      <w:pPr>
        <w:pStyle w:val="para"/>
      </w:pPr>
      <w:r w:rsidRPr="003B0EDE">
        <w:t>6.7.1.4.2.</w:t>
      </w:r>
      <w:r w:rsidRPr="003B0EDE">
        <w:tab/>
        <w:t xml:space="preserve">The shoulder strap positioner shall be easy to operate and to grasp. It shall be </w:t>
      </w:r>
      <w:r w:rsidRPr="003B0EDE">
        <w:tab/>
        <w:t xml:space="preserve">possible to open it in one simple action, but it shall be difficult for the child </w:t>
      </w:r>
      <w:r w:rsidRPr="003B0EDE">
        <w:tab/>
        <w:t>occupant to manipulate the release mechanism.  The force required to release</w:t>
      </w:r>
      <w:r w:rsidR="00527123">
        <w:t xml:space="preserve"> </w:t>
      </w:r>
      <w:r w:rsidRPr="003B0EDE">
        <w:t xml:space="preserve">the device </w:t>
      </w:r>
      <w:r w:rsidRPr="003B0EDE">
        <w:rPr>
          <w:bCs/>
        </w:rPr>
        <w:t>shall</w:t>
      </w:r>
      <w:r w:rsidRPr="003B0EDE">
        <w:t xml:space="preserve"> not exceed 15</w:t>
      </w:r>
      <w:r w:rsidR="00AF106B">
        <w:rPr>
          <w:lang w:val="en-US"/>
        </w:rPr>
        <w:t> </w:t>
      </w:r>
      <w:r w:rsidRPr="003B0EDE">
        <w:t>N.</w:t>
      </w:r>
    </w:p>
    <w:p w14:paraId="6632BACA" w14:textId="77777777" w:rsidR="003B0EDE" w:rsidRPr="003B0EDE" w:rsidRDefault="003B0EDE" w:rsidP="00527123">
      <w:pPr>
        <w:pStyle w:val="para"/>
        <w:rPr>
          <w:sz w:val="22"/>
          <w:szCs w:val="22"/>
        </w:rPr>
      </w:pPr>
      <w:r w:rsidRPr="003B0EDE">
        <w:t>6.7.1.4.3.</w:t>
      </w:r>
      <w:r w:rsidRPr="003B0EDE">
        <w:tab/>
        <w:t xml:space="preserve">The shoulder strap positioner </w:t>
      </w:r>
      <w:r w:rsidRPr="003B0EDE">
        <w:rPr>
          <w:bCs/>
        </w:rPr>
        <w:t>shall</w:t>
      </w:r>
      <w:r w:rsidRPr="003B0EDE">
        <w:t xml:space="preserve"> not exceed 60</w:t>
      </w:r>
      <w:r w:rsidR="00337B66">
        <w:t xml:space="preserve"> </w:t>
      </w:r>
      <w:r w:rsidRPr="003B0EDE">
        <w:t>mm in height.</w:t>
      </w:r>
    </w:p>
    <w:p w14:paraId="4334B80A" w14:textId="77777777" w:rsidR="003B0EDE" w:rsidRPr="003B0EDE" w:rsidRDefault="003B0EDE" w:rsidP="00527123">
      <w:pPr>
        <w:pStyle w:val="para"/>
      </w:pPr>
      <w:r w:rsidRPr="003B0EDE">
        <w:t>6.7.1.5.</w:t>
      </w:r>
      <w:r w:rsidRPr="003B0EDE">
        <w:tab/>
        <w:t>Opening of the buckle shall enable the child to be removed independently of the "</w:t>
      </w:r>
      <w:r w:rsidRPr="0022700C">
        <w:rPr>
          <w:i/>
        </w:rPr>
        <w:t>chair</w:t>
      </w:r>
      <w:r w:rsidRPr="003B0EDE">
        <w:t>", "</w:t>
      </w:r>
      <w:r w:rsidRPr="0022700C">
        <w:rPr>
          <w:i/>
        </w:rPr>
        <w:t>chair support</w:t>
      </w:r>
      <w:r w:rsidRPr="003B0EDE">
        <w:t>" or "</w:t>
      </w:r>
      <w:r w:rsidRPr="0022700C">
        <w:rPr>
          <w:i/>
        </w:rPr>
        <w:t>impact shield</w:t>
      </w:r>
      <w:r w:rsidRPr="003B0EDE">
        <w:t>", if fitted, and if the device includes a crotch strap the crotch strap shall be released by operation of the same buckle.</w:t>
      </w:r>
    </w:p>
    <w:p w14:paraId="58853D9C" w14:textId="21663628" w:rsidR="003B0EDE" w:rsidRPr="003B0EDE" w:rsidRDefault="003B0EDE" w:rsidP="00527123">
      <w:pPr>
        <w:pStyle w:val="para"/>
      </w:pPr>
      <w:r w:rsidRPr="003B0EDE">
        <w:t>6.7.1.6.</w:t>
      </w:r>
      <w:r w:rsidRPr="003B0EDE">
        <w:tab/>
      </w:r>
      <w:r w:rsidRPr="003B0EDE">
        <w:rPr>
          <w:lang w:val="en-CA"/>
        </w:rPr>
        <w:fldChar w:fldCharType="begin"/>
      </w:r>
      <w:r w:rsidRPr="003B0EDE">
        <w:rPr>
          <w:lang w:val="en-CA"/>
        </w:rPr>
        <w:instrText xml:space="preserve"> SEQ CHAPTER \h \r 1</w:instrText>
      </w:r>
      <w:r w:rsidRPr="003B0EDE">
        <w:rPr>
          <w:lang w:val="en-CA"/>
        </w:rPr>
        <w:fldChar w:fldCharType="end"/>
      </w:r>
      <w:r w:rsidRPr="003B0EDE">
        <w:t xml:space="preserve">The buckle shall be capable of withstanding the temperature test operation requirements given in paragraph 7.2.7. </w:t>
      </w:r>
      <w:r w:rsidR="00A91B68">
        <w:t xml:space="preserve">below </w:t>
      </w:r>
      <w:r w:rsidRPr="003B0EDE">
        <w:t>and repeated operation, and shall, before the dynamic test prescribed in paragraph 7.1.3.</w:t>
      </w:r>
      <w:r w:rsidR="00A91B68" w:rsidRPr="00A91B68">
        <w:t xml:space="preserve"> </w:t>
      </w:r>
      <w:r w:rsidR="00A91B68">
        <w:t>below</w:t>
      </w:r>
      <w:r w:rsidRPr="003B0EDE">
        <w:t xml:space="preserve"> undergo a test comprising 5,000 ± 5 opening and closing cycles under normal conditions for use.</w:t>
      </w:r>
    </w:p>
    <w:p w14:paraId="0A996BAF" w14:textId="77777777" w:rsidR="003B0EDE" w:rsidRPr="003B0EDE" w:rsidRDefault="003B0EDE" w:rsidP="00527123">
      <w:pPr>
        <w:pStyle w:val="para"/>
      </w:pPr>
      <w:r w:rsidRPr="003B0EDE">
        <w:t>6.7.1.7.</w:t>
      </w:r>
      <w:r w:rsidRPr="003B0EDE">
        <w:tab/>
        <w:t>The buckle shall be subjected to the following tests of opening:</w:t>
      </w:r>
    </w:p>
    <w:p w14:paraId="3AC4BC2A" w14:textId="77777777" w:rsidR="003B0EDE" w:rsidRPr="003B0EDE" w:rsidRDefault="003B0EDE" w:rsidP="00527123">
      <w:pPr>
        <w:pStyle w:val="para"/>
      </w:pPr>
      <w:r w:rsidRPr="003B0EDE">
        <w:lastRenderedPageBreak/>
        <w:t>6.7.1.7.1.</w:t>
      </w:r>
      <w:r w:rsidRPr="003B0EDE">
        <w:tab/>
        <w:t>Test under load</w:t>
      </w:r>
    </w:p>
    <w:p w14:paraId="28737BD0" w14:textId="6CF863C6" w:rsidR="003B0EDE" w:rsidRPr="003B0EDE" w:rsidRDefault="003B0EDE" w:rsidP="00527123">
      <w:pPr>
        <w:pStyle w:val="para"/>
      </w:pPr>
      <w:r w:rsidRPr="003B0EDE">
        <w:t>6.7.1.7.1.1.</w:t>
      </w:r>
      <w:r w:rsidRPr="003B0EDE">
        <w:tab/>
      </w:r>
      <w:r w:rsidR="00060A7A">
        <w:t>An Enhanced Child Restraint System</w:t>
      </w:r>
      <w:r w:rsidRPr="003B0EDE">
        <w:t xml:space="preserve"> having already undergone the dynamic test prescribed in paragraph 7.1.3. below shall be used for this test.</w:t>
      </w:r>
    </w:p>
    <w:p w14:paraId="7161AB42" w14:textId="77777777" w:rsidR="003B0EDE" w:rsidRPr="003B0EDE" w:rsidRDefault="003B0EDE" w:rsidP="00527123">
      <w:pPr>
        <w:pStyle w:val="para"/>
      </w:pPr>
      <w:r w:rsidRPr="003B0EDE">
        <w:t>6.7.1.7.1.2.</w:t>
      </w:r>
      <w:r w:rsidRPr="003B0EDE">
        <w:tab/>
        <w:t xml:space="preserve">The force required to open the buckle in the test prescribed in paragraph 7.2.1.1. </w:t>
      </w:r>
      <w:r w:rsidR="00A91B68">
        <w:t xml:space="preserve">below </w:t>
      </w:r>
      <w:r w:rsidRPr="003B0EDE">
        <w:t>shall not exceed 80 N.</w:t>
      </w:r>
    </w:p>
    <w:p w14:paraId="4AF3F4DE" w14:textId="77777777" w:rsidR="003B0EDE" w:rsidRPr="003B0EDE" w:rsidRDefault="003B0EDE" w:rsidP="00527123">
      <w:pPr>
        <w:pStyle w:val="para"/>
      </w:pPr>
      <w:r w:rsidRPr="003B0EDE">
        <w:t>6.7.1.7.2.</w:t>
      </w:r>
      <w:r w:rsidRPr="003B0EDE">
        <w:tab/>
        <w:t>No-load test</w:t>
      </w:r>
    </w:p>
    <w:p w14:paraId="0C05C616" w14:textId="77777777" w:rsidR="003B0EDE" w:rsidRPr="003B0EDE" w:rsidRDefault="003B0EDE" w:rsidP="00527123">
      <w:pPr>
        <w:pStyle w:val="para"/>
      </w:pPr>
      <w:r w:rsidRPr="003B0EDE">
        <w:t>6.7.1.7.2.1.</w:t>
      </w:r>
      <w:r w:rsidRPr="003B0EDE">
        <w:tab/>
        <w:t>A buckle which has not previously been subjected to a load shall be used for this test. The force needed to open the buckle when it is not under load shall be in the range of 40–80 N in the tests prescribed in paragraph 7.2.1.2.</w:t>
      </w:r>
      <w:r w:rsidR="00A91B68" w:rsidRPr="00A91B68">
        <w:t xml:space="preserve"> </w:t>
      </w:r>
      <w:r w:rsidR="00A91B68">
        <w:t>below</w:t>
      </w:r>
    </w:p>
    <w:p w14:paraId="548D00E0" w14:textId="77777777" w:rsidR="003B0EDE" w:rsidRPr="003B0EDE" w:rsidRDefault="003B0EDE" w:rsidP="00AD58EA">
      <w:pPr>
        <w:pStyle w:val="para"/>
        <w:keepNext/>
        <w:keepLines/>
      </w:pPr>
      <w:r w:rsidRPr="003B0EDE">
        <w:t>6.7.1.8.</w:t>
      </w:r>
      <w:r w:rsidRPr="003B0EDE">
        <w:tab/>
        <w:t>Strength</w:t>
      </w:r>
    </w:p>
    <w:p w14:paraId="406764C5" w14:textId="77777777" w:rsidR="003B0EDE" w:rsidRPr="003B0EDE" w:rsidRDefault="003B0EDE" w:rsidP="00AD58EA">
      <w:pPr>
        <w:pStyle w:val="para"/>
        <w:keepNext/>
        <w:keepLines/>
      </w:pPr>
      <w:r w:rsidRPr="003B0EDE">
        <w:t>6.7.1.8.1.</w:t>
      </w:r>
      <w:r w:rsidRPr="003B0EDE">
        <w:tab/>
        <w:t xml:space="preserve">During the test in accordance with paragraph 7.2.1.3.2. </w:t>
      </w:r>
      <w:r w:rsidR="00A91B68">
        <w:t xml:space="preserve">below </w:t>
      </w:r>
      <w:r w:rsidRPr="003B0EDE">
        <w:t>no part of the buckle or the adjacent straps or adjusters shall break or be detached.</w:t>
      </w:r>
    </w:p>
    <w:p w14:paraId="5991B9C6" w14:textId="75E80FD7" w:rsidR="003B0EDE" w:rsidRPr="003B0EDE" w:rsidRDefault="003B0EDE" w:rsidP="00FE28FC">
      <w:pPr>
        <w:pStyle w:val="para"/>
      </w:pPr>
      <w:r w:rsidRPr="003B0EDE">
        <w:t>6.7.1.8.2.</w:t>
      </w:r>
      <w:r w:rsidRPr="003B0EDE">
        <w:tab/>
      </w:r>
      <w:r w:rsidR="00FE28FC" w:rsidRPr="00FE28FC">
        <w:rPr>
          <w:bCs/>
          <w:lang w:val="en-US"/>
        </w:rPr>
        <w:t>Depending on the mass limit declared by the manufacturer, a buckle shall withstand:</w:t>
      </w:r>
    </w:p>
    <w:p w14:paraId="4690C376" w14:textId="77777777" w:rsidR="003B0EDE" w:rsidRPr="003B0EDE" w:rsidRDefault="003B0EDE" w:rsidP="00527123">
      <w:pPr>
        <w:pStyle w:val="para"/>
      </w:pPr>
      <w:r w:rsidRPr="003B0EDE">
        <w:t>6.7.1.8.2.1.</w:t>
      </w:r>
      <w:r w:rsidRPr="003B0EDE">
        <w:tab/>
        <w:t>4 kN, if the mass limit is less or equal to 13 kg;</w:t>
      </w:r>
    </w:p>
    <w:p w14:paraId="3AA75A3D" w14:textId="77777777" w:rsidR="003B0EDE" w:rsidRPr="003B0EDE" w:rsidRDefault="003B0EDE" w:rsidP="00527123">
      <w:pPr>
        <w:pStyle w:val="para"/>
      </w:pPr>
      <w:r w:rsidRPr="003B0EDE">
        <w:t>6.7.1.8.2.2.</w:t>
      </w:r>
      <w:r w:rsidRPr="003B0EDE">
        <w:tab/>
        <w:t>10 kN, if the mass limit is greater than 13 kg.</w:t>
      </w:r>
    </w:p>
    <w:p w14:paraId="413D9DDE" w14:textId="77777777" w:rsidR="003B0EDE" w:rsidRPr="003B0EDE" w:rsidRDefault="003B0EDE" w:rsidP="00527123">
      <w:pPr>
        <w:pStyle w:val="para"/>
      </w:pPr>
      <w:r w:rsidRPr="003B0EDE">
        <w:t>6.7.1.8.3.</w:t>
      </w:r>
      <w:r w:rsidRPr="003B0EDE">
        <w:tab/>
        <w:t>The</w:t>
      </w:r>
      <w:r w:rsidR="00EB75B0">
        <w:t xml:space="preserve"> Type Approval Authority </w:t>
      </w:r>
      <w:r w:rsidRPr="003B0EDE">
        <w:t>may dispense with the buckle strength test if information already available renders the test superfluous.</w:t>
      </w:r>
    </w:p>
    <w:p w14:paraId="73DE20F7" w14:textId="77777777" w:rsidR="003B0EDE" w:rsidRPr="003B0EDE" w:rsidRDefault="003B0EDE" w:rsidP="00527123">
      <w:pPr>
        <w:pStyle w:val="para"/>
      </w:pPr>
      <w:r w:rsidRPr="003B0EDE">
        <w:t>6.7.2.</w:t>
      </w:r>
      <w:r w:rsidRPr="003B0EDE">
        <w:tab/>
        <w:t>Adjusting device</w:t>
      </w:r>
    </w:p>
    <w:p w14:paraId="2BA3A356" w14:textId="77777777" w:rsidR="003B0EDE" w:rsidRPr="003B0EDE" w:rsidRDefault="003B0EDE" w:rsidP="00527123">
      <w:pPr>
        <w:pStyle w:val="para"/>
      </w:pPr>
      <w:r w:rsidRPr="003B0EDE">
        <w:t>6.7.2.1.</w:t>
      </w:r>
      <w:r w:rsidRPr="003B0EDE">
        <w:tab/>
        <w:t xml:space="preserve">The range of adjustment shall be sufficient to permit correct adjustment of the </w:t>
      </w:r>
      <w:r w:rsidR="00060A7A">
        <w:t xml:space="preserve">Enhanced </w:t>
      </w:r>
      <w:r w:rsidRPr="003B0EDE">
        <w:t xml:space="preserve">Child Restraint System with all size for which the device is intended and to permit satisfactory installation in all </w:t>
      </w:r>
      <w:r w:rsidRPr="00A91B68">
        <w:t>i</w:t>
      </w:r>
      <w:r w:rsidRPr="003B0EDE">
        <w:t>-Size compatible vehicles.</w:t>
      </w:r>
    </w:p>
    <w:p w14:paraId="3FBDDA9B" w14:textId="77777777" w:rsidR="003B0EDE" w:rsidRPr="003B0EDE" w:rsidRDefault="003B0EDE" w:rsidP="00527123">
      <w:pPr>
        <w:pStyle w:val="para"/>
      </w:pPr>
      <w:r w:rsidRPr="003B0EDE">
        <w:t>6.7.2.2.</w:t>
      </w:r>
      <w:r w:rsidRPr="003B0EDE">
        <w:tab/>
        <w:t>All adjusting devices shall be of the "quick adjuster" type.</w:t>
      </w:r>
    </w:p>
    <w:p w14:paraId="71784745" w14:textId="77777777" w:rsidR="003B0EDE" w:rsidRPr="003B0EDE" w:rsidRDefault="003B0EDE" w:rsidP="00527123">
      <w:pPr>
        <w:pStyle w:val="para"/>
      </w:pPr>
      <w:r w:rsidRPr="003B0EDE">
        <w:t>6.7.2.3.</w:t>
      </w:r>
      <w:r w:rsidRPr="003B0EDE">
        <w:tab/>
        <w:t xml:space="preserve">Devices of the "quick adjuster" type shall be easy to reach when the </w:t>
      </w:r>
      <w:r w:rsidR="00060A7A">
        <w:t xml:space="preserve">Enhanced </w:t>
      </w:r>
      <w:r w:rsidRPr="003B0EDE">
        <w:t>Child Restraint System is correctly installed and the child or dummy is in position.</w:t>
      </w:r>
    </w:p>
    <w:p w14:paraId="2E530F8A" w14:textId="77777777" w:rsidR="003B0EDE" w:rsidRPr="003B0EDE" w:rsidRDefault="003B0EDE" w:rsidP="00527123">
      <w:pPr>
        <w:pStyle w:val="para"/>
      </w:pPr>
      <w:r w:rsidRPr="003B0EDE">
        <w:t>6.7.2.4.</w:t>
      </w:r>
      <w:r w:rsidRPr="003B0EDE">
        <w:tab/>
        <w:t>A device of the "quick adjuster" type shall be easily adjustable to the child's physique. In particular, in a test performed in accordance with paragraph 7.2.2.1.</w:t>
      </w:r>
      <w:r w:rsidR="00A91B68" w:rsidRPr="00A91B68">
        <w:t xml:space="preserve"> </w:t>
      </w:r>
      <w:r w:rsidR="00A91B68">
        <w:t>below</w:t>
      </w:r>
      <w:r w:rsidRPr="003B0EDE">
        <w:t>, the force required to operate a manual adjusting device shall not exceed 50 N.</w:t>
      </w:r>
    </w:p>
    <w:p w14:paraId="4387E325" w14:textId="310776F7" w:rsidR="003B0EDE" w:rsidRPr="003B0EDE" w:rsidRDefault="003B0EDE" w:rsidP="00527123">
      <w:pPr>
        <w:pStyle w:val="para"/>
      </w:pPr>
      <w:r w:rsidRPr="003B0EDE">
        <w:t>6.7.2.5.</w:t>
      </w:r>
      <w:r w:rsidRPr="003B0EDE">
        <w:tab/>
        <w:t xml:space="preserve">Two samples of the </w:t>
      </w:r>
      <w:r w:rsidR="00060A7A">
        <w:t xml:space="preserve">Enhanced </w:t>
      </w:r>
      <w:r w:rsidR="00412C25">
        <w:t>C</w:t>
      </w:r>
      <w:r w:rsidR="00412C25" w:rsidRPr="003B0EDE">
        <w:t>hild</w:t>
      </w:r>
      <w:r w:rsidR="00412C25">
        <w:t xml:space="preserve"> R</w:t>
      </w:r>
      <w:r w:rsidRPr="003B0EDE">
        <w:t xml:space="preserve">estraint </w:t>
      </w:r>
      <w:r w:rsidR="00412C25">
        <w:t>S</w:t>
      </w:r>
      <w:r w:rsidR="00412C25" w:rsidRPr="003B0EDE">
        <w:t xml:space="preserve">ystem </w:t>
      </w:r>
      <w:r w:rsidRPr="003B0EDE">
        <w:t xml:space="preserve">adjusting devices shall be tested as prescribed </w:t>
      </w:r>
      <w:r w:rsidRPr="003B0EDE">
        <w:rPr>
          <w:lang w:val="en-CA"/>
        </w:rPr>
        <w:fldChar w:fldCharType="begin"/>
      </w:r>
      <w:r w:rsidRPr="003B0EDE">
        <w:rPr>
          <w:lang w:val="en-CA"/>
        </w:rPr>
        <w:instrText xml:space="preserve"> SEQ CHAPTER \h \r 1</w:instrText>
      </w:r>
      <w:r w:rsidRPr="003B0EDE">
        <w:rPr>
          <w:lang w:val="en-CA"/>
        </w:rPr>
        <w:fldChar w:fldCharType="end"/>
      </w:r>
      <w:r w:rsidRPr="003B0EDE">
        <w:t>by the temperature test operation requirements given in paragraph 7.2.7.1. and paragraph 7.2.3. below.</w:t>
      </w:r>
    </w:p>
    <w:p w14:paraId="4F21DD41" w14:textId="77777777" w:rsidR="003B0EDE" w:rsidRPr="003B0EDE" w:rsidRDefault="003B0EDE" w:rsidP="00527123">
      <w:pPr>
        <w:pStyle w:val="para"/>
      </w:pPr>
      <w:r w:rsidRPr="003B0EDE">
        <w:t>6.7.2.5.1.</w:t>
      </w:r>
      <w:r w:rsidRPr="003B0EDE">
        <w:tab/>
        <w:t>The amount of strap slip shall not exceed 25 mm for one adjusting device or 40 mm for all adjusting devices.</w:t>
      </w:r>
    </w:p>
    <w:p w14:paraId="6131E625" w14:textId="77777777" w:rsidR="003B0EDE" w:rsidRPr="003B0EDE" w:rsidRDefault="003B0EDE" w:rsidP="00527123">
      <w:pPr>
        <w:pStyle w:val="para"/>
      </w:pPr>
      <w:r w:rsidRPr="003B0EDE">
        <w:t>6.7.2.6.</w:t>
      </w:r>
      <w:r w:rsidRPr="003B0EDE">
        <w:tab/>
        <w:t xml:space="preserve">The device </w:t>
      </w:r>
      <w:r w:rsidRPr="003B0EDE">
        <w:rPr>
          <w:bCs/>
        </w:rPr>
        <w:t>shall</w:t>
      </w:r>
      <w:r w:rsidRPr="003B0EDE">
        <w:t xml:space="preserve"> not break or become detached when tested as prescribed in paragraph 7.2.2.1.</w:t>
      </w:r>
      <w:r w:rsidR="00A91B68" w:rsidRPr="00A91B68">
        <w:t xml:space="preserve"> </w:t>
      </w:r>
      <w:r w:rsidR="00A91B68">
        <w:t>below.</w:t>
      </w:r>
    </w:p>
    <w:p w14:paraId="79905BA8" w14:textId="69911A1B" w:rsidR="00FE28FC" w:rsidRPr="00FE28FC" w:rsidRDefault="0063612A" w:rsidP="00FE28FC">
      <w:pPr>
        <w:pStyle w:val="para"/>
        <w:rPr>
          <w:bCs/>
          <w:lang w:val="en-US"/>
        </w:rPr>
      </w:pPr>
      <w:r w:rsidRPr="0063612A">
        <w:t>6.7.2.7.</w:t>
      </w:r>
      <w:r w:rsidRPr="0063612A">
        <w:tab/>
      </w:r>
      <w:r w:rsidR="00FE28FC" w:rsidRPr="00FE28FC">
        <w:rPr>
          <w:bCs/>
          <w:lang w:val="en-US"/>
        </w:rPr>
        <w:t>An adjuster mounted directly on the Child Restraint System shall be capable of withstanding repeated operation and shall, before the dynamic test prescribed in paragraph 7.1.3. undergo a test comprising 5,000 ± 5 cycles as specified in paragraph 7.2.6.1.</w:t>
      </w:r>
    </w:p>
    <w:p w14:paraId="525709FC" w14:textId="40EE8CEE" w:rsidR="0063612A" w:rsidRPr="0063612A" w:rsidRDefault="00FE28FC" w:rsidP="00FE28FC">
      <w:pPr>
        <w:pStyle w:val="para"/>
      </w:pPr>
      <w:r w:rsidRPr="00FE28FC">
        <w:rPr>
          <w:bCs/>
          <w:lang w:val="en-US"/>
        </w:rPr>
        <w:tab/>
        <w:t>An adjuster mounted on a strap shall be capable of withstanding repeated operation and shall, before the dynamic test prescribed in paragraph 7.1.3. undergo a test comprising 5,000 ± 5 cycles that applies the principles of the test specified in paragraph 7.2.3. This test shall be defined by the Technical Service in consultation with the manufacturer.</w:t>
      </w:r>
    </w:p>
    <w:p w14:paraId="1DC50D47" w14:textId="77777777" w:rsidR="003B0EDE" w:rsidRPr="003B0EDE" w:rsidRDefault="003B0EDE" w:rsidP="00E375CD">
      <w:pPr>
        <w:pStyle w:val="para"/>
        <w:keepNext/>
        <w:keepLines/>
      </w:pPr>
      <w:r w:rsidRPr="003B0EDE">
        <w:lastRenderedPageBreak/>
        <w:t>6.7.3.</w:t>
      </w:r>
      <w:r w:rsidRPr="003B0EDE">
        <w:tab/>
        <w:t>Retractors</w:t>
      </w:r>
    </w:p>
    <w:p w14:paraId="2B9B2972" w14:textId="77777777" w:rsidR="003B0EDE" w:rsidRPr="003B0EDE" w:rsidRDefault="003B0EDE" w:rsidP="00E375CD">
      <w:pPr>
        <w:pStyle w:val="para"/>
        <w:keepNext/>
        <w:keepLines/>
      </w:pPr>
      <w:r w:rsidRPr="003B0EDE">
        <w:t>6.7.3.1.</w:t>
      </w:r>
      <w:r w:rsidRPr="003B0EDE">
        <w:tab/>
        <w:t>Automatically-locking retractors</w:t>
      </w:r>
    </w:p>
    <w:p w14:paraId="7A91CD48" w14:textId="77777777" w:rsidR="003B0EDE" w:rsidRPr="003B0EDE" w:rsidRDefault="003B0EDE" w:rsidP="00E375CD">
      <w:pPr>
        <w:pStyle w:val="para"/>
        <w:keepNext/>
        <w:keepLines/>
      </w:pPr>
      <w:r w:rsidRPr="003B0EDE">
        <w:t>6.7.3.1.1.</w:t>
      </w:r>
      <w:r w:rsidRPr="003B0EDE">
        <w:tab/>
        <w:t xml:space="preserve">The strap equipped with an automatically-locking retractor shall not unwind by more than 30 mm between locking positions of the retractor. After a rearward movement of the wearer the strap </w:t>
      </w:r>
      <w:r w:rsidRPr="003B0EDE">
        <w:rPr>
          <w:bCs/>
        </w:rPr>
        <w:t>shall</w:t>
      </w:r>
      <w:r w:rsidRPr="003B0EDE">
        <w:t xml:space="preserve"> either remain in its initial position or return to that position automatically on subsequent forward movement of the wearer.</w:t>
      </w:r>
    </w:p>
    <w:p w14:paraId="467D3F50" w14:textId="39EF4722" w:rsidR="003B0EDE" w:rsidRPr="0008743A" w:rsidRDefault="003B0EDE" w:rsidP="00527123">
      <w:pPr>
        <w:pStyle w:val="para"/>
        <w:rPr>
          <w:spacing w:val="-4"/>
        </w:rPr>
      </w:pPr>
      <w:r w:rsidRPr="0008743A">
        <w:rPr>
          <w:spacing w:val="-4"/>
        </w:rPr>
        <w:t>6.7.3.1.2.</w:t>
      </w:r>
      <w:r w:rsidRPr="0008743A">
        <w:rPr>
          <w:spacing w:val="-4"/>
        </w:rPr>
        <w:tab/>
      </w:r>
      <w:r w:rsidR="0063612A" w:rsidRPr="0063612A">
        <w:rPr>
          <w:spacing w:val="-4"/>
        </w:rPr>
        <w:t xml:space="preserve">If the retractor is part of a lap strap, the retracting force </w:t>
      </w:r>
      <w:r w:rsidRPr="0008743A">
        <w:rPr>
          <w:spacing w:val="-4"/>
        </w:rPr>
        <w:t>of the strap shall be not less than 7 N as measured in the free length between the dummy and the retractor as prescribed in paragraph</w:t>
      </w:r>
      <w:r w:rsidR="00913D5E" w:rsidRPr="003B0EDE">
        <w:t> </w:t>
      </w:r>
      <w:r w:rsidRPr="0008743A">
        <w:rPr>
          <w:spacing w:val="-4"/>
        </w:rPr>
        <w:t>7.2.4.1. below. If the retractor is part of a chest restraint, the retracting force of the strap shall be not less than 2 N or more than 7</w:t>
      </w:r>
      <w:r w:rsidR="00C60E46">
        <w:rPr>
          <w:spacing w:val="-4"/>
        </w:rPr>
        <w:t> </w:t>
      </w:r>
      <w:r w:rsidRPr="0008743A">
        <w:rPr>
          <w:spacing w:val="-4"/>
        </w:rPr>
        <w:t>N as similarly measured. If the strap passes through a guide or pulley, the retracting force shall be measured in the free length between the dummy and the guide or pulley. If the assembly incorporates a device, manually or automatically operated, that prevents the strap from being completely retracted, that device shall not be in operation when these measurements are effected.</w:t>
      </w:r>
    </w:p>
    <w:p w14:paraId="4DF2B927" w14:textId="6A10EF5C" w:rsidR="003B0EDE" w:rsidRPr="003B0EDE" w:rsidRDefault="003B0EDE" w:rsidP="00527123">
      <w:pPr>
        <w:pStyle w:val="para"/>
      </w:pPr>
      <w:r w:rsidRPr="003B0EDE">
        <w:t>6.7.3.1.3.</w:t>
      </w:r>
      <w:r w:rsidRPr="003B0EDE">
        <w:tab/>
        <w:t xml:space="preserve">The strap shall be repeatedly withdrawn from the retractor and allowed to retract, in the conditions prescribed in paragraph 7.2.4.2. below, until 5,000 cycles have been completed. </w:t>
      </w:r>
      <w:r w:rsidRPr="003B0EDE">
        <w:rPr>
          <w:lang w:val="en-CA"/>
        </w:rPr>
        <w:fldChar w:fldCharType="begin"/>
      </w:r>
      <w:r w:rsidRPr="003B0EDE">
        <w:rPr>
          <w:lang w:val="en-CA"/>
        </w:rPr>
        <w:instrText xml:space="preserve"> SEQ CHAPTER \h \r 1</w:instrText>
      </w:r>
      <w:r w:rsidRPr="003B0EDE">
        <w:rPr>
          <w:lang w:val="en-CA"/>
        </w:rPr>
        <w:fldChar w:fldCharType="end"/>
      </w:r>
      <w:r w:rsidRPr="003B0EDE">
        <w:t xml:space="preserve">The retractor shall then be subjected to the temperature test operation requirements given in paragraph 7.2.7.1. and corrosion test described in paragraph 7.1.1. </w:t>
      </w:r>
      <w:r w:rsidR="00A91B68">
        <w:t xml:space="preserve">below </w:t>
      </w:r>
      <w:r w:rsidRPr="003B0EDE">
        <w:t xml:space="preserve">and the dust-resistance test described in paragraph 7.2.4.5. </w:t>
      </w:r>
      <w:r w:rsidR="00A91B68">
        <w:t xml:space="preserve">below. </w:t>
      </w:r>
      <w:r w:rsidRPr="003B0EDE">
        <w:t>It shall then satisfactorily complete a further 5,000 cycles of withdrawal and retraction. After the above tests the retractor shall continue to operate correctly and to meet the requirements of paragraphs 6.7.3.1.1. and 6.7.3.1.2. above.</w:t>
      </w:r>
    </w:p>
    <w:p w14:paraId="73B5E5E1" w14:textId="77777777" w:rsidR="003B0EDE" w:rsidRPr="003B0EDE" w:rsidRDefault="003B0EDE" w:rsidP="00527123">
      <w:pPr>
        <w:pStyle w:val="para"/>
      </w:pPr>
      <w:r w:rsidRPr="003B0EDE">
        <w:t>6.7.3.2.</w:t>
      </w:r>
      <w:r w:rsidRPr="003B0EDE">
        <w:tab/>
        <w:t>Emergency-locking retractors</w:t>
      </w:r>
    </w:p>
    <w:p w14:paraId="2440EB57" w14:textId="77777777" w:rsidR="003B0EDE" w:rsidRPr="003B0EDE" w:rsidRDefault="003B0EDE" w:rsidP="00527123">
      <w:pPr>
        <w:pStyle w:val="para"/>
      </w:pPr>
      <w:r w:rsidRPr="003B0EDE">
        <w:t>6.7.3.2.1.</w:t>
      </w:r>
      <w:r w:rsidRPr="003B0EDE">
        <w:tab/>
        <w:t>An emergency-locking retractor shall when tested as prescribed in paragraph 7.2.4.3. satisfy the conditions below:</w:t>
      </w:r>
    </w:p>
    <w:p w14:paraId="69913328" w14:textId="77777777" w:rsidR="003B0EDE" w:rsidRPr="003B0EDE" w:rsidRDefault="003B0EDE" w:rsidP="00527123">
      <w:pPr>
        <w:pStyle w:val="para"/>
      </w:pPr>
      <w:r w:rsidRPr="003B0EDE">
        <w:t>6.7.3.2.1.1.</w:t>
      </w:r>
      <w:r w:rsidRPr="003B0EDE">
        <w:tab/>
        <w:t>It shall be locked when the deceleration of the vehicle reaches 0.45 g;</w:t>
      </w:r>
    </w:p>
    <w:p w14:paraId="02647B79" w14:textId="77777777" w:rsidR="003B0EDE" w:rsidRPr="003B0EDE" w:rsidRDefault="003B0EDE" w:rsidP="00527123">
      <w:pPr>
        <w:pStyle w:val="para"/>
      </w:pPr>
      <w:r w:rsidRPr="003B0EDE">
        <w:t>6.7.3.2.1.2.</w:t>
      </w:r>
      <w:r w:rsidRPr="003B0EDE">
        <w:tab/>
        <w:t>It shall not lock for strap accelerations of less than 0.8 g as measured in the axis of strap extraction;</w:t>
      </w:r>
    </w:p>
    <w:p w14:paraId="63E180AF" w14:textId="77777777" w:rsidR="003B0EDE" w:rsidRPr="003B0EDE" w:rsidRDefault="003B0EDE" w:rsidP="00527123">
      <w:pPr>
        <w:pStyle w:val="para"/>
      </w:pPr>
      <w:r w:rsidRPr="003B0EDE">
        <w:t>6.7.3.2.1.3.</w:t>
      </w:r>
      <w:r w:rsidRPr="003B0EDE">
        <w:tab/>
        <w:t>It shall not lock when its sensing device is tilted by not more than 12° in any direction from the installation position specified by its manufacturer;</w:t>
      </w:r>
    </w:p>
    <w:p w14:paraId="5D12AE77" w14:textId="77777777" w:rsidR="003B0EDE" w:rsidRPr="003B0EDE" w:rsidRDefault="003B0EDE" w:rsidP="00527123">
      <w:pPr>
        <w:pStyle w:val="para"/>
      </w:pPr>
      <w:r w:rsidRPr="003B0EDE">
        <w:t>6.7.3.2.1.4.</w:t>
      </w:r>
      <w:r w:rsidRPr="003B0EDE">
        <w:tab/>
        <w:t>It shall lock when its sensing device is tilted by more than 27° in any direction from the installation position specified by its manufacturer.</w:t>
      </w:r>
    </w:p>
    <w:p w14:paraId="30BBE37F" w14:textId="77777777" w:rsidR="003B0EDE" w:rsidRPr="003B0EDE" w:rsidRDefault="003B0EDE" w:rsidP="00527123">
      <w:pPr>
        <w:pStyle w:val="para"/>
      </w:pPr>
      <w:r w:rsidRPr="003B0EDE">
        <w:t>6.7.3.2.2.</w:t>
      </w:r>
      <w:r w:rsidRPr="003B0EDE">
        <w:tab/>
        <w:t>Where the operation of a retractor depends on an external signal or power source, the design shall ensure that the retractor locks automatically upon failure or interruption of that signal or power source.</w:t>
      </w:r>
    </w:p>
    <w:p w14:paraId="331357EE" w14:textId="77777777" w:rsidR="003B0EDE" w:rsidRPr="003B0EDE" w:rsidRDefault="003B0EDE" w:rsidP="00527123">
      <w:pPr>
        <w:pStyle w:val="para"/>
      </w:pPr>
      <w:r w:rsidRPr="003B0EDE">
        <w:t>6.7.3.2.3.</w:t>
      </w:r>
      <w:r w:rsidRPr="003B0EDE">
        <w:tab/>
        <w:t xml:space="preserve">A multiple-sensitivity emergency-locking retractor </w:t>
      </w:r>
      <w:r w:rsidRPr="003B0EDE">
        <w:rPr>
          <w:bCs/>
        </w:rPr>
        <w:t>shall</w:t>
      </w:r>
      <w:r w:rsidRPr="003B0EDE">
        <w:t xml:space="preserve"> meet the requirements set out above. In addition, if one of the sensitivity factors relates to strap extraction, locking shall have occurred at a strap acceleration of 1.5 g as measured in the axis of strap extraction.</w:t>
      </w:r>
    </w:p>
    <w:p w14:paraId="0821024E" w14:textId="77777777" w:rsidR="003B0EDE" w:rsidRPr="003B0EDE" w:rsidRDefault="003B0EDE" w:rsidP="00527123">
      <w:pPr>
        <w:pStyle w:val="para"/>
      </w:pPr>
      <w:r w:rsidRPr="003B0EDE">
        <w:t>6.7.3.2.4.</w:t>
      </w:r>
      <w:r w:rsidRPr="003B0EDE">
        <w:tab/>
        <w:t>In the tests referred to in paragraphs 6.7.3.2.1.1. and 6.7.3.2.3. above, the amount of strap extraction occurring before the retractor locks shall not exceed 50 mm, starting at the length of unwinding specified in paragraph 7.2.4.3.1.</w:t>
      </w:r>
      <w:r w:rsidR="00AF106B">
        <w:t xml:space="preserve"> below.</w:t>
      </w:r>
      <w:r w:rsidRPr="003B0EDE">
        <w:t xml:space="preserve"> In the test referred to in paragraph 6.7.3.2.1.2. above, locking shall not occur during the 50 mm of strap extraction starting at the length of unwinding specified in paragraph 7.2.4.3.1. below.</w:t>
      </w:r>
    </w:p>
    <w:p w14:paraId="756230B1" w14:textId="2B88C00A" w:rsidR="003B0EDE" w:rsidRPr="003B0EDE" w:rsidRDefault="003B0EDE" w:rsidP="00527123">
      <w:pPr>
        <w:pStyle w:val="para"/>
      </w:pPr>
      <w:r w:rsidRPr="003B0EDE">
        <w:t>6.7.3.2.5.</w:t>
      </w:r>
      <w:r w:rsidRPr="003B0EDE">
        <w:tab/>
      </w:r>
      <w:r w:rsidR="0063612A" w:rsidRPr="0063612A">
        <w:t xml:space="preserve">If the retractor is part of a lap strap, </w:t>
      </w:r>
      <w:r w:rsidRPr="003B0EDE">
        <w:t>the retracting force of the strap shall be not less than 7 N as measured in the free length between the dummy and the retractor as prescribed in paragraph</w:t>
      </w:r>
      <w:r w:rsidR="00913D5E" w:rsidRPr="003B0EDE">
        <w:t> </w:t>
      </w:r>
      <w:r w:rsidRPr="003B0EDE">
        <w:t>7.2.4.1.</w:t>
      </w:r>
      <w:r w:rsidR="00AF106B">
        <w:t xml:space="preserve"> below.</w:t>
      </w:r>
      <w:r w:rsidRPr="003B0EDE">
        <w:t xml:space="preserve"> If the retractor is part of a chest restraint, the retracting force of the strap shall be not less than 2 N or </w:t>
      </w:r>
      <w:r w:rsidRPr="003B0EDE">
        <w:lastRenderedPageBreak/>
        <w:t>more than 7 N as similarly measured. If the strap passes through a guide or pulley, the retracting force shall be measured in the free length between the dummy and the guide or pulley. If the assembly incorporates a device, manually or automatically operated, that prevents the strap from being completely retracted, that device shall not be in operation when these measurements are effected.</w:t>
      </w:r>
    </w:p>
    <w:p w14:paraId="52F2E5A5" w14:textId="77777777" w:rsidR="00B33E36" w:rsidRDefault="003B0EDE" w:rsidP="00527123">
      <w:pPr>
        <w:pStyle w:val="para"/>
      </w:pPr>
      <w:r w:rsidRPr="003B0EDE">
        <w:t>6.7.3.2.6.</w:t>
      </w:r>
      <w:r w:rsidRPr="003B0EDE">
        <w:tab/>
      </w:r>
      <w:r w:rsidR="00B33E36" w:rsidRPr="00B33E36">
        <w:t>The strap shall be repeatedly withdrawn from the retractor and allowed to retract, in the conditions prescribed in paragraph 7.2.4.2. of this Regulation, until 40,000 cycles have been completed. The retractor shall then be subjected to the temperature test operation requirements given in paragraph</w:t>
      </w:r>
      <w:r w:rsidR="00B33E36" w:rsidRPr="00B33E36">
        <w:rPr>
          <w:b/>
        </w:rPr>
        <w:t> </w:t>
      </w:r>
      <w:r w:rsidR="00B33E36" w:rsidRPr="00B33E36">
        <w:t>7.2.7. and corrosion test described in paragraph 7.1.1. and to the dust-resistance test described in paragrap</w:t>
      </w:r>
      <w:r w:rsidR="00B33E36">
        <w:t>h 7.2.4.5.</w:t>
      </w:r>
    </w:p>
    <w:p w14:paraId="59F70380" w14:textId="77777777" w:rsidR="003B0EDE" w:rsidRPr="003B0EDE" w:rsidRDefault="003B0EDE" w:rsidP="00527123">
      <w:pPr>
        <w:pStyle w:val="para"/>
      </w:pPr>
      <w:r w:rsidRPr="003B0EDE">
        <w:t>6.7.4.</w:t>
      </w:r>
      <w:r w:rsidRPr="003B0EDE">
        <w:tab/>
        <w:t>Straps</w:t>
      </w:r>
    </w:p>
    <w:p w14:paraId="744E2A47" w14:textId="77777777" w:rsidR="003B0EDE" w:rsidRPr="003B0EDE" w:rsidRDefault="003B0EDE" w:rsidP="00527123">
      <w:pPr>
        <w:pStyle w:val="para"/>
      </w:pPr>
      <w:r w:rsidRPr="003B0EDE">
        <w:t>6.7.4.1.</w:t>
      </w:r>
      <w:r w:rsidRPr="003B0EDE">
        <w:tab/>
        <w:t>Width</w:t>
      </w:r>
    </w:p>
    <w:p w14:paraId="75B8CB65" w14:textId="77777777" w:rsidR="003B0EDE" w:rsidRPr="003B0EDE" w:rsidRDefault="003B0EDE" w:rsidP="00527123">
      <w:pPr>
        <w:pStyle w:val="para"/>
      </w:pPr>
      <w:r w:rsidRPr="003B0EDE">
        <w:t>6.7.4.1.1.</w:t>
      </w:r>
      <w:r w:rsidRPr="003B0EDE">
        <w:tab/>
        <w:t>The minimum width at the child-restraint straps which contact the dummy shall be 25 mm. These dimensions shall be measured during the strap strength test prescribed in paragraph 7.2.5.1.</w:t>
      </w:r>
      <w:r w:rsidR="00214553" w:rsidRPr="00214553">
        <w:t xml:space="preserve"> </w:t>
      </w:r>
      <w:r w:rsidR="00214553">
        <w:t>below</w:t>
      </w:r>
      <w:r w:rsidRPr="003B0EDE">
        <w:t>, without stopping the machine and under a load equal to 75 per cent of the breaking load of the strap.</w:t>
      </w:r>
    </w:p>
    <w:p w14:paraId="4D5FC738" w14:textId="77777777" w:rsidR="003B0EDE" w:rsidRPr="003B0EDE" w:rsidRDefault="003B0EDE" w:rsidP="00527123">
      <w:pPr>
        <w:pStyle w:val="para"/>
      </w:pPr>
      <w:r w:rsidRPr="003B0EDE">
        <w:t>6.7.4.2.</w:t>
      </w:r>
      <w:r w:rsidRPr="003B0EDE">
        <w:tab/>
        <w:t>Strength after room conditioning</w:t>
      </w:r>
    </w:p>
    <w:p w14:paraId="6E6A8DFA" w14:textId="77777777" w:rsidR="003B0EDE" w:rsidRPr="003B0EDE" w:rsidRDefault="003B0EDE" w:rsidP="00527123">
      <w:pPr>
        <w:pStyle w:val="para"/>
      </w:pPr>
      <w:r w:rsidRPr="003B0EDE">
        <w:t>6.7.4.2.1.</w:t>
      </w:r>
      <w:r w:rsidRPr="003B0EDE">
        <w:tab/>
        <w:t>On two sample straps conditioned as prescribed in paragraph 7.2.5.2.1., the breaking load of the strap shall be determined as prescribed in paragraph 7.2.5.1.2. below.</w:t>
      </w:r>
    </w:p>
    <w:p w14:paraId="08D59979" w14:textId="77777777" w:rsidR="003B0EDE" w:rsidRPr="003B0EDE" w:rsidRDefault="003B0EDE" w:rsidP="00527123">
      <w:pPr>
        <w:pStyle w:val="para"/>
      </w:pPr>
      <w:r w:rsidRPr="003B0EDE">
        <w:t>6.7.4.2.2.</w:t>
      </w:r>
      <w:r w:rsidRPr="003B0EDE">
        <w:tab/>
        <w:t>The difference between the breaking loads of the two samples shall not exceed 10 per cent of the greater of the two breaking loads measured.</w:t>
      </w:r>
    </w:p>
    <w:p w14:paraId="056D6EEF" w14:textId="77777777" w:rsidR="003B0EDE" w:rsidRPr="003B0EDE" w:rsidRDefault="003B0EDE" w:rsidP="00527123">
      <w:pPr>
        <w:pStyle w:val="para"/>
      </w:pPr>
      <w:r w:rsidRPr="003B0EDE">
        <w:t>6.7.4.3.</w:t>
      </w:r>
      <w:r w:rsidRPr="003B0EDE">
        <w:tab/>
        <w:t>Strength after special conditioning</w:t>
      </w:r>
    </w:p>
    <w:p w14:paraId="52456E3C" w14:textId="24B34D2E" w:rsidR="003B0EDE" w:rsidRPr="003B0EDE" w:rsidRDefault="003B0EDE" w:rsidP="00527123">
      <w:pPr>
        <w:pStyle w:val="para"/>
      </w:pPr>
      <w:r w:rsidRPr="003B0EDE">
        <w:t>6.7.4.3.1.</w:t>
      </w:r>
      <w:r w:rsidRPr="003B0EDE">
        <w:tab/>
        <w:t xml:space="preserve">On two straps conditioned as prescribed in one of the provisions of paragraph 7.2.5.2. </w:t>
      </w:r>
      <w:r w:rsidR="00214553">
        <w:t xml:space="preserve">below </w:t>
      </w:r>
      <w:r w:rsidRPr="003B0EDE">
        <w:t>(except para</w:t>
      </w:r>
      <w:r w:rsidR="00913D5E">
        <w:t>graph</w:t>
      </w:r>
      <w:r w:rsidRPr="003B0EDE">
        <w:t> 7.2.5.2.1.</w:t>
      </w:r>
      <w:r w:rsidR="00214553" w:rsidRPr="00214553">
        <w:t xml:space="preserve"> </w:t>
      </w:r>
      <w:r w:rsidR="00214553">
        <w:t>below</w:t>
      </w:r>
      <w:r w:rsidRPr="003B0EDE">
        <w:t>), the breaking load of the strap shall be not less than 75 per cent of the average of the loads determined in the test referred to in paragraph 7.2.5.1. below.</w:t>
      </w:r>
    </w:p>
    <w:p w14:paraId="4CA2E277" w14:textId="77777777" w:rsidR="003B0EDE" w:rsidRPr="003B0EDE" w:rsidRDefault="003B0EDE" w:rsidP="00527123">
      <w:pPr>
        <w:pStyle w:val="para"/>
      </w:pPr>
      <w:r w:rsidRPr="003B0EDE">
        <w:t>6.7.4.3.2.</w:t>
      </w:r>
      <w:r w:rsidRPr="003B0EDE">
        <w:tab/>
        <w:t xml:space="preserve">In addition, the breaking load shall be not less than 3.6 kN for the restraints of i-Size </w:t>
      </w:r>
      <w:r w:rsidR="00060A7A">
        <w:t xml:space="preserve">Enhanced </w:t>
      </w:r>
      <w:r w:rsidRPr="003B0EDE">
        <w:t>Child Restraint Systems.</w:t>
      </w:r>
    </w:p>
    <w:p w14:paraId="1FD6D3F0" w14:textId="77777777" w:rsidR="003B0EDE" w:rsidRPr="003B0EDE" w:rsidRDefault="003B0EDE" w:rsidP="00527123">
      <w:pPr>
        <w:pStyle w:val="para"/>
      </w:pPr>
      <w:r w:rsidRPr="003B0EDE">
        <w:t>6.7.4.3.3.</w:t>
      </w:r>
      <w:r w:rsidRPr="003B0EDE">
        <w:tab/>
        <w:t xml:space="preserve">The </w:t>
      </w:r>
      <w:r w:rsidR="00EB75B0">
        <w:t>Type Approval Authority</w:t>
      </w:r>
      <w:r w:rsidRPr="003B0EDE">
        <w:t xml:space="preserve"> may dispense with one or more of these tests if the composition of the material used, or information already available, renders the test or tests superfluous.</w:t>
      </w:r>
    </w:p>
    <w:p w14:paraId="0F8D5676" w14:textId="77777777" w:rsidR="003B0EDE" w:rsidRPr="003B0EDE" w:rsidRDefault="003B0EDE" w:rsidP="00527123">
      <w:pPr>
        <w:pStyle w:val="para"/>
      </w:pPr>
      <w:r w:rsidRPr="003B0EDE">
        <w:t>6.7.4.3.4.</w:t>
      </w:r>
      <w:r w:rsidRPr="003B0EDE">
        <w:tab/>
        <w:t xml:space="preserve">The abrasion conditioning procedure of type 1 defined in paragraph 7.2.5.2.6. </w:t>
      </w:r>
      <w:r w:rsidR="00214553">
        <w:t xml:space="preserve">below </w:t>
      </w:r>
      <w:r w:rsidRPr="003B0EDE">
        <w:t xml:space="preserve">shall only be performed when the </w:t>
      </w:r>
      <w:r w:rsidR="001B130F">
        <w:t>micro</w:t>
      </w:r>
      <w:r w:rsidR="000017CC" w:rsidRPr="003B0EDE">
        <w:t>slip</w:t>
      </w:r>
      <w:r w:rsidRPr="003B0EDE">
        <w:t xml:space="preserve"> test defined in </w:t>
      </w:r>
      <w:r w:rsidR="00214553" w:rsidRPr="003B0EDE">
        <w:t>paragraph</w:t>
      </w:r>
      <w:r w:rsidR="00214553">
        <w:t> </w:t>
      </w:r>
      <w:r w:rsidRPr="003B0EDE">
        <w:t>7.2.3. below gives a result above 50 per cent of the limit prescribed in paragraph 6.7.2.5.1. above.</w:t>
      </w:r>
    </w:p>
    <w:p w14:paraId="3C3AB027" w14:textId="77777777" w:rsidR="003B0EDE" w:rsidRPr="003B0EDE" w:rsidRDefault="003B0EDE" w:rsidP="00527123">
      <w:pPr>
        <w:pStyle w:val="para"/>
      </w:pPr>
      <w:r w:rsidRPr="003B0EDE">
        <w:t>6.7.4.4.</w:t>
      </w:r>
      <w:r w:rsidRPr="003B0EDE">
        <w:tab/>
        <w:t>It shall not be possible to pull the complete strap through any adjusters, buckles or anchoring points.</w:t>
      </w:r>
    </w:p>
    <w:p w14:paraId="3284A65B" w14:textId="77777777" w:rsidR="0063612A" w:rsidRDefault="0063612A" w:rsidP="00527123">
      <w:pPr>
        <w:pStyle w:val="para"/>
      </w:pPr>
      <w:r w:rsidRPr="0063612A">
        <w:t>6.7.5.</w:t>
      </w:r>
      <w:r w:rsidRPr="0063612A">
        <w:tab/>
        <w:t>ISOFIX attachment specifications</w:t>
      </w:r>
    </w:p>
    <w:p w14:paraId="50462166" w14:textId="77777777" w:rsidR="00B33E36" w:rsidRPr="00131D87" w:rsidRDefault="00B33E36" w:rsidP="00527123">
      <w:pPr>
        <w:pStyle w:val="para"/>
        <w:rPr>
          <w:bCs/>
        </w:rPr>
      </w:pPr>
      <w:r w:rsidRPr="00131D87">
        <w:t>6.7.5.1.</w:t>
      </w:r>
      <w:r w:rsidRPr="00131D87">
        <w:tab/>
        <w:t>ISOFIX attachments and latching indicators shall be capable of withstanding repeated operations and shall, before the dynamic test prescribed in paragraph 7.1.3.</w:t>
      </w:r>
      <w:r w:rsidRPr="004B3BF4">
        <w:t xml:space="preserve"> </w:t>
      </w:r>
      <w:r>
        <w:t>of this Regulation</w:t>
      </w:r>
      <w:r w:rsidRPr="00131D87">
        <w:t>, undergo a test comprising 2</w:t>
      </w:r>
      <w:r>
        <w:t>,</w:t>
      </w:r>
      <w:r w:rsidRPr="00131D87">
        <w:t xml:space="preserve">000 </w:t>
      </w:r>
      <w:r w:rsidRPr="00131D87">
        <w:sym w:font="Symbol" w:char="F0B1"/>
      </w:r>
      <w:r w:rsidRPr="00131D87">
        <w:t xml:space="preserve"> 5 opening and closing cycles </w:t>
      </w:r>
      <w:r>
        <w:t>under normal conditions of use.</w:t>
      </w:r>
    </w:p>
    <w:p w14:paraId="2D7C2BBC" w14:textId="77777777" w:rsidR="00B33E36" w:rsidRPr="00131D87" w:rsidRDefault="00B33E36" w:rsidP="00527123">
      <w:pPr>
        <w:pStyle w:val="para"/>
      </w:pPr>
      <w:r w:rsidRPr="00131D87">
        <w:t>6.7.5.2.</w:t>
      </w:r>
      <w:r w:rsidRPr="00131D87">
        <w:tab/>
        <w:t>ISOFIX attachments shall have a locking mechanism which complies with the requirements specified in (a) or (b) as follows:</w:t>
      </w:r>
    </w:p>
    <w:p w14:paraId="0FA6916F" w14:textId="77777777" w:rsidR="00B33E36" w:rsidRPr="00131D87" w:rsidRDefault="00B33E36" w:rsidP="00F141E1">
      <w:pPr>
        <w:pStyle w:val="a"/>
      </w:pPr>
      <w:r w:rsidRPr="00131D87">
        <w:t>(a)</w:t>
      </w:r>
      <w:r w:rsidRPr="00131D87">
        <w:tab/>
        <w:t>Release of the locking mechanism of the complete seat, shall require two consecutive actions, the first of which should be maintained while the second is carried out; or</w:t>
      </w:r>
    </w:p>
    <w:p w14:paraId="04260367" w14:textId="57E49D50" w:rsidR="00B33E36" w:rsidRDefault="00B33E36" w:rsidP="00F141E1">
      <w:pPr>
        <w:pStyle w:val="a"/>
      </w:pPr>
      <w:r w:rsidRPr="00131D87">
        <w:lastRenderedPageBreak/>
        <w:t>(b)</w:t>
      </w:r>
      <w:r w:rsidRPr="00131D87">
        <w:tab/>
        <w:t>The ISOFIX attachment opening force shall be at least 50 N when tested as prescribed in paragraph 7.2.8</w:t>
      </w:r>
      <w:r>
        <w:t>. below.</w:t>
      </w:r>
    </w:p>
    <w:p w14:paraId="1410482D" w14:textId="77777777" w:rsidR="00BE282B" w:rsidRPr="000F1A9A" w:rsidRDefault="00BE282B" w:rsidP="00BE282B">
      <w:pPr>
        <w:spacing w:after="120"/>
        <w:ind w:left="2268" w:right="851" w:hanging="1134"/>
        <w:jc w:val="both"/>
        <w:rPr>
          <w:iCs/>
        </w:rPr>
      </w:pPr>
      <w:r w:rsidRPr="000F1A9A">
        <w:rPr>
          <w:iCs/>
        </w:rPr>
        <w:t>6.7.6.</w:t>
      </w:r>
      <w:r w:rsidRPr="000F1A9A">
        <w:rPr>
          <w:iCs/>
        </w:rPr>
        <w:tab/>
        <w:t>Lock-off device</w:t>
      </w:r>
    </w:p>
    <w:p w14:paraId="4FAD9088" w14:textId="77777777" w:rsidR="00BE282B" w:rsidRPr="000F1A9A" w:rsidRDefault="00BE282B" w:rsidP="00BE282B">
      <w:pPr>
        <w:spacing w:after="120"/>
        <w:ind w:left="2268" w:right="851" w:hanging="1134"/>
        <w:jc w:val="both"/>
        <w:rPr>
          <w:iCs/>
        </w:rPr>
      </w:pPr>
      <w:r w:rsidRPr="000F1A9A">
        <w:rPr>
          <w:iCs/>
        </w:rPr>
        <w:t>6.7.6.1.</w:t>
      </w:r>
      <w:r w:rsidRPr="000F1A9A">
        <w:rPr>
          <w:iCs/>
        </w:rPr>
        <w:tab/>
        <w:t>The lock-off device shall be permanently attached to the Enhanced Child Restraint System.</w:t>
      </w:r>
    </w:p>
    <w:p w14:paraId="508E955C" w14:textId="77777777" w:rsidR="00BE282B" w:rsidRPr="000F1A9A" w:rsidRDefault="00BE282B" w:rsidP="00BE282B">
      <w:pPr>
        <w:spacing w:after="120"/>
        <w:ind w:left="2268" w:right="851" w:hanging="1134"/>
        <w:jc w:val="both"/>
        <w:rPr>
          <w:iCs/>
        </w:rPr>
      </w:pPr>
      <w:r w:rsidRPr="000F1A9A">
        <w:rPr>
          <w:iCs/>
        </w:rPr>
        <w:t>6.7.6.2.</w:t>
      </w:r>
      <w:r w:rsidRPr="000F1A9A">
        <w:rPr>
          <w:iCs/>
        </w:rPr>
        <w:tab/>
        <w:t>The lock-off device shall not impair the durability of the adult belt and shall undergo the temperature test operation requirements given in paragraph 7.2.7.1.</w:t>
      </w:r>
    </w:p>
    <w:p w14:paraId="0904D01A" w14:textId="77777777" w:rsidR="00BE282B" w:rsidRPr="000F1A9A" w:rsidRDefault="00BE282B" w:rsidP="00BE282B">
      <w:pPr>
        <w:spacing w:after="120"/>
        <w:ind w:left="2268" w:right="851" w:hanging="1134"/>
        <w:jc w:val="both"/>
        <w:rPr>
          <w:iCs/>
        </w:rPr>
      </w:pPr>
      <w:r w:rsidRPr="000F1A9A">
        <w:rPr>
          <w:iCs/>
        </w:rPr>
        <w:t>6.7.6.3.</w:t>
      </w:r>
      <w:r w:rsidRPr="000F1A9A">
        <w:rPr>
          <w:iCs/>
        </w:rPr>
        <w:tab/>
        <w:t>The lock-off device shall not prevent the rapid release of the child.</w:t>
      </w:r>
    </w:p>
    <w:p w14:paraId="18B03B95" w14:textId="77777777" w:rsidR="00BE282B" w:rsidRPr="000F1A9A" w:rsidRDefault="00BE282B" w:rsidP="00BE282B">
      <w:pPr>
        <w:spacing w:after="120"/>
        <w:ind w:left="2268" w:right="851" w:hanging="1134"/>
        <w:jc w:val="both"/>
        <w:rPr>
          <w:iCs/>
        </w:rPr>
      </w:pPr>
      <w:r w:rsidRPr="000F1A9A">
        <w:rPr>
          <w:iCs/>
        </w:rPr>
        <w:t>6.7.6.4.</w:t>
      </w:r>
      <w:r w:rsidRPr="000F1A9A">
        <w:rPr>
          <w:iCs/>
        </w:rPr>
        <w:tab/>
        <w:t>Class A device</w:t>
      </w:r>
    </w:p>
    <w:p w14:paraId="3BEA7734" w14:textId="77777777" w:rsidR="00BE282B" w:rsidRPr="000F1A9A" w:rsidRDefault="00BE282B" w:rsidP="00BE282B">
      <w:pPr>
        <w:spacing w:after="120"/>
        <w:ind w:left="2268" w:right="851"/>
        <w:jc w:val="both"/>
        <w:rPr>
          <w:iCs/>
        </w:rPr>
      </w:pPr>
      <w:r w:rsidRPr="000F1A9A">
        <w:rPr>
          <w:iCs/>
        </w:rPr>
        <w:t>The amount of slip of the webbing shall not exceed 25 mm after the test prescribed in paragraph 7.2.9.1. below.</w:t>
      </w:r>
    </w:p>
    <w:p w14:paraId="2CEBE8F3" w14:textId="77777777" w:rsidR="00BE282B" w:rsidRPr="000F1A9A" w:rsidRDefault="00BE282B" w:rsidP="00BE282B">
      <w:pPr>
        <w:spacing w:after="120"/>
        <w:ind w:left="2268" w:right="851" w:hanging="1134"/>
        <w:jc w:val="both"/>
        <w:rPr>
          <w:iCs/>
        </w:rPr>
      </w:pPr>
      <w:r w:rsidRPr="000F1A9A">
        <w:rPr>
          <w:iCs/>
        </w:rPr>
        <w:t>6.7.6.5.</w:t>
      </w:r>
      <w:r w:rsidRPr="000F1A9A">
        <w:rPr>
          <w:iCs/>
        </w:rPr>
        <w:tab/>
        <w:t>Class B device</w:t>
      </w:r>
    </w:p>
    <w:p w14:paraId="7873F87A" w14:textId="71546AB2" w:rsidR="00BE282B" w:rsidRPr="00B33E36" w:rsidRDefault="00BE282B" w:rsidP="00E375CD">
      <w:pPr>
        <w:pStyle w:val="a"/>
        <w:ind w:left="2268" w:firstLine="0"/>
      </w:pPr>
      <w:r w:rsidRPr="000F1A9A">
        <w:rPr>
          <w:iCs/>
        </w:rPr>
        <w:t>The amount of slip of the webbing shall not exceed 25 mm after the test prescribed in paragraph 7.2.9.2. below.</w:t>
      </w:r>
    </w:p>
    <w:p w14:paraId="415D431C" w14:textId="77777777" w:rsidR="003B0EDE" w:rsidRPr="003B0EDE" w:rsidRDefault="003B0EDE" w:rsidP="00527123">
      <w:pPr>
        <w:pStyle w:val="para"/>
      </w:pPr>
      <w:r w:rsidRPr="003B0EDE">
        <w:t>6.8.</w:t>
      </w:r>
      <w:r w:rsidRPr="003B0EDE">
        <w:tab/>
        <w:t>Classification</w:t>
      </w:r>
    </w:p>
    <w:p w14:paraId="31E467F5" w14:textId="77777777" w:rsidR="003B0EDE" w:rsidRPr="003B0EDE" w:rsidRDefault="003B0EDE" w:rsidP="00527123">
      <w:pPr>
        <w:pStyle w:val="para"/>
      </w:pPr>
      <w:r w:rsidRPr="003B0EDE">
        <w:t>6.8.1.</w:t>
      </w:r>
      <w:r w:rsidRPr="003B0EDE">
        <w:tab/>
      </w:r>
      <w:r w:rsidR="00060A7A">
        <w:t xml:space="preserve">Enhanced </w:t>
      </w:r>
      <w:r w:rsidRPr="003B0EDE">
        <w:t xml:space="preserve">Child Restraint Systems may cover any size range provided that the requirements for the whole range are fulfilled. </w:t>
      </w:r>
    </w:p>
    <w:p w14:paraId="2274F33A" w14:textId="77777777" w:rsidR="003B0EDE" w:rsidRPr="003B0EDE" w:rsidRDefault="003B0EDE" w:rsidP="006E2A8E">
      <w:pPr>
        <w:pStyle w:val="HChG"/>
      </w:pPr>
      <w:r w:rsidRPr="003B0EDE">
        <w:tab/>
      </w:r>
      <w:r w:rsidRPr="003B0EDE">
        <w:tab/>
      </w:r>
      <w:bookmarkStart w:id="25" w:name="_Toc355000731"/>
      <w:r w:rsidRPr="003B0EDE">
        <w:t>7.</w:t>
      </w:r>
      <w:r w:rsidRPr="003B0EDE">
        <w:tab/>
      </w:r>
      <w:r w:rsidRPr="003B0EDE">
        <w:tab/>
        <w:t>Tests</w:t>
      </w:r>
      <w:bookmarkEnd w:id="25"/>
    </w:p>
    <w:p w14:paraId="7BA3CE02" w14:textId="77777777" w:rsidR="003B0EDE" w:rsidRPr="003B0EDE" w:rsidRDefault="003B0EDE" w:rsidP="0022700C">
      <w:pPr>
        <w:pStyle w:val="para"/>
      </w:pPr>
      <w:r w:rsidRPr="003B0EDE">
        <w:t>7.1.</w:t>
      </w:r>
      <w:r w:rsidRPr="003B0EDE">
        <w:tab/>
        <w:t xml:space="preserve">Tests of the assembled </w:t>
      </w:r>
      <w:r w:rsidR="00060A7A">
        <w:t xml:space="preserve">Enhanced </w:t>
      </w:r>
      <w:r w:rsidRPr="003B0EDE">
        <w:t>Child Restraint System</w:t>
      </w:r>
    </w:p>
    <w:p w14:paraId="5623300A" w14:textId="77777777" w:rsidR="003B0EDE" w:rsidRPr="003B0EDE" w:rsidRDefault="003B0EDE" w:rsidP="0022700C">
      <w:pPr>
        <w:pStyle w:val="para"/>
      </w:pPr>
      <w:r w:rsidRPr="003B0EDE">
        <w:t>7.1.1.</w:t>
      </w:r>
      <w:r w:rsidRPr="003B0EDE">
        <w:tab/>
        <w:t>Corrosion</w:t>
      </w:r>
    </w:p>
    <w:p w14:paraId="1EF6DFA7" w14:textId="4BCBD324" w:rsidR="003B0EDE" w:rsidRPr="003B0EDE" w:rsidRDefault="003B0EDE" w:rsidP="0022700C">
      <w:pPr>
        <w:pStyle w:val="para"/>
      </w:pPr>
      <w:r w:rsidRPr="003B0EDE">
        <w:t>7.1.1.1.</w:t>
      </w:r>
      <w:r w:rsidRPr="003B0EDE">
        <w:tab/>
        <w:t xml:space="preserve">The metal items of the </w:t>
      </w:r>
      <w:r w:rsidR="00060A7A">
        <w:t xml:space="preserve">Enhanced </w:t>
      </w:r>
      <w:r w:rsidRPr="003B0EDE">
        <w:t xml:space="preserve">Child Restraint System shall be positioned in a test chamber as prescribed in </w:t>
      </w:r>
      <w:hyperlink w:anchor="_Annex_4" w:history="1">
        <w:r w:rsidRPr="003B0EDE">
          <w:t>Annex 4</w:t>
        </w:r>
      </w:hyperlink>
      <w:r w:rsidRPr="003B0EDE">
        <w:t xml:space="preserve">. In the case of </w:t>
      </w:r>
      <w:r w:rsidR="00060A7A">
        <w:t>an Enhanced Child Restraint System</w:t>
      </w:r>
      <w:r w:rsidRPr="003B0EDE">
        <w:t xml:space="preserve"> incorporating a retractor, the strap shall be unwound to full length less 100 ± 3 mm. Except for short interruptions that may be necessary, for example, to check and replenish the salt solution, the exposure test shall proceed continuously for a period of 50 ± 0.5 hours.</w:t>
      </w:r>
    </w:p>
    <w:p w14:paraId="7FEED258" w14:textId="77777777" w:rsidR="003B0EDE" w:rsidRPr="003B0EDE" w:rsidRDefault="003B0EDE" w:rsidP="0022700C">
      <w:pPr>
        <w:pStyle w:val="para"/>
      </w:pPr>
      <w:r w:rsidRPr="003B0EDE">
        <w:t>7.1.1.2.</w:t>
      </w:r>
      <w:r w:rsidRPr="003B0EDE">
        <w:tab/>
        <w:t xml:space="preserve">On completion of the exposure test the metal items of the </w:t>
      </w:r>
      <w:r w:rsidR="00060A7A">
        <w:t xml:space="preserve">Enhanced </w:t>
      </w:r>
      <w:r w:rsidRPr="003B0EDE">
        <w:t>Child Restraint System shall be gently washed, or dipped, in clean running water with a temperature not higher than 38</w:t>
      </w:r>
      <w:r w:rsidR="00214553">
        <w:t> </w:t>
      </w:r>
      <w:r w:rsidRPr="003B0EDE">
        <w:t>°C to remove any salt deposit that may have formed and then allowed to dry at room temperature of 18</w:t>
      </w:r>
      <w:r w:rsidR="0077248F" w:rsidRPr="003B0EDE">
        <w:t xml:space="preserve"> °C</w:t>
      </w:r>
      <w:r w:rsidRPr="003B0EDE">
        <w:t xml:space="preserve"> to 25 °C for 24 ± 1 hours before inspection in accordance with paragraph 6.6.1.2. above.</w:t>
      </w:r>
    </w:p>
    <w:p w14:paraId="08088185" w14:textId="77777777" w:rsidR="003B0EDE" w:rsidRPr="003B0EDE" w:rsidRDefault="003B0EDE" w:rsidP="0022700C">
      <w:pPr>
        <w:pStyle w:val="para"/>
      </w:pPr>
      <w:r w:rsidRPr="003B0EDE">
        <w:t>7.1.2.</w:t>
      </w:r>
      <w:r w:rsidRPr="003B0EDE">
        <w:tab/>
        <w:t>Overturning</w:t>
      </w:r>
    </w:p>
    <w:p w14:paraId="495D6F0F" w14:textId="77777777" w:rsidR="00A83A5F" w:rsidRDefault="003B0EDE" w:rsidP="0022700C">
      <w:pPr>
        <w:pStyle w:val="para"/>
      </w:pPr>
      <w:r w:rsidRPr="003B0EDE">
        <w:t>7.1.2.1.</w:t>
      </w:r>
      <w:r w:rsidRPr="003B0EDE">
        <w:tab/>
      </w:r>
      <w:r w:rsidR="00A83A5F" w:rsidRPr="00A83A5F">
        <w:t>The manikin shall be equipped with either of the load application devices as appropriate, and described in Annex 21 to this Regulation. Place the manikin in the restraints installed in accordance with this Regulation and taking into account the manufacturer's instructions and with the standard slack as specified in paragraph 7.1.3.5. below, appli</w:t>
      </w:r>
      <w:r w:rsidR="00A83A5F">
        <w:t>ed for all systems identically.</w:t>
      </w:r>
    </w:p>
    <w:p w14:paraId="118B1C39" w14:textId="77777777" w:rsidR="00A83A5F" w:rsidRDefault="003B0EDE" w:rsidP="0022700C">
      <w:pPr>
        <w:pStyle w:val="para"/>
      </w:pPr>
      <w:r w:rsidRPr="003B0EDE">
        <w:t>7.1.2.2.</w:t>
      </w:r>
      <w:r w:rsidRPr="003B0EDE">
        <w:tab/>
      </w:r>
      <w:r w:rsidR="00A83A5F" w:rsidRPr="00A83A5F">
        <w:t xml:space="preserve">The restraint shall be fastened to the test bench or vehicle seat. The whole </w:t>
      </w:r>
      <w:r w:rsidR="00060A7A">
        <w:t xml:space="preserve">Enhanced </w:t>
      </w:r>
      <w:r w:rsidR="00A83A5F" w:rsidRPr="00A83A5F">
        <w:t xml:space="preserve">Child Restraint System shall be rotated around a horizontal axis contained in the median longitudinal plane of the </w:t>
      </w:r>
      <w:r w:rsidR="00060A7A">
        <w:t xml:space="preserve">Enhanced </w:t>
      </w:r>
      <w:r w:rsidR="00A83A5F" w:rsidRPr="00A83A5F">
        <w:t xml:space="preserve">Child Restraint System through an angle of 540° ± 5° at a speed of 2-5 degrees/second and stopped in this position. For the purposes of this test, devices intended for use in specific cars may be attached to the test bench described in </w:t>
      </w:r>
      <w:hyperlink w:anchor="_Annex_6_(to" w:history="1">
        <w:r w:rsidR="00A83A5F" w:rsidRPr="00A83A5F">
          <w:rPr>
            <w:rStyle w:val="Hyperlink"/>
          </w:rPr>
          <w:t>Annex 6.</w:t>
        </w:r>
      </w:hyperlink>
    </w:p>
    <w:p w14:paraId="47409C6F" w14:textId="2E509D15" w:rsidR="0071353F" w:rsidRPr="0071353F" w:rsidRDefault="0071353F" w:rsidP="0071353F">
      <w:pPr>
        <w:pStyle w:val="para"/>
      </w:pPr>
      <w:r w:rsidRPr="0071353F">
        <w:t>7.1.2.3.</w:t>
      </w:r>
      <w:r w:rsidRPr="0071353F">
        <w:tab/>
        <w:t xml:space="preserve">At this static inverted position a mass equivalent to 4 times that of the dummy, with a tolerance of -0/+5 per cent with reference to dummies nominal masses as in Annex 8, shall be applied vertically downwards in a plane perpendicular to the axis of rotation in addition to the dummy utilizing the load application </w:t>
      </w:r>
      <w:r w:rsidRPr="0071353F">
        <w:lastRenderedPageBreak/>
        <w:t xml:space="preserve">device described in Annex 21. The load shall be applied in a gradual controlled manner at a rate not exceeding gravitational acceleration or 400 mm/min. Maintain the prescribed maximum load for </w:t>
      </w:r>
      <w:r>
        <w:t>a duration of 30 -0/+5 seconds.</w:t>
      </w:r>
    </w:p>
    <w:p w14:paraId="796AB9A1" w14:textId="77777777" w:rsidR="0063612A" w:rsidRDefault="0063612A" w:rsidP="0022700C">
      <w:pPr>
        <w:pStyle w:val="para"/>
        <w:rPr>
          <w:bCs/>
          <w:lang w:eastAsia="ar-SA"/>
        </w:rPr>
      </w:pPr>
      <w:r w:rsidRPr="00664C18">
        <w:rPr>
          <w:color w:val="000000"/>
        </w:rPr>
        <w:t xml:space="preserve">7.1.2.4. </w:t>
      </w:r>
      <w:r>
        <w:rPr>
          <w:color w:val="000000"/>
        </w:rPr>
        <w:tab/>
      </w:r>
      <w:r w:rsidRPr="00664C18">
        <w:rPr>
          <w:color w:val="000000"/>
        </w:rPr>
        <w:t xml:space="preserve">Remove the load at a rate not exceeding 400 mm/min and measure </w:t>
      </w:r>
      <w:r w:rsidRPr="00C07557">
        <w:rPr>
          <w:color w:val="000000"/>
        </w:rPr>
        <w:t>residual displacement.</w:t>
      </w:r>
    </w:p>
    <w:p w14:paraId="223148B3" w14:textId="77777777" w:rsidR="00A83A5F" w:rsidRPr="00131D87" w:rsidRDefault="00A83A5F" w:rsidP="0022700C">
      <w:pPr>
        <w:pStyle w:val="para"/>
      </w:pPr>
      <w:r w:rsidRPr="00131D87">
        <w:t>7.1.2.5.</w:t>
      </w:r>
      <w:r w:rsidRPr="00131D87">
        <w:tab/>
        <w:t>Rotate the whole seat for 180° to r</w:t>
      </w:r>
      <w:r>
        <w:t>eturn to the starting position.</w:t>
      </w:r>
    </w:p>
    <w:p w14:paraId="57BEC9B3" w14:textId="77777777" w:rsidR="00A83A5F" w:rsidRPr="00131D87" w:rsidRDefault="00A83A5F" w:rsidP="0022700C">
      <w:pPr>
        <w:pStyle w:val="para"/>
      </w:pPr>
      <w:r w:rsidRPr="00131D87">
        <w:t>7.1.2.6.</w:t>
      </w:r>
      <w:r w:rsidRPr="00131D87">
        <w:tab/>
        <w:t xml:space="preserve">This test cycle shall be carried out again rotating in the reverse direction. With the rotational axis in the horizontal plane and at 90° to that of the two earlier tests, the procedure shall be repeated in </w:t>
      </w:r>
      <w:r>
        <w:t>the two directions of rotation.</w:t>
      </w:r>
    </w:p>
    <w:p w14:paraId="5D32BD35" w14:textId="03817B68" w:rsidR="00E011A5" w:rsidRPr="00131D87" w:rsidRDefault="00BE282B" w:rsidP="0022700C">
      <w:pPr>
        <w:pStyle w:val="para"/>
      </w:pPr>
      <w:r w:rsidRPr="000F1A9A">
        <w:rPr>
          <w:iCs/>
        </w:rPr>
        <w:t xml:space="preserve">7.1.2.7. </w:t>
      </w:r>
      <w:r w:rsidRPr="000F1A9A">
        <w:rPr>
          <w:iCs/>
        </w:rPr>
        <w:tab/>
        <w:t>These tests shall be carried out using both the smallest and the largest appropriate dummy of the size range for which the restraining device is intended. Any adjustment of the dummy or Enhanced Child Restraint Systems during the complete test cycle is not allowed.</w:t>
      </w:r>
    </w:p>
    <w:p w14:paraId="579C0892" w14:textId="77777777" w:rsidR="00FD4781" w:rsidRPr="00FD4781" w:rsidRDefault="00FD4781" w:rsidP="00FD4781">
      <w:pPr>
        <w:pStyle w:val="para"/>
      </w:pPr>
      <w:r w:rsidRPr="00FD4781">
        <w:t>7.1.3.</w:t>
      </w:r>
      <w:r w:rsidRPr="00FD4781">
        <w:tab/>
        <w:t>Dynamic testing for frontal, rear and lateral impact:</w:t>
      </w:r>
    </w:p>
    <w:p w14:paraId="1801AB6C" w14:textId="77777777" w:rsidR="00FD4781" w:rsidRPr="00FD4781" w:rsidRDefault="00FD4781" w:rsidP="00FD4781">
      <w:pPr>
        <w:pStyle w:val="a"/>
      </w:pPr>
      <w:r w:rsidRPr="00FD4781">
        <w:t>(a)</w:t>
      </w:r>
      <w:r w:rsidRPr="00FD4781">
        <w:rPr>
          <w:bCs/>
        </w:rPr>
        <w:tab/>
      </w:r>
      <w:r w:rsidRPr="00FD4781">
        <w:t>Frontal impact test shall be performed on i-Size (Integral Universal ISOFIX Enhanced Child Restraint Systems), Specific vehicle ISOFIX Enhanced Child Restraint Systems and to non-integral Enhanced Child Restraint Systems i-Size booster seats and specific vehicle booster seats;</w:t>
      </w:r>
    </w:p>
    <w:p w14:paraId="131A14AC" w14:textId="77777777" w:rsidR="00FD4781" w:rsidRPr="00FD4781" w:rsidRDefault="00FD4781" w:rsidP="00FD4781">
      <w:pPr>
        <w:pStyle w:val="a"/>
      </w:pPr>
      <w:r w:rsidRPr="00FD4781">
        <w:t>(b)</w:t>
      </w:r>
      <w:r w:rsidRPr="00FD4781">
        <w:rPr>
          <w:bCs/>
        </w:rPr>
        <w:tab/>
      </w:r>
      <w:r w:rsidRPr="00FD4781">
        <w:t xml:space="preserve">Rear impact test shall be performed on i-Size and Specific Vehicle ISOFIX Rearward and Lateral facing Enhanced Child Restraint Systems; </w:t>
      </w:r>
    </w:p>
    <w:p w14:paraId="6A97B411" w14:textId="235C5B03" w:rsidR="00FD4781" w:rsidRPr="00FD4781" w:rsidRDefault="00FD4781" w:rsidP="00FD4781">
      <w:pPr>
        <w:pStyle w:val="a"/>
      </w:pPr>
      <w:r w:rsidRPr="00FD4781">
        <w:t>(c)</w:t>
      </w:r>
      <w:r w:rsidRPr="00FD4781">
        <w:rPr>
          <w:bCs/>
        </w:rPr>
        <w:tab/>
      </w:r>
      <w:r w:rsidRPr="00FD4781">
        <w:t>Lateral impact test are performed only on the test bench for i-Size Integral Universal ISOFIX Enhanced Child Restraint Systems, Specific vehicle ISOFIX and for non-integral Enhanced Child Restraint Systems i-Size booster seats and specific vehicle booster seats;</w:t>
      </w:r>
    </w:p>
    <w:p w14:paraId="55C6342A" w14:textId="63E2F52D" w:rsidR="0063612A" w:rsidRPr="0063612A" w:rsidRDefault="0063612A" w:rsidP="0063612A">
      <w:pPr>
        <w:pStyle w:val="a"/>
      </w:pPr>
      <w:r w:rsidRPr="0063612A">
        <w:t>(d)</w:t>
      </w:r>
      <w:r w:rsidRPr="0063612A">
        <w:tab/>
        <w:t>The ECRS shall be tested in its most upright used position. If this upright position falls outside the Seat Fixture, this position shall still to be chosen. However with width positions outside the Seat Fixture, for the lateral test the width position of lateral shock absorbers that still fit in the Vehicle Seat Fixture shall be chosen;</w:t>
      </w:r>
    </w:p>
    <w:p w14:paraId="0D1E7553" w14:textId="77777777" w:rsidR="00BE282B" w:rsidRPr="000F1A9A" w:rsidRDefault="00BE282B" w:rsidP="00E375CD">
      <w:pPr>
        <w:spacing w:after="120"/>
        <w:ind w:left="2836" w:right="1134" w:hanging="568"/>
        <w:jc w:val="both"/>
      </w:pPr>
      <w:r w:rsidRPr="000F1A9A">
        <w:rPr>
          <w:iCs/>
        </w:rPr>
        <w:t>(e)</w:t>
      </w:r>
      <w:r w:rsidRPr="000F1A9A">
        <w:rPr>
          <w:iCs/>
        </w:rPr>
        <w:tab/>
        <w:t>The lateral dynamic test(s) will be performed in this(ese) arrangement(s);</w:t>
      </w:r>
    </w:p>
    <w:p w14:paraId="42E485FA" w14:textId="14E4AA0C" w:rsidR="0063612A" w:rsidRPr="0063612A" w:rsidRDefault="0063612A" w:rsidP="0063612A">
      <w:pPr>
        <w:pStyle w:val="a"/>
      </w:pPr>
      <w:r w:rsidRPr="0063612A">
        <w:t>(f)</w:t>
      </w:r>
      <w:r w:rsidRPr="0063612A">
        <w:tab/>
        <w:t>For frontal and rear impacts, the tests shall be performed with the ECRS adjusted to the size of the dummy (ies) selected to cover the entire size range, in the child seating position representing the worst case for this dummy and impact orientation;</w:t>
      </w:r>
    </w:p>
    <w:p w14:paraId="53F49D2A" w14:textId="77777777" w:rsidR="0063612A" w:rsidRPr="0063612A" w:rsidRDefault="0063612A" w:rsidP="0063612A">
      <w:pPr>
        <w:pStyle w:val="a"/>
      </w:pPr>
      <w:r w:rsidRPr="0063612A">
        <w:t>(g)</w:t>
      </w:r>
      <w:r w:rsidRPr="0063612A">
        <w:tab/>
        <w:t>An anti rebound device acting on the vehicle seatback shall stay inside the seat fixture in one position, but may protrude beyond the seat fixture in its adjusted positio</w:t>
      </w:r>
      <w:r>
        <w:t>n according to the user manual.</w:t>
      </w:r>
    </w:p>
    <w:p w14:paraId="0F740C27" w14:textId="77777777" w:rsidR="003B0EDE" w:rsidRPr="003B0EDE" w:rsidRDefault="003B0EDE" w:rsidP="003B0EDE">
      <w:pPr>
        <w:spacing w:after="120"/>
        <w:ind w:left="2268" w:right="1134" w:hanging="1134"/>
        <w:jc w:val="both"/>
      </w:pPr>
      <w:r w:rsidRPr="003B0EDE">
        <w:t>7.1.3.1.</w:t>
      </w:r>
      <w:r w:rsidRPr="003B0EDE">
        <w:tab/>
        <w:t>Tests using the trolley and test bench</w:t>
      </w:r>
    </w:p>
    <w:p w14:paraId="7202F86D" w14:textId="77777777" w:rsidR="007D64EA" w:rsidRDefault="007D64EA" w:rsidP="007D64EA">
      <w:pPr>
        <w:spacing w:after="120"/>
        <w:ind w:left="2268" w:right="851" w:hanging="1134"/>
        <w:jc w:val="both"/>
      </w:pPr>
      <w:r>
        <w:t>7.1.3.1.1.</w:t>
      </w:r>
      <w:r>
        <w:tab/>
        <w:t>Frontal impact tests.</w:t>
      </w:r>
    </w:p>
    <w:p w14:paraId="09D8E616" w14:textId="77777777" w:rsidR="003B0EDE" w:rsidRPr="003B0EDE" w:rsidRDefault="003B0EDE" w:rsidP="003B0EDE">
      <w:pPr>
        <w:spacing w:after="120"/>
        <w:ind w:left="2268" w:right="1134" w:hanging="1134"/>
        <w:jc w:val="both"/>
      </w:pPr>
      <w:r w:rsidRPr="003B0EDE">
        <w:t>7.1.3.1.1.1.</w:t>
      </w:r>
      <w:r w:rsidRPr="003B0EDE">
        <w:tab/>
        <w:t xml:space="preserve">The trolley and test bench used in the dynamic test shall meet the requirements of </w:t>
      </w:r>
      <w:hyperlink w:anchor="_Annex_6_(to" w:history="1">
        <w:r w:rsidRPr="003B0EDE">
          <w:t>Annex 6</w:t>
        </w:r>
      </w:hyperlink>
      <w:r w:rsidRPr="003B0EDE">
        <w:t xml:space="preserve"> to this Regulation.</w:t>
      </w:r>
    </w:p>
    <w:p w14:paraId="60FF970F" w14:textId="77777777" w:rsidR="003B0EDE" w:rsidRPr="003B0EDE" w:rsidRDefault="003B0EDE" w:rsidP="003B0EDE">
      <w:pPr>
        <w:spacing w:after="120"/>
        <w:ind w:left="2268" w:right="1134" w:hanging="1134"/>
        <w:jc w:val="both"/>
      </w:pPr>
      <w:r w:rsidRPr="003B0EDE">
        <w:t>7.1.3.1.1.2.</w:t>
      </w:r>
      <w:r w:rsidRPr="003B0EDE">
        <w:tab/>
        <w:t>The trolley shall remain horizontal throughout deceleration or acceleration.</w:t>
      </w:r>
    </w:p>
    <w:p w14:paraId="4852F5B6" w14:textId="77777777" w:rsidR="003B0EDE" w:rsidRPr="003B0EDE" w:rsidRDefault="003B0EDE" w:rsidP="003B0EDE">
      <w:pPr>
        <w:spacing w:after="120"/>
        <w:ind w:left="2268" w:right="1134" w:hanging="1134"/>
        <w:jc w:val="both"/>
      </w:pPr>
      <w:r w:rsidRPr="003B0EDE">
        <w:t>7.1.3.1.1.3.</w:t>
      </w:r>
      <w:r w:rsidRPr="003B0EDE">
        <w:tab/>
        <w:t>The test bench shall be rotated 180° when testing in compliance with the requirements of the rear impact test.</w:t>
      </w:r>
    </w:p>
    <w:p w14:paraId="31A92A19" w14:textId="77777777" w:rsidR="003B0EDE" w:rsidRPr="003B0EDE" w:rsidRDefault="003B0EDE" w:rsidP="003B0EDE">
      <w:pPr>
        <w:spacing w:after="120"/>
        <w:ind w:left="2268" w:right="1134" w:hanging="1134"/>
        <w:jc w:val="both"/>
      </w:pPr>
      <w:r w:rsidRPr="003B0EDE">
        <w:t>7.1.3.1.1.4.</w:t>
      </w:r>
      <w:r w:rsidRPr="003B0EDE">
        <w:tab/>
        <w:t xml:space="preserve">When testing a rearward-facing </w:t>
      </w:r>
      <w:r w:rsidR="00122BFE">
        <w:t xml:space="preserve">Enhanced </w:t>
      </w:r>
      <w:r w:rsidRPr="003B0EDE">
        <w:t xml:space="preserve">Child Restraint System intended for use in the front seating position, the vehicle facia shall be represented by a rigid </w:t>
      </w:r>
      <w:r w:rsidRPr="003B0EDE">
        <w:lastRenderedPageBreak/>
        <w:t xml:space="preserve">bar attached to the trolley in such a way that all the energy absorption takes place in the </w:t>
      </w:r>
      <w:r w:rsidR="00122BFE">
        <w:t xml:space="preserve">Enhanced </w:t>
      </w:r>
      <w:r w:rsidRPr="003B0EDE">
        <w:t>Child Restraint System.</w:t>
      </w:r>
    </w:p>
    <w:p w14:paraId="41C0D8E6" w14:textId="77777777" w:rsidR="003B0EDE" w:rsidRPr="003B0EDE" w:rsidRDefault="003B0EDE" w:rsidP="00AA1828">
      <w:pPr>
        <w:keepNext/>
        <w:keepLines/>
        <w:spacing w:after="120"/>
        <w:ind w:left="2268" w:right="1134" w:hanging="1134"/>
        <w:jc w:val="both"/>
      </w:pPr>
      <w:r w:rsidRPr="003B0EDE">
        <w:t>7.1.3.1.1.5.</w:t>
      </w:r>
      <w:r w:rsidRPr="003B0EDE">
        <w:tab/>
        <w:t>Deceleration or acceleration devices</w:t>
      </w:r>
    </w:p>
    <w:p w14:paraId="1E4DC4E7" w14:textId="77777777" w:rsidR="003B0EDE" w:rsidRPr="003B0EDE" w:rsidRDefault="003B0EDE" w:rsidP="00AA1828">
      <w:pPr>
        <w:keepNext/>
        <w:keepLines/>
        <w:spacing w:after="120"/>
        <w:ind w:left="2268" w:right="1134"/>
        <w:jc w:val="both"/>
      </w:pPr>
      <w:r w:rsidRPr="003B0EDE">
        <w:t>The applicant shall choose to use one of the two following devices:</w:t>
      </w:r>
    </w:p>
    <w:p w14:paraId="66CA1756" w14:textId="4C2354AC" w:rsidR="00663CBE" w:rsidRPr="00663CBE" w:rsidRDefault="00D04442" w:rsidP="00663CBE">
      <w:pPr>
        <w:pStyle w:val="para"/>
      </w:pPr>
      <w:r w:rsidRPr="00D04442">
        <w:t>7.1.3.1.1.5.1.</w:t>
      </w:r>
      <w:r w:rsidRPr="00D04442">
        <w:tab/>
      </w:r>
      <w:r w:rsidR="00663CBE" w:rsidRPr="00663CBE">
        <w:t>The deceleration of the trolley shall be achieved by using the apparatus prescribed in Annex 6 to this Regulation or any other device giving equivalent results. This apparatus shall be capable of the performance specified in paragraph 7.1.3.4. and hereafter specified:</w:t>
      </w:r>
    </w:p>
    <w:p w14:paraId="71EE2F02" w14:textId="77777777" w:rsidR="00663CBE" w:rsidRPr="00663CBE" w:rsidRDefault="00663CBE" w:rsidP="00663CBE">
      <w:pPr>
        <w:spacing w:after="120"/>
        <w:ind w:left="2268" w:right="1134"/>
        <w:jc w:val="both"/>
        <w:rPr>
          <w:lang w:val="en-US"/>
        </w:rPr>
      </w:pPr>
      <w:r w:rsidRPr="00663CBE">
        <w:rPr>
          <w:lang w:val="en-US"/>
        </w:rPr>
        <w:t>For frontal impact, the trolley shall be so propelled that, at the beginning of the test, its velocity is 50 + 0/- 2 km/h and its acceleration curve is within the hatched area of the graph in Annex 7, Appendix 1.</w:t>
      </w:r>
    </w:p>
    <w:p w14:paraId="598E47BA" w14:textId="77777777" w:rsidR="00663CBE" w:rsidRPr="00663CBE" w:rsidRDefault="00663CBE" w:rsidP="00663CBE">
      <w:pPr>
        <w:spacing w:after="120"/>
        <w:ind w:left="2268" w:right="1134"/>
        <w:jc w:val="both"/>
        <w:rPr>
          <w:lang w:val="en-US"/>
        </w:rPr>
      </w:pPr>
      <w:r w:rsidRPr="00663CBE">
        <w:rPr>
          <w:lang w:val="en-US"/>
        </w:rPr>
        <w:t>For rear impact, the trolley shall be so propelled that, at the beginning of the test, its velocity is 30 +2/- 0 km/h and its acceleration curve is within the hatched area of the graph in Annex 7, Appendix 2.</w:t>
      </w:r>
    </w:p>
    <w:p w14:paraId="426288E8" w14:textId="77777777" w:rsidR="00663CBE" w:rsidRPr="00663CBE" w:rsidRDefault="00663CBE" w:rsidP="00663CBE">
      <w:pPr>
        <w:spacing w:after="120"/>
        <w:ind w:left="2268" w:right="1134"/>
        <w:jc w:val="both"/>
        <w:rPr>
          <w:lang w:val="en-US"/>
        </w:rPr>
      </w:pPr>
      <w:r w:rsidRPr="00663CBE">
        <w:rPr>
          <w:lang w:val="en-US"/>
        </w:rPr>
        <w:t>Tests performed at a higher speed and/or with an acceleration that exceeds the upper boundary of the hatched area shall be considered satisfactory if the child restraint system meets the performance requirements for the test.</w:t>
      </w:r>
    </w:p>
    <w:p w14:paraId="592AFA0E" w14:textId="77777777" w:rsidR="00663CBE" w:rsidRPr="00663CBE" w:rsidRDefault="00663CBE" w:rsidP="00663CBE">
      <w:pPr>
        <w:spacing w:after="120"/>
        <w:ind w:left="2268" w:right="1134"/>
        <w:jc w:val="both"/>
        <w:rPr>
          <w:lang w:val="en-US"/>
        </w:rPr>
      </w:pPr>
      <w:r w:rsidRPr="00663CBE">
        <w:rPr>
          <w:lang w:val="en-US"/>
        </w:rPr>
        <w:t>Tests performed at a lower acceleration shall be considered satisfactory only if the acceleration curve crosses the lower boundary of the hatched area for a cumulative period of up to 3 ms.</w:t>
      </w:r>
    </w:p>
    <w:p w14:paraId="55CB2D73" w14:textId="6E3CB711" w:rsidR="00D04442" w:rsidRPr="00D04442" w:rsidRDefault="00663CBE" w:rsidP="00AD58EA">
      <w:pPr>
        <w:pStyle w:val="para"/>
        <w:ind w:firstLine="0"/>
      </w:pPr>
      <w:r w:rsidRPr="00663CBE">
        <w:t>In fulfilling the above requirements, the Technical Service shall use a mass of trolley (equipped with its seat), as specified in paragraph 1. of Annex 6, greater than 380 kg.</w:t>
      </w:r>
    </w:p>
    <w:p w14:paraId="44E696A2" w14:textId="77777777" w:rsidR="003B0EDE" w:rsidRPr="003B0EDE" w:rsidRDefault="003B0EDE" w:rsidP="0022700C">
      <w:pPr>
        <w:pStyle w:val="para"/>
      </w:pPr>
      <w:r w:rsidRPr="003B0EDE">
        <w:t>7.1.3.1.1.5.2.</w:t>
      </w:r>
      <w:r w:rsidRPr="003B0EDE">
        <w:tab/>
        <w:t>Acceleration test device</w:t>
      </w:r>
    </w:p>
    <w:p w14:paraId="5D2D94CC" w14:textId="1A4BF740" w:rsidR="003B0EDE" w:rsidRPr="003B0EDE" w:rsidRDefault="003B0EDE" w:rsidP="00FD1BCB">
      <w:pPr>
        <w:pStyle w:val="para"/>
        <w:ind w:firstLine="0"/>
      </w:pPr>
      <w:r w:rsidRPr="003B0EDE">
        <w:t>Dynamic testing conditions:</w:t>
      </w:r>
    </w:p>
    <w:p w14:paraId="38B24F0B" w14:textId="7AEB4F9C" w:rsidR="003B0EDE" w:rsidRPr="003B0EDE" w:rsidRDefault="003B0EDE" w:rsidP="00FD1BCB">
      <w:pPr>
        <w:pStyle w:val="para"/>
        <w:ind w:firstLine="0"/>
      </w:pPr>
      <w:r w:rsidRPr="003B0EDE">
        <w:t xml:space="preserve">For frontal impact, the trolley shall be so propelled that, during the test, its total velocity change </w:t>
      </w:r>
      <w:r w:rsidRPr="003B0EDE">
        <w:sym w:font="Symbol" w:char="F044"/>
      </w:r>
      <w:r w:rsidRPr="003B0EDE">
        <w:t>V is 52 + 0 – 2 km/h and its acceleration curve is within the hatched area of the graph in Annex 7, Appendix 1 and stay above the segment defined by the coordinates (5</w:t>
      </w:r>
      <w:r w:rsidR="00214553">
        <w:t> </w:t>
      </w:r>
      <w:r w:rsidRPr="003B0EDE">
        <w:t>g, 10</w:t>
      </w:r>
      <w:r w:rsidR="00214553">
        <w:t> </w:t>
      </w:r>
      <w:r w:rsidRPr="003B0EDE">
        <w:t>ms) and (9</w:t>
      </w:r>
      <w:r w:rsidR="00214553">
        <w:t> </w:t>
      </w:r>
      <w:r w:rsidRPr="003B0EDE">
        <w:t>g, 20</w:t>
      </w:r>
      <w:r w:rsidR="00214553">
        <w:t> </w:t>
      </w:r>
      <w:r w:rsidRPr="003B0EDE">
        <w:t>ms). The start of the impact (T0) is defined, according to ISO 17 373 for a level of acceleration of 0.5</w:t>
      </w:r>
      <w:r w:rsidR="00214553">
        <w:t> </w:t>
      </w:r>
      <w:r w:rsidRPr="003B0EDE">
        <w:t>g.</w:t>
      </w:r>
    </w:p>
    <w:p w14:paraId="2B8F3948" w14:textId="0248E682" w:rsidR="003B0EDE" w:rsidRPr="003B0EDE" w:rsidRDefault="003B0EDE" w:rsidP="00FD1BCB">
      <w:pPr>
        <w:pStyle w:val="para"/>
        <w:ind w:firstLine="0"/>
      </w:pPr>
      <w:r w:rsidRPr="003B0EDE">
        <w:t xml:space="preserve">For rear impact, the trolley shall be so propelled that, during the test, its total velocity change </w:t>
      </w:r>
      <w:r w:rsidRPr="003B0EDE">
        <w:sym w:font="Symbol" w:char="F044"/>
      </w:r>
      <w:r w:rsidRPr="003B0EDE">
        <w:t>V is 32  +</w:t>
      </w:r>
      <w:r w:rsidR="00F02082">
        <w:t xml:space="preserve"> </w:t>
      </w:r>
      <w:r w:rsidRPr="003B0EDE">
        <w:t>2 -</w:t>
      </w:r>
      <w:r w:rsidR="00F02082">
        <w:t xml:space="preserve"> </w:t>
      </w:r>
      <w:r w:rsidRPr="003B0EDE">
        <w:t>0 km/h and its acceleration curve is within the hatched area of the graph in Annex 7, Appendix 2 and stay above the segment defined by the coordinates (5</w:t>
      </w:r>
      <w:r w:rsidR="00214553">
        <w:t> </w:t>
      </w:r>
      <w:r w:rsidRPr="003B0EDE">
        <w:t>g, 5</w:t>
      </w:r>
      <w:r w:rsidR="00214553">
        <w:t> </w:t>
      </w:r>
      <w:r w:rsidRPr="003B0EDE">
        <w:t>ms) and (10</w:t>
      </w:r>
      <w:r w:rsidR="00214553">
        <w:t> </w:t>
      </w:r>
      <w:r w:rsidRPr="003B0EDE">
        <w:t>g, 10</w:t>
      </w:r>
      <w:r w:rsidR="00214553">
        <w:t> </w:t>
      </w:r>
      <w:r w:rsidRPr="003B0EDE">
        <w:t>ms). The start of the impact (T0) is defined, according to ISO 17 373 for a level of acceleration of 0.5</w:t>
      </w:r>
      <w:r w:rsidR="00214553">
        <w:t> </w:t>
      </w:r>
      <w:r w:rsidRPr="003B0EDE">
        <w:t>g.</w:t>
      </w:r>
    </w:p>
    <w:p w14:paraId="3095424B" w14:textId="04C66983" w:rsidR="003B0EDE" w:rsidRPr="003B0EDE" w:rsidRDefault="003B0EDE" w:rsidP="00FD1BCB">
      <w:pPr>
        <w:pStyle w:val="para"/>
        <w:ind w:firstLine="0"/>
      </w:pPr>
      <w:r w:rsidRPr="003B0EDE">
        <w:t xml:space="preserve">Despite the fulfilment of the above requirements, the Technical Service shall use a mass of trolley (equipped with its test bench), as specified in paragraph 1. of </w:t>
      </w:r>
      <w:hyperlink w:anchor="_Annex_6_(to" w:history="1">
        <w:r w:rsidRPr="003B0EDE">
          <w:t>Annex 6,</w:t>
        </w:r>
      </w:hyperlink>
      <w:r w:rsidRPr="003B0EDE">
        <w:t xml:space="preserve"> superior to 380 kg.</w:t>
      </w:r>
    </w:p>
    <w:p w14:paraId="691D077E" w14:textId="6A42603C" w:rsidR="003B0EDE" w:rsidRPr="003B0EDE" w:rsidRDefault="003B0EDE" w:rsidP="00FD1BCB">
      <w:pPr>
        <w:pStyle w:val="para"/>
        <w:ind w:firstLine="0"/>
      </w:pPr>
      <w:r w:rsidRPr="003B0EDE">
        <w:t xml:space="preserve">However, if the tests above were performed at a higher speed and/or the acceleration curve has exceeded the upper level of the hatched area and the </w:t>
      </w:r>
      <w:r w:rsidR="00122BFE">
        <w:t xml:space="preserve">Enhanced </w:t>
      </w:r>
      <w:r w:rsidR="00214553">
        <w:t>C</w:t>
      </w:r>
      <w:r w:rsidR="00214553" w:rsidRPr="003B0EDE">
        <w:t xml:space="preserve">hild </w:t>
      </w:r>
      <w:r w:rsidR="00214553">
        <w:t>R</w:t>
      </w:r>
      <w:r w:rsidR="00214553" w:rsidRPr="003B0EDE">
        <w:t xml:space="preserve">estraint </w:t>
      </w:r>
      <w:r w:rsidR="00214553">
        <w:t xml:space="preserve">System </w:t>
      </w:r>
      <w:r w:rsidRPr="003B0EDE">
        <w:t>meets the requirements, the test shall be considered satisfactory.</w:t>
      </w:r>
    </w:p>
    <w:p w14:paraId="19B55B38" w14:textId="77777777" w:rsidR="003B0EDE" w:rsidRPr="003B0EDE" w:rsidRDefault="003B0EDE" w:rsidP="00AA1828">
      <w:pPr>
        <w:pStyle w:val="para"/>
        <w:keepNext/>
        <w:keepLines/>
      </w:pPr>
      <w:r w:rsidRPr="003B0EDE">
        <w:t>7.1.3.1.1.6.</w:t>
      </w:r>
      <w:r w:rsidRPr="003B0EDE">
        <w:tab/>
        <w:t>The following measurements shall be made:</w:t>
      </w:r>
    </w:p>
    <w:p w14:paraId="5D794324" w14:textId="77777777" w:rsidR="003B0EDE" w:rsidRPr="003B0EDE" w:rsidRDefault="003B0EDE" w:rsidP="00AA1828">
      <w:pPr>
        <w:pStyle w:val="para"/>
        <w:keepNext/>
        <w:keepLines/>
      </w:pPr>
      <w:r w:rsidRPr="003B0EDE">
        <w:t>7.1.3.1.1.6.1.</w:t>
      </w:r>
      <w:r w:rsidRPr="003B0EDE">
        <w:tab/>
        <w:t>The trolley speed immediately before impact (only for deceleration sleds, needed for stopping distance calculation);</w:t>
      </w:r>
    </w:p>
    <w:p w14:paraId="1011A714" w14:textId="77777777" w:rsidR="003B0EDE" w:rsidRPr="003B0EDE" w:rsidRDefault="003B0EDE" w:rsidP="00FD1BCB">
      <w:pPr>
        <w:pStyle w:val="para"/>
      </w:pPr>
      <w:r w:rsidRPr="003B0EDE">
        <w:t>7.1.3.1.1.6.2.</w:t>
      </w:r>
      <w:r w:rsidRPr="003B0EDE">
        <w:tab/>
        <w:t>The stopping distance (only for deceleration sleds), which may be calculated by double integration of the recorded sled deceleration;</w:t>
      </w:r>
    </w:p>
    <w:p w14:paraId="10436C6E" w14:textId="77777777" w:rsidR="003B0EDE" w:rsidRPr="003B0EDE" w:rsidRDefault="003B0EDE" w:rsidP="00FD1BCB">
      <w:pPr>
        <w:pStyle w:val="para"/>
      </w:pPr>
      <w:r w:rsidRPr="003B0EDE">
        <w:t>7.1.3.1.1.6.3.</w:t>
      </w:r>
      <w:r w:rsidRPr="003B0EDE">
        <w:tab/>
        <w:t xml:space="preserve">The displacement of the dummy's head in the vertical and horizontal direction of the tests with all Q-dummies necessary for the given </w:t>
      </w:r>
      <w:r w:rsidRPr="00F02082">
        <w:t>i</w:t>
      </w:r>
      <w:r w:rsidRPr="003B0EDE">
        <w:t>-</w:t>
      </w:r>
      <w:r w:rsidRPr="003B0EDE">
        <w:rPr>
          <w:lang w:val="en-US"/>
        </w:rPr>
        <w:t>Size</w:t>
      </w:r>
      <w:r w:rsidRPr="003B0EDE">
        <w:t xml:space="preserve"> indication for at least the first 300 ms;</w:t>
      </w:r>
    </w:p>
    <w:p w14:paraId="05A37A5A" w14:textId="77777777" w:rsidR="003B0EDE" w:rsidRPr="003B0EDE" w:rsidRDefault="003B0EDE" w:rsidP="00FD1BCB">
      <w:pPr>
        <w:pStyle w:val="para"/>
      </w:pPr>
      <w:r w:rsidRPr="003B0EDE">
        <w:lastRenderedPageBreak/>
        <w:t>7.1.3.1.1.6.4.</w:t>
      </w:r>
      <w:r w:rsidRPr="003B0EDE">
        <w:tab/>
        <w:t xml:space="preserve">The parameters required to perform the injury assessment against the criteria as mentioned in paragraph 6.6.4.3.1. </w:t>
      </w:r>
      <w:r w:rsidR="00F02082">
        <w:t xml:space="preserve">above </w:t>
      </w:r>
      <w:r w:rsidRPr="003B0EDE">
        <w:t>for at least the first 300 ms;</w:t>
      </w:r>
    </w:p>
    <w:p w14:paraId="6B997F9F" w14:textId="77777777" w:rsidR="003B0EDE" w:rsidRPr="003B0EDE" w:rsidRDefault="003B0EDE" w:rsidP="00FD1BCB">
      <w:pPr>
        <w:pStyle w:val="para"/>
      </w:pPr>
      <w:r w:rsidRPr="003B0EDE">
        <w:t>7.1.3.1.1.6.5.</w:t>
      </w:r>
      <w:r w:rsidRPr="003B0EDE">
        <w:tab/>
        <w:t>The trolley acceleration or deceleration for at least the first 300 ms.</w:t>
      </w:r>
    </w:p>
    <w:p w14:paraId="7AC1E80D" w14:textId="77777777" w:rsidR="003B0EDE" w:rsidRPr="003B0EDE" w:rsidRDefault="003B0EDE" w:rsidP="00FD1BCB">
      <w:pPr>
        <w:pStyle w:val="para"/>
      </w:pPr>
      <w:r w:rsidRPr="003B0EDE">
        <w:t>7.1.3.1.1.7.</w:t>
      </w:r>
      <w:r w:rsidRPr="003B0EDE">
        <w:tab/>
        <w:t xml:space="preserve">After impact, the </w:t>
      </w:r>
      <w:r w:rsidR="00122BFE">
        <w:t xml:space="preserve">Enhanced </w:t>
      </w:r>
      <w:r w:rsidR="00412C25">
        <w:t>C</w:t>
      </w:r>
      <w:r w:rsidR="00412C25" w:rsidRPr="003B0EDE">
        <w:t xml:space="preserve">hild </w:t>
      </w:r>
      <w:r w:rsidR="00412C25">
        <w:t>R</w:t>
      </w:r>
      <w:r w:rsidR="00412C25" w:rsidRPr="003B0EDE">
        <w:t xml:space="preserve">estraint </w:t>
      </w:r>
      <w:r w:rsidR="00412C25" w:rsidRPr="00F02082">
        <w:t>System</w:t>
      </w:r>
      <w:r w:rsidR="00412C25">
        <w:t xml:space="preserve"> </w:t>
      </w:r>
      <w:r w:rsidRPr="003B0EDE">
        <w:t>shall be inspected visually, without opening the buckle, to determine whether there has been any failure or breakage.</w:t>
      </w:r>
    </w:p>
    <w:p w14:paraId="7BF02D23" w14:textId="77777777" w:rsidR="003B0EDE" w:rsidRPr="003B0EDE" w:rsidRDefault="003B0EDE" w:rsidP="00FD1BCB">
      <w:pPr>
        <w:pStyle w:val="para"/>
      </w:pPr>
      <w:r w:rsidRPr="003B0EDE">
        <w:t>7.1.3.1.2.</w:t>
      </w:r>
      <w:r w:rsidRPr="003B0EDE">
        <w:tab/>
        <w:t>Rear impact</w:t>
      </w:r>
    </w:p>
    <w:p w14:paraId="48007FA4" w14:textId="77777777" w:rsidR="007D64EA" w:rsidRPr="007D64EA" w:rsidRDefault="007D64EA" w:rsidP="00FD1BCB">
      <w:pPr>
        <w:pStyle w:val="para"/>
        <w:rPr>
          <w:lang w:val="en-US"/>
        </w:rPr>
      </w:pPr>
      <w:r w:rsidRPr="007D64EA">
        <w:rPr>
          <w:lang w:val="en-US"/>
        </w:rPr>
        <w:t>7.1.3.1.2.1.</w:t>
      </w:r>
      <w:r w:rsidRPr="007D64EA">
        <w:rPr>
          <w:lang w:val="en-US"/>
        </w:rPr>
        <w:tab/>
        <w:t>The test bench shall be rotated 180° when testing its compliance with the requirements of the rear impact test.</w:t>
      </w:r>
    </w:p>
    <w:p w14:paraId="2CAE2EAF" w14:textId="77777777" w:rsidR="003B0EDE" w:rsidRPr="003B0EDE" w:rsidRDefault="003B0EDE" w:rsidP="00FD1BCB">
      <w:pPr>
        <w:pStyle w:val="para"/>
      </w:pPr>
      <w:r w:rsidRPr="003B0EDE">
        <w:t>7.1.3.1.2.2.</w:t>
      </w:r>
      <w:r w:rsidRPr="003B0EDE">
        <w:tab/>
        <w:t>When testing a rearward-facing child restraint intended for use in the front seating position, the vehicle facia shall be represented by a rigid bar attached to the trolley in such a way that all the energy absorption takes place in the child restraint.</w:t>
      </w:r>
    </w:p>
    <w:p w14:paraId="3141B363" w14:textId="77777777" w:rsidR="003B0EDE" w:rsidRPr="003B0EDE" w:rsidRDefault="003B0EDE" w:rsidP="00FD1BCB">
      <w:pPr>
        <w:pStyle w:val="para"/>
      </w:pPr>
      <w:r w:rsidRPr="003B0EDE">
        <w:t>7.1.3.1.2.3.</w:t>
      </w:r>
      <w:r w:rsidRPr="003B0EDE">
        <w:tab/>
        <w:t>The deceleration conditions shall satisfy the requirements of Annex 7</w:t>
      </w:r>
      <w:r w:rsidR="0077248F">
        <w:t>,</w:t>
      </w:r>
      <w:r w:rsidRPr="003B0EDE">
        <w:t xml:space="preserve"> Appendix 2.</w:t>
      </w:r>
    </w:p>
    <w:p w14:paraId="408B9F34" w14:textId="7AF45820" w:rsidR="003B0EDE" w:rsidRPr="003B0EDE" w:rsidRDefault="003B0EDE" w:rsidP="00FD1BCB">
      <w:pPr>
        <w:pStyle w:val="para"/>
        <w:ind w:firstLine="0"/>
      </w:pPr>
      <w:r w:rsidRPr="003B0EDE">
        <w:t>The acceleration conditions shall satisfy the requirements of Annex 7</w:t>
      </w:r>
      <w:r w:rsidR="0077248F">
        <w:t>,</w:t>
      </w:r>
      <w:r w:rsidRPr="003B0EDE">
        <w:t xml:space="preserve"> Appendix 2.</w:t>
      </w:r>
    </w:p>
    <w:p w14:paraId="4767573F" w14:textId="77777777" w:rsidR="003B0EDE" w:rsidRPr="003B0EDE" w:rsidRDefault="003B0EDE" w:rsidP="00FD1BCB">
      <w:pPr>
        <w:pStyle w:val="para"/>
      </w:pPr>
      <w:r w:rsidRPr="003B0EDE">
        <w:t>7.1.3.1.2.4.</w:t>
      </w:r>
      <w:r w:rsidRPr="003B0EDE">
        <w:tab/>
        <w:t>The measurements to be made shall be similar to those listed in paragraphs 7.1.3.1.1.4. to 7.1.3.1.1.5. above.</w:t>
      </w:r>
    </w:p>
    <w:p w14:paraId="628ADF0E" w14:textId="77777777" w:rsidR="003B0EDE" w:rsidRPr="003B0EDE" w:rsidRDefault="003B0EDE" w:rsidP="00FD1BCB">
      <w:pPr>
        <w:pStyle w:val="para"/>
      </w:pPr>
      <w:r w:rsidRPr="003B0EDE">
        <w:t>7.1.3.1.3.</w:t>
      </w:r>
      <w:r w:rsidRPr="003B0EDE">
        <w:tab/>
        <w:t>Lateral impact</w:t>
      </w:r>
    </w:p>
    <w:p w14:paraId="049C0DC2" w14:textId="77777777" w:rsidR="003B0EDE" w:rsidRPr="003B0EDE" w:rsidRDefault="003B0EDE" w:rsidP="00FD1BCB">
      <w:pPr>
        <w:pStyle w:val="para"/>
      </w:pPr>
      <w:r w:rsidRPr="003B0EDE">
        <w:t>7.1.3.1.3.1.</w:t>
      </w:r>
      <w:r w:rsidRPr="003B0EDE">
        <w:tab/>
        <w:t>The test bench</w:t>
      </w:r>
      <w:r w:rsidRPr="003B0EDE">
        <w:rPr>
          <w:b/>
        </w:rPr>
        <w:t xml:space="preserve"> </w:t>
      </w:r>
      <w:r w:rsidRPr="003B0EDE">
        <w:t>shall be rotated 90° when testing in compliance with the requirements of the lateral impact test.</w:t>
      </w:r>
    </w:p>
    <w:p w14:paraId="71C86DA4" w14:textId="77777777" w:rsidR="007D64EA" w:rsidRPr="007D64EA" w:rsidRDefault="007D64EA" w:rsidP="00FD1BCB">
      <w:pPr>
        <w:pStyle w:val="para"/>
      </w:pPr>
      <w:r w:rsidRPr="007D64EA">
        <w:rPr>
          <w:lang w:val="en-US"/>
        </w:rPr>
        <w:t xml:space="preserve">7.1.3.1.3.2 </w:t>
      </w:r>
      <w:r w:rsidRPr="007D64EA">
        <w:rPr>
          <w:lang w:val="en-US"/>
        </w:rPr>
        <w:tab/>
        <w:t>The lower ISOFIX anchorages should be movable in the Y direction to avoid damage to the attachments and test equipment. The ISOFIX anchorages shall be fixed to a sliding system allowing a movement of 200mm -0mm +50mm.</w:t>
      </w:r>
      <w:r w:rsidRPr="007D64EA">
        <w:t xml:space="preserve"> When measured with a dynamometer at a rate of 600-1200mm/min positioned in a plane parallel the sliding surface and aligned to the central axis of the sliding surface, the force required to move the sliding system (both anchorages together) throughout its entire range, shall not exceed 100N. This verification shall be performed every 50 tests or every 6 months whichever occurs first.</w:t>
      </w:r>
    </w:p>
    <w:p w14:paraId="31232630" w14:textId="77777777" w:rsidR="007D64EA" w:rsidRPr="007D64EA" w:rsidRDefault="007D64EA" w:rsidP="007D64EA">
      <w:pPr>
        <w:spacing w:after="120"/>
        <w:ind w:left="2268" w:right="1134" w:hanging="1134"/>
        <w:jc w:val="both"/>
        <w:rPr>
          <w:b/>
        </w:rPr>
      </w:pPr>
      <w:r w:rsidRPr="007D64EA">
        <w:rPr>
          <w:noProof/>
          <w:lang w:eastAsia="en-GB"/>
        </w:rPr>
        <w:drawing>
          <wp:inline distT="0" distB="0" distL="0" distR="0" wp14:anchorId="7169A5F7" wp14:editId="0E7F8FA4">
            <wp:extent cx="4253948" cy="2126974"/>
            <wp:effectExtent l="0" t="0" r="0" b="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3295" cy="2126648"/>
                    </a:xfrm>
                    <a:prstGeom prst="rect">
                      <a:avLst/>
                    </a:prstGeom>
                    <a:noFill/>
                    <a:ln>
                      <a:noFill/>
                    </a:ln>
                  </pic:spPr>
                </pic:pic>
              </a:graphicData>
            </a:graphic>
          </wp:inline>
        </w:drawing>
      </w:r>
    </w:p>
    <w:p w14:paraId="4B88D766" w14:textId="56FC9A4D" w:rsidR="003B0EDE" w:rsidRPr="003B0EDE" w:rsidRDefault="003B0EDE" w:rsidP="00FD1BCB">
      <w:pPr>
        <w:pStyle w:val="para"/>
      </w:pPr>
      <w:r w:rsidRPr="003B0EDE">
        <w:t>7.1.3.1.3.3.</w:t>
      </w:r>
      <w:r w:rsidRPr="003B0EDE">
        <w:tab/>
        <w:t xml:space="preserve">The lateral impact loading to the </w:t>
      </w:r>
      <w:r w:rsidR="00060A7A">
        <w:t>ECRS</w:t>
      </w:r>
      <w:r w:rsidRPr="003B0EDE">
        <w:t xml:space="preserve"> shall be generated by a door panel as defined in Annex 6</w:t>
      </w:r>
      <w:r w:rsidR="0077248F">
        <w:t>,</w:t>
      </w:r>
      <w:r w:rsidRPr="003B0EDE">
        <w:t xml:space="preserve"> Appendix 3. The surface of the panel shall be covered with padding as specified in Annex 6, Appendix </w:t>
      </w:r>
      <w:r w:rsidRPr="003B0EDE">
        <w:rPr>
          <w:bCs/>
        </w:rPr>
        <w:t>3.</w:t>
      </w:r>
    </w:p>
    <w:p w14:paraId="5BBC338D" w14:textId="33B8524B" w:rsidR="00626243" w:rsidRDefault="003B0EDE" w:rsidP="00FD1BCB">
      <w:pPr>
        <w:pStyle w:val="para"/>
      </w:pPr>
      <w:r w:rsidRPr="003B0EDE">
        <w:t>7.1.3.1.3.4.</w:t>
      </w:r>
      <w:r w:rsidRPr="003B0EDE">
        <w:tab/>
      </w:r>
      <w:r w:rsidR="00626243" w:rsidRPr="00626243">
        <w:t xml:space="preserve">The test rig shall reproduce a relative velocity between the door panel and the test bench in compliance with </w:t>
      </w:r>
      <w:hyperlink w:anchor="_Annex_7" w:history="1">
        <w:r w:rsidR="00626243" w:rsidRPr="00626243">
          <w:rPr>
            <w:rStyle w:val="Hyperlink"/>
          </w:rPr>
          <w:t>Annex 7, Appendix 3</w:t>
        </w:r>
      </w:hyperlink>
      <w:r w:rsidR="00626243" w:rsidRPr="00626243">
        <w:t xml:space="preserve">. The maximum intrusion depth of the door panel is defined in Annex 6, Appendix 3. The relative velocity between the door panel and the test bench shall not be affected by contact with the </w:t>
      </w:r>
      <w:r w:rsidR="00060A7A">
        <w:t>ECRS</w:t>
      </w:r>
      <w:r w:rsidR="00626243" w:rsidRPr="00626243">
        <w:t xml:space="preserve"> and shall remain within the corridor defined in </w:t>
      </w:r>
      <w:r w:rsidR="00626243" w:rsidRPr="00626243">
        <w:lastRenderedPageBreak/>
        <w:t>Annex 7, Appendix 3.</w:t>
      </w:r>
      <w:r w:rsidR="00626243" w:rsidRPr="00626243">
        <w:rPr>
          <w:rFonts w:hint="eastAsia"/>
        </w:rPr>
        <w:t xml:space="preserve"> </w:t>
      </w:r>
      <w:r w:rsidR="00626243" w:rsidRPr="00626243">
        <w:t>In a test where the door is stationary at time t0, the door</w:t>
      </w:r>
      <w:r w:rsidR="00626243" w:rsidRPr="00626243">
        <w:rPr>
          <w:rFonts w:hint="eastAsia"/>
        </w:rPr>
        <w:t xml:space="preserve"> </w:t>
      </w:r>
      <w:r w:rsidR="00626243" w:rsidRPr="00626243">
        <w:t xml:space="preserve">shall be fixed and the dummy's ground velocity </w:t>
      </w:r>
      <w:r w:rsidR="00626243" w:rsidRPr="00626243">
        <w:rPr>
          <w:rFonts w:hint="eastAsia"/>
        </w:rPr>
        <w:t xml:space="preserve">at t0 </w:t>
      </w:r>
      <w:r w:rsidR="00626243" w:rsidRPr="00626243">
        <w:t>shall be between 6.375 m/s and 7.25 m/s. In a test where the door is moving at t0, the door's ground velocity shall remain within the corridor defined in Annex 7, Appendix 3 at least until its intrusion reaches its maximum, and the dummy shall be stationary at t0.</w:t>
      </w:r>
    </w:p>
    <w:p w14:paraId="29D11D18" w14:textId="0A161736" w:rsidR="003B0EDE" w:rsidRPr="003B0EDE" w:rsidRDefault="003B0EDE" w:rsidP="00FD1BCB">
      <w:pPr>
        <w:pStyle w:val="para"/>
      </w:pPr>
      <w:r w:rsidRPr="003B0EDE">
        <w:t>7.1.3.1.3.</w:t>
      </w:r>
      <w:r w:rsidR="007D64EA">
        <w:t>5</w:t>
      </w:r>
      <w:r w:rsidRPr="003B0EDE">
        <w:t>.</w:t>
      </w:r>
      <w:r w:rsidRPr="003B0EDE">
        <w:tab/>
        <w:t xml:space="preserve">At time t0 defined </w:t>
      </w:r>
      <w:hyperlink w:anchor="_Annex_7" w:history="1">
        <w:r w:rsidRPr="003B0EDE">
          <w:t>Annex 7</w:t>
        </w:r>
        <w:r w:rsidR="0077248F">
          <w:t>,</w:t>
        </w:r>
        <w:r w:rsidRPr="003B0EDE">
          <w:t xml:space="preserve"> Appendix 3</w:t>
        </w:r>
      </w:hyperlink>
      <w:r w:rsidRPr="003B0EDE">
        <w:t>, the dummy</w:t>
      </w:r>
      <w:r w:rsidRPr="003B0EDE">
        <w:rPr>
          <w:b/>
        </w:rPr>
        <w:t xml:space="preserve"> </w:t>
      </w:r>
      <w:r w:rsidRPr="003B0EDE">
        <w:rPr>
          <w:bCs/>
        </w:rPr>
        <w:t>shall</w:t>
      </w:r>
      <w:r w:rsidRPr="003B0EDE">
        <w:t xml:space="preserve"> be in its initial position as defined in</w:t>
      </w:r>
      <w:r w:rsidRPr="003B0EDE">
        <w:rPr>
          <w:bCs/>
        </w:rPr>
        <w:t xml:space="preserve"> paragraph 7.1.3.5.2.1.</w:t>
      </w:r>
      <w:r w:rsidR="00F02082">
        <w:rPr>
          <w:bCs/>
        </w:rPr>
        <w:t xml:space="preserve"> below.</w:t>
      </w:r>
    </w:p>
    <w:p w14:paraId="5655E0BB" w14:textId="77777777" w:rsidR="003B0EDE" w:rsidRPr="003B0EDE" w:rsidRDefault="003B0EDE" w:rsidP="00FD1BCB">
      <w:pPr>
        <w:pStyle w:val="para"/>
      </w:pPr>
      <w:r w:rsidRPr="003B0EDE">
        <w:t>7.1.3.2.</w:t>
      </w:r>
      <w:r w:rsidRPr="003B0EDE">
        <w:tab/>
        <w:t>Test on trolley and vehicle body shell</w:t>
      </w:r>
    </w:p>
    <w:p w14:paraId="379B5CEC" w14:textId="77777777" w:rsidR="003B0EDE" w:rsidRPr="003B0EDE" w:rsidRDefault="003B0EDE" w:rsidP="00FD1BCB">
      <w:pPr>
        <w:pStyle w:val="para"/>
      </w:pPr>
      <w:r w:rsidRPr="003B0EDE">
        <w:t>7.1.3.2.1.</w:t>
      </w:r>
      <w:r w:rsidRPr="003B0EDE">
        <w:tab/>
        <w:t>For frontal impact tests</w:t>
      </w:r>
    </w:p>
    <w:p w14:paraId="5E488E4B" w14:textId="77777777" w:rsidR="003B0EDE" w:rsidRPr="003B0EDE" w:rsidRDefault="003B0EDE" w:rsidP="00FD1BCB">
      <w:pPr>
        <w:pStyle w:val="para"/>
      </w:pPr>
      <w:r w:rsidRPr="003B0EDE">
        <w:t>7.1.3.2.1.1.</w:t>
      </w:r>
      <w:r w:rsidRPr="003B0EDE">
        <w:tab/>
        <w:t>The method used to secure the vehicle during the test shall not be such as to strengthen the anchorages of the vehicle seats, adult safety belts and any additional anchorages required to secure the child restraint or to lessen the normal deformation of the structure. No part of the vehicle shall be present which, by limiting the movement of the dummy, would reduce the load imposed on the child restraint during the test. The parts of the structure eliminated may be replaced by parts of equivalent strength, provided they do not hinder the movement of the dummy.</w:t>
      </w:r>
    </w:p>
    <w:p w14:paraId="2087B4CE" w14:textId="77777777" w:rsidR="003B0EDE" w:rsidRPr="003B0EDE" w:rsidRDefault="003B0EDE" w:rsidP="00FD1BCB">
      <w:pPr>
        <w:pStyle w:val="para"/>
      </w:pPr>
      <w:r w:rsidRPr="003B0EDE">
        <w:t>7.1.3.2.1.2.</w:t>
      </w:r>
      <w:r w:rsidRPr="003B0EDE">
        <w:tab/>
        <w:t>A securing device shall be regarded as satisfactory if it produces no effect on an area extending over the whole width of the structure and if the vehicle or structure is blocked or fixed in front at a distance of not less than 500 mm from the anchorage of the restraint system. At the rear the structure shall be secured at a sufficient distance behind the anchorages to ensure that all requirements of paragraph 7.1.3.2.1.1. above are fulfilled.</w:t>
      </w:r>
    </w:p>
    <w:p w14:paraId="11300959" w14:textId="77777777" w:rsidR="003B0EDE" w:rsidRPr="003B0EDE" w:rsidRDefault="003B0EDE" w:rsidP="00FD1BCB">
      <w:pPr>
        <w:pStyle w:val="para"/>
      </w:pPr>
      <w:r w:rsidRPr="003B0EDE">
        <w:t>7.1.3.2.1.3.</w:t>
      </w:r>
      <w:r w:rsidRPr="003B0EDE">
        <w:tab/>
        <w:t xml:space="preserve">The vehicle seat and </w:t>
      </w:r>
      <w:r w:rsidR="00122BFE">
        <w:t xml:space="preserve">Enhanced </w:t>
      </w:r>
      <w:r w:rsidRPr="003B0EDE">
        <w:t xml:space="preserve">Child Restraint System shall be fitted and placed in a position chosen by the Technical Service conducting the approval tests to give the most adverse conditions in respect of strength, compatible with installation of the dummy in the vehicle. The position of the vehicle seat-back and </w:t>
      </w:r>
      <w:r w:rsidR="00122BFE">
        <w:t xml:space="preserve">Enhanced </w:t>
      </w:r>
      <w:r w:rsidRPr="003B0EDE">
        <w:t>Child Restraint System shall be stated in the report. The vehicle seat-back, if adjustable for inclination, shall be locked as specified by the manufacturer or, in the absence of any specification, at an actual seat-back angle as near as possible to 25°.</w:t>
      </w:r>
    </w:p>
    <w:p w14:paraId="7AE34BE2" w14:textId="77777777" w:rsidR="003B0EDE" w:rsidRPr="003B0EDE" w:rsidRDefault="003B0EDE" w:rsidP="00FD1BCB">
      <w:pPr>
        <w:pStyle w:val="para"/>
      </w:pPr>
      <w:r w:rsidRPr="003B0EDE">
        <w:t>7.1.3.2.1.4.</w:t>
      </w:r>
      <w:r w:rsidRPr="003B0EDE">
        <w:tab/>
        <w:t>Unless the instructions for fitting and use require otherwise, the front seat shall be placed in the most forward normally used position for child restraints intended for use in the front seating position, and in the rearmost normally used position for child restraints intended for use in the rear seating position.</w:t>
      </w:r>
    </w:p>
    <w:p w14:paraId="7CE311E9" w14:textId="77777777" w:rsidR="003B0EDE" w:rsidRPr="003B0EDE" w:rsidRDefault="003B0EDE" w:rsidP="00FD1BCB">
      <w:pPr>
        <w:pStyle w:val="para"/>
      </w:pPr>
      <w:r w:rsidRPr="003B0EDE">
        <w:t>7.1.3.2.1.5.</w:t>
      </w:r>
      <w:r w:rsidRPr="003B0EDE">
        <w:tab/>
        <w:t>The deceleration conditions shall satisfy the requirements of paragraph 7.1.3.4. below. The test bench</w:t>
      </w:r>
      <w:r w:rsidRPr="003B0EDE">
        <w:rPr>
          <w:b/>
        </w:rPr>
        <w:t xml:space="preserve"> </w:t>
      </w:r>
      <w:r w:rsidRPr="003B0EDE">
        <w:t>will be the seat of the actual vehicle.</w:t>
      </w:r>
    </w:p>
    <w:p w14:paraId="2E331EBE" w14:textId="77777777" w:rsidR="003B0EDE" w:rsidRPr="003B0EDE" w:rsidRDefault="003B0EDE" w:rsidP="00FD1BCB">
      <w:pPr>
        <w:pStyle w:val="para"/>
      </w:pPr>
      <w:r w:rsidRPr="003B0EDE">
        <w:t>7.1.3.2.1.6.</w:t>
      </w:r>
      <w:r w:rsidRPr="003B0EDE">
        <w:tab/>
        <w:t>The following measurements shall be made:</w:t>
      </w:r>
    </w:p>
    <w:p w14:paraId="7A2F25AD" w14:textId="77777777" w:rsidR="003B0EDE" w:rsidRPr="003B0EDE" w:rsidRDefault="003B0EDE" w:rsidP="00FD1BCB">
      <w:pPr>
        <w:pStyle w:val="para"/>
      </w:pPr>
      <w:r w:rsidRPr="003B0EDE">
        <w:t>7.1.3.2.1.6.1.</w:t>
      </w:r>
      <w:r w:rsidRPr="003B0EDE">
        <w:tab/>
        <w:t>The trolley speed immediately before impact (only for deceleration sleds, needed for stopping distance calculation);</w:t>
      </w:r>
    </w:p>
    <w:p w14:paraId="7DC56910" w14:textId="77777777" w:rsidR="003B0EDE" w:rsidRPr="003B0EDE" w:rsidRDefault="003B0EDE" w:rsidP="00FD1BCB">
      <w:pPr>
        <w:pStyle w:val="para"/>
      </w:pPr>
      <w:r w:rsidRPr="003B0EDE">
        <w:t>7.1.3.2.1.6.2.</w:t>
      </w:r>
      <w:r w:rsidRPr="003B0EDE">
        <w:tab/>
        <w:t>The stopping distance (only for deceleration sleds), which may be calculated by double integration of the recorded sled deceleration;</w:t>
      </w:r>
    </w:p>
    <w:p w14:paraId="195C7789" w14:textId="77777777" w:rsidR="003B0EDE" w:rsidRPr="003B0EDE" w:rsidRDefault="003B0EDE" w:rsidP="00FD1BCB">
      <w:pPr>
        <w:pStyle w:val="para"/>
      </w:pPr>
      <w:r w:rsidRPr="003B0EDE">
        <w:t>7.1.3.2.1.6.3.</w:t>
      </w:r>
      <w:r w:rsidRPr="003B0EDE">
        <w:tab/>
        <w:t>Any contact of the dummy's head with the interior of the vehicle body shell;</w:t>
      </w:r>
    </w:p>
    <w:p w14:paraId="0B628BD4" w14:textId="77777777" w:rsidR="003B0EDE" w:rsidRPr="003B0EDE" w:rsidRDefault="003B0EDE" w:rsidP="00FD1BCB">
      <w:pPr>
        <w:pStyle w:val="para"/>
      </w:pPr>
      <w:r w:rsidRPr="003B0EDE">
        <w:t>7.1.3.2.1.6.4.</w:t>
      </w:r>
      <w:r w:rsidRPr="003B0EDE">
        <w:tab/>
        <w:t>The parameters required to perform the injury assessment against the criteria as mentioned in paragraph 6.6.4.3.1</w:t>
      </w:r>
      <w:r w:rsidRPr="00F02082">
        <w:t>.</w:t>
      </w:r>
      <w:r w:rsidRPr="003B0EDE">
        <w:t xml:space="preserve"> </w:t>
      </w:r>
      <w:r w:rsidR="00F02082">
        <w:t xml:space="preserve">above </w:t>
      </w:r>
      <w:r w:rsidRPr="003B0EDE">
        <w:t>for at least the first 300 ms;</w:t>
      </w:r>
    </w:p>
    <w:p w14:paraId="5E9AFB50" w14:textId="77777777" w:rsidR="003B0EDE" w:rsidRPr="003B0EDE" w:rsidRDefault="003B0EDE" w:rsidP="00FD1BCB">
      <w:pPr>
        <w:pStyle w:val="para"/>
      </w:pPr>
      <w:r w:rsidRPr="003B0EDE">
        <w:t>7.1.3.2.1.6.5.</w:t>
      </w:r>
      <w:r w:rsidRPr="003B0EDE">
        <w:tab/>
        <w:t>The trolley and vehicle body shell acceleration or deceleration for at least the first 300 ms.</w:t>
      </w:r>
    </w:p>
    <w:p w14:paraId="7AA807D9" w14:textId="77777777" w:rsidR="003B0EDE" w:rsidRPr="003B0EDE" w:rsidRDefault="003B0EDE" w:rsidP="00FD1BCB">
      <w:pPr>
        <w:pStyle w:val="para"/>
      </w:pPr>
      <w:r w:rsidRPr="003B0EDE">
        <w:t>7.1.3.2.1.7.</w:t>
      </w:r>
      <w:r w:rsidRPr="003B0EDE">
        <w:tab/>
        <w:t>After impact, the child restraint shall be inspected visually, without opening the buckle, to determine whether there has been any failure.</w:t>
      </w:r>
    </w:p>
    <w:p w14:paraId="1B41FD3B" w14:textId="77777777" w:rsidR="003B0EDE" w:rsidRPr="003B0EDE" w:rsidRDefault="003B0EDE" w:rsidP="00E375CD">
      <w:pPr>
        <w:pStyle w:val="para"/>
        <w:keepNext/>
        <w:keepLines/>
      </w:pPr>
      <w:r w:rsidRPr="003B0EDE">
        <w:lastRenderedPageBreak/>
        <w:t>7.1.3.2.2.</w:t>
      </w:r>
      <w:r w:rsidRPr="003B0EDE">
        <w:tab/>
        <w:t>For rear impact tests</w:t>
      </w:r>
    </w:p>
    <w:p w14:paraId="4D9C7B67" w14:textId="77777777" w:rsidR="003B0EDE" w:rsidRPr="003B0EDE" w:rsidRDefault="003B0EDE" w:rsidP="00E375CD">
      <w:pPr>
        <w:pStyle w:val="para"/>
        <w:keepNext/>
        <w:keepLines/>
      </w:pPr>
      <w:r w:rsidRPr="003B0EDE">
        <w:t>7.1.3.2.2.1.</w:t>
      </w:r>
      <w:r w:rsidRPr="003B0EDE">
        <w:tab/>
        <w:t>The vehicle body shell shall be rotated 180° on the test trolley.</w:t>
      </w:r>
    </w:p>
    <w:p w14:paraId="0736F663" w14:textId="0C852FFD" w:rsidR="003B0EDE" w:rsidRPr="003B0EDE" w:rsidRDefault="003B0EDE" w:rsidP="00FD1BCB">
      <w:pPr>
        <w:pStyle w:val="para"/>
      </w:pPr>
      <w:r w:rsidRPr="003B0EDE">
        <w:t>7.1.3.2.2.2.</w:t>
      </w:r>
      <w:r w:rsidRPr="003B0EDE">
        <w:tab/>
      </w:r>
      <w:bookmarkStart w:id="26" w:name="OLE_LINK10"/>
      <w:bookmarkStart w:id="27" w:name="OLE_LINK11"/>
      <w:r w:rsidRPr="003B0EDE">
        <w:t>Same requirements as for frontal impact (para</w:t>
      </w:r>
      <w:r w:rsidR="00913D5E">
        <w:t>graph</w:t>
      </w:r>
      <w:r w:rsidRPr="003B0EDE">
        <w:t>s 7.1.3.2.1.1</w:t>
      </w:r>
      <w:r w:rsidR="00F02082">
        <w:t>.</w:t>
      </w:r>
      <w:r w:rsidRPr="003B0EDE">
        <w:t xml:space="preserve"> to 7.1.3.2.1.5</w:t>
      </w:r>
      <w:r w:rsidR="00F02082">
        <w:t>. above</w:t>
      </w:r>
      <w:r w:rsidRPr="003B0EDE">
        <w:t>) shall apply.</w:t>
      </w:r>
      <w:bookmarkEnd w:id="26"/>
      <w:bookmarkEnd w:id="27"/>
    </w:p>
    <w:p w14:paraId="6296F0E1" w14:textId="77777777" w:rsidR="003B0EDE" w:rsidRPr="003B0EDE" w:rsidRDefault="003B0EDE" w:rsidP="00FD1BCB">
      <w:pPr>
        <w:pStyle w:val="para"/>
      </w:pPr>
      <w:r w:rsidRPr="003B0EDE">
        <w:t>7.1.3.3.</w:t>
      </w:r>
      <w:r w:rsidRPr="003B0EDE">
        <w:tab/>
        <w:t>When testing with a complete vehicle</w:t>
      </w:r>
    </w:p>
    <w:p w14:paraId="53A3DB6D" w14:textId="77777777" w:rsidR="003B0EDE" w:rsidRPr="003B0EDE" w:rsidRDefault="003B0EDE" w:rsidP="00FD1BCB">
      <w:pPr>
        <w:pStyle w:val="para"/>
      </w:pPr>
      <w:r w:rsidRPr="003B0EDE">
        <w:t>7.1.3.3.1.</w:t>
      </w:r>
      <w:r w:rsidRPr="003B0EDE">
        <w:tab/>
        <w:t>The deceleration conditions shall satisfy the requirements of paragraph 7.1.3.4. below.</w:t>
      </w:r>
    </w:p>
    <w:p w14:paraId="5025CFD2" w14:textId="77777777" w:rsidR="003B0EDE" w:rsidRPr="003B0EDE" w:rsidRDefault="003B0EDE" w:rsidP="00FD1BCB">
      <w:pPr>
        <w:pStyle w:val="para"/>
      </w:pPr>
      <w:r w:rsidRPr="003B0EDE">
        <w:t>7.1.3.3.2.</w:t>
      </w:r>
      <w:r w:rsidRPr="003B0EDE">
        <w:tab/>
        <w:t xml:space="preserve">For frontal impact tests the procedure shall be that set out in </w:t>
      </w:r>
      <w:hyperlink w:anchor="_Annex_9" w:history="1">
        <w:r w:rsidRPr="003B0EDE">
          <w:t>Annex 9</w:t>
        </w:r>
      </w:hyperlink>
      <w:r w:rsidRPr="003B0EDE">
        <w:t xml:space="preserve"> to this Regulation.</w:t>
      </w:r>
    </w:p>
    <w:p w14:paraId="55A2825B" w14:textId="77777777" w:rsidR="003B0EDE" w:rsidRPr="003B0EDE" w:rsidRDefault="003B0EDE" w:rsidP="00FD1BCB">
      <w:pPr>
        <w:pStyle w:val="para"/>
      </w:pPr>
      <w:r w:rsidRPr="003B0EDE">
        <w:t>7.1.3.3.3.</w:t>
      </w:r>
      <w:r w:rsidRPr="003B0EDE">
        <w:tab/>
        <w:t xml:space="preserve">For rear impact tests the procedure shall be that set out in </w:t>
      </w:r>
      <w:hyperlink w:anchor="_Annex_10" w:history="1">
        <w:r w:rsidRPr="003B0EDE">
          <w:t>Annex 10</w:t>
        </w:r>
      </w:hyperlink>
      <w:r w:rsidRPr="003B0EDE">
        <w:t xml:space="preserve"> to this Regulation.</w:t>
      </w:r>
    </w:p>
    <w:p w14:paraId="566FB972" w14:textId="77777777" w:rsidR="003B0EDE" w:rsidRPr="003B0EDE" w:rsidRDefault="003B0EDE" w:rsidP="00FD1BCB">
      <w:pPr>
        <w:pStyle w:val="para"/>
      </w:pPr>
      <w:r w:rsidRPr="003B0EDE">
        <w:t>7.1.3.3.</w:t>
      </w:r>
      <w:r w:rsidR="00F14E8A">
        <w:t>4</w:t>
      </w:r>
      <w:r w:rsidRPr="003B0EDE">
        <w:t>.</w:t>
      </w:r>
      <w:r w:rsidRPr="003B0EDE">
        <w:tab/>
        <w:t>The following measurements shall be made:</w:t>
      </w:r>
    </w:p>
    <w:p w14:paraId="172A22D5" w14:textId="77777777" w:rsidR="003B0EDE" w:rsidRPr="003B0EDE" w:rsidRDefault="003B0EDE" w:rsidP="00FD1BCB">
      <w:pPr>
        <w:pStyle w:val="para"/>
      </w:pPr>
      <w:r w:rsidRPr="003B0EDE">
        <w:t>7.1.3.3.</w:t>
      </w:r>
      <w:r w:rsidR="00F14E8A">
        <w:t>4</w:t>
      </w:r>
      <w:r w:rsidRPr="003B0EDE">
        <w:t>.1.</w:t>
      </w:r>
      <w:r w:rsidRPr="003B0EDE">
        <w:tab/>
        <w:t xml:space="preserve">The speed of the vehicle/impactor immediately before impact </w:t>
      </w:r>
      <w:r w:rsidRPr="003B0EDE">
        <w:rPr>
          <w:b/>
        </w:rPr>
        <w:t>(</w:t>
      </w:r>
      <w:r w:rsidRPr="003B0EDE">
        <w:t>only for deceleration sleds, needed for stopping distance calculation);</w:t>
      </w:r>
    </w:p>
    <w:p w14:paraId="468705BE" w14:textId="77777777" w:rsidR="003B0EDE" w:rsidRPr="003B0EDE" w:rsidRDefault="003B0EDE" w:rsidP="00FD1BCB">
      <w:pPr>
        <w:pStyle w:val="para"/>
      </w:pPr>
      <w:r w:rsidRPr="003B0EDE">
        <w:t>7.1.3.3.</w:t>
      </w:r>
      <w:r w:rsidR="00F14E8A">
        <w:t>4</w:t>
      </w:r>
      <w:r w:rsidRPr="003B0EDE">
        <w:t>.2.</w:t>
      </w:r>
      <w:r w:rsidRPr="003B0EDE">
        <w:tab/>
        <w:t>Any contact of the dummy's head with the interior of the vehicle;</w:t>
      </w:r>
    </w:p>
    <w:p w14:paraId="44F424FD" w14:textId="77777777" w:rsidR="003B0EDE" w:rsidRPr="003B0EDE" w:rsidRDefault="003B0EDE" w:rsidP="00FD1BCB">
      <w:pPr>
        <w:pStyle w:val="para"/>
      </w:pPr>
      <w:r w:rsidRPr="003B0EDE">
        <w:t>7.1.3.3.</w:t>
      </w:r>
      <w:r w:rsidR="00F14E8A">
        <w:t>4</w:t>
      </w:r>
      <w:r w:rsidRPr="003B0EDE">
        <w:t>.3.</w:t>
      </w:r>
      <w:r w:rsidRPr="003B0EDE">
        <w:tab/>
        <w:t>The parameters required to perform the injury assessment against the criteria as mentioned in paragraph 6.6.4.3.1</w:t>
      </w:r>
      <w:r w:rsidRPr="00F02082">
        <w:t>.</w:t>
      </w:r>
      <w:r w:rsidRPr="003B0EDE">
        <w:t xml:space="preserve"> </w:t>
      </w:r>
      <w:r w:rsidR="00F02082">
        <w:t>above</w:t>
      </w:r>
      <w:r w:rsidR="000017CC">
        <w:t xml:space="preserve"> </w:t>
      </w:r>
      <w:r w:rsidRPr="003B0EDE">
        <w:t>for at least the first 300 ms.</w:t>
      </w:r>
    </w:p>
    <w:p w14:paraId="653BC504" w14:textId="77777777" w:rsidR="003B0EDE" w:rsidRPr="003B0EDE" w:rsidRDefault="003B0EDE" w:rsidP="00FD1BCB">
      <w:pPr>
        <w:pStyle w:val="para"/>
      </w:pPr>
      <w:r w:rsidRPr="003B0EDE">
        <w:t>7.1.3.3.</w:t>
      </w:r>
      <w:r w:rsidR="00F14E8A">
        <w:t>5</w:t>
      </w:r>
      <w:r w:rsidRPr="003B0EDE">
        <w:t>.</w:t>
      </w:r>
      <w:r w:rsidRPr="003B0EDE">
        <w:tab/>
        <w:t>The front seats, if adjustable for inclination, shall be locked as specified by the manufacturer or, in the absence of any specification, at an actual seat-back angle as near as possible to 25°.</w:t>
      </w:r>
    </w:p>
    <w:p w14:paraId="410212C1" w14:textId="77777777" w:rsidR="003B0EDE" w:rsidRPr="003B0EDE" w:rsidRDefault="003B0EDE" w:rsidP="00FD1BCB">
      <w:pPr>
        <w:pStyle w:val="para"/>
      </w:pPr>
      <w:r w:rsidRPr="003B0EDE">
        <w:t>7.1.3.3.</w:t>
      </w:r>
      <w:r w:rsidR="00F14E8A">
        <w:t>6</w:t>
      </w:r>
      <w:r w:rsidRPr="003B0EDE">
        <w:t>.</w:t>
      </w:r>
      <w:r w:rsidRPr="003B0EDE">
        <w:tab/>
        <w:t>After impact, the child restraint shall be inspected visually, without opening the buckle, to determine whether there has been any failure or breakage.</w:t>
      </w:r>
    </w:p>
    <w:p w14:paraId="079649F6" w14:textId="1164E91F" w:rsidR="00C81C89" w:rsidRPr="00C81C89" w:rsidRDefault="00C81C89" w:rsidP="00FD1BCB">
      <w:pPr>
        <w:pStyle w:val="para"/>
      </w:pPr>
      <w:r w:rsidRPr="00C81C89">
        <w:t>7.1.3.4.</w:t>
      </w:r>
      <w:r w:rsidRPr="00C81C89">
        <w:tab/>
        <w:t xml:space="preserve">The conditions for dynamic test are summarized in Table </w:t>
      </w:r>
      <w:r w:rsidR="001E11B1">
        <w:t>6</w:t>
      </w:r>
      <w:r w:rsidRPr="00C81C89">
        <w:t>:</w:t>
      </w:r>
    </w:p>
    <w:p w14:paraId="2CED90B4" w14:textId="67501304" w:rsidR="00730A35" w:rsidRDefault="00C81C89" w:rsidP="00E97232">
      <w:pPr>
        <w:pStyle w:val="Heading1"/>
        <w:numPr>
          <w:ilvl w:val="0"/>
          <w:numId w:val="0"/>
        </w:numPr>
      </w:pPr>
      <w:r w:rsidRPr="00E97232">
        <w:t xml:space="preserve">Table </w:t>
      </w:r>
      <w:r w:rsidR="00C10283">
        <w:t>6</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769"/>
        <w:gridCol w:w="1066"/>
        <w:gridCol w:w="864"/>
        <w:gridCol w:w="709"/>
        <w:gridCol w:w="991"/>
        <w:gridCol w:w="852"/>
        <w:gridCol w:w="850"/>
        <w:gridCol w:w="1134"/>
        <w:gridCol w:w="993"/>
        <w:gridCol w:w="1411"/>
      </w:tblGrid>
      <w:tr w:rsidR="00BA216A" w:rsidRPr="003B0EDE" w14:paraId="5CED2E27" w14:textId="77777777" w:rsidTr="00BA216A">
        <w:trPr>
          <w:tblHeader/>
        </w:trPr>
        <w:tc>
          <w:tcPr>
            <w:tcW w:w="952" w:type="pct"/>
            <w:gridSpan w:val="2"/>
            <w:tcBorders>
              <w:bottom w:val="single" w:sz="4" w:space="0" w:color="auto"/>
            </w:tcBorders>
            <w:shd w:val="clear" w:color="auto" w:fill="auto"/>
            <w:vAlign w:val="bottom"/>
          </w:tcPr>
          <w:p w14:paraId="6E21B849" w14:textId="1653B6BF" w:rsidR="00BA216A" w:rsidRPr="003B0EDE" w:rsidRDefault="00BA216A" w:rsidP="00E97232">
            <w:pPr>
              <w:keepLines/>
              <w:suppressAutoHyphens w:val="0"/>
              <w:spacing w:before="80" w:after="80" w:line="200" w:lineRule="exact"/>
              <w:ind w:left="113" w:right="113"/>
              <w:rPr>
                <w:i/>
                <w:sz w:val="16"/>
              </w:rPr>
            </w:pPr>
          </w:p>
        </w:tc>
        <w:tc>
          <w:tcPr>
            <w:tcW w:w="1330" w:type="pct"/>
            <w:gridSpan w:val="3"/>
            <w:tcBorders>
              <w:bottom w:val="single" w:sz="4" w:space="0" w:color="auto"/>
            </w:tcBorders>
            <w:shd w:val="clear" w:color="auto" w:fill="auto"/>
            <w:vAlign w:val="bottom"/>
          </w:tcPr>
          <w:p w14:paraId="1EA7C4AE" w14:textId="77777777" w:rsidR="00BA216A" w:rsidRPr="003B0EDE" w:rsidRDefault="00BA216A" w:rsidP="00E97232">
            <w:pPr>
              <w:keepLines/>
              <w:suppressAutoHyphens w:val="0"/>
              <w:spacing w:before="80" w:after="80" w:line="200" w:lineRule="exact"/>
              <w:ind w:left="113" w:right="113"/>
              <w:rPr>
                <w:i/>
                <w:sz w:val="16"/>
              </w:rPr>
            </w:pPr>
            <w:r w:rsidRPr="003B0EDE">
              <w:rPr>
                <w:i/>
                <w:sz w:val="16"/>
              </w:rPr>
              <w:t xml:space="preserve">Frontal </w:t>
            </w:r>
            <w:r>
              <w:rPr>
                <w:i/>
                <w:sz w:val="16"/>
              </w:rPr>
              <w:t>i</w:t>
            </w:r>
            <w:r w:rsidRPr="003B0EDE">
              <w:rPr>
                <w:i/>
                <w:sz w:val="16"/>
              </w:rPr>
              <w:t>mpact</w:t>
            </w:r>
          </w:p>
        </w:tc>
        <w:tc>
          <w:tcPr>
            <w:tcW w:w="1471" w:type="pct"/>
            <w:gridSpan w:val="3"/>
            <w:tcBorders>
              <w:bottom w:val="single" w:sz="4" w:space="0" w:color="auto"/>
            </w:tcBorders>
            <w:shd w:val="clear" w:color="auto" w:fill="auto"/>
            <w:vAlign w:val="bottom"/>
          </w:tcPr>
          <w:p w14:paraId="2530F9F0" w14:textId="77777777" w:rsidR="00BA216A" w:rsidRPr="003B0EDE" w:rsidRDefault="00BA216A" w:rsidP="00E97232">
            <w:pPr>
              <w:keepLines/>
              <w:suppressAutoHyphens w:val="0"/>
              <w:spacing w:before="80" w:after="80" w:line="200" w:lineRule="exact"/>
              <w:ind w:left="113" w:right="113"/>
              <w:rPr>
                <w:i/>
                <w:sz w:val="16"/>
              </w:rPr>
            </w:pPr>
            <w:r w:rsidRPr="003B0EDE">
              <w:rPr>
                <w:i/>
                <w:sz w:val="16"/>
              </w:rPr>
              <w:t xml:space="preserve">Rear </w:t>
            </w:r>
            <w:r>
              <w:rPr>
                <w:i/>
                <w:sz w:val="16"/>
              </w:rPr>
              <w:t>i</w:t>
            </w:r>
            <w:r w:rsidRPr="003B0EDE">
              <w:rPr>
                <w:i/>
                <w:sz w:val="16"/>
              </w:rPr>
              <w:t>mpact</w:t>
            </w:r>
          </w:p>
        </w:tc>
        <w:tc>
          <w:tcPr>
            <w:tcW w:w="1247" w:type="pct"/>
            <w:gridSpan w:val="2"/>
            <w:tcBorders>
              <w:bottom w:val="single" w:sz="4" w:space="0" w:color="auto"/>
            </w:tcBorders>
            <w:shd w:val="clear" w:color="auto" w:fill="auto"/>
            <w:vAlign w:val="bottom"/>
          </w:tcPr>
          <w:p w14:paraId="62F144E7" w14:textId="77777777" w:rsidR="00BA216A" w:rsidRPr="003B0EDE" w:rsidRDefault="00BA216A" w:rsidP="00E97232">
            <w:pPr>
              <w:keepLines/>
              <w:suppressAutoHyphens w:val="0"/>
              <w:spacing w:before="80" w:after="80" w:line="200" w:lineRule="exact"/>
              <w:ind w:left="113" w:right="113"/>
              <w:rPr>
                <w:i/>
                <w:sz w:val="16"/>
              </w:rPr>
            </w:pPr>
            <w:r w:rsidRPr="003B0EDE">
              <w:rPr>
                <w:i/>
                <w:sz w:val="16"/>
              </w:rPr>
              <w:t xml:space="preserve">Lateral </w:t>
            </w:r>
            <w:r>
              <w:rPr>
                <w:i/>
                <w:sz w:val="16"/>
              </w:rPr>
              <w:t>i</w:t>
            </w:r>
            <w:r w:rsidRPr="003B0EDE">
              <w:rPr>
                <w:i/>
                <w:sz w:val="16"/>
              </w:rPr>
              <w:t>mpact</w:t>
            </w:r>
          </w:p>
        </w:tc>
      </w:tr>
      <w:tr w:rsidR="00BA216A" w:rsidRPr="003B0EDE" w14:paraId="7822006E" w14:textId="77777777" w:rsidTr="00BA216A">
        <w:tc>
          <w:tcPr>
            <w:tcW w:w="399" w:type="pct"/>
            <w:tcBorders>
              <w:bottom w:val="single" w:sz="12" w:space="0" w:color="auto"/>
            </w:tcBorders>
            <w:shd w:val="clear" w:color="auto" w:fill="auto"/>
          </w:tcPr>
          <w:p w14:paraId="12107F03" w14:textId="77777777" w:rsidR="00BA216A" w:rsidRPr="003B0EDE" w:rsidRDefault="00BA216A" w:rsidP="00E97232">
            <w:pPr>
              <w:keepLines/>
              <w:suppressAutoHyphens w:val="0"/>
              <w:spacing w:before="40" w:after="120" w:line="180" w:lineRule="exact"/>
              <w:ind w:left="57" w:right="57"/>
              <w:rPr>
                <w:i/>
                <w:sz w:val="16"/>
                <w:szCs w:val="16"/>
              </w:rPr>
            </w:pPr>
            <w:r w:rsidRPr="003B0EDE">
              <w:rPr>
                <w:i/>
                <w:sz w:val="16"/>
                <w:szCs w:val="16"/>
              </w:rPr>
              <w:t>Test</w:t>
            </w:r>
          </w:p>
        </w:tc>
        <w:tc>
          <w:tcPr>
            <w:tcW w:w="553" w:type="pct"/>
            <w:tcBorders>
              <w:bottom w:val="single" w:sz="12" w:space="0" w:color="auto"/>
            </w:tcBorders>
            <w:shd w:val="clear" w:color="auto" w:fill="auto"/>
          </w:tcPr>
          <w:p w14:paraId="1DE55EB3"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Restraint</w:t>
            </w:r>
          </w:p>
        </w:tc>
        <w:tc>
          <w:tcPr>
            <w:tcW w:w="448" w:type="pct"/>
            <w:tcBorders>
              <w:bottom w:val="single" w:sz="12" w:space="0" w:color="auto"/>
            </w:tcBorders>
            <w:shd w:val="clear" w:color="auto" w:fill="auto"/>
          </w:tcPr>
          <w:p w14:paraId="036EACE2"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Speed km/h</w:t>
            </w:r>
          </w:p>
        </w:tc>
        <w:tc>
          <w:tcPr>
            <w:tcW w:w="368" w:type="pct"/>
            <w:tcBorders>
              <w:bottom w:val="single" w:sz="12" w:space="0" w:color="auto"/>
            </w:tcBorders>
            <w:shd w:val="clear" w:color="auto" w:fill="auto"/>
          </w:tcPr>
          <w:p w14:paraId="47EB01E3"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Test pulse No.</w:t>
            </w:r>
          </w:p>
        </w:tc>
        <w:tc>
          <w:tcPr>
            <w:tcW w:w="514" w:type="pct"/>
            <w:tcBorders>
              <w:bottom w:val="single" w:sz="12" w:space="0" w:color="auto"/>
            </w:tcBorders>
            <w:shd w:val="clear" w:color="auto" w:fill="auto"/>
          </w:tcPr>
          <w:p w14:paraId="1DB44C9D"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Stopping distance during test (mm)</w:t>
            </w:r>
          </w:p>
        </w:tc>
        <w:tc>
          <w:tcPr>
            <w:tcW w:w="442" w:type="pct"/>
            <w:tcBorders>
              <w:bottom w:val="single" w:sz="12" w:space="0" w:color="auto"/>
            </w:tcBorders>
            <w:shd w:val="clear" w:color="auto" w:fill="auto"/>
          </w:tcPr>
          <w:p w14:paraId="28EBF323"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Speed km/h</w:t>
            </w:r>
          </w:p>
        </w:tc>
        <w:tc>
          <w:tcPr>
            <w:tcW w:w="441" w:type="pct"/>
            <w:tcBorders>
              <w:bottom w:val="single" w:sz="12" w:space="0" w:color="auto"/>
            </w:tcBorders>
            <w:shd w:val="clear" w:color="auto" w:fill="auto"/>
          </w:tcPr>
          <w:p w14:paraId="7EDB3FDB"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Test pulse No.</w:t>
            </w:r>
          </w:p>
        </w:tc>
        <w:tc>
          <w:tcPr>
            <w:tcW w:w="588" w:type="pct"/>
            <w:tcBorders>
              <w:bottom w:val="single" w:sz="12" w:space="0" w:color="auto"/>
            </w:tcBorders>
            <w:shd w:val="clear" w:color="auto" w:fill="auto"/>
          </w:tcPr>
          <w:p w14:paraId="3C2DB2F7"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Stopping distance during test (mm)</w:t>
            </w:r>
          </w:p>
        </w:tc>
        <w:tc>
          <w:tcPr>
            <w:tcW w:w="515" w:type="pct"/>
            <w:tcBorders>
              <w:bottom w:val="single" w:sz="12" w:space="0" w:color="auto"/>
            </w:tcBorders>
            <w:shd w:val="clear" w:color="auto" w:fill="auto"/>
          </w:tcPr>
          <w:p w14:paraId="403771B1" w14:textId="77777777" w:rsidR="00BA216A" w:rsidRPr="00BA216A" w:rsidRDefault="00BA216A" w:rsidP="00E97232">
            <w:pPr>
              <w:keepLines/>
              <w:suppressAutoHyphens w:val="0"/>
              <w:spacing w:before="80" w:after="80" w:line="200" w:lineRule="exact"/>
              <w:ind w:left="113" w:right="113"/>
              <w:rPr>
                <w:i/>
                <w:sz w:val="16"/>
              </w:rPr>
            </w:pPr>
            <w:r w:rsidRPr="00BA216A">
              <w:rPr>
                <w:i/>
                <w:sz w:val="16"/>
              </w:rPr>
              <w:t>Relative door/bench velocity</w:t>
            </w:r>
          </w:p>
        </w:tc>
        <w:tc>
          <w:tcPr>
            <w:tcW w:w="732" w:type="pct"/>
            <w:tcBorders>
              <w:bottom w:val="single" w:sz="12" w:space="0" w:color="auto"/>
            </w:tcBorders>
            <w:shd w:val="clear" w:color="auto" w:fill="auto"/>
            <w:vAlign w:val="bottom"/>
          </w:tcPr>
          <w:p w14:paraId="2A11637A" w14:textId="77777777" w:rsidR="00BA216A" w:rsidRPr="00BA216A" w:rsidRDefault="00BA216A" w:rsidP="00E97232">
            <w:pPr>
              <w:keepLines/>
              <w:suppressAutoHyphens w:val="0"/>
              <w:spacing w:before="80" w:after="80" w:line="200" w:lineRule="exact"/>
              <w:ind w:left="113" w:right="113"/>
              <w:jc w:val="right"/>
              <w:rPr>
                <w:i/>
                <w:sz w:val="16"/>
              </w:rPr>
            </w:pPr>
            <w:r w:rsidRPr="00BA216A">
              <w:rPr>
                <w:i/>
                <w:sz w:val="16"/>
              </w:rPr>
              <w:t>Stopping distance during test (mm) Maximum intrusion</w:t>
            </w:r>
          </w:p>
        </w:tc>
      </w:tr>
      <w:tr w:rsidR="00BA216A" w:rsidRPr="003B0EDE" w14:paraId="4751D2C0" w14:textId="77777777" w:rsidTr="00BA216A">
        <w:tc>
          <w:tcPr>
            <w:tcW w:w="399" w:type="pct"/>
            <w:vMerge w:val="restart"/>
            <w:tcBorders>
              <w:top w:val="single" w:sz="12" w:space="0" w:color="auto"/>
            </w:tcBorders>
            <w:shd w:val="clear" w:color="auto" w:fill="auto"/>
          </w:tcPr>
          <w:p w14:paraId="4B77763E" w14:textId="77777777" w:rsidR="00BA216A" w:rsidRPr="003B0EDE" w:rsidRDefault="00BA216A" w:rsidP="00E97232">
            <w:pPr>
              <w:keepLines/>
              <w:suppressAutoHyphens w:val="0"/>
              <w:spacing w:before="40" w:after="40" w:line="220" w:lineRule="exact"/>
              <w:ind w:left="57" w:right="113"/>
              <w:rPr>
                <w:sz w:val="18"/>
                <w:szCs w:val="18"/>
              </w:rPr>
            </w:pPr>
            <w:r w:rsidRPr="003B0EDE">
              <w:rPr>
                <w:sz w:val="18"/>
                <w:szCs w:val="18"/>
              </w:rPr>
              <w:t>Trolley with test</w:t>
            </w:r>
            <w:r>
              <w:rPr>
                <w:sz w:val="18"/>
                <w:szCs w:val="18"/>
              </w:rPr>
              <w:t xml:space="preserve"> </w:t>
            </w:r>
            <w:r w:rsidRPr="003B0EDE">
              <w:rPr>
                <w:sz w:val="18"/>
                <w:szCs w:val="18"/>
              </w:rPr>
              <w:t>bench</w:t>
            </w:r>
          </w:p>
        </w:tc>
        <w:tc>
          <w:tcPr>
            <w:tcW w:w="553" w:type="pct"/>
            <w:tcBorders>
              <w:top w:val="single" w:sz="12" w:space="0" w:color="auto"/>
            </w:tcBorders>
            <w:shd w:val="clear" w:color="auto" w:fill="auto"/>
          </w:tcPr>
          <w:p w14:paraId="41001326" w14:textId="77777777" w:rsidR="00BA216A" w:rsidRDefault="00BA216A" w:rsidP="00E97232">
            <w:pPr>
              <w:keepLines/>
              <w:suppressAutoHyphens w:val="0"/>
              <w:spacing w:before="40" w:after="40" w:line="220" w:lineRule="exact"/>
              <w:ind w:left="57" w:right="113"/>
              <w:rPr>
                <w:sz w:val="18"/>
                <w:szCs w:val="18"/>
              </w:rPr>
            </w:pPr>
            <w:r>
              <w:rPr>
                <w:sz w:val="18"/>
                <w:szCs w:val="18"/>
              </w:rPr>
              <w:t>F</w:t>
            </w:r>
            <w:r w:rsidRPr="003B0EDE">
              <w:rPr>
                <w:sz w:val="18"/>
                <w:szCs w:val="18"/>
              </w:rPr>
              <w:t xml:space="preserve">orward </w:t>
            </w:r>
          </w:p>
          <w:p w14:paraId="3AEB5E7D" w14:textId="77777777" w:rsidR="00BA216A" w:rsidRPr="003B0EDE" w:rsidRDefault="00BA216A" w:rsidP="00E97232">
            <w:pPr>
              <w:keepLines/>
              <w:suppressAutoHyphens w:val="0"/>
              <w:spacing w:before="40" w:after="40" w:line="220" w:lineRule="exact"/>
              <w:ind w:left="57" w:right="113"/>
              <w:rPr>
                <w:sz w:val="18"/>
                <w:szCs w:val="18"/>
              </w:rPr>
            </w:pPr>
            <w:r>
              <w:rPr>
                <w:sz w:val="18"/>
                <w:szCs w:val="18"/>
              </w:rPr>
              <w:t>F</w:t>
            </w:r>
            <w:r w:rsidRPr="003B0EDE">
              <w:rPr>
                <w:sz w:val="18"/>
                <w:szCs w:val="18"/>
              </w:rPr>
              <w:t>acing</w:t>
            </w:r>
          </w:p>
        </w:tc>
        <w:tc>
          <w:tcPr>
            <w:tcW w:w="448" w:type="pct"/>
            <w:tcBorders>
              <w:top w:val="single" w:sz="12" w:space="0" w:color="auto"/>
            </w:tcBorders>
            <w:shd w:val="clear" w:color="auto" w:fill="auto"/>
          </w:tcPr>
          <w:p w14:paraId="7294B866"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50</w:t>
            </w:r>
            <w:r>
              <w:rPr>
                <w:sz w:val="18"/>
                <w:szCs w:val="18"/>
              </w:rPr>
              <w:t xml:space="preserve"> </w:t>
            </w:r>
            <w:r w:rsidRPr="003B0EDE">
              <w:rPr>
                <w:sz w:val="18"/>
                <w:szCs w:val="18"/>
              </w:rPr>
              <w:t>+</w:t>
            </w:r>
            <w:r>
              <w:rPr>
                <w:sz w:val="18"/>
                <w:szCs w:val="18"/>
              </w:rPr>
              <w:t xml:space="preserve"> </w:t>
            </w:r>
            <w:r w:rsidRPr="003B0EDE">
              <w:rPr>
                <w:sz w:val="18"/>
                <w:szCs w:val="18"/>
              </w:rPr>
              <w:t>0</w:t>
            </w:r>
          </w:p>
          <w:p w14:paraId="4E731CD6"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-2</w:t>
            </w:r>
          </w:p>
        </w:tc>
        <w:tc>
          <w:tcPr>
            <w:tcW w:w="368" w:type="pct"/>
            <w:tcBorders>
              <w:top w:val="single" w:sz="12" w:space="0" w:color="auto"/>
            </w:tcBorders>
            <w:shd w:val="clear" w:color="auto" w:fill="auto"/>
          </w:tcPr>
          <w:p w14:paraId="31261A48"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1</w:t>
            </w:r>
          </w:p>
        </w:tc>
        <w:tc>
          <w:tcPr>
            <w:tcW w:w="514" w:type="pct"/>
            <w:tcBorders>
              <w:top w:val="single" w:sz="12" w:space="0" w:color="auto"/>
            </w:tcBorders>
            <w:shd w:val="clear" w:color="auto" w:fill="auto"/>
          </w:tcPr>
          <w:p w14:paraId="1DCAFC26"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650</w:t>
            </w:r>
            <w:r>
              <w:rPr>
                <w:sz w:val="18"/>
                <w:szCs w:val="18"/>
              </w:rPr>
              <w:t xml:space="preserve"> </w:t>
            </w:r>
            <w:r w:rsidRPr="003B0EDE">
              <w:rPr>
                <w:sz w:val="18"/>
                <w:szCs w:val="18"/>
              </w:rPr>
              <w:t>±</w:t>
            </w:r>
            <w:r>
              <w:rPr>
                <w:sz w:val="18"/>
                <w:szCs w:val="18"/>
              </w:rPr>
              <w:t xml:space="preserve"> </w:t>
            </w:r>
            <w:r w:rsidRPr="003B0EDE">
              <w:rPr>
                <w:sz w:val="18"/>
                <w:szCs w:val="18"/>
              </w:rPr>
              <w:t>50</w:t>
            </w:r>
          </w:p>
        </w:tc>
        <w:tc>
          <w:tcPr>
            <w:tcW w:w="442" w:type="pct"/>
            <w:tcBorders>
              <w:top w:val="single" w:sz="12" w:space="0" w:color="auto"/>
            </w:tcBorders>
            <w:shd w:val="clear" w:color="auto" w:fill="auto"/>
          </w:tcPr>
          <w:p w14:paraId="0F37F5EE"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NA</w:t>
            </w:r>
          </w:p>
        </w:tc>
        <w:tc>
          <w:tcPr>
            <w:tcW w:w="441" w:type="pct"/>
            <w:tcBorders>
              <w:top w:val="single" w:sz="12" w:space="0" w:color="auto"/>
            </w:tcBorders>
            <w:shd w:val="clear" w:color="auto" w:fill="auto"/>
          </w:tcPr>
          <w:p w14:paraId="70E260CF" w14:textId="07CA0598" w:rsidR="00BA216A" w:rsidRPr="003B0EDE" w:rsidRDefault="00BA216A" w:rsidP="00E97232">
            <w:pPr>
              <w:keepLines/>
              <w:suppressAutoHyphens w:val="0"/>
              <w:spacing w:before="40" w:after="40" w:line="220" w:lineRule="exact"/>
              <w:ind w:left="57" w:right="113"/>
              <w:jc w:val="center"/>
              <w:rPr>
                <w:sz w:val="18"/>
                <w:szCs w:val="18"/>
              </w:rPr>
            </w:pPr>
            <w:r>
              <w:rPr>
                <w:sz w:val="18"/>
                <w:szCs w:val="18"/>
              </w:rPr>
              <w:t>NA</w:t>
            </w:r>
          </w:p>
        </w:tc>
        <w:tc>
          <w:tcPr>
            <w:tcW w:w="588" w:type="pct"/>
            <w:tcBorders>
              <w:top w:val="single" w:sz="12" w:space="0" w:color="auto"/>
            </w:tcBorders>
            <w:shd w:val="clear" w:color="auto" w:fill="auto"/>
          </w:tcPr>
          <w:p w14:paraId="37A8CBA1"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NA</w:t>
            </w:r>
          </w:p>
        </w:tc>
        <w:tc>
          <w:tcPr>
            <w:tcW w:w="515" w:type="pct"/>
            <w:tcBorders>
              <w:top w:val="single" w:sz="12" w:space="0" w:color="auto"/>
            </w:tcBorders>
            <w:shd w:val="clear" w:color="auto" w:fill="auto"/>
          </w:tcPr>
          <w:p w14:paraId="61989EA7" w14:textId="77777777" w:rsidR="00BA216A" w:rsidRPr="00BA216A" w:rsidRDefault="00BA216A" w:rsidP="00E97232">
            <w:pPr>
              <w:keepLines/>
              <w:suppressAutoHyphens w:val="0"/>
              <w:spacing w:before="40" w:after="40" w:line="220" w:lineRule="exact"/>
              <w:ind w:left="57" w:right="113"/>
              <w:jc w:val="center"/>
              <w:rPr>
                <w:sz w:val="18"/>
                <w:szCs w:val="18"/>
              </w:rPr>
            </w:pPr>
            <w:r w:rsidRPr="00BA216A">
              <w:rPr>
                <w:sz w:val="18"/>
                <w:szCs w:val="18"/>
              </w:rPr>
              <w:t>3</w:t>
            </w:r>
          </w:p>
        </w:tc>
        <w:tc>
          <w:tcPr>
            <w:tcW w:w="732" w:type="pct"/>
            <w:tcBorders>
              <w:top w:val="single" w:sz="12" w:space="0" w:color="auto"/>
            </w:tcBorders>
            <w:shd w:val="clear" w:color="auto" w:fill="auto"/>
          </w:tcPr>
          <w:p w14:paraId="370B4B3A" w14:textId="77777777" w:rsidR="00BA216A" w:rsidRPr="00BA216A" w:rsidRDefault="00BA216A" w:rsidP="00E97232">
            <w:pPr>
              <w:keepLines/>
              <w:suppressAutoHyphens w:val="0"/>
              <w:spacing w:before="40" w:after="40" w:line="220" w:lineRule="exact"/>
              <w:ind w:left="57" w:right="113"/>
              <w:jc w:val="center"/>
              <w:rPr>
                <w:sz w:val="18"/>
                <w:szCs w:val="18"/>
              </w:rPr>
            </w:pPr>
            <w:r w:rsidRPr="00BA216A">
              <w:rPr>
                <w:sz w:val="18"/>
                <w:szCs w:val="18"/>
              </w:rPr>
              <w:t>250 ± 50</w:t>
            </w:r>
          </w:p>
        </w:tc>
      </w:tr>
      <w:tr w:rsidR="00BA216A" w:rsidRPr="003B0EDE" w14:paraId="4800A621" w14:textId="77777777" w:rsidTr="00BA216A">
        <w:tc>
          <w:tcPr>
            <w:tcW w:w="399" w:type="pct"/>
            <w:vMerge/>
            <w:shd w:val="clear" w:color="auto" w:fill="auto"/>
          </w:tcPr>
          <w:p w14:paraId="290EF20F" w14:textId="77777777" w:rsidR="00BA216A" w:rsidRPr="003B0EDE" w:rsidRDefault="00BA216A" w:rsidP="00E97232">
            <w:pPr>
              <w:keepLines/>
              <w:suppressAutoHyphens w:val="0"/>
              <w:spacing w:before="40" w:after="40" w:line="220" w:lineRule="exact"/>
              <w:ind w:left="57" w:right="113"/>
              <w:rPr>
                <w:sz w:val="18"/>
                <w:szCs w:val="18"/>
              </w:rPr>
            </w:pPr>
          </w:p>
        </w:tc>
        <w:tc>
          <w:tcPr>
            <w:tcW w:w="553" w:type="pct"/>
            <w:tcBorders>
              <w:bottom w:val="single" w:sz="4" w:space="0" w:color="auto"/>
            </w:tcBorders>
            <w:shd w:val="clear" w:color="auto" w:fill="auto"/>
          </w:tcPr>
          <w:p w14:paraId="3D68E8EA" w14:textId="77777777" w:rsidR="00BA216A" w:rsidRDefault="00BA216A" w:rsidP="00E97232">
            <w:pPr>
              <w:keepLines/>
              <w:suppressAutoHyphens w:val="0"/>
              <w:spacing w:before="40" w:after="40" w:line="220" w:lineRule="exact"/>
              <w:ind w:left="57" w:right="113"/>
              <w:rPr>
                <w:sz w:val="18"/>
                <w:szCs w:val="18"/>
              </w:rPr>
            </w:pPr>
            <w:r>
              <w:rPr>
                <w:sz w:val="18"/>
                <w:szCs w:val="18"/>
              </w:rPr>
              <w:t>R</w:t>
            </w:r>
            <w:r w:rsidRPr="003B0EDE">
              <w:rPr>
                <w:sz w:val="18"/>
                <w:szCs w:val="18"/>
              </w:rPr>
              <w:t xml:space="preserve">earward </w:t>
            </w:r>
          </w:p>
          <w:p w14:paraId="7CBC2D13" w14:textId="77777777" w:rsidR="00BA216A" w:rsidRPr="003B0EDE" w:rsidRDefault="00BA216A" w:rsidP="00E97232">
            <w:pPr>
              <w:keepLines/>
              <w:suppressAutoHyphens w:val="0"/>
              <w:spacing w:before="40" w:after="40" w:line="220" w:lineRule="exact"/>
              <w:ind w:left="57" w:right="113"/>
              <w:rPr>
                <w:sz w:val="18"/>
                <w:szCs w:val="18"/>
              </w:rPr>
            </w:pPr>
            <w:r>
              <w:rPr>
                <w:sz w:val="18"/>
                <w:szCs w:val="18"/>
              </w:rPr>
              <w:t>F</w:t>
            </w:r>
            <w:r w:rsidRPr="003B0EDE">
              <w:rPr>
                <w:sz w:val="18"/>
                <w:szCs w:val="18"/>
              </w:rPr>
              <w:t>acing</w:t>
            </w:r>
          </w:p>
        </w:tc>
        <w:tc>
          <w:tcPr>
            <w:tcW w:w="448" w:type="pct"/>
            <w:tcBorders>
              <w:bottom w:val="single" w:sz="4" w:space="0" w:color="auto"/>
            </w:tcBorders>
            <w:shd w:val="clear" w:color="auto" w:fill="auto"/>
          </w:tcPr>
          <w:p w14:paraId="5A1A2A76"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50</w:t>
            </w:r>
            <w:r>
              <w:rPr>
                <w:sz w:val="18"/>
                <w:szCs w:val="18"/>
              </w:rPr>
              <w:t xml:space="preserve"> </w:t>
            </w:r>
            <w:r w:rsidRPr="003B0EDE">
              <w:rPr>
                <w:sz w:val="18"/>
                <w:szCs w:val="18"/>
              </w:rPr>
              <w:t>+</w:t>
            </w:r>
            <w:r>
              <w:rPr>
                <w:sz w:val="18"/>
                <w:szCs w:val="18"/>
              </w:rPr>
              <w:t xml:space="preserve"> </w:t>
            </w:r>
            <w:r w:rsidRPr="003B0EDE">
              <w:rPr>
                <w:sz w:val="18"/>
                <w:szCs w:val="18"/>
              </w:rPr>
              <w:t>0</w:t>
            </w:r>
          </w:p>
          <w:p w14:paraId="38DBD4BF"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-2</w:t>
            </w:r>
          </w:p>
        </w:tc>
        <w:tc>
          <w:tcPr>
            <w:tcW w:w="368" w:type="pct"/>
            <w:tcBorders>
              <w:bottom w:val="single" w:sz="4" w:space="0" w:color="auto"/>
            </w:tcBorders>
            <w:shd w:val="clear" w:color="auto" w:fill="auto"/>
          </w:tcPr>
          <w:p w14:paraId="647D8218"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1</w:t>
            </w:r>
          </w:p>
        </w:tc>
        <w:tc>
          <w:tcPr>
            <w:tcW w:w="514" w:type="pct"/>
            <w:tcBorders>
              <w:bottom w:val="single" w:sz="4" w:space="0" w:color="auto"/>
            </w:tcBorders>
            <w:shd w:val="clear" w:color="auto" w:fill="auto"/>
          </w:tcPr>
          <w:p w14:paraId="3DF4C356"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650</w:t>
            </w:r>
            <w:r>
              <w:rPr>
                <w:sz w:val="18"/>
                <w:szCs w:val="18"/>
              </w:rPr>
              <w:t xml:space="preserve"> </w:t>
            </w:r>
            <w:r w:rsidRPr="003B0EDE">
              <w:rPr>
                <w:sz w:val="18"/>
                <w:szCs w:val="18"/>
              </w:rPr>
              <w:t>±</w:t>
            </w:r>
            <w:r>
              <w:rPr>
                <w:sz w:val="18"/>
                <w:szCs w:val="18"/>
              </w:rPr>
              <w:t xml:space="preserve"> </w:t>
            </w:r>
            <w:r w:rsidRPr="003B0EDE">
              <w:rPr>
                <w:sz w:val="18"/>
                <w:szCs w:val="18"/>
              </w:rPr>
              <w:t>50</w:t>
            </w:r>
          </w:p>
        </w:tc>
        <w:tc>
          <w:tcPr>
            <w:tcW w:w="442" w:type="pct"/>
            <w:tcBorders>
              <w:bottom w:val="single" w:sz="4" w:space="0" w:color="auto"/>
            </w:tcBorders>
            <w:shd w:val="clear" w:color="auto" w:fill="auto"/>
          </w:tcPr>
          <w:p w14:paraId="71F6944E" w14:textId="6C455D4D"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30</w:t>
            </w:r>
            <w:r>
              <w:rPr>
                <w:sz w:val="18"/>
                <w:szCs w:val="18"/>
              </w:rPr>
              <w:t xml:space="preserve"> </w:t>
            </w:r>
            <w:r w:rsidRPr="003B0EDE">
              <w:rPr>
                <w:sz w:val="18"/>
                <w:szCs w:val="18"/>
              </w:rPr>
              <w:t>+</w:t>
            </w:r>
            <w:r>
              <w:rPr>
                <w:sz w:val="18"/>
                <w:szCs w:val="18"/>
              </w:rPr>
              <w:t xml:space="preserve"> </w:t>
            </w:r>
            <w:r w:rsidRPr="003B0EDE">
              <w:rPr>
                <w:sz w:val="18"/>
                <w:szCs w:val="18"/>
              </w:rPr>
              <w:t>2</w:t>
            </w:r>
          </w:p>
          <w:p w14:paraId="1BA45AEA"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-0</w:t>
            </w:r>
          </w:p>
        </w:tc>
        <w:tc>
          <w:tcPr>
            <w:tcW w:w="441" w:type="pct"/>
            <w:tcBorders>
              <w:bottom w:val="single" w:sz="4" w:space="0" w:color="auto"/>
            </w:tcBorders>
            <w:shd w:val="clear" w:color="auto" w:fill="auto"/>
          </w:tcPr>
          <w:p w14:paraId="0B40901D"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2</w:t>
            </w:r>
          </w:p>
        </w:tc>
        <w:tc>
          <w:tcPr>
            <w:tcW w:w="588" w:type="pct"/>
            <w:tcBorders>
              <w:bottom w:val="single" w:sz="4" w:space="0" w:color="auto"/>
            </w:tcBorders>
            <w:shd w:val="clear" w:color="auto" w:fill="auto"/>
          </w:tcPr>
          <w:p w14:paraId="46E5587D"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275</w:t>
            </w:r>
            <w:r>
              <w:rPr>
                <w:sz w:val="18"/>
                <w:szCs w:val="18"/>
              </w:rPr>
              <w:t xml:space="preserve"> </w:t>
            </w:r>
            <w:r w:rsidRPr="003B0EDE">
              <w:rPr>
                <w:sz w:val="18"/>
                <w:szCs w:val="18"/>
              </w:rPr>
              <w:t>±</w:t>
            </w:r>
            <w:r>
              <w:rPr>
                <w:sz w:val="18"/>
                <w:szCs w:val="18"/>
              </w:rPr>
              <w:t xml:space="preserve"> </w:t>
            </w:r>
            <w:r w:rsidRPr="003B0EDE">
              <w:rPr>
                <w:sz w:val="18"/>
                <w:szCs w:val="18"/>
              </w:rPr>
              <w:t>25</w:t>
            </w:r>
          </w:p>
        </w:tc>
        <w:tc>
          <w:tcPr>
            <w:tcW w:w="515" w:type="pct"/>
            <w:tcBorders>
              <w:bottom w:val="single" w:sz="4" w:space="0" w:color="auto"/>
            </w:tcBorders>
            <w:shd w:val="clear" w:color="auto" w:fill="auto"/>
          </w:tcPr>
          <w:p w14:paraId="678096D7" w14:textId="77777777" w:rsidR="00BA216A" w:rsidRPr="00BA216A" w:rsidRDefault="00BA216A" w:rsidP="00E97232">
            <w:pPr>
              <w:keepLines/>
              <w:suppressAutoHyphens w:val="0"/>
              <w:spacing w:before="40" w:after="40" w:line="220" w:lineRule="exact"/>
              <w:ind w:left="57" w:right="113"/>
              <w:jc w:val="center"/>
              <w:rPr>
                <w:sz w:val="18"/>
                <w:szCs w:val="18"/>
              </w:rPr>
            </w:pPr>
            <w:r w:rsidRPr="00BA216A">
              <w:rPr>
                <w:sz w:val="18"/>
                <w:szCs w:val="18"/>
              </w:rPr>
              <w:t>3</w:t>
            </w:r>
          </w:p>
        </w:tc>
        <w:tc>
          <w:tcPr>
            <w:tcW w:w="732" w:type="pct"/>
            <w:tcBorders>
              <w:bottom w:val="single" w:sz="4" w:space="0" w:color="auto"/>
            </w:tcBorders>
            <w:shd w:val="clear" w:color="auto" w:fill="auto"/>
          </w:tcPr>
          <w:p w14:paraId="4B27915E" w14:textId="77777777" w:rsidR="00BA216A" w:rsidRPr="00BA216A" w:rsidRDefault="00BA216A" w:rsidP="00E97232">
            <w:pPr>
              <w:keepLines/>
              <w:suppressAutoHyphens w:val="0"/>
              <w:spacing w:before="40" w:after="40" w:line="220" w:lineRule="exact"/>
              <w:ind w:left="57" w:right="113"/>
              <w:jc w:val="center"/>
              <w:rPr>
                <w:sz w:val="18"/>
                <w:szCs w:val="18"/>
              </w:rPr>
            </w:pPr>
            <w:r w:rsidRPr="00BA216A">
              <w:rPr>
                <w:sz w:val="18"/>
                <w:szCs w:val="18"/>
              </w:rPr>
              <w:t>250 ± 50</w:t>
            </w:r>
          </w:p>
        </w:tc>
      </w:tr>
      <w:tr w:rsidR="00BA216A" w:rsidRPr="003B0EDE" w14:paraId="7148A794" w14:textId="77777777" w:rsidTr="00BA216A">
        <w:tc>
          <w:tcPr>
            <w:tcW w:w="399" w:type="pct"/>
            <w:vMerge/>
            <w:tcBorders>
              <w:bottom w:val="single" w:sz="12" w:space="0" w:color="auto"/>
            </w:tcBorders>
            <w:shd w:val="clear" w:color="auto" w:fill="auto"/>
          </w:tcPr>
          <w:p w14:paraId="5BF217CE" w14:textId="77777777" w:rsidR="00BA216A" w:rsidRPr="003B0EDE" w:rsidRDefault="00BA216A" w:rsidP="00E97232">
            <w:pPr>
              <w:keepLines/>
              <w:suppressAutoHyphens w:val="0"/>
              <w:spacing w:before="40" w:after="40" w:line="220" w:lineRule="exact"/>
              <w:ind w:left="57" w:right="113"/>
              <w:rPr>
                <w:sz w:val="18"/>
                <w:szCs w:val="18"/>
              </w:rPr>
            </w:pPr>
          </w:p>
        </w:tc>
        <w:tc>
          <w:tcPr>
            <w:tcW w:w="553" w:type="pct"/>
            <w:tcBorders>
              <w:bottom w:val="single" w:sz="12" w:space="0" w:color="auto"/>
            </w:tcBorders>
            <w:shd w:val="clear" w:color="auto" w:fill="auto"/>
          </w:tcPr>
          <w:p w14:paraId="71880F2D" w14:textId="77777777" w:rsidR="00BA216A" w:rsidRDefault="00BA216A" w:rsidP="00E97232">
            <w:pPr>
              <w:keepLines/>
              <w:suppressAutoHyphens w:val="0"/>
              <w:spacing w:before="40" w:after="40" w:line="220" w:lineRule="exact"/>
              <w:ind w:left="57" w:right="113"/>
              <w:rPr>
                <w:sz w:val="18"/>
                <w:szCs w:val="18"/>
              </w:rPr>
            </w:pPr>
            <w:r w:rsidRPr="003B0EDE">
              <w:rPr>
                <w:sz w:val="18"/>
                <w:szCs w:val="18"/>
              </w:rPr>
              <w:t xml:space="preserve">Lateral </w:t>
            </w:r>
          </w:p>
          <w:p w14:paraId="0BBB2D48" w14:textId="77777777" w:rsidR="00BA216A" w:rsidRPr="003B0EDE" w:rsidRDefault="00BA216A" w:rsidP="00E97232">
            <w:pPr>
              <w:keepLines/>
              <w:suppressAutoHyphens w:val="0"/>
              <w:spacing w:before="40" w:after="40" w:line="220" w:lineRule="exact"/>
              <w:ind w:left="57" w:right="113"/>
              <w:rPr>
                <w:sz w:val="18"/>
                <w:szCs w:val="18"/>
              </w:rPr>
            </w:pPr>
            <w:r>
              <w:rPr>
                <w:sz w:val="18"/>
                <w:szCs w:val="18"/>
              </w:rPr>
              <w:t>F</w:t>
            </w:r>
            <w:r w:rsidRPr="003B0EDE">
              <w:rPr>
                <w:sz w:val="18"/>
                <w:szCs w:val="18"/>
              </w:rPr>
              <w:t>acing</w:t>
            </w:r>
          </w:p>
        </w:tc>
        <w:tc>
          <w:tcPr>
            <w:tcW w:w="448" w:type="pct"/>
            <w:tcBorders>
              <w:bottom w:val="single" w:sz="12" w:space="0" w:color="auto"/>
            </w:tcBorders>
            <w:shd w:val="clear" w:color="auto" w:fill="auto"/>
          </w:tcPr>
          <w:p w14:paraId="26C4E76B"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50</w:t>
            </w:r>
            <w:r>
              <w:rPr>
                <w:sz w:val="18"/>
                <w:szCs w:val="18"/>
              </w:rPr>
              <w:t xml:space="preserve"> </w:t>
            </w:r>
            <w:r w:rsidRPr="003B0EDE">
              <w:rPr>
                <w:sz w:val="18"/>
                <w:szCs w:val="18"/>
              </w:rPr>
              <w:t>+</w:t>
            </w:r>
            <w:r>
              <w:rPr>
                <w:sz w:val="18"/>
                <w:szCs w:val="18"/>
              </w:rPr>
              <w:t xml:space="preserve"> </w:t>
            </w:r>
            <w:r w:rsidRPr="003B0EDE">
              <w:rPr>
                <w:sz w:val="18"/>
                <w:szCs w:val="18"/>
              </w:rPr>
              <w:t>0</w:t>
            </w:r>
          </w:p>
          <w:p w14:paraId="6AEEB98D"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-2</w:t>
            </w:r>
          </w:p>
        </w:tc>
        <w:tc>
          <w:tcPr>
            <w:tcW w:w="368" w:type="pct"/>
            <w:tcBorders>
              <w:bottom w:val="single" w:sz="12" w:space="0" w:color="auto"/>
            </w:tcBorders>
            <w:shd w:val="clear" w:color="auto" w:fill="auto"/>
          </w:tcPr>
          <w:p w14:paraId="63515393"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1</w:t>
            </w:r>
          </w:p>
        </w:tc>
        <w:tc>
          <w:tcPr>
            <w:tcW w:w="514" w:type="pct"/>
            <w:tcBorders>
              <w:bottom w:val="single" w:sz="12" w:space="0" w:color="auto"/>
            </w:tcBorders>
            <w:shd w:val="clear" w:color="auto" w:fill="auto"/>
          </w:tcPr>
          <w:p w14:paraId="42002A42"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650</w:t>
            </w:r>
            <w:r>
              <w:rPr>
                <w:sz w:val="18"/>
                <w:szCs w:val="18"/>
              </w:rPr>
              <w:t xml:space="preserve"> </w:t>
            </w:r>
            <w:r w:rsidRPr="003B0EDE">
              <w:rPr>
                <w:sz w:val="18"/>
                <w:szCs w:val="18"/>
              </w:rPr>
              <w:t>±</w:t>
            </w:r>
            <w:r>
              <w:rPr>
                <w:sz w:val="18"/>
                <w:szCs w:val="18"/>
              </w:rPr>
              <w:t xml:space="preserve"> </w:t>
            </w:r>
            <w:r w:rsidRPr="003B0EDE">
              <w:rPr>
                <w:sz w:val="18"/>
                <w:szCs w:val="18"/>
              </w:rPr>
              <w:t>50</w:t>
            </w:r>
          </w:p>
        </w:tc>
        <w:tc>
          <w:tcPr>
            <w:tcW w:w="442" w:type="pct"/>
            <w:tcBorders>
              <w:bottom w:val="single" w:sz="12" w:space="0" w:color="auto"/>
            </w:tcBorders>
            <w:shd w:val="clear" w:color="auto" w:fill="auto"/>
          </w:tcPr>
          <w:p w14:paraId="1B62097C" w14:textId="3C193EF2"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30</w:t>
            </w:r>
            <w:r>
              <w:rPr>
                <w:sz w:val="18"/>
                <w:szCs w:val="18"/>
              </w:rPr>
              <w:t xml:space="preserve"> </w:t>
            </w:r>
            <w:r w:rsidRPr="003B0EDE">
              <w:rPr>
                <w:sz w:val="18"/>
                <w:szCs w:val="18"/>
              </w:rPr>
              <w:t>+</w:t>
            </w:r>
            <w:r>
              <w:rPr>
                <w:sz w:val="18"/>
                <w:szCs w:val="18"/>
              </w:rPr>
              <w:t xml:space="preserve"> </w:t>
            </w:r>
            <w:r w:rsidRPr="003B0EDE">
              <w:rPr>
                <w:sz w:val="18"/>
                <w:szCs w:val="18"/>
              </w:rPr>
              <w:t>2</w:t>
            </w:r>
          </w:p>
          <w:p w14:paraId="1B1295EB" w14:textId="77777777" w:rsidR="00BA216A" w:rsidRPr="003B0EDE" w:rsidRDefault="00BA216A" w:rsidP="00A24D95">
            <w:pPr>
              <w:keepLines/>
              <w:suppressAutoHyphens w:val="0"/>
              <w:spacing w:before="40" w:after="40" w:line="220" w:lineRule="exact"/>
              <w:ind w:left="57" w:right="113"/>
              <w:rPr>
                <w:sz w:val="18"/>
                <w:szCs w:val="18"/>
              </w:rPr>
            </w:pPr>
            <w:r w:rsidRPr="003B0EDE">
              <w:rPr>
                <w:sz w:val="18"/>
                <w:szCs w:val="18"/>
              </w:rPr>
              <w:t>-0</w:t>
            </w:r>
          </w:p>
        </w:tc>
        <w:tc>
          <w:tcPr>
            <w:tcW w:w="441" w:type="pct"/>
            <w:tcBorders>
              <w:bottom w:val="single" w:sz="12" w:space="0" w:color="auto"/>
            </w:tcBorders>
            <w:shd w:val="clear" w:color="auto" w:fill="auto"/>
          </w:tcPr>
          <w:p w14:paraId="330E10DE"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2</w:t>
            </w:r>
          </w:p>
        </w:tc>
        <w:tc>
          <w:tcPr>
            <w:tcW w:w="588" w:type="pct"/>
            <w:tcBorders>
              <w:bottom w:val="single" w:sz="12" w:space="0" w:color="auto"/>
            </w:tcBorders>
            <w:shd w:val="clear" w:color="auto" w:fill="auto"/>
          </w:tcPr>
          <w:p w14:paraId="3DA9ECD7" w14:textId="77777777" w:rsidR="00BA216A" w:rsidRPr="003B0EDE" w:rsidRDefault="00BA216A" w:rsidP="00E97232">
            <w:pPr>
              <w:keepLines/>
              <w:suppressAutoHyphens w:val="0"/>
              <w:spacing w:before="40" w:after="40" w:line="220" w:lineRule="exact"/>
              <w:ind w:left="57" w:right="113"/>
              <w:jc w:val="center"/>
              <w:rPr>
                <w:sz w:val="18"/>
                <w:szCs w:val="18"/>
              </w:rPr>
            </w:pPr>
            <w:r w:rsidRPr="003B0EDE">
              <w:rPr>
                <w:sz w:val="18"/>
                <w:szCs w:val="18"/>
              </w:rPr>
              <w:t>275</w:t>
            </w:r>
            <w:r>
              <w:rPr>
                <w:sz w:val="18"/>
                <w:szCs w:val="18"/>
              </w:rPr>
              <w:t xml:space="preserve"> </w:t>
            </w:r>
            <w:r w:rsidRPr="003B0EDE">
              <w:rPr>
                <w:sz w:val="18"/>
                <w:szCs w:val="18"/>
              </w:rPr>
              <w:t>±</w:t>
            </w:r>
            <w:r>
              <w:rPr>
                <w:sz w:val="18"/>
                <w:szCs w:val="18"/>
              </w:rPr>
              <w:t xml:space="preserve"> </w:t>
            </w:r>
            <w:r w:rsidRPr="003B0EDE">
              <w:rPr>
                <w:sz w:val="18"/>
                <w:szCs w:val="18"/>
              </w:rPr>
              <w:t>25</w:t>
            </w:r>
          </w:p>
        </w:tc>
        <w:tc>
          <w:tcPr>
            <w:tcW w:w="515" w:type="pct"/>
            <w:tcBorders>
              <w:bottom w:val="single" w:sz="12" w:space="0" w:color="auto"/>
            </w:tcBorders>
            <w:shd w:val="clear" w:color="auto" w:fill="auto"/>
          </w:tcPr>
          <w:p w14:paraId="3AEFC5EE" w14:textId="77777777" w:rsidR="00BA216A" w:rsidRPr="00BA216A" w:rsidRDefault="00BA216A" w:rsidP="00E97232">
            <w:pPr>
              <w:keepLines/>
              <w:suppressAutoHyphens w:val="0"/>
              <w:spacing w:before="40" w:after="40" w:line="220" w:lineRule="exact"/>
              <w:ind w:left="57" w:right="113"/>
              <w:jc w:val="center"/>
              <w:rPr>
                <w:sz w:val="18"/>
                <w:szCs w:val="18"/>
              </w:rPr>
            </w:pPr>
            <w:r w:rsidRPr="00BA216A">
              <w:rPr>
                <w:sz w:val="18"/>
                <w:szCs w:val="18"/>
              </w:rPr>
              <w:t>3</w:t>
            </w:r>
          </w:p>
        </w:tc>
        <w:tc>
          <w:tcPr>
            <w:tcW w:w="732" w:type="pct"/>
            <w:tcBorders>
              <w:bottom w:val="single" w:sz="12" w:space="0" w:color="auto"/>
            </w:tcBorders>
            <w:shd w:val="clear" w:color="auto" w:fill="auto"/>
          </w:tcPr>
          <w:p w14:paraId="1B88FC6D" w14:textId="77777777" w:rsidR="00BA216A" w:rsidRPr="003B0EDE" w:rsidRDefault="00BA216A" w:rsidP="00E97232">
            <w:pPr>
              <w:keepLines/>
              <w:suppressAutoHyphens w:val="0"/>
              <w:spacing w:before="40" w:after="40" w:line="220" w:lineRule="exact"/>
              <w:ind w:left="57" w:right="113"/>
              <w:jc w:val="center"/>
              <w:rPr>
                <w:sz w:val="18"/>
                <w:szCs w:val="18"/>
              </w:rPr>
            </w:pPr>
            <w:r w:rsidRPr="00BA216A">
              <w:rPr>
                <w:sz w:val="18"/>
                <w:szCs w:val="18"/>
              </w:rPr>
              <w:t>250 ± 50</w:t>
            </w:r>
          </w:p>
        </w:tc>
      </w:tr>
    </w:tbl>
    <w:p w14:paraId="278B0D01" w14:textId="738C646C" w:rsidR="003B0EDE" w:rsidRPr="003B0EDE" w:rsidRDefault="003B0EDE" w:rsidP="000870F9">
      <w:pPr>
        <w:keepLines/>
        <w:spacing w:before="60" w:line="220" w:lineRule="exact"/>
        <w:ind w:left="567" w:hanging="425"/>
        <w:rPr>
          <w:sz w:val="18"/>
          <w:szCs w:val="18"/>
        </w:rPr>
      </w:pPr>
      <w:r w:rsidRPr="003B0EDE">
        <w:rPr>
          <w:i/>
          <w:iCs/>
          <w:sz w:val="18"/>
          <w:szCs w:val="18"/>
        </w:rPr>
        <w:t>Legend</w:t>
      </w:r>
      <w:r w:rsidRPr="003B0EDE">
        <w:rPr>
          <w:sz w:val="18"/>
          <w:szCs w:val="18"/>
        </w:rPr>
        <w:t>:</w:t>
      </w:r>
    </w:p>
    <w:p w14:paraId="1C7EB59C" w14:textId="77777777" w:rsidR="003B0EDE" w:rsidRPr="003B0EDE" w:rsidRDefault="003B0EDE" w:rsidP="000870F9">
      <w:pPr>
        <w:keepLines/>
        <w:spacing w:line="220" w:lineRule="exact"/>
        <w:ind w:left="567" w:hanging="425"/>
        <w:rPr>
          <w:sz w:val="18"/>
          <w:szCs w:val="18"/>
        </w:rPr>
      </w:pPr>
      <w:r w:rsidRPr="003B0EDE">
        <w:rPr>
          <w:sz w:val="18"/>
          <w:szCs w:val="18"/>
        </w:rPr>
        <w:t xml:space="preserve">Test </w:t>
      </w:r>
      <w:r w:rsidR="008A0218">
        <w:rPr>
          <w:sz w:val="18"/>
          <w:szCs w:val="18"/>
        </w:rPr>
        <w:t>p</w:t>
      </w:r>
      <w:r w:rsidR="008A0218" w:rsidRPr="003B0EDE">
        <w:rPr>
          <w:sz w:val="18"/>
          <w:szCs w:val="18"/>
        </w:rPr>
        <w:t xml:space="preserve">ulse </w:t>
      </w:r>
      <w:r w:rsidRPr="003B0EDE">
        <w:rPr>
          <w:sz w:val="18"/>
          <w:szCs w:val="18"/>
        </w:rPr>
        <w:t xml:space="preserve">No. 1 – As prescribed in Annex 7 / Appendix 1 – </w:t>
      </w:r>
      <w:r w:rsidR="008A0218">
        <w:rPr>
          <w:sz w:val="18"/>
          <w:szCs w:val="18"/>
        </w:rPr>
        <w:t>F</w:t>
      </w:r>
      <w:r w:rsidR="008A0218" w:rsidRPr="003B0EDE">
        <w:rPr>
          <w:sz w:val="18"/>
          <w:szCs w:val="18"/>
        </w:rPr>
        <w:t xml:space="preserve">rontal </w:t>
      </w:r>
      <w:r w:rsidRPr="003B0EDE">
        <w:rPr>
          <w:sz w:val="18"/>
          <w:szCs w:val="18"/>
        </w:rPr>
        <w:t>impact.</w:t>
      </w:r>
    </w:p>
    <w:p w14:paraId="4409D7C5" w14:textId="77777777" w:rsidR="003B0EDE" w:rsidRPr="003B0EDE" w:rsidRDefault="003B0EDE" w:rsidP="000870F9">
      <w:pPr>
        <w:keepLines/>
        <w:spacing w:line="220" w:lineRule="exact"/>
        <w:ind w:left="567" w:hanging="425"/>
        <w:rPr>
          <w:sz w:val="18"/>
          <w:szCs w:val="18"/>
        </w:rPr>
      </w:pPr>
      <w:r w:rsidRPr="003B0EDE">
        <w:rPr>
          <w:sz w:val="18"/>
          <w:szCs w:val="18"/>
        </w:rPr>
        <w:t xml:space="preserve">Test </w:t>
      </w:r>
      <w:r w:rsidR="008A0218">
        <w:rPr>
          <w:sz w:val="18"/>
          <w:szCs w:val="18"/>
        </w:rPr>
        <w:t>p</w:t>
      </w:r>
      <w:r w:rsidR="008A0218" w:rsidRPr="003B0EDE">
        <w:rPr>
          <w:sz w:val="18"/>
          <w:szCs w:val="18"/>
        </w:rPr>
        <w:t xml:space="preserve">ulse </w:t>
      </w:r>
      <w:r w:rsidRPr="003B0EDE">
        <w:rPr>
          <w:sz w:val="18"/>
          <w:szCs w:val="18"/>
        </w:rPr>
        <w:t xml:space="preserve">No. 2 – As prescribed in Annex 7 / Appendix 2 – </w:t>
      </w:r>
      <w:r w:rsidR="008A0218">
        <w:rPr>
          <w:sz w:val="18"/>
          <w:szCs w:val="18"/>
        </w:rPr>
        <w:t>R</w:t>
      </w:r>
      <w:r w:rsidR="008A0218" w:rsidRPr="003B0EDE">
        <w:rPr>
          <w:sz w:val="18"/>
          <w:szCs w:val="18"/>
        </w:rPr>
        <w:t xml:space="preserve">ear </w:t>
      </w:r>
      <w:r w:rsidRPr="003B0EDE">
        <w:rPr>
          <w:sz w:val="18"/>
          <w:szCs w:val="18"/>
        </w:rPr>
        <w:t>impact.</w:t>
      </w:r>
    </w:p>
    <w:p w14:paraId="48A77FF3" w14:textId="77777777" w:rsidR="003B0EDE" w:rsidRPr="003B0EDE" w:rsidRDefault="003B0EDE" w:rsidP="000870F9">
      <w:pPr>
        <w:keepLines/>
        <w:spacing w:line="220" w:lineRule="exact"/>
        <w:ind w:left="567" w:hanging="425"/>
        <w:rPr>
          <w:bCs/>
          <w:sz w:val="18"/>
          <w:szCs w:val="18"/>
        </w:rPr>
      </w:pPr>
      <w:r w:rsidRPr="003B0EDE">
        <w:rPr>
          <w:sz w:val="18"/>
          <w:szCs w:val="18"/>
        </w:rPr>
        <w:t xml:space="preserve">Test </w:t>
      </w:r>
      <w:r w:rsidRPr="003B0EDE">
        <w:rPr>
          <w:bCs/>
          <w:sz w:val="18"/>
          <w:szCs w:val="18"/>
        </w:rPr>
        <w:t xml:space="preserve">velocity corridor curve No. 3 – As prescribed in Annex 7 / Appendix 3 – </w:t>
      </w:r>
      <w:r w:rsidR="008A0218">
        <w:rPr>
          <w:bCs/>
          <w:sz w:val="18"/>
          <w:szCs w:val="18"/>
        </w:rPr>
        <w:t>L</w:t>
      </w:r>
      <w:r w:rsidR="008A0218" w:rsidRPr="003B0EDE">
        <w:rPr>
          <w:bCs/>
          <w:sz w:val="18"/>
          <w:szCs w:val="18"/>
        </w:rPr>
        <w:t xml:space="preserve">ateral </w:t>
      </w:r>
      <w:r w:rsidRPr="003B0EDE">
        <w:rPr>
          <w:bCs/>
          <w:sz w:val="18"/>
          <w:szCs w:val="18"/>
        </w:rPr>
        <w:t>impact</w:t>
      </w:r>
    </w:p>
    <w:p w14:paraId="5CE46FE2" w14:textId="77777777" w:rsidR="003B0EDE" w:rsidRPr="003B0EDE" w:rsidRDefault="003B0EDE" w:rsidP="000870F9">
      <w:pPr>
        <w:keepLines/>
        <w:spacing w:line="220" w:lineRule="exact"/>
        <w:ind w:left="567" w:hanging="425"/>
        <w:rPr>
          <w:bCs/>
          <w:sz w:val="18"/>
          <w:szCs w:val="18"/>
        </w:rPr>
      </w:pPr>
      <w:r w:rsidRPr="003B0EDE">
        <w:rPr>
          <w:bCs/>
          <w:sz w:val="18"/>
          <w:szCs w:val="18"/>
        </w:rPr>
        <w:t>TBD: to be defined</w:t>
      </w:r>
    </w:p>
    <w:p w14:paraId="42A50C70" w14:textId="77777777" w:rsidR="003B0EDE" w:rsidRPr="003B0EDE" w:rsidRDefault="003B0EDE" w:rsidP="000870F9">
      <w:pPr>
        <w:keepLines/>
        <w:spacing w:after="120" w:line="220" w:lineRule="exact"/>
        <w:ind w:left="567" w:hanging="425"/>
        <w:rPr>
          <w:bCs/>
          <w:sz w:val="18"/>
          <w:szCs w:val="18"/>
        </w:rPr>
      </w:pPr>
      <w:r w:rsidRPr="003B0EDE">
        <w:rPr>
          <w:bCs/>
          <w:sz w:val="18"/>
          <w:szCs w:val="18"/>
        </w:rPr>
        <w:t xml:space="preserve">NA: </w:t>
      </w:r>
      <w:r w:rsidR="00DA087A" w:rsidRPr="003B0EDE">
        <w:rPr>
          <w:bCs/>
          <w:sz w:val="18"/>
          <w:szCs w:val="18"/>
        </w:rPr>
        <w:t>non-applicable</w:t>
      </w:r>
    </w:p>
    <w:p w14:paraId="50DB0EA3" w14:textId="77777777" w:rsidR="003B0EDE" w:rsidRPr="003B0EDE" w:rsidRDefault="003B0EDE" w:rsidP="00AC59E5">
      <w:pPr>
        <w:pStyle w:val="para"/>
        <w:spacing w:before="240"/>
      </w:pPr>
      <w:r w:rsidRPr="003B0EDE">
        <w:t>7.1.3.5.</w:t>
      </w:r>
      <w:r w:rsidRPr="003B0EDE">
        <w:tab/>
        <w:t>Dynamic test dummies</w:t>
      </w:r>
    </w:p>
    <w:p w14:paraId="7ECD56E8" w14:textId="77777777" w:rsidR="003B0EDE" w:rsidRPr="003B0EDE" w:rsidRDefault="003B0EDE" w:rsidP="00FD1BCB">
      <w:pPr>
        <w:pStyle w:val="para"/>
      </w:pPr>
      <w:r w:rsidRPr="003B0EDE">
        <w:t>7.1.3.5.1.</w:t>
      </w:r>
      <w:r w:rsidRPr="003B0EDE">
        <w:tab/>
        <w:t xml:space="preserve">The </w:t>
      </w:r>
      <w:r w:rsidR="00122BFE">
        <w:t xml:space="preserve">Enhanced </w:t>
      </w:r>
      <w:r w:rsidRPr="003B0EDE">
        <w:t xml:space="preserve">Child Restraint System shall be tested using the dummies prescribed in </w:t>
      </w:r>
      <w:hyperlink w:anchor="_Annex_8" w:history="1">
        <w:r w:rsidRPr="003B0EDE">
          <w:t>Annex 8</w:t>
        </w:r>
      </w:hyperlink>
      <w:r w:rsidRPr="003B0EDE">
        <w:t xml:space="preserve"> to this Regulation.</w:t>
      </w:r>
    </w:p>
    <w:p w14:paraId="132F8847" w14:textId="77777777" w:rsidR="002565F0" w:rsidRPr="004A1237" w:rsidRDefault="002565F0" w:rsidP="002565F0">
      <w:pPr>
        <w:pStyle w:val="para"/>
      </w:pPr>
      <w:r w:rsidRPr="004A1237">
        <w:t>7.1.3.5.2.</w:t>
      </w:r>
      <w:r w:rsidRPr="004A1237">
        <w:tab/>
        <w:t>Installation for frontal</w:t>
      </w:r>
      <w:r w:rsidRPr="004A1237">
        <w:rPr>
          <w:color w:val="000000"/>
        </w:rPr>
        <w:t>,</w:t>
      </w:r>
      <w:r w:rsidRPr="004A1237">
        <w:t xml:space="preserve"> rear </w:t>
      </w:r>
      <w:r w:rsidRPr="00FB4553">
        <w:t xml:space="preserve">and lateral </w:t>
      </w:r>
      <w:r w:rsidRPr="004A1237">
        <w:t>impacts.</w:t>
      </w:r>
    </w:p>
    <w:p w14:paraId="218BD753" w14:textId="77777777" w:rsidR="002565F0" w:rsidRPr="004A1237" w:rsidRDefault="002565F0" w:rsidP="002565F0">
      <w:pPr>
        <w:pStyle w:val="para"/>
      </w:pPr>
      <w:r>
        <w:t>7.1.3.5.2.1.</w:t>
      </w:r>
      <w:r>
        <w:tab/>
        <w:t>Installation of</w:t>
      </w:r>
      <w:r w:rsidRPr="00FB4553">
        <w:t xml:space="preserve"> Integral Universal ISOFIX Enhanced Child Restraint Systems (i-Size), or Integral Specific vehicle ISOFIX Enhanced Child Restraint Systems </w:t>
      </w:r>
      <w:r w:rsidRPr="004A1237">
        <w:t>on the test bench.</w:t>
      </w:r>
    </w:p>
    <w:p w14:paraId="0CD0423A" w14:textId="77777777" w:rsidR="002565F0" w:rsidRPr="004A1237" w:rsidRDefault="002565F0" w:rsidP="002565F0">
      <w:pPr>
        <w:pStyle w:val="para"/>
        <w:ind w:firstLine="0"/>
      </w:pPr>
      <w:r w:rsidRPr="004A1237">
        <w:lastRenderedPageBreak/>
        <w:t xml:space="preserve">The unoccupied ISOFIX </w:t>
      </w:r>
      <w:r w:rsidRPr="00FB4553">
        <w:t>Enhanced</w:t>
      </w:r>
      <w:r w:rsidRPr="004A1237">
        <w:t xml:space="preserve"> Child Restraint System shall be attached to the ISOFIX anchorage system.</w:t>
      </w:r>
    </w:p>
    <w:p w14:paraId="2C8971F4" w14:textId="77777777" w:rsidR="002565F0" w:rsidRPr="004A1237" w:rsidRDefault="002565F0" w:rsidP="002565F0">
      <w:pPr>
        <w:pStyle w:val="para"/>
        <w:ind w:firstLine="0"/>
        <w:rPr>
          <w:rFonts w:ascii="Times New Roman Bold" w:hAnsi="Times New Roman Bold"/>
        </w:rPr>
      </w:pPr>
      <w:r w:rsidRPr="004A1237">
        <w:t xml:space="preserve">Securing the ISOFIX attachments to the ISOFIX lower anchorages shall be permitted to draw the unoccupied </w:t>
      </w:r>
      <w:r w:rsidRPr="00FB4553">
        <w:t>Enhanced Child</w:t>
      </w:r>
      <w:r w:rsidRPr="004A1237">
        <w:rPr>
          <w:bCs/>
        </w:rPr>
        <w:t xml:space="preserve"> Restraint System</w:t>
      </w:r>
      <w:r w:rsidRPr="004A1237">
        <w:t xml:space="preserve"> towards those</w:t>
      </w:r>
      <w:r w:rsidRPr="004A1237">
        <w:rPr>
          <w:rFonts w:ascii="Times New Roman Bold" w:hAnsi="Times New Roman Bold"/>
        </w:rPr>
        <w:t xml:space="preserve"> </w:t>
      </w:r>
      <w:r w:rsidRPr="004A1237">
        <w:t>anchorages.</w:t>
      </w:r>
    </w:p>
    <w:p w14:paraId="2FE5710A" w14:textId="1338030E" w:rsidR="002565F0" w:rsidRPr="004A1237" w:rsidRDefault="002565F0" w:rsidP="002565F0">
      <w:pPr>
        <w:pStyle w:val="para"/>
        <w:ind w:firstLine="0"/>
      </w:pPr>
      <w:r>
        <w:t>An additional force of 135 ±</w:t>
      </w:r>
      <w:r w:rsidRPr="004A1237">
        <w:rPr>
          <w:bCs/>
        </w:rPr>
        <w:t xml:space="preserve"> </w:t>
      </w:r>
      <w:r w:rsidRPr="004A1237">
        <w:t xml:space="preserve">15N shall be applied in a plane parallel to the surface of the test seat cushion. The force shall be applied along the centre line of the </w:t>
      </w:r>
      <w:r w:rsidRPr="00FB4553">
        <w:t>Enhanced</w:t>
      </w:r>
      <w:r w:rsidRPr="004A1237">
        <w:t xml:space="preserve"> Child Restraint System and at a height no more than </w:t>
      </w:r>
      <w:r w:rsidRPr="004A1237">
        <w:rPr>
          <w:bCs/>
        </w:rPr>
        <w:t>100 mm</w:t>
      </w:r>
      <w:r w:rsidRPr="004A1237">
        <w:t xml:space="preserve"> above the cushion.</w:t>
      </w:r>
    </w:p>
    <w:p w14:paraId="102E467B" w14:textId="7B2A8AA8" w:rsidR="002565F0" w:rsidRPr="004A1237" w:rsidRDefault="002565F0" w:rsidP="002565F0">
      <w:pPr>
        <w:pStyle w:val="para"/>
        <w:ind w:firstLine="0"/>
      </w:pPr>
      <w:r w:rsidRPr="004A1237">
        <w:t>If present, the top tether shall be adjusted to achieve a tension load of 50</w:t>
      </w:r>
      <w:r>
        <w:t> ± </w:t>
      </w:r>
      <w:r w:rsidRPr="004A1237">
        <w:t xml:space="preserve">5N. Alternatively, and if present, the support-leg shall be adjusted according to the </w:t>
      </w:r>
      <w:r w:rsidRPr="00FB4553">
        <w:t>Enhanced</w:t>
      </w:r>
      <w:r w:rsidRPr="004A1237">
        <w:t xml:space="preserve"> Child Restraint System manufacturer's instructions.</w:t>
      </w:r>
    </w:p>
    <w:p w14:paraId="5A5298DA" w14:textId="77777777" w:rsidR="002565F0" w:rsidRPr="004A1237" w:rsidRDefault="002565F0" w:rsidP="002565F0">
      <w:pPr>
        <w:pStyle w:val="para"/>
        <w:ind w:firstLine="0"/>
      </w:pPr>
      <w:r w:rsidRPr="004A1237">
        <w:t xml:space="preserve">The </w:t>
      </w:r>
      <w:r w:rsidRPr="00FB4553">
        <w:t xml:space="preserve">Enhanced </w:t>
      </w:r>
      <w:r w:rsidRPr="004A1237">
        <w:t>Child Restraint System centre line shall be aligned with the centre line of the test bench.</w:t>
      </w:r>
    </w:p>
    <w:p w14:paraId="2DBEB791" w14:textId="77777777" w:rsidR="002565F0" w:rsidRDefault="002565F0" w:rsidP="002565F0">
      <w:pPr>
        <w:pStyle w:val="para"/>
        <w:ind w:firstLine="0"/>
        <w:rPr>
          <w:spacing w:val="-2"/>
        </w:rPr>
      </w:pPr>
      <w:r w:rsidRPr="004A1237">
        <w:rPr>
          <w:spacing w:val="-2"/>
        </w:rPr>
        <w:t xml:space="preserve">The dummy shall be placed in the </w:t>
      </w:r>
      <w:r w:rsidRPr="00FB4553">
        <w:rPr>
          <w:spacing w:val="-2"/>
        </w:rPr>
        <w:t>Enhanced</w:t>
      </w:r>
      <w:r w:rsidRPr="004A1237">
        <w:rPr>
          <w:spacing w:val="-2"/>
        </w:rPr>
        <w:t xml:space="preserve"> Child Restraint System separate from the seat-back of the chair by a flexible spacer. The spacer shall be 2.5 cm thick and 6 cm wide. It shall have length equal to the shoulder height less the thigh height, both in the sitting position and relevant to the dummy size being tested. The resulting </w:t>
      </w:r>
      <w:r w:rsidRPr="00FB4553">
        <w:rPr>
          <w:spacing w:val="-2"/>
        </w:rPr>
        <w:t>height</w:t>
      </w:r>
      <w:r w:rsidRPr="004A1237">
        <w:rPr>
          <w:spacing w:val="-2"/>
        </w:rPr>
        <w:t xml:space="preserve"> of the spacer is listed in the table below for the different dummy sizes. The board should follow as closely as possible the curvature of the chair and its lower end should be at the height of the dummy's hip joint.</w:t>
      </w:r>
    </w:p>
    <w:p w14:paraId="229E4E8E" w14:textId="05F6689B" w:rsidR="002565F0" w:rsidRPr="008C70D6" w:rsidRDefault="002565F0" w:rsidP="000870F9">
      <w:pPr>
        <w:pStyle w:val="Heading1"/>
        <w:keepNext/>
        <w:numPr>
          <w:ilvl w:val="0"/>
          <w:numId w:val="0"/>
        </w:numPr>
        <w:spacing w:after="120"/>
      </w:pPr>
      <w:r>
        <w:tab/>
      </w:r>
      <w:r>
        <w:tab/>
        <w:t xml:space="preserve">Table </w:t>
      </w:r>
      <w:r w:rsidR="00E555A6">
        <w:t>7</w:t>
      </w:r>
    </w:p>
    <w:tbl>
      <w:tblPr>
        <w:tblW w:w="7792"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A0" w:firstRow="1" w:lastRow="0" w:firstColumn="1" w:lastColumn="0" w:noHBand="0" w:noVBand="0"/>
      </w:tblPr>
      <w:tblGrid>
        <w:gridCol w:w="2126"/>
        <w:gridCol w:w="846"/>
        <w:gridCol w:w="851"/>
        <w:gridCol w:w="850"/>
        <w:gridCol w:w="851"/>
        <w:gridCol w:w="992"/>
        <w:gridCol w:w="1276"/>
      </w:tblGrid>
      <w:tr w:rsidR="002565F0" w:rsidRPr="004A1237" w14:paraId="7F22B7D7" w14:textId="77777777" w:rsidTr="000870F9">
        <w:trPr>
          <w:tblHeader/>
        </w:trPr>
        <w:tc>
          <w:tcPr>
            <w:tcW w:w="2126" w:type="dxa"/>
            <w:shd w:val="clear" w:color="auto" w:fill="auto"/>
            <w:vAlign w:val="bottom"/>
          </w:tcPr>
          <w:p w14:paraId="0894FD63" w14:textId="77777777" w:rsidR="002565F0" w:rsidRPr="00700A80" w:rsidRDefault="002565F0" w:rsidP="00211138">
            <w:pPr>
              <w:keepNext/>
              <w:suppressAutoHyphens w:val="0"/>
              <w:spacing w:before="80" w:after="80" w:line="200" w:lineRule="exact"/>
              <w:ind w:left="113" w:right="113"/>
              <w:rPr>
                <w:i/>
                <w:sz w:val="16"/>
                <w:szCs w:val="16"/>
              </w:rPr>
            </w:pPr>
          </w:p>
        </w:tc>
        <w:tc>
          <w:tcPr>
            <w:tcW w:w="846" w:type="dxa"/>
            <w:shd w:val="clear" w:color="auto" w:fill="auto"/>
            <w:vAlign w:val="bottom"/>
          </w:tcPr>
          <w:p w14:paraId="56C96BEC" w14:textId="77777777" w:rsidR="002565F0" w:rsidRPr="00700A80" w:rsidRDefault="002565F0" w:rsidP="00211138">
            <w:pPr>
              <w:keepNext/>
              <w:suppressAutoHyphens w:val="0"/>
              <w:spacing w:before="80" w:after="80" w:line="200" w:lineRule="exact"/>
              <w:ind w:left="113" w:right="113"/>
              <w:jc w:val="right"/>
              <w:rPr>
                <w:i/>
                <w:sz w:val="16"/>
                <w:szCs w:val="16"/>
              </w:rPr>
            </w:pPr>
            <w:r w:rsidRPr="00700A80">
              <w:rPr>
                <w:i/>
                <w:sz w:val="16"/>
                <w:szCs w:val="16"/>
              </w:rPr>
              <w:t>Q0</w:t>
            </w:r>
          </w:p>
        </w:tc>
        <w:tc>
          <w:tcPr>
            <w:tcW w:w="851" w:type="dxa"/>
            <w:shd w:val="clear" w:color="auto" w:fill="auto"/>
            <w:vAlign w:val="bottom"/>
          </w:tcPr>
          <w:p w14:paraId="083E15FA" w14:textId="77777777" w:rsidR="002565F0" w:rsidRPr="00700A80" w:rsidRDefault="002565F0" w:rsidP="00211138">
            <w:pPr>
              <w:keepNext/>
              <w:suppressAutoHyphens w:val="0"/>
              <w:spacing w:before="80" w:after="80" w:line="200" w:lineRule="exact"/>
              <w:ind w:left="113" w:right="113"/>
              <w:jc w:val="right"/>
              <w:rPr>
                <w:i/>
                <w:sz w:val="16"/>
                <w:szCs w:val="16"/>
              </w:rPr>
            </w:pPr>
            <w:r w:rsidRPr="00700A80">
              <w:rPr>
                <w:i/>
                <w:sz w:val="16"/>
                <w:szCs w:val="16"/>
              </w:rPr>
              <w:t>Q1</w:t>
            </w:r>
          </w:p>
        </w:tc>
        <w:tc>
          <w:tcPr>
            <w:tcW w:w="850" w:type="dxa"/>
            <w:shd w:val="clear" w:color="auto" w:fill="auto"/>
            <w:vAlign w:val="bottom"/>
          </w:tcPr>
          <w:p w14:paraId="50DDD81C" w14:textId="6CC6A2CD" w:rsidR="002565F0" w:rsidRPr="00700A80" w:rsidRDefault="002565F0" w:rsidP="00211138">
            <w:pPr>
              <w:keepNext/>
              <w:suppressAutoHyphens w:val="0"/>
              <w:spacing w:before="80" w:after="80" w:line="200" w:lineRule="exact"/>
              <w:ind w:left="113" w:right="113"/>
              <w:jc w:val="right"/>
              <w:rPr>
                <w:i/>
                <w:sz w:val="16"/>
                <w:szCs w:val="16"/>
              </w:rPr>
            </w:pPr>
            <w:r>
              <w:rPr>
                <w:i/>
                <w:sz w:val="16"/>
                <w:szCs w:val="16"/>
              </w:rPr>
              <w:t>Q1.</w:t>
            </w:r>
            <w:r w:rsidRPr="00700A80">
              <w:rPr>
                <w:i/>
                <w:sz w:val="16"/>
                <w:szCs w:val="16"/>
              </w:rPr>
              <w:t>5</w:t>
            </w:r>
          </w:p>
        </w:tc>
        <w:tc>
          <w:tcPr>
            <w:tcW w:w="851" w:type="dxa"/>
            <w:shd w:val="clear" w:color="auto" w:fill="auto"/>
            <w:vAlign w:val="bottom"/>
          </w:tcPr>
          <w:p w14:paraId="69B87E2A" w14:textId="77777777" w:rsidR="002565F0" w:rsidRPr="00700A80" w:rsidRDefault="002565F0" w:rsidP="00211138">
            <w:pPr>
              <w:keepNext/>
              <w:suppressAutoHyphens w:val="0"/>
              <w:spacing w:before="80" w:after="80" w:line="200" w:lineRule="exact"/>
              <w:ind w:left="113" w:right="113"/>
              <w:jc w:val="right"/>
              <w:rPr>
                <w:i/>
                <w:sz w:val="16"/>
                <w:szCs w:val="16"/>
              </w:rPr>
            </w:pPr>
            <w:r w:rsidRPr="00700A80">
              <w:rPr>
                <w:i/>
                <w:sz w:val="16"/>
                <w:szCs w:val="16"/>
              </w:rPr>
              <w:t>Q3</w:t>
            </w:r>
          </w:p>
        </w:tc>
        <w:tc>
          <w:tcPr>
            <w:tcW w:w="992" w:type="dxa"/>
            <w:shd w:val="clear" w:color="auto" w:fill="auto"/>
            <w:vAlign w:val="bottom"/>
          </w:tcPr>
          <w:p w14:paraId="65CD02D9" w14:textId="77777777" w:rsidR="002565F0" w:rsidRPr="00700A80" w:rsidRDefault="002565F0" w:rsidP="00211138">
            <w:pPr>
              <w:keepNext/>
              <w:suppressAutoHyphens w:val="0"/>
              <w:spacing w:before="80" w:after="80" w:line="200" w:lineRule="exact"/>
              <w:ind w:left="113" w:right="113"/>
              <w:jc w:val="right"/>
              <w:rPr>
                <w:i/>
                <w:sz w:val="16"/>
                <w:szCs w:val="16"/>
              </w:rPr>
            </w:pPr>
            <w:r w:rsidRPr="00700A80">
              <w:rPr>
                <w:i/>
                <w:sz w:val="16"/>
                <w:szCs w:val="16"/>
              </w:rPr>
              <w:t>Q6</w:t>
            </w:r>
          </w:p>
        </w:tc>
        <w:tc>
          <w:tcPr>
            <w:tcW w:w="1276" w:type="dxa"/>
            <w:shd w:val="clear" w:color="auto" w:fill="auto"/>
            <w:vAlign w:val="bottom"/>
          </w:tcPr>
          <w:p w14:paraId="04F326C3" w14:textId="77777777" w:rsidR="002565F0" w:rsidRPr="00700A80" w:rsidRDefault="002565F0" w:rsidP="00211138">
            <w:pPr>
              <w:keepNext/>
              <w:suppressAutoHyphens w:val="0"/>
              <w:spacing w:before="80" w:after="80" w:line="200" w:lineRule="exact"/>
              <w:ind w:right="113"/>
              <w:jc w:val="right"/>
              <w:rPr>
                <w:i/>
                <w:sz w:val="16"/>
                <w:szCs w:val="16"/>
              </w:rPr>
            </w:pPr>
            <w:r w:rsidRPr="00700A80">
              <w:rPr>
                <w:i/>
                <w:sz w:val="16"/>
                <w:szCs w:val="16"/>
              </w:rPr>
              <w:t>Q10</w:t>
            </w:r>
            <w:r w:rsidRPr="00700A80">
              <w:rPr>
                <w:i/>
                <w:sz w:val="16"/>
                <w:szCs w:val="16"/>
              </w:rPr>
              <w:br/>
              <w:t>(design targets)</w:t>
            </w:r>
          </w:p>
        </w:tc>
      </w:tr>
      <w:tr w:rsidR="002565F0" w:rsidRPr="004A1237" w14:paraId="6359B06F" w14:textId="77777777" w:rsidTr="000870F9">
        <w:tc>
          <w:tcPr>
            <w:tcW w:w="2126" w:type="dxa"/>
            <w:tcBorders>
              <w:bottom w:val="single" w:sz="12" w:space="0" w:color="auto"/>
            </w:tcBorders>
            <w:shd w:val="clear" w:color="auto" w:fill="auto"/>
            <w:vAlign w:val="bottom"/>
          </w:tcPr>
          <w:p w14:paraId="71F3AB5D" w14:textId="77777777" w:rsidR="002565F0" w:rsidRPr="00700A80" w:rsidRDefault="002565F0" w:rsidP="00211138">
            <w:pPr>
              <w:keepNext/>
              <w:suppressAutoHyphens w:val="0"/>
              <w:spacing w:before="80" w:after="80" w:line="200" w:lineRule="exact"/>
              <w:ind w:left="113" w:right="113"/>
              <w:rPr>
                <w:sz w:val="16"/>
                <w:szCs w:val="16"/>
              </w:rPr>
            </w:pPr>
          </w:p>
        </w:tc>
        <w:tc>
          <w:tcPr>
            <w:tcW w:w="5666" w:type="dxa"/>
            <w:gridSpan w:val="6"/>
            <w:tcBorders>
              <w:bottom w:val="single" w:sz="12" w:space="0" w:color="auto"/>
            </w:tcBorders>
            <w:shd w:val="clear" w:color="auto" w:fill="auto"/>
            <w:vAlign w:val="bottom"/>
          </w:tcPr>
          <w:p w14:paraId="2C01FD28" w14:textId="77777777" w:rsidR="002565F0" w:rsidRPr="00700A80" w:rsidRDefault="002565F0" w:rsidP="00211138">
            <w:pPr>
              <w:keepNext/>
              <w:suppressAutoHyphens w:val="0"/>
              <w:spacing w:before="80" w:after="80" w:line="200" w:lineRule="exact"/>
              <w:ind w:left="113" w:right="113"/>
              <w:jc w:val="right"/>
              <w:rPr>
                <w:bCs/>
                <w:sz w:val="16"/>
                <w:szCs w:val="16"/>
              </w:rPr>
            </w:pPr>
            <w:r w:rsidRPr="00700A80">
              <w:rPr>
                <w:bCs/>
                <w:sz w:val="16"/>
                <w:szCs w:val="16"/>
              </w:rPr>
              <w:t>Dimensions in mm</w:t>
            </w:r>
          </w:p>
        </w:tc>
      </w:tr>
      <w:tr w:rsidR="002565F0" w:rsidRPr="004A1237" w14:paraId="508BF124" w14:textId="77777777" w:rsidTr="000870F9">
        <w:trPr>
          <w:trHeight w:val="567"/>
        </w:trPr>
        <w:tc>
          <w:tcPr>
            <w:tcW w:w="2126" w:type="dxa"/>
            <w:tcBorders>
              <w:top w:val="single" w:sz="12" w:space="0" w:color="auto"/>
              <w:bottom w:val="single" w:sz="12" w:space="0" w:color="auto"/>
            </w:tcBorders>
            <w:shd w:val="clear" w:color="auto" w:fill="auto"/>
            <w:vAlign w:val="bottom"/>
          </w:tcPr>
          <w:p w14:paraId="02D2886A" w14:textId="77777777" w:rsidR="002565F0" w:rsidRPr="00B63EF7" w:rsidRDefault="002565F0" w:rsidP="00211138">
            <w:pPr>
              <w:suppressAutoHyphens w:val="0"/>
              <w:spacing w:before="40" w:after="40" w:line="220" w:lineRule="exact"/>
              <w:ind w:left="61"/>
              <w:rPr>
                <w:bCs/>
                <w:sz w:val="18"/>
                <w:vertAlign w:val="superscript"/>
              </w:rPr>
            </w:pPr>
            <w:r w:rsidRPr="00B63EF7">
              <w:rPr>
                <w:bCs/>
                <w:sz w:val="18"/>
              </w:rPr>
              <w:t>Height of spacer device for positioning of dummy</w:t>
            </w:r>
          </w:p>
        </w:tc>
        <w:tc>
          <w:tcPr>
            <w:tcW w:w="846" w:type="dxa"/>
            <w:tcBorders>
              <w:top w:val="single" w:sz="12" w:space="0" w:color="auto"/>
              <w:bottom w:val="single" w:sz="12" w:space="0" w:color="auto"/>
            </w:tcBorders>
            <w:shd w:val="clear" w:color="auto" w:fill="auto"/>
            <w:vAlign w:val="bottom"/>
          </w:tcPr>
          <w:p w14:paraId="61C8082C" w14:textId="77777777" w:rsidR="002565F0" w:rsidRPr="008827E5" w:rsidRDefault="002565F0" w:rsidP="00211138">
            <w:pPr>
              <w:suppressAutoHyphens w:val="0"/>
              <w:spacing w:before="40" w:after="40" w:line="220" w:lineRule="exact"/>
              <w:ind w:left="113" w:right="113"/>
              <w:jc w:val="right"/>
              <w:rPr>
                <w:bCs/>
                <w:sz w:val="18"/>
              </w:rPr>
            </w:pPr>
            <w:r w:rsidRPr="008827E5">
              <w:rPr>
                <w:bCs/>
                <w:sz w:val="18"/>
              </w:rPr>
              <w:t>173 ± 2</w:t>
            </w:r>
          </w:p>
        </w:tc>
        <w:tc>
          <w:tcPr>
            <w:tcW w:w="851" w:type="dxa"/>
            <w:tcBorders>
              <w:top w:val="single" w:sz="12" w:space="0" w:color="auto"/>
              <w:bottom w:val="single" w:sz="12" w:space="0" w:color="auto"/>
            </w:tcBorders>
            <w:shd w:val="clear" w:color="auto" w:fill="auto"/>
            <w:vAlign w:val="bottom"/>
          </w:tcPr>
          <w:p w14:paraId="51EE6CA2" w14:textId="77777777" w:rsidR="002565F0" w:rsidRPr="008827E5" w:rsidRDefault="002565F0" w:rsidP="00211138">
            <w:pPr>
              <w:suppressAutoHyphens w:val="0"/>
              <w:spacing w:before="40" w:after="40" w:line="220" w:lineRule="exact"/>
              <w:ind w:left="113" w:right="113"/>
              <w:jc w:val="right"/>
              <w:rPr>
                <w:bCs/>
                <w:sz w:val="18"/>
              </w:rPr>
            </w:pPr>
            <w:r w:rsidRPr="008827E5">
              <w:rPr>
                <w:bCs/>
                <w:sz w:val="18"/>
              </w:rPr>
              <w:t>229 ± 2</w:t>
            </w:r>
          </w:p>
        </w:tc>
        <w:tc>
          <w:tcPr>
            <w:tcW w:w="850" w:type="dxa"/>
            <w:tcBorders>
              <w:top w:val="single" w:sz="12" w:space="0" w:color="auto"/>
              <w:bottom w:val="single" w:sz="12" w:space="0" w:color="auto"/>
            </w:tcBorders>
            <w:shd w:val="clear" w:color="auto" w:fill="auto"/>
            <w:vAlign w:val="bottom"/>
          </w:tcPr>
          <w:p w14:paraId="42CA5BDE" w14:textId="77777777" w:rsidR="002565F0" w:rsidRPr="00B63EF7" w:rsidRDefault="002565F0" w:rsidP="00211138">
            <w:pPr>
              <w:suppressAutoHyphens w:val="0"/>
              <w:spacing w:before="40" w:after="40" w:line="220" w:lineRule="exact"/>
              <w:ind w:left="113" w:right="113"/>
              <w:jc w:val="right"/>
              <w:rPr>
                <w:bCs/>
                <w:sz w:val="18"/>
              </w:rPr>
            </w:pPr>
            <w:r w:rsidRPr="00B63EF7">
              <w:rPr>
                <w:bCs/>
                <w:sz w:val="18"/>
              </w:rPr>
              <w:t>237 ± 2</w:t>
            </w:r>
          </w:p>
        </w:tc>
        <w:tc>
          <w:tcPr>
            <w:tcW w:w="851" w:type="dxa"/>
            <w:tcBorders>
              <w:top w:val="single" w:sz="12" w:space="0" w:color="auto"/>
              <w:bottom w:val="single" w:sz="12" w:space="0" w:color="auto"/>
            </w:tcBorders>
            <w:shd w:val="clear" w:color="auto" w:fill="auto"/>
            <w:vAlign w:val="bottom"/>
          </w:tcPr>
          <w:p w14:paraId="68332565" w14:textId="77777777" w:rsidR="002565F0" w:rsidRPr="00B63EF7" w:rsidRDefault="002565F0" w:rsidP="00211138">
            <w:pPr>
              <w:suppressAutoHyphens w:val="0"/>
              <w:spacing w:before="40" w:after="40" w:line="220" w:lineRule="exact"/>
              <w:ind w:left="113" w:right="113"/>
              <w:jc w:val="right"/>
              <w:rPr>
                <w:bCs/>
                <w:sz w:val="18"/>
              </w:rPr>
            </w:pPr>
            <w:r w:rsidRPr="00B63EF7">
              <w:rPr>
                <w:bCs/>
                <w:sz w:val="18"/>
              </w:rPr>
              <w:t>250 ± 2</w:t>
            </w:r>
          </w:p>
        </w:tc>
        <w:tc>
          <w:tcPr>
            <w:tcW w:w="992" w:type="dxa"/>
            <w:tcBorders>
              <w:top w:val="single" w:sz="12" w:space="0" w:color="auto"/>
              <w:bottom w:val="single" w:sz="12" w:space="0" w:color="auto"/>
            </w:tcBorders>
            <w:shd w:val="clear" w:color="auto" w:fill="auto"/>
            <w:vAlign w:val="bottom"/>
          </w:tcPr>
          <w:p w14:paraId="0D2E740D" w14:textId="77777777" w:rsidR="002565F0" w:rsidRPr="00B63EF7" w:rsidRDefault="002565F0" w:rsidP="00211138">
            <w:pPr>
              <w:suppressAutoHyphens w:val="0"/>
              <w:spacing w:before="40" w:after="40" w:line="220" w:lineRule="exact"/>
              <w:ind w:left="113" w:right="113"/>
              <w:jc w:val="right"/>
              <w:rPr>
                <w:bCs/>
                <w:sz w:val="18"/>
              </w:rPr>
            </w:pPr>
            <w:r w:rsidRPr="00B63EF7">
              <w:rPr>
                <w:bCs/>
                <w:sz w:val="18"/>
              </w:rPr>
              <w:t>270 ± 2</w:t>
            </w:r>
          </w:p>
        </w:tc>
        <w:tc>
          <w:tcPr>
            <w:tcW w:w="1276" w:type="dxa"/>
            <w:tcBorders>
              <w:top w:val="single" w:sz="12" w:space="0" w:color="auto"/>
              <w:bottom w:val="single" w:sz="12" w:space="0" w:color="auto"/>
            </w:tcBorders>
            <w:shd w:val="clear" w:color="auto" w:fill="auto"/>
            <w:vAlign w:val="bottom"/>
          </w:tcPr>
          <w:p w14:paraId="4A26E0D4" w14:textId="77777777" w:rsidR="002565F0" w:rsidRPr="00B63EF7" w:rsidRDefault="002565F0" w:rsidP="00211138">
            <w:pPr>
              <w:suppressAutoHyphens w:val="0"/>
              <w:spacing w:before="40" w:after="40" w:line="220" w:lineRule="exact"/>
              <w:ind w:left="113" w:right="113"/>
              <w:jc w:val="right"/>
              <w:rPr>
                <w:bCs/>
                <w:sz w:val="18"/>
              </w:rPr>
            </w:pPr>
            <w:r w:rsidRPr="00B63EF7">
              <w:rPr>
                <w:bCs/>
                <w:sz w:val="18"/>
              </w:rPr>
              <w:t>359 ± 2</w:t>
            </w:r>
          </w:p>
        </w:tc>
      </w:tr>
    </w:tbl>
    <w:p w14:paraId="23AEE0E6" w14:textId="77777777" w:rsidR="002565F0" w:rsidRPr="004A1237" w:rsidRDefault="002565F0" w:rsidP="002565F0">
      <w:pPr>
        <w:pStyle w:val="SingleTxtG"/>
        <w:suppressAutoHyphens w:val="0"/>
        <w:spacing w:before="120"/>
        <w:ind w:left="2268"/>
      </w:pPr>
      <w:r w:rsidRPr="004A1237">
        <w:tab/>
        <w:t>Adjust the E</w:t>
      </w:r>
      <w:r w:rsidRPr="00FB4553">
        <w:t>CRS</w:t>
      </w:r>
      <w:r w:rsidRPr="004A1237">
        <w:t xml:space="preserve"> belt in accordance with the manufacturer's instructions, but to a tension of 250 ± 25 N above the adjuster force, with a deflection angle of the strap at the adjuster of 45 ± 5°, or alternatively, the angle prescribed by the manufacturer.</w:t>
      </w:r>
    </w:p>
    <w:p w14:paraId="06F6A3D6" w14:textId="77777777" w:rsidR="002565F0" w:rsidRPr="004A1237" w:rsidRDefault="002565F0" w:rsidP="002565F0">
      <w:pPr>
        <w:suppressAutoHyphens w:val="0"/>
        <w:spacing w:after="120"/>
        <w:ind w:left="2268" w:right="1134"/>
        <w:jc w:val="both"/>
      </w:pPr>
      <w:r w:rsidRPr="004A1237">
        <w:tab/>
        <w:t xml:space="preserve">The spacer shall then be removed and the dummy pushed towards to the seat back. Distribute the slack evenly throughout the harness. </w:t>
      </w:r>
    </w:p>
    <w:p w14:paraId="3EF7F8C6" w14:textId="77777777" w:rsidR="002565F0" w:rsidRDefault="002565F0" w:rsidP="002565F0">
      <w:pPr>
        <w:pStyle w:val="SingleTxtG"/>
        <w:suppressAutoHyphens w:val="0"/>
        <w:ind w:left="2268"/>
      </w:pPr>
      <w:r w:rsidRPr="004A1237">
        <w:tab/>
        <w:t>The longitudinal plane passing through the centre line of the dummy shall be set midway between the two lower E</w:t>
      </w:r>
      <w:r w:rsidRPr="00FB4553">
        <w:t xml:space="preserve">CRS </w:t>
      </w:r>
      <w:r w:rsidRPr="004A1237">
        <w:t xml:space="preserve">belt anchorages, however note shall also be taken of paragraph 7.1.3.2.1.3. above. </w:t>
      </w:r>
    </w:p>
    <w:p w14:paraId="4A0F87F7" w14:textId="38027315" w:rsidR="002565F0" w:rsidRPr="0021588E" w:rsidRDefault="002565F0" w:rsidP="002565F0">
      <w:pPr>
        <w:spacing w:after="120"/>
        <w:ind w:left="2268" w:right="851" w:hanging="1134"/>
        <w:jc w:val="both"/>
      </w:pPr>
      <w:r w:rsidRPr="0021588E">
        <w:t xml:space="preserve">7.1.3.5.2.2. </w:t>
      </w:r>
      <w:r w:rsidRPr="0021588E">
        <w:tab/>
        <w:t xml:space="preserve">Installation of a non-integral Enhanced Child Restraint Systems i-Size booster seat or specific to vehicle booster seat on the test bench. </w:t>
      </w:r>
    </w:p>
    <w:p w14:paraId="50DFE5DF" w14:textId="77777777" w:rsidR="002565F0" w:rsidRPr="0021588E" w:rsidRDefault="002565F0" w:rsidP="002565F0">
      <w:pPr>
        <w:spacing w:after="120"/>
        <w:ind w:left="2268" w:right="851" w:hanging="1134"/>
        <w:jc w:val="both"/>
      </w:pPr>
      <w:r w:rsidRPr="0021588E">
        <w:tab/>
        <w:t xml:space="preserve">The unoccupied booster seat shall be placed on the test bench. </w:t>
      </w:r>
    </w:p>
    <w:p w14:paraId="38827F5E" w14:textId="7DAEC369" w:rsidR="002565F0" w:rsidRPr="0021588E" w:rsidRDefault="002565F0" w:rsidP="002565F0">
      <w:pPr>
        <w:spacing w:after="120"/>
        <w:ind w:left="2268" w:right="851" w:hanging="1134"/>
        <w:jc w:val="both"/>
      </w:pPr>
      <w:r w:rsidRPr="0021588E">
        <w:tab/>
        <w:t>If present and tested, securing the ISOFIX attachments to the ISOFIX lower anchorages shall be permitted to draw the unoccupied Enhanced Child Restraint System towards these anchorage</w:t>
      </w:r>
      <w:r>
        <w:t xml:space="preserve">s. An additional force of 135 ± </w:t>
      </w:r>
      <w:r w:rsidRPr="0021588E">
        <w:t>15N shall be applied in a plane parallel to the surface of the test bench seat cushion. The force shall be applied along the centre line of the Enhanced Child Restraint System and at a height of no more than 100 mm above the test bench seat cushion.</w:t>
      </w:r>
    </w:p>
    <w:p w14:paraId="015D0D72" w14:textId="77777777" w:rsidR="002565F0" w:rsidRPr="0021588E" w:rsidRDefault="002565F0" w:rsidP="002565F0">
      <w:pPr>
        <w:spacing w:after="120"/>
        <w:ind w:left="2268" w:right="851" w:hanging="1134"/>
        <w:jc w:val="both"/>
      </w:pPr>
      <w:r w:rsidRPr="00BD3648">
        <w:rPr>
          <w:b/>
        </w:rPr>
        <w:tab/>
      </w:r>
      <w:r w:rsidRPr="0021588E">
        <w:t>The dummy shall be placed in the Enhanced Child Restraint System.</w:t>
      </w:r>
    </w:p>
    <w:p w14:paraId="348B8DF4" w14:textId="5917C837" w:rsidR="002565F0" w:rsidRDefault="002565F0" w:rsidP="00635B0A">
      <w:pPr>
        <w:pStyle w:val="Heading1"/>
        <w:keepNext/>
        <w:numPr>
          <w:ilvl w:val="0"/>
          <w:numId w:val="0"/>
        </w:numPr>
        <w:ind w:left="567" w:firstLine="567"/>
      </w:pPr>
      <w:r w:rsidRPr="0021588E">
        <w:lastRenderedPageBreak/>
        <w:t xml:space="preserve">Figure </w:t>
      </w:r>
      <w:r w:rsidR="00E555A6">
        <w:t>3</w:t>
      </w:r>
    </w:p>
    <w:p w14:paraId="69D98F26" w14:textId="4BD00A7F" w:rsidR="002565F0" w:rsidRPr="002565F0" w:rsidRDefault="002565F0" w:rsidP="00635B0A">
      <w:pPr>
        <w:pStyle w:val="SingleTxtG"/>
        <w:keepNext/>
        <w:rPr>
          <w:b/>
        </w:rPr>
      </w:pPr>
      <w:r w:rsidRPr="002565F0">
        <w:rPr>
          <w:b/>
        </w:rPr>
        <w:t>Load cell positions</w:t>
      </w:r>
    </w:p>
    <w:p w14:paraId="224C1F01" w14:textId="77777777" w:rsidR="002565F0" w:rsidRPr="00CE5BB5" w:rsidRDefault="002565F0" w:rsidP="002565F0">
      <w:pPr>
        <w:spacing w:after="120"/>
        <w:ind w:left="1134" w:right="851"/>
      </w:pPr>
      <w:r>
        <w:rPr>
          <w:noProof/>
          <w:lang w:eastAsia="en-GB"/>
        </w:rPr>
        <w:drawing>
          <wp:inline distT="0" distB="0" distL="0" distR="0" wp14:anchorId="637FE510" wp14:editId="4EB63CE7">
            <wp:extent cx="3484880" cy="224282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4880" cy="2242820"/>
                    </a:xfrm>
                    <a:prstGeom prst="rect">
                      <a:avLst/>
                    </a:prstGeom>
                    <a:noFill/>
                    <a:ln>
                      <a:noFill/>
                    </a:ln>
                  </pic:spPr>
                </pic:pic>
              </a:graphicData>
            </a:graphic>
          </wp:inline>
        </w:drawing>
      </w:r>
    </w:p>
    <w:p w14:paraId="5D4E2528" w14:textId="77777777" w:rsidR="002565F0" w:rsidRPr="0021588E" w:rsidRDefault="002565F0" w:rsidP="002565F0">
      <w:pPr>
        <w:pStyle w:val="para"/>
        <w:ind w:firstLine="0"/>
      </w:pPr>
      <w:r w:rsidRPr="0021588E">
        <w:t>Fit load cell 1 to the outboard position as shown Figure 1. Install the Enhanced Child Restraint System in the correct position. If a lock-off device is fitted to the Enhanced Child Restraint System and acts upon the diagonal belt, place load cell 2 at a convenient position behind the Enhanced Child Restraint System between the lock-off device and the buckle as shown above. If no lock-off device is fitted or if the lock-off device is fitted at the buckle, position the load cell at a convenient position between the pillar loop and the Enhanced Child Restraint System.</w:t>
      </w:r>
    </w:p>
    <w:p w14:paraId="19F4476D" w14:textId="1C536539" w:rsidR="002565F0" w:rsidRPr="0021588E" w:rsidRDefault="002565F0" w:rsidP="002565F0">
      <w:pPr>
        <w:pStyle w:val="para"/>
        <w:ind w:firstLine="0"/>
      </w:pPr>
      <w:r w:rsidRPr="0021588E">
        <w:t>Adjust the lap portion of the reference belt to</w:t>
      </w:r>
      <w:r>
        <w:t xml:space="preserve"> achieve a tension load of 50 N </w:t>
      </w:r>
      <w:r w:rsidRPr="0021588E">
        <w:t>±</w:t>
      </w:r>
      <w:r>
        <w:t> </w:t>
      </w:r>
      <w:r w:rsidRPr="0021588E">
        <w:t>5</w:t>
      </w:r>
      <w:r>
        <w:t> </w:t>
      </w:r>
      <w:r w:rsidRPr="0021588E">
        <w:t xml:space="preserve">N at load cell 1. Make a chalk mark on the webbing where it passes through the simulated buckle. </w:t>
      </w:r>
    </w:p>
    <w:p w14:paraId="4B64D68C" w14:textId="77777777" w:rsidR="002565F0" w:rsidRPr="0021588E" w:rsidRDefault="002565F0" w:rsidP="002565F0">
      <w:pPr>
        <w:pStyle w:val="para"/>
      </w:pPr>
      <w:r w:rsidRPr="0021588E">
        <w:tab/>
        <w:t>While maintaining the belt at this position, adjust the diagonal to achieve a tension of 50 N ± 5 N at load cell 2 by either locking the webbing at the Enhanced Child Restraint System webbing locker or by pulling the belt between the belt clamping mechanism and the standard retractor. If the tension in load cell 2 is achieved by pulling the belt between the clamping mechanism and the retractor, the clamping mechanism shall now be locked.</w:t>
      </w:r>
    </w:p>
    <w:p w14:paraId="76878A4E" w14:textId="2CC46BCB" w:rsidR="002565F0" w:rsidRDefault="002565F0" w:rsidP="002565F0">
      <w:pPr>
        <w:pStyle w:val="para"/>
      </w:pPr>
      <w:r w:rsidRPr="0021588E">
        <w:tab/>
        <w:t>Extract all webbing from the retractor spool and rewind the excess webbing keeping a tension of 4 ± 3 N in the belt between the retractor and the pillar loop. The spool shall be locked before the dynamic test. Conduct the dynamic crash test.</w:t>
      </w:r>
    </w:p>
    <w:p w14:paraId="62C3B202" w14:textId="0A6DA4C9" w:rsidR="005B5561" w:rsidRPr="000F1A9A" w:rsidRDefault="005B5561" w:rsidP="005B5561">
      <w:pPr>
        <w:pStyle w:val="SingleTxtG"/>
        <w:ind w:left="2268" w:hanging="1134"/>
        <w:rPr>
          <w:iCs/>
          <w:lang w:eastAsia="ar-SA"/>
        </w:rPr>
      </w:pPr>
      <w:r w:rsidRPr="000F1A9A">
        <w:rPr>
          <w:iCs/>
          <w:lang w:eastAsia="ar-SA"/>
        </w:rPr>
        <w:t xml:space="preserve">7.1.3.5.2.3. </w:t>
      </w:r>
      <w:r w:rsidRPr="000F1A9A">
        <w:rPr>
          <w:iCs/>
          <w:lang w:eastAsia="ar-SA"/>
        </w:rPr>
        <w:tab/>
        <w:t>Installation of an Integral Enhanced Child Restraint Systems "Universal Belted" seat or Specific vehicle Belted seat on the test bench.</w:t>
      </w:r>
    </w:p>
    <w:p w14:paraId="0890EFBD" w14:textId="77777777" w:rsidR="005B5561" w:rsidRPr="000F1A9A" w:rsidRDefault="005B5561" w:rsidP="005B5561">
      <w:pPr>
        <w:pStyle w:val="SingleTxtG"/>
        <w:ind w:left="2268"/>
        <w:rPr>
          <w:iCs/>
          <w:lang w:eastAsia="ar-SA"/>
        </w:rPr>
      </w:pPr>
      <w:r w:rsidRPr="000F1A9A">
        <w:rPr>
          <w:iCs/>
          <w:lang w:eastAsia="ar-SA"/>
        </w:rPr>
        <w:t xml:space="preserve">The unoccupied belted Enhanced Child Restraint System shall be placed on the test bench. </w:t>
      </w:r>
    </w:p>
    <w:p w14:paraId="3B49E68C" w14:textId="77777777" w:rsidR="005B5561" w:rsidRPr="000F1A9A" w:rsidRDefault="005B5561" w:rsidP="005B5561">
      <w:pPr>
        <w:pStyle w:val="SingleTxtG"/>
        <w:ind w:left="2268"/>
        <w:rPr>
          <w:iCs/>
          <w:lang w:eastAsia="ar-SA"/>
        </w:rPr>
      </w:pPr>
      <w:r w:rsidRPr="000F1A9A">
        <w:rPr>
          <w:iCs/>
          <w:lang w:eastAsia="ar-SA"/>
        </w:rPr>
        <w:t>Fit load cell 1 to the outboard position as shown Figure 1. Install the Enhanced Child Restraint System in the correct position. If a lock-off device is fitted to the Enhanced Child Restraint System and acts upon the diagonal belt, place load cell 2 at a convenient position behind the Enhanced Child Restraint System between the lock-off device and the buckle as shown above. If no lock-off device is fitted or if the lock-off device is fitted at the buckle, position the load cell at a convenient position between the pillar loop and the Enhanced Child Restraint System.</w:t>
      </w:r>
    </w:p>
    <w:p w14:paraId="1D1E6E3D" w14:textId="77777777" w:rsidR="005B5561" w:rsidRPr="000F1A9A" w:rsidRDefault="005B5561" w:rsidP="005B5561">
      <w:pPr>
        <w:pStyle w:val="SingleTxtG"/>
        <w:ind w:left="2268"/>
        <w:rPr>
          <w:iCs/>
          <w:lang w:eastAsia="ar-SA"/>
        </w:rPr>
      </w:pPr>
      <w:r w:rsidRPr="000F1A9A">
        <w:rPr>
          <w:iCs/>
          <w:lang w:eastAsia="ar-SA"/>
        </w:rPr>
        <w:t xml:space="preserve">Adjust the lap portion of the reference belt to achieve a tension load of 50 N ± 5 N at load cell 1. Make a chalk mark on the webbing where it passes through the simulated buckle. </w:t>
      </w:r>
    </w:p>
    <w:p w14:paraId="3377EAC9" w14:textId="77777777" w:rsidR="005B5561" w:rsidRPr="000F1A9A" w:rsidRDefault="005B5561" w:rsidP="005B5561">
      <w:pPr>
        <w:pStyle w:val="SingleTxtG"/>
        <w:ind w:left="2268"/>
        <w:rPr>
          <w:iCs/>
          <w:lang w:eastAsia="ar-SA"/>
        </w:rPr>
      </w:pPr>
      <w:r w:rsidRPr="000F1A9A">
        <w:rPr>
          <w:iCs/>
          <w:lang w:eastAsia="ar-SA"/>
        </w:rPr>
        <w:lastRenderedPageBreak/>
        <w:tab/>
        <w:t>While maintaining the belt at this position, adjust the diagonal to achieve a tension of 50 N ± 5 N at load cell 2 by either locking the webbing with the Enhanced Child Restraint System webbing locker or by pulling the belt between the belt clamping mechanism and the standard retractor. If the tension in load cell 2 is achieved by pulling the belt between the clamping mechanism and the retractor, the clamping mechanism shall now be locked.</w:t>
      </w:r>
    </w:p>
    <w:p w14:paraId="1A76E595" w14:textId="77777777" w:rsidR="005B5561" w:rsidRPr="000F1A9A" w:rsidRDefault="005B5561" w:rsidP="005B5561">
      <w:pPr>
        <w:pStyle w:val="SingleTxtG"/>
        <w:ind w:left="2268"/>
        <w:rPr>
          <w:iCs/>
          <w:lang w:eastAsia="ar-SA"/>
        </w:rPr>
      </w:pPr>
      <w:r w:rsidRPr="000F1A9A">
        <w:rPr>
          <w:iCs/>
          <w:lang w:eastAsia="ar-SA"/>
        </w:rPr>
        <w:t xml:space="preserve">Extract all webbing from the retractor spool and rewind the excess webbing keeping a tension of 4 ± 3 N in the belt between the retractor and the pillar loop. The spool shall be locked before the dynamic test. </w:t>
      </w:r>
    </w:p>
    <w:p w14:paraId="5E524052" w14:textId="77777777" w:rsidR="005B5561" w:rsidRPr="000F1A9A" w:rsidRDefault="005B5561" w:rsidP="005B5561">
      <w:pPr>
        <w:pStyle w:val="SingleTxtG"/>
        <w:ind w:left="2268"/>
        <w:rPr>
          <w:iCs/>
          <w:lang w:eastAsia="ar-SA"/>
        </w:rPr>
      </w:pPr>
      <w:r w:rsidRPr="000F1A9A">
        <w:rPr>
          <w:iCs/>
          <w:lang w:eastAsia="ar-SA"/>
        </w:rPr>
        <w:t>The dummy shall be placed in the Enhanced Child Restraint System separate from the seat-back of the chair by a flexible spacer. The spacer shall be 2.5 cm thick and 6 cm wide. It shall have length equal to the shoulder height less the thigh height, both in the sitting position and relevant to the dummy size being tested. The resulting height of the spacer is listed in the table below for the different dummy sizes. The board should follow as closely as possible the curvature of the seat and its lower end should be at the height of the dummy's hip joint.</w:t>
      </w:r>
    </w:p>
    <w:p w14:paraId="147A76AA" w14:textId="3DCCE014" w:rsidR="005B5561" w:rsidRPr="000870F9" w:rsidRDefault="000870F9" w:rsidP="000870F9">
      <w:pPr>
        <w:pStyle w:val="SingleTxtG"/>
        <w:rPr>
          <w:bCs/>
          <w:iCs/>
          <w:lang w:eastAsia="ar-SA"/>
        </w:rPr>
      </w:pPr>
      <w:r w:rsidRPr="000870F9">
        <w:rPr>
          <w:bCs/>
          <w:iCs/>
          <w:lang w:eastAsia="ar-SA"/>
        </w:rPr>
        <w:t>Table 7</w:t>
      </w:r>
    </w:p>
    <w:tbl>
      <w:tblPr>
        <w:tblW w:w="7655"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A0" w:firstRow="1" w:lastRow="0" w:firstColumn="1" w:lastColumn="0" w:noHBand="0" w:noVBand="0"/>
      </w:tblPr>
      <w:tblGrid>
        <w:gridCol w:w="2126"/>
        <w:gridCol w:w="851"/>
        <w:gridCol w:w="851"/>
        <w:gridCol w:w="850"/>
        <w:gridCol w:w="851"/>
        <w:gridCol w:w="850"/>
        <w:gridCol w:w="1276"/>
      </w:tblGrid>
      <w:tr w:rsidR="000870F9" w:rsidRPr="004A1237" w14:paraId="2E07D61C" w14:textId="77777777" w:rsidTr="000870F9">
        <w:trPr>
          <w:tblHeader/>
        </w:trPr>
        <w:tc>
          <w:tcPr>
            <w:tcW w:w="2126" w:type="dxa"/>
            <w:shd w:val="clear" w:color="auto" w:fill="auto"/>
            <w:vAlign w:val="bottom"/>
          </w:tcPr>
          <w:p w14:paraId="2DEC9EDB" w14:textId="77777777" w:rsidR="000870F9" w:rsidRPr="00700A80" w:rsidRDefault="000870F9" w:rsidP="007030AC">
            <w:pPr>
              <w:keepNext/>
              <w:suppressAutoHyphens w:val="0"/>
              <w:spacing w:before="80" w:after="80" w:line="200" w:lineRule="exact"/>
              <w:ind w:left="113" w:right="113"/>
              <w:rPr>
                <w:i/>
                <w:sz w:val="16"/>
                <w:szCs w:val="16"/>
              </w:rPr>
            </w:pPr>
          </w:p>
        </w:tc>
        <w:tc>
          <w:tcPr>
            <w:tcW w:w="851" w:type="dxa"/>
            <w:shd w:val="clear" w:color="auto" w:fill="auto"/>
            <w:vAlign w:val="bottom"/>
          </w:tcPr>
          <w:p w14:paraId="69970EEC" w14:textId="77777777" w:rsidR="000870F9" w:rsidRPr="00700A80" w:rsidRDefault="000870F9" w:rsidP="007030AC">
            <w:pPr>
              <w:keepNext/>
              <w:suppressAutoHyphens w:val="0"/>
              <w:spacing w:before="80" w:after="80" w:line="200" w:lineRule="exact"/>
              <w:ind w:left="113" w:right="113"/>
              <w:jc w:val="right"/>
              <w:rPr>
                <w:i/>
                <w:sz w:val="16"/>
                <w:szCs w:val="16"/>
              </w:rPr>
            </w:pPr>
            <w:r w:rsidRPr="00700A80">
              <w:rPr>
                <w:i/>
                <w:sz w:val="16"/>
                <w:szCs w:val="16"/>
              </w:rPr>
              <w:t>Q0</w:t>
            </w:r>
          </w:p>
        </w:tc>
        <w:tc>
          <w:tcPr>
            <w:tcW w:w="851" w:type="dxa"/>
            <w:shd w:val="clear" w:color="auto" w:fill="auto"/>
            <w:vAlign w:val="bottom"/>
          </w:tcPr>
          <w:p w14:paraId="63246BFE" w14:textId="77777777" w:rsidR="000870F9" w:rsidRPr="00700A80" w:rsidRDefault="000870F9" w:rsidP="007030AC">
            <w:pPr>
              <w:keepNext/>
              <w:suppressAutoHyphens w:val="0"/>
              <w:spacing w:before="80" w:after="80" w:line="200" w:lineRule="exact"/>
              <w:ind w:left="113" w:right="113"/>
              <w:jc w:val="right"/>
              <w:rPr>
                <w:i/>
                <w:sz w:val="16"/>
                <w:szCs w:val="16"/>
              </w:rPr>
            </w:pPr>
            <w:r w:rsidRPr="00700A80">
              <w:rPr>
                <w:i/>
                <w:sz w:val="16"/>
                <w:szCs w:val="16"/>
              </w:rPr>
              <w:t>Q1</w:t>
            </w:r>
          </w:p>
        </w:tc>
        <w:tc>
          <w:tcPr>
            <w:tcW w:w="850" w:type="dxa"/>
            <w:shd w:val="clear" w:color="auto" w:fill="auto"/>
            <w:vAlign w:val="bottom"/>
          </w:tcPr>
          <w:p w14:paraId="074FDD92" w14:textId="77777777" w:rsidR="000870F9" w:rsidRPr="00700A80" w:rsidRDefault="000870F9" w:rsidP="007030AC">
            <w:pPr>
              <w:keepNext/>
              <w:suppressAutoHyphens w:val="0"/>
              <w:spacing w:before="80" w:after="80" w:line="200" w:lineRule="exact"/>
              <w:ind w:left="113" w:right="113"/>
              <w:jc w:val="right"/>
              <w:rPr>
                <w:i/>
                <w:sz w:val="16"/>
                <w:szCs w:val="16"/>
              </w:rPr>
            </w:pPr>
            <w:r>
              <w:rPr>
                <w:i/>
                <w:sz w:val="16"/>
                <w:szCs w:val="16"/>
              </w:rPr>
              <w:t>Q1.</w:t>
            </w:r>
            <w:r w:rsidRPr="00700A80">
              <w:rPr>
                <w:i/>
                <w:sz w:val="16"/>
                <w:szCs w:val="16"/>
              </w:rPr>
              <w:t>5</w:t>
            </w:r>
          </w:p>
        </w:tc>
        <w:tc>
          <w:tcPr>
            <w:tcW w:w="851" w:type="dxa"/>
            <w:shd w:val="clear" w:color="auto" w:fill="auto"/>
            <w:vAlign w:val="bottom"/>
          </w:tcPr>
          <w:p w14:paraId="1DF3EBE7" w14:textId="77777777" w:rsidR="000870F9" w:rsidRPr="00700A80" w:rsidRDefault="000870F9" w:rsidP="007030AC">
            <w:pPr>
              <w:keepNext/>
              <w:suppressAutoHyphens w:val="0"/>
              <w:spacing w:before="80" w:after="80" w:line="200" w:lineRule="exact"/>
              <w:ind w:left="113" w:right="113"/>
              <w:jc w:val="right"/>
              <w:rPr>
                <w:i/>
                <w:sz w:val="16"/>
                <w:szCs w:val="16"/>
              </w:rPr>
            </w:pPr>
            <w:r w:rsidRPr="00700A80">
              <w:rPr>
                <w:i/>
                <w:sz w:val="16"/>
                <w:szCs w:val="16"/>
              </w:rPr>
              <w:t>Q3</w:t>
            </w:r>
          </w:p>
        </w:tc>
        <w:tc>
          <w:tcPr>
            <w:tcW w:w="850" w:type="dxa"/>
            <w:shd w:val="clear" w:color="auto" w:fill="auto"/>
            <w:vAlign w:val="bottom"/>
          </w:tcPr>
          <w:p w14:paraId="31ADC9CC" w14:textId="77777777" w:rsidR="000870F9" w:rsidRPr="00700A80" w:rsidRDefault="000870F9" w:rsidP="007030AC">
            <w:pPr>
              <w:keepNext/>
              <w:suppressAutoHyphens w:val="0"/>
              <w:spacing w:before="80" w:after="80" w:line="200" w:lineRule="exact"/>
              <w:ind w:left="113" w:right="113"/>
              <w:jc w:val="right"/>
              <w:rPr>
                <w:i/>
                <w:sz w:val="16"/>
                <w:szCs w:val="16"/>
              </w:rPr>
            </w:pPr>
            <w:r w:rsidRPr="00700A80">
              <w:rPr>
                <w:i/>
                <w:sz w:val="16"/>
                <w:szCs w:val="16"/>
              </w:rPr>
              <w:t>Q6</w:t>
            </w:r>
          </w:p>
        </w:tc>
        <w:tc>
          <w:tcPr>
            <w:tcW w:w="1276" w:type="dxa"/>
            <w:shd w:val="clear" w:color="auto" w:fill="auto"/>
            <w:vAlign w:val="bottom"/>
          </w:tcPr>
          <w:p w14:paraId="73235885" w14:textId="77777777" w:rsidR="000870F9" w:rsidRPr="00700A80" w:rsidRDefault="000870F9" w:rsidP="007030AC">
            <w:pPr>
              <w:keepNext/>
              <w:suppressAutoHyphens w:val="0"/>
              <w:spacing w:before="80" w:after="80" w:line="200" w:lineRule="exact"/>
              <w:ind w:right="113"/>
              <w:jc w:val="right"/>
              <w:rPr>
                <w:i/>
                <w:sz w:val="16"/>
                <w:szCs w:val="16"/>
              </w:rPr>
            </w:pPr>
            <w:r w:rsidRPr="00700A80">
              <w:rPr>
                <w:i/>
                <w:sz w:val="16"/>
                <w:szCs w:val="16"/>
              </w:rPr>
              <w:t>Q10</w:t>
            </w:r>
            <w:r w:rsidRPr="00700A80">
              <w:rPr>
                <w:i/>
                <w:sz w:val="16"/>
                <w:szCs w:val="16"/>
              </w:rPr>
              <w:br/>
              <w:t>(design targets)</w:t>
            </w:r>
          </w:p>
        </w:tc>
      </w:tr>
      <w:tr w:rsidR="000870F9" w:rsidRPr="004A1237" w14:paraId="51C307F1" w14:textId="77777777" w:rsidTr="000870F9">
        <w:tc>
          <w:tcPr>
            <w:tcW w:w="2126" w:type="dxa"/>
            <w:tcBorders>
              <w:bottom w:val="single" w:sz="12" w:space="0" w:color="auto"/>
            </w:tcBorders>
            <w:shd w:val="clear" w:color="auto" w:fill="auto"/>
            <w:vAlign w:val="bottom"/>
          </w:tcPr>
          <w:p w14:paraId="7DADCA4F" w14:textId="77777777" w:rsidR="000870F9" w:rsidRPr="00700A80" w:rsidRDefault="000870F9" w:rsidP="007030AC">
            <w:pPr>
              <w:keepNext/>
              <w:suppressAutoHyphens w:val="0"/>
              <w:spacing w:before="80" w:after="80" w:line="200" w:lineRule="exact"/>
              <w:ind w:left="113" w:right="113"/>
              <w:rPr>
                <w:sz w:val="16"/>
                <w:szCs w:val="16"/>
              </w:rPr>
            </w:pPr>
          </w:p>
        </w:tc>
        <w:tc>
          <w:tcPr>
            <w:tcW w:w="5529" w:type="dxa"/>
            <w:gridSpan w:val="6"/>
            <w:tcBorders>
              <w:bottom w:val="single" w:sz="12" w:space="0" w:color="auto"/>
            </w:tcBorders>
            <w:shd w:val="clear" w:color="auto" w:fill="auto"/>
            <w:vAlign w:val="bottom"/>
          </w:tcPr>
          <w:p w14:paraId="0F37263F" w14:textId="77777777" w:rsidR="000870F9" w:rsidRPr="00700A80" w:rsidRDefault="000870F9" w:rsidP="007030AC">
            <w:pPr>
              <w:keepNext/>
              <w:suppressAutoHyphens w:val="0"/>
              <w:spacing w:before="80" w:after="80" w:line="200" w:lineRule="exact"/>
              <w:ind w:left="113" w:right="113"/>
              <w:jc w:val="right"/>
              <w:rPr>
                <w:bCs/>
                <w:sz w:val="16"/>
                <w:szCs w:val="16"/>
              </w:rPr>
            </w:pPr>
            <w:r w:rsidRPr="00700A80">
              <w:rPr>
                <w:bCs/>
                <w:sz w:val="16"/>
                <w:szCs w:val="16"/>
              </w:rPr>
              <w:t>Dimensions in mm</w:t>
            </w:r>
          </w:p>
        </w:tc>
      </w:tr>
      <w:tr w:rsidR="000870F9" w:rsidRPr="004A1237" w14:paraId="20880279" w14:textId="77777777" w:rsidTr="000870F9">
        <w:trPr>
          <w:trHeight w:val="567"/>
        </w:trPr>
        <w:tc>
          <w:tcPr>
            <w:tcW w:w="2126" w:type="dxa"/>
            <w:tcBorders>
              <w:top w:val="single" w:sz="12" w:space="0" w:color="auto"/>
              <w:bottom w:val="single" w:sz="12" w:space="0" w:color="auto"/>
            </w:tcBorders>
            <w:shd w:val="clear" w:color="auto" w:fill="auto"/>
            <w:vAlign w:val="bottom"/>
          </w:tcPr>
          <w:p w14:paraId="42148636" w14:textId="77777777" w:rsidR="000870F9" w:rsidRPr="00B63EF7" w:rsidRDefault="000870F9" w:rsidP="007030AC">
            <w:pPr>
              <w:suppressAutoHyphens w:val="0"/>
              <w:spacing w:before="40" w:after="40" w:line="220" w:lineRule="exact"/>
              <w:ind w:left="61"/>
              <w:rPr>
                <w:bCs/>
                <w:sz w:val="18"/>
                <w:vertAlign w:val="superscript"/>
              </w:rPr>
            </w:pPr>
            <w:r w:rsidRPr="00B63EF7">
              <w:rPr>
                <w:bCs/>
                <w:sz w:val="18"/>
              </w:rPr>
              <w:t>Height of spacer device for positioning of dummy</w:t>
            </w:r>
          </w:p>
        </w:tc>
        <w:tc>
          <w:tcPr>
            <w:tcW w:w="851" w:type="dxa"/>
            <w:tcBorders>
              <w:top w:val="single" w:sz="12" w:space="0" w:color="auto"/>
              <w:bottom w:val="single" w:sz="12" w:space="0" w:color="auto"/>
            </w:tcBorders>
            <w:shd w:val="clear" w:color="auto" w:fill="auto"/>
            <w:vAlign w:val="bottom"/>
          </w:tcPr>
          <w:p w14:paraId="286DA168" w14:textId="77777777" w:rsidR="000870F9" w:rsidRPr="008827E5" w:rsidRDefault="000870F9" w:rsidP="007030AC">
            <w:pPr>
              <w:suppressAutoHyphens w:val="0"/>
              <w:spacing w:before="40" w:after="40" w:line="220" w:lineRule="exact"/>
              <w:ind w:left="113" w:right="113"/>
              <w:jc w:val="right"/>
              <w:rPr>
                <w:bCs/>
                <w:sz w:val="18"/>
              </w:rPr>
            </w:pPr>
            <w:r w:rsidRPr="008827E5">
              <w:rPr>
                <w:bCs/>
                <w:sz w:val="18"/>
              </w:rPr>
              <w:t>173 ± 2</w:t>
            </w:r>
          </w:p>
        </w:tc>
        <w:tc>
          <w:tcPr>
            <w:tcW w:w="851" w:type="dxa"/>
            <w:tcBorders>
              <w:top w:val="single" w:sz="12" w:space="0" w:color="auto"/>
              <w:bottom w:val="single" w:sz="12" w:space="0" w:color="auto"/>
            </w:tcBorders>
            <w:shd w:val="clear" w:color="auto" w:fill="auto"/>
            <w:vAlign w:val="bottom"/>
          </w:tcPr>
          <w:p w14:paraId="10D5D9D1" w14:textId="77777777" w:rsidR="000870F9" w:rsidRPr="008827E5" w:rsidRDefault="000870F9" w:rsidP="007030AC">
            <w:pPr>
              <w:suppressAutoHyphens w:val="0"/>
              <w:spacing w:before="40" w:after="40" w:line="220" w:lineRule="exact"/>
              <w:ind w:left="113" w:right="113"/>
              <w:jc w:val="right"/>
              <w:rPr>
                <w:bCs/>
                <w:sz w:val="18"/>
              </w:rPr>
            </w:pPr>
            <w:r w:rsidRPr="008827E5">
              <w:rPr>
                <w:bCs/>
                <w:sz w:val="18"/>
              </w:rPr>
              <w:t>229 ± 2</w:t>
            </w:r>
          </w:p>
        </w:tc>
        <w:tc>
          <w:tcPr>
            <w:tcW w:w="850" w:type="dxa"/>
            <w:tcBorders>
              <w:top w:val="single" w:sz="12" w:space="0" w:color="auto"/>
              <w:bottom w:val="single" w:sz="12" w:space="0" w:color="auto"/>
            </w:tcBorders>
            <w:shd w:val="clear" w:color="auto" w:fill="auto"/>
            <w:vAlign w:val="bottom"/>
          </w:tcPr>
          <w:p w14:paraId="7711E1E4" w14:textId="77777777" w:rsidR="000870F9" w:rsidRPr="00B63EF7" w:rsidRDefault="000870F9" w:rsidP="007030AC">
            <w:pPr>
              <w:suppressAutoHyphens w:val="0"/>
              <w:spacing w:before="40" w:after="40" w:line="220" w:lineRule="exact"/>
              <w:ind w:left="113" w:right="113"/>
              <w:jc w:val="right"/>
              <w:rPr>
                <w:bCs/>
                <w:sz w:val="18"/>
              </w:rPr>
            </w:pPr>
            <w:r w:rsidRPr="00B63EF7">
              <w:rPr>
                <w:bCs/>
                <w:sz w:val="18"/>
              </w:rPr>
              <w:t>237 ± 2</w:t>
            </w:r>
          </w:p>
        </w:tc>
        <w:tc>
          <w:tcPr>
            <w:tcW w:w="851" w:type="dxa"/>
            <w:tcBorders>
              <w:top w:val="single" w:sz="12" w:space="0" w:color="auto"/>
              <w:bottom w:val="single" w:sz="12" w:space="0" w:color="auto"/>
            </w:tcBorders>
            <w:shd w:val="clear" w:color="auto" w:fill="auto"/>
            <w:vAlign w:val="bottom"/>
          </w:tcPr>
          <w:p w14:paraId="0413E629" w14:textId="77777777" w:rsidR="000870F9" w:rsidRPr="00B63EF7" w:rsidRDefault="000870F9" w:rsidP="007030AC">
            <w:pPr>
              <w:suppressAutoHyphens w:val="0"/>
              <w:spacing w:before="40" w:after="40" w:line="220" w:lineRule="exact"/>
              <w:ind w:left="113" w:right="113"/>
              <w:jc w:val="right"/>
              <w:rPr>
                <w:bCs/>
                <w:sz w:val="18"/>
              </w:rPr>
            </w:pPr>
            <w:r w:rsidRPr="00B63EF7">
              <w:rPr>
                <w:bCs/>
                <w:sz w:val="18"/>
              </w:rPr>
              <w:t>250 ± 2</w:t>
            </w:r>
          </w:p>
        </w:tc>
        <w:tc>
          <w:tcPr>
            <w:tcW w:w="850" w:type="dxa"/>
            <w:tcBorders>
              <w:top w:val="single" w:sz="12" w:space="0" w:color="auto"/>
              <w:bottom w:val="single" w:sz="12" w:space="0" w:color="auto"/>
            </w:tcBorders>
            <w:shd w:val="clear" w:color="auto" w:fill="auto"/>
            <w:vAlign w:val="bottom"/>
          </w:tcPr>
          <w:p w14:paraId="0A716FF7" w14:textId="77777777" w:rsidR="000870F9" w:rsidRPr="00B63EF7" w:rsidRDefault="000870F9" w:rsidP="007030AC">
            <w:pPr>
              <w:suppressAutoHyphens w:val="0"/>
              <w:spacing w:before="40" w:after="40" w:line="220" w:lineRule="exact"/>
              <w:ind w:left="113" w:right="113"/>
              <w:jc w:val="right"/>
              <w:rPr>
                <w:bCs/>
                <w:sz w:val="18"/>
              </w:rPr>
            </w:pPr>
            <w:r w:rsidRPr="00B63EF7">
              <w:rPr>
                <w:bCs/>
                <w:sz w:val="18"/>
              </w:rPr>
              <w:t>270 ± 2</w:t>
            </w:r>
          </w:p>
        </w:tc>
        <w:tc>
          <w:tcPr>
            <w:tcW w:w="1276" w:type="dxa"/>
            <w:tcBorders>
              <w:top w:val="single" w:sz="12" w:space="0" w:color="auto"/>
              <w:bottom w:val="single" w:sz="12" w:space="0" w:color="auto"/>
            </w:tcBorders>
            <w:shd w:val="clear" w:color="auto" w:fill="auto"/>
            <w:vAlign w:val="bottom"/>
          </w:tcPr>
          <w:p w14:paraId="3CE10BA1" w14:textId="77777777" w:rsidR="000870F9" w:rsidRPr="00B63EF7" w:rsidRDefault="000870F9" w:rsidP="007030AC">
            <w:pPr>
              <w:suppressAutoHyphens w:val="0"/>
              <w:spacing w:before="40" w:after="40" w:line="220" w:lineRule="exact"/>
              <w:ind w:left="113" w:right="113"/>
              <w:jc w:val="right"/>
              <w:rPr>
                <w:bCs/>
                <w:sz w:val="18"/>
              </w:rPr>
            </w:pPr>
            <w:r w:rsidRPr="00B63EF7">
              <w:rPr>
                <w:bCs/>
                <w:sz w:val="18"/>
              </w:rPr>
              <w:t>359 ± 2</w:t>
            </w:r>
          </w:p>
        </w:tc>
      </w:tr>
    </w:tbl>
    <w:p w14:paraId="1A07B74F" w14:textId="77777777" w:rsidR="005B5561" w:rsidRPr="000F1A9A" w:rsidRDefault="005B5561" w:rsidP="000870F9">
      <w:pPr>
        <w:pStyle w:val="SingleTxtG"/>
        <w:spacing w:before="120"/>
        <w:ind w:left="2268"/>
        <w:rPr>
          <w:iCs/>
          <w:lang w:eastAsia="ar-SA"/>
        </w:rPr>
      </w:pPr>
      <w:r w:rsidRPr="000F1A9A">
        <w:rPr>
          <w:iCs/>
          <w:lang w:eastAsia="ar-SA"/>
        </w:rPr>
        <w:t xml:space="preserve">Adjust the </w:t>
      </w:r>
      <w:r w:rsidRPr="000F1A9A">
        <w:rPr>
          <w:lang w:eastAsia="ar-SA"/>
        </w:rPr>
        <w:t>Enhanced Child Restraint System</w:t>
      </w:r>
      <w:r w:rsidRPr="000F1A9A">
        <w:rPr>
          <w:iCs/>
          <w:lang w:eastAsia="ar-SA"/>
        </w:rPr>
        <w:t xml:space="preserve"> belt in accordance with the manufacturer's instructions, but to a tension of 250 ± 25 N above the force needed to overcome the friction between the webbing and the adjuster, with a deflection angle of the strap at the adjuster of 45 ± 5°, or alternatively, the angle prescribed by the manufacturer.</w:t>
      </w:r>
    </w:p>
    <w:p w14:paraId="06681A40" w14:textId="35101CA1" w:rsidR="005B5561" w:rsidRPr="0021588E" w:rsidRDefault="005B5561" w:rsidP="005B5561">
      <w:pPr>
        <w:pStyle w:val="para"/>
        <w:ind w:firstLine="0"/>
      </w:pPr>
      <w:r w:rsidRPr="000F1A9A">
        <w:rPr>
          <w:iCs/>
          <w:lang w:eastAsia="ar-SA"/>
        </w:rPr>
        <w:t>The spacer shall then be removed and the dummy pushed towards to the seat back. Distribute the slack evenly throughout the harness.</w:t>
      </w:r>
    </w:p>
    <w:p w14:paraId="48D1BD2F" w14:textId="2B575BEF" w:rsidR="002565F0" w:rsidRPr="0021588E" w:rsidRDefault="002565F0" w:rsidP="002565F0">
      <w:pPr>
        <w:pStyle w:val="para"/>
      </w:pPr>
      <w:r w:rsidRPr="0021588E">
        <w:t>7.1.3.5.2.</w:t>
      </w:r>
      <w:r w:rsidR="005B5561">
        <w:t>4</w:t>
      </w:r>
      <w:r w:rsidRPr="0021588E">
        <w:t>.</w:t>
      </w:r>
      <w:r w:rsidRPr="0021588E">
        <w:tab/>
        <w:t>After installation</w:t>
      </w:r>
      <w:r w:rsidRPr="0021588E">
        <w:tab/>
      </w:r>
    </w:p>
    <w:p w14:paraId="31538ED0" w14:textId="77777777" w:rsidR="002565F0" w:rsidRPr="004A1237" w:rsidRDefault="002565F0" w:rsidP="002565F0">
      <w:pPr>
        <w:pStyle w:val="para"/>
      </w:pPr>
      <w:r w:rsidRPr="004A1237">
        <w:tab/>
        <w:t xml:space="preserve">After installation, the dummy position shall be adjusted so that: </w:t>
      </w:r>
    </w:p>
    <w:p w14:paraId="6D9A9A20" w14:textId="465F0F67" w:rsidR="002565F0" w:rsidRPr="004A1237" w:rsidRDefault="002565F0" w:rsidP="002565F0">
      <w:pPr>
        <w:pStyle w:val="para"/>
      </w:pPr>
      <w:r>
        <w:tab/>
      </w:r>
      <w:r w:rsidRPr="004A1237">
        <w:t xml:space="preserve">The dummy centre line and the </w:t>
      </w:r>
      <w:r w:rsidRPr="00FB4553">
        <w:t>Enhanced</w:t>
      </w:r>
      <w:r w:rsidRPr="004A1237">
        <w:t xml:space="preserve"> Child Restraint System centre line shall be aligned exactly with the centre line of the test bench. </w:t>
      </w:r>
    </w:p>
    <w:p w14:paraId="5F17B249" w14:textId="47DEB823" w:rsidR="002565F0" w:rsidRPr="004A1237" w:rsidRDefault="002565F0" w:rsidP="002565F0">
      <w:pPr>
        <w:pStyle w:val="para"/>
      </w:pPr>
      <w:r>
        <w:tab/>
      </w:r>
      <w:r w:rsidRPr="004A1237">
        <w:t>The arms of the dummy shall be positioned symmetrically. Elbows shall be positioned in such a way that the upper arms are cl</w:t>
      </w:r>
      <w:r>
        <w:t>osely aligned with the sternum.</w:t>
      </w:r>
    </w:p>
    <w:p w14:paraId="2B1F93AE" w14:textId="464AE8C3" w:rsidR="002565F0" w:rsidRPr="004A1237" w:rsidRDefault="002565F0" w:rsidP="002565F0">
      <w:pPr>
        <w:pStyle w:val="para"/>
      </w:pPr>
      <w:r>
        <w:tab/>
      </w:r>
      <w:r w:rsidRPr="004A1237">
        <w:t>Hands shall be positioned on the thighs.</w:t>
      </w:r>
    </w:p>
    <w:p w14:paraId="75714908" w14:textId="42D056B5" w:rsidR="002565F0" w:rsidRPr="004A1237" w:rsidRDefault="002565F0" w:rsidP="002565F0">
      <w:pPr>
        <w:pStyle w:val="para"/>
      </w:pPr>
      <w:r>
        <w:tab/>
      </w:r>
      <w:r w:rsidRPr="004A1237">
        <w:t xml:space="preserve">Legs shall be positioned parallel to one another or at least symmetrically. </w:t>
      </w:r>
    </w:p>
    <w:p w14:paraId="160BBB69" w14:textId="4D9B3DBD" w:rsidR="002565F0" w:rsidRPr="004A1237" w:rsidRDefault="002565F0" w:rsidP="002565F0">
      <w:pPr>
        <w:pStyle w:val="para"/>
      </w:pPr>
      <w:r>
        <w:tab/>
      </w:r>
      <w:r w:rsidRPr="004A1237">
        <w:t>For lateral impact, positive measures shall be taken to ensure the stability of the dummy is maintained until t</w:t>
      </w:r>
      <w:r w:rsidRPr="00C766AE">
        <w:rPr>
          <w:vertAlign w:val="subscript"/>
        </w:rPr>
        <w:t>0</w:t>
      </w:r>
      <w:r w:rsidRPr="004A1237">
        <w:t xml:space="preserve"> and this shall be confirmed using video analysis. Any means used to stabilise the dummy before t</w:t>
      </w:r>
      <w:r w:rsidRPr="00C766AE">
        <w:rPr>
          <w:vertAlign w:val="subscript"/>
        </w:rPr>
        <w:t>0</w:t>
      </w:r>
      <w:r w:rsidRPr="004A1237">
        <w:t xml:space="preserve"> shall not influence the dummy kinematics after t</w:t>
      </w:r>
      <w:r w:rsidRPr="00C766AE">
        <w:rPr>
          <w:vertAlign w:val="subscript"/>
        </w:rPr>
        <w:t>0</w:t>
      </w:r>
      <w:r w:rsidRPr="004A1237">
        <w:t>.</w:t>
      </w:r>
    </w:p>
    <w:p w14:paraId="5B21563A" w14:textId="579C4949" w:rsidR="002565F0" w:rsidRPr="004A1237" w:rsidRDefault="002565F0" w:rsidP="002565F0">
      <w:pPr>
        <w:pStyle w:val="para"/>
      </w:pPr>
      <w:r>
        <w:tab/>
      </w:r>
      <w:r w:rsidRPr="004A1237">
        <w:t>Because the foam of</w:t>
      </w:r>
      <w:r w:rsidRPr="004A1237">
        <w:rPr>
          <w:b/>
        </w:rPr>
        <w:t xml:space="preserve"> </w:t>
      </w:r>
      <w:r w:rsidRPr="004A1237">
        <w:t xml:space="preserve">the test bench seat cushion will compress after installation of the </w:t>
      </w:r>
      <w:r w:rsidRPr="00FB4553">
        <w:t>Enhanced</w:t>
      </w:r>
      <w:r w:rsidRPr="004A1237">
        <w:rPr>
          <w:b/>
        </w:rPr>
        <w:t xml:space="preserve"> </w:t>
      </w:r>
      <w:r w:rsidRPr="004A1237">
        <w:t xml:space="preserve">Child Restraint System, the dynamic test shall be conducted no more than 10 minutes after installation. </w:t>
      </w:r>
    </w:p>
    <w:p w14:paraId="28F5D9EB" w14:textId="4CD90892" w:rsidR="002565F0" w:rsidRPr="004A1237" w:rsidRDefault="002565F0" w:rsidP="002565F0">
      <w:pPr>
        <w:pStyle w:val="para"/>
      </w:pPr>
      <w:r>
        <w:tab/>
      </w:r>
      <w:r w:rsidRPr="004A1237">
        <w:t>To allow the test bench seat cushion to recover, the minimum period between two tests using the same test bench seat cushion shall be 20 minutes.</w:t>
      </w:r>
    </w:p>
    <w:p w14:paraId="7AB5E6F5" w14:textId="3D2A9671" w:rsidR="002565F0" w:rsidRPr="004A1237" w:rsidRDefault="002565F0" w:rsidP="002565F0">
      <w:pPr>
        <w:pStyle w:val="para"/>
        <w:rPr>
          <w:color w:val="000000"/>
        </w:rPr>
      </w:pPr>
      <w:r>
        <w:rPr>
          <w:color w:val="000000"/>
        </w:rPr>
        <w:tab/>
      </w:r>
      <w:r w:rsidRPr="004A1237">
        <w:rPr>
          <w:color w:val="000000"/>
        </w:rPr>
        <w:t>Example for arm alignment:</w:t>
      </w:r>
    </w:p>
    <w:p w14:paraId="2F6A35FF" w14:textId="77777777" w:rsidR="002565F0" w:rsidRDefault="002565F0" w:rsidP="002565F0">
      <w:pPr>
        <w:spacing w:after="120"/>
        <w:ind w:left="2268" w:right="851" w:hanging="1134"/>
        <w:rPr>
          <w:b/>
          <w:sz w:val="22"/>
          <w:szCs w:val="22"/>
          <w:lang w:eastAsia="en-GB"/>
        </w:rPr>
      </w:pPr>
      <w:r w:rsidRPr="004A1237">
        <w:rPr>
          <w:b/>
        </w:rPr>
        <w:lastRenderedPageBreak/>
        <w:tab/>
      </w:r>
      <w:r>
        <w:rPr>
          <w:b/>
          <w:noProof/>
          <w:sz w:val="22"/>
          <w:szCs w:val="22"/>
          <w:lang w:eastAsia="en-GB"/>
        </w:rPr>
        <w:drawing>
          <wp:inline distT="0" distB="0" distL="0" distR="0" wp14:anchorId="1B15165E" wp14:editId="404B37D8">
            <wp:extent cx="974725" cy="1880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74725" cy="1880870"/>
                    </a:xfrm>
                    <a:prstGeom prst="rect">
                      <a:avLst/>
                    </a:prstGeom>
                    <a:noFill/>
                    <a:ln>
                      <a:noFill/>
                    </a:ln>
                  </pic:spPr>
                </pic:pic>
              </a:graphicData>
            </a:graphic>
          </wp:inline>
        </w:drawing>
      </w:r>
      <w:r w:rsidRPr="004A1237">
        <w:rPr>
          <w:b/>
          <w:sz w:val="22"/>
          <w:szCs w:val="22"/>
        </w:rPr>
        <w:tab/>
      </w:r>
      <w:r w:rsidRPr="004A1237">
        <w:rPr>
          <w:b/>
          <w:sz w:val="22"/>
          <w:szCs w:val="22"/>
        </w:rPr>
        <w:tab/>
      </w:r>
      <w:r w:rsidRPr="004A1237">
        <w:rPr>
          <w:b/>
          <w:sz w:val="22"/>
          <w:szCs w:val="22"/>
        </w:rPr>
        <w:tab/>
      </w:r>
      <w:r w:rsidRPr="004A1237">
        <w:rPr>
          <w:b/>
          <w:sz w:val="22"/>
          <w:szCs w:val="22"/>
        </w:rPr>
        <w:tab/>
      </w:r>
      <w:r>
        <w:rPr>
          <w:b/>
          <w:noProof/>
          <w:sz w:val="22"/>
          <w:szCs w:val="22"/>
          <w:lang w:eastAsia="en-GB"/>
        </w:rPr>
        <w:drawing>
          <wp:inline distT="0" distB="0" distL="0" distR="0" wp14:anchorId="2CD5730C" wp14:editId="20AA2FB7">
            <wp:extent cx="1009015" cy="190627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9015" cy="1906270"/>
                    </a:xfrm>
                    <a:prstGeom prst="rect">
                      <a:avLst/>
                    </a:prstGeom>
                    <a:noFill/>
                    <a:ln>
                      <a:noFill/>
                    </a:ln>
                  </pic:spPr>
                </pic:pic>
              </a:graphicData>
            </a:graphic>
          </wp:inline>
        </w:drawing>
      </w:r>
    </w:p>
    <w:tbl>
      <w:tblPr>
        <w:tblW w:w="6152" w:type="dxa"/>
        <w:tblInd w:w="2268" w:type="dxa"/>
        <w:tblCellMar>
          <w:left w:w="0" w:type="dxa"/>
          <w:right w:w="0" w:type="dxa"/>
        </w:tblCellMar>
        <w:tblLook w:val="04A0" w:firstRow="1" w:lastRow="0" w:firstColumn="1" w:lastColumn="0" w:noHBand="0" w:noVBand="1"/>
      </w:tblPr>
      <w:tblGrid>
        <w:gridCol w:w="2929"/>
        <w:gridCol w:w="3223"/>
      </w:tblGrid>
      <w:tr w:rsidR="002565F0" w:rsidRPr="00B03A0C" w14:paraId="327D647A" w14:textId="77777777" w:rsidTr="00211138">
        <w:tc>
          <w:tcPr>
            <w:tcW w:w="2929" w:type="dxa"/>
            <w:shd w:val="clear" w:color="auto" w:fill="auto"/>
          </w:tcPr>
          <w:p w14:paraId="18A64E2E" w14:textId="77777777" w:rsidR="002565F0" w:rsidRPr="00375C8D" w:rsidRDefault="002565F0" w:rsidP="00211138">
            <w:pPr>
              <w:pStyle w:val="SingleTxtG"/>
              <w:ind w:left="0" w:right="0"/>
            </w:pPr>
            <w:r w:rsidRPr="002C79B5">
              <w:rPr>
                <w:color w:val="000000"/>
                <w:szCs w:val="18"/>
                <w:lang w:eastAsia="fr-FR"/>
              </w:rPr>
              <w:t>Arms are aligned with sternum</w:t>
            </w:r>
          </w:p>
        </w:tc>
        <w:tc>
          <w:tcPr>
            <w:tcW w:w="3223" w:type="dxa"/>
            <w:shd w:val="clear" w:color="auto" w:fill="auto"/>
          </w:tcPr>
          <w:p w14:paraId="3F120CAF" w14:textId="77777777" w:rsidR="002565F0" w:rsidRPr="00375C8D" w:rsidRDefault="002565F0" w:rsidP="00211138">
            <w:pPr>
              <w:pStyle w:val="SingleTxtG"/>
              <w:ind w:left="0" w:right="0"/>
            </w:pPr>
            <w:r w:rsidRPr="002C79B5">
              <w:rPr>
                <w:color w:val="000000"/>
                <w:szCs w:val="18"/>
                <w:lang w:eastAsia="fr-FR"/>
              </w:rPr>
              <w:t>Arms are not aligned with sternum</w:t>
            </w:r>
          </w:p>
        </w:tc>
      </w:tr>
    </w:tbl>
    <w:p w14:paraId="0F845A11" w14:textId="0CE0AECB" w:rsidR="002565F0" w:rsidRPr="004771D0" w:rsidRDefault="002565F0" w:rsidP="002565F0">
      <w:pPr>
        <w:pStyle w:val="SingleTxtG"/>
        <w:jc w:val="right"/>
      </w:pPr>
    </w:p>
    <w:p w14:paraId="5D54D1C4" w14:textId="77777777" w:rsidR="001526FA" w:rsidRPr="004A1237" w:rsidRDefault="001526FA" w:rsidP="001526FA">
      <w:pPr>
        <w:pStyle w:val="para"/>
      </w:pPr>
      <w:r w:rsidRPr="004A1237">
        <w:t>7.1.3.6</w:t>
      </w:r>
      <w:r>
        <w:t>.</w:t>
      </w:r>
      <w:r w:rsidRPr="004A1237">
        <w:tab/>
        <w:t>Size indication</w:t>
      </w:r>
    </w:p>
    <w:p w14:paraId="1A0045D0" w14:textId="1EDA8218" w:rsidR="001526FA" w:rsidRPr="004A1237" w:rsidRDefault="001526FA" w:rsidP="001526FA">
      <w:pPr>
        <w:pStyle w:val="para"/>
      </w:pPr>
      <w:r>
        <w:tab/>
      </w:r>
      <w:r>
        <w:tab/>
      </w:r>
      <w:r w:rsidRPr="004A1237">
        <w:t>The dynamic tests shall be conducted with the largest dummy and the smallest dummy as defined in the following tables according to the size range indicated by the manufacturer</w:t>
      </w:r>
      <w:r w:rsidRPr="004A1237">
        <w:rPr>
          <w:b/>
        </w:rPr>
        <w:t xml:space="preserve"> </w:t>
      </w:r>
      <w:r w:rsidRPr="004A1237">
        <w:t xml:space="preserve">for the </w:t>
      </w:r>
      <w:r w:rsidRPr="008F5648">
        <w:t>Enhanced</w:t>
      </w:r>
      <w:r w:rsidRPr="004A1237">
        <w:rPr>
          <w:b/>
        </w:rPr>
        <w:t xml:space="preserve"> </w:t>
      </w:r>
      <w:r w:rsidRPr="004A1237">
        <w:t>Child Restraint System.</w:t>
      </w:r>
    </w:p>
    <w:p w14:paraId="2223003D" w14:textId="61F35C0F" w:rsidR="001526FA" w:rsidRDefault="001526FA" w:rsidP="001526FA">
      <w:pPr>
        <w:pStyle w:val="Heading1"/>
        <w:numPr>
          <w:ilvl w:val="0"/>
          <w:numId w:val="0"/>
        </w:numPr>
      </w:pPr>
      <w:r>
        <w:tab/>
      </w:r>
      <w:r>
        <w:tab/>
      </w:r>
      <w:r w:rsidRPr="004A1237">
        <w:t xml:space="preserve">Table </w:t>
      </w:r>
      <w:r w:rsidR="00E555A6">
        <w:t>8</w:t>
      </w:r>
      <w:r w:rsidRPr="004A1237">
        <w:t xml:space="preserve"> </w:t>
      </w:r>
    </w:p>
    <w:p w14:paraId="17830ED6" w14:textId="33CCD850" w:rsidR="001526FA" w:rsidRPr="001526FA" w:rsidRDefault="001526FA" w:rsidP="001526FA">
      <w:pPr>
        <w:pStyle w:val="SingleTxtG"/>
        <w:rPr>
          <w:b/>
        </w:rPr>
      </w:pPr>
      <w:r w:rsidRPr="001526FA">
        <w:rPr>
          <w:b/>
        </w:rPr>
        <w:t xml:space="preserve">Selection criteria for the </w:t>
      </w:r>
      <w:r w:rsidRPr="001526FA">
        <w:rPr>
          <w:rFonts w:hAnsi="Times New Roman Bold"/>
          <w:b/>
        </w:rPr>
        <w:t>dummy</w:t>
      </w:r>
      <w:r w:rsidRPr="001526FA">
        <w:rPr>
          <w:rFonts w:ascii="Times New Roman Bold" w:hAnsi="Times New Roman Bold"/>
          <w:b/>
        </w:rPr>
        <w:t xml:space="preserve"> </w:t>
      </w:r>
      <w:r w:rsidRPr="001526FA">
        <w:rPr>
          <w:b/>
        </w:rPr>
        <w:t xml:space="preserve">according to the </w:t>
      </w:r>
      <w:r w:rsidRPr="001526FA">
        <w:rPr>
          <w:rFonts w:hAnsi="Times New Roman Bold"/>
          <w:b/>
        </w:rPr>
        <w:t>range</w:t>
      </w:r>
    </w:p>
    <w:tbl>
      <w:tblPr>
        <w:tblW w:w="8505"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15"/>
        <w:gridCol w:w="1215"/>
        <w:gridCol w:w="1215"/>
        <w:gridCol w:w="1215"/>
        <w:gridCol w:w="1215"/>
        <w:gridCol w:w="1215"/>
        <w:gridCol w:w="1215"/>
      </w:tblGrid>
      <w:tr w:rsidR="001526FA" w:rsidRPr="004A1237" w14:paraId="788B199E" w14:textId="77777777" w:rsidTr="001526FA">
        <w:trPr>
          <w:cantSplit/>
        </w:trPr>
        <w:tc>
          <w:tcPr>
            <w:tcW w:w="851" w:type="dxa"/>
            <w:tcBorders>
              <w:bottom w:val="single" w:sz="12" w:space="0" w:color="auto"/>
            </w:tcBorders>
            <w:shd w:val="clear" w:color="auto" w:fill="auto"/>
            <w:vAlign w:val="bottom"/>
          </w:tcPr>
          <w:p w14:paraId="19DCEC28" w14:textId="77777777" w:rsidR="001526FA" w:rsidRPr="004A1237" w:rsidRDefault="001526FA" w:rsidP="001526FA">
            <w:pPr>
              <w:keepNext/>
              <w:keepLines/>
              <w:suppressAutoHyphens w:val="0"/>
              <w:spacing w:before="80" w:after="80" w:line="200" w:lineRule="exact"/>
              <w:ind w:left="113" w:right="113"/>
              <w:rPr>
                <w:i/>
                <w:sz w:val="16"/>
              </w:rPr>
            </w:pPr>
            <w:r w:rsidRPr="004A1237">
              <w:rPr>
                <w:i/>
                <w:sz w:val="16"/>
              </w:rPr>
              <w:t>Size range indication</w:t>
            </w:r>
            <w:r>
              <w:rPr>
                <w:i/>
                <w:sz w:val="16"/>
              </w:rPr>
              <w:t xml:space="preserve"> (in cm)</w:t>
            </w:r>
          </w:p>
        </w:tc>
        <w:tc>
          <w:tcPr>
            <w:tcW w:w="851" w:type="dxa"/>
            <w:tcBorders>
              <w:bottom w:val="single" w:sz="12" w:space="0" w:color="auto"/>
            </w:tcBorders>
            <w:shd w:val="clear" w:color="auto" w:fill="auto"/>
            <w:vAlign w:val="bottom"/>
          </w:tcPr>
          <w:p w14:paraId="4B5C67CA"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 60</w:t>
            </w:r>
          </w:p>
        </w:tc>
        <w:tc>
          <w:tcPr>
            <w:tcW w:w="851" w:type="dxa"/>
            <w:tcBorders>
              <w:bottom w:val="single" w:sz="12" w:space="0" w:color="auto"/>
            </w:tcBorders>
            <w:shd w:val="clear" w:color="auto" w:fill="auto"/>
            <w:vAlign w:val="bottom"/>
          </w:tcPr>
          <w:p w14:paraId="33067F22"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60 &lt; x ≤ 75</w:t>
            </w:r>
          </w:p>
        </w:tc>
        <w:tc>
          <w:tcPr>
            <w:tcW w:w="851" w:type="dxa"/>
            <w:tcBorders>
              <w:bottom w:val="single" w:sz="12" w:space="0" w:color="auto"/>
            </w:tcBorders>
            <w:shd w:val="clear" w:color="auto" w:fill="auto"/>
            <w:vAlign w:val="bottom"/>
          </w:tcPr>
          <w:p w14:paraId="1B481186"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75 &lt; x ≤ 87</w:t>
            </w:r>
          </w:p>
        </w:tc>
        <w:tc>
          <w:tcPr>
            <w:tcW w:w="851" w:type="dxa"/>
            <w:tcBorders>
              <w:bottom w:val="single" w:sz="12" w:space="0" w:color="auto"/>
            </w:tcBorders>
            <w:shd w:val="clear" w:color="auto" w:fill="auto"/>
            <w:vAlign w:val="bottom"/>
          </w:tcPr>
          <w:p w14:paraId="36D4F0CF"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87 &lt; x ≤ 105</w:t>
            </w:r>
          </w:p>
        </w:tc>
        <w:tc>
          <w:tcPr>
            <w:tcW w:w="851" w:type="dxa"/>
            <w:tcBorders>
              <w:bottom w:val="single" w:sz="12" w:space="0" w:color="auto"/>
            </w:tcBorders>
            <w:shd w:val="clear" w:color="auto" w:fill="auto"/>
            <w:vAlign w:val="bottom"/>
          </w:tcPr>
          <w:p w14:paraId="222718B5"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105 &lt; x ≤ 1</w:t>
            </w:r>
            <w:r w:rsidRPr="00640E63">
              <w:rPr>
                <w:i/>
                <w:sz w:val="16"/>
              </w:rPr>
              <w:t>25</w:t>
            </w:r>
          </w:p>
        </w:tc>
        <w:tc>
          <w:tcPr>
            <w:tcW w:w="851" w:type="dxa"/>
            <w:tcBorders>
              <w:bottom w:val="single" w:sz="12" w:space="0" w:color="auto"/>
            </w:tcBorders>
            <w:shd w:val="clear" w:color="auto" w:fill="auto"/>
            <w:vAlign w:val="bottom"/>
          </w:tcPr>
          <w:p w14:paraId="50EB939F" w14:textId="77777777" w:rsidR="001526FA" w:rsidRPr="004A1237" w:rsidRDefault="001526FA" w:rsidP="001526FA">
            <w:pPr>
              <w:keepNext/>
              <w:keepLines/>
              <w:suppressAutoHyphens w:val="0"/>
              <w:spacing w:before="80" w:after="80" w:line="200" w:lineRule="exact"/>
              <w:ind w:left="113" w:right="113"/>
              <w:jc w:val="right"/>
              <w:rPr>
                <w:i/>
                <w:sz w:val="16"/>
              </w:rPr>
            </w:pPr>
            <w:r w:rsidRPr="004A1237">
              <w:rPr>
                <w:i/>
                <w:sz w:val="16"/>
              </w:rPr>
              <w:t>&gt;1</w:t>
            </w:r>
            <w:r w:rsidRPr="00640E63">
              <w:rPr>
                <w:i/>
                <w:sz w:val="16"/>
              </w:rPr>
              <w:t>25</w:t>
            </w:r>
          </w:p>
        </w:tc>
      </w:tr>
      <w:tr w:rsidR="001526FA" w:rsidRPr="004A1237" w14:paraId="1E6061AB" w14:textId="77777777" w:rsidTr="001526FA">
        <w:trPr>
          <w:cantSplit/>
        </w:trPr>
        <w:tc>
          <w:tcPr>
            <w:tcW w:w="851" w:type="dxa"/>
            <w:tcBorders>
              <w:top w:val="single" w:sz="12" w:space="0" w:color="auto"/>
              <w:bottom w:val="single" w:sz="12" w:space="0" w:color="auto"/>
            </w:tcBorders>
            <w:shd w:val="clear" w:color="auto" w:fill="auto"/>
            <w:vAlign w:val="bottom"/>
          </w:tcPr>
          <w:p w14:paraId="0B62C0F5" w14:textId="77777777" w:rsidR="001526FA" w:rsidRPr="00F04437" w:rsidRDefault="001526FA" w:rsidP="00211138">
            <w:pPr>
              <w:keepNext/>
              <w:keepLines/>
              <w:suppressAutoHyphens w:val="0"/>
              <w:spacing w:before="40" w:after="40" w:line="220" w:lineRule="exact"/>
              <w:ind w:left="57" w:right="113"/>
              <w:rPr>
                <w:sz w:val="18"/>
                <w:szCs w:val="18"/>
              </w:rPr>
            </w:pPr>
            <w:r w:rsidRPr="00F04437">
              <w:rPr>
                <w:sz w:val="18"/>
                <w:szCs w:val="18"/>
              </w:rPr>
              <w:t>Dummy</w:t>
            </w:r>
          </w:p>
        </w:tc>
        <w:tc>
          <w:tcPr>
            <w:tcW w:w="851" w:type="dxa"/>
            <w:tcBorders>
              <w:top w:val="single" w:sz="12" w:space="0" w:color="auto"/>
              <w:bottom w:val="single" w:sz="12" w:space="0" w:color="auto"/>
            </w:tcBorders>
            <w:shd w:val="clear" w:color="auto" w:fill="auto"/>
            <w:vAlign w:val="bottom"/>
          </w:tcPr>
          <w:p w14:paraId="66912289" w14:textId="77777777" w:rsidR="001526FA" w:rsidRPr="00F916B5" w:rsidRDefault="001526FA" w:rsidP="00211138">
            <w:pPr>
              <w:keepNext/>
              <w:keepLines/>
              <w:suppressAutoHyphens w:val="0"/>
              <w:spacing w:before="40" w:after="40" w:line="220" w:lineRule="exact"/>
              <w:ind w:right="113"/>
              <w:jc w:val="right"/>
              <w:rPr>
                <w:sz w:val="18"/>
                <w:szCs w:val="18"/>
              </w:rPr>
            </w:pPr>
            <w:r w:rsidRPr="00FE4ADD">
              <w:rPr>
                <w:sz w:val="18"/>
                <w:szCs w:val="18"/>
              </w:rPr>
              <w:t>Q0</w:t>
            </w:r>
          </w:p>
        </w:tc>
        <w:tc>
          <w:tcPr>
            <w:tcW w:w="851" w:type="dxa"/>
            <w:tcBorders>
              <w:top w:val="single" w:sz="12" w:space="0" w:color="auto"/>
              <w:bottom w:val="single" w:sz="12" w:space="0" w:color="auto"/>
            </w:tcBorders>
            <w:shd w:val="clear" w:color="auto" w:fill="auto"/>
            <w:vAlign w:val="bottom"/>
          </w:tcPr>
          <w:p w14:paraId="68E6D010" w14:textId="77777777" w:rsidR="001526FA" w:rsidRPr="00F916B5" w:rsidRDefault="001526FA" w:rsidP="00211138">
            <w:pPr>
              <w:keepNext/>
              <w:keepLines/>
              <w:suppressAutoHyphens w:val="0"/>
              <w:spacing w:before="40" w:after="40" w:line="220" w:lineRule="exact"/>
              <w:ind w:right="113"/>
              <w:jc w:val="right"/>
              <w:rPr>
                <w:sz w:val="18"/>
                <w:szCs w:val="18"/>
              </w:rPr>
            </w:pPr>
            <w:r w:rsidRPr="00F916B5">
              <w:rPr>
                <w:sz w:val="18"/>
                <w:szCs w:val="18"/>
              </w:rPr>
              <w:t>Q1</w:t>
            </w:r>
          </w:p>
        </w:tc>
        <w:tc>
          <w:tcPr>
            <w:tcW w:w="851" w:type="dxa"/>
            <w:tcBorders>
              <w:top w:val="single" w:sz="12" w:space="0" w:color="auto"/>
              <w:bottom w:val="single" w:sz="12" w:space="0" w:color="auto"/>
            </w:tcBorders>
            <w:shd w:val="clear" w:color="auto" w:fill="auto"/>
            <w:vAlign w:val="bottom"/>
          </w:tcPr>
          <w:p w14:paraId="79C8DE09" w14:textId="77777777" w:rsidR="001526FA" w:rsidRPr="00F916B5" w:rsidRDefault="001526FA" w:rsidP="00211138">
            <w:pPr>
              <w:keepNext/>
              <w:keepLines/>
              <w:suppressAutoHyphens w:val="0"/>
              <w:spacing w:before="40" w:after="40" w:line="220" w:lineRule="exact"/>
              <w:ind w:right="113"/>
              <w:jc w:val="right"/>
              <w:rPr>
                <w:sz w:val="18"/>
                <w:szCs w:val="18"/>
              </w:rPr>
            </w:pPr>
            <w:r w:rsidRPr="00F916B5">
              <w:rPr>
                <w:sz w:val="18"/>
                <w:szCs w:val="18"/>
              </w:rPr>
              <w:t>Q1.5</w:t>
            </w:r>
          </w:p>
        </w:tc>
        <w:tc>
          <w:tcPr>
            <w:tcW w:w="851" w:type="dxa"/>
            <w:tcBorders>
              <w:top w:val="single" w:sz="12" w:space="0" w:color="auto"/>
              <w:bottom w:val="single" w:sz="12" w:space="0" w:color="auto"/>
            </w:tcBorders>
            <w:shd w:val="clear" w:color="auto" w:fill="auto"/>
            <w:vAlign w:val="bottom"/>
          </w:tcPr>
          <w:p w14:paraId="29FAF283" w14:textId="77777777" w:rsidR="001526FA" w:rsidRPr="00F916B5" w:rsidRDefault="001526FA" w:rsidP="00211138">
            <w:pPr>
              <w:keepNext/>
              <w:keepLines/>
              <w:suppressAutoHyphens w:val="0"/>
              <w:spacing w:before="40" w:after="40" w:line="220" w:lineRule="exact"/>
              <w:ind w:right="113"/>
              <w:jc w:val="right"/>
              <w:rPr>
                <w:sz w:val="18"/>
                <w:szCs w:val="18"/>
              </w:rPr>
            </w:pPr>
            <w:r w:rsidRPr="00F916B5">
              <w:rPr>
                <w:sz w:val="18"/>
                <w:szCs w:val="18"/>
              </w:rPr>
              <w:t>Q3</w:t>
            </w:r>
            <w:r w:rsidRPr="001A054D">
              <w:rPr>
                <w:szCs w:val="18"/>
                <w:vertAlign w:val="superscript"/>
              </w:rPr>
              <w:t>2</w:t>
            </w:r>
          </w:p>
        </w:tc>
        <w:tc>
          <w:tcPr>
            <w:tcW w:w="851" w:type="dxa"/>
            <w:tcBorders>
              <w:top w:val="single" w:sz="12" w:space="0" w:color="auto"/>
              <w:bottom w:val="single" w:sz="12" w:space="0" w:color="auto"/>
            </w:tcBorders>
            <w:shd w:val="clear" w:color="auto" w:fill="auto"/>
            <w:vAlign w:val="bottom"/>
          </w:tcPr>
          <w:p w14:paraId="1B364D28" w14:textId="77777777" w:rsidR="001526FA" w:rsidRPr="00F916B5" w:rsidRDefault="001526FA" w:rsidP="00211138">
            <w:pPr>
              <w:keepNext/>
              <w:keepLines/>
              <w:suppressAutoHyphens w:val="0"/>
              <w:spacing w:before="40" w:after="40" w:line="220" w:lineRule="exact"/>
              <w:ind w:right="113"/>
              <w:jc w:val="right"/>
              <w:rPr>
                <w:sz w:val="18"/>
                <w:szCs w:val="18"/>
              </w:rPr>
            </w:pPr>
            <w:r w:rsidRPr="00F916B5">
              <w:rPr>
                <w:sz w:val="18"/>
                <w:szCs w:val="18"/>
              </w:rPr>
              <w:t>Q6</w:t>
            </w:r>
          </w:p>
        </w:tc>
        <w:tc>
          <w:tcPr>
            <w:tcW w:w="851" w:type="dxa"/>
            <w:tcBorders>
              <w:top w:val="single" w:sz="12" w:space="0" w:color="auto"/>
              <w:bottom w:val="single" w:sz="12" w:space="0" w:color="auto"/>
            </w:tcBorders>
            <w:shd w:val="clear" w:color="auto" w:fill="auto"/>
            <w:vAlign w:val="bottom"/>
          </w:tcPr>
          <w:p w14:paraId="0D3AA88A" w14:textId="77777777" w:rsidR="001526FA" w:rsidRPr="00F04437" w:rsidRDefault="001526FA" w:rsidP="00211138">
            <w:pPr>
              <w:keepNext/>
              <w:keepLines/>
              <w:suppressAutoHyphens w:val="0"/>
              <w:spacing w:before="40" w:after="40" w:line="220" w:lineRule="exact"/>
              <w:ind w:right="113"/>
              <w:jc w:val="right"/>
              <w:rPr>
                <w:sz w:val="18"/>
                <w:szCs w:val="18"/>
              </w:rPr>
            </w:pPr>
            <w:r w:rsidRPr="00F916B5">
              <w:rPr>
                <w:sz w:val="18"/>
                <w:szCs w:val="18"/>
              </w:rPr>
              <w:t>Q10</w:t>
            </w:r>
            <w:r w:rsidRPr="001A054D">
              <w:rPr>
                <w:sz w:val="18"/>
                <w:szCs w:val="18"/>
                <w:vertAlign w:val="superscript"/>
              </w:rPr>
              <w:t>1</w:t>
            </w:r>
          </w:p>
        </w:tc>
      </w:tr>
      <w:tr w:rsidR="001526FA" w:rsidRPr="004A1237" w14:paraId="3E8BF63B" w14:textId="77777777" w:rsidTr="001526FA">
        <w:trPr>
          <w:cantSplit/>
        </w:trPr>
        <w:tc>
          <w:tcPr>
            <w:tcW w:w="851" w:type="dxa"/>
            <w:gridSpan w:val="7"/>
            <w:tcBorders>
              <w:top w:val="nil"/>
              <w:left w:val="nil"/>
              <w:bottom w:val="nil"/>
              <w:right w:val="nil"/>
            </w:tcBorders>
            <w:shd w:val="clear" w:color="auto" w:fill="auto"/>
          </w:tcPr>
          <w:p w14:paraId="728FA50D" w14:textId="246C84AA" w:rsidR="001526FA" w:rsidRDefault="001526FA" w:rsidP="00211138">
            <w:pPr>
              <w:keepNext/>
              <w:keepLines/>
              <w:suppressAutoHyphens w:val="0"/>
              <w:spacing w:before="120" w:line="220" w:lineRule="exact"/>
              <w:ind w:left="57" w:right="113"/>
              <w:rPr>
                <w:sz w:val="18"/>
                <w:szCs w:val="18"/>
              </w:rPr>
            </w:pPr>
            <w:r w:rsidRPr="008F5648">
              <w:rPr>
                <w:sz w:val="18"/>
              </w:rPr>
              <w:t xml:space="preserve">  </w:t>
            </w:r>
            <w:r w:rsidRPr="001A054D">
              <w:rPr>
                <w:sz w:val="18"/>
                <w:vertAlign w:val="superscript"/>
              </w:rPr>
              <w:t>1</w:t>
            </w:r>
            <w:r w:rsidRPr="001A054D">
              <w:rPr>
                <w:sz w:val="18"/>
              </w:rPr>
              <w:t xml:space="preserve"> </w:t>
            </w:r>
            <w:r>
              <w:rPr>
                <w:sz w:val="18"/>
              </w:rPr>
              <w:t xml:space="preserve"> </w:t>
            </w:r>
            <w:r w:rsidRPr="001A054D">
              <w:rPr>
                <w:sz w:val="18"/>
                <w:szCs w:val="18"/>
              </w:rPr>
              <w:t>No lateral impact test</w:t>
            </w:r>
            <w:r w:rsidRPr="001A054D">
              <w:rPr>
                <w:b/>
                <w:sz w:val="18"/>
                <w:szCs w:val="18"/>
              </w:rPr>
              <w:t xml:space="preserve"> </w:t>
            </w:r>
            <w:r w:rsidRPr="001A054D">
              <w:rPr>
                <w:sz w:val="18"/>
                <w:szCs w:val="18"/>
              </w:rPr>
              <w:t>using the Q10 dummy</w:t>
            </w:r>
            <w:r w:rsidRPr="001A054D">
              <w:rPr>
                <w:b/>
                <w:sz w:val="18"/>
                <w:szCs w:val="18"/>
              </w:rPr>
              <w:t xml:space="preserve"> </w:t>
            </w:r>
            <w:r w:rsidRPr="001A054D">
              <w:rPr>
                <w:sz w:val="18"/>
                <w:szCs w:val="18"/>
              </w:rPr>
              <w:t xml:space="preserve">is required for i-Size booster seats with a size range upper limit between 125 cm </w:t>
            </w:r>
            <w:r>
              <w:rPr>
                <w:sz w:val="18"/>
                <w:szCs w:val="18"/>
              </w:rPr>
              <w:t>and 135 cm.</w:t>
            </w:r>
          </w:p>
          <w:p w14:paraId="0BBBCBF4" w14:textId="77777777" w:rsidR="001526FA" w:rsidRPr="004A1237" w:rsidRDefault="001526FA" w:rsidP="00635B0A">
            <w:pPr>
              <w:keepNext/>
              <w:keepLines/>
              <w:suppressAutoHyphens w:val="0"/>
              <w:spacing w:line="220" w:lineRule="exact"/>
              <w:ind w:left="57" w:right="113"/>
              <w:rPr>
                <w:sz w:val="18"/>
              </w:rPr>
            </w:pPr>
            <w:r>
              <w:rPr>
                <w:sz w:val="18"/>
                <w:szCs w:val="18"/>
                <w:vertAlign w:val="superscript"/>
              </w:rPr>
              <w:t xml:space="preserve">  </w:t>
            </w:r>
            <w:r w:rsidRPr="001A054D">
              <w:rPr>
                <w:sz w:val="18"/>
                <w:szCs w:val="18"/>
                <w:vertAlign w:val="superscript"/>
              </w:rPr>
              <w:t>2</w:t>
            </w:r>
            <w:r>
              <w:rPr>
                <w:sz w:val="18"/>
                <w:szCs w:val="18"/>
              </w:rPr>
              <w:t xml:space="preserve">  </w:t>
            </w:r>
            <w:r w:rsidRPr="001A054D">
              <w:rPr>
                <w:sz w:val="18"/>
                <w:szCs w:val="18"/>
              </w:rPr>
              <w:t>ECRS shall not be approved only on the base of Q3 test results in non-integral configuration</w:t>
            </w:r>
          </w:p>
        </w:tc>
      </w:tr>
    </w:tbl>
    <w:p w14:paraId="56363E4C" w14:textId="77777777" w:rsidR="003B0EDE" w:rsidRPr="00894FC0" w:rsidRDefault="003B0EDE" w:rsidP="000870F9">
      <w:pPr>
        <w:pStyle w:val="para"/>
        <w:spacing w:before="120"/>
        <w:ind w:firstLine="0"/>
      </w:pPr>
      <w:r w:rsidRPr="00894FC0">
        <w:t xml:space="preserve">Where the </w:t>
      </w:r>
      <w:r w:rsidR="00122BFE" w:rsidRPr="00894FC0">
        <w:t xml:space="preserve">Enhanced </w:t>
      </w:r>
      <w:r w:rsidRPr="00894FC0">
        <w:t xml:space="preserve">Child Restraint System requires substantial modification for different sizes (e.g., convertible </w:t>
      </w:r>
      <w:r w:rsidR="00122BFE" w:rsidRPr="00894FC0">
        <w:t xml:space="preserve">Enhanced </w:t>
      </w:r>
      <w:r w:rsidRPr="00894FC0">
        <w:t>Child Restraint System) or if the size range cover more than 3 size ranges a relevant intermediate dummy(ies) shall be tested in addition to the dummy(ies) defined above.</w:t>
      </w:r>
    </w:p>
    <w:p w14:paraId="7A00BB94" w14:textId="05ED5DE1" w:rsidR="003B0EDE" w:rsidRPr="003B0EDE" w:rsidRDefault="003B0EDE" w:rsidP="00AC59E5">
      <w:pPr>
        <w:pStyle w:val="para"/>
        <w:keepNext/>
        <w:keepLines/>
      </w:pPr>
      <w:r w:rsidRPr="003B0EDE">
        <w:t>7.1.3.6.1.</w:t>
      </w:r>
      <w:r w:rsidRPr="003B0EDE">
        <w:tab/>
        <w:t xml:space="preserve">If the </w:t>
      </w:r>
      <w:r w:rsidR="00122BFE">
        <w:t xml:space="preserve">Enhanced </w:t>
      </w:r>
      <w:r w:rsidRPr="003B0EDE">
        <w:t>Child Restraint System is designed for two or more children, one test shall be carried out with the heaviest dummies occupying all seating</w:t>
      </w:r>
      <w:r w:rsidRPr="003B0EDE">
        <w:rPr>
          <w:b/>
        </w:rPr>
        <w:t xml:space="preserve"> </w:t>
      </w:r>
      <w:r w:rsidRPr="003B0EDE">
        <w:t xml:space="preserve">positions. A second test with the lightest </w:t>
      </w:r>
      <w:r w:rsidRPr="003B0EDE">
        <w:rPr>
          <w:lang w:val="en-CA"/>
        </w:rPr>
        <w:fldChar w:fldCharType="begin"/>
      </w:r>
      <w:r w:rsidRPr="003B0EDE">
        <w:rPr>
          <w:lang w:val="en-CA"/>
        </w:rPr>
        <w:instrText xml:space="preserve"> SEQ CHAPTER \h \r 1</w:instrText>
      </w:r>
      <w:r w:rsidRPr="003B0EDE">
        <w:rPr>
          <w:lang w:val="en-CA"/>
        </w:rPr>
        <w:fldChar w:fldCharType="end"/>
      </w:r>
      <w:r w:rsidRPr="003B0EDE">
        <w:t>and the heaviest dummies specified above shall be carried out. The tests shall be conducted using the test bench</w:t>
      </w:r>
      <w:r w:rsidRPr="003B0EDE">
        <w:rPr>
          <w:b/>
        </w:rPr>
        <w:t xml:space="preserve"> </w:t>
      </w:r>
      <w:r w:rsidRPr="003B0EDE">
        <w:t xml:space="preserve">as shown in </w:t>
      </w:r>
      <w:hyperlink w:anchor="_Annex_6_(to" w:history="1">
        <w:r w:rsidRPr="003B0EDE">
          <w:t xml:space="preserve">Annex 6, Appendix 3, </w:t>
        </w:r>
        <w:r w:rsidR="00DA087A">
          <w:t>F</w:t>
        </w:r>
        <w:r w:rsidR="00DA087A" w:rsidRPr="003B0EDE">
          <w:t xml:space="preserve">igure </w:t>
        </w:r>
        <w:r w:rsidRPr="003B0EDE">
          <w:t>3</w:t>
        </w:r>
      </w:hyperlink>
      <w:r w:rsidRPr="003B0EDE">
        <w:t>. The laboratory conducting the tests may, if it deems it advisable, add a third test with any combination of dummies or empty seat positions.</w:t>
      </w:r>
    </w:p>
    <w:p w14:paraId="035F5D18" w14:textId="77777777" w:rsidR="005B5561" w:rsidRDefault="005B5561" w:rsidP="00A26F5D">
      <w:pPr>
        <w:pStyle w:val="para"/>
        <w:rPr>
          <w:lang w:eastAsia="fr-FR"/>
        </w:rPr>
      </w:pPr>
      <w:r w:rsidRPr="000F1A9A">
        <w:rPr>
          <w:lang w:eastAsia="fr-FR"/>
        </w:rPr>
        <w:t xml:space="preserve">7.1.3.6.2. </w:t>
      </w:r>
      <w:r w:rsidRPr="000F1A9A">
        <w:rPr>
          <w:lang w:eastAsia="fr-FR"/>
        </w:rPr>
        <w:tab/>
        <w:t>If the Enhanced Child Restraint System uses a top tether, one test shall be carried out with the smallest dummy with the shorter distance of the top tether (anchorage point G1). A second test shall be carried out with the heavier dummy with the longer distance of the top tether (anchorage point G2). Adjust the top tether to achieve a tension load of 50 ± 5 N. For side lateral impact the ISOFIX Enhanced child restraint shall be tested with only the shorter distance of the top tether.</w:t>
      </w:r>
    </w:p>
    <w:p w14:paraId="480440D5" w14:textId="77777777" w:rsidR="005B5561" w:rsidRPr="000F1A9A" w:rsidRDefault="005B5561" w:rsidP="005B5561">
      <w:pPr>
        <w:pStyle w:val="SingleTxtG"/>
        <w:ind w:left="2268" w:hanging="1134"/>
        <w:rPr>
          <w:lang w:eastAsia="fr-FR"/>
        </w:rPr>
      </w:pPr>
      <w:r w:rsidRPr="000F1A9A">
        <w:rPr>
          <w:lang w:eastAsia="fr-FR"/>
        </w:rPr>
        <w:t xml:space="preserve">7.1.3.6.3. </w:t>
      </w:r>
      <w:r w:rsidRPr="000F1A9A">
        <w:rPr>
          <w:lang w:eastAsia="fr-FR"/>
        </w:rPr>
        <w:tab/>
        <w:t>If the Enhanced Child Restraint System uses a support-leg, as an anti-rotation device the hereafter mentioned dynamic tests shall be carried out as follows:</w:t>
      </w:r>
    </w:p>
    <w:p w14:paraId="66381314" w14:textId="77777777" w:rsidR="005B5561" w:rsidRPr="000F1A9A" w:rsidRDefault="005B5561" w:rsidP="005B5561">
      <w:pPr>
        <w:pStyle w:val="SingleTxtG"/>
        <w:tabs>
          <w:tab w:val="left" w:pos="2835"/>
        </w:tabs>
        <w:ind w:left="2835" w:hanging="567"/>
        <w:rPr>
          <w:lang w:eastAsia="fr-FR"/>
        </w:rPr>
      </w:pPr>
      <w:r w:rsidRPr="000F1A9A">
        <w:rPr>
          <w:lang w:eastAsia="fr-FR"/>
        </w:rPr>
        <w:t xml:space="preserve">(a) </w:t>
      </w:r>
      <w:r w:rsidRPr="000F1A9A">
        <w:rPr>
          <w:lang w:eastAsia="fr-FR"/>
        </w:rPr>
        <w:tab/>
        <w:t xml:space="preserve">The tests for frontal impact shall be conducted with the support-leg adjusted to its maximum adjustment compatible with the positioning of the trolley floor pan. The tests for rear impact shall be conducted with the worst case position selected by the Technical Service. During the </w:t>
      </w:r>
      <w:r w:rsidRPr="000F1A9A">
        <w:rPr>
          <w:lang w:eastAsia="fr-FR"/>
        </w:rPr>
        <w:lastRenderedPageBreak/>
        <w:t>tests the support-leg shall be supported by the trolley floor pan as described in Annex 6, Appendix 2, figure 2;</w:t>
      </w:r>
    </w:p>
    <w:p w14:paraId="1040CF18" w14:textId="77777777" w:rsidR="005B5561" w:rsidRPr="000F1A9A" w:rsidRDefault="005B5561" w:rsidP="005B5561">
      <w:pPr>
        <w:pStyle w:val="SingleTxtG"/>
        <w:tabs>
          <w:tab w:val="left" w:pos="2835"/>
        </w:tabs>
        <w:ind w:left="2835" w:hanging="567"/>
        <w:rPr>
          <w:lang w:eastAsia="fr-FR"/>
        </w:rPr>
      </w:pPr>
      <w:r w:rsidRPr="000F1A9A">
        <w:rPr>
          <w:lang w:eastAsia="fr-FR"/>
        </w:rPr>
        <w:t xml:space="preserve">(b) </w:t>
      </w:r>
      <w:r w:rsidRPr="000F1A9A">
        <w:rPr>
          <w:lang w:eastAsia="fr-FR"/>
        </w:rPr>
        <w:tab/>
        <w:t>In the case of support-legs out of the plane of symmetry, the worst case shall be selected by the Technical Service for the test;</w:t>
      </w:r>
    </w:p>
    <w:p w14:paraId="2155839E" w14:textId="77777777" w:rsidR="005B5561" w:rsidRPr="000F1A9A" w:rsidRDefault="005B5561" w:rsidP="005B5561">
      <w:pPr>
        <w:pStyle w:val="SingleTxtG"/>
        <w:tabs>
          <w:tab w:val="left" w:pos="2835"/>
        </w:tabs>
        <w:ind w:left="2835" w:hanging="567"/>
        <w:rPr>
          <w:lang w:eastAsia="fr-FR"/>
        </w:rPr>
      </w:pPr>
      <w:r w:rsidRPr="000F1A9A">
        <w:rPr>
          <w:lang w:eastAsia="fr-FR"/>
        </w:rPr>
        <w:t xml:space="preserve">(c) </w:t>
      </w:r>
      <w:r w:rsidRPr="000F1A9A">
        <w:rPr>
          <w:lang w:eastAsia="fr-FR"/>
        </w:rPr>
        <w:tab/>
        <w:t>In the case of "specific vehicle" category, the support-leg shall be adjusted as specified by the Enhanced Child Restraint System manufacturer;</w:t>
      </w:r>
    </w:p>
    <w:p w14:paraId="68A70B34" w14:textId="739FE75C" w:rsidR="005B5561" w:rsidRPr="000F1A9A" w:rsidRDefault="005B5561" w:rsidP="005B5561">
      <w:pPr>
        <w:pStyle w:val="SingleTxtG"/>
        <w:tabs>
          <w:tab w:val="left" w:pos="2835"/>
        </w:tabs>
        <w:ind w:left="2835" w:hanging="567"/>
        <w:rPr>
          <w:lang w:eastAsia="fr-FR"/>
        </w:rPr>
      </w:pPr>
      <w:r w:rsidRPr="000F1A9A">
        <w:rPr>
          <w:lang w:eastAsia="fr-FR"/>
        </w:rPr>
        <w:t xml:space="preserve">(d) </w:t>
      </w:r>
      <w:r w:rsidRPr="000F1A9A">
        <w:rPr>
          <w:lang w:eastAsia="fr-FR"/>
        </w:rPr>
        <w:tab/>
        <w:t>The leg length of a support-leg shall be adjustable in such a way that it is able to cover the complete span of floor pan levels that are allowed for in UN Regulation No. 16, Annex 17 for car seats to be approved for the installation i-Size Enhanced Child Restraint</w:t>
      </w:r>
      <w:r w:rsidRPr="000F1A9A">
        <w:rPr>
          <w:strike/>
          <w:lang w:eastAsia="fr-FR"/>
        </w:rPr>
        <w:t>s</w:t>
      </w:r>
      <w:r w:rsidRPr="000F1A9A">
        <w:rPr>
          <w:lang w:eastAsia="fr-FR"/>
        </w:rPr>
        <w:t xml:space="preserve"> Systems.</w:t>
      </w:r>
    </w:p>
    <w:p w14:paraId="2A0F72B6" w14:textId="488577CD" w:rsidR="003B0EDE" w:rsidRDefault="003B0EDE" w:rsidP="00A26F5D">
      <w:pPr>
        <w:pStyle w:val="para"/>
      </w:pPr>
      <w:r w:rsidRPr="003B0EDE">
        <w:t>7.1.3.6.4.</w:t>
      </w:r>
      <w:r w:rsidRPr="003B0EDE">
        <w:tab/>
        <w:t>The test specified in paragraph 6.6.4.1.6.2.</w:t>
      </w:r>
      <w:r w:rsidR="00AA5316">
        <w:t xml:space="preserve"> above</w:t>
      </w:r>
      <w:r w:rsidRPr="003B0EDE">
        <w:t xml:space="preserve"> is a requirement only for the largest dummy for which the child restraint is designed.</w:t>
      </w:r>
    </w:p>
    <w:p w14:paraId="2E1E6873" w14:textId="77777777" w:rsidR="00FE28FC" w:rsidRPr="00FE28FC" w:rsidRDefault="00FE28FC" w:rsidP="00FE28FC">
      <w:pPr>
        <w:spacing w:after="120"/>
        <w:ind w:left="2268" w:right="1134" w:hanging="1134"/>
        <w:jc w:val="both"/>
        <w:rPr>
          <w:bCs/>
          <w:lang w:val="en-US"/>
        </w:rPr>
      </w:pPr>
      <w:r w:rsidRPr="00FE28FC">
        <w:rPr>
          <w:bCs/>
          <w:lang w:val="en-US"/>
        </w:rPr>
        <w:t>7.1.3.6.5.</w:t>
      </w:r>
      <w:r w:rsidRPr="00FE28FC">
        <w:rPr>
          <w:bCs/>
          <w:lang w:val="en-US"/>
        </w:rPr>
        <w:tab/>
        <w:t>The test specified in 6.6.4.1.8. above is a requirement only for:</w:t>
      </w:r>
    </w:p>
    <w:p w14:paraId="5F99BEF8" w14:textId="77777777" w:rsidR="00FE28FC" w:rsidRPr="00FE28FC" w:rsidRDefault="00FE28FC" w:rsidP="00FE28FC">
      <w:pPr>
        <w:spacing w:after="120"/>
        <w:ind w:left="2268" w:right="1134" w:hanging="1134"/>
        <w:jc w:val="both"/>
        <w:rPr>
          <w:bCs/>
          <w:lang w:val="en-US"/>
        </w:rPr>
      </w:pPr>
      <w:r w:rsidRPr="00FE28FC">
        <w:rPr>
          <w:bCs/>
          <w:lang w:val="en-US"/>
        </w:rPr>
        <w:t>7.1.3.6.5.1.</w:t>
      </w:r>
      <w:r w:rsidRPr="00FE28FC">
        <w:rPr>
          <w:bCs/>
          <w:lang w:val="en-US"/>
        </w:rPr>
        <w:tab/>
        <w:t>The smallest dummy for which the Enhanced Child Restraint is designed, if the means of restraint is an impact shield.</w:t>
      </w:r>
    </w:p>
    <w:p w14:paraId="4351C299" w14:textId="28401CF7" w:rsidR="00FE28FC" w:rsidRPr="003B0EDE" w:rsidRDefault="00FE28FC" w:rsidP="00FE28FC">
      <w:pPr>
        <w:pStyle w:val="para"/>
      </w:pPr>
      <w:r w:rsidRPr="00FE28FC">
        <w:rPr>
          <w:bCs/>
          <w:lang w:val="en-US"/>
        </w:rPr>
        <w:t>7.1.3.6.5.2.</w:t>
      </w:r>
      <w:r w:rsidRPr="00FE28FC">
        <w:rPr>
          <w:bCs/>
          <w:lang w:val="en-US"/>
        </w:rPr>
        <w:tab/>
        <w:t>The largest dummy for which the Enhanced Child Restraint is designed, if the means of restraint is a harness.</w:t>
      </w:r>
    </w:p>
    <w:p w14:paraId="2DB08769" w14:textId="77777777" w:rsidR="003B0EDE" w:rsidRPr="003B0EDE" w:rsidRDefault="003B0EDE" w:rsidP="00A26F5D">
      <w:pPr>
        <w:pStyle w:val="para"/>
      </w:pPr>
      <w:r w:rsidRPr="003B0EDE">
        <w:t>7.2.</w:t>
      </w:r>
      <w:r w:rsidRPr="003B0EDE">
        <w:tab/>
        <w:t>Testing of individual components</w:t>
      </w:r>
    </w:p>
    <w:p w14:paraId="68479212" w14:textId="77777777" w:rsidR="003B0EDE" w:rsidRPr="003B0EDE" w:rsidRDefault="003B0EDE" w:rsidP="00A26F5D">
      <w:pPr>
        <w:pStyle w:val="para"/>
      </w:pPr>
      <w:r w:rsidRPr="003B0EDE">
        <w:t>7.2.1.</w:t>
      </w:r>
      <w:r w:rsidRPr="003B0EDE">
        <w:tab/>
        <w:t>Buckle</w:t>
      </w:r>
    </w:p>
    <w:p w14:paraId="1CBBAEF5" w14:textId="77777777" w:rsidR="003B0EDE" w:rsidRPr="003B0EDE" w:rsidRDefault="003B0EDE" w:rsidP="00A26F5D">
      <w:pPr>
        <w:pStyle w:val="para"/>
      </w:pPr>
      <w:r w:rsidRPr="003B0EDE">
        <w:t>7.2.1.1.</w:t>
      </w:r>
      <w:r w:rsidRPr="003B0EDE">
        <w:tab/>
        <w:t>Opening test under load</w:t>
      </w:r>
    </w:p>
    <w:p w14:paraId="6733AE7D" w14:textId="75F2E6B0" w:rsidR="003B0EDE" w:rsidRPr="003B0EDE" w:rsidRDefault="003B0EDE" w:rsidP="00A26F5D">
      <w:pPr>
        <w:pStyle w:val="para"/>
      </w:pPr>
      <w:r w:rsidRPr="003B0EDE">
        <w:t>7.2.1.1.1.</w:t>
      </w:r>
      <w:r w:rsidRPr="003B0EDE">
        <w:tab/>
      </w:r>
      <w:r w:rsidR="00060A7A">
        <w:t>An Enhanced Child Restraint System</w:t>
      </w:r>
      <w:r w:rsidRPr="003B0EDE">
        <w:t xml:space="preserve"> already having been subjected to the dynamic test specified in paragraph 7.1.3. </w:t>
      </w:r>
      <w:r w:rsidR="00AA5316">
        <w:t xml:space="preserve">above </w:t>
      </w:r>
      <w:r w:rsidRPr="003B0EDE">
        <w:t>shall be used for this test.</w:t>
      </w:r>
    </w:p>
    <w:p w14:paraId="44B9E82C" w14:textId="59C5DC8E" w:rsidR="003B0EDE" w:rsidRPr="003B0EDE" w:rsidRDefault="003B0EDE" w:rsidP="00A26F5D">
      <w:pPr>
        <w:pStyle w:val="para"/>
      </w:pPr>
      <w:r w:rsidRPr="003B0EDE">
        <w:t>7.2.1.1.2.</w:t>
      </w:r>
      <w:r w:rsidRPr="003B0EDE">
        <w:tab/>
      </w:r>
      <w:r w:rsidR="00EC603E" w:rsidRPr="00EC603E">
        <w:t xml:space="preserve">The Enhanced Child Restraint System shall be removed from the test bench or the vehicle without opening the buckle. </w:t>
      </w:r>
      <w:r w:rsidRPr="003B0EDE">
        <w:t>A tension of 200 ± 2 N shall be applied to the buckle. If the buckle is attached to a rigid part, the force shall be applied reproducing the angle formed between the buckle and that rigid part during the dynamic test.</w:t>
      </w:r>
    </w:p>
    <w:p w14:paraId="2B0CB601" w14:textId="77777777" w:rsidR="003B0EDE" w:rsidRPr="003B0EDE" w:rsidRDefault="003B0EDE" w:rsidP="00AC59E5">
      <w:pPr>
        <w:pStyle w:val="para"/>
        <w:keepNext/>
        <w:keepLines/>
      </w:pPr>
      <w:r w:rsidRPr="003B0EDE">
        <w:t>7.2.1.1.3.</w:t>
      </w:r>
      <w:r w:rsidRPr="003B0EDE">
        <w:tab/>
        <w:t>A load shall be applied at a speed of 400 ± 20 mm/min to the geometric centre of the buckle-release button along a fixed axis running parallel to the initial direction of motion of the button; the geometric centre applies to that part of the surface of the buckle to which the release pressure is to be applied. The buckle shall be secured against a rigid support during the application of the opening force.</w:t>
      </w:r>
    </w:p>
    <w:p w14:paraId="21AF0BEC" w14:textId="77777777" w:rsidR="003B0EDE" w:rsidRPr="003B0EDE" w:rsidRDefault="003B0EDE" w:rsidP="00A26F5D">
      <w:pPr>
        <w:pStyle w:val="para"/>
      </w:pPr>
      <w:r w:rsidRPr="003B0EDE">
        <w:t>7.2.1.1.4.</w:t>
      </w:r>
      <w:r w:rsidRPr="003B0EDE">
        <w:tab/>
        <w:t>The buckle opening force shall be applied, using a dynamometer or similar device in the manner and direction of normal use. The contact end shall be a polished metal hemisphere with radius 2.5 ± 0.1 mm.</w:t>
      </w:r>
    </w:p>
    <w:p w14:paraId="5369221E" w14:textId="77777777" w:rsidR="003B0EDE" w:rsidRPr="003B0EDE" w:rsidRDefault="003B0EDE" w:rsidP="00A26F5D">
      <w:pPr>
        <w:pStyle w:val="para"/>
      </w:pPr>
      <w:r w:rsidRPr="003B0EDE">
        <w:t>7.2.1.1.5.</w:t>
      </w:r>
      <w:r w:rsidRPr="003B0EDE">
        <w:tab/>
        <w:t>The buckle opening force shall be measured and any failure noted.</w:t>
      </w:r>
    </w:p>
    <w:p w14:paraId="034EBA62" w14:textId="77777777" w:rsidR="003B0EDE" w:rsidRPr="003B0EDE" w:rsidRDefault="003B0EDE" w:rsidP="00A26F5D">
      <w:pPr>
        <w:pStyle w:val="para"/>
      </w:pPr>
      <w:r w:rsidRPr="003B0EDE">
        <w:t>7.2.1.2.</w:t>
      </w:r>
      <w:r w:rsidRPr="003B0EDE">
        <w:tab/>
        <w:t>Opening test under zero load</w:t>
      </w:r>
    </w:p>
    <w:p w14:paraId="7E510123" w14:textId="77777777" w:rsidR="00EC603E" w:rsidRDefault="00EC603E" w:rsidP="00A26F5D">
      <w:pPr>
        <w:pStyle w:val="para"/>
      </w:pPr>
      <w:r w:rsidRPr="00EC603E">
        <w:t>7.2.1.2.1.</w:t>
      </w:r>
      <w:r w:rsidRPr="00EC603E">
        <w:tab/>
        <w:t>A buckle assembly which has not previously been subjected to a load shall be mounted and positioned under a no load</w:t>
      </w:r>
      <w:r>
        <w:t xml:space="preserve"> condition.</w:t>
      </w:r>
    </w:p>
    <w:p w14:paraId="60896CFA" w14:textId="77777777" w:rsidR="003B0EDE" w:rsidRPr="003B0EDE" w:rsidRDefault="003B0EDE" w:rsidP="00A26F5D">
      <w:pPr>
        <w:pStyle w:val="para"/>
      </w:pPr>
      <w:r w:rsidRPr="003B0EDE">
        <w:t>7.2.1.2.2.</w:t>
      </w:r>
      <w:r w:rsidRPr="003B0EDE">
        <w:tab/>
        <w:t>The method of measuring the buckle opening force shall be as prescribed in paragraphs 7.2.1.1.3. and 7.2.1.1.4.</w:t>
      </w:r>
      <w:r w:rsidR="00AA5316">
        <w:t xml:space="preserve"> above.</w:t>
      </w:r>
    </w:p>
    <w:p w14:paraId="13268DF0" w14:textId="77777777" w:rsidR="003B0EDE" w:rsidRPr="003B0EDE" w:rsidRDefault="003B0EDE" w:rsidP="00A26F5D">
      <w:pPr>
        <w:pStyle w:val="para"/>
      </w:pPr>
      <w:r w:rsidRPr="003B0EDE">
        <w:t>7.2.1.2.3.</w:t>
      </w:r>
      <w:r w:rsidRPr="003B0EDE">
        <w:tab/>
        <w:t>The buckle opening force shall be measured.</w:t>
      </w:r>
    </w:p>
    <w:p w14:paraId="491FDEDE" w14:textId="77777777" w:rsidR="003B0EDE" w:rsidRPr="003B0EDE" w:rsidRDefault="003B0EDE" w:rsidP="00A26F5D">
      <w:pPr>
        <w:pStyle w:val="para"/>
      </w:pPr>
      <w:r w:rsidRPr="003B0EDE">
        <w:t>7.2.1.3.</w:t>
      </w:r>
      <w:r w:rsidRPr="003B0EDE">
        <w:tab/>
        <w:t>Strength testing</w:t>
      </w:r>
    </w:p>
    <w:p w14:paraId="66B5CAB4" w14:textId="250E2A70" w:rsidR="003B0EDE" w:rsidRPr="003B0EDE" w:rsidRDefault="003B0EDE" w:rsidP="00A26F5D">
      <w:pPr>
        <w:pStyle w:val="para"/>
      </w:pPr>
      <w:r w:rsidRPr="003B0EDE">
        <w:t>7.2.1.3.1.</w:t>
      </w:r>
      <w:r w:rsidRPr="003B0EDE">
        <w:tab/>
        <w:t xml:space="preserve">For the strength test two samples have to be used. All adjusters, except for adjusters mounted directly on </w:t>
      </w:r>
      <w:r w:rsidR="00060A7A">
        <w:t>an Enhanced Child Restraint System</w:t>
      </w:r>
      <w:r w:rsidRPr="003B0EDE">
        <w:t xml:space="preserve"> are included in the test.</w:t>
      </w:r>
    </w:p>
    <w:p w14:paraId="672E5659" w14:textId="2B7EC7AE" w:rsidR="003B0EDE" w:rsidRPr="003B0EDE" w:rsidRDefault="003B0EDE" w:rsidP="00A26F5D">
      <w:pPr>
        <w:pStyle w:val="para"/>
      </w:pPr>
      <w:r w:rsidRPr="003B0EDE">
        <w:lastRenderedPageBreak/>
        <w:t>7.2.1.3.2.</w:t>
      </w:r>
      <w:r w:rsidRPr="003B0EDE">
        <w:tab/>
      </w:r>
      <w:r w:rsidR="007557B9" w:rsidRPr="00131D87">
        <w:rPr>
          <w:lang w:val="en-US"/>
        </w:rPr>
        <w:t xml:space="preserve">Annex </w:t>
      </w:r>
      <w:r w:rsidR="007557B9" w:rsidRPr="00131D87">
        <w:t>16</w:t>
      </w:r>
      <w:r w:rsidR="007557B9" w:rsidRPr="00131D87">
        <w:rPr>
          <w:lang w:val="en-US"/>
        </w:rPr>
        <w:t xml:space="preserve"> shows a typical device </w:t>
      </w:r>
      <w:r w:rsidRPr="003B0EDE">
        <w:t xml:space="preserve">for a buckle strength test. The buckle is placed on the upper round plate (A) within the relief. All adjacent straps have a length of at least 250 mm and are arranged hanging down from the upper plate respective to their position at the buckle. The free strap ends are then wound round the lower round plate (B) until they come out at the plate's inner opening. All straps have to be vertical between A and B. The round clamping plate (C) is then lightly clamped against the lower face of (B), still allowing a certain strap movement between them. With a small force at the tensile machine the straps are tensioned and pulled between (B) and (C) until all straps are loaded respective to their arrangement. The buckle </w:t>
      </w:r>
      <w:r w:rsidRPr="003B0EDE">
        <w:rPr>
          <w:bCs/>
        </w:rPr>
        <w:t>shall</w:t>
      </w:r>
      <w:r w:rsidRPr="003B0EDE">
        <w:t xml:space="preserve"> stay free from plate (A) or any parts at (A) during this operation and the test itself. (B) and (C) are then clamped firmly together and the tensile force is increased at a traverse speed of 100 ± 20 mm/min until the required values are reached.</w:t>
      </w:r>
    </w:p>
    <w:p w14:paraId="77B370F1" w14:textId="77777777" w:rsidR="003B0EDE" w:rsidRPr="003B0EDE" w:rsidRDefault="003B0EDE" w:rsidP="00A26F5D">
      <w:pPr>
        <w:pStyle w:val="para"/>
      </w:pPr>
      <w:r w:rsidRPr="003B0EDE">
        <w:t>7.2.2.</w:t>
      </w:r>
      <w:r w:rsidRPr="003B0EDE">
        <w:tab/>
        <w:t>Adjusting device</w:t>
      </w:r>
    </w:p>
    <w:p w14:paraId="3A00BADF" w14:textId="77777777" w:rsidR="003B0EDE" w:rsidRPr="003B0EDE" w:rsidRDefault="003B0EDE" w:rsidP="00A26F5D">
      <w:pPr>
        <w:pStyle w:val="para"/>
      </w:pPr>
      <w:r w:rsidRPr="003B0EDE">
        <w:t>7.2.2.1.</w:t>
      </w:r>
      <w:r w:rsidRPr="003B0EDE">
        <w:tab/>
        <w:t>Ease of adjustment</w:t>
      </w:r>
    </w:p>
    <w:p w14:paraId="490DD773" w14:textId="77777777" w:rsidR="003B0EDE" w:rsidRPr="003B0EDE" w:rsidRDefault="003B0EDE" w:rsidP="00A26F5D">
      <w:pPr>
        <w:pStyle w:val="para"/>
      </w:pPr>
      <w:r w:rsidRPr="003B0EDE">
        <w:t>7.2.2.1.1.</w:t>
      </w:r>
      <w:r w:rsidRPr="003B0EDE">
        <w:tab/>
        <w:t>When testing a manual adjusting device, the strap shall be drawn steadily through the adjusting device, having regard for the normal conditions of use, at a rate of 100 ± 20 mm/min and the maximum force measured to the nearest integer value of N after the first 25 ± 5 mm of strap movement.</w:t>
      </w:r>
    </w:p>
    <w:p w14:paraId="330F39D5" w14:textId="77777777" w:rsidR="003B0EDE" w:rsidRPr="003B0EDE" w:rsidRDefault="003B0EDE" w:rsidP="00A26F5D">
      <w:pPr>
        <w:pStyle w:val="para"/>
      </w:pPr>
      <w:r w:rsidRPr="003B0EDE">
        <w:t>7.2.2.1.2.</w:t>
      </w:r>
      <w:r w:rsidRPr="003B0EDE">
        <w:tab/>
        <w:t>The test shall be carried out in both directions of strap travel through the device, the strap being subjected to the full travel cycle 10 times prior to the measurement.</w:t>
      </w:r>
    </w:p>
    <w:p w14:paraId="6A2A7F29" w14:textId="77777777" w:rsidR="003B0EDE" w:rsidRPr="003B0EDE" w:rsidRDefault="003B0EDE" w:rsidP="00A26F5D">
      <w:pPr>
        <w:pStyle w:val="para"/>
      </w:pPr>
      <w:r w:rsidRPr="003B0EDE">
        <w:t>7.2.3.</w:t>
      </w:r>
      <w:r w:rsidRPr="003B0EDE">
        <w:tab/>
        <w:t xml:space="preserve">Microslip test (see Annex 5, </w:t>
      </w:r>
      <w:r w:rsidR="00DA087A">
        <w:t>F</w:t>
      </w:r>
      <w:r w:rsidR="00DA087A" w:rsidRPr="003B0EDE">
        <w:t xml:space="preserve">igure </w:t>
      </w:r>
      <w:r w:rsidRPr="003B0EDE">
        <w:t>3)</w:t>
      </w:r>
    </w:p>
    <w:p w14:paraId="7B5D3F7A" w14:textId="77777777" w:rsidR="003B0EDE" w:rsidRPr="003B0EDE" w:rsidRDefault="003B0EDE" w:rsidP="00A26F5D">
      <w:pPr>
        <w:pStyle w:val="para"/>
      </w:pPr>
      <w:r w:rsidRPr="003B0EDE">
        <w:t>7.2.3.1.</w:t>
      </w:r>
      <w:r w:rsidRPr="003B0EDE">
        <w:tab/>
        <w:t xml:space="preserve">The components or devices to be subjected to the </w:t>
      </w:r>
      <w:r w:rsidR="00D7025E">
        <w:t>micro</w:t>
      </w:r>
      <w:r w:rsidR="00D7025E" w:rsidRPr="003B0EDE">
        <w:t>slip</w:t>
      </w:r>
      <w:r w:rsidRPr="003B0EDE">
        <w:t xml:space="preserve"> test shall be kept for a minimum of 24 hours before testing in an atmosphere having a temperature of 20</w:t>
      </w:r>
      <w:r w:rsidR="00AA5316">
        <w:t xml:space="preserve"> </w:t>
      </w:r>
      <w:r w:rsidR="00AA5316" w:rsidRPr="003B0EDE">
        <w:t>°C</w:t>
      </w:r>
      <w:r w:rsidRPr="003B0EDE">
        <w:t xml:space="preserve"> ± 5</w:t>
      </w:r>
      <w:r w:rsidR="00AA5316">
        <w:t xml:space="preserve"> </w:t>
      </w:r>
      <w:r w:rsidRPr="003B0EDE">
        <w:t>°C and a relative humidity of 65 ± 5 per cent. The test shall be carried out at a temperature between 15</w:t>
      </w:r>
      <w:r w:rsidR="00AA5316">
        <w:t xml:space="preserve"> </w:t>
      </w:r>
      <w:r w:rsidR="00AA5316" w:rsidRPr="003B0EDE">
        <w:t>°C</w:t>
      </w:r>
      <w:r w:rsidRPr="003B0EDE">
        <w:t xml:space="preserve"> and 30</w:t>
      </w:r>
      <w:r w:rsidR="00AA5316">
        <w:t xml:space="preserve"> </w:t>
      </w:r>
      <w:r w:rsidRPr="003B0EDE">
        <w:t>°C.</w:t>
      </w:r>
    </w:p>
    <w:p w14:paraId="43E7B61F" w14:textId="77777777" w:rsidR="005B5561" w:rsidRDefault="005B5561" w:rsidP="00A26F5D">
      <w:pPr>
        <w:pStyle w:val="para"/>
      </w:pPr>
      <w:r w:rsidRPr="000F1A9A">
        <w:t>7.2.3.2.</w:t>
      </w:r>
      <w:r w:rsidRPr="000F1A9A">
        <w:rPr>
          <w:b/>
        </w:rPr>
        <w:t xml:space="preserve"> </w:t>
      </w:r>
      <w:r w:rsidRPr="000F1A9A">
        <w:rPr>
          <w:b/>
        </w:rPr>
        <w:tab/>
      </w:r>
      <w:r w:rsidRPr="000F1A9A">
        <w:t>The free end of the strap shall be arranged in the same way</w:t>
      </w:r>
      <w:r w:rsidRPr="000F1A9A">
        <w:rPr>
          <w:b/>
        </w:rPr>
        <w:t xml:space="preserve"> </w:t>
      </w:r>
      <w:r w:rsidRPr="000F1A9A">
        <w:t>as when the device is in use in the vehicle, and shall not be attached to any other part.</w:t>
      </w:r>
    </w:p>
    <w:p w14:paraId="4E520C27" w14:textId="77777777" w:rsidR="003B0EDE" w:rsidRPr="003B0EDE" w:rsidRDefault="003B0EDE" w:rsidP="00A26F5D">
      <w:pPr>
        <w:pStyle w:val="para"/>
      </w:pPr>
      <w:r w:rsidRPr="003B0EDE">
        <w:t>7.2.3.3.</w:t>
      </w:r>
      <w:r w:rsidRPr="003B0EDE">
        <w:tab/>
        <w:t>The adjusting device shall be placed on a vertical piece of strap one end of which bears a load of 50 ± 0.5 N (guided in a manner which prevents the load from swinging and the strap from twisting). The free end of the strap from the adjusting device shall be mounted vertically upwards or downwards as it is in the vehicle. The other end shall pass over a deflector roller with its horizontal axis parallel to the plane of the section of strap supporting the load, the section passing over the roller being horizontal.</w:t>
      </w:r>
    </w:p>
    <w:p w14:paraId="3CA904A4" w14:textId="77777777" w:rsidR="003B0EDE" w:rsidRPr="003B0EDE" w:rsidRDefault="003B0EDE" w:rsidP="00A26F5D">
      <w:pPr>
        <w:pStyle w:val="para"/>
      </w:pPr>
      <w:r w:rsidRPr="003B0EDE">
        <w:t>7.2.3.4.</w:t>
      </w:r>
      <w:r w:rsidRPr="003B0EDE">
        <w:tab/>
        <w:t>The device being tested shall be arranged in such a way that its centre, in the highest position to which it can be raised, is 300 ± 5 mm from a support table, and the load of 50 N shall be 100 ± 5 mm from that support table.</w:t>
      </w:r>
    </w:p>
    <w:p w14:paraId="3B23E491" w14:textId="6B7013F9" w:rsidR="003B0EDE" w:rsidRPr="003B0EDE" w:rsidRDefault="003B0EDE" w:rsidP="00A26F5D">
      <w:pPr>
        <w:pStyle w:val="para"/>
      </w:pPr>
      <w:r w:rsidRPr="003B0EDE">
        <w:t>7.2.3.5.</w:t>
      </w:r>
      <w:r w:rsidRPr="003B0EDE">
        <w:tab/>
        <w:t xml:space="preserve">20 ± 2 pre-test cycles shall then be completed and 1,000 ± 5 cycles shall then be completed at a frequency of 30 ± 10 cycles per minute, the total amplitude being 300 ± 20 mm or as specified in paragraph 7.2.5.2.6.2. </w:t>
      </w:r>
      <w:r w:rsidR="00AA5316">
        <w:t xml:space="preserve">above. </w:t>
      </w:r>
      <w:r w:rsidR="00955523">
        <w:t>The 50 </w:t>
      </w:r>
      <w:r w:rsidRPr="003B0EDE">
        <w:t>N load shall be applied only during the time corresponding to a shift of 100 ± 20 mm for each half period. Microslip shall be measured from the position at the end of the 20 pre-test cycles.</w:t>
      </w:r>
    </w:p>
    <w:p w14:paraId="6B04521C" w14:textId="77777777" w:rsidR="003B0EDE" w:rsidRPr="003B0EDE" w:rsidRDefault="003B0EDE" w:rsidP="00A26F5D">
      <w:pPr>
        <w:pStyle w:val="para"/>
      </w:pPr>
      <w:r w:rsidRPr="003B0EDE">
        <w:t>7.2.4.</w:t>
      </w:r>
      <w:r w:rsidRPr="003B0EDE">
        <w:tab/>
        <w:t>Retractor</w:t>
      </w:r>
    </w:p>
    <w:p w14:paraId="1FCEE84C" w14:textId="77777777" w:rsidR="003B0EDE" w:rsidRPr="003B0EDE" w:rsidRDefault="003B0EDE" w:rsidP="00A26F5D">
      <w:pPr>
        <w:pStyle w:val="para"/>
      </w:pPr>
      <w:r w:rsidRPr="003B0EDE">
        <w:t>7.2.4.1.</w:t>
      </w:r>
      <w:r w:rsidRPr="003B0EDE">
        <w:tab/>
        <w:t>Retracting force</w:t>
      </w:r>
    </w:p>
    <w:p w14:paraId="5FB26348" w14:textId="355B4CED" w:rsidR="003B0EDE" w:rsidRPr="003B0EDE" w:rsidRDefault="003B0EDE" w:rsidP="00A26F5D">
      <w:pPr>
        <w:pStyle w:val="para"/>
      </w:pPr>
      <w:r w:rsidRPr="003B0EDE">
        <w:t>7.2.4.1.1.</w:t>
      </w:r>
      <w:r w:rsidRPr="003B0EDE">
        <w:tab/>
      </w:r>
      <w:r w:rsidR="00EC603E" w:rsidRPr="004A1237">
        <w:t>The retracting fo</w:t>
      </w:r>
      <w:r w:rsidR="00EC603E">
        <w:t>rces shall be measured with the</w:t>
      </w:r>
      <w:r w:rsidR="00EC603E" w:rsidRPr="004A1237">
        <w:t xml:space="preserve"> </w:t>
      </w:r>
      <w:r w:rsidR="00EC603E" w:rsidRPr="00C07557">
        <w:t>E</w:t>
      </w:r>
      <w:r w:rsidR="00EC603E" w:rsidRPr="00C07557">
        <w:rPr>
          <w:color w:val="000000"/>
        </w:rPr>
        <w:t xml:space="preserve">CRS </w:t>
      </w:r>
      <w:r w:rsidR="00EC603E" w:rsidRPr="004A1237">
        <w:t>belt assembly, fitted to a dummy as for the dynamic test prescribed in paragraph 7.1.3. above.</w:t>
      </w:r>
      <w:r w:rsidRPr="003B0EDE">
        <w:t xml:space="preserve"> The strap tension shall be measured at the point of contact with (but just clear of) the dummy while the strap is being retracted at the approximate rate of 0.6 m/min.</w:t>
      </w:r>
    </w:p>
    <w:p w14:paraId="5997996C" w14:textId="77777777" w:rsidR="003B0EDE" w:rsidRPr="003B0EDE" w:rsidRDefault="003B0EDE" w:rsidP="00A26F5D">
      <w:pPr>
        <w:pStyle w:val="para"/>
      </w:pPr>
      <w:r w:rsidRPr="003B0EDE">
        <w:lastRenderedPageBreak/>
        <w:t>7.2.4.2.</w:t>
      </w:r>
      <w:r w:rsidRPr="003B0EDE">
        <w:tab/>
        <w:t>Durability of retractor mechanism</w:t>
      </w:r>
    </w:p>
    <w:p w14:paraId="27E59D07" w14:textId="77777777" w:rsidR="003B0EDE" w:rsidRPr="003B0EDE" w:rsidRDefault="003B0EDE" w:rsidP="00A26F5D">
      <w:pPr>
        <w:pStyle w:val="para"/>
      </w:pPr>
      <w:r w:rsidRPr="003B0EDE">
        <w:t>7.2.4.2.1.</w:t>
      </w:r>
      <w:r w:rsidRPr="003B0EDE">
        <w:tab/>
        <w:t>The strap shall be withdrawn and allowed to retract for the required number of cycles at a rate of not more than 30 cycles per minute. In the case of emergency-locking retractors, a jolt to lock the retractor shall be introduced at each fifth cycle. The jolts occur in equal numbers at each of five different extractions, namely, 90, 80, 75, 70 and 65 per cent of the total length of the strap on the retractor. However, where the length of the strap exceeds 900 mm the above percentage shall be related to the final 900 mm of strap which can be withdrawn from the retractor.</w:t>
      </w:r>
    </w:p>
    <w:p w14:paraId="2EC5D263" w14:textId="77777777" w:rsidR="003B0EDE" w:rsidRPr="003B0EDE" w:rsidRDefault="003B0EDE" w:rsidP="00A26F5D">
      <w:pPr>
        <w:pStyle w:val="para"/>
      </w:pPr>
      <w:r w:rsidRPr="003B0EDE">
        <w:t>7.2.4.3.</w:t>
      </w:r>
      <w:r w:rsidRPr="003B0EDE">
        <w:tab/>
        <w:t>Locking of emergency-locking retractors</w:t>
      </w:r>
    </w:p>
    <w:p w14:paraId="7624E652" w14:textId="77777777" w:rsidR="003B0EDE" w:rsidRPr="003B0EDE" w:rsidRDefault="003B0EDE" w:rsidP="00A26F5D">
      <w:pPr>
        <w:pStyle w:val="para"/>
      </w:pPr>
      <w:r w:rsidRPr="003B0EDE">
        <w:t>7.2.4.3.1.</w:t>
      </w:r>
      <w:r w:rsidRPr="003B0EDE">
        <w:tab/>
        <w:t>The retractor shall be tested once for locking, when the strap has been unwound to its full length less 300 ± 3 mm.</w:t>
      </w:r>
    </w:p>
    <w:p w14:paraId="00A4C723" w14:textId="77777777" w:rsidR="003B0EDE" w:rsidRPr="003B0EDE" w:rsidRDefault="003B0EDE" w:rsidP="00A26F5D">
      <w:pPr>
        <w:pStyle w:val="para"/>
      </w:pPr>
      <w:r w:rsidRPr="003B0EDE">
        <w:t>7.2.4.3.2.</w:t>
      </w:r>
      <w:r w:rsidRPr="003B0EDE">
        <w:tab/>
        <w:t>In the case of a retractor actuated by strap movement, the extraction shall be in the direction in which it normally occurs when the retractor is installed in a vehicle.</w:t>
      </w:r>
    </w:p>
    <w:p w14:paraId="4C783A31" w14:textId="77777777" w:rsidR="003B0EDE" w:rsidRPr="003B0EDE" w:rsidRDefault="003B0EDE" w:rsidP="00A26F5D">
      <w:pPr>
        <w:pStyle w:val="para"/>
      </w:pPr>
      <w:r w:rsidRPr="003B0EDE">
        <w:t>7.2.4.3.3.</w:t>
      </w:r>
      <w:r w:rsidRPr="003B0EDE">
        <w:tab/>
        <w:t>When retractors are being tested for sensitivity to vehicle accelerations, they shall be tested at the above extraction length in both directions along two mutually perpendicular axes which are horizontal if the retractors are to be installed in a vehicle as specified by the child restraint manufacturer. When this position is not specified, the testing authority shall consult the child restraint manufacturer. One of these test directions shall be chosen by the Technical Service conducting the approval tests to give the most adverse conditions with respect to actuation of the locking mechanism.</w:t>
      </w:r>
    </w:p>
    <w:p w14:paraId="3B5D57A6" w14:textId="77777777" w:rsidR="003B0EDE" w:rsidRPr="003B0EDE" w:rsidRDefault="003B0EDE" w:rsidP="00A26F5D">
      <w:pPr>
        <w:pStyle w:val="para"/>
      </w:pPr>
      <w:r w:rsidRPr="003B0EDE">
        <w:t>7.2.4.3.4.</w:t>
      </w:r>
      <w:r w:rsidRPr="003B0EDE">
        <w:tab/>
        <w:t>The design of the apparatus used shall be such that the required acceleration is given at an average rate of increase of acceleration of at least 25 g/s</w:t>
      </w:r>
      <w:r w:rsidR="00DA087A">
        <w:t>.</w:t>
      </w:r>
      <w:r w:rsidRPr="003B0EDE">
        <w:rPr>
          <w:vertAlign w:val="superscript"/>
        </w:rPr>
        <w:footnoteReference w:id="6"/>
      </w:r>
    </w:p>
    <w:p w14:paraId="06F84530" w14:textId="77777777" w:rsidR="003B0EDE" w:rsidRPr="003B0EDE" w:rsidRDefault="003B0EDE" w:rsidP="00A26F5D">
      <w:pPr>
        <w:pStyle w:val="para"/>
      </w:pPr>
      <w:r w:rsidRPr="003B0EDE">
        <w:t>7.2.4.3.5.</w:t>
      </w:r>
      <w:r w:rsidRPr="003B0EDE">
        <w:tab/>
        <w:t>For testing compliance with the requirements of paragraphs 6.7.3.2.1.3. and 6.7.3.2.1.4.</w:t>
      </w:r>
      <w:r w:rsidR="00AA5316">
        <w:t xml:space="preserve"> above</w:t>
      </w:r>
      <w:r w:rsidRPr="003B0EDE">
        <w:t xml:space="preserve"> the retractor shall be mounted on a horizontal table and the table tilted at a speed not exceeding 2° per second until locking has occurred. The test shall be repeated with tilting in other directions to ensure that the requirements are fulfilled.</w:t>
      </w:r>
    </w:p>
    <w:p w14:paraId="7D82F9A8" w14:textId="77777777" w:rsidR="003B0EDE" w:rsidRPr="003B0EDE" w:rsidRDefault="003B0EDE" w:rsidP="00A26F5D">
      <w:pPr>
        <w:pStyle w:val="para"/>
      </w:pPr>
      <w:r w:rsidRPr="003B0EDE">
        <w:t>7.2.4.4.</w:t>
      </w:r>
      <w:r w:rsidRPr="003B0EDE">
        <w:tab/>
        <w:t>Corrosion testing</w:t>
      </w:r>
    </w:p>
    <w:p w14:paraId="24B09D37" w14:textId="77777777" w:rsidR="003B0EDE" w:rsidRPr="003B0EDE" w:rsidRDefault="003B0EDE" w:rsidP="00A26F5D">
      <w:pPr>
        <w:pStyle w:val="para"/>
      </w:pPr>
      <w:r w:rsidRPr="003B0EDE">
        <w:t>7.2.4.4.1.</w:t>
      </w:r>
      <w:r w:rsidRPr="003B0EDE">
        <w:tab/>
        <w:t>The corrosion testing shall be carried out as paragraph 7.1.1. above.</w:t>
      </w:r>
    </w:p>
    <w:p w14:paraId="268C1223" w14:textId="77777777" w:rsidR="003B0EDE" w:rsidRPr="003B0EDE" w:rsidRDefault="003B0EDE" w:rsidP="00A26F5D">
      <w:pPr>
        <w:pStyle w:val="para"/>
      </w:pPr>
      <w:r w:rsidRPr="003B0EDE">
        <w:t>7.2.4.5.</w:t>
      </w:r>
      <w:r w:rsidRPr="003B0EDE">
        <w:tab/>
        <w:t>Dust resistance testing</w:t>
      </w:r>
    </w:p>
    <w:p w14:paraId="66A0834F" w14:textId="77777777" w:rsidR="003B0EDE" w:rsidRPr="003B0EDE" w:rsidRDefault="003B0EDE" w:rsidP="00A26F5D">
      <w:pPr>
        <w:pStyle w:val="para"/>
      </w:pPr>
      <w:r w:rsidRPr="003B0EDE">
        <w:t>7.2.4.5.1.</w:t>
      </w:r>
      <w:r w:rsidRPr="003B0EDE">
        <w:tab/>
        <w:t>The retractor shall be positioned in a test chamber as described in Annex 3 to this Regulation. It shall be mounted in an orientation similar to that in which it is mounted in the vehicle. The test chamber shall contain dust as specified in paragraph 7.2.4.5.2. below. A length of 500 mm of the strap shall be extracted from the retractor and kept extracted, except that it shall be subjected to 10 complete cycles of retraction and withdrawal within one or two minutes after each agitation of the dust. For a period of five hours, the dust shall be agitated every 20 minutes for five seconds by compressed air free of oil and moisture at a gauge pressure of 5.5 ± 0.5 bars entering through an orifice 1.5 ± 0.1 mm in diameter.</w:t>
      </w:r>
    </w:p>
    <w:p w14:paraId="36DA4930" w14:textId="77777777" w:rsidR="003B0EDE" w:rsidRPr="003B0EDE" w:rsidRDefault="003B0EDE" w:rsidP="00A26F5D">
      <w:pPr>
        <w:pStyle w:val="para"/>
      </w:pPr>
      <w:r w:rsidRPr="003B0EDE">
        <w:t>7.2.4.5.2.</w:t>
      </w:r>
      <w:r w:rsidRPr="003B0EDE">
        <w:tab/>
        <w:t>The dust used in the test described in paragraph 7.2.4.5.1.</w:t>
      </w:r>
      <w:r w:rsidR="00C86CD6">
        <w:t xml:space="preserve"> above</w:t>
      </w:r>
      <w:r w:rsidRPr="003B0EDE">
        <w:t xml:space="preserve"> shall consist of about 1 kg of dry quartz. The particle size distribution shall be as follows:</w:t>
      </w:r>
    </w:p>
    <w:p w14:paraId="6F3687F5" w14:textId="77777777" w:rsidR="003B0EDE" w:rsidRPr="003B0EDE" w:rsidRDefault="003B0EDE" w:rsidP="00A26F5D">
      <w:pPr>
        <w:pStyle w:val="a"/>
      </w:pPr>
      <w:r w:rsidRPr="003B0EDE">
        <w:t>(a)</w:t>
      </w:r>
      <w:r w:rsidRPr="003B0EDE">
        <w:tab/>
        <w:t>Passing 150 μm aperture, 104 μm wire diameter: 99 to 100 per cent;</w:t>
      </w:r>
    </w:p>
    <w:p w14:paraId="1A0AB3D3" w14:textId="77777777" w:rsidR="003B0EDE" w:rsidRPr="003B0EDE" w:rsidRDefault="003B0EDE" w:rsidP="00A26F5D">
      <w:pPr>
        <w:pStyle w:val="a"/>
      </w:pPr>
      <w:r w:rsidRPr="003B0EDE">
        <w:t>(b)</w:t>
      </w:r>
      <w:r w:rsidRPr="003B0EDE">
        <w:tab/>
        <w:t>Passing 105 μm aperture, 64 μm wire diameter: 76 to 86 per cent;</w:t>
      </w:r>
    </w:p>
    <w:p w14:paraId="27A155D5" w14:textId="77777777" w:rsidR="003B0EDE" w:rsidRPr="003B0EDE" w:rsidRDefault="003B0EDE" w:rsidP="00A26F5D">
      <w:pPr>
        <w:pStyle w:val="a"/>
      </w:pPr>
      <w:r w:rsidRPr="003B0EDE">
        <w:t>(c)</w:t>
      </w:r>
      <w:r w:rsidRPr="003B0EDE">
        <w:tab/>
        <w:t>Passing 75 μm aperture, 52 μm wire diameter: 60 to 70 per cent.</w:t>
      </w:r>
    </w:p>
    <w:p w14:paraId="73669E59" w14:textId="77777777" w:rsidR="003B0EDE" w:rsidRPr="003B0EDE" w:rsidRDefault="003B0EDE" w:rsidP="00A26F5D">
      <w:pPr>
        <w:pStyle w:val="para"/>
      </w:pPr>
      <w:r w:rsidRPr="003B0EDE">
        <w:lastRenderedPageBreak/>
        <w:t>7.2.5.</w:t>
      </w:r>
      <w:r w:rsidRPr="003B0EDE">
        <w:tab/>
        <w:t>Static test for straps</w:t>
      </w:r>
    </w:p>
    <w:p w14:paraId="42D5B198" w14:textId="77777777" w:rsidR="003B0EDE" w:rsidRPr="003B0EDE" w:rsidRDefault="003B0EDE" w:rsidP="00A26F5D">
      <w:pPr>
        <w:pStyle w:val="para"/>
      </w:pPr>
      <w:r w:rsidRPr="003B0EDE">
        <w:t>7.2.5.1.</w:t>
      </w:r>
      <w:r w:rsidRPr="003B0EDE">
        <w:tab/>
        <w:t>Strap strength test</w:t>
      </w:r>
    </w:p>
    <w:p w14:paraId="1B0AF867" w14:textId="77777777" w:rsidR="003B0EDE" w:rsidRPr="003B0EDE" w:rsidRDefault="003B0EDE" w:rsidP="00A26F5D">
      <w:pPr>
        <w:pStyle w:val="para"/>
      </w:pPr>
      <w:r w:rsidRPr="003B0EDE">
        <w:t>7.2.5.1.1.</w:t>
      </w:r>
      <w:r w:rsidRPr="003B0EDE">
        <w:tab/>
        <w:t>Each test shall be carried out on two new samples of strap, conditioned as specified in paragraph 6.7.4.</w:t>
      </w:r>
      <w:r w:rsidR="00C86CD6">
        <w:t xml:space="preserve"> of this Regulation</w:t>
      </w:r>
    </w:p>
    <w:p w14:paraId="0EE83547" w14:textId="77777777" w:rsidR="003B0EDE" w:rsidRPr="003B0EDE" w:rsidRDefault="003B0EDE" w:rsidP="00A26F5D">
      <w:pPr>
        <w:pStyle w:val="para"/>
      </w:pPr>
      <w:r w:rsidRPr="003B0EDE">
        <w:t>7.2.5.1.2.</w:t>
      </w:r>
      <w:r w:rsidRPr="003B0EDE">
        <w:tab/>
        <w:t>Each strap shall be gripped between the clamps of a tensile strength-testing machine. The clamps shall be so designed as to avoid breakage of the strap at or near them. The speed of traverse shall be 100 ± 20 mm/min. The free length of the specimen between the clamps of the machine at the start of the test shall be 200 mm ± 40 mm.</w:t>
      </w:r>
    </w:p>
    <w:p w14:paraId="7D509E8F" w14:textId="77777777" w:rsidR="003B0EDE" w:rsidRPr="003B0EDE" w:rsidRDefault="003B0EDE" w:rsidP="00A26F5D">
      <w:pPr>
        <w:pStyle w:val="para"/>
      </w:pPr>
      <w:r w:rsidRPr="003B0EDE">
        <w:t>7.2.5.1.2.1.</w:t>
      </w:r>
      <w:r w:rsidRPr="003B0EDE">
        <w:tab/>
        <w:t>The tension shall be increased until the strap breaks and the breaking load noted.</w:t>
      </w:r>
    </w:p>
    <w:p w14:paraId="18DFD5E1" w14:textId="77777777" w:rsidR="003B0EDE" w:rsidRPr="003B0EDE" w:rsidRDefault="003B0EDE" w:rsidP="00A26F5D">
      <w:pPr>
        <w:pStyle w:val="para"/>
      </w:pPr>
      <w:r w:rsidRPr="003B0EDE">
        <w:t>7.2.5.1.3.</w:t>
      </w:r>
      <w:r w:rsidRPr="003B0EDE">
        <w:tab/>
        <w:t>If the strap slips or breaks at or within 10 mm of either of the clamps, the test shall be invalid and a new test shall be carried out on another specimen.</w:t>
      </w:r>
    </w:p>
    <w:p w14:paraId="5E1CCB03" w14:textId="77777777" w:rsidR="003B0EDE" w:rsidRPr="003B0EDE" w:rsidRDefault="003B0EDE" w:rsidP="00A26F5D">
      <w:pPr>
        <w:pStyle w:val="para"/>
      </w:pPr>
      <w:r w:rsidRPr="003B0EDE">
        <w:t>7.2.5.2.</w:t>
      </w:r>
      <w:r w:rsidRPr="003B0EDE">
        <w:tab/>
        <w:t>Samples out from straps, as referred to in paragraph 3.2.3.</w:t>
      </w:r>
      <w:r w:rsidR="00C86CD6">
        <w:t xml:space="preserve"> of this Regulation</w:t>
      </w:r>
      <w:r w:rsidRPr="003B0EDE">
        <w:t>, shall be conditioned as follows:</w:t>
      </w:r>
    </w:p>
    <w:p w14:paraId="11A52DBA" w14:textId="77777777" w:rsidR="003B0EDE" w:rsidRPr="003B0EDE" w:rsidRDefault="003B0EDE" w:rsidP="00A26F5D">
      <w:pPr>
        <w:pStyle w:val="para"/>
      </w:pPr>
      <w:r w:rsidRPr="003B0EDE">
        <w:t>7.2.5.2.1.</w:t>
      </w:r>
      <w:r w:rsidRPr="003B0EDE">
        <w:tab/>
        <w:t>Room conditioning</w:t>
      </w:r>
    </w:p>
    <w:p w14:paraId="08D7E0CF" w14:textId="77777777" w:rsidR="003B0EDE" w:rsidRPr="003B0EDE" w:rsidRDefault="003B0EDE" w:rsidP="00A26F5D">
      <w:pPr>
        <w:pStyle w:val="para"/>
      </w:pPr>
      <w:r w:rsidRPr="003B0EDE">
        <w:t>7.2.5.2.1.1.</w:t>
      </w:r>
      <w:r w:rsidRPr="003B0EDE">
        <w:tab/>
        <w:t>The strap shall be kept for 24 ± 1 hours in an atmosphere having a temperature of 23</w:t>
      </w:r>
      <w:r w:rsidR="00C86CD6">
        <w:t xml:space="preserve"> </w:t>
      </w:r>
      <w:r w:rsidR="00C86CD6" w:rsidRPr="003B0EDE">
        <w:t>°C</w:t>
      </w:r>
      <w:r w:rsidRPr="003B0EDE">
        <w:t xml:space="preserve"> ± 5</w:t>
      </w:r>
      <w:r w:rsidR="00C86CD6">
        <w:t xml:space="preserve"> </w:t>
      </w:r>
      <w:r w:rsidRPr="003B0EDE">
        <w:t>°C and a relative humidity of 50 ± 10 per cent. If the test is not carried out immediately after conditioning, the specimen shall be placed in a hermetically closed receptacle until the test begins. The breaking load shall be determined within five minutes after removal of the strap from the conditioning atmosphere or from the receptacle.</w:t>
      </w:r>
    </w:p>
    <w:p w14:paraId="5CD82D6E" w14:textId="77777777" w:rsidR="003B0EDE" w:rsidRPr="003B0EDE" w:rsidRDefault="003B0EDE" w:rsidP="00A26F5D">
      <w:pPr>
        <w:pStyle w:val="para"/>
      </w:pPr>
      <w:r w:rsidRPr="003B0EDE">
        <w:t>7.2.5.2.2.</w:t>
      </w:r>
      <w:r w:rsidRPr="003B0EDE">
        <w:tab/>
        <w:t>Light conditioning</w:t>
      </w:r>
    </w:p>
    <w:p w14:paraId="6C53B2B2" w14:textId="77777777" w:rsidR="003B0EDE" w:rsidRPr="003B0EDE" w:rsidRDefault="003B0EDE" w:rsidP="00A26F5D">
      <w:pPr>
        <w:pStyle w:val="para"/>
      </w:pPr>
      <w:r w:rsidRPr="003B0EDE">
        <w:t>7.2.5.2.2.1.</w:t>
      </w:r>
      <w:r w:rsidRPr="003B0EDE">
        <w:tab/>
        <w:t>The provisions of Recommendation ISO/105-B02 (1978), shall apply. The strap shall be exposed to light for the time necessary to produce fading of Standard Blue Dye No. 7 to a contrast equal to Grade 4 on the grey scale.</w:t>
      </w:r>
    </w:p>
    <w:p w14:paraId="61FB396B" w14:textId="39241A0F" w:rsidR="003B0EDE" w:rsidRPr="003B0EDE" w:rsidRDefault="003B0EDE" w:rsidP="00A26F5D">
      <w:pPr>
        <w:pStyle w:val="para"/>
      </w:pPr>
      <w:r w:rsidRPr="003B0EDE">
        <w:t>7.2.5.2.2.2.</w:t>
      </w:r>
      <w:r w:rsidRPr="003B0EDE">
        <w:tab/>
        <w:t>After exposure, the strap shall be kept for a minimum of 24 hours in an atmosphere having a temperature of 23</w:t>
      </w:r>
      <w:r w:rsidR="00C86CD6">
        <w:t xml:space="preserve"> </w:t>
      </w:r>
      <w:r w:rsidR="00C86CD6" w:rsidRPr="003B0EDE">
        <w:t xml:space="preserve">°C </w:t>
      </w:r>
      <w:r w:rsidR="00A95B06" w:rsidRPr="003B0EDE">
        <w:t>±</w:t>
      </w:r>
      <w:r w:rsidR="00C86CD6" w:rsidRPr="003B0EDE">
        <w:t xml:space="preserve"> </w:t>
      </w:r>
      <w:r w:rsidRPr="003B0EDE">
        <w:t>5 °C and a relative humidity of 50 ± 10 per cent. The breaking load shall be determined within five minutes after the removal of the strap from the conditioning installation.</w:t>
      </w:r>
    </w:p>
    <w:p w14:paraId="7DD6A74B" w14:textId="77777777" w:rsidR="003B0EDE" w:rsidRPr="003B0EDE" w:rsidRDefault="003B0EDE" w:rsidP="00A26F5D">
      <w:pPr>
        <w:pStyle w:val="para"/>
      </w:pPr>
      <w:r w:rsidRPr="003B0EDE">
        <w:t>7.2.5.2.3.</w:t>
      </w:r>
      <w:r w:rsidRPr="003B0EDE">
        <w:tab/>
        <w:t>Cold conditioning</w:t>
      </w:r>
    </w:p>
    <w:p w14:paraId="2EDCD7E4" w14:textId="77777777" w:rsidR="003B0EDE" w:rsidRPr="003B0EDE" w:rsidRDefault="003B0EDE" w:rsidP="00A26F5D">
      <w:pPr>
        <w:pStyle w:val="para"/>
      </w:pPr>
      <w:r w:rsidRPr="003B0EDE">
        <w:t>7.2.5.2.3.1.</w:t>
      </w:r>
      <w:r w:rsidRPr="003B0EDE">
        <w:tab/>
        <w:t>The strap shall be kept for a minimum of 24 hours in an atmosphere having a temperature of 23 </w:t>
      </w:r>
      <w:r w:rsidR="00C86CD6" w:rsidRPr="003B0EDE">
        <w:t xml:space="preserve">°C </w:t>
      </w:r>
      <w:r w:rsidRPr="003B0EDE">
        <w:t>± 5 °C and a relative humidity of 50 ± 10 per cent.</w:t>
      </w:r>
    </w:p>
    <w:p w14:paraId="6953122E" w14:textId="77777777" w:rsidR="003B0EDE" w:rsidRPr="003B0EDE" w:rsidRDefault="003B0EDE" w:rsidP="00A26F5D">
      <w:pPr>
        <w:pStyle w:val="para"/>
      </w:pPr>
      <w:r w:rsidRPr="003B0EDE">
        <w:t>7.2.5.2.3.2.</w:t>
      </w:r>
      <w:r w:rsidRPr="003B0EDE">
        <w:tab/>
        <w:t xml:space="preserve">The strap shall then be kept for 90 ± 5 minutes on a plain surface in a low-temperature chamber in which the air temperature is -30 </w:t>
      </w:r>
      <w:r w:rsidR="00C86CD6" w:rsidRPr="003B0EDE">
        <w:t xml:space="preserve">°C </w:t>
      </w:r>
      <w:r w:rsidRPr="003B0EDE">
        <w:t xml:space="preserve">± 5 °C. It shall then be folded and the fold shall be loaded with a weight of 2 ± 0.2 kg previously cooled to -30 </w:t>
      </w:r>
      <w:r w:rsidR="00C86CD6" w:rsidRPr="003B0EDE">
        <w:t xml:space="preserve">°C </w:t>
      </w:r>
      <w:r w:rsidRPr="003B0EDE">
        <w:t>± 5</w:t>
      </w:r>
      <w:r w:rsidR="00C86CD6">
        <w:t xml:space="preserve"> </w:t>
      </w:r>
      <w:r w:rsidRPr="003B0EDE">
        <w:t>°C. When the strap has been kept under load for 30 ± 5 minutes in the same low-temperature chamber, the weight shall be removed and the breaking load shall be measured within five minutes after removal of the strap from the low-temperature chamber.</w:t>
      </w:r>
    </w:p>
    <w:p w14:paraId="32ED4C13" w14:textId="77777777" w:rsidR="003B0EDE" w:rsidRPr="003B0EDE" w:rsidRDefault="003B0EDE" w:rsidP="00A26F5D">
      <w:pPr>
        <w:pStyle w:val="para"/>
      </w:pPr>
      <w:r w:rsidRPr="003B0EDE">
        <w:t>7.2.5.2.4.</w:t>
      </w:r>
      <w:r w:rsidRPr="003B0EDE">
        <w:tab/>
        <w:t>Heat conditioning</w:t>
      </w:r>
    </w:p>
    <w:p w14:paraId="548C34D1" w14:textId="77777777" w:rsidR="003B0EDE" w:rsidRPr="003B0EDE" w:rsidRDefault="003B0EDE" w:rsidP="00A26F5D">
      <w:pPr>
        <w:pStyle w:val="para"/>
      </w:pPr>
      <w:r w:rsidRPr="003B0EDE">
        <w:t>7.2.5.2.4.1.</w:t>
      </w:r>
      <w:r w:rsidRPr="003B0EDE">
        <w:tab/>
        <w:t xml:space="preserve">The strap shall be kept for 180 ± 10 minutes in a heating-cabinet atmosphere having a temperature of 60 </w:t>
      </w:r>
      <w:r w:rsidR="00C86CD6" w:rsidRPr="003B0EDE">
        <w:t xml:space="preserve">°C </w:t>
      </w:r>
      <w:r w:rsidRPr="003B0EDE">
        <w:t>± 5 °C and a relative humidity 65 ± 5 per cent.</w:t>
      </w:r>
    </w:p>
    <w:p w14:paraId="21D30D72" w14:textId="77777777" w:rsidR="003B0EDE" w:rsidRPr="003B0EDE" w:rsidRDefault="003B0EDE" w:rsidP="00A26F5D">
      <w:pPr>
        <w:pStyle w:val="para"/>
      </w:pPr>
      <w:r w:rsidRPr="003B0EDE">
        <w:t>7.2.5.2.4.2.</w:t>
      </w:r>
      <w:r w:rsidRPr="003B0EDE">
        <w:tab/>
        <w:t>The breaking load shall be determined within five minutes after removal of the strap from the heating cabinet.</w:t>
      </w:r>
    </w:p>
    <w:p w14:paraId="38B787E3" w14:textId="77777777" w:rsidR="003B0EDE" w:rsidRPr="003B0EDE" w:rsidRDefault="003B0EDE" w:rsidP="00A26F5D">
      <w:pPr>
        <w:pStyle w:val="para"/>
      </w:pPr>
      <w:r w:rsidRPr="003B0EDE">
        <w:t>7.2.5.2.5.</w:t>
      </w:r>
      <w:r w:rsidRPr="003B0EDE">
        <w:tab/>
        <w:t>Exposure to water</w:t>
      </w:r>
    </w:p>
    <w:p w14:paraId="73E4CF27" w14:textId="77777777" w:rsidR="003B0EDE" w:rsidRPr="003B0EDE" w:rsidRDefault="003B0EDE" w:rsidP="00A26F5D">
      <w:pPr>
        <w:pStyle w:val="para"/>
      </w:pPr>
      <w:r w:rsidRPr="003B0EDE">
        <w:t>7.2.5.2.5.1.</w:t>
      </w:r>
      <w:r w:rsidRPr="003B0EDE">
        <w:tab/>
        <w:t xml:space="preserve">The strap shall be kept fully immersed for 180 ± 10 minutes in distilled water, at a temperature of 20 </w:t>
      </w:r>
      <w:r w:rsidR="00C86CD6" w:rsidRPr="003B0EDE">
        <w:t xml:space="preserve">°C </w:t>
      </w:r>
      <w:r w:rsidRPr="003B0EDE">
        <w:t>± 5 °C, to which a trace of wetting agent has been added. Any wetting agent suitable for the fibre being tested may be used.</w:t>
      </w:r>
    </w:p>
    <w:p w14:paraId="2BEBF425" w14:textId="77777777" w:rsidR="003B0EDE" w:rsidRPr="003B0EDE" w:rsidRDefault="003B0EDE" w:rsidP="00A26F5D">
      <w:pPr>
        <w:pStyle w:val="para"/>
      </w:pPr>
      <w:r w:rsidRPr="003B0EDE">
        <w:lastRenderedPageBreak/>
        <w:t>7.2.5.2.5.2.</w:t>
      </w:r>
      <w:r w:rsidRPr="003B0EDE">
        <w:tab/>
        <w:t>The breaking load shall be determined within 10 minutes after removal of the strap from the water.</w:t>
      </w:r>
    </w:p>
    <w:p w14:paraId="1601F55A" w14:textId="77777777" w:rsidR="003B0EDE" w:rsidRPr="003B0EDE" w:rsidRDefault="003B0EDE" w:rsidP="00A26F5D">
      <w:pPr>
        <w:pStyle w:val="para"/>
      </w:pPr>
      <w:r w:rsidRPr="003B0EDE">
        <w:t>7.2.5.2.6.</w:t>
      </w:r>
      <w:r w:rsidRPr="003B0EDE">
        <w:tab/>
        <w:t>Abrasion conditioning</w:t>
      </w:r>
    </w:p>
    <w:p w14:paraId="642E433A" w14:textId="77777777" w:rsidR="003B0EDE" w:rsidRPr="003B0EDE" w:rsidRDefault="003B0EDE" w:rsidP="00A26F5D">
      <w:pPr>
        <w:pStyle w:val="para"/>
      </w:pPr>
      <w:r w:rsidRPr="003B0EDE">
        <w:t>7.2.5.2.6.1.</w:t>
      </w:r>
      <w:r w:rsidRPr="003B0EDE">
        <w:tab/>
        <w:t>The components or devices to be submitted to the abrasion test shall be kept for a minimum of 24 hours before testing in an atmosphere having a temperature of 23</w:t>
      </w:r>
      <w:r w:rsidR="00C86CD6">
        <w:t xml:space="preserve"> </w:t>
      </w:r>
      <w:r w:rsidR="00C86CD6" w:rsidRPr="003B0EDE">
        <w:t xml:space="preserve">°C </w:t>
      </w:r>
      <w:r w:rsidRPr="003B0EDE">
        <w:t>± 5 °C and a relative humidity of 50 ± 10 per cent. The room temperature during the testing shall be between 15</w:t>
      </w:r>
      <w:r w:rsidR="00C86CD6">
        <w:t xml:space="preserve"> </w:t>
      </w:r>
      <w:r w:rsidR="00C86CD6" w:rsidRPr="003B0EDE">
        <w:t xml:space="preserve">°C </w:t>
      </w:r>
      <w:r w:rsidRPr="003B0EDE">
        <w:t>and 30 °C.</w:t>
      </w:r>
    </w:p>
    <w:p w14:paraId="034851C1" w14:textId="77777777" w:rsidR="005B5561" w:rsidRPr="000F1A9A" w:rsidRDefault="005B5561" w:rsidP="005B5561">
      <w:pPr>
        <w:pStyle w:val="SingleTxtG"/>
      </w:pPr>
      <w:r w:rsidRPr="000F1A9A">
        <w:t xml:space="preserve">7.2.5.2.6.2. </w:t>
      </w:r>
      <w:r w:rsidRPr="000F1A9A">
        <w:tab/>
        <w:t>The table below sets out the general conditions for each test:</w:t>
      </w:r>
    </w:p>
    <w:p w14:paraId="0874FDAF" w14:textId="4B95F014" w:rsidR="005B5561" w:rsidRPr="000F1A9A" w:rsidRDefault="005B5561" w:rsidP="005B5561">
      <w:pPr>
        <w:pStyle w:val="SingleTxtG"/>
      </w:pPr>
      <w:r w:rsidRPr="000F1A9A">
        <w:t xml:space="preserve">Table </w:t>
      </w:r>
      <w:r w:rsidR="000870F9">
        <w:t>9</w:t>
      </w:r>
    </w:p>
    <w:tbl>
      <w:tblPr>
        <w:tblW w:w="7365" w:type="dxa"/>
        <w:tblCellSpacing w:w="0" w:type="dxa"/>
        <w:tblInd w:w="1134" w:type="dxa"/>
        <w:tblBorders>
          <w:bottom w:val="single" w:sz="12" w:space="0" w:color="auto"/>
        </w:tblBorders>
        <w:tblLayout w:type="fixed"/>
        <w:tblCellMar>
          <w:left w:w="0" w:type="dxa"/>
          <w:right w:w="0" w:type="dxa"/>
        </w:tblCellMar>
        <w:tblLook w:val="04A0" w:firstRow="1" w:lastRow="0" w:firstColumn="1" w:lastColumn="0" w:noHBand="0" w:noVBand="1"/>
      </w:tblPr>
      <w:tblGrid>
        <w:gridCol w:w="1841"/>
        <w:gridCol w:w="1984"/>
        <w:gridCol w:w="1699"/>
        <w:gridCol w:w="1841"/>
      </w:tblGrid>
      <w:tr w:rsidR="005B5561" w:rsidRPr="000F1A9A" w14:paraId="6936399D" w14:textId="77777777" w:rsidTr="00920DFF">
        <w:trPr>
          <w:tblHeader/>
          <w:tblCellSpacing w:w="0" w:type="dxa"/>
        </w:trPr>
        <w:tc>
          <w:tcPr>
            <w:tcW w:w="1843" w:type="dxa"/>
            <w:tcBorders>
              <w:top w:val="single" w:sz="2" w:space="0" w:color="auto"/>
              <w:left w:val="nil"/>
              <w:bottom w:val="single" w:sz="12" w:space="0" w:color="auto"/>
              <w:right w:val="nil"/>
            </w:tcBorders>
            <w:vAlign w:val="bottom"/>
            <w:hideMark/>
          </w:tcPr>
          <w:p w14:paraId="0B34C845" w14:textId="77777777" w:rsidR="005B5561" w:rsidRPr="000F1A9A" w:rsidRDefault="005B5561" w:rsidP="00920DFF">
            <w:pPr>
              <w:suppressAutoHyphens w:val="0"/>
              <w:spacing w:before="80" w:after="80" w:line="200" w:lineRule="exact"/>
              <w:ind w:right="113"/>
              <w:rPr>
                <w:i/>
                <w:sz w:val="16"/>
                <w:szCs w:val="24"/>
                <w:lang w:eastAsia="fr-FR"/>
              </w:rPr>
            </w:pPr>
            <w:r w:rsidRPr="000F1A9A">
              <w:rPr>
                <w:i/>
                <w:sz w:val="16"/>
                <w:szCs w:val="24"/>
                <w:lang w:eastAsia="fr-FR"/>
              </w:rPr>
              <w:t> </w:t>
            </w:r>
          </w:p>
        </w:tc>
        <w:tc>
          <w:tcPr>
            <w:tcW w:w="1985" w:type="dxa"/>
            <w:tcBorders>
              <w:top w:val="single" w:sz="2" w:space="0" w:color="auto"/>
              <w:left w:val="nil"/>
              <w:bottom w:val="single" w:sz="12" w:space="0" w:color="auto"/>
              <w:right w:val="nil"/>
            </w:tcBorders>
            <w:vAlign w:val="bottom"/>
            <w:hideMark/>
          </w:tcPr>
          <w:p w14:paraId="02F3B130" w14:textId="77777777" w:rsidR="005B5561" w:rsidRPr="000F1A9A" w:rsidRDefault="005B5561" w:rsidP="00920DFF">
            <w:pPr>
              <w:suppressAutoHyphens w:val="0"/>
              <w:spacing w:before="80" w:after="80" w:line="200" w:lineRule="exact"/>
              <w:ind w:right="113"/>
              <w:jc w:val="right"/>
              <w:rPr>
                <w:i/>
                <w:sz w:val="16"/>
                <w:szCs w:val="24"/>
                <w:lang w:eastAsia="fr-FR"/>
              </w:rPr>
            </w:pPr>
            <w:r w:rsidRPr="000F1A9A">
              <w:rPr>
                <w:i/>
                <w:sz w:val="16"/>
                <w:szCs w:val="24"/>
                <w:lang w:eastAsia="fr-FR"/>
              </w:rPr>
              <w:t>Load (N)</w:t>
            </w:r>
          </w:p>
        </w:tc>
        <w:tc>
          <w:tcPr>
            <w:tcW w:w="1700" w:type="dxa"/>
            <w:tcBorders>
              <w:top w:val="single" w:sz="2" w:space="0" w:color="auto"/>
              <w:left w:val="nil"/>
              <w:bottom w:val="single" w:sz="12" w:space="0" w:color="auto"/>
              <w:right w:val="nil"/>
            </w:tcBorders>
            <w:vAlign w:val="bottom"/>
            <w:hideMark/>
          </w:tcPr>
          <w:p w14:paraId="59E13683" w14:textId="77777777" w:rsidR="005B5561" w:rsidRPr="000F1A9A" w:rsidRDefault="005B5561" w:rsidP="00920DFF">
            <w:pPr>
              <w:suppressAutoHyphens w:val="0"/>
              <w:spacing w:before="80" w:after="80" w:line="200" w:lineRule="exact"/>
              <w:ind w:right="113"/>
              <w:jc w:val="right"/>
              <w:rPr>
                <w:i/>
                <w:sz w:val="16"/>
                <w:szCs w:val="24"/>
                <w:lang w:eastAsia="fr-FR"/>
              </w:rPr>
            </w:pPr>
            <w:r w:rsidRPr="000F1A9A">
              <w:rPr>
                <w:i/>
                <w:sz w:val="16"/>
                <w:szCs w:val="24"/>
                <w:lang w:eastAsia="fr-FR"/>
              </w:rPr>
              <w:t>Cycles per minute</w:t>
            </w:r>
          </w:p>
        </w:tc>
        <w:tc>
          <w:tcPr>
            <w:tcW w:w="1842" w:type="dxa"/>
            <w:tcBorders>
              <w:top w:val="single" w:sz="2" w:space="0" w:color="auto"/>
              <w:left w:val="nil"/>
              <w:bottom w:val="single" w:sz="12" w:space="0" w:color="auto"/>
              <w:right w:val="nil"/>
            </w:tcBorders>
            <w:vAlign w:val="bottom"/>
            <w:hideMark/>
          </w:tcPr>
          <w:p w14:paraId="2FF51BBF" w14:textId="77777777" w:rsidR="005B5561" w:rsidRPr="000F1A9A" w:rsidRDefault="005B5561" w:rsidP="00920DFF">
            <w:pPr>
              <w:suppressAutoHyphens w:val="0"/>
              <w:spacing w:before="80" w:after="80" w:line="200" w:lineRule="exact"/>
              <w:ind w:right="113"/>
              <w:jc w:val="right"/>
              <w:rPr>
                <w:i/>
                <w:sz w:val="16"/>
                <w:szCs w:val="24"/>
                <w:lang w:eastAsia="fr-FR"/>
              </w:rPr>
            </w:pPr>
            <w:r w:rsidRPr="000F1A9A">
              <w:rPr>
                <w:i/>
                <w:sz w:val="16"/>
                <w:szCs w:val="24"/>
                <w:lang w:eastAsia="fr-FR"/>
              </w:rPr>
              <w:t>Cycles (No.)</w:t>
            </w:r>
          </w:p>
        </w:tc>
      </w:tr>
      <w:tr w:rsidR="005B5561" w:rsidRPr="000F1A9A" w14:paraId="4D2E73F2" w14:textId="77777777" w:rsidTr="00920DFF">
        <w:trPr>
          <w:tblCellSpacing w:w="0" w:type="dxa"/>
        </w:trPr>
        <w:tc>
          <w:tcPr>
            <w:tcW w:w="1843" w:type="dxa"/>
            <w:tcBorders>
              <w:top w:val="nil"/>
              <w:left w:val="nil"/>
              <w:bottom w:val="nil"/>
              <w:right w:val="nil"/>
            </w:tcBorders>
            <w:hideMark/>
          </w:tcPr>
          <w:p w14:paraId="604D23F6" w14:textId="77777777" w:rsidR="005B5561" w:rsidRPr="000F1A9A" w:rsidRDefault="005B5561" w:rsidP="00920DFF">
            <w:pPr>
              <w:suppressAutoHyphens w:val="0"/>
              <w:spacing w:before="40" w:after="40" w:line="220" w:lineRule="exact"/>
              <w:ind w:right="113"/>
              <w:rPr>
                <w:sz w:val="18"/>
                <w:szCs w:val="24"/>
                <w:lang w:eastAsia="fr-FR"/>
              </w:rPr>
            </w:pPr>
            <w:r w:rsidRPr="000F1A9A">
              <w:rPr>
                <w:sz w:val="18"/>
                <w:szCs w:val="24"/>
                <w:lang w:eastAsia="fr-FR"/>
              </w:rPr>
              <w:t>Type 1 procedure</w:t>
            </w:r>
          </w:p>
        </w:tc>
        <w:tc>
          <w:tcPr>
            <w:tcW w:w="1985" w:type="dxa"/>
            <w:tcBorders>
              <w:top w:val="nil"/>
              <w:left w:val="nil"/>
              <w:bottom w:val="nil"/>
              <w:right w:val="nil"/>
            </w:tcBorders>
            <w:vAlign w:val="bottom"/>
            <w:hideMark/>
          </w:tcPr>
          <w:p w14:paraId="0A696BBD"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Maximum 60 ± 0.5</w:t>
            </w:r>
          </w:p>
        </w:tc>
        <w:tc>
          <w:tcPr>
            <w:tcW w:w="1700" w:type="dxa"/>
            <w:tcBorders>
              <w:top w:val="nil"/>
              <w:left w:val="nil"/>
              <w:bottom w:val="nil"/>
              <w:right w:val="nil"/>
            </w:tcBorders>
            <w:vAlign w:val="bottom"/>
            <w:hideMark/>
          </w:tcPr>
          <w:p w14:paraId="0956DD32"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30 ± 10</w:t>
            </w:r>
          </w:p>
        </w:tc>
        <w:tc>
          <w:tcPr>
            <w:tcW w:w="1842" w:type="dxa"/>
            <w:tcBorders>
              <w:top w:val="nil"/>
              <w:left w:val="nil"/>
              <w:bottom w:val="nil"/>
              <w:right w:val="nil"/>
            </w:tcBorders>
            <w:vAlign w:val="bottom"/>
            <w:hideMark/>
          </w:tcPr>
          <w:p w14:paraId="64708F18"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1 000 ± 5</w:t>
            </w:r>
          </w:p>
        </w:tc>
      </w:tr>
      <w:tr w:rsidR="005B5561" w:rsidRPr="000F1A9A" w14:paraId="06C92C82" w14:textId="77777777" w:rsidTr="00920DFF">
        <w:trPr>
          <w:tblCellSpacing w:w="0" w:type="dxa"/>
        </w:trPr>
        <w:tc>
          <w:tcPr>
            <w:tcW w:w="1843" w:type="dxa"/>
            <w:tcBorders>
              <w:top w:val="nil"/>
              <w:left w:val="nil"/>
              <w:bottom w:val="nil"/>
              <w:right w:val="nil"/>
            </w:tcBorders>
            <w:hideMark/>
          </w:tcPr>
          <w:p w14:paraId="0A22D7CB" w14:textId="77777777" w:rsidR="005B5561" w:rsidRPr="000F1A9A" w:rsidRDefault="005B5561" w:rsidP="00920DFF">
            <w:pPr>
              <w:suppressAutoHyphens w:val="0"/>
              <w:spacing w:before="40" w:after="40" w:line="220" w:lineRule="exact"/>
              <w:ind w:right="113"/>
              <w:rPr>
                <w:sz w:val="18"/>
                <w:szCs w:val="24"/>
                <w:lang w:eastAsia="fr-FR"/>
              </w:rPr>
            </w:pPr>
            <w:r w:rsidRPr="000F1A9A">
              <w:rPr>
                <w:sz w:val="18"/>
                <w:szCs w:val="24"/>
                <w:lang w:eastAsia="fr-FR"/>
              </w:rPr>
              <w:t>Type 2 procedure</w:t>
            </w:r>
          </w:p>
        </w:tc>
        <w:tc>
          <w:tcPr>
            <w:tcW w:w="1985" w:type="dxa"/>
            <w:tcBorders>
              <w:top w:val="nil"/>
              <w:left w:val="nil"/>
              <w:bottom w:val="nil"/>
              <w:right w:val="nil"/>
            </w:tcBorders>
            <w:vAlign w:val="bottom"/>
            <w:hideMark/>
          </w:tcPr>
          <w:p w14:paraId="75BD4828"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Minimum 10 ± 0.10</w:t>
            </w:r>
          </w:p>
        </w:tc>
        <w:tc>
          <w:tcPr>
            <w:tcW w:w="1700" w:type="dxa"/>
            <w:tcBorders>
              <w:top w:val="nil"/>
              <w:left w:val="nil"/>
              <w:bottom w:val="nil"/>
              <w:right w:val="nil"/>
            </w:tcBorders>
            <w:vAlign w:val="bottom"/>
            <w:hideMark/>
          </w:tcPr>
          <w:p w14:paraId="79861652"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30 ± 10</w:t>
            </w:r>
          </w:p>
        </w:tc>
        <w:tc>
          <w:tcPr>
            <w:tcW w:w="1842" w:type="dxa"/>
            <w:tcBorders>
              <w:top w:val="nil"/>
              <w:left w:val="nil"/>
              <w:bottom w:val="nil"/>
              <w:right w:val="nil"/>
            </w:tcBorders>
            <w:vAlign w:val="bottom"/>
            <w:hideMark/>
          </w:tcPr>
          <w:p w14:paraId="2813484B" w14:textId="77777777" w:rsidR="005B5561" w:rsidRPr="000F1A9A" w:rsidRDefault="005B5561" w:rsidP="00920DFF">
            <w:pPr>
              <w:suppressAutoHyphens w:val="0"/>
              <w:spacing w:before="40" w:after="40" w:line="220" w:lineRule="exact"/>
              <w:ind w:right="113"/>
              <w:jc w:val="right"/>
              <w:rPr>
                <w:sz w:val="18"/>
                <w:szCs w:val="24"/>
                <w:lang w:eastAsia="fr-FR"/>
              </w:rPr>
            </w:pPr>
            <w:r w:rsidRPr="000F1A9A">
              <w:rPr>
                <w:sz w:val="18"/>
                <w:szCs w:val="24"/>
                <w:lang w:eastAsia="fr-FR"/>
              </w:rPr>
              <w:t>5 000 ± 5</w:t>
            </w:r>
          </w:p>
        </w:tc>
      </w:tr>
    </w:tbl>
    <w:p w14:paraId="1D44B20D" w14:textId="206E1D9A" w:rsidR="003B0EDE" w:rsidRPr="003B0EDE" w:rsidRDefault="005B5561" w:rsidP="00A95B06">
      <w:pPr>
        <w:pStyle w:val="para"/>
        <w:keepNext/>
        <w:keepLines/>
        <w:spacing w:before="120"/>
        <w:ind w:firstLine="0"/>
      </w:pPr>
      <w:r w:rsidRPr="000F1A9A">
        <w:t>Where there is insufficient strap to test over 300 mm of shift, the test may be applied over a shorter length subject to a minimum of 100 mm.</w:t>
      </w:r>
    </w:p>
    <w:p w14:paraId="235BA1E1" w14:textId="77777777" w:rsidR="005B5561" w:rsidRPr="000F1A9A" w:rsidRDefault="005B5561" w:rsidP="005B5561">
      <w:pPr>
        <w:spacing w:after="120"/>
        <w:ind w:left="2268" w:right="1134" w:hanging="1134"/>
        <w:jc w:val="both"/>
      </w:pPr>
      <w:r w:rsidRPr="000F1A9A">
        <w:t xml:space="preserve">7.2.5.2.6.3. </w:t>
      </w:r>
      <w:r w:rsidRPr="000F1A9A">
        <w:tab/>
        <w:t>Particular test conditions</w:t>
      </w:r>
    </w:p>
    <w:p w14:paraId="0D5DEFB6" w14:textId="77777777" w:rsidR="005B5561" w:rsidRPr="000F1A9A" w:rsidRDefault="005B5561" w:rsidP="005B5561">
      <w:pPr>
        <w:spacing w:after="120"/>
        <w:ind w:left="2268" w:right="1134" w:hanging="1134"/>
        <w:jc w:val="both"/>
        <w:rPr>
          <w:color w:val="FF0000"/>
        </w:rPr>
      </w:pPr>
      <w:r w:rsidRPr="000F1A9A">
        <w:t>7.2.5.2.6.3.1.</w:t>
      </w:r>
      <w:r w:rsidRPr="000F1A9A">
        <w:tab/>
        <w:t>Type 1 procedure: for cases where the strap slides through the quick adjusting device. Apply a load of 10 N, if necessary the load may be increased by 10 N steps so as to permit correct sliding, but limited to a maximum of 60 N. This load shall be vertically and permanently applied on the straps. The part of the strap set horizontally shall pass through the quick adjuster it is fitted to and shall be attached to a device, giving the webbing a back and forth motion. The quick adjusting device shall be so placed that the horizontal strap of the webbing remains under tension (see Annex 5, Figure 1). Activate the quick adjuster while pulling the straps in the direction to slacken the harness and deactivate it while pulling the straps in the direction to tighten the harness.</w:t>
      </w:r>
    </w:p>
    <w:p w14:paraId="48287691" w14:textId="77777777" w:rsidR="005B5561" w:rsidRDefault="005B5561" w:rsidP="005B5561">
      <w:pPr>
        <w:pStyle w:val="para"/>
      </w:pPr>
      <w:r w:rsidRPr="000F1A9A">
        <w:t>7.2.5.2.6.3.2.</w:t>
      </w:r>
      <w:r w:rsidRPr="000F1A9A">
        <w:tab/>
        <w:t>Type 2 procedure: for cases where the strap changes direction when passing through a rigid part. During this test, the webbing shall pass through the rigid part it is intended for and the test set-up shall reproduce the angles as in the real installation (in three dimensions), see Annex 5, Figure 2 for examples. The 10 N load shall be permanently applied. For cases where the strap changes direction more than once when passing through a rigid part, the load of 10 N may be increased by 10 N steps so as to permit correct sliding and achieve the prescribed 300 mm of strap movement through that rigid part.</w:t>
      </w:r>
    </w:p>
    <w:p w14:paraId="5DE7D7D1" w14:textId="75296104" w:rsidR="00FE28FC" w:rsidRDefault="00FE28FC" w:rsidP="00A26F5D">
      <w:pPr>
        <w:pStyle w:val="para"/>
      </w:pPr>
      <w:r w:rsidRPr="00E37690">
        <w:rPr>
          <w:bCs/>
          <w:lang w:val="en-US"/>
        </w:rPr>
        <w:t>7.2.6.</w:t>
      </w:r>
      <w:r w:rsidRPr="00E37690">
        <w:rPr>
          <w:bCs/>
          <w:lang w:val="en-US"/>
        </w:rPr>
        <w:tab/>
        <w:t>Conditioning tests for adjusters</w:t>
      </w:r>
    </w:p>
    <w:p w14:paraId="50263094" w14:textId="3C4EC9C1" w:rsidR="00EC603E" w:rsidRDefault="00EC603E" w:rsidP="00FE28FC">
      <w:pPr>
        <w:pStyle w:val="para"/>
      </w:pPr>
      <w:r>
        <w:t>7.2.6.</w:t>
      </w:r>
      <w:r w:rsidR="00FE28FC">
        <w:t>1.</w:t>
      </w:r>
      <w:r>
        <w:tab/>
      </w:r>
      <w:r w:rsidR="00FE28FC" w:rsidRPr="00FE28FC">
        <w:rPr>
          <w:bCs/>
          <w:lang w:val="en-US"/>
        </w:rPr>
        <w:t>Conditioning test for adjusters mounted directly on a child restraint</w:t>
      </w:r>
    </w:p>
    <w:p w14:paraId="642273DB" w14:textId="77777777" w:rsidR="00EC603E" w:rsidRDefault="00EC603E" w:rsidP="00924E1E">
      <w:pPr>
        <w:pStyle w:val="para"/>
        <w:ind w:firstLine="0"/>
      </w:pPr>
      <w:r>
        <w:t>Install the largest dummy for which the restraint is intended, as if for the dynamic test, including the standard slack as specified in paragraph 7.1.3.5. above. Mark a reference line on the webbing where the free end of the webbing enters the adjuster.</w:t>
      </w:r>
    </w:p>
    <w:p w14:paraId="18C38D73" w14:textId="77777777" w:rsidR="00EC603E" w:rsidRPr="00C07557" w:rsidRDefault="00EC603E" w:rsidP="00924E1E">
      <w:pPr>
        <w:pStyle w:val="para"/>
        <w:ind w:firstLine="0"/>
      </w:pPr>
      <w:r>
        <w:t xml:space="preserve">Remove the dummy and place the restraint in the conditioning rig shown in Figure 1, </w:t>
      </w:r>
      <w:r w:rsidRPr="00C07557">
        <w:t>Annex 15.</w:t>
      </w:r>
    </w:p>
    <w:p w14:paraId="637B7240" w14:textId="77777777" w:rsidR="003B0EDE" w:rsidRPr="003B0EDE" w:rsidRDefault="003B0EDE" w:rsidP="00A26F5D">
      <w:pPr>
        <w:pStyle w:val="para"/>
        <w:ind w:firstLine="0"/>
      </w:pPr>
      <w:r w:rsidRPr="003B0EDE">
        <w:t xml:space="preserve">The webbing </w:t>
      </w:r>
      <w:r w:rsidRPr="003B0EDE">
        <w:rPr>
          <w:bCs/>
        </w:rPr>
        <w:t>shall</w:t>
      </w:r>
      <w:r w:rsidRPr="003B0EDE">
        <w:t xml:space="preserve"> be cycled for a total distance of not less than 150 mm through the adjuster. This movement shall be such that at least 100 mm of webbing on the side of the reference line towards the free end of the webbing and the remainder of the moving distance (approx. 50 mm) on the integral harness side of the reference line moves through the adjuster.</w:t>
      </w:r>
    </w:p>
    <w:p w14:paraId="11DAFE89" w14:textId="77777777" w:rsidR="003B0EDE" w:rsidRPr="003B0EDE" w:rsidRDefault="003B0EDE" w:rsidP="00A26F5D">
      <w:pPr>
        <w:pStyle w:val="para"/>
        <w:ind w:firstLine="0"/>
      </w:pPr>
      <w:r w:rsidRPr="003B0EDE">
        <w:t>If the length of webbing from the reference line to the free end of the webbing is insufficient for the movement described above, the 150 mm of movement through the adjuster shall be from the fully extended harness position.</w:t>
      </w:r>
    </w:p>
    <w:p w14:paraId="196375DC" w14:textId="34918655" w:rsidR="003B0EDE" w:rsidRDefault="003B0EDE" w:rsidP="00A26F5D">
      <w:pPr>
        <w:pStyle w:val="para"/>
        <w:ind w:firstLine="0"/>
      </w:pPr>
      <w:r w:rsidRPr="003B0EDE">
        <w:lastRenderedPageBreak/>
        <w:t>The frequency of cycling shall be 10 ± 1 cycles/minute, with a velocity on "B" of 150 ± 10 mm/sec.</w:t>
      </w:r>
    </w:p>
    <w:p w14:paraId="4B9AC20F" w14:textId="77777777" w:rsidR="00FE28FC" w:rsidRPr="00FE28FC" w:rsidRDefault="00FE28FC" w:rsidP="00FE28FC">
      <w:pPr>
        <w:spacing w:after="120"/>
        <w:ind w:left="2268" w:right="1134" w:hanging="1134"/>
        <w:jc w:val="both"/>
        <w:rPr>
          <w:bCs/>
          <w:lang w:val="en-US"/>
        </w:rPr>
      </w:pPr>
      <w:r w:rsidRPr="00FE28FC">
        <w:rPr>
          <w:bCs/>
          <w:lang w:val="en-US"/>
        </w:rPr>
        <w:t>7.2.6.2.</w:t>
      </w:r>
      <w:r w:rsidRPr="00FE28FC">
        <w:rPr>
          <w:bCs/>
          <w:lang w:val="en-US"/>
        </w:rPr>
        <w:tab/>
        <w:t>Conditioning test for adjusters connected to a strap (not directly mounted to the Enhanced Child Restraint System)</w:t>
      </w:r>
    </w:p>
    <w:p w14:paraId="0B139610" w14:textId="77777777" w:rsidR="00FE28FC" w:rsidRPr="00FE28FC" w:rsidRDefault="00FE28FC" w:rsidP="00FE28FC">
      <w:pPr>
        <w:spacing w:after="120"/>
        <w:ind w:left="2268" w:right="1134"/>
        <w:jc w:val="both"/>
        <w:rPr>
          <w:bCs/>
          <w:lang w:val="en-US"/>
        </w:rPr>
      </w:pPr>
      <w:r w:rsidRPr="00FE28FC">
        <w:rPr>
          <w:bCs/>
          <w:lang w:val="en-US"/>
        </w:rPr>
        <w:t>Install the largest dummy for which the restraint is intended, as if for the dynamic test, including the standard slack as specified in paragraph 7.1.3.5. above. Mark a reference line on the strap where the free end of the strap enters the adjuster.</w:t>
      </w:r>
    </w:p>
    <w:p w14:paraId="0970AAC6" w14:textId="77777777" w:rsidR="00FE28FC" w:rsidRPr="00FE28FC" w:rsidRDefault="00FE28FC" w:rsidP="00FE28FC">
      <w:pPr>
        <w:spacing w:after="120"/>
        <w:ind w:left="2268" w:right="1134"/>
        <w:jc w:val="both"/>
        <w:rPr>
          <w:bCs/>
          <w:lang w:val="en-US"/>
        </w:rPr>
      </w:pPr>
      <w:r w:rsidRPr="00FE28FC">
        <w:rPr>
          <w:bCs/>
          <w:lang w:val="en-US"/>
        </w:rPr>
        <w:t xml:space="preserve">Remove the dummy and place the restraint in the conditioning rig shown in Figure 2, Annex 15. </w:t>
      </w:r>
    </w:p>
    <w:p w14:paraId="425421EE" w14:textId="77777777" w:rsidR="00FE28FC" w:rsidRPr="00FE28FC" w:rsidRDefault="00FE28FC" w:rsidP="00FE28FC">
      <w:pPr>
        <w:spacing w:after="120"/>
        <w:ind w:left="2268" w:right="1134"/>
        <w:jc w:val="both"/>
        <w:rPr>
          <w:bCs/>
          <w:lang w:val="en-US"/>
        </w:rPr>
      </w:pPr>
      <w:r w:rsidRPr="00FE28FC">
        <w:rPr>
          <w:bCs/>
          <w:lang w:val="en-US"/>
        </w:rPr>
        <w:t>The strap shall be cycled for a total distance of not less than 150 mm through the adjuster. This movement shall be such that at least 100 mm of strap on the side of the reference line towards the free end of the strap.</w:t>
      </w:r>
    </w:p>
    <w:p w14:paraId="30A6838D" w14:textId="77777777" w:rsidR="00FE28FC" w:rsidRPr="00FE28FC" w:rsidRDefault="00FE28FC" w:rsidP="00FE28FC">
      <w:pPr>
        <w:spacing w:after="120"/>
        <w:ind w:left="2268" w:right="1134"/>
        <w:jc w:val="both"/>
        <w:rPr>
          <w:bCs/>
          <w:lang w:val="en-US"/>
        </w:rPr>
      </w:pPr>
      <w:r w:rsidRPr="00FE28FC">
        <w:rPr>
          <w:bCs/>
          <w:lang w:val="en-US"/>
        </w:rPr>
        <w:t>If the length of strap from the reference line to the free end of the strap is insufficient for the movement described above, the 150 mm of movement through the adjuster shall be from the fully extended strap position.</w:t>
      </w:r>
    </w:p>
    <w:p w14:paraId="7F1174C3" w14:textId="77777777" w:rsidR="00FE28FC" w:rsidRPr="00FE28FC" w:rsidRDefault="00FE28FC" w:rsidP="00FE28FC">
      <w:pPr>
        <w:spacing w:after="120"/>
        <w:ind w:left="2268" w:right="1134"/>
        <w:jc w:val="both"/>
        <w:rPr>
          <w:bCs/>
          <w:lang w:val="en-US"/>
        </w:rPr>
      </w:pPr>
      <w:r w:rsidRPr="00FE28FC">
        <w:rPr>
          <w:bCs/>
          <w:lang w:val="en-US"/>
        </w:rPr>
        <w:t>The frequency of cycling shall be 10 ± 1 cycles/minute, with a velocity on ‘B’ of 150 ± 1 mm/s.</w:t>
      </w:r>
    </w:p>
    <w:p w14:paraId="4DDB495D" w14:textId="5BB9540D" w:rsidR="00FE28FC" w:rsidRPr="003B0EDE" w:rsidRDefault="00FE28FC" w:rsidP="00FE28FC">
      <w:pPr>
        <w:pStyle w:val="para"/>
        <w:ind w:firstLine="0"/>
      </w:pPr>
      <w:r w:rsidRPr="00FE28FC">
        <w:rPr>
          <w:bCs/>
          <w:lang w:val="en-US"/>
        </w:rPr>
        <w:t>This process shall be conducted for each adjuster that is part of the retention system of the child within the restraint.</w:t>
      </w:r>
    </w:p>
    <w:p w14:paraId="17AD3338" w14:textId="77777777" w:rsidR="003B0EDE" w:rsidRPr="003B0EDE" w:rsidRDefault="003B0EDE" w:rsidP="00AC59E5">
      <w:pPr>
        <w:pStyle w:val="para"/>
        <w:keepNext/>
        <w:keepLines/>
      </w:pPr>
      <w:r w:rsidRPr="003B0EDE">
        <w:t>7.2.7.</w:t>
      </w:r>
      <w:r w:rsidRPr="003B0EDE">
        <w:tab/>
        <w:t>Temperature test</w:t>
      </w:r>
    </w:p>
    <w:p w14:paraId="6A92AAF5" w14:textId="77777777" w:rsidR="003B0EDE" w:rsidRPr="003B0EDE" w:rsidRDefault="003B0EDE" w:rsidP="00AC59E5">
      <w:pPr>
        <w:pStyle w:val="para"/>
        <w:keepNext/>
        <w:keepLines/>
      </w:pPr>
      <w:r w:rsidRPr="003B0EDE">
        <w:t>7.2.7.1.</w:t>
      </w:r>
      <w:r w:rsidRPr="003B0EDE">
        <w:tab/>
        <w:t xml:space="preserve">The components specified in paragraph 6.6.5.1. </w:t>
      </w:r>
      <w:r w:rsidR="006D272A">
        <w:t xml:space="preserve">above </w:t>
      </w:r>
      <w:r w:rsidRPr="003B0EDE">
        <w:t>shall be exposed to an environment over a water surface within a closed space, the environment having a temperature of not less than 80 °C, for a continuous period of not less than 24 hours and then cooled in an environment having a temperature not exceeding 23</w:t>
      </w:r>
      <w:r w:rsidR="00677A2D">
        <w:t> </w:t>
      </w:r>
      <w:r w:rsidRPr="003B0EDE">
        <w:t>°C. The cooling period shall immediately be followed by three consecutive 24 hour cycles with each cycle comprising the following consecutive sequences:</w:t>
      </w:r>
    </w:p>
    <w:p w14:paraId="17B55B03" w14:textId="77777777" w:rsidR="003B0EDE" w:rsidRPr="003B0EDE" w:rsidRDefault="003B0EDE" w:rsidP="00F141E1">
      <w:pPr>
        <w:pStyle w:val="a"/>
      </w:pPr>
      <w:r w:rsidRPr="003B0EDE">
        <w:t>(a)</w:t>
      </w:r>
      <w:r w:rsidRPr="003B0EDE">
        <w:tab/>
        <w:t>An environment having a temperature of not less than 100</w:t>
      </w:r>
      <w:r w:rsidR="006D272A">
        <w:t xml:space="preserve"> </w:t>
      </w:r>
      <w:r w:rsidRPr="003B0EDE">
        <w:t>°C shall be maintained for a continuous period of 6 hours and this environment shall be attained within 80 minutes of commencement of the cycle; then</w:t>
      </w:r>
    </w:p>
    <w:p w14:paraId="23714C0C" w14:textId="77777777" w:rsidR="003B0EDE" w:rsidRPr="003B0EDE" w:rsidRDefault="003B0EDE" w:rsidP="00F141E1">
      <w:pPr>
        <w:pStyle w:val="a"/>
      </w:pPr>
      <w:r w:rsidRPr="003B0EDE">
        <w:t>(b)</w:t>
      </w:r>
      <w:r w:rsidRPr="003B0EDE">
        <w:tab/>
        <w:t>An environment having a temperature of not more than 0</w:t>
      </w:r>
      <w:r w:rsidR="006D272A">
        <w:t xml:space="preserve"> </w:t>
      </w:r>
      <w:r w:rsidRPr="003B0EDE">
        <w:t>°C shall be maintained for a continuous period of 6 hours and this environment shall be attained within 90 minutes; then</w:t>
      </w:r>
    </w:p>
    <w:p w14:paraId="4C7F268D" w14:textId="77777777" w:rsidR="00DC59F5" w:rsidRDefault="003B0EDE" w:rsidP="00A26F5D">
      <w:pPr>
        <w:pStyle w:val="a"/>
        <w:rPr>
          <w:bCs/>
        </w:rPr>
      </w:pPr>
      <w:r w:rsidRPr="003B0EDE">
        <w:t>(c)</w:t>
      </w:r>
      <w:r w:rsidRPr="003B0EDE">
        <w:tab/>
        <w:t>An environment having a temperature of not more than 23</w:t>
      </w:r>
      <w:r w:rsidR="006D272A">
        <w:t xml:space="preserve"> </w:t>
      </w:r>
      <w:r w:rsidRPr="003B0EDE">
        <w:t>°C shall be maintained during the remainder of the 24 hour cycle.</w:t>
      </w:r>
      <w:r w:rsidR="00DC59F5" w:rsidRPr="00DC59F5">
        <w:rPr>
          <w:bCs/>
        </w:rPr>
        <w:t xml:space="preserve"> </w:t>
      </w:r>
    </w:p>
    <w:p w14:paraId="63606AA8" w14:textId="77777777" w:rsidR="00144721" w:rsidRDefault="00144721" w:rsidP="00A26F5D">
      <w:pPr>
        <w:pStyle w:val="para"/>
      </w:pPr>
      <w:r w:rsidRPr="005A0874">
        <w:t>7.2.8.</w:t>
      </w:r>
      <w:r w:rsidRPr="005A0874">
        <w:tab/>
        <w:t>The complete seat, or the component fitted with ISOFIX attachments (e.g. ISOFIX base) if it has a release button, is attached rigidly to a test rig in such a way that ISOFIX connectors are aligned as shown in Figure 3. A 6 mm diameter bar, 350 mm long, shall be attached to the ISOFIX connectors. A force of 50 ± 1 N shall be applied to the extremities of the bar.</w:t>
      </w:r>
    </w:p>
    <w:p w14:paraId="492D8C43" w14:textId="77777777" w:rsidR="00DC59F5" w:rsidRPr="00131D87" w:rsidRDefault="00DC59F5" w:rsidP="00A26F5D">
      <w:pPr>
        <w:pStyle w:val="para"/>
      </w:pPr>
      <w:r w:rsidRPr="00131D87">
        <w:t>7.2.8.1.</w:t>
      </w:r>
      <w:r w:rsidRPr="00131D87">
        <w:tab/>
        <w:t xml:space="preserve">An opening force shall be applied to the release button or handle along a fixed axis running parallel to the initial direction of motion of the button/handle; the geometric centre applies to that part of the surface of the ISOFIX attachment to which the release pressure is to be applied. </w:t>
      </w:r>
    </w:p>
    <w:p w14:paraId="736AC3C6" w14:textId="3BF2AF53" w:rsidR="00DC59F5" w:rsidRPr="00131D87" w:rsidRDefault="00DC59F5" w:rsidP="00A26F5D">
      <w:pPr>
        <w:pStyle w:val="para"/>
      </w:pPr>
      <w:r w:rsidRPr="00131D87">
        <w:t xml:space="preserve">7.2.8.2. </w:t>
      </w:r>
      <w:r w:rsidRPr="00131D87">
        <w:tab/>
      </w:r>
      <w:r w:rsidR="00663CBE" w:rsidRPr="00774261">
        <w:t>The ISOFIX attachments opening force shall be applied using a dynamometer or similar device in the normal manner and direction as indicated in the manufacturers user manual. The contact end shall be a polished metal hemisphere with radius 2.5 ± 0.1 mm for a release button or a polished metal hook with a radius of 25 mm.</w:t>
      </w:r>
    </w:p>
    <w:p w14:paraId="61E5702C" w14:textId="77777777" w:rsidR="00DC59F5" w:rsidRPr="00131D87" w:rsidRDefault="00DC59F5" w:rsidP="00A26F5D">
      <w:pPr>
        <w:pStyle w:val="para"/>
      </w:pPr>
      <w:r w:rsidRPr="00131D87">
        <w:lastRenderedPageBreak/>
        <w:t>7.2.8.3.</w:t>
      </w:r>
      <w:r w:rsidRPr="00131D87">
        <w:tab/>
        <w:t>If the design of the child restraint prevents the application of the procedure described in paragraphs 7.2.8.1. and 7.2.8.2.</w:t>
      </w:r>
      <w:r>
        <w:t xml:space="preserve"> above</w:t>
      </w:r>
      <w:r w:rsidRPr="00131D87">
        <w:t xml:space="preserve">, an alternative method may be applied with the agreement of the Technical Service carrying out the test. </w:t>
      </w:r>
    </w:p>
    <w:p w14:paraId="3A0D41E5" w14:textId="683CDE7D" w:rsidR="00DC59F5" w:rsidRPr="00131D87" w:rsidRDefault="00DC59F5" w:rsidP="00BD04F0">
      <w:pPr>
        <w:pStyle w:val="para"/>
      </w:pPr>
      <w:r w:rsidRPr="00131D87">
        <w:t xml:space="preserve">7.2.8.4. </w:t>
      </w:r>
      <w:r w:rsidRPr="00131D87">
        <w:tab/>
      </w:r>
      <w:r w:rsidR="00BD04F0" w:rsidRPr="00BD04F0">
        <w:t>The ISOFIX attachments opening force to be measured shall be that needed to disengage the first attachment.</w:t>
      </w:r>
    </w:p>
    <w:p w14:paraId="29A5B5F9" w14:textId="77777777" w:rsidR="00DC59F5" w:rsidRPr="00131D87" w:rsidRDefault="00DC59F5" w:rsidP="00A26F5D">
      <w:pPr>
        <w:pStyle w:val="para"/>
      </w:pPr>
      <w:r w:rsidRPr="00131D87">
        <w:t xml:space="preserve">7.2.8.5. </w:t>
      </w:r>
      <w:r w:rsidRPr="00131D87">
        <w:tab/>
        <w:t>The test shall be carried out on a new seat, and repeated on a seat that has been subjected to the cycling procedure specified in paragraph 6.7.5.1.</w:t>
      </w:r>
      <w:r>
        <w:t xml:space="preserve"> above.</w:t>
      </w:r>
    </w:p>
    <w:p w14:paraId="08E70A98" w14:textId="61B42D73" w:rsidR="00144721" w:rsidRPr="005A0874" w:rsidRDefault="00144721" w:rsidP="00144721">
      <w:pPr>
        <w:pStyle w:val="SingleTxtG"/>
      </w:pPr>
      <w:r w:rsidRPr="005A0874">
        <w:t>Figure 3</w:t>
      </w:r>
    </w:p>
    <w:p w14:paraId="228E2384" w14:textId="04D36926" w:rsidR="00144721" w:rsidRPr="005A0874" w:rsidRDefault="00144721" w:rsidP="00144721">
      <w:pPr>
        <w:pStyle w:val="para"/>
        <w:keepNext/>
        <w:keepLines/>
        <w:tabs>
          <w:tab w:val="left" w:pos="5580"/>
        </w:tabs>
      </w:pPr>
      <w:r w:rsidRPr="005A0874">
        <w:rPr>
          <w:noProof/>
          <w:lang w:eastAsia="zh-CN"/>
        </w:rPr>
        <w:drawing>
          <wp:inline distT="0" distB="0" distL="0" distR="0" wp14:anchorId="34355D88" wp14:editId="3BF53594">
            <wp:extent cx="2619375" cy="2209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9375" cy="2209800"/>
                    </a:xfrm>
                    <a:prstGeom prst="rect">
                      <a:avLst/>
                    </a:prstGeom>
                    <a:noFill/>
                    <a:ln>
                      <a:noFill/>
                    </a:ln>
                  </pic:spPr>
                </pic:pic>
              </a:graphicData>
            </a:graphic>
          </wp:inline>
        </w:drawing>
      </w:r>
      <w:r w:rsidRPr="005A0874">
        <w:tab/>
      </w:r>
    </w:p>
    <w:p w14:paraId="246948C2" w14:textId="1B8BB9F0" w:rsidR="00E011A5" w:rsidRPr="003B0EDE" w:rsidRDefault="00144721" w:rsidP="00A95B06">
      <w:pPr>
        <w:spacing w:after="120"/>
        <w:ind w:left="1701" w:right="1134" w:hanging="567"/>
      </w:pPr>
      <w:r w:rsidRPr="005A0874">
        <w:rPr>
          <w:noProof/>
        </w:rPr>
        <w:drawing>
          <wp:anchor distT="0" distB="0" distL="114300" distR="114300" simplePos="0" relativeHeight="251645440" behindDoc="0" locked="0" layoutInCell="1" allowOverlap="1" wp14:anchorId="41F53E91" wp14:editId="49154E26">
            <wp:simplePos x="0" y="0"/>
            <wp:positionH relativeFrom="column">
              <wp:posOffset>3530487</wp:posOffset>
            </wp:positionH>
            <wp:positionV relativeFrom="paragraph">
              <wp:posOffset>154208</wp:posOffset>
            </wp:positionV>
            <wp:extent cx="1774190" cy="1669415"/>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4190" cy="1669415"/>
                    </a:xfrm>
                    <a:prstGeom prst="rect">
                      <a:avLst/>
                    </a:prstGeom>
                    <a:noFill/>
                  </pic:spPr>
                </pic:pic>
              </a:graphicData>
            </a:graphic>
            <wp14:sizeRelH relativeFrom="margin">
              <wp14:pctWidth>0</wp14:pctWidth>
            </wp14:sizeRelH>
            <wp14:sizeRelV relativeFrom="margin">
              <wp14:pctHeight>0</wp14:pctHeight>
            </wp14:sizeRelV>
          </wp:anchor>
        </w:drawing>
      </w:r>
      <w:r w:rsidR="00DC59F5">
        <w:rPr>
          <w:noProof/>
          <w:color w:val="FF0000"/>
          <w:lang w:eastAsia="en-GB"/>
        </w:rPr>
        <w:drawing>
          <wp:inline distT="0" distB="0" distL="0" distR="0" wp14:anchorId="00EF4AFA" wp14:editId="5163EA69">
            <wp:extent cx="2676525" cy="1981200"/>
            <wp:effectExtent l="0" t="0" r="9525" b="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18B8C772" w14:textId="77777777" w:rsidR="005B5561" w:rsidRPr="000F1A9A" w:rsidRDefault="005B5561" w:rsidP="005B5561">
      <w:pPr>
        <w:pStyle w:val="SingleTxtG"/>
      </w:pPr>
      <w:r w:rsidRPr="000F1A9A">
        <w:t>7.2.9.</w:t>
      </w:r>
      <w:r w:rsidRPr="000F1A9A">
        <w:tab/>
      </w:r>
      <w:r w:rsidRPr="000F1A9A">
        <w:tab/>
        <w:t>Lock-off devices</w:t>
      </w:r>
    </w:p>
    <w:p w14:paraId="03C81CE3" w14:textId="77777777" w:rsidR="005B5561" w:rsidRPr="000F1A9A" w:rsidRDefault="005B5561" w:rsidP="005B5561">
      <w:pPr>
        <w:pStyle w:val="SingleTxtG"/>
      </w:pPr>
      <w:r w:rsidRPr="000F1A9A">
        <w:t>7.2.9.1.</w:t>
      </w:r>
      <w:r w:rsidRPr="000F1A9A">
        <w:tab/>
        <w:t>Class A devices</w:t>
      </w:r>
    </w:p>
    <w:p w14:paraId="2F08D3FB" w14:textId="77777777" w:rsidR="005B5561" w:rsidRPr="000F1A9A" w:rsidRDefault="005B5561" w:rsidP="005B5561">
      <w:pPr>
        <w:pStyle w:val="SingleTxtG"/>
        <w:ind w:left="2268"/>
      </w:pPr>
      <w:r w:rsidRPr="000F1A9A">
        <w:tab/>
        <w:t>The Enhanced Child Restraint System and the largest manikin for which the Enhanced Child Restraint System is intended shall be set up as shown in Figure 4 below. The webbing used shall be as specified in Annex 23 to this Regulation. The lock-off shall be fully applied and a mark made on the belt where the belt enters the lock-off. The force gauges shall be attached to the belt via a D ring, and a force equal to twice (±5 per cent) the mass of the heaviest dummy for the size range shall be applied for at least one second. The lower position shall be used for lock-offs in position A and the upper position for lock-offs in position B. The force shall be applied for a further nine times. A further mark shall be made on the belt where it enters the lock-off and the distance between the two marks shall be measured. During this test, the retractor shall be unlocked.</w:t>
      </w:r>
    </w:p>
    <w:p w14:paraId="00B921C6" w14:textId="77777777" w:rsidR="005B5561" w:rsidRPr="000F1A9A" w:rsidRDefault="005B5561" w:rsidP="005B5561">
      <w:pPr>
        <w:suppressAutoHyphens w:val="0"/>
        <w:spacing w:line="240" w:lineRule="auto"/>
        <w:rPr>
          <w:b/>
          <w:color w:val="FF0000"/>
          <w:u w:val="single"/>
        </w:rPr>
      </w:pPr>
      <w:r w:rsidRPr="000F1A9A">
        <w:rPr>
          <w:b/>
          <w:color w:val="FF0000"/>
          <w:u w:val="single"/>
        </w:rPr>
        <w:br w:type="page"/>
      </w:r>
    </w:p>
    <w:p w14:paraId="20923C1F" w14:textId="2CD4A333" w:rsidR="005B5561" w:rsidRPr="000F1A9A" w:rsidRDefault="005B5561" w:rsidP="00997AA0">
      <w:pPr>
        <w:pStyle w:val="SingleTxtG"/>
        <w:ind w:left="1077"/>
        <w:rPr>
          <w:b/>
        </w:rPr>
      </w:pPr>
      <w:r w:rsidRPr="000F1A9A">
        <w:lastRenderedPageBreak/>
        <w:t>Figure 4</w:t>
      </w:r>
      <w:r w:rsidRPr="000F1A9A">
        <w:rPr>
          <w:noProof/>
        </w:rPr>
        <mc:AlternateContent>
          <mc:Choice Requires="wps">
            <w:drawing>
              <wp:anchor distT="0" distB="0" distL="114300" distR="114300" simplePos="0" relativeHeight="251663872" behindDoc="0" locked="0" layoutInCell="1" allowOverlap="1" wp14:anchorId="452494C6" wp14:editId="0124997C">
                <wp:simplePos x="0" y="0"/>
                <wp:positionH relativeFrom="column">
                  <wp:posOffset>1651000</wp:posOffset>
                </wp:positionH>
                <wp:positionV relativeFrom="paragraph">
                  <wp:posOffset>116840</wp:posOffset>
                </wp:positionV>
                <wp:extent cx="764540" cy="243840"/>
                <wp:effectExtent l="0" t="0" r="0" b="0"/>
                <wp:wrapNone/>
                <wp:docPr id="1739" name="Text Box 1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52730"/>
                        </a:xfrm>
                        <a:prstGeom prst="rect">
                          <a:avLst/>
                        </a:prstGeom>
                        <a:noFill/>
                        <a:ln w="9525">
                          <a:noFill/>
                          <a:miter lim="800000"/>
                          <a:headEnd/>
                          <a:tailEnd/>
                        </a:ln>
                      </wps:spPr>
                      <wps:txbx>
                        <w:txbxContent>
                          <w:p w14:paraId="5E6ADC9D" w14:textId="77777777" w:rsidR="004F4CD8" w:rsidRPr="000F1A9A" w:rsidRDefault="004F4CD8" w:rsidP="005B5561">
                            <w:pPr>
                              <w:rPr>
                                <w:sz w:val="18"/>
                                <w:szCs w:val="18"/>
                              </w:rPr>
                            </w:pPr>
                            <w:r w:rsidRPr="000F1A9A">
                              <w:rPr>
                                <w:sz w:val="18"/>
                                <w:szCs w:val="18"/>
                              </w:rPr>
                              <w:t>Retractor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494C6" id="Text Box 1739" o:spid="_x0000_s1085" type="#_x0000_t202" style="position:absolute;left:0;text-align:left;margin-left:130pt;margin-top:9.2pt;width:60.2pt;height:19.2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" filled="f" stroked="f">
                <v:textbox style="mso-fit-shape-to-text:t">
                  <w:txbxContent>
                    <w:p w14:paraId="5E6ADC9D" w14:textId="77777777" w:rsidR="004F4CD8" w:rsidRPr="000F1A9A" w:rsidRDefault="004F4CD8" w:rsidP="005B5561">
                      <w:pPr>
                        <w:rPr>
                          <w:sz w:val="18"/>
                          <w:szCs w:val="18"/>
                        </w:rPr>
                      </w:pPr>
                      <w:r w:rsidRPr="000F1A9A">
                        <w:rPr>
                          <w:sz w:val="18"/>
                          <w:szCs w:val="18"/>
                        </w:rPr>
                        <w:t>Retractor</w:t>
                      </w:r>
                    </w:p>
                  </w:txbxContent>
                </v:textbox>
              </v:shape>
            </w:pict>
          </mc:Fallback>
        </mc:AlternateContent>
      </w:r>
    </w:p>
    <w:p w14:paraId="25193752" w14:textId="77777777" w:rsidR="005B5561" w:rsidRPr="000F1A9A" w:rsidRDefault="005B5561" w:rsidP="005B5561">
      <w:pPr>
        <w:pStyle w:val="SingleTxtG"/>
        <w:ind w:left="1100"/>
        <w:rPr>
          <w:b/>
        </w:rPr>
      </w:pPr>
      <w:r w:rsidRPr="000F1A9A">
        <w:rPr>
          <w:noProof/>
        </w:rPr>
        <mc:AlternateContent>
          <mc:Choice Requires="wps">
            <w:drawing>
              <wp:anchor distT="0" distB="0" distL="114300" distR="114300" simplePos="0" relativeHeight="251664896" behindDoc="0" locked="0" layoutInCell="1" allowOverlap="1" wp14:anchorId="020608D8" wp14:editId="7420EDA1">
                <wp:simplePos x="0" y="0"/>
                <wp:positionH relativeFrom="column">
                  <wp:posOffset>617220</wp:posOffset>
                </wp:positionH>
                <wp:positionV relativeFrom="paragraph">
                  <wp:posOffset>583565</wp:posOffset>
                </wp:positionV>
                <wp:extent cx="1312545" cy="396240"/>
                <wp:effectExtent l="0" t="0" r="0" b="0"/>
                <wp:wrapNone/>
                <wp:docPr id="1738" name="Text Box 1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2545" cy="405130"/>
                        </a:xfrm>
                        <a:prstGeom prst="rect">
                          <a:avLst/>
                        </a:prstGeom>
                        <a:noFill/>
                        <a:ln w="9525">
                          <a:noFill/>
                          <a:miter lim="800000"/>
                          <a:headEnd/>
                          <a:tailEnd/>
                        </a:ln>
                      </wps:spPr>
                      <wps:txbx>
                        <w:txbxContent>
                          <w:p w14:paraId="07964373" w14:textId="77777777" w:rsidR="004F4CD8" w:rsidRDefault="004F4CD8" w:rsidP="005B5561">
                            <w:pPr>
                              <w:rPr>
                                <w:sz w:val="18"/>
                                <w:szCs w:val="18"/>
                                <w:lang w:val="fr-CH"/>
                              </w:rPr>
                            </w:pPr>
                            <w:r>
                              <w:rPr>
                                <w:sz w:val="18"/>
                                <w:szCs w:val="18"/>
                                <w:lang w:val="fr-CH"/>
                              </w:rPr>
                              <w:t xml:space="preserve">UN </w:t>
                            </w:r>
                            <w:r w:rsidRPr="000F1A9A">
                              <w:rPr>
                                <w:sz w:val="18"/>
                                <w:szCs w:val="18"/>
                              </w:rPr>
                              <w:t>Regulation</w:t>
                            </w:r>
                            <w:r>
                              <w:rPr>
                                <w:sz w:val="18"/>
                                <w:szCs w:val="18"/>
                                <w:lang w:val="fr-CH"/>
                              </w:rPr>
                              <w:t xml:space="preserve"> No. 129</w:t>
                            </w:r>
                          </w:p>
                          <w:p w14:paraId="2AA63878" w14:textId="77777777" w:rsidR="004F4CD8" w:rsidRDefault="004F4CD8" w:rsidP="005B5561">
                            <w:pPr>
                              <w:rPr>
                                <w:sz w:val="18"/>
                                <w:szCs w:val="18"/>
                                <w:lang w:val="fr-CH"/>
                              </w:rPr>
                            </w:pPr>
                            <w:r>
                              <w:rPr>
                                <w:sz w:val="18"/>
                                <w:szCs w:val="18"/>
                                <w:lang w:val="fr-CH"/>
                              </w:rPr>
                              <w:t xml:space="preserve">Test </w:t>
                            </w:r>
                            <w:r w:rsidRPr="000F1A9A">
                              <w:rPr>
                                <w:sz w:val="18"/>
                                <w:szCs w:val="18"/>
                              </w:rPr>
                              <w:t>seat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0608D8" id="Text Box 1738" o:spid="_x0000_s1086" type="#_x0000_t202" style="position:absolute;left:0;text-align:left;margin-left:48.6pt;margin-top:45.95pt;width:103.35pt;height:31.2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" filled="f" stroked="f">
                <v:textbox style="mso-fit-shape-to-text:t">
                  <w:txbxContent>
                    <w:p w14:paraId="07964373" w14:textId="77777777" w:rsidR="004F4CD8" w:rsidRDefault="004F4CD8" w:rsidP="005B5561">
                      <w:pPr>
                        <w:rPr>
                          <w:sz w:val="18"/>
                          <w:szCs w:val="18"/>
                          <w:lang w:val="fr-CH"/>
                        </w:rPr>
                      </w:pPr>
                      <w:r>
                        <w:rPr>
                          <w:sz w:val="18"/>
                          <w:szCs w:val="18"/>
                          <w:lang w:val="fr-CH"/>
                        </w:rPr>
                        <w:t xml:space="preserve">UN </w:t>
                      </w:r>
                      <w:r w:rsidRPr="000F1A9A">
                        <w:rPr>
                          <w:sz w:val="18"/>
                          <w:szCs w:val="18"/>
                        </w:rPr>
                        <w:t>Regulation</w:t>
                      </w:r>
                      <w:r>
                        <w:rPr>
                          <w:sz w:val="18"/>
                          <w:szCs w:val="18"/>
                          <w:lang w:val="fr-CH"/>
                        </w:rPr>
                        <w:t xml:space="preserve"> No. 129</w:t>
                      </w:r>
                    </w:p>
                    <w:p w14:paraId="2AA63878" w14:textId="77777777" w:rsidR="004F4CD8" w:rsidRDefault="004F4CD8" w:rsidP="005B5561">
                      <w:pPr>
                        <w:rPr>
                          <w:sz w:val="18"/>
                          <w:szCs w:val="18"/>
                          <w:lang w:val="fr-CH"/>
                        </w:rPr>
                      </w:pPr>
                      <w:r>
                        <w:rPr>
                          <w:sz w:val="18"/>
                          <w:szCs w:val="18"/>
                          <w:lang w:val="fr-CH"/>
                        </w:rPr>
                        <w:t xml:space="preserve">Test </w:t>
                      </w:r>
                      <w:r w:rsidRPr="000F1A9A">
                        <w:rPr>
                          <w:sz w:val="18"/>
                          <w:szCs w:val="18"/>
                        </w:rPr>
                        <w:t>seat</w:t>
                      </w:r>
                    </w:p>
                  </w:txbxContent>
                </v:textbox>
              </v:shape>
            </w:pict>
          </mc:Fallback>
        </mc:AlternateContent>
      </w:r>
      <w:r w:rsidRPr="000F1A9A">
        <w:rPr>
          <w:noProof/>
        </w:rPr>
        <mc:AlternateContent>
          <mc:Choice Requires="wps">
            <w:drawing>
              <wp:anchor distT="0" distB="0" distL="114300" distR="114300" simplePos="0" relativeHeight="251665920" behindDoc="0" locked="0" layoutInCell="1" allowOverlap="1" wp14:anchorId="2D0292DE" wp14:editId="2E49338D">
                <wp:simplePos x="0" y="0"/>
                <wp:positionH relativeFrom="column">
                  <wp:posOffset>3432810</wp:posOffset>
                </wp:positionH>
                <wp:positionV relativeFrom="paragraph">
                  <wp:posOffset>88265</wp:posOffset>
                </wp:positionV>
                <wp:extent cx="948690" cy="243840"/>
                <wp:effectExtent l="0" t="0" r="0" b="0"/>
                <wp:wrapNone/>
                <wp:docPr id="1737" name="Text Box 1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52730"/>
                        </a:xfrm>
                        <a:prstGeom prst="rect">
                          <a:avLst/>
                        </a:prstGeom>
                        <a:noFill/>
                        <a:ln w="9525">
                          <a:noFill/>
                          <a:miter lim="800000"/>
                          <a:headEnd/>
                          <a:tailEnd/>
                        </a:ln>
                      </wps:spPr>
                      <wps:txbx>
                        <w:txbxContent>
                          <w:p w14:paraId="01229708" w14:textId="77777777" w:rsidR="004F4CD8" w:rsidRDefault="004F4CD8" w:rsidP="005B5561">
                            <w:pPr>
                              <w:rPr>
                                <w:sz w:val="18"/>
                                <w:szCs w:val="18"/>
                                <w:lang w:val="fr-CH"/>
                              </w:rPr>
                            </w:pPr>
                            <w:r>
                              <w:rPr>
                                <w:sz w:val="18"/>
                                <w:szCs w:val="18"/>
                                <w:lang w:val="fr-CH"/>
                              </w:rPr>
                              <w:t xml:space="preserve">15 kg </w:t>
                            </w:r>
                            <w:r w:rsidRPr="000F1A9A">
                              <w:rPr>
                                <w:sz w:val="18"/>
                                <w:szCs w:val="18"/>
                              </w:rPr>
                              <w:t>manikin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0292DE" id="Text Box 1737" o:spid="_x0000_s1087" type="#_x0000_t202" style="position:absolute;left:0;text-align:left;margin-left:270.3pt;margin-top:6.95pt;width:74.7pt;height:19.2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" filled="f" stroked="f">
                <v:textbox style="mso-fit-shape-to-text:t">
                  <w:txbxContent>
                    <w:p w14:paraId="01229708" w14:textId="77777777" w:rsidR="004F4CD8" w:rsidRDefault="004F4CD8" w:rsidP="005B5561">
                      <w:pPr>
                        <w:rPr>
                          <w:sz w:val="18"/>
                          <w:szCs w:val="18"/>
                          <w:lang w:val="fr-CH"/>
                        </w:rPr>
                      </w:pPr>
                      <w:r>
                        <w:rPr>
                          <w:sz w:val="18"/>
                          <w:szCs w:val="18"/>
                          <w:lang w:val="fr-CH"/>
                        </w:rPr>
                        <w:t xml:space="preserve">15 kg </w:t>
                      </w:r>
                      <w:r w:rsidRPr="000F1A9A">
                        <w:rPr>
                          <w:sz w:val="18"/>
                          <w:szCs w:val="18"/>
                        </w:rPr>
                        <w:t>manikin</w:t>
                      </w:r>
                    </w:p>
                  </w:txbxContent>
                </v:textbox>
              </v:shape>
            </w:pict>
          </mc:Fallback>
        </mc:AlternateContent>
      </w:r>
      <w:r w:rsidRPr="000F1A9A">
        <w:rPr>
          <w:noProof/>
        </w:rPr>
        <mc:AlternateContent>
          <mc:Choice Requires="wps">
            <w:drawing>
              <wp:anchor distT="0" distB="0" distL="114300" distR="114300" simplePos="0" relativeHeight="251666944" behindDoc="0" locked="0" layoutInCell="1" allowOverlap="1" wp14:anchorId="7B0C98A5" wp14:editId="494B6331">
                <wp:simplePos x="0" y="0"/>
                <wp:positionH relativeFrom="column">
                  <wp:posOffset>1328420</wp:posOffset>
                </wp:positionH>
                <wp:positionV relativeFrom="paragraph">
                  <wp:posOffset>2604135</wp:posOffset>
                </wp:positionV>
                <wp:extent cx="1022350" cy="243840"/>
                <wp:effectExtent l="0" t="0" r="0" b="0"/>
                <wp:wrapNone/>
                <wp:docPr id="1736" name="Text Box 1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252730"/>
                        </a:xfrm>
                        <a:prstGeom prst="rect">
                          <a:avLst/>
                        </a:prstGeom>
                        <a:noFill/>
                        <a:ln w="9525">
                          <a:noFill/>
                          <a:miter lim="800000"/>
                          <a:headEnd/>
                          <a:tailEnd/>
                        </a:ln>
                      </wps:spPr>
                      <wps:txbx>
                        <w:txbxContent>
                          <w:p w14:paraId="155D04E0" w14:textId="77777777" w:rsidR="004F4CD8" w:rsidRDefault="004F4CD8" w:rsidP="005B5561">
                            <w:pPr>
                              <w:rPr>
                                <w:sz w:val="18"/>
                                <w:szCs w:val="18"/>
                                <w:lang w:val="fr-CH"/>
                              </w:rPr>
                            </w:pPr>
                            <w:r w:rsidRPr="000F1A9A">
                              <w:rPr>
                                <w:sz w:val="18"/>
                                <w:szCs w:val="18"/>
                              </w:rPr>
                              <w:t>Buckle</w:t>
                            </w:r>
                            <w:r>
                              <w:rPr>
                                <w:sz w:val="18"/>
                                <w:szCs w:val="18"/>
                                <w:lang w:val="fr-CH"/>
                              </w:rPr>
                              <w:t>/</w:t>
                            </w:r>
                            <w:r w:rsidRPr="000F1A9A">
                              <w:rPr>
                                <w:sz w:val="18"/>
                                <w:szCs w:val="18"/>
                              </w:rPr>
                              <w:t>tongue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C98A5" id="Text Box 1736" o:spid="_x0000_s1088" type="#_x0000_t202" style="position:absolute;left:0;text-align:left;margin-left:104.6pt;margin-top:205.05pt;width:80.5pt;height:19.2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" filled="f" stroked="f">
                <v:textbox style="mso-fit-shape-to-text:t">
                  <w:txbxContent>
                    <w:p w14:paraId="155D04E0" w14:textId="77777777" w:rsidR="004F4CD8" w:rsidRDefault="004F4CD8" w:rsidP="005B5561">
                      <w:pPr>
                        <w:rPr>
                          <w:sz w:val="18"/>
                          <w:szCs w:val="18"/>
                          <w:lang w:val="fr-CH"/>
                        </w:rPr>
                      </w:pPr>
                      <w:r w:rsidRPr="000F1A9A">
                        <w:rPr>
                          <w:sz w:val="18"/>
                          <w:szCs w:val="18"/>
                        </w:rPr>
                        <w:t>Buckle</w:t>
                      </w:r>
                      <w:r>
                        <w:rPr>
                          <w:sz w:val="18"/>
                          <w:szCs w:val="18"/>
                          <w:lang w:val="fr-CH"/>
                        </w:rPr>
                        <w:t>/</w:t>
                      </w:r>
                      <w:r w:rsidRPr="000F1A9A">
                        <w:rPr>
                          <w:sz w:val="18"/>
                          <w:szCs w:val="18"/>
                        </w:rPr>
                        <w:t>tongue</w:t>
                      </w:r>
                    </w:p>
                  </w:txbxContent>
                </v:textbox>
              </v:shape>
            </w:pict>
          </mc:Fallback>
        </mc:AlternateContent>
      </w:r>
      <w:r w:rsidRPr="000F1A9A">
        <w:rPr>
          <w:noProof/>
        </w:rPr>
        <mc:AlternateContent>
          <mc:Choice Requires="wps">
            <w:drawing>
              <wp:anchor distT="0" distB="0" distL="114300" distR="114300" simplePos="0" relativeHeight="251667968" behindDoc="0" locked="0" layoutInCell="1" allowOverlap="1" wp14:anchorId="5FC9866E" wp14:editId="6C2926C4">
                <wp:simplePos x="0" y="0"/>
                <wp:positionH relativeFrom="column">
                  <wp:posOffset>3934460</wp:posOffset>
                </wp:positionH>
                <wp:positionV relativeFrom="paragraph">
                  <wp:posOffset>2590165</wp:posOffset>
                </wp:positionV>
                <wp:extent cx="1272540" cy="243840"/>
                <wp:effectExtent l="0" t="0" r="0" b="0"/>
                <wp:wrapNone/>
                <wp:docPr id="1735" name="Text Box 1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52730"/>
                        </a:xfrm>
                        <a:prstGeom prst="rect">
                          <a:avLst/>
                        </a:prstGeom>
                        <a:noFill/>
                        <a:ln w="9525">
                          <a:noFill/>
                          <a:miter lim="800000"/>
                          <a:headEnd/>
                          <a:tailEnd/>
                        </a:ln>
                      </wps:spPr>
                      <wps:txbx>
                        <w:txbxContent>
                          <w:p w14:paraId="45B8D452" w14:textId="77777777" w:rsidR="004F4CD8" w:rsidRDefault="004F4CD8" w:rsidP="005B5561">
                            <w:pPr>
                              <w:rPr>
                                <w:sz w:val="18"/>
                                <w:szCs w:val="18"/>
                                <w:lang w:val="fr-CH"/>
                              </w:rPr>
                            </w:pPr>
                            <w:r>
                              <w:rPr>
                                <w:sz w:val="18"/>
                                <w:szCs w:val="18"/>
                                <w:lang w:val="fr-CH"/>
                              </w:rPr>
                              <w:t xml:space="preserve">Examine for </w:t>
                            </w:r>
                            <w:r w:rsidRPr="000F1A9A">
                              <w:rPr>
                                <w:sz w:val="18"/>
                                <w:szCs w:val="18"/>
                              </w:rPr>
                              <w:t>slippage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9866E" id="Text Box 1735" o:spid="_x0000_s1089" type="#_x0000_t202" style="position:absolute;left:0;text-align:left;margin-left:309.8pt;margin-top:203.95pt;width:100.2pt;height:19.2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" filled="f" stroked="f">
                <v:textbox style="mso-fit-shape-to-text:t">
                  <w:txbxContent>
                    <w:p w14:paraId="45B8D452" w14:textId="77777777" w:rsidR="004F4CD8" w:rsidRDefault="004F4CD8" w:rsidP="005B5561">
                      <w:pPr>
                        <w:rPr>
                          <w:sz w:val="18"/>
                          <w:szCs w:val="18"/>
                          <w:lang w:val="fr-CH"/>
                        </w:rPr>
                      </w:pPr>
                      <w:r>
                        <w:rPr>
                          <w:sz w:val="18"/>
                          <w:szCs w:val="18"/>
                          <w:lang w:val="fr-CH"/>
                        </w:rPr>
                        <w:t xml:space="preserve">Examine for </w:t>
                      </w:r>
                      <w:r w:rsidRPr="000F1A9A">
                        <w:rPr>
                          <w:sz w:val="18"/>
                          <w:szCs w:val="18"/>
                        </w:rPr>
                        <w:t>slippage</w:t>
                      </w:r>
                    </w:p>
                  </w:txbxContent>
                </v:textbox>
              </v:shape>
            </w:pict>
          </mc:Fallback>
        </mc:AlternateContent>
      </w:r>
      <w:r w:rsidRPr="000F1A9A">
        <w:rPr>
          <w:noProof/>
        </w:rPr>
        <mc:AlternateContent>
          <mc:Choice Requires="wps">
            <w:drawing>
              <wp:anchor distT="0" distB="0" distL="114300" distR="114300" simplePos="0" relativeHeight="251668992" behindDoc="0" locked="0" layoutInCell="1" allowOverlap="1" wp14:anchorId="47FB313D" wp14:editId="01C1107D">
                <wp:simplePos x="0" y="0"/>
                <wp:positionH relativeFrom="column">
                  <wp:posOffset>4347210</wp:posOffset>
                </wp:positionH>
                <wp:positionV relativeFrom="paragraph">
                  <wp:posOffset>1668145</wp:posOffset>
                </wp:positionV>
                <wp:extent cx="821690" cy="243840"/>
                <wp:effectExtent l="0" t="0" r="0" b="0"/>
                <wp:wrapNone/>
                <wp:docPr id="1734" name="Text Box 1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252730"/>
                        </a:xfrm>
                        <a:prstGeom prst="rect">
                          <a:avLst/>
                        </a:prstGeom>
                        <a:noFill/>
                        <a:ln w="9525">
                          <a:noFill/>
                          <a:miter lim="800000"/>
                          <a:headEnd/>
                          <a:tailEnd/>
                        </a:ln>
                      </wps:spPr>
                      <wps:txbx>
                        <w:txbxContent>
                          <w:p w14:paraId="0EF9B798" w14:textId="77777777" w:rsidR="004F4CD8" w:rsidRDefault="004F4CD8" w:rsidP="005B5561">
                            <w:pPr>
                              <w:rPr>
                                <w:sz w:val="18"/>
                                <w:szCs w:val="18"/>
                                <w:lang w:val="fr-CH"/>
                              </w:rPr>
                            </w:pPr>
                            <w:r>
                              <w:rPr>
                                <w:sz w:val="18"/>
                                <w:szCs w:val="18"/>
                                <w:lang w:val="fr-CH"/>
                              </w:rPr>
                              <w:t>"D" 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B313D" id="Text Box 1734" o:spid="_x0000_s1090" type="#_x0000_t202" style="position:absolute;left:0;text-align:left;margin-left:342.3pt;margin-top:131.35pt;width:64.7pt;height:19.2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" filled="f" stroked="f">
                <v:textbox style="mso-fit-shape-to-text:t">
                  <w:txbxContent>
                    <w:p w14:paraId="0EF9B798" w14:textId="77777777" w:rsidR="004F4CD8" w:rsidRDefault="004F4CD8" w:rsidP="005B5561">
                      <w:pPr>
                        <w:rPr>
                          <w:sz w:val="18"/>
                          <w:szCs w:val="18"/>
                          <w:lang w:val="fr-CH"/>
                        </w:rPr>
                      </w:pPr>
                      <w:r>
                        <w:rPr>
                          <w:sz w:val="18"/>
                          <w:szCs w:val="18"/>
                          <w:lang w:val="fr-CH"/>
                        </w:rPr>
                        <w:t>"D" ring</w:t>
                      </w:r>
                    </w:p>
                  </w:txbxContent>
                </v:textbox>
              </v:shape>
            </w:pict>
          </mc:Fallback>
        </mc:AlternateContent>
      </w:r>
      <w:r w:rsidRPr="000F1A9A">
        <w:rPr>
          <w:noProof/>
        </w:rPr>
        <mc:AlternateContent>
          <mc:Choice Requires="wps">
            <w:drawing>
              <wp:anchor distT="0" distB="0" distL="114300" distR="114300" simplePos="0" relativeHeight="251670016" behindDoc="0" locked="0" layoutInCell="1" allowOverlap="1" wp14:anchorId="3AD9FF8C" wp14:editId="66A23272">
                <wp:simplePos x="0" y="0"/>
                <wp:positionH relativeFrom="column">
                  <wp:posOffset>571500</wp:posOffset>
                </wp:positionH>
                <wp:positionV relativeFrom="paragraph">
                  <wp:posOffset>1561465</wp:posOffset>
                </wp:positionV>
                <wp:extent cx="948690" cy="243840"/>
                <wp:effectExtent l="0" t="0" r="0" b="0"/>
                <wp:wrapNone/>
                <wp:docPr id="1733" name="Text Box 1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52730"/>
                        </a:xfrm>
                        <a:prstGeom prst="rect">
                          <a:avLst/>
                        </a:prstGeom>
                        <a:noFill/>
                        <a:ln w="9525">
                          <a:noFill/>
                          <a:miter lim="800000"/>
                          <a:headEnd/>
                          <a:tailEnd/>
                        </a:ln>
                      </wps:spPr>
                      <wps:txbx>
                        <w:txbxContent>
                          <w:p w14:paraId="6263BE8F" w14:textId="77777777" w:rsidR="004F4CD8" w:rsidRDefault="004F4CD8" w:rsidP="005B5561">
                            <w:pPr>
                              <w:rPr>
                                <w:sz w:val="18"/>
                                <w:szCs w:val="18"/>
                                <w:lang w:val="fr-CH"/>
                              </w:rPr>
                            </w:pPr>
                            <w:r>
                              <w:rPr>
                                <w:sz w:val="18"/>
                                <w:szCs w:val="18"/>
                                <w:lang w:val="fr-CH"/>
                              </w:rPr>
                              <w:t>"Lock off" clip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9FF8C" id="Text Box 1733" o:spid="_x0000_s1091" type="#_x0000_t202" style="position:absolute;left:0;text-align:left;margin-left:45pt;margin-top:122.95pt;width:74.7pt;height:19.2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" filled="f" stroked="f">
                <v:textbox style="mso-fit-shape-to-text:t">
                  <w:txbxContent>
                    <w:p w14:paraId="6263BE8F" w14:textId="77777777" w:rsidR="004F4CD8" w:rsidRDefault="004F4CD8" w:rsidP="005B5561">
                      <w:pPr>
                        <w:rPr>
                          <w:sz w:val="18"/>
                          <w:szCs w:val="18"/>
                          <w:lang w:val="fr-CH"/>
                        </w:rPr>
                      </w:pPr>
                      <w:r>
                        <w:rPr>
                          <w:sz w:val="18"/>
                          <w:szCs w:val="18"/>
                          <w:lang w:val="fr-CH"/>
                        </w:rPr>
                        <w:t>"Lock off" clip</w:t>
                      </w:r>
                    </w:p>
                  </w:txbxContent>
                </v:textbox>
              </v:shape>
            </w:pict>
          </mc:Fallback>
        </mc:AlternateContent>
      </w:r>
      <w:r w:rsidRPr="000F1A9A">
        <w:rPr>
          <w:noProof/>
        </w:rPr>
        <mc:AlternateContent>
          <mc:Choice Requires="wps">
            <w:drawing>
              <wp:anchor distT="0" distB="0" distL="114300" distR="114300" simplePos="0" relativeHeight="251671040" behindDoc="0" locked="0" layoutInCell="1" allowOverlap="1" wp14:anchorId="5F8D2B48" wp14:editId="7776319B">
                <wp:simplePos x="0" y="0"/>
                <wp:positionH relativeFrom="column">
                  <wp:posOffset>638810</wp:posOffset>
                </wp:positionH>
                <wp:positionV relativeFrom="paragraph">
                  <wp:posOffset>1269365</wp:posOffset>
                </wp:positionV>
                <wp:extent cx="821690" cy="243840"/>
                <wp:effectExtent l="0" t="0" r="0" b="0"/>
                <wp:wrapNone/>
                <wp:docPr id="1732" name="Text Box 1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252730"/>
                        </a:xfrm>
                        <a:prstGeom prst="rect">
                          <a:avLst/>
                        </a:prstGeom>
                        <a:noFill/>
                        <a:ln w="9525">
                          <a:noFill/>
                          <a:miter lim="800000"/>
                          <a:headEnd/>
                          <a:tailEnd/>
                        </a:ln>
                      </wps:spPr>
                      <wps:txbx>
                        <w:txbxContent>
                          <w:p w14:paraId="34B8F94B" w14:textId="77777777" w:rsidR="004F4CD8" w:rsidRDefault="004F4CD8" w:rsidP="005B5561">
                            <w:pPr>
                              <w:rPr>
                                <w:sz w:val="18"/>
                                <w:szCs w:val="18"/>
                                <w:lang w:val="fr-CH"/>
                              </w:rPr>
                            </w:pPr>
                            <w:r>
                              <w:rPr>
                                <w:sz w:val="18"/>
                                <w:szCs w:val="18"/>
                                <w:lang w:val="fr-CH"/>
                              </w:rPr>
                              <w:t>Abdominal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8D2B48" id="Text Box 1732" o:spid="_x0000_s1092" type="#_x0000_t202" style="position:absolute;left:0;text-align:left;margin-left:50.3pt;margin-top:99.95pt;width:64.7pt;height:19.2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" filled="f" stroked="f">
                <v:textbox style="mso-fit-shape-to-text:t">
                  <w:txbxContent>
                    <w:p w14:paraId="34B8F94B" w14:textId="77777777" w:rsidR="004F4CD8" w:rsidRDefault="004F4CD8" w:rsidP="005B5561">
                      <w:pPr>
                        <w:rPr>
                          <w:sz w:val="18"/>
                          <w:szCs w:val="18"/>
                          <w:lang w:val="fr-CH"/>
                        </w:rPr>
                      </w:pPr>
                      <w:r>
                        <w:rPr>
                          <w:sz w:val="18"/>
                          <w:szCs w:val="18"/>
                          <w:lang w:val="fr-CH"/>
                        </w:rPr>
                        <w:t>Abdominal</w:t>
                      </w:r>
                    </w:p>
                  </w:txbxContent>
                </v:textbox>
              </v:shape>
            </w:pict>
          </mc:Fallback>
        </mc:AlternateContent>
      </w:r>
      <w:r w:rsidRPr="000F1A9A">
        <w:rPr>
          <w:noProof/>
        </w:rPr>
        <mc:AlternateContent>
          <mc:Choice Requires="wps">
            <w:drawing>
              <wp:anchor distT="0" distB="0" distL="114300" distR="114300" simplePos="0" relativeHeight="251672064" behindDoc="0" locked="0" layoutInCell="1" allowOverlap="1" wp14:anchorId="49A7D5C4" wp14:editId="0C59F143">
                <wp:simplePos x="0" y="0"/>
                <wp:positionH relativeFrom="column">
                  <wp:posOffset>701040</wp:posOffset>
                </wp:positionH>
                <wp:positionV relativeFrom="paragraph">
                  <wp:posOffset>990600</wp:posOffset>
                </wp:positionV>
                <wp:extent cx="1145540" cy="343535"/>
                <wp:effectExtent l="0" t="0" r="0" b="0"/>
                <wp:wrapNone/>
                <wp:docPr id="1731" name="Text Box 1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540" cy="343535"/>
                        </a:xfrm>
                        <a:prstGeom prst="rect">
                          <a:avLst/>
                        </a:prstGeom>
                        <a:noFill/>
                        <a:ln w="9525">
                          <a:noFill/>
                          <a:miter lim="800000"/>
                          <a:headEnd/>
                          <a:tailEnd/>
                        </a:ln>
                      </wps:spPr>
                      <wps:txbx>
                        <w:txbxContent>
                          <w:p w14:paraId="42C3B43C" w14:textId="77777777" w:rsidR="004F4CD8" w:rsidRDefault="004F4CD8" w:rsidP="005B5561">
                            <w:pPr>
                              <w:rPr>
                                <w:sz w:val="18"/>
                                <w:szCs w:val="18"/>
                                <w:lang w:val="fr-CH"/>
                              </w:rPr>
                            </w:pPr>
                            <w:r>
                              <w:rPr>
                                <w:sz w:val="18"/>
                                <w:szCs w:val="18"/>
                                <w:lang w:val="fr-CH"/>
                              </w:rPr>
                              <w:t>Diagonal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D5C4" id="Text Box 1731" o:spid="_x0000_s1093" type="#_x0000_t202" style="position:absolute;left:0;text-align:left;margin-left:55.2pt;margin-top:78pt;width:90.2pt;height:27.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" filled="f" stroked="f">
                <v:textbox>
                  <w:txbxContent>
                    <w:p w14:paraId="42C3B43C" w14:textId="77777777" w:rsidR="004F4CD8" w:rsidRDefault="004F4CD8" w:rsidP="005B5561">
                      <w:pPr>
                        <w:rPr>
                          <w:sz w:val="18"/>
                          <w:szCs w:val="18"/>
                          <w:lang w:val="fr-CH"/>
                        </w:rPr>
                      </w:pPr>
                      <w:r>
                        <w:rPr>
                          <w:sz w:val="18"/>
                          <w:szCs w:val="18"/>
                          <w:lang w:val="fr-CH"/>
                        </w:rPr>
                        <w:t>Diagonal</w:t>
                      </w:r>
                    </w:p>
                  </w:txbxContent>
                </v:textbox>
              </v:shape>
            </w:pict>
          </mc:Fallback>
        </mc:AlternateContent>
      </w:r>
      <w:r w:rsidRPr="000F1A9A">
        <w:rPr>
          <w:noProof/>
        </w:rPr>
        <mc:AlternateContent>
          <mc:Choice Requires="wps">
            <w:drawing>
              <wp:anchor distT="0" distB="0" distL="114300" distR="114300" simplePos="0" relativeHeight="251673088" behindDoc="0" locked="0" layoutInCell="1" allowOverlap="1" wp14:anchorId="6367263F" wp14:editId="718944D2">
                <wp:simplePos x="0" y="0"/>
                <wp:positionH relativeFrom="column">
                  <wp:posOffset>892810</wp:posOffset>
                </wp:positionH>
                <wp:positionV relativeFrom="paragraph">
                  <wp:posOffset>395605</wp:posOffset>
                </wp:positionV>
                <wp:extent cx="885190" cy="243840"/>
                <wp:effectExtent l="0" t="0" r="0" b="0"/>
                <wp:wrapNone/>
                <wp:docPr id="1730" name="Text Box 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190" cy="252730"/>
                        </a:xfrm>
                        <a:prstGeom prst="rect">
                          <a:avLst/>
                        </a:prstGeom>
                        <a:noFill/>
                        <a:ln w="9525">
                          <a:noFill/>
                          <a:miter lim="800000"/>
                          <a:headEnd/>
                          <a:tailEnd/>
                        </a:ln>
                      </wps:spPr>
                      <wps:txbx>
                        <w:txbxContent>
                          <w:p w14:paraId="6088508B" w14:textId="77777777" w:rsidR="004F4CD8" w:rsidRDefault="004F4CD8" w:rsidP="005B5561">
                            <w:pPr>
                              <w:rPr>
                                <w:sz w:val="18"/>
                                <w:szCs w:val="18"/>
                                <w:lang w:val="fr-CH"/>
                              </w:rPr>
                            </w:pPr>
                            <w:r>
                              <w:rPr>
                                <w:sz w:val="18"/>
                                <w:szCs w:val="18"/>
                                <w:lang w:val="fr-CH"/>
                              </w:rPr>
                              <w:t xml:space="preserve">Child </w:t>
                            </w:r>
                            <w:r w:rsidRPr="000F1A9A">
                              <w:rPr>
                                <w:sz w:val="18"/>
                                <w:szCs w:val="18"/>
                              </w:rPr>
                              <w:t>seat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67263F" id="Text Box 1730" o:spid="_x0000_s1094" type="#_x0000_t202" style="position:absolute;left:0;text-align:left;margin-left:70.3pt;margin-top:31.15pt;width:69.7pt;height:19.2pt;z-index:251673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" filled="f" stroked="f">
                <v:textbox style="mso-fit-shape-to-text:t">
                  <w:txbxContent>
                    <w:p w14:paraId="6088508B" w14:textId="77777777" w:rsidR="004F4CD8" w:rsidRDefault="004F4CD8" w:rsidP="005B5561">
                      <w:pPr>
                        <w:rPr>
                          <w:sz w:val="18"/>
                          <w:szCs w:val="18"/>
                          <w:lang w:val="fr-CH"/>
                        </w:rPr>
                      </w:pPr>
                      <w:r>
                        <w:rPr>
                          <w:sz w:val="18"/>
                          <w:szCs w:val="18"/>
                          <w:lang w:val="fr-CH"/>
                        </w:rPr>
                        <w:t xml:space="preserve">Child </w:t>
                      </w:r>
                      <w:r w:rsidRPr="000F1A9A">
                        <w:rPr>
                          <w:sz w:val="18"/>
                          <w:szCs w:val="18"/>
                        </w:rPr>
                        <w:t>seat</w:t>
                      </w:r>
                    </w:p>
                  </w:txbxContent>
                </v:textbox>
              </v:shape>
            </w:pict>
          </mc:Fallback>
        </mc:AlternateContent>
      </w:r>
      <w:r w:rsidRPr="000F1A9A">
        <w:rPr>
          <w:b/>
          <w:noProof/>
          <w:lang w:eastAsia="zh-CN"/>
        </w:rPr>
        <w:drawing>
          <wp:inline distT="0" distB="0" distL="0" distR="0" wp14:anchorId="52789901" wp14:editId="3A220FF2">
            <wp:extent cx="4210050" cy="3048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0050" cy="3048000"/>
                    </a:xfrm>
                    <a:prstGeom prst="rect">
                      <a:avLst/>
                    </a:prstGeom>
                    <a:noFill/>
                    <a:ln>
                      <a:noFill/>
                    </a:ln>
                  </pic:spPr>
                </pic:pic>
              </a:graphicData>
            </a:graphic>
          </wp:inline>
        </w:drawing>
      </w:r>
    </w:p>
    <w:p w14:paraId="74EB8326" w14:textId="77777777" w:rsidR="005B5561" w:rsidRPr="000F1A9A" w:rsidRDefault="005B5561" w:rsidP="005B5561">
      <w:pPr>
        <w:pStyle w:val="SingleTxtG"/>
      </w:pPr>
      <w:r w:rsidRPr="000F1A9A">
        <w:t>7.2.9.2.</w:t>
      </w:r>
      <w:r w:rsidRPr="000F1A9A">
        <w:tab/>
        <w:t>Class B devices.</w:t>
      </w:r>
    </w:p>
    <w:p w14:paraId="0A134D95" w14:textId="77777777" w:rsidR="005B5561" w:rsidRPr="000F1A9A" w:rsidRDefault="005B5561" w:rsidP="005B5561">
      <w:pPr>
        <w:pStyle w:val="SingleTxtG"/>
        <w:ind w:left="2268"/>
      </w:pPr>
      <w:r w:rsidRPr="000F1A9A">
        <w:tab/>
        <w:t>The child restraint shall be firmly secured, and the webbing as specified in Annex 23 to this Regulation, shall pass through the lock-off and frame following the routing described in the manufacturer's instructions. The belt shall pass through the testing equipment as described in Figure 5 below and be attached to a mass of 5.25 ± 0.05 kg. There shall be 650 ± 40 mm of free webbing between the mass and the point where the webbing leaves the frame. The lock-off shall be fully applied and a mark made on the belt where it enters the lock-off. The mass shall be raised and released so that it falls freely over a distance of 25 ± 1 mm. This shall be repeated 100 times ±2 at a frequency of 60 ± 2 cycles per minute, to simulate the jerking action of a child restraint in a vehicle. A further mark shall be made on the belt where it enters the lock-off and the distance between the two marks shall be measured.</w:t>
      </w:r>
    </w:p>
    <w:p w14:paraId="10AD2B82" w14:textId="2193FB83" w:rsidR="005B5561" w:rsidRDefault="005B5561" w:rsidP="005B5561">
      <w:pPr>
        <w:pStyle w:val="para"/>
        <w:ind w:firstLine="0"/>
      </w:pPr>
      <w:r w:rsidRPr="000F1A9A">
        <w:t>The lock-off device shall cover the full width of the webbing in the installed condition with Q3 dummy installed. This test is to be conducted using the same webbing angles as those formed in normal use. The free end of the lap belt portion shall be fixed. The test shall be conducted with the child restraint system firmly attached to the test bench used in the overturning or dynamic test. The loading strap can be attached to the simulated buckle.</w:t>
      </w:r>
    </w:p>
    <w:p w14:paraId="1CDD905F" w14:textId="2BCDC938" w:rsidR="007C2A0B" w:rsidRPr="007C2A0B" w:rsidRDefault="007C2A0B" w:rsidP="007C2A0B">
      <w:pPr>
        <w:pStyle w:val="para"/>
      </w:pPr>
      <w:r w:rsidRPr="007C2A0B">
        <w:t>7.3.</w:t>
      </w:r>
      <w:r w:rsidRPr="007C2A0B">
        <w:tab/>
        <w:t>Certification of test bench cushion</w:t>
      </w:r>
    </w:p>
    <w:p w14:paraId="7AF843E1" w14:textId="77777777" w:rsidR="007C2A0B" w:rsidRPr="007C2A0B" w:rsidRDefault="007C2A0B" w:rsidP="007C2A0B">
      <w:pPr>
        <w:pStyle w:val="para"/>
      </w:pPr>
      <w:r w:rsidRPr="007C2A0B">
        <w:t>7.3.1.</w:t>
      </w:r>
      <w:r w:rsidRPr="007C2A0B">
        <w:tab/>
        <w:t>The test bench cushion shall be certified when new to establish initial values for impact peak deceleration, and then after every 50 dynamic tests or at least every month, whichever is the sooner.</w:t>
      </w:r>
    </w:p>
    <w:p w14:paraId="215117DC" w14:textId="77777777" w:rsidR="007C2A0B" w:rsidRPr="007C2A0B" w:rsidRDefault="007C2A0B" w:rsidP="007C2A0B">
      <w:pPr>
        <w:pStyle w:val="para"/>
      </w:pPr>
      <w:r w:rsidRPr="007C2A0B">
        <w:t>7.3.2.</w:t>
      </w:r>
      <w:r w:rsidRPr="007C2A0B">
        <w:tab/>
        <w:t xml:space="preserve">The certification and measuring procedures shall correspond to those specified in the latest version of ISO 6487; the measuring equipment shall correspond to the specification of a data channel with a channel filter class (CFC) 60. </w:t>
      </w:r>
    </w:p>
    <w:p w14:paraId="3F0D15FC" w14:textId="77777777" w:rsidR="007C2A0B" w:rsidRPr="007C2A0B" w:rsidRDefault="007C2A0B" w:rsidP="007C2A0B">
      <w:pPr>
        <w:pStyle w:val="para"/>
      </w:pPr>
      <w:r w:rsidRPr="007C2A0B">
        <w:tab/>
        <w:t>Using the test device defined in Annex 14 to this Regulation, conduct three tests on the bench base prepared as described in Annex 6, foam covered with textile, 150 ± 5 mm from the front edge of the cushion on the centre line and at 150 ± 5 mm in each direction from the centre line.</w:t>
      </w:r>
    </w:p>
    <w:p w14:paraId="74112DD3" w14:textId="77777777" w:rsidR="007C2A0B" w:rsidRPr="007C2A0B" w:rsidRDefault="007C2A0B" w:rsidP="007C2A0B">
      <w:pPr>
        <w:pStyle w:val="para"/>
      </w:pPr>
      <w:r w:rsidRPr="007C2A0B">
        <w:tab/>
        <w:t>Place the bench cushion on a flat rigid surface. Place the device vertically above the test point, at a height of 500 ± 5 mm and allow it to fall freely to make impact on the seat surface. Record the deceleration curve.</w:t>
      </w:r>
    </w:p>
    <w:p w14:paraId="5217EA38" w14:textId="43206D60" w:rsidR="007C2A0B" w:rsidRPr="007C2A0B" w:rsidRDefault="007C2A0B" w:rsidP="007C2A0B">
      <w:pPr>
        <w:pStyle w:val="para"/>
      </w:pPr>
      <w:r w:rsidRPr="007C2A0B">
        <w:lastRenderedPageBreak/>
        <w:t>7.3.3.</w:t>
      </w:r>
      <w:r w:rsidRPr="007C2A0B">
        <w:tab/>
        <w:t>The initial peak recorded values for impact deceleration shall be 24 ± 4 g and subsequent peak values recorded shall not deviate by more than 15 p</w:t>
      </w:r>
      <w:r>
        <w:t>er</w:t>
      </w:r>
      <w:r w:rsidR="00B67AC2">
        <w:t xml:space="preserve"> </w:t>
      </w:r>
      <w:r>
        <w:t>cent from the initial values.</w:t>
      </w:r>
    </w:p>
    <w:p w14:paraId="17424203" w14:textId="77777777" w:rsidR="003B0EDE" w:rsidRPr="003B0EDE" w:rsidRDefault="003B0EDE" w:rsidP="00A26F5D">
      <w:pPr>
        <w:pStyle w:val="para"/>
      </w:pPr>
      <w:r w:rsidRPr="003B0EDE">
        <w:t>7.4.</w:t>
      </w:r>
      <w:r w:rsidRPr="003B0EDE">
        <w:tab/>
        <w:t>Registration of dynamic behaviour</w:t>
      </w:r>
    </w:p>
    <w:p w14:paraId="63EB23A3" w14:textId="77777777" w:rsidR="003B0EDE" w:rsidRPr="003B0EDE" w:rsidRDefault="003B0EDE" w:rsidP="00A26F5D">
      <w:pPr>
        <w:pStyle w:val="para"/>
      </w:pPr>
      <w:r w:rsidRPr="003B0EDE">
        <w:t>7.4.1.</w:t>
      </w:r>
      <w:r w:rsidRPr="003B0EDE">
        <w:tab/>
        <w:t>In order to determine the behaviour of the dummy and its displacements, all dynamic tests shall be registered according to the following conditions:</w:t>
      </w:r>
    </w:p>
    <w:p w14:paraId="4EC3070B" w14:textId="77777777" w:rsidR="003B0EDE" w:rsidRPr="003B0EDE" w:rsidRDefault="003B0EDE" w:rsidP="00A26F5D">
      <w:pPr>
        <w:pStyle w:val="para"/>
      </w:pPr>
      <w:r w:rsidRPr="003B0EDE">
        <w:t>7.4.1.1.</w:t>
      </w:r>
      <w:r w:rsidRPr="003B0EDE">
        <w:tab/>
        <w:t>Filming and recording conditions:</w:t>
      </w:r>
    </w:p>
    <w:p w14:paraId="2AF2213E" w14:textId="77777777" w:rsidR="003B0EDE" w:rsidRPr="003B0EDE" w:rsidRDefault="003B0EDE" w:rsidP="00A26F5D">
      <w:pPr>
        <w:pStyle w:val="a"/>
      </w:pPr>
      <w:r w:rsidRPr="003B0EDE">
        <w:t>(a)</w:t>
      </w:r>
      <w:r w:rsidRPr="003B0EDE">
        <w:tab/>
        <w:t>The frequency shall be at least 1</w:t>
      </w:r>
      <w:r w:rsidR="00DA087A">
        <w:t>,</w:t>
      </w:r>
      <w:r w:rsidRPr="003B0EDE">
        <w:t>000 frames per second;</w:t>
      </w:r>
    </w:p>
    <w:p w14:paraId="25F1FEBF" w14:textId="77777777" w:rsidR="003B0EDE" w:rsidRPr="003B0EDE" w:rsidRDefault="003B0EDE" w:rsidP="00A26F5D">
      <w:pPr>
        <w:pStyle w:val="a"/>
      </w:pPr>
      <w:r w:rsidRPr="003B0EDE">
        <w:t>(b)</w:t>
      </w:r>
      <w:r w:rsidRPr="003B0EDE">
        <w:tab/>
        <w:t>The test shall be recorded on video or digital data carrier over at least the first 300 ms.</w:t>
      </w:r>
    </w:p>
    <w:p w14:paraId="4FC6BA34" w14:textId="77777777" w:rsidR="003B0EDE" w:rsidRPr="003B0EDE" w:rsidRDefault="003B0EDE" w:rsidP="00A26F5D">
      <w:pPr>
        <w:pStyle w:val="para"/>
      </w:pPr>
      <w:r w:rsidRPr="003B0EDE">
        <w:t>7.4.1.2.</w:t>
      </w:r>
      <w:r w:rsidRPr="003B0EDE">
        <w:tab/>
        <w:t>Estimation of uncertainty:</w:t>
      </w:r>
    </w:p>
    <w:p w14:paraId="15E24E69" w14:textId="7F8B66D7" w:rsidR="003B0EDE" w:rsidRPr="003B0EDE" w:rsidRDefault="003B0EDE" w:rsidP="00A26F5D">
      <w:pPr>
        <w:pStyle w:val="para"/>
        <w:ind w:firstLine="0"/>
      </w:pPr>
      <w:r w:rsidRPr="003B0EDE">
        <w:t>Testing laboratories shall have and shall apply procedures for estimating uncertainty of measurement of the displacement of the dummy</w:t>
      </w:r>
      <w:r w:rsidR="002B621E">
        <w:rPr>
          <w:noProof/>
          <w:lang w:val="en-US"/>
        </w:rPr>
        <w:t>'</w:t>
      </w:r>
      <w:r w:rsidRPr="003B0EDE">
        <w:t xml:space="preserve">s head. The uncertainty shall be within </w:t>
      </w:r>
      <w:r w:rsidR="00677A2D" w:rsidRPr="0045648C">
        <w:t>±</w:t>
      </w:r>
      <w:r w:rsidRPr="003B0EDE">
        <w:t>25 mm.</w:t>
      </w:r>
    </w:p>
    <w:p w14:paraId="25E6CCBE" w14:textId="77777777" w:rsidR="003B0EDE" w:rsidRPr="003B0EDE" w:rsidRDefault="003B0EDE" w:rsidP="00A26F5D">
      <w:pPr>
        <w:pStyle w:val="para"/>
        <w:ind w:firstLine="0"/>
      </w:pPr>
      <w:r w:rsidRPr="003B0EDE">
        <w:t>Examples of international standards of such procedure are EA–4/02 of the European Accreditation Organization or ISO 5725:1994 or the General Uncertainty Measurement (GUM) method.</w:t>
      </w:r>
    </w:p>
    <w:p w14:paraId="22494A26" w14:textId="77777777" w:rsidR="00EC603E" w:rsidRPr="004A1237" w:rsidRDefault="00EC603E" w:rsidP="00A26F5D">
      <w:pPr>
        <w:pStyle w:val="para"/>
      </w:pPr>
      <w:r w:rsidRPr="004A1237">
        <w:t>7.5.</w:t>
      </w:r>
      <w:r w:rsidRPr="004A1237">
        <w:tab/>
        <w:t>The measuring procedures shall correspond to those defined in the latest version of ISO 6487. The channel frequency class shall be:</w:t>
      </w:r>
    </w:p>
    <w:p w14:paraId="70AE6553" w14:textId="6470E312" w:rsidR="00EC603E" w:rsidRPr="00680A24" w:rsidRDefault="00EC603E" w:rsidP="00AD58EA">
      <w:pPr>
        <w:pStyle w:val="Heading1"/>
        <w:numPr>
          <w:ilvl w:val="0"/>
          <w:numId w:val="0"/>
        </w:numPr>
        <w:suppressAutoHyphens w:val="0"/>
        <w:spacing w:after="120"/>
        <w:ind w:left="567" w:firstLine="567"/>
      </w:pPr>
      <w:r w:rsidRPr="00680A24">
        <w:t xml:space="preserve">Table </w:t>
      </w:r>
      <w:r w:rsidR="001674CC">
        <w:t>10</w:t>
      </w:r>
    </w:p>
    <w:tbl>
      <w:tblPr>
        <w:tblW w:w="737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458"/>
        <w:gridCol w:w="2456"/>
        <w:gridCol w:w="2456"/>
      </w:tblGrid>
      <w:tr w:rsidR="00EC603E" w:rsidRPr="004A1237" w14:paraId="5A851D35" w14:textId="77777777" w:rsidTr="00B25BBE">
        <w:trPr>
          <w:cantSplit/>
          <w:trHeight w:val="284"/>
        </w:trPr>
        <w:tc>
          <w:tcPr>
            <w:tcW w:w="2458" w:type="dxa"/>
            <w:vAlign w:val="bottom"/>
          </w:tcPr>
          <w:p w14:paraId="6D7212F7" w14:textId="77777777" w:rsidR="00EC603E" w:rsidRPr="004A1237" w:rsidRDefault="00EC603E" w:rsidP="00AD58EA">
            <w:pPr>
              <w:suppressAutoHyphens w:val="0"/>
              <w:spacing w:before="80" w:after="80" w:line="200" w:lineRule="exact"/>
              <w:ind w:left="113" w:right="113"/>
              <w:rPr>
                <w:i/>
                <w:sz w:val="16"/>
              </w:rPr>
            </w:pPr>
            <w:r w:rsidRPr="004A1237">
              <w:rPr>
                <w:i/>
                <w:sz w:val="16"/>
              </w:rPr>
              <w:t>Type of measurement</w:t>
            </w:r>
          </w:p>
        </w:tc>
        <w:tc>
          <w:tcPr>
            <w:tcW w:w="2456" w:type="dxa"/>
            <w:vAlign w:val="bottom"/>
          </w:tcPr>
          <w:p w14:paraId="4C4E8AA3" w14:textId="14E58590" w:rsidR="00EC603E" w:rsidRPr="004A1237" w:rsidRDefault="00EC603E" w:rsidP="00AD58EA">
            <w:pPr>
              <w:tabs>
                <w:tab w:val="right" w:pos="1800"/>
              </w:tabs>
              <w:suppressAutoHyphens w:val="0"/>
              <w:spacing w:before="80" w:after="80" w:line="200" w:lineRule="exact"/>
              <w:ind w:left="113" w:right="113"/>
              <w:jc w:val="center"/>
              <w:rPr>
                <w:i/>
                <w:sz w:val="16"/>
              </w:rPr>
            </w:pPr>
            <w:r w:rsidRPr="004A1237">
              <w:rPr>
                <w:i/>
                <w:sz w:val="16"/>
              </w:rPr>
              <w:t>CFC(F</w:t>
            </w:r>
            <w:r w:rsidRPr="004A1237">
              <w:rPr>
                <w:i/>
                <w:sz w:val="16"/>
                <w:vertAlign w:val="subscript"/>
              </w:rPr>
              <w:t>H</w:t>
            </w:r>
            <w:r w:rsidRPr="004A1237">
              <w:rPr>
                <w:i/>
                <w:sz w:val="16"/>
              </w:rPr>
              <w:t>)</w:t>
            </w:r>
          </w:p>
        </w:tc>
        <w:tc>
          <w:tcPr>
            <w:tcW w:w="2456" w:type="dxa"/>
            <w:vAlign w:val="bottom"/>
          </w:tcPr>
          <w:p w14:paraId="7C296142" w14:textId="77777777" w:rsidR="00EC603E" w:rsidRPr="004A1237" w:rsidRDefault="00EC603E" w:rsidP="00AD58EA">
            <w:pPr>
              <w:suppressAutoHyphens w:val="0"/>
              <w:spacing w:before="80" w:after="80" w:line="200" w:lineRule="exact"/>
              <w:ind w:left="113" w:right="113"/>
              <w:jc w:val="center"/>
              <w:rPr>
                <w:i/>
                <w:sz w:val="16"/>
              </w:rPr>
            </w:pPr>
            <w:r w:rsidRPr="004A1237">
              <w:rPr>
                <w:i/>
                <w:sz w:val="16"/>
              </w:rPr>
              <w:t>Cut-off frequency (F</w:t>
            </w:r>
            <w:r w:rsidRPr="004A1237">
              <w:rPr>
                <w:i/>
                <w:sz w:val="16"/>
                <w:vertAlign w:val="subscript"/>
              </w:rPr>
              <w:t>N</w:t>
            </w:r>
            <w:r w:rsidRPr="004A1237">
              <w:rPr>
                <w:i/>
                <w:sz w:val="16"/>
              </w:rPr>
              <w:t>)</w:t>
            </w:r>
          </w:p>
        </w:tc>
      </w:tr>
      <w:tr w:rsidR="00EC603E" w:rsidRPr="004A1237" w14:paraId="4B69F11A" w14:textId="77777777" w:rsidTr="00B25BBE">
        <w:tblPrEx>
          <w:tblCellMar>
            <w:left w:w="108" w:type="dxa"/>
            <w:right w:w="108" w:type="dxa"/>
          </w:tblCellMar>
        </w:tblPrEx>
        <w:trPr>
          <w:cantSplit/>
          <w:trHeight w:val="20"/>
        </w:trPr>
        <w:tc>
          <w:tcPr>
            <w:tcW w:w="2458" w:type="dxa"/>
            <w:tcBorders>
              <w:top w:val="single" w:sz="12" w:space="0" w:color="auto"/>
            </w:tcBorders>
            <w:vAlign w:val="bottom"/>
          </w:tcPr>
          <w:p w14:paraId="3FBE5A63" w14:textId="77777777" w:rsidR="00EC603E" w:rsidRPr="0062075B" w:rsidRDefault="00EC603E" w:rsidP="00AD58EA">
            <w:pPr>
              <w:suppressAutoHyphens w:val="0"/>
              <w:spacing w:before="40" w:after="120" w:line="220" w:lineRule="exact"/>
              <w:ind w:left="113" w:right="113"/>
              <w:rPr>
                <w:sz w:val="18"/>
              </w:rPr>
            </w:pPr>
            <w:r w:rsidRPr="0062075B">
              <w:rPr>
                <w:sz w:val="18"/>
              </w:rPr>
              <w:t>Trolley acceleration</w:t>
            </w:r>
          </w:p>
        </w:tc>
        <w:tc>
          <w:tcPr>
            <w:tcW w:w="2456" w:type="dxa"/>
            <w:tcBorders>
              <w:top w:val="single" w:sz="12" w:space="0" w:color="auto"/>
            </w:tcBorders>
          </w:tcPr>
          <w:p w14:paraId="049E6388" w14:textId="4441A8E6"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60</w:t>
            </w:r>
          </w:p>
        </w:tc>
        <w:tc>
          <w:tcPr>
            <w:tcW w:w="2456" w:type="dxa"/>
            <w:tcBorders>
              <w:top w:val="single" w:sz="12" w:space="0" w:color="auto"/>
            </w:tcBorders>
          </w:tcPr>
          <w:p w14:paraId="4B5D0A88" w14:textId="77777777" w:rsidR="00EC603E" w:rsidRPr="0062075B" w:rsidRDefault="00EC603E" w:rsidP="00AD58EA">
            <w:pPr>
              <w:suppressAutoHyphens w:val="0"/>
              <w:spacing w:before="40" w:after="120" w:line="220" w:lineRule="exact"/>
              <w:ind w:left="113" w:right="113"/>
              <w:jc w:val="center"/>
              <w:rPr>
                <w:sz w:val="18"/>
              </w:rPr>
            </w:pPr>
            <w:r w:rsidRPr="0062075B">
              <w:rPr>
                <w:sz w:val="18"/>
              </w:rPr>
              <w:t>see ISO 6487Annex A</w:t>
            </w:r>
          </w:p>
        </w:tc>
      </w:tr>
      <w:tr w:rsidR="00EC603E" w:rsidRPr="004A1237" w14:paraId="55A538EA" w14:textId="77777777" w:rsidTr="00B25BBE">
        <w:tblPrEx>
          <w:tblCellMar>
            <w:left w:w="108" w:type="dxa"/>
            <w:right w:w="108" w:type="dxa"/>
          </w:tblCellMar>
        </w:tblPrEx>
        <w:trPr>
          <w:cantSplit/>
          <w:trHeight w:val="20"/>
        </w:trPr>
        <w:tc>
          <w:tcPr>
            <w:tcW w:w="2458" w:type="dxa"/>
            <w:vAlign w:val="bottom"/>
          </w:tcPr>
          <w:p w14:paraId="3A53494A" w14:textId="77777777" w:rsidR="00EC603E" w:rsidRPr="0062075B" w:rsidRDefault="00EC603E" w:rsidP="00AD58EA">
            <w:pPr>
              <w:suppressAutoHyphens w:val="0"/>
              <w:spacing w:before="40" w:after="120" w:line="220" w:lineRule="exact"/>
              <w:ind w:left="113" w:right="113"/>
              <w:rPr>
                <w:sz w:val="18"/>
              </w:rPr>
            </w:pPr>
            <w:r w:rsidRPr="0062075B">
              <w:rPr>
                <w:sz w:val="18"/>
              </w:rPr>
              <w:t>Belt loads</w:t>
            </w:r>
          </w:p>
        </w:tc>
        <w:tc>
          <w:tcPr>
            <w:tcW w:w="2456" w:type="dxa"/>
          </w:tcPr>
          <w:p w14:paraId="282F635E" w14:textId="25F95340"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60</w:t>
            </w:r>
          </w:p>
        </w:tc>
        <w:tc>
          <w:tcPr>
            <w:tcW w:w="2456" w:type="dxa"/>
          </w:tcPr>
          <w:p w14:paraId="3D03CB90" w14:textId="77777777" w:rsidR="00EC603E" w:rsidRPr="0062075B" w:rsidRDefault="00EC603E" w:rsidP="00AD58EA">
            <w:pPr>
              <w:suppressAutoHyphens w:val="0"/>
              <w:spacing w:before="40" w:after="120" w:line="220" w:lineRule="exact"/>
              <w:ind w:left="113" w:right="113"/>
              <w:jc w:val="center"/>
              <w:rPr>
                <w:sz w:val="18"/>
              </w:rPr>
            </w:pPr>
            <w:r w:rsidRPr="0062075B">
              <w:rPr>
                <w:sz w:val="18"/>
              </w:rPr>
              <w:t>see ISO 6487Annex A</w:t>
            </w:r>
          </w:p>
        </w:tc>
      </w:tr>
      <w:tr w:rsidR="00EC603E" w:rsidRPr="004A1237" w14:paraId="725CF178" w14:textId="77777777" w:rsidTr="00B25BBE">
        <w:tblPrEx>
          <w:tblCellMar>
            <w:left w:w="108" w:type="dxa"/>
            <w:right w:w="108" w:type="dxa"/>
          </w:tblCellMar>
        </w:tblPrEx>
        <w:trPr>
          <w:cantSplit/>
          <w:trHeight w:val="20"/>
        </w:trPr>
        <w:tc>
          <w:tcPr>
            <w:tcW w:w="2458" w:type="dxa"/>
            <w:vAlign w:val="bottom"/>
          </w:tcPr>
          <w:p w14:paraId="3E854E89" w14:textId="77777777" w:rsidR="00EC603E" w:rsidRPr="0062075B" w:rsidRDefault="00EC603E" w:rsidP="00AD58EA">
            <w:pPr>
              <w:suppressAutoHyphens w:val="0"/>
              <w:spacing w:before="40" w:after="120" w:line="220" w:lineRule="exact"/>
              <w:ind w:left="113" w:right="113"/>
              <w:rPr>
                <w:sz w:val="18"/>
              </w:rPr>
            </w:pPr>
            <w:r w:rsidRPr="0062075B">
              <w:rPr>
                <w:sz w:val="18"/>
              </w:rPr>
              <w:t>Chest acceleration</w:t>
            </w:r>
          </w:p>
        </w:tc>
        <w:tc>
          <w:tcPr>
            <w:tcW w:w="2456" w:type="dxa"/>
          </w:tcPr>
          <w:p w14:paraId="1B22BC55" w14:textId="68FB93F7"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180</w:t>
            </w:r>
          </w:p>
        </w:tc>
        <w:tc>
          <w:tcPr>
            <w:tcW w:w="2456" w:type="dxa"/>
          </w:tcPr>
          <w:p w14:paraId="1E9FC533" w14:textId="77777777" w:rsidR="00EC603E" w:rsidRPr="0062075B" w:rsidRDefault="00EC603E" w:rsidP="00AD58EA">
            <w:pPr>
              <w:suppressAutoHyphens w:val="0"/>
              <w:spacing w:before="40" w:after="120" w:line="220" w:lineRule="exact"/>
              <w:ind w:left="113" w:right="113"/>
              <w:jc w:val="center"/>
              <w:rPr>
                <w:sz w:val="18"/>
              </w:rPr>
            </w:pPr>
            <w:r w:rsidRPr="0062075B">
              <w:rPr>
                <w:sz w:val="18"/>
              </w:rPr>
              <w:t>see ISO 6487Annex A</w:t>
            </w:r>
          </w:p>
        </w:tc>
      </w:tr>
      <w:tr w:rsidR="00EC603E" w:rsidRPr="004A1237" w14:paraId="73D649F8" w14:textId="77777777" w:rsidTr="00B25BBE">
        <w:tblPrEx>
          <w:tblCellMar>
            <w:left w:w="108" w:type="dxa"/>
            <w:right w:w="108" w:type="dxa"/>
          </w:tblCellMar>
        </w:tblPrEx>
        <w:trPr>
          <w:cantSplit/>
          <w:trHeight w:val="20"/>
        </w:trPr>
        <w:tc>
          <w:tcPr>
            <w:tcW w:w="2458" w:type="dxa"/>
            <w:vAlign w:val="bottom"/>
          </w:tcPr>
          <w:p w14:paraId="72A86E6B" w14:textId="77777777" w:rsidR="00EC603E" w:rsidRPr="0062075B" w:rsidRDefault="00EC603E" w:rsidP="00AD58EA">
            <w:pPr>
              <w:suppressAutoHyphens w:val="0"/>
              <w:spacing w:before="40" w:after="120" w:line="220" w:lineRule="exact"/>
              <w:ind w:left="113" w:right="113"/>
              <w:rPr>
                <w:sz w:val="18"/>
              </w:rPr>
            </w:pPr>
            <w:r w:rsidRPr="0062075B">
              <w:rPr>
                <w:sz w:val="18"/>
              </w:rPr>
              <w:t>Head acceleration</w:t>
            </w:r>
          </w:p>
        </w:tc>
        <w:tc>
          <w:tcPr>
            <w:tcW w:w="2456" w:type="dxa"/>
          </w:tcPr>
          <w:p w14:paraId="42A0F961" w14:textId="57097CBF"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1</w:t>
            </w:r>
            <w:r w:rsidR="00680A24">
              <w:rPr>
                <w:sz w:val="18"/>
              </w:rPr>
              <w:t>,</w:t>
            </w:r>
            <w:r w:rsidRPr="00C07557">
              <w:rPr>
                <w:sz w:val="18"/>
              </w:rPr>
              <w:t>000</w:t>
            </w:r>
          </w:p>
        </w:tc>
        <w:tc>
          <w:tcPr>
            <w:tcW w:w="2456" w:type="dxa"/>
          </w:tcPr>
          <w:p w14:paraId="348BD77B" w14:textId="462B7C80" w:rsidR="00EC603E" w:rsidRPr="0062075B" w:rsidRDefault="00EC603E" w:rsidP="00AD58EA">
            <w:pPr>
              <w:suppressAutoHyphens w:val="0"/>
              <w:spacing w:before="40" w:after="120" w:line="220" w:lineRule="exact"/>
              <w:ind w:left="113" w:right="113"/>
              <w:jc w:val="center"/>
              <w:rPr>
                <w:sz w:val="18"/>
              </w:rPr>
            </w:pPr>
            <w:r w:rsidRPr="0062075B">
              <w:rPr>
                <w:sz w:val="18"/>
              </w:rPr>
              <w:t>1</w:t>
            </w:r>
            <w:r w:rsidR="00680A24">
              <w:rPr>
                <w:sz w:val="18"/>
              </w:rPr>
              <w:t>,</w:t>
            </w:r>
            <w:r w:rsidRPr="0062075B">
              <w:rPr>
                <w:sz w:val="18"/>
              </w:rPr>
              <w:t>650 Hz</w:t>
            </w:r>
          </w:p>
        </w:tc>
      </w:tr>
      <w:tr w:rsidR="00EC603E" w:rsidRPr="004A1237" w14:paraId="5230E207" w14:textId="77777777" w:rsidTr="00B25BBE">
        <w:tblPrEx>
          <w:tblCellMar>
            <w:left w:w="108" w:type="dxa"/>
            <w:right w:w="108" w:type="dxa"/>
          </w:tblCellMar>
        </w:tblPrEx>
        <w:trPr>
          <w:cantSplit/>
          <w:trHeight w:val="20"/>
        </w:trPr>
        <w:tc>
          <w:tcPr>
            <w:tcW w:w="2458" w:type="dxa"/>
            <w:vAlign w:val="bottom"/>
          </w:tcPr>
          <w:p w14:paraId="7EE0A973" w14:textId="77777777" w:rsidR="00EC603E" w:rsidRPr="0062075B" w:rsidRDefault="00EC603E" w:rsidP="00AD58EA">
            <w:pPr>
              <w:suppressAutoHyphens w:val="0"/>
              <w:spacing w:before="40" w:after="120" w:line="220" w:lineRule="exact"/>
              <w:ind w:left="113" w:right="113"/>
              <w:rPr>
                <w:sz w:val="18"/>
              </w:rPr>
            </w:pPr>
            <w:r w:rsidRPr="0062075B">
              <w:rPr>
                <w:sz w:val="18"/>
              </w:rPr>
              <w:t>Upper neck force</w:t>
            </w:r>
          </w:p>
        </w:tc>
        <w:tc>
          <w:tcPr>
            <w:tcW w:w="2456" w:type="dxa"/>
          </w:tcPr>
          <w:p w14:paraId="0BD19272" w14:textId="0006069D"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1</w:t>
            </w:r>
            <w:r w:rsidR="00680A24">
              <w:rPr>
                <w:sz w:val="18"/>
              </w:rPr>
              <w:t>,</w:t>
            </w:r>
            <w:r w:rsidRPr="00C07557">
              <w:rPr>
                <w:sz w:val="18"/>
              </w:rPr>
              <w:t>000</w:t>
            </w:r>
          </w:p>
        </w:tc>
        <w:tc>
          <w:tcPr>
            <w:tcW w:w="2456" w:type="dxa"/>
          </w:tcPr>
          <w:p w14:paraId="01EBE806" w14:textId="77777777" w:rsidR="00EC603E" w:rsidRPr="0062075B" w:rsidRDefault="00EC603E" w:rsidP="00AD58EA">
            <w:pPr>
              <w:suppressAutoHyphens w:val="0"/>
              <w:spacing w:before="40" w:after="120" w:line="220" w:lineRule="exact"/>
              <w:ind w:left="113" w:right="113"/>
              <w:jc w:val="center"/>
              <w:rPr>
                <w:sz w:val="18"/>
              </w:rPr>
            </w:pPr>
          </w:p>
        </w:tc>
      </w:tr>
      <w:tr w:rsidR="00EC603E" w:rsidRPr="004A1237" w14:paraId="0D9C5223" w14:textId="77777777" w:rsidTr="00B25BBE">
        <w:tblPrEx>
          <w:tblCellMar>
            <w:left w:w="108" w:type="dxa"/>
            <w:right w:w="108" w:type="dxa"/>
          </w:tblCellMar>
        </w:tblPrEx>
        <w:trPr>
          <w:cantSplit/>
          <w:trHeight w:val="20"/>
        </w:trPr>
        <w:tc>
          <w:tcPr>
            <w:tcW w:w="2458" w:type="dxa"/>
            <w:vAlign w:val="bottom"/>
          </w:tcPr>
          <w:p w14:paraId="385C1B0F" w14:textId="77777777" w:rsidR="00EC603E" w:rsidRPr="0062075B" w:rsidRDefault="00EC603E" w:rsidP="00AD58EA">
            <w:pPr>
              <w:suppressAutoHyphens w:val="0"/>
              <w:spacing w:before="40" w:after="120" w:line="220" w:lineRule="exact"/>
              <w:ind w:left="113" w:right="113"/>
              <w:rPr>
                <w:sz w:val="18"/>
              </w:rPr>
            </w:pPr>
            <w:r w:rsidRPr="0062075B">
              <w:rPr>
                <w:sz w:val="18"/>
              </w:rPr>
              <w:t>Upper neck moment</w:t>
            </w:r>
          </w:p>
        </w:tc>
        <w:tc>
          <w:tcPr>
            <w:tcW w:w="2456" w:type="dxa"/>
          </w:tcPr>
          <w:p w14:paraId="4086EA3D" w14:textId="2B78F0E6"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600</w:t>
            </w:r>
          </w:p>
        </w:tc>
        <w:tc>
          <w:tcPr>
            <w:tcW w:w="2456" w:type="dxa"/>
          </w:tcPr>
          <w:p w14:paraId="12D4ED32" w14:textId="77777777" w:rsidR="00EC603E" w:rsidRPr="0062075B" w:rsidRDefault="00EC603E" w:rsidP="00AD58EA">
            <w:pPr>
              <w:suppressAutoHyphens w:val="0"/>
              <w:spacing w:before="40" w:after="120" w:line="220" w:lineRule="exact"/>
              <w:ind w:left="113" w:right="113"/>
              <w:jc w:val="center"/>
              <w:rPr>
                <w:sz w:val="18"/>
              </w:rPr>
            </w:pPr>
          </w:p>
        </w:tc>
      </w:tr>
      <w:tr w:rsidR="00EC603E" w:rsidRPr="004A1237" w14:paraId="3C495B7D" w14:textId="77777777" w:rsidTr="00B25BBE">
        <w:tblPrEx>
          <w:tblCellMar>
            <w:left w:w="108" w:type="dxa"/>
            <w:right w:w="108" w:type="dxa"/>
          </w:tblCellMar>
        </w:tblPrEx>
        <w:trPr>
          <w:cantSplit/>
          <w:trHeight w:val="20"/>
        </w:trPr>
        <w:tc>
          <w:tcPr>
            <w:tcW w:w="2458" w:type="dxa"/>
            <w:vAlign w:val="bottom"/>
          </w:tcPr>
          <w:p w14:paraId="4107BA51" w14:textId="77777777" w:rsidR="00EC603E" w:rsidRPr="0062075B" w:rsidRDefault="00EC603E" w:rsidP="00AD58EA">
            <w:pPr>
              <w:suppressAutoHyphens w:val="0"/>
              <w:spacing w:before="40" w:after="120" w:line="220" w:lineRule="exact"/>
              <w:ind w:left="113" w:right="113"/>
              <w:rPr>
                <w:sz w:val="18"/>
              </w:rPr>
            </w:pPr>
            <w:r w:rsidRPr="0062075B">
              <w:rPr>
                <w:sz w:val="18"/>
              </w:rPr>
              <w:t>Chest deflection</w:t>
            </w:r>
          </w:p>
        </w:tc>
        <w:tc>
          <w:tcPr>
            <w:tcW w:w="2456" w:type="dxa"/>
          </w:tcPr>
          <w:p w14:paraId="608398B4" w14:textId="59BE752E"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600</w:t>
            </w:r>
          </w:p>
        </w:tc>
        <w:tc>
          <w:tcPr>
            <w:tcW w:w="2456" w:type="dxa"/>
          </w:tcPr>
          <w:p w14:paraId="33862515" w14:textId="77777777" w:rsidR="00EC603E" w:rsidRPr="0062075B" w:rsidRDefault="00EC603E" w:rsidP="00AD58EA">
            <w:pPr>
              <w:suppressAutoHyphens w:val="0"/>
              <w:spacing w:before="40" w:after="120" w:line="220" w:lineRule="exact"/>
              <w:ind w:left="113" w:right="113"/>
              <w:jc w:val="center"/>
              <w:rPr>
                <w:sz w:val="18"/>
              </w:rPr>
            </w:pPr>
          </w:p>
        </w:tc>
      </w:tr>
      <w:tr w:rsidR="00EC603E" w:rsidRPr="004A1237" w14:paraId="2F9DD959" w14:textId="77777777" w:rsidTr="00B25BBE">
        <w:tblPrEx>
          <w:tblCellMar>
            <w:left w:w="108" w:type="dxa"/>
            <w:right w:w="108" w:type="dxa"/>
          </w:tblCellMar>
        </w:tblPrEx>
        <w:trPr>
          <w:cantSplit/>
          <w:trHeight w:val="20"/>
        </w:trPr>
        <w:tc>
          <w:tcPr>
            <w:tcW w:w="2458" w:type="dxa"/>
            <w:tcBorders>
              <w:top w:val="single" w:sz="4" w:space="0" w:color="auto"/>
              <w:left w:val="single" w:sz="4" w:space="0" w:color="auto"/>
              <w:bottom w:val="single" w:sz="12" w:space="0" w:color="auto"/>
              <w:right w:val="single" w:sz="4" w:space="0" w:color="auto"/>
            </w:tcBorders>
            <w:vAlign w:val="bottom"/>
          </w:tcPr>
          <w:p w14:paraId="6547A17A" w14:textId="77777777" w:rsidR="00EC603E" w:rsidRPr="00C07557" w:rsidRDefault="00EC603E" w:rsidP="00AD58EA">
            <w:pPr>
              <w:suppressAutoHyphens w:val="0"/>
              <w:spacing w:before="40" w:after="120" w:line="220" w:lineRule="exact"/>
              <w:ind w:left="113" w:right="113"/>
              <w:rPr>
                <w:sz w:val="18"/>
              </w:rPr>
            </w:pPr>
            <w:r w:rsidRPr="00C07557">
              <w:rPr>
                <w:sz w:val="18"/>
              </w:rPr>
              <w:t>Abdominal pressure</w:t>
            </w:r>
          </w:p>
        </w:tc>
        <w:tc>
          <w:tcPr>
            <w:tcW w:w="2456" w:type="dxa"/>
            <w:tcBorders>
              <w:top w:val="single" w:sz="4" w:space="0" w:color="auto"/>
              <w:left w:val="single" w:sz="4" w:space="0" w:color="auto"/>
              <w:bottom w:val="single" w:sz="12" w:space="0" w:color="auto"/>
              <w:right w:val="single" w:sz="4" w:space="0" w:color="auto"/>
            </w:tcBorders>
          </w:tcPr>
          <w:p w14:paraId="080AA1B6" w14:textId="7AA24671" w:rsidR="00EC603E" w:rsidRPr="00C07557" w:rsidRDefault="00EC603E" w:rsidP="00AD58EA">
            <w:pPr>
              <w:tabs>
                <w:tab w:val="decimal" w:pos="1134"/>
              </w:tabs>
              <w:suppressAutoHyphens w:val="0"/>
              <w:spacing w:before="40" w:after="120" w:line="220" w:lineRule="exact"/>
              <w:ind w:left="113" w:right="113"/>
              <w:rPr>
                <w:sz w:val="18"/>
              </w:rPr>
            </w:pPr>
            <w:r w:rsidRPr="00C07557">
              <w:rPr>
                <w:sz w:val="18"/>
              </w:rPr>
              <w:t>180</w:t>
            </w:r>
          </w:p>
        </w:tc>
        <w:tc>
          <w:tcPr>
            <w:tcW w:w="2456" w:type="dxa"/>
            <w:tcBorders>
              <w:top w:val="single" w:sz="4" w:space="0" w:color="auto"/>
              <w:left w:val="single" w:sz="4" w:space="0" w:color="auto"/>
              <w:bottom w:val="single" w:sz="12" w:space="0" w:color="auto"/>
              <w:right w:val="single" w:sz="4" w:space="0" w:color="auto"/>
            </w:tcBorders>
          </w:tcPr>
          <w:p w14:paraId="1AEA752C" w14:textId="77777777" w:rsidR="00EC603E" w:rsidRPr="0062075B" w:rsidRDefault="00EC603E" w:rsidP="00AD58EA">
            <w:pPr>
              <w:suppressAutoHyphens w:val="0"/>
              <w:spacing w:before="40" w:after="120" w:line="220" w:lineRule="exact"/>
              <w:ind w:left="113" w:right="113"/>
              <w:jc w:val="center"/>
              <w:rPr>
                <w:sz w:val="18"/>
              </w:rPr>
            </w:pPr>
          </w:p>
        </w:tc>
      </w:tr>
    </w:tbl>
    <w:p w14:paraId="27BFECD9" w14:textId="1F4AD1C5" w:rsidR="003B0EDE" w:rsidRPr="003B0EDE" w:rsidRDefault="00EC603E" w:rsidP="00AD58EA">
      <w:pPr>
        <w:pStyle w:val="para"/>
        <w:suppressAutoHyphens w:val="0"/>
        <w:spacing w:before="120"/>
      </w:pPr>
      <w:r>
        <w:tab/>
      </w:r>
      <w:r w:rsidR="003B0EDE" w:rsidRPr="003B0EDE">
        <w:t>The sampling rate should be a minimum of 10 times the channel frequency class (i.e. in installations with channel frequency class of 1</w:t>
      </w:r>
      <w:r w:rsidR="00421772">
        <w:t>,</w:t>
      </w:r>
      <w:r w:rsidR="003B0EDE" w:rsidRPr="003B0EDE">
        <w:t>000, this corresponds to a minimum sampling rate of 10,000 samples per second per channel).</w:t>
      </w:r>
    </w:p>
    <w:p w14:paraId="08EE1AF9" w14:textId="54801DCA" w:rsidR="003B0EDE" w:rsidRPr="003B0EDE" w:rsidRDefault="003B0EDE" w:rsidP="00997AA0">
      <w:pPr>
        <w:pStyle w:val="HChG"/>
        <w:ind w:left="2268"/>
      </w:pPr>
      <w:bookmarkStart w:id="28" w:name="_Toc355000732"/>
      <w:r w:rsidRPr="003B0EDE">
        <w:t>8.</w:t>
      </w:r>
      <w:r w:rsidRPr="003B0EDE">
        <w:tab/>
      </w:r>
      <w:r w:rsidRPr="003B0EDE">
        <w:tab/>
        <w:t xml:space="preserve">Test reports of type approval and of production </w:t>
      </w:r>
      <w:r w:rsidR="006E2A8E">
        <w:tab/>
      </w:r>
      <w:r w:rsidRPr="003B0EDE">
        <w:t>qualification</w:t>
      </w:r>
      <w:bookmarkEnd w:id="28"/>
    </w:p>
    <w:p w14:paraId="39CAF76C" w14:textId="77777777" w:rsidR="005B5561" w:rsidRPr="000F1A9A" w:rsidRDefault="005B5561" w:rsidP="005B5561">
      <w:pPr>
        <w:pStyle w:val="SingleTxtG"/>
        <w:ind w:left="2268" w:hanging="1134"/>
      </w:pPr>
      <w:r w:rsidRPr="000F1A9A">
        <w:t xml:space="preserve">8.1. </w:t>
      </w:r>
      <w:r w:rsidRPr="000F1A9A">
        <w:tab/>
        <w:t>The test report shall record the results of all tests and measurements including the following test data:</w:t>
      </w:r>
    </w:p>
    <w:p w14:paraId="3A82BFF4" w14:textId="77777777" w:rsidR="005B5561" w:rsidRPr="000F1A9A" w:rsidRDefault="005B5561" w:rsidP="005B5561">
      <w:pPr>
        <w:pStyle w:val="SingleTxtG"/>
        <w:ind w:left="2835" w:hanging="567"/>
      </w:pPr>
      <w:r w:rsidRPr="000F1A9A">
        <w:t>(a)</w:t>
      </w:r>
      <w:r w:rsidRPr="000F1A9A">
        <w:tab/>
        <w:t>The type of device used for the test (acceleration or deceleration device),</w:t>
      </w:r>
    </w:p>
    <w:p w14:paraId="450AC5B0" w14:textId="77777777" w:rsidR="005B5561" w:rsidRPr="000F1A9A" w:rsidRDefault="005B5561" w:rsidP="005B5561">
      <w:pPr>
        <w:pStyle w:val="SingleTxtG"/>
        <w:ind w:left="2835" w:hanging="567"/>
      </w:pPr>
      <w:r w:rsidRPr="000F1A9A">
        <w:t xml:space="preserve">(b) </w:t>
      </w:r>
      <w:r w:rsidRPr="000F1A9A">
        <w:tab/>
        <w:t>The total velocity change,</w:t>
      </w:r>
    </w:p>
    <w:p w14:paraId="494EC6CE" w14:textId="77777777" w:rsidR="005B5561" w:rsidRPr="000F1A9A" w:rsidRDefault="005B5561" w:rsidP="005B5561">
      <w:pPr>
        <w:pStyle w:val="SingleTxtG"/>
        <w:ind w:left="2835" w:hanging="567"/>
      </w:pPr>
      <w:r w:rsidRPr="000F1A9A">
        <w:t xml:space="preserve">(c) </w:t>
      </w:r>
      <w:r w:rsidRPr="000F1A9A">
        <w:tab/>
        <w:t>The trolley speed immediately before impact only for deceleration sleds,</w:t>
      </w:r>
    </w:p>
    <w:p w14:paraId="6E2DACD1" w14:textId="77777777" w:rsidR="005B5561" w:rsidRPr="000F1A9A" w:rsidRDefault="005B5561" w:rsidP="005B5561">
      <w:pPr>
        <w:pStyle w:val="SingleTxtG"/>
        <w:ind w:left="2835" w:hanging="567"/>
      </w:pPr>
      <w:r w:rsidRPr="000F1A9A">
        <w:lastRenderedPageBreak/>
        <w:t xml:space="preserve">(d) </w:t>
      </w:r>
      <w:r w:rsidRPr="000F1A9A">
        <w:tab/>
        <w:t>The acceleration or deceleration curve during all the velocity change of the trolley and at least 300 ms,</w:t>
      </w:r>
    </w:p>
    <w:p w14:paraId="694BC1EA" w14:textId="77777777" w:rsidR="005B5561" w:rsidRPr="000F1A9A" w:rsidRDefault="005B5561" w:rsidP="005B5561">
      <w:pPr>
        <w:pStyle w:val="SingleTxtG"/>
        <w:ind w:left="2835" w:hanging="567"/>
      </w:pPr>
      <w:r w:rsidRPr="000F1A9A">
        <w:t xml:space="preserve">(e) </w:t>
      </w:r>
      <w:r w:rsidRPr="000F1A9A">
        <w:tab/>
        <w:t>The time (in ms) when the head of the manikin reaches its maximum displacement during the performance of the dynamic test,</w:t>
      </w:r>
    </w:p>
    <w:p w14:paraId="1A5B0EBE" w14:textId="77777777" w:rsidR="005B5561" w:rsidRPr="000F1A9A" w:rsidRDefault="005B5561" w:rsidP="005B5561">
      <w:pPr>
        <w:pStyle w:val="SingleTxtG"/>
        <w:ind w:left="2835" w:hanging="567"/>
      </w:pPr>
      <w:r w:rsidRPr="000F1A9A">
        <w:t xml:space="preserve">(f) </w:t>
      </w:r>
      <w:r w:rsidRPr="000F1A9A">
        <w:tab/>
        <w:t>The place occupied by the buckle during the tests, if it can be varied, and</w:t>
      </w:r>
    </w:p>
    <w:p w14:paraId="3251559B" w14:textId="77777777" w:rsidR="005B5561" w:rsidRPr="000F1A9A" w:rsidRDefault="005B5561" w:rsidP="005B5561">
      <w:pPr>
        <w:pStyle w:val="SingleTxtG"/>
        <w:ind w:left="2835" w:hanging="567"/>
      </w:pPr>
      <w:r w:rsidRPr="000F1A9A">
        <w:t xml:space="preserve">(g) </w:t>
      </w:r>
      <w:r w:rsidRPr="000F1A9A">
        <w:tab/>
        <w:t>The name and address of the laboratory where tests have been performed,</w:t>
      </w:r>
    </w:p>
    <w:p w14:paraId="754DF931" w14:textId="77777777" w:rsidR="005B5561" w:rsidRPr="000F1A9A" w:rsidRDefault="005B5561" w:rsidP="005B5561">
      <w:pPr>
        <w:pStyle w:val="SingleTxtG"/>
        <w:ind w:left="2835" w:hanging="567"/>
      </w:pPr>
      <w:r w:rsidRPr="000F1A9A">
        <w:t xml:space="preserve">(h) </w:t>
      </w:r>
      <w:r w:rsidRPr="000F1A9A">
        <w:tab/>
        <w:t>And any failure or breakage,</w:t>
      </w:r>
    </w:p>
    <w:p w14:paraId="4B5DBD7E" w14:textId="77777777" w:rsidR="005B5561" w:rsidRPr="000F1A9A" w:rsidRDefault="005B5561" w:rsidP="005B5561">
      <w:pPr>
        <w:pStyle w:val="SingleTxtG"/>
        <w:ind w:left="2835" w:hanging="567"/>
      </w:pPr>
      <w:r w:rsidRPr="000F1A9A">
        <w:t xml:space="preserve">(i) </w:t>
      </w:r>
      <w:r w:rsidRPr="000F1A9A">
        <w:tab/>
        <w:t>The following dummy criteria: HPC, Head acceleration Cum 3ms, Upper neck tension force, Upper neck moment, Chest acceleration Cum 3ms, Chest deflection; Abdominal Pressure (in frontal and rear</w:t>
      </w:r>
      <w:r w:rsidRPr="000F1A9A">
        <w:rPr>
          <w:color w:val="FF0000"/>
        </w:rPr>
        <w:t xml:space="preserve"> </w:t>
      </w:r>
      <w:r w:rsidRPr="000F1A9A">
        <w:t>impact); and</w:t>
      </w:r>
    </w:p>
    <w:p w14:paraId="663B6BCE" w14:textId="41F5EE22" w:rsidR="005B5561" w:rsidRPr="000F1A9A" w:rsidRDefault="005B5561" w:rsidP="005B5561">
      <w:pPr>
        <w:pStyle w:val="SingleTxtG"/>
        <w:ind w:left="2835" w:hanging="567"/>
      </w:pPr>
      <w:r w:rsidRPr="000F1A9A">
        <w:t xml:space="preserve">(j) </w:t>
      </w:r>
      <w:r w:rsidRPr="000F1A9A">
        <w:tab/>
        <w:t>Adult safety-belt bench installation forces.</w:t>
      </w:r>
    </w:p>
    <w:p w14:paraId="29C9A349" w14:textId="77777777" w:rsidR="003B0EDE" w:rsidRPr="003B0EDE" w:rsidRDefault="003B0EDE" w:rsidP="00A26F5D">
      <w:pPr>
        <w:pStyle w:val="para"/>
      </w:pPr>
      <w:r w:rsidRPr="003B0EDE">
        <w:t>8.2.</w:t>
      </w:r>
      <w:r w:rsidRPr="003B0EDE">
        <w:tab/>
        <w:t>If provisions relating to anchorages contained in Annex 6, Appendix 3, to this Regulation have not been respected, the test report shall describe how the child restraint is installed and shall specify important angles and dimensions.</w:t>
      </w:r>
    </w:p>
    <w:p w14:paraId="3789E436" w14:textId="77777777" w:rsidR="003B0EDE" w:rsidRPr="003B0EDE" w:rsidRDefault="003B0EDE" w:rsidP="00A26F5D">
      <w:pPr>
        <w:pStyle w:val="para"/>
      </w:pPr>
      <w:r w:rsidRPr="003B0EDE">
        <w:t>8.3.</w:t>
      </w:r>
      <w:r w:rsidRPr="003B0EDE">
        <w:tab/>
        <w:t xml:space="preserve">When the child restraint is tested in a vehicle or vehicle structure, the test report shall specify the manner of attaching the vehicle structure to the trolley, the position of the </w:t>
      </w:r>
      <w:r w:rsidR="00122BFE">
        <w:t xml:space="preserve">Enhanced </w:t>
      </w:r>
      <w:r w:rsidRPr="003B0EDE">
        <w:t>Child Restraint System and vehicle seat and the inclination of the vehicle seat-back.</w:t>
      </w:r>
    </w:p>
    <w:p w14:paraId="4004CA67" w14:textId="77777777" w:rsidR="003B0EDE" w:rsidRPr="003B0EDE" w:rsidRDefault="003B0EDE" w:rsidP="00A26F5D">
      <w:pPr>
        <w:pStyle w:val="para"/>
      </w:pPr>
      <w:r w:rsidRPr="003B0EDE">
        <w:t>8.4.</w:t>
      </w:r>
      <w:r w:rsidRPr="003B0EDE">
        <w:tab/>
        <w:t>The test reports of type approval and of production qualification shall record the verification of markings and of instructions on installation and use.</w:t>
      </w:r>
    </w:p>
    <w:p w14:paraId="12D5A2A5" w14:textId="77777777" w:rsidR="003B0EDE" w:rsidRPr="003B0EDE" w:rsidRDefault="003B0EDE" w:rsidP="004A516E">
      <w:pPr>
        <w:pStyle w:val="HChG"/>
      </w:pPr>
      <w:bookmarkStart w:id="29" w:name="_Toc247876769"/>
      <w:bookmarkStart w:id="30" w:name="_Toc247880256"/>
      <w:bookmarkStart w:id="31" w:name="_Toc247880901"/>
      <w:bookmarkStart w:id="32" w:name="_Toc254772944"/>
      <w:r w:rsidRPr="003B0EDE">
        <w:tab/>
      </w:r>
      <w:r w:rsidRPr="003B0EDE">
        <w:tab/>
      </w:r>
      <w:bookmarkStart w:id="33" w:name="_Toc355000733"/>
      <w:r w:rsidRPr="003B0EDE">
        <w:t>9.</w:t>
      </w:r>
      <w:r w:rsidRPr="003B0EDE">
        <w:tab/>
      </w:r>
      <w:r w:rsidRPr="003B0EDE">
        <w:tab/>
        <w:t>Production qualification</w:t>
      </w:r>
      <w:bookmarkEnd w:id="29"/>
      <w:bookmarkEnd w:id="30"/>
      <w:bookmarkEnd w:id="31"/>
      <w:bookmarkEnd w:id="32"/>
      <w:bookmarkEnd w:id="33"/>
    </w:p>
    <w:p w14:paraId="28CD4386" w14:textId="77777777" w:rsidR="003B0EDE" w:rsidRPr="003B0EDE" w:rsidRDefault="003B0EDE" w:rsidP="00A26F5D">
      <w:pPr>
        <w:pStyle w:val="para"/>
      </w:pPr>
      <w:r w:rsidRPr="003B0EDE">
        <w:t>9.1.</w:t>
      </w:r>
      <w:r w:rsidRPr="003B0EDE">
        <w:tab/>
        <w:t xml:space="preserve">In order to make sure that the manufacturer's production system is satisfactory, the Technical Service, which conducted the type approval tests, </w:t>
      </w:r>
      <w:r w:rsidRPr="003B0EDE">
        <w:rPr>
          <w:bCs/>
        </w:rPr>
        <w:t>shall</w:t>
      </w:r>
      <w:r w:rsidRPr="003B0EDE">
        <w:t xml:space="preserve"> carry out tests to qualify production in accordance with paragraph 9.2.</w:t>
      </w:r>
      <w:r w:rsidR="00677A2D">
        <w:t xml:space="preserve"> below.</w:t>
      </w:r>
    </w:p>
    <w:p w14:paraId="12062F54" w14:textId="489AFF16" w:rsidR="00E24FB2" w:rsidRPr="00E24FB2" w:rsidRDefault="00E24FB2" w:rsidP="00A26F5D">
      <w:pPr>
        <w:pStyle w:val="para"/>
      </w:pPr>
      <w:r w:rsidRPr="00E24FB2">
        <w:t>9.2.</w:t>
      </w:r>
      <w:r w:rsidRPr="00E24FB2">
        <w:tab/>
        <w:t>Qualifying the production of Enhanced Child Restraint Systems </w:t>
      </w:r>
    </w:p>
    <w:p w14:paraId="125261DD" w14:textId="77777777" w:rsidR="00E24FB2" w:rsidRPr="00E24FB2" w:rsidRDefault="00E24FB2" w:rsidP="00A26F5D">
      <w:pPr>
        <w:pStyle w:val="para"/>
      </w:pPr>
      <w:r w:rsidRPr="00E24FB2">
        <w:tab/>
        <w:t>The production of each new approved type of Enhanced Child Restraint System shall be subjected to production qualification tests. Additional qualifications of production may be prescribed following paragraph 11.4.</w:t>
      </w:r>
    </w:p>
    <w:p w14:paraId="7D812589" w14:textId="6B2D9AC3" w:rsidR="00E24FB2" w:rsidRPr="00E24FB2" w:rsidRDefault="00E24FB2" w:rsidP="00A26F5D">
      <w:pPr>
        <w:pStyle w:val="para"/>
      </w:pPr>
      <w:r w:rsidRPr="00E24FB2">
        <w:tab/>
        <w:t>For this purpose, a random sample of 5 Enhanced Child Restraint Systems will be taken from the first production batch. The first production batch is considered to be the production of the first block containing a minimum of 50 Enhanced Child Restraint Systems and a maximum of 5,000 Enhanced Child</w:t>
      </w:r>
      <w:r>
        <w:t xml:space="preserve"> Restraint Systems.</w:t>
      </w:r>
    </w:p>
    <w:p w14:paraId="61BA1267" w14:textId="77777777" w:rsidR="003B0EDE" w:rsidRPr="003B0EDE" w:rsidRDefault="003B0EDE" w:rsidP="00A26F5D">
      <w:pPr>
        <w:pStyle w:val="para"/>
      </w:pPr>
      <w:r w:rsidRPr="003B0EDE">
        <w:t>9.2.1.</w:t>
      </w:r>
      <w:r w:rsidRPr="003B0EDE">
        <w:tab/>
        <w:t>Dynamic tests for frontal and rear impact</w:t>
      </w:r>
    </w:p>
    <w:p w14:paraId="59916286" w14:textId="77777777" w:rsidR="005B5561" w:rsidRDefault="005B5561" w:rsidP="00A26F5D">
      <w:pPr>
        <w:pStyle w:val="para"/>
      </w:pPr>
      <w:r w:rsidRPr="000F1A9A">
        <w:t xml:space="preserve">9.2.1.1. </w:t>
      </w:r>
      <w:r w:rsidRPr="000F1A9A">
        <w:tab/>
        <w:t>Five Enhanced Child Restraint Systems shall be subjected to the dynamic test described in paragraph 7.1.3. above. The Technical Service that conducted the type approval tests shall choose the conditions that produced the maximum horizontal head excursion during the type approval dynamic tests, excluding the conditions described in paragraphs 6.6.4.1.6.1.1., 6.6.4.1.6.1.2. and paragraph 6.6.4.1.8.2. above. All the five Enhanced Child Restraint Systems shall be tested under the same conditions.</w:t>
      </w:r>
    </w:p>
    <w:p w14:paraId="31D722A8" w14:textId="77777777" w:rsidR="009A5CAE" w:rsidRPr="009A5CAE" w:rsidRDefault="009A5CAE" w:rsidP="00A26F5D">
      <w:pPr>
        <w:pStyle w:val="para"/>
      </w:pPr>
      <w:r w:rsidRPr="009A5CAE">
        <w:t>9.2.1.2.</w:t>
      </w:r>
      <w:r w:rsidRPr="009A5CAE">
        <w:tab/>
        <w:t>For each test described in paragraph 9.2.1.1. above, the injury criteria described in paragraph 6.6.4.3.1. above; and</w:t>
      </w:r>
    </w:p>
    <w:p w14:paraId="255949B8" w14:textId="77777777" w:rsidR="009A5CAE" w:rsidRPr="009A5CAE" w:rsidRDefault="009A5CAE" w:rsidP="00A26F5D">
      <w:pPr>
        <w:pStyle w:val="para"/>
        <w:ind w:firstLine="0"/>
      </w:pPr>
      <w:r w:rsidRPr="009A5CAE">
        <w:t>For forward facing the head excursion described in paragraph 6.6.4.4.1.1. above;</w:t>
      </w:r>
    </w:p>
    <w:p w14:paraId="6D6DE4A5" w14:textId="77777777" w:rsidR="009A5CAE" w:rsidRPr="009A5CAE" w:rsidRDefault="009A5CAE" w:rsidP="00A26F5D">
      <w:pPr>
        <w:pStyle w:val="para"/>
        <w:ind w:firstLine="0"/>
      </w:pPr>
      <w:r w:rsidRPr="009A5CAE">
        <w:lastRenderedPageBreak/>
        <w:t>For rearward facing and carrycots the head excursion described in paragraph 6.6.4.4.1.2.1. above;</w:t>
      </w:r>
    </w:p>
    <w:p w14:paraId="2BE96EC0" w14:textId="77777777" w:rsidR="009A5CAE" w:rsidRPr="009A5CAE" w:rsidRDefault="009A5CAE" w:rsidP="00A26F5D">
      <w:pPr>
        <w:pStyle w:val="para"/>
        <w:ind w:firstLine="0"/>
      </w:pPr>
      <w:r>
        <w:t>Shall be measured.</w:t>
      </w:r>
    </w:p>
    <w:p w14:paraId="0BBE3777" w14:textId="77777777" w:rsidR="003B0EDE" w:rsidRPr="003B0EDE" w:rsidRDefault="003B0EDE" w:rsidP="00A26F5D">
      <w:pPr>
        <w:pStyle w:val="para"/>
      </w:pPr>
      <w:r w:rsidRPr="003B0EDE">
        <w:t>9.2.1.3.</w:t>
      </w:r>
      <w:r w:rsidRPr="003B0EDE">
        <w:tab/>
        <w:t>The maximum head excursion results shall comply with the following two conditions:</w:t>
      </w:r>
    </w:p>
    <w:p w14:paraId="1B627925" w14:textId="77777777" w:rsidR="003B0EDE" w:rsidRPr="003B0EDE" w:rsidRDefault="003B0EDE" w:rsidP="00A26F5D">
      <w:pPr>
        <w:pStyle w:val="para"/>
      </w:pPr>
      <w:r w:rsidRPr="003B0EDE">
        <w:t>9.2.1.3.1.</w:t>
      </w:r>
      <w:r w:rsidRPr="003B0EDE">
        <w:tab/>
        <w:t>No value shall exceed 1.05 L, and</w:t>
      </w:r>
    </w:p>
    <w:p w14:paraId="2BCE3AAA" w14:textId="2EBB6F85" w:rsidR="003B0EDE" w:rsidRPr="003B0EDE" w:rsidRDefault="003B0EDE" w:rsidP="00A26F5D">
      <w:pPr>
        <w:pStyle w:val="para"/>
        <w:ind w:firstLine="0"/>
      </w:pPr>
      <w:r w:rsidRPr="003B0EDE">
        <w:t>X + S shall not exceed L</w:t>
      </w:r>
    </w:p>
    <w:p w14:paraId="21AD4468" w14:textId="3F1549C2" w:rsidR="00FD0EE6" w:rsidRDefault="003B0EDE" w:rsidP="00A26F5D">
      <w:pPr>
        <w:pStyle w:val="para"/>
        <w:ind w:firstLine="0"/>
      </w:pPr>
      <w:r w:rsidRPr="003B0EDE">
        <w:t xml:space="preserve">Where: </w:t>
      </w:r>
    </w:p>
    <w:p w14:paraId="0F26098C" w14:textId="77777777" w:rsidR="003B0EDE" w:rsidRPr="003B0EDE" w:rsidRDefault="003B0EDE" w:rsidP="00A26F5D">
      <w:pPr>
        <w:pStyle w:val="para"/>
        <w:ind w:firstLine="0"/>
      </w:pPr>
      <w:r w:rsidRPr="003B0EDE">
        <w:t>L = the limit value prescribed</w:t>
      </w:r>
    </w:p>
    <w:p w14:paraId="41490970" w14:textId="67B21396" w:rsidR="003B0EDE" w:rsidRPr="003B0EDE" w:rsidRDefault="003B0EDE" w:rsidP="00A26F5D">
      <w:pPr>
        <w:pStyle w:val="para"/>
        <w:ind w:firstLine="0"/>
      </w:pPr>
      <w:r w:rsidRPr="003B0EDE">
        <w:t>X = the mean of the values</w:t>
      </w:r>
    </w:p>
    <w:p w14:paraId="29FBF5C4" w14:textId="35A64C44" w:rsidR="003B0EDE" w:rsidRPr="003B0EDE" w:rsidRDefault="003B0EDE" w:rsidP="00A26F5D">
      <w:pPr>
        <w:pStyle w:val="para"/>
        <w:ind w:firstLine="0"/>
      </w:pPr>
      <w:r w:rsidRPr="003B0EDE">
        <w:t>S = the standard deviation of the values.</w:t>
      </w:r>
    </w:p>
    <w:p w14:paraId="42101F25" w14:textId="5B7249DE" w:rsidR="003B0EDE" w:rsidRPr="003B0EDE" w:rsidRDefault="003B0EDE" w:rsidP="00A26F5D">
      <w:pPr>
        <w:pStyle w:val="para"/>
      </w:pPr>
      <w:r w:rsidRPr="003B0EDE">
        <w:t>9.2.1.3.2.</w:t>
      </w:r>
      <w:r w:rsidRPr="003B0EDE">
        <w:tab/>
        <w:t>The injury criteria results shall comply with the requirements of paragraph 6.6.4.3.1.</w:t>
      </w:r>
      <w:r w:rsidR="00FD0EE6" w:rsidRPr="00FD0EE6">
        <w:t xml:space="preserve"> </w:t>
      </w:r>
      <w:r w:rsidR="00FD0EE6">
        <w:t>above</w:t>
      </w:r>
      <w:r w:rsidRPr="003B0EDE">
        <w:t xml:space="preserve"> and, in addition, the X + S condition in paragraph 9.2.1.3.1. </w:t>
      </w:r>
      <w:r w:rsidR="00FD0EE6">
        <w:t>above</w:t>
      </w:r>
      <w:r w:rsidR="00FD0EE6" w:rsidRPr="003B0EDE">
        <w:t xml:space="preserve"> </w:t>
      </w:r>
      <w:r w:rsidRPr="003B0EDE">
        <w:t>shall be applied to the 3 ms clipped injury criteria results (as defined in para</w:t>
      </w:r>
      <w:r w:rsidR="00913D5E">
        <w:t>graph</w:t>
      </w:r>
      <w:r w:rsidRPr="003B0EDE">
        <w:t> 6.6.4.3.1.</w:t>
      </w:r>
      <w:r w:rsidR="00FD0EE6" w:rsidRPr="00FD0EE6">
        <w:t xml:space="preserve"> </w:t>
      </w:r>
      <w:r w:rsidR="00FD0EE6">
        <w:t>above</w:t>
      </w:r>
      <w:r w:rsidRPr="003B0EDE">
        <w:t>) and recorded for information only.</w:t>
      </w:r>
    </w:p>
    <w:p w14:paraId="7F879818" w14:textId="77777777" w:rsidR="00F96EAC" w:rsidRPr="00F96EAC" w:rsidRDefault="00F96EAC" w:rsidP="00A26F5D">
      <w:pPr>
        <w:pStyle w:val="para"/>
      </w:pPr>
      <w:r w:rsidRPr="00F96EAC">
        <w:t>9.2.2.</w:t>
      </w:r>
      <w:r w:rsidRPr="00F96EAC">
        <w:tab/>
        <w:t>Dynamic tests for lateral impact</w:t>
      </w:r>
    </w:p>
    <w:p w14:paraId="0FE2BFC4" w14:textId="77777777" w:rsidR="00F96EAC" w:rsidRPr="00F96EAC" w:rsidRDefault="00F96EAC" w:rsidP="00A26F5D">
      <w:pPr>
        <w:pStyle w:val="para"/>
      </w:pPr>
      <w:r w:rsidRPr="00F96EAC">
        <w:tab/>
        <w:t>The monitoring of head acceleration on production samples will define acceptance criteria in lateral impact for production qualification as defined in paragraph 9. (to be review before finalising phase 3).</w:t>
      </w:r>
    </w:p>
    <w:p w14:paraId="1A45D8F4" w14:textId="77777777" w:rsidR="003B0EDE" w:rsidRPr="003B0EDE" w:rsidRDefault="003B0EDE" w:rsidP="00A26F5D">
      <w:pPr>
        <w:pStyle w:val="para"/>
      </w:pPr>
      <w:r w:rsidRPr="003B0EDE">
        <w:t>9.2.3.</w:t>
      </w:r>
      <w:r w:rsidRPr="003B0EDE">
        <w:tab/>
        <w:t xml:space="preserve">Control of </w:t>
      </w:r>
      <w:r w:rsidR="00421772">
        <w:t>m</w:t>
      </w:r>
      <w:r w:rsidR="00421772" w:rsidRPr="003B0EDE">
        <w:t>arkings</w:t>
      </w:r>
    </w:p>
    <w:p w14:paraId="04A0C590" w14:textId="77777777" w:rsidR="003B0EDE" w:rsidRPr="003B0EDE" w:rsidRDefault="003B0EDE" w:rsidP="00A26F5D">
      <w:pPr>
        <w:pStyle w:val="para"/>
      </w:pPr>
      <w:r w:rsidRPr="003B0EDE">
        <w:t>9.2.3.1.</w:t>
      </w:r>
      <w:r w:rsidRPr="003B0EDE">
        <w:tab/>
        <w:t>The Technical Service that conducted the approval tests shall verify that the markings conform to the requirements of paragraph 4.</w:t>
      </w:r>
      <w:r w:rsidR="00FD0EE6">
        <w:t xml:space="preserve"> of this Regulation.</w:t>
      </w:r>
    </w:p>
    <w:p w14:paraId="26C7CC47" w14:textId="77777777" w:rsidR="003B0EDE" w:rsidRPr="003B0EDE" w:rsidRDefault="003B0EDE" w:rsidP="00A26F5D">
      <w:pPr>
        <w:pStyle w:val="para"/>
      </w:pPr>
      <w:r w:rsidRPr="003B0EDE">
        <w:t>9.2.3.2.</w:t>
      </w:r>
      <w:r w:rsidRPr="003B0EDE">
        <w:tab/>
        <w:t xml:space="preserve">Control of </w:t>
      </w:r>
      <w:r w:rsidR="004444C0" w:rsidRPr="003B0EDE">
        <w:t>instructions on installation and the instructions for u</w:t>
      </w:r>
      <w:r w:rsidRPr="003B0EDE">
        <w:t>se.</w:t>
      </w:r>
    </w:p>
    <w:p w14:paraId="59F484A7" w14:textId="77777777" w:rsidR="003B0EDE" w:rsidRPr="003B0EDE" w:rsidRDefault="003B0EDE" w:rsidP="00A26F5D">
      <w:pPr>
        <w:pStyle w:val="para"/>
      </w:pPr>
      <w:r w:rsidRPr="003B0EDE">
        <w:t>9.2.3.3.</w:t>
      </w:r>
      <w:r w:rsidRPr="003B0EDE">
        <w:tab/>
        <w:t>The Technical Service that conducted the approval tests shall verify that the instructions on installation and the instructions for use conform to paragraph 14.</w:t>
      </w:r>
      <w:r w:rsidR="00FD0EE6">
        <w:t xml:space="preserve"> of this Regulation.</w:t>
      </w:r>
    </w:p>
    <w:p w14:paraId="1491D1BD" w14:textId="77777777" w:rsidR="003B0EDE" w:rsidRPr="003B0EDE" w:rsidRDefault="003B0EDE" w:rsidP="004A516E">
      <w:pPr>
        <w:pStyle w:val="HChG"/>
      </w:pPr>
      <w:bookmarkStart w:id="34" w:name="_Toc247876770"/>
      <w:bookmarkStart w:id="35" w:name="_Toc247880257"/>
      <w:bookmarkStart w:id="36" w:name="_Toc247880902"/>
      <w:bookmarkStart w:id="37" w:name="_Toc254772945"/>
      <w:r w:rsidRPr="003B0EDE">
        <w:tab/>
      </w:r>
      <w:r w:rsidRPr="003B0EDE">
        <w:tab/>
      </w:r>
      <w:bookmarkStart w:id="38" w:name="_Toc355000734"/>
      <w:r w:rsidRPr="003B0EDE">
        <w:t>10.</w:t>
      </w:r>
      <w:r w:rsidRPr="003B0EDE">
        <w:tab/>
      </w:r>
      <w:r w:rsidRPr="003B0EDE">
        <w:tab/>
        <w:t>Conformity of production and routine tests</w:t>
      </w:r>
      <w:bookmarkEnd w:id="34"/>
      <w:bookmarkEnd w:id="35"/>
      <w:bookmarkEnd w:id="36"/>
      <w:bookmarkEnd w:id="37"/>
      <w:bookmarkEnd w:id="38"/>
    </w:p>
    <w:p w14:paraId="3927F5AF" w14:textId="2B5246D8" w:rsidR="003B0EDE" w:rsidRPr="003B0EDE" w:rsidRDefault="003B0EDE" w:rsidP="00A26F5D">
      <w:pPr>
        <w:pStyle w:val="para"/>
        <w:ind w:firstLine="0"/>
      </w:pPr>
      <w:r w:rsidRPr="003B0EDE">
        <w:t xml:space="preserve">The conformity of production procedures shall comply with those set out in the Agreement, </w:t>
      </w:r>
      <w:r w:rsidR="00187D34">
        <w:t>Schedule 1 (E/ECE/TRANS/505/Rev.3)</w:t>
      </w:r>
      <w:r w:rsidRPr="003B0EDE">
        <w:t>, with the following requirements:</w:t>
      </w:r>
    </w:p>
    <w:p w14:paraId="4D0912FD" w14:textId="77777777" w:rsidR="003B0EDE" w:rsidRPr="003B0EDE" w:rsidRDefault="003B0EDE" w:rsidP="00A26F5D">
      <w:pPr>
        <w:pStyle w:val="para"/>
      </w:pPr>
      <w:r w:rsidRPr="003B0EDE">
        <w:t>10.1.</w:t>
      </w:r>
      <w:r w:rsidRPr="003B0EDE">
        <w:tab/>
        <w:t xml:space="preserve">Any </w:t>
      </w:r>
      <w:r w:rsidR="00122BFE">
        <w:t xml:space="preserve">Enhanced </w:t>
      </w:r>
      <w:r w:rsidRPr="003B0EDE">
        <w:t>Child Restraint System approved to this Regulation shall be so manufactured as to conform to the type approved by meeting the requirements set forth in paragraphs 6. to 7. above.</w:t>
      </w:r>
    </w:p>
    <w:p w14:paraId="2A9D8A71" w14:textId="52039F4E" w:rsidR="00E011A5" w:rsidRPr="003B0EDE" w:rsidRDefault="003B0EDE" w:rsidP="00997AA0">
      <w:pPr>
        <w:pStyle w:val="para"/>
      </w:pPr>
      <w:r w:rsidRPr="003B0EDE">
        <w:t>10.2.</w:t>
      </w:r>
      <w:r w:rsidRPr="003B0EDE">
        <w:tab/>
        <w:t>The minimum requirements for conformity of production control procedures set forth in Annex 12</w:t>
      </w:r>
      <w:r w:rsidRPr="003B0EDE">
        <w:rPr>
          <w:b/>
        </w:rPr>
        <w:t xml:space="preserve"> </w:t>
      </w:r>
      <w:r w:rsidRPr="003B0EDE">
        <w:t>to this Regulation shall be complied with.</w:t>
      </w:r>
    </w:p>
    <w:p w14:paraId="23E3FA2E" w14:textId="77777777" w:rsidR="003B0EDE" w:rsidRPr="003B0EDE" w:rsidRDefault="003B0EDE" w:rsidP="00E011A5">
      <w:pPr>
        <w:pStyle w:val="para"/>
      </w:pPr>
      <w:r w:rsidRPr="003B0EDE">
        <w:t>10.3.</w:t>
      </w:r>
      <w:r w:rsidRPr="003B0EDE">
        <w:tab/>
        <w:t>The</w:t>
      </w:r>
      <w:r w:rsidR="00421772">
        <w:t xml:space="preserve"> Type Approval Authority </w:t>
      </w:r>
      <w:r w:rsidRPr="003B0EDE">
        <w:t>which has granted type approval may at any time verify the conformity control methods applied in each production facility. The normal frequency of these verifications shall be twice a year.</w:t>
      </w:r>
    </w:p>
    <w:p w14:paraId="7C017DF7" w14:textId="4AB17DA3" w:rsidR="003B0EDE" w:rsidRPr="003B0EDE" w:rsidRDefault="003B0EDE" w:rsidP="00997AA0">
      <w:pPr>
        <w:pStyle w:val="HChG"/>
        <w:ind w:left="2268"/>
      </w:pPr>
      <w:bookmarkStart w:id="39" w:name="_Toc247876771"/>
      <w:bookmarkStart w:id="40" w:name="_Toc247880258"/>
      <w:bookmarkStart w:id="41" w:name="_Toc247880903"/>
      <w:bookmarkStart w:id="42" w:name="_Toc254772946"/>
      <w:bookmarkStart w:id="43" w:name="_Toc355000735"/>
      <w:r w:rsidRPr="003B0EDE">
        <w:lastRenderedPageBreak/>
        <w:t>11.</w:t>
      </w:r>
      <w:r w:rsidRPr="003B0EDE">
        <w:tab/>
      </w:r>
      <w:r w:rsidRPr="003B0EDE">
        <w:tab/>
        <w:t xml:space="preserve">Modification and extension of approval of </w:t>
      </w:r>
      <w:bookmarkEnd w:id="39"/>
      <w:bookmarkEnd w:id="40"/>
      <w:bookmarkEnd w:id="41"/>
      <w:bookmarkEnd w:id="42"/>
      <w:bookmarkEnd w:id="43"/>
      <w:r w:rsidR="00122BFE">
        <w:t xml:space="preserve">an </w:t>
      </w:r>
      <w:r w:rsidR="00305AD6">
        <w:tab/>
      </w:r>
      <w:r w:rsidR="00122BFE">
        <w:t>Enhanced Child Restraint System</w:t>
      </w:r>
    </w:p>
    <w:p w14:paraId="604A62F7" w14:textId="4315B6ED" w:rsidR="003B0EDE" w:rsidRPr="003B0EDE" w:rsidRDefault="003B0EDE" w:rsidP="00997AA0">
      <w:pPr>
        <w:pStyle w:val="para"/>
        <w:keepNext/>
        <w:keepLines/>
      </w:pPr>
      <w:r w:rsidRPr="003B0EDE">
        <w:t>11.1.</w:t>
      </w:r>
      <w:r w:rsidRPr="003B0EDE">
        <w:tab/>
        <w:t xml:space="preserve">Every modification of </w:t>
      </w:r>
      <w:r w:rsidR="00060A7A">
        <w:t>an Enhanced Child Restraint System</w:t>
      </w:r>
      <w:r w:rsidR="00FD7858">
        <w:t xml:space="preserve"> </w:t>
      </w:r>
      <w:r w:rsidRPr="003B0EDE">
        <w:t>shall be notified to the</w:t>
      </w:r>
      <w:r w:rsidR="00421772">
        <w:t xml:space="preserve"> Type Approval Authority </w:t>
      </w:r>
      <w:r w:rsidRPr="003B0EDE">
        <w:t xml:space="preserve">which approved the </w:t>
      </w:r>
      <w:r w:rsidR="00122BFE">
        <w:t xml:space="preserve">Enhanced </w:t>
      </w:r>
      <w:r w:rsidR="004600B9">
        <w:t>C</w:t>
      </w:r>
      <w:r w:rsidR="004600B9" w:rsidRPr="003B0EDE">
        <w:t xml:space="preserve">hild </w:t>
      </w:r>
      <w:r w:rsidR="004600B9">
        <w:t>R</w:t>
      </w:r>
      <w:r w:rsidR="004600B9" w:rsidRPr="003B0EDE">
        <w:t xml:space="preserve">estraint </w:t>
      </w:r>
      <w:r w:rsidR="004600B9">
        <w:t>System</w:t>
      </w:r>
      <w:r w:rsidRPr="003B0EDE">
        <w:t>. The</w:t>
      </w:r>
      <w:r w:rsidR="00421772">
        <w:t xml:space="preserve"> Type Approval Authority </w:t>
      </w:r>
      <w:r w:rsidRPr="003B0EDE">
        <w:t>may then either:</w:t>
      </w:r>
    </w:p>
    <w:p w14:paraId="20C38FD9" w14:textId="77777777" w:rsidR="003B0EDE" w:rsidRPr="003B0EDE" w:rsidRDefault="003B0EDE" w:rsidP="00997AA0">
      <w:pPr>
        <w:pStyle w:val="para"/>
        <w:keepNext/>
        <w:keepLines/>
      </w:pPr>
      <w:r w:rsidRPr="003B0EDE">
        <w:t>11.1.1.</w:t>
      </w:r>
      <w:r w:rsidRPr="003B0EDE">
        <w:tab/>
        <w:t xml:space="preserve">Consider that the modifications made are unlikely to have an appreciable adverse effect and that in any case the </w:t>
      </w:r>
      <w:r w:rsidR="00122BFE">
        <w:t xml:space="preserve">Enhanced </w:t>
      </w:r>
      <w:r w:rsidR="00FD7858">
        <w:t>C</w:t>
      </w:r>
      <w:r w:rsidR="00FD7858" w:rsidRPr="003B0EDE">
        <w:t xml:space="preserve">hild </w:t>
      </w:r>
      <w:r w:rsidR="00FD7858">
        <w:t>R</w:t>
      </w:r>
      <w:r w:rsidR="00FD7858" w:rsidRPr="003B0EDE">
        <w:t xml:space="preserve">estraint </w:t>
      </w:r>
      <w:r w:rsidR="00FD7858">
        <w:t>System</w:t>
      </w:r>
      <w:r w:rsidRPr="003B0EDE">
        <w:t xml:space="preserve"> still complies with the requirements; or</w:t>
      </w:r>
    </w:p>
    <w:p w14:paraId="097243D0" w14:textId="77777777" w:rsidR="000557C4" w:rsidRDefault="003B0EDE" w:rsidP="00A26F5D">
      <w:pPr>
        <w:pStyle w:val="para"/>
        <w:rPr>
          <w:bCs/>
          <w:lang w:val="en-US"/>
        </w:rPr>
      </w:pPr>
      <w:r w:rsidRPr="003B0EDE">
        <w:t>11.1.2.</w:t>
      </w:r>
      <w:r w:rsidRPr="003B0EDE">
        <w:tab/>
        <w:t>Require a further test report from the Technical Service responsible for conducting the tests.</w:t>
      </w:r>
      <w:r w:rsidR="000557C4" w:rsidRPr="000557C4">
        <w:rPr>
          <w:bCs/>
          <w:lang w:val="en-US"/>
        </w:rPr>
        <w:t xml:space="preserve"> </w:t>
      </w:r>
    </w:p>
    <w:p w14:paraId="36C98CDB" w14:textId="4B837638" w:rsidR="003B0EDE" w:rsidRPr="003B0EDE" w:rsidRDefault="003B0EDE" w:rsidP="00A26F5D">
      <w:pPr>
        <w:pStyle w:val="para"/>
      </w:pPr>
      <w:r w:rsidRPr="003B0EDE">
        <w:t>11.2.</w:t>
      </w:r>
      <w:r w:rsidRPr="003B0EDE">
        <w:tab/>
        <w:t xml:space="preserve">Confirmation or refusal of approval, specifying the alterations, shall be communicated by the procedure specified in paragraph 5.3. above to the </w:t>
      </w:r>
      <w:r w:rsidR="00983783">
        <w:t xml:space="preserve">Contracting </w:t>
      </w:r>
      <w:r w:rsidRPr="003B0EDE">
        <w:t>Parties to the Agreement applying this Regulation.</w:t>
      </w:r>
    </w:p>
    <w:p w14:paraId="6D2D878C" w14:textId="0D5B1E82" w:rsidR="003B0EDE" w:rsidRDefault="003B0EDE" w:rsidP="00A26F5D">
      <w:pPr>
        <w:pStyle w:val="para"/>
      </w:pPr>
      <w:r w:rsidRPr="003B0EDE">
        <w:t>11.3.</w:t>
      </w:r>
      <w:r w:rsidRPr="003B0EDE">
        <w:tab/>
        <w:t xml:space="preserve">The </w:t>
      </w:r>
      <w:r w:rsidR="00421772">
        <w:t>Type Approval Authority</w:t>
      </w:r>
      <w:r w:rsidRPr="003B0EDE">
        <w:t xml:space="preserve"> issuing the extension of approval shall assign a series number for such an extension and inform thereof the other </w:t>
      </w:r>
      <w:r w:rsidR="00983783">
        <w:t xml:space="preserve">Contracting </w:t>
      </w:r>
      <w:r w:rsidRPr="003B0EDE">
        <w:t>Parties to the 1958 Agreement applying this Regulation by means of a communication form conforming to the model in Annex 1 to this Regulation.</w:t>
      </w:r>
    </w:p>
    <w:p w14:paraId="06B5E579" w14:textId="77777777" w:rsidR="00F96EAC" w:rsidRDefault="00F96EAC" w:rsidP="00F96EAC">
      <w:pPr>
        <w:pStyle w:val="para"/>
      </w:pPr>
      <w:r>
        <w:rPr>
          <w:lang w:val="en-US"/>
        </w:rPr>
        <w:t>11.4.</w:t>
      </w:r>
      <w:r>
        <w:rPr>
          <w:lang w:val="en-US"/>
        </w:rPr>
        <w:tab/>
      </w:r>
      <w:r>
        <w:t>If a further test report is required, compare the horizontal head excursion result with the worst case from all results previously recorded:</w:t>
      </w:r>
    </w:p>
    <w:p w14:paraId="0B30FDBF" w14:textId="7E626987" w:rsidR="00F96EAC" w:rsidRDefault="00F96EAC" w:rsidP="00F96EAC">
      <w:pPr>
        <w:pStyle w:val="a"/>
      </w:pPr>
      <w:r>
        <w:t>(a)</w:t>
      </w:r>
      <w:r>
        <w:tab/>
        <w:t xml:space="preserve">If the excursion is greater, then new production qualification testing </w:t>
      </w:r>
      <w:r w:rsidR="00782D5A">
        <w:t>shall</w:t>
      </w:r>
      <w:r>
        <w:t xml:space="preserve"> be carried out;</w:t>
      </w:r>
    </w:p>
    <w:p w14:paraId="718330FF" w14:textId="77777777" w:rsidR="00F96EAC" w:rsidRPr="0084615E" w:rsidRDefault="00F96EAC" w:rsidP="0084615E">
      <w:pPr>
        <w:pStyle w:val="a"/>
        <w:rPr>
          <w:bCs/>
        </w:rPr>
      </w:pPr>
      <w:r>
        <w:t>(b)</w:t>
      </w:r>
      <w:r>
        <w:tab/>
        <w:t>If the excursion is less, production qualification tests do not need to be carried out.</w:t>
      </w:r>
    </w:p>
    <w:p w14:paraId="50FB91B5" w14:textId="77777777" w:rsidR="003B0EDE" w:rsidRPr="003B0EDE" w:rsidRDefault="003B0EDE" w:rsidP="004A516E">
      <w:pPr>
        <w:pStyle w:val="HChG"/>
      </w:pPr>
      <w:bookmarkStart w:id="44" w:name="_Toc247876772"/>
      <w:bookmarkStart w:id="45" w:name="_Toc247880259"/>
      <w:bookmarkStart w:id="46" w:name="_Toc247880904"/>
      <w:bookmarkStart w:id="47" w:name="_Toc254772947"/>
      <w:r w:rsidRPr="003B0EDE">
        <w:tab/>
      </w:r>
      <w:r w:rsidRPr="003B0EDE">
        <w:tab/>
      </w:r>
      <w:bookmarkStart w:id="48" w:name="_Toc355000736"/>
      <w:r w:rsidRPr="003B0EDE">
        <w:t>12.</w:t>
      </w:r>
      <w:r w:rsidRPr="003B0EDE">
        <w:tab/>
      </w:r>
      <w:r w:rsidRPr="003B0EDE">
        <w:tab/>
        <w:t>Penalties for non-conformity of production</w:t>
      </w:r>
      <w:bookmarkEnd w:id="44"/>
      <w:bookmarkEnd w:id="45"/>
      <w:bookmarkEnd w:id="46"/>
      <w:bookmarkEnd w:id="47"/>
      <w:bookmarkEnd w:id="48"/>
    </w:p>
    <w:p w14:paraId="5E11BC52" w14:textId="14559C3B" w:rsidR="003B0EDE" w:rsidRPr="003B0EDE" w:rsidRDefault="003B0EDE" w:rsidP="00A26F5D">
      <w:pPr>
        <w:pStyle w:val="para"/>
      </w:pPr>
      <w:r w:rsidRPr="003B0EDE">
        <w:t>12.1.</w:t>
      </w:r>
      <w:r w:rsidRPr="003B0EDE">
        <w:tab/>
        <w:t xml:space="preserve">The approval granted in respect of </w:t>
      </w:r>
      <w:r w:rsidR="00060A7A">
        <w:t>an Enhanced Child Restraint System</w:t>
      </w:r>
      <w:r w:rsidRPr="003B0EDE">
        <w:t xml:space="preserve"> pursuant to this Regulation may be withdrawn if </w:t>
      </w:r>
      <w:r w:rsidR="00060A7A">
        <w:t>an Enhanced Child Restraint System</w:t>
      </w:r>
      <w:r w:rsidRPr="003B0EDE">
        <w:t xml:space="preserve"> bearing the particulars referred to in paragraph 5.4.</w:t>
      </w:r>
      <w:r w:rsidR="00FD0EE6" w:rsidRPr="00FD0EE6">
        <w:t xml:space="preserve"> </w:t>
      </w:r>
      <w:r w:rsidR="00FD7858">
        <w:t>of this Regulation</w:t>
      </w:r>
      <w:r w:rsidRPr="003B0EDE">
        <w:t xml:space="preserve"> fails to pass the random checks described in paragraph 9.</w:t>
      </w:r>
      <w:r w:rsidR="00FD0EE6" w:rsidRPr="00FD0EE6">
        <w:t xml:space="preserve"> </w:t>
      </w:r>
      <w:r w:rsidR="00FD0EE6">
        <w:t>above</w:t>
      </w:r>
      <w:r w:rsidRPr="003B0EDE">
        <w:t xml:space="preserve"> or does not conform to the type approved.</w:t>
      </w:r>
    </w:p>
    <w:p w14:paraId="69728162" w14:textId="39088F2F" w:rsidR="003B0EDE" w:rsidRPr="003B0EDE" w:rsidRDefault="003B0EDE" w:rsidP="00A26F5D">
      <w:pPr>
        <w:pStyle w:val="para"/>
      </w:pPr>
      <w:r w:rsidRPr="003B0EDE">
        <w:t>12.2.</w:t>
      </w:r>
      <w:r w:rsidRPr="003B0EDE">
        <w:tab/>
        <w:t xml:space="preserve">If a </w:t>
      </w:r>
      <w:r w:rsidR="00A95B06">
        <w:t xml:space="preserve">Contracting </w:t>
      </w:r>
      <w:r w:rsidRPr="003B0EDE">
        <w:t>Party to the Agreement which applies this Regulation withdraws an approval it has previously granted, it shall forthwith so notify the other Contracting Parties applying this Regulation by means of a communication form conforming to the model in Annex 1 to this Regulation.</w:t>
      </w:r>
    </w:p>
    <w:p w14:paraId="68DA8682" w14:textId="77777777" w:rsidR="003B0EDE" w:rsidRPr="003B0EDE" w:rsidRDefault="003B0EDE" w:rsidP="004A516E">
      <w:pPr>
        <w:pStyle w:val="HChG"/>
      </w:pPr>
      <w:bookmarkStart w:id="49" w:name="_Toc247876773"/>
      <w:bookmarkStart w:id="50" w:name="_Toc247880260"/>
      <w:bookmarkStart w:id="51" w:name="_Toc247880905"/>
      <w:bookmarkStart w:id="52" w:name="_Toc254772948"/>
      <w:r w:rsidRPr="003B0EDE">
        <w:tab/>
      </w:r>
      <w:r w:rsidRPr="003B0EDE">
        <w:tab/>
      </w:r>
      <w:bookmarkStart w:id="53" w:name="_Toc355000737"/>
      <w:r w:rsidRPr="003B0EDE">
        <w:t>13.</w:t>
      </w:r>
      <w:r w:rsidRPr="003B0EDE">
        <w:tab/>
      </w:r>
      <w:r w:rsidRPr="003B0EDE">
        <w:tab/>
        <w:t>Production definit</w:t>
      </w:r>
      <w:r w:rsidR="00421772">
        <w:t>iv</w:t>
      </w:r>
      <w:r w:rsidRPr="003B0EDE">
        <w:t>ely discontinued</w:t>
      </w:r>
      <w:bookmarkEnd w:id="49"/>
      <w:bookmarkEnd w:id="50"/>
      <w:bookmarkEnd w:id="51"/>
      <w:bookmarkEnd w:id="52"/>
      <w:bookmarkEnd w:id="53"/>
    </w:p>
    <w:p w14:paraId="22671760" w14:textId="5FC20A33" w:rsidR="003B0EDE" w:rsidRPr="003B0EDE" w:rsidRDefault="003B0EDE" w:rsidP="00A26F5D">
      <w:pPr>
        <w:pStyle w:val="para"/>
      </w:pPr>
      <w:r w:rsidRPr="003B0EDE">
        <w:t>13.1.</w:t>
      </w:r>
      <w:r w:rsidRPr="003B0EDE">
        <w:tab/>
        <w:t xml:space="preserve">If the holder of the approval completely ceases to manufacture a specific type of </w:t>
      </w:r>
      <w:r w:rsidR="00122BFE">
        <w:t xml:space="preserve">Enhanced </w:t>
      </w:r>
      <w:r w:rsidR="00FD7858">
        <w:t>C</w:t>
      </w:r>
      <w:r w:rsidR="00FD7858" w:rsidRPr="003B0EDE">
        <w:t xml:space="preserve">hild </w:t>
      </w:r>
      <w:r w:rsidR="00FD7858">
        <w:t>R</w:t>
      </w:r>
      <w:r w:rsidR="00FD7858" w:rsidRPr="003B0EDE">
        <w:t xml:space="preserve">estraint </w:t>
      </w:r>
      <w:r w:rsidR="00FD7858">
        <w:t>System</w:t>
      </w:r>
      <w:r w:rsidRPr="003B0EDE">
        <w:t xml:space="preserve"> under this Regulation, he shall inform thereof the</w:t>
      </w:r>
      <w:r w:rsidR="00421772">
        <w:t xml:space="preserve"> Type Approval Authority </w:t>
      </w:r>
      <w:r w:rsidRPr="003B0EDE">
        <w:t>which granted the approval. Upon receiving the relevant communication, that</w:t>
      </w:r>
      <w:r w:rsidR="00421772">
        <w:t xml:space="preserve"> Type Approval Authority </w:t>
      </w:r>
      <w:r w:rsidRPr="003B0EDE">
        <w:t xml:space="preserve">shall inform the other </w:t>
      </w:r>
      <w:r w:rsidR="00983783">
        <w:t xml:space="preserve">Contracting </w:t>
      </w:r>
      <w:r w:rsidRPr="003B0EDE">
        <w:t>Parties to the Agreement which apply this Regulation by means of a communication form conforming to the model in Annex 1 to this Regulation.</w:t>
      </w:r>
    </w:p>
    <w:p w14:paraId="67F871CC" w14:textId="77777777" w:rsidR="003B0EDE" w:rsidRPr="003B0EDE" w:rsidRDefault="003B0EDE" w:rsidP="00997AA0">
      <w:pPr>
        <w:pStyle w:val="HChG"/>
      </w:pPr>
      <w:bookmarkStart w:id="54" w:name="_INFORMATION_FOR_USERS"/>
      <w:bookmarkStart w:id="55" w:name="_Toc247876774"/>
      <w:bookmarkStart w:id="56" w:name="_Toc247880261"/>
      <w:bookmarkStart w:id="57" w:name="_Toc247880906"/>
      <w:bookmarkStart w:id="58" w:name="_Toc254772949"/>
      <w:bookmarkEnd w:id="54"/>
      <w:r w:rsidRPr="003B0EDE">
        <w:lastRenderedPageBreak/>
        <w:tab/>
      </w:r>
      <w:r w:rsidRPr="003B0EDE">
        <w:tab/>
      </w:r>
      <w:bookmarkStart w:id="59" w:name="_Toc355000738"/>
      <w:r w:rsidRPr="003B0EDE">
        <w:t>14.</w:t>
      </w:r>
      <w:r w:rsidRPr="003B0EDE">
        <w:tab/>
      </w:r>
      <w:r w:rsidRPr="003B0EDE">
        <w:tab/>
        <w:t>Information for users</w:t>
      </w:r>
      <w:bookmarkEnd w:id="55"/>
      <w:bookmarkEnd w:id="56"/>
      <w:bookmarkEnd w:id="57"/>
      <w:bookmarkEnd w:id="58"/>
      <w:bookmarkEnd w:id="59"/>
    </w:p>
    <w:p w14:paraId="41329A97" w14:textId="77777777" w:rsidR="003B0EDE" w:rsidRPr="003B0EDE" w:rsidRDefault="003B0EDE" w:rsidP="00997AA0">
      <w:pPr>
        <w:pStyle w:val="para"/>
        <w:keepNext/>
        <w:keepLines/>
      </w:pPr>
      <w:r w:rsidRPr="003B0EDE">
        <w:t>14.1.</w:t>
      </w:r>
      <w:r w:rsidRPr="003B0EDE">
        <w:tab/>
        <w:t xml:space="preserve">Each </w:t>
      </w:r>
      <w:r w:rsidR="00122BFE">
        <w:t xml:space="preserve">Enhanced </w:t>
      </w:r>
      <w:r w:rsidR="00FD7858">
        <w:t>C</w:t>
      </w:r>
      <w:r w:rsidR="00FD7858" w:rsidRPr="003B0EDE">
        <w:t xml:space="preserve">hild </w:t>
      </w:r>
      <w:r w:rsidR="00FD7858">
        <w:t>R</w:t>
      </w:r>
      <w:r w:rsidR="00FD7858" w:rsidRPr="003B0EDE">
        <w:t xml:space="preserve">estraint </w:t>
      </w:r>
      <w:r w:rsidR="00FD7858">
        <w:t>System</w:t>
      </w:r>
      <w:r w:rsidRPr="003B0EDE">
        <w:t xml:space="preserve"> shall be accompanied by instructions in the language of the country where the device is sold with the following content:</w:t>
      </w:r>
    </w:p>
    <w:p w14:paraId="4D6179E2" w14:textId="77777777" w:rsidR="003B0EDE" w:rsidRPr="003B0EDE" w:rsidRDefault="003B0EDE" w:rsidP="00997AA0">
      <w:pPr>
        <w:pStyle w:val="para"/>
        <w:keepNext/>
        <w:keepLines/>
      </w:pPr>
      <w:r w:rsidRPr="003B0EDE">
        <w:t>14.2.</w:t>
      </w:r>
      <w:r w:rsidRPr="003B0EDE">
        <w:tab/>
        <w:t>Instructions on installation shall include the following points:</w:t>
      </w:r>
    </w:p>
    <w:p w14:paraId="2F8DA393" w14:textId="77777777" w:rsidR="004324D9" w:rsidRPr="00A564DE" w:rsidRDefault="004324D9" w:rsidP="00A26F5D">
      <w:pPr>
        <w:pStyle w:val="para"/>
      </w:pPr>
      <w:r w:rsidRPr="00A564DE">
        <w:t>14.2.1.</w:t>
      </w:r>
      <w:r w:rsidRPr="00A564DE">
        <w:tab/>
        <w:t>For i-Size category Enhanced Child Restraint Systems the following label shall be clearly visible on the exterior of the packing:</w:t>
      </w:r>
    </w:p>
    <w:tbl>
      <w:tblPr>
        <w:tblW w:w="0" w:type="auto"/>
        <w:tblInd w:w="2268" w:type="dxa"/>
        <w:tblBorders>
          <w:top w:val="single" w:sz="4" w:space="0" w:color="auto"/>
          <w:left w:val="single" w:sz="4" w:space="0" w:color="auto"/>
          <w:bottom w:val="single" w:sz="4" w:space="0" w:color="auto"/>
          <w:right w:val="single" w:sz="4" w:space="0" w:color="auto"/>
        </w:tblBorders>
        <w:tblCellMar>
          <w:left w:w="113" w:type="dxa"/>
          <w:right w:w="113" w:type="dxa"/>
        </w:tblCellMar>
        <w:tblLook w:val="04A0" w:firstRow="1" w:lastRow="0" w:firstColumn="1" w:lastColumn="0" w:noHBand="0" w:noVBand="1"/>
      </w:tblPr>
      <w:tblGrid>
        <w:gridCol w:w="6237"/>
      </w:tblGrid>
      <w:tr w:rsidR="004324D9" w:rsidRPr="00A564DE" w14:paraId="292C8EC4" w14:textId="77777777" w:rsidTr="00307581">
        <w:trPr>
          <w:cantSplit/>
        </w:trPr>
        <w:tc>
          <w:tcPr>
            <w:tcW w:w="6237" w:type="dxa"/>
            <w:tcBorders>
              <w:right w:val="single" w:sz="4" w:space="0" w:color="auto"/>
            </w:tcBorders>
            <w:shd w:val="clear" w:color="auto" w:fill="auto"/>
          </w:tcPr>
          <w:p w14:paraId="67C91B63" w14:textId="77777777" w:rsidR="004324D9" w:rsidRPr="00A564DE" w:rsidRDefault="004324D9" w:rsidP="00AD58EA">
            <w:pPr>
              <w:spacing w:before="40" w:after="40" w:line="240" w:lineRule="auto"/>
              <w:ind w:right="1134"/>
              <w:jc w:val="both"/>
            </w:pPr>
            <w:r w:rsidRPr="00A564DE">
              <w:rPr>
                <w:i/>
              </w:rPr>
              <w:t>Notice</w:t>
            </w:r>
          </w:p>
        </w:tc>
      </w:tr>
      <w:tr w:rsidR="004324D9" w:rsidRPr="00A564DE" w14:paraId="65AA4D53" w14:textId="77777777" w:rsidTr="00307581">
        <w:trPr>
          <w:cantSplit/>
        </w:trPr>
        <w:tc>
          <w:tcPr>
            <w:tcW w:w="6237" w:type="dxa"/>
            <w:tcBorders>
              <w:right w:val="single" w:sz="4" w:space="0" w:color="auto"/>
            </w:tcBorders>
            <w:shd w:val="clear" w:color="auto" w:fill="auto"/>
          </w:tcPr>
          <w:p w14:paraId="2D6DBAF6" w14:textId="335751F6" w:rsidR="004324D9" w:rsidRPr="00A564DE" w:rsidRDefault="004324D9" w:rsidP="00997AA0">
            <w:pPr>
              <w:spacing w:before="40" w:after="40" w:line="240" w:lineRule="auto"/>
              <w:jc w:val="both"/>
            </w:pPr>
            <w:r w:rsidRPr="00A564DE">
              <w:t xml:space="preserve">This is an i-Size Enhanced Child Restraint System. It is approved according to </w:t>
            </w:r>
            <w:r w:rsidR="00CD2EB5">
              <w:t>UN Regulation No</w:t>
            </w:r>
            <w:r w:rsidRPr="00A564DE">
              <w:t>.</w:t>
            </w:r>
            <w:r w:rsidR="00CD2EB5">
              <w:t xml:space="preserve"> </w:t>
            </w:r>
            <w:r w:rsidRPr="00A564DE">
              <w:t>129, for use in, i-Size compatible vehicle seating positions as indicated by vehicle manufacturers in the vehicle users</w:t>
            </w:r>
            <w:r w:rsidR="002B621E">
              <w:rPr>
                <w:noProof/>
                <w:lang w:val="en-US"/>
              </w:rPr>
              <w:t>'</w:t>
            </w:r>
            <w:r w:rsidRPr="00A564DE">
              <w:t xml:space="preserve"> manual.</w:t>
            </w:r>
          </w:p>
        </w:tc>
      </w:tr>
      <w:tr w:rsidR="004324D9" w:rsidRPr="00A564DE" w14:paraId="393FE879" w14:textId="77777777" w:rsidTr="00307581">
        <w:trPr>
          <w:cantSplit/>
        </w:trPr>
        <w:tc>
          <w:tcPr>
            <w:tcW w:w="6237" w:type="dxa"/>
            <w:tcBorders>
              <w:right w:val="single" w:sz="4" w:space="0" w:color="auto"/>
            </w:tcBorders>
            <w:shd w:val="clear" w:color="auto" w:fill="auto"/>
          </w:tcPr>
          <w:p w14:paraId="516560D0" w14:textId="77777777" w:rsidR="004324D9" w:rsidRPr="00A564DE" w:rsidRDefault="004324D9" w:rsidP="00997AA0">
            <w:pPr>
              <w:spacing w:before="40" w:after="40" w:line="240" w:lineRule="auto"/>
              <w:jc w:val="both"/>
            </w:pPr>
            <w:r w:rsidRPr="00A564DE">
              <w:t>If in doubt, consult either the Enhanced Child Restraint System manufacturer or the retailer.</w:t>
            </w:r>
          </w:p>
        </w:tc>
      </w:tr>
    </w:tbl>
    <w:p w14:paraId="78851FC8" w14:textId="77777777" w:rsidR="009E6C1F" w:rsidRPr="009E6C1F" w:rsidRDefault="009E6C1F" w:rsidP="00AD58EA">
      <w:pPr>
        <w:pStyle w:val="para"/>
        <w:keepNext/>
        <w:keepLines/>
        <w:spacing w:before="120"/>
      </w:pPr>
      <w:r w:rsidRPr="009E6C1F">
        <w:t>14.2.2.</w:t>
      </w:r>
      <w:r w:rsidRPr="009E6C1F">
        <w:tab/>
        <w:t>For i-Size booster seat category Enhanced Child Restraint Systems the following label shall be clearly visible on the exterior of the packing:</w:t>
      </w:r>
    </w:p>
    <w:tbl>
      <w:tblPr>
        <w:tblW w:w="0" w:type="auto"/>
        <w:tblInd w:w="2268" w:type="dxa"/>
        <w:tblBorders>
          <w:top w:val="single" w:sz="4" w:space="0" w:color="auto"/>
          <w:left w:val="single" w:sz="4" w:space="0" w:color="auto"/>
          <w:bottom w:val="single" w:sz="4" w:space="0" w:color="auto"/>
          <w:right w:val="single" w:sz="4" w:space="0" w:color="auto"/>
        </w:tblBorders>
        <w:tblCellMar>
          <w:left w:w="113" w:type="dxa"/>
          <w:right w:w="113" w:type="dxa"/>
        </w:tblCellMar>
        <w:tblLook w:val="04A0" w:firstRow="1" w:lastRow="0" w:firstColumn="1" w:lastColumn="0" w:noHBand="0" w:noVBand="1"/>
      </w:tblPr>
      <w:tblGrid>
        <w:gridCol w:w="6237"/>
      </w:tblGrid>
      <w:tr w:rsidR="009E6C1F" w14:paraId="6113FA7F" w14:textId="77777777" w:rsidTr="00211138">
        <w:trPr>
          <w:cantSplit/>
        </w:trPr>
        <w:tc>
          <w:tcPr>
            <w:tcW w:w="6237" w:type="dxa"/>
            <w:tcBorders>
              <w:right w:val="single" w:sz="4" w:space="0" w:color="auto"/>
            </w:tcBorders>
            <w:shd w:val="clear" w:color="auto" w:fill="auto"/>
          </w:tcPr>
          <w:p w14:paraId="2621284E" w14:textId="77777777" w:rsidR="009E6C1F" w:rsidRDefault="009E6C1F" w:rsidP="00AD58EA">
            <w:pPr>
              <w:keepNext/>
              <w:keepLines/>
              <w:spacing w:before="40" w:after="40" w:line="240" w:lineRule="auto"/>
              <w:ind w:right="1134"/>
              <w:jc w:val="both"/>
            </w:pPr>
            <w:r w:rsidRPr="002C79B5">
              <w:rPr>
                <w:i/>
              </w:rPr>
              <w:t>Notice</w:t>
            </w:r>
          </w:p>
        </w:tc>
      </w:tr>
      <w:tr w:rsidR="009E6C1F" w14:paraId="31AA55C2" w14:textId="77777777" w:rsidTr="00211138">
        <w:trPr>
          <w:cantSplit/>
        </w:trPr>
        <w:tc>
          <w:tcPr>
            <w:tcW w:w="6237" w:type="dxa"/>
            <w:tcBorders>
              <w:right w:val="single" w:sz="4" w:space="0" w:color="auto"/>
            </w:tcBorders>
            <w:shd w:val="clear" w:color="auto" w:fill="auto"/>
          </w:tcPr>
          <w:p w14:paraId="567DC2E3" w14:textId="63811C41" w:rsidR="009E6C1F" w:rsidRPr="0021588E" w:rsidRDefault="009E6C1F" w:rsidP="00997AA0">
            <w:pPr>
              <w:keepNext/>
              <w:keepLines/>
              <w:spacing w:before="40" w:after="40" w:line="240" w:lineRule="auto"/>
              <w:jc w:val="both"/>
              <w:rPr>
                <w:lang w:val="en-US"/>
              </w:rPr>
            </w:pPr>
            <w:r w:rsidRPr="0021588E">
              <w:rPr>
                <w:lang w:val="en-US"/>
              </w:rPr>
              <w:t xml:space="preserve">This is a i-Size booster seat Enhanced Child Restraint System. It is approved according to </w:t>
            </w:r>
            <w:r w:rsidR="002413A2">
              <w:rPr>
                <w:lang w:val="en-US"/>
              </w:rPr>
              <w:t xml:space="preserve">UN </w:t>
            </w:r>
            <w:r w:rsidRPr="0021588E">
              <w:rPr>
                <w:lang w:val="en-US"/>
              </w:rPr>
              <w:t>Regulation No. 129, for use primarily in " i-Size seating positions" as indicated by vehicle manufacturers in the vehicle user’s manual.</w:t>
            </w:r>
          </w:p>
        </w:tc>
      </w:tr>
      <w:tr w:rsidR="009E6C1F" w14:paraId="5A9D67D5" w14:textId="77777777" w:rsidTr="00211138">
        <w:trPr>
          <w:cantSplit/>
        </w:trPr>
        <w:tc>
          <w:tcPr>
            <w:tcW w:w="6237" w:type="dxa"/>
            <w:tcBorders>
              <w:right w:val="single" w:sz="4" w:space="0" w:color="auto"/>
            </w:tcBorders>
            <w:shd w:val="clear" w:color="auto" w:fill="auto"/>
          </w:tcPr>
          <w:p w14:paraId="6EA8BE67" w14:textId="77777777" w:rsidR="009E6C1F" w:rsidRPr="0021588E" w:rsidRDefault="009E6C1F" w:rsidP="00997AA0">
            <w:pPr>
              <w:spacing w:before="40" w:after="40" w:line="240" w:lineRule="auto"/>
              <w:jc w:val="both"/>
              <w:rPr>
                <w:lang w:val="en-US"/>
              </w:rPr>
            </w:pPr>
            <w:r w:rsidRPr="0021588E">
              <w:rPr>
                <w:lang w:val="en-US"/>
              </w:rPr>
              <w:t>If in doubt, consult either the Enhanced Child Restraint System manufacturer or the retailer.</w:t>
            </w:r>
          </w:p>
        </w:tc>
      </w:tr>
    </w:tbl>
    <w:p w14:paraId="4EEEA09B" w14:textId="077A10B7" w:rsidR="005B5561" w:rsidRPr="000F1A9A" w:rsidRDefault="005B5561" w:rsidP="00997AA0">
      <w:pPr>
        <w:pStyle w:val="SingleTxtG"/>
        <w:spacing w:before="120"/>
        <w:ind w:left="2268" w:hanging="1134"/>
        <w:rPr>
          <w:iCs/>
          <w:lang w:eastAsia="ar-SA"/>
        </w:rPr>
      </w:pPr>
      <w:r w:rsidRPr="000F1A9A">
        <w:rPr>
          <w:iCs/>
          <w:lang w:eastAsia="ar-SA"/>
        </w:rPr>
        <w:t xml:space="preserve">14.2.3. </w:t>
      </w:r>
      <w:r w:rsidRPr="000F1A9A">
        <w:rPr>
          <w:iCs/>
          <w:lang w:eastAsia="ar-SA"/>
        </w:rPr>
        <w:tab/>
        <w:t>For Universal Belted seat category Enhanced Child Restraint Systems the following label shall be clearly visible on the exterior of the packing:</w:t>
      </w:r>
    </w:p>
    <w:tbl>
      <w:tblPr>
        <w:tblW w:w="6237" w:type="dxa"/>
        <w:tblCellSpacing w:w="0" w:type="dxa"/>
        <w:tblInd w:w="2268"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6237"/>
      </w:tblGrid>
      <w:tr w:rsidR="005B5561" w:rsidRPr="000F1A9A" w14:paraId="1EB9BE56" w14:textId="77777777" w:rsidTr="00997AA0">
        <w:trPr>
          <w:tblHeader/>
          <w:tblCellSpacing w:w="0" w:type="dxa"/>
        </w:trPr>
        <w:tc>
          <w:tcPr>
            <w:tcW w:w="6237" w:type="dxa"/>
            <w:vAlign w:val="bottom"/>
            <w:hideMark/>
          </w:tcPr>
          <w:p w14:paraId="498611FF" w14:textId="77777777" w:rsidR="00997AA0" w:rsidRDefault="005B5561" w:rsidP="00997AA0">
            <w:pPr>
              <w:keepNext/>
              <w:keepLines/>
              <w:spacing w:before="40" w:after="40" w:line="240" w:lineRule="auto"/>
              <w:ind w:left="113" w:right="1134"/>
              <w:jc w:val="both"/>
              <w:rPr>
                <w:i/>
                <w:iCs/>
                <w:sz w:val="16"/>
                <w:lang w:eastAsia="ar-SA"/>
              </w:rPr>
            </w:pPr>
            <w:r w:rsidRPr="00997AA0">
              <w:rPr>
                <w:i/>
              </w:rPr>
              <w:t>Notice</w:t>
            </w:r>
            <w:r w:rsidRPr="000F1A9A">
              <w:rPr>
                <w:i/>
                <w:iCs/>
                <w:sz w:val="16"/>
                <w:lang w:eastAsia="ar-SA"/>
              </w:rPr>
              <w:t>:</w:t>
            </w:r>
          </w:p>
          <w:p w14:paraId="21EFE164" w14:textId="77777777" w:rsidR="00997AA0" w:rsidRDefault="005B5561" w:rsidP="00997AA0">
            <w:pPr>
              <w:keepNext/>
              <w:keepLines/>
              <w:spacing w:before="40" w:after="40" w:line="240" w:lineRule="auto"/>
              <w:ind w:left="113" w:right="113"/>
              <w:jc w:val="both"/>
              <w:rPr>
                <w:iCs/>
                <w:lang w:eastAsia="ar-SA"/>
              </w:rPr>
            </w:pPr>
            <w:r w:rsidRPr="000F1A9A">
              <w:rPr>
                <w:iCs/>
                <w:lang w:eastAsia="ar-SA"/>
              </w:rPr>
              <w:t>This is Universal Belted Enhanced Child Restraint System. It is approved according to UN Regulation No. 129, for use primarily in "Universal seating positions" as indicated by vehicle manufacturers in the vehicle user's manual.</w:t>
            </w:r>
          </w:p>
          <w:p w14:paraId="5A3AD993" w14:textId="0AA68CBA" w:rsidR="005B5561" w:rsidRPr="000F1A9A" w:rsidRDefault="005B5561" w:rsidP="00997AA0">
            <w:pPr>
              <w:keepNext/>
              <w:keepLines/>
              <w:spacing w:before="40" w:after="40" w:line="240" w:lineRule="auto"/>
              <w:ind w:left="113" w:right="113"/>
              <w:jc w:val="both"/>
              <w:rPr>
                <w:i/>
                <w:sz w:val="16"/>
                <w:lang w:eastAsia="ar-SA"/>
              </w:rPr>
            </w:pPr>
            <w:r w:rsidRPr="000F1A9A">
              <w:rPr>
                <w:iCs/>
                <w:lang w:eastAsia="ar-SA"/>
              </w:rPr>
              <w:t>If in doubt, consult either the Enhanced Child Restraint System manufacturer or the retailer</w:t>
            </w:r>
            <w:r w:rsidRPr="000F1A9A">
              <w:rPr>
                <w:i/>
                <w:iCs/>
                <w:sz w:val="16"/>
                <w:lang w:eastAsia="ar-SA"/>
              </w:rPr>
              <w:t>.</w:t>
            </w:r>
          </w:p>
        </w:tc>
      </w:tr>
    </w:tbl>
    <w:p w14:paraId="2298C88F" w14:textId="47F07E42" w:rsidR="00E559B4" w:rsidRPr="00E559B4" w:rsidRDefault="00E559B4" w:rsidP="00AC59E5">
      <w:pPr>
        <w:pStyle w:val="para"/>
        <w:spacing w:before="120"/>
      </w:pPr>
      <w:r w:rsidRPr="00E559B4">
        <w:t>14.2.</w:t>
      </w:r>
      <w:r w:rsidR="009D27DA">
        <w:t>4</w:t>
      </w:r>
      <w:r w:rsidRPr="00E559B4">
        <w:t>.</w:t>
      </w:r>
      <w:r w:rsidRPr="00E559B4">
        <w:tab/>
        <w:t>For Specific vehicle category Enhanced Child Restraint Systems information on the applicable vehicle shall be clearly visible at the point of sale without removing the Enhanced Child Res</w:t>
      </w:r>
      <w:r>
        <w:t>traint System from its packing;</w:t>
      </w:r>
    </w:p>
    <w:p w14:paraId="374DB204" w14:textId="0FC6CA45" w:rsidR="003B0EDE" w:rsidRPr="003B0EDE" w:rsidRDefault="003B0EDE" w:rsidP="00A26F5D">
      <w:pPr>
        <w:pStyle w:val="para"/>
      </w:pPr>
      <w:r w:rsidRPr="003B0EDE">
        <w:t>14.2.</w:t>
      </w:r>
      <w:r w:rsidR="009D27DA">
        <w:rPr>
          <w:bCs/>
        </w:rPr>
        <w:t>5</w:t>
      </w:r>
      <w:r w:rsidRPr="003B0EDE">
        <w:tab/>
        <w:t>The child restraint manufacturer shall provide information on the exterior packaging as to the address to which the customer can write to obtain further information on fitting the child restraint in specific cars;</w:t>
      </w:r>
    </w:p>
    <w:p w14:paraId="3AB32443" w14:textId="5CEB5F62" w:rsidR="003B0EDE" w:rsidRPr="003B0EDE" w:rsidRDefault="003B0EDE" w:rsidP="00A26F5D">
      <w:pPr>
        <w:pStyle w:val="para"/>
      </w:pPr>
      <w:r w:rsidRPr="003B0EDE">
        <w:t>14.2.</w:t>
      </w:r>
      <w:r w:rsidR="005B5561">
        <w:t>6</w:t>
      </w:r>
      <w:r w:rsidRPr="003B0EDE">
        <w:t>.</w:t>
      </w:r>
      <w:r w:rsidRPr="003B0EDE">
        <w:tab/>
      </w:r>
      <w:r w:rsidRPr="003B0EDE">
        <w:rPr>
          <w:spacing w:val="-4"/>
        </w:rPr>
        <w:t>The method of installation illustrated by photographs and/or very clear</w:t>
      </w:r>
      <w:r w:rsidRPr="003B0EDE">
        <w:rPr>
          <w:spacing w:val="4"/>
        </w:rPr>
        <w:t xml:space="preserve"> drawings;</w:t>
      </w:r>
    </w:p>
    <w:p w14:paraId="0582EBE5" w14:textId="4CB70B17" w:rsidR="003B0EDE" w:rsidRPr="003B0EDE" w:rsidRDefault="003B0EDE" w:rsidP="00A26F5D">
      <w:pPr>
        <w:pStyle w:val="para"/>
      </w:pPr>
      <w:r w:rsidRPr="003B0EDE">
        <w:t>14.2.</w:t>
      </w:r>
      <w:r w:rsidR="005B5561">
        <w:t>7</w:t>
      </w:r>
      <w:r w:rsidRPr="003B0EDE">
        <w:t>.</w:t>
      </w:r>
      <w:r w:rsidRPr="003B0EDE">
        <w:tab/>
      </w:r>
      <w:r w:rsidR="004444C0">
        <w:t>T</w:t>
      </w:r>
      <w:r w:rsidR="004444C0" w:rsidRPr="003B0EDE">
        <w:t xml:space="preserve">he </w:t>
      </w:r>
      <w:r w:rsidRPr="003B0EDE">
        <w:t xml:space="preserve">user shall be advised that the rigid items and plastic parts of </w:t>
      </w:r>
      <w:r w:rsidR="00060A7A">
        <w:t>an Enhanced Child Restraint System</w:t>
      </w:r>
      <w:r w:rsidRPr="003B0EDE">
        <w:t xml:space="preserve"> </w:t>
      </w:r>
      <w:r w:rsidRPr="003B0EDE">
        <w:rPr>
          <w:bCs/>
        </w:rPr>
        <w:t>shall</w:t>
      </w:r>
      <w:r w:rsidRPr="003B0EDE">
        <w:t xml:space="preserve"> be so located and installed that they are not liable, during everyday use of the vehicle, to become trapped by a movable seat or in a door of the vehicle;</w:t>
      </w:r>
    </w:p>
    <w:p w14:paraId="0AA06399" w14:textId="25315F0D" w:rsidR="003B0EDE" w:rsidRPr="003B0EDE" w:rsidRDefault="003B0EDE" w:rsidP="00A26F5D">
      <w:pPr>
        <w:pStyle w:val="para"/>
      </w:pPr>
      <w:r w:rsidRPr="003B0EDE">
        <w:t>14.2.</w:t>
      </w:r>
      <w:r w:rsidR="005B5561">
        <w:t>8</w:t>
      </w:r>
      <w:r w:rsidRPr="003B0EDE">
        <w:t>.</w:t>
      </w:r>
      <w:r w:rsidRPr="003B0EDE">
        <w:tab/>
        <w:t>The user should be advised to use carry-cots perpendicular to the longitudinal axis of the vehicle;</w:t>
      </w:r>
    </w:p>
    <w:p w14:paraId="461988EC" w14:textId="72184C90" w:rsidR="003B0EDE" w:rsidRPr="003B0EDE" w:rsidRDefault="003B0EDE" w:rsidP="00A26F5D">
      <w:pPr>
        <w:pStyle w:val="para"/>
      </w:pPr>
      <w:r w:rsidRPr="003B0EDE">
        <w:t>14.2.</w:t>
      </w:r>
      <w:r w:rsidR="005B5561">
        <w:t>9</w:t>
      </w:r>
      <w:r w:rsidRPr="003B0EDE">
        <w:t>.</w:t>
      </w:r>
      <w:r w:rsidRPr="003B0EDE">
        <w:tab/>
        <w:t xml:space="preserve">In the case of rearward facing </w:t>
      </w:r>
      <w:r w:rsidR="00122BFE">
        <w:t xml:space="preserve">Enhanced </w:t>
      </w:r>
      <w:r w:rsidRPr="003B0EDE">
        <w:t>Child Restraint Systems the customer shall be advised not to use them in seating positions where there is an active frontal airbag installed. This information shall be clearly visible at the point of sale without removing the packaging;</w:t>
      </w:r>
    </w:p>
    <w:p w14:paraId="5CA6A33E" w14:textId="293E1E29" w:rsidR="00E559B4" w:rsidRPr="00A564DE" w:rsidRDefault="00E559B4" w:rsidP="00A26F5D">
      <w:pPr>
        <w:pStyle w:val="para"/>
      </w:pPr>
      <w:r w:rsidRPr="00A564DE">
        <w:lastRenderedPageBreak/>
        <w:t>14.2.</w:t>
      </w:r>
      <w:r w:rsidR="005B5561">
        <w:t>10</w:t>
      </w:r>
      <w:r w:rsidRPr="00A564DE">
        <w:t>.</w:t>
      </w:r>
      <w:r w:rsidRPr="00A564DE">
        <w:tab/>
        <w:t xml:space="preserve">For </w:t>
      </w:r>
      <w:r w:rsidRPr="00A564DE">
        <w:rPr>
          <w:rFonts w:ascii="(Utiliser une police de caractè" w:hAnsi="(Utiliser une police de caractè"/>
        </w:rPr>
        <w:t>"</w:t>
      </w:r>
      <w:r w:rsidRPr="00A564DE">
        <w:t>Special Needs Restraints</w:t>
      </w:r>
      <w:r w:rsidRPr="00A564DE">
        <w:rPr>
          <w:rFonts w:ascii="(Utiliser une police de caractè" w:hAnsi="(Utiliser une police de caractè"/>
        </w:rPr>
        <w:t>"</w:t>
      </w:r>
      <w:r w:rsidRPr="00A564DE">
        <w:t xml:space="preserve"> Enhanced Child Restraint Systems the following information shall be clearly visible at the point of sale without removing the Enhanced Child Restraint System from its packing:</w:t>
      </w:r>
    </w:p>
    <w:tbl>
      <w:tblPr>
        <w:tblW w:w="0" w:type="auto"/>
        <w:tblInd w:w="2268" w:type="dxa"/>
        <w:tblBorders>
          <w:top w:val="single" w:sz="4" w:space="0" w:color="auto"/>
          <w:left w:val="single" w:sz="4" w:space="0" w:color="auto"/>
          <w:bottom w:val="single" w:sz="4" w:space="0" w:color="auto"/>
          <w:right w:val="single" w:sz="4" w:space="0" w:color="auto"/>
        </w:tblBorders>
        <w:tblCellMar>
          <w:left w:w="113" w:type="dxa"/>
          <w:right w:w="113" w:type="dxa"/>
        </w:tblCellMar>
        <w:tblLook w:val="04A0" w:firstRow="1" w:lastRow="0" w:firstColumn="1" w:lastColumn="0" w:noHBand="0" w:noVBand="1"/>
      </w:tblPr>
      <w:tblGrid>
        <w:gridCol w:w="6237"/>
      </w:tblGrid>
      <w:tr w:rsidR="00E559B4" w:rsidRPr="00A564DE" w14:paraId="219EA2F0" w14:textId="77777777" w:rsidTr="00B25BBE">
        <w:trPr>
          <w:cantSplit/>
        </w:trPr>
        <w:tc>
          <w:tcPr>
            <w:tcW w:w="6237" w:type="dxa"/>
            <w:tcBorders>
              <w:right w:val="single" w:sz="4" w:space="0" w:color="auto"/>
            </w:tcBorders>
            <w:shd w:val="clear" w:color="auto" w:fill="auto"/>
          </w:tcPr>
          <w:p w14:paraId="7FD175BC" w14:textId="77777777" w:rsidR="00E559B4" w:rsidRPr="00DB490F" w:rsidRDefault="00E559B4" w:rsidP="00B25BBE">
            <w:pPr>
              <w:spacing w:before="40" w:after="120" w:line="240" w:lineRule="auto"/>
              <w:jc w:val="both"/>
              <w:rPr>
                <w:spacing w:val="-2"/>
              </w:rPr>
            </w:pPr>
            <w:r w:rsidRPr="00DB490F">
              <w:rPr>
                <w:spacing w:val="-2"/>
              </w:rPr>
              <w:t xml:space="preserve">This </w:t>
            </w:r>
            <w:r w:rsidRPr="00DB490F">
              <w:rPr>
                <w:rFonts w:ascii="(Utiliser une police de caractè" w:hAnsi="(Utiliser une police de caractè"/>
                <w:spacing w:val="-2"/>
              </w:rPr>
              <w:t>"</w:t>
            </w:r>
            <w:r w:rsidRPr="00DB490F">
              <w:rPr>
                <w:spacing w:val="-2"/>
              </w:rPr>
              <w:t>Special Needs Restraint</w:t>
            </w:r>
            <w:r w:rsidRPr="00DB490F">
              <w:rPr>
                <w:rFonts w:ascii="(Utiliser une police de caractè" w:hAnsi="(Utiliser une police de caractè"/>
                <w:spacing w:val="-2"/>
              </w:rPr>
              <w:t>"</w:t>
            </w:r>
            <w:r w:rsidRPr="00DB490F">
              <w:rPr>
                <w:spacing w:val="-2"/>
              </w:rPr>
              <w:t xml:space="preserve"> is designed to give extra support to children who have difficulty in sitting correctly in conventional seats. Always consult your doctor to make sure that this restraint system is suitable for your child.</w:t>
            </w:r>
          </w:p>
        </w:tc>
      </w:tr>
    </w:tbl>
    <w:p w14:paraId="301FA6B6" w14:textId="77777777" w:rsidR="003B0EDE" w:rsidRPr="003B0EDE" w:rsidRDefault="003B0EDE" w:rsidP="00AC59E5">
      <w:pPr>
        <w:pStyle w:val="para"/>
        <w:spacing w:before="120"/>
      </w:pPr>
      <w:r w:rsidRPr="003B0EDE">
        <w:t>14.3.</w:t>
      </w:r>
      <w:r w:rsidRPr="003B0EDE">
        <w:tab/>
        <w:t>The instructions for use shall include the following points:</w:t>
      </w:r>
    </w:p>
    <w:p w14:paraId="494B6710" w14:textId="77777777" w:rsidR="00B01FCF" w:rsidRDefault="00B01FCF" w:rsidP="00A26F5D">
      <w:pPr>
        <w:pStyle w:val="para"/>
      </w:pPr>
      <w:r w:rsidRPr="00B01FCF">
        <w:t>14.3.1.</w:t>
      </w:r>
      <w:r w:rsidRPr="00B01FCF">
        <w:tab/>
        <w:t>The "Size range" and for integral Enhanced Child Restraint System the maximum occupant mass fo</w:t>
      </w:r>
      <w:r>
        <w:t>r which the device is intended:</w:t>
      </w:r>
    </w:p>
    <w:p w14:paraId="43B8B54C" w14:textId="77777777" w:rsidR="003B0EDE" w:rsidRPr="003B0EDE" w:rsidRDefault="003B0EDE" w:rsidP="00A26F5D">
      <w:pPr>
        <w:pStyle w:val="para"/>
      </w:pPr>
      <w:r w:rsidRPr="003B0EDE">
        <w:t>14.3.2.</w:t>
      </w:r>
      <w:r w:rsidRPr="003B0EDE">
        <w:tab/>
        <w:t xml:space="preserve">The method of use shall be shown by photographs and/or very clear drawings. In the case of seats that can be used both forward and rearward facing, clear warning </w:t>
      </w:r>
      <w:r w:rsidRPr="003B0EDE">
        <w:rPr>
          <w:bCs/>
        </w:rPr>
        <w:t>shall</w:t>
      </w:r>
      <w:r w:rsidRPr="003B0EDE">
        <w:t xml:space="preserve"> be given to keep the </w:t>
      </w:r>
      <w:r w:rsidR="00122BFE">
        <w:t xml:space="preserve">Enhanced </w:t>
      </w:r>
      <w:r w:rsidRPr="003B0EDE">
        <w:t>Child Restraint System rearward facing until the child's age is greater than a stated limit, or some other dimensional criterion is exceeded;</w:t>
      </w:r>
    </w:p>
    <w:p w14:paraId="200FF6CF" w14:textId="0AF04B46" w:rsidR="003B0EDE" w:rsidRPr="003B0EDE" w:rsidRDefault="003B0EDE" w:rsidP="00AD58EA">
      <w:pPr>
        <w:pStyle w:val="para"/>
        <w:keepNext/>
        <w:keepLines/>
      </w:pPr>
      <w:r w:rsidRPr="003B0EDE">
        <w:t>14.3.3</w:t>
      </w:r>
      <w:r w:rsidR="00FD0EE6">
        <w:t>.</w:t>
      </w:r>
      <w:r w:rsidRPr="003B0EDE">
        <w:tab/>
        <w:t xml:space="preserve">For forward facing </w:t>
      </w:r>
      <w:r w:rsidR="00122BFE">
        <w:t xml:space="preserve">Enhanced </w:t>
      </w:r>
      <w:r w:rsidRPr="003B0EDE">
        <w:t>Child Restraint System, the following information shall be clearly visible on the exterior of the packing:</w:t>
      </w:r>
    </w:p>
    <w:p w14:paraId="1F7C20A5" w14:textId="2FCF334C" w:rsidR="003B0EDE" w:rsidRPr="003B0EDE" w:rsidRDefault="003B0EDE" w:rsidP="00AD58EA">
      <w:pPr>
        <w:keepNext/>
        <w:keepLines/>
        <w:pBdr>
          <w:top w:val="single" w:sz="4" w:space="1" w:color="auto"/>
          <w:left w:val="single" w:sz="4" w:space="4" w:color="auto"/>
          <w:bottom w:val="single" w:sz="4" w:space="1" w:color="auto"/>
          <w:right w:val="single" w:sz="4" w:space="4" w:color="auto"/>
        </w:pBdr>
        <w:spacing w:after="120"/>
        <w:ind w:left="2268" w:right="1134"/>
        <w:jc w:val="both"/>
      </w:pPr>
      <w:r w:rsidRPr="003B0EDE">
        <w:t xml:space="preserve">"IMPORTANT - DO </w:t>
      </w:r>
      <w:r w:rsidRPr="003B0EDE">
        <w:rPr>
          <w:u w:val="single"/>
        </w:rPr>
        <w:t>NOT</w:t>
      </w:r>
      <w:r w:rsidRPr="003B0EDE">
        <w:t xml:space="preserve"> USE FORWARD FACING BEFORE THE CHILD'S AGE EXCEEDS 15 months (Refer to instructions)".</w:t>
      </w:r>
    </w:p>
    <w:p w14:paraId="77FD0B51" w14:textId="77777777" w:rsidR="003B0EDE" w:rsidRPr="00A26F5D" w:rsidRDefault="003B0EDE" w:rsidP="00AC59E5">
      <w:pPr>
        <w:pStyle w:val="para"/>
        <w:spacing w:before="120"/>
      </w:pPr>
      <w:r w:rsidRPr="00A26F5D">
        <w:t>14.3.4.</w:t>
      </w:r>
      <w:r w:rsidRPr="00A26F5D">
        <w:tab/>
        <w:t>The operation of the buckle and adjusting devices shall be explained clearly;</w:t>
      </w:r>
    </w:p>
    <w:p w14:paraId="41A8172A" w14:textId="4921C2BF" w:rsidR="003B0EDE" w:rsidRPr="00A26F5D" w:rsidRDefault="003B0EDE" w:rsidP="00FE28FC">
      <w:pPr>
        <w:pStyle w:val="para"/>
      </w:pPr>
      <w:r w:rsidRPr="00A26F5D">
        <w:t>14.3.5.</w:t>
      </w:r>
      <w:r w:rsidRPr="00A26F5D">
        <w:tab/>
      </w:r>
      <w:r w:rsidR="00FE28FC" w:rsidRPr="00FE28FC">
        <w:rPr>
          <w:bCs/>
          <w:lang w:val="en-US"/>
        </w:rPr>
        <w:t>It shall be recommended that any straps holding the restraint to the vehicle should be tight, that any support-leg should be in contact with the vehicle floor, that any straps or impact shields restraining the child should be adjusted to the child's body, and tha</w:t>
      </w:r>
      <w:r w:rsidR="00FE28FC">
        <w:rPr>
          <w:bCs/>
          <w:lang w:val="en-US"/>
        </w:rPr>
        <w:t>t straps should not be twisted;</w:t>
      </w:r>
    </w:p>
    <w:p w14:paraId="688D8018" w14:textId="37DA7E1B" w:rsidR="003B0EDE" w:rsidRPr="00DB490F" w:rsidRDefault="003B0EDE" w:rsidP="00D43553">
      <w:pPr>
        <w:pStyle w:val="para"/>
        <w:rPr>
          <w:spacing w:val="-4"/>
        </w:rPr>
      </w:pPr>
      <w:r w:rsidRPr="00A26F5D">
        <w:t>14.3.6.</w:t>
      </w:r>
      <w:r w:rsidRPr="00A26F5D">
        <w:tab/>
      </w:r>
      <w:r w:rsidR="00D43553" w:rsidRPr="00DB490F">
        <w:rPr>
          <w:bCs/>
          <w:spacing w:val="-4"/>
          <w:lang w:val="en-US"/>
        </w:rPr>
        <w:t>The importance of ensuring that any lap strap is worn low down, and that any impact shield installed properly, so that the pelvis is firmly engaged, shall be stressed;</w:t>
      </w:r>
    </w:p>
    <w:p w14:paraId="177810C2" w14:textId="77777777" w:rsidR="003B0EDE" w:rsidRPr="00A26F5D" w:rsidRDefault="003B0EDE" w:rsidP="00A26F5D">
      <w:pPr>
        <w:pStyle w:val="para"/>
      </w:pPr>
      <w:r w:rsidRPr="00A26F5D">
        <w:t>14.3.7.</w:t>
      </w:r>
      <w:r w:rsidRPr="00A26F5D">
        <w:tab/>
        <w:t>It shall be recommended that the device should be replaced when it has been subject to violent stresses in an accident;</w:t>
      </w:r>
    </w:p>
    <w:p w14:paraId="74279580" w14:textId="77777777" w:rsidR="003B0EDE" w:rsidRPr="00A26F5D" w:rsidRDefault="003B0EDE" w:rsidP="00A26F5D">
      <w:pPr>
        <w:pStyle w:val="para"/>
      </w:pPr>
      <w:r w:rsidRPr="00A26F5D">
        <w:t>14.3.8.</w:t>
      </w:r>
      <w:r w:rsidRPr="00A26F5D">
        <w:tab/>
        <w:t>Instructions for cleaning shall be given;</w:t>
      </w:r>
    </w:p>
    <w:p w14:paraId="2D9F4417" w14:textId="77777777" w:rsidR="003B0EDE" w:rsidRPr="00A26F5D" w:rsidRDefault="003B0EDE" w:rsidP="00A26F5D">
      <w:pPr>
        <w:pStyle w:val="para"/>
      </w:pPr>
      <w:r w:rsidRPr="00A26F5D">
        <w:t>14.3.9.</w:t>
      </w:r>
      <w:r w:rsidRPr="00A26F5D">
        <w:tab/>
        <w:t xml:space="preserve">A general warning shall be given to the user concerning the danger of making any alterations or additions to the device without the approval of the </w:t>
      </w:r>
      <w:r w:rsidR="00EB75B0" w:rsidRPr="00A26F5D">
        <w:t>Type Approval Authority</w:t>
      </w:r>
      <w:r w:rsidRPr="00A26F5D">
        <w:t>, and a danger of not following closely the installation instructions provided by the child restraint manufacturer;</w:t>
      </w:r>
    </w:p>
    <w:p w14:paraId="5203F21B" w14:textId="77777777" w:rsidR="003B0EDE" w:rsidRPr="00A26F5D" w:rsidRDefault="003B0EDE" w:rsidP="00A26F5D">
      <w:pPr>
        <w:pStyle w:val="para"/>
      </w:pPr>
      <w:r w:rsidRPr="00A26F5D">
        <w:t>14.3.10.</w:t>
      </w:r>
      <w:r w:rsidRPr="00A26F5D">
        <w:tab/>
        <w:t>When the chair is not provided with a textile cover, it shall be recommended that the chair should be kept away from sunlight, otherwise it may be too hot for the child's skin;</w:t>
      </w:r>
    </w:p>
    <w:p w14:paraId="7C6BE825" w14:textId="77777777" w:rsidR="003B0EDE" w:rsidRPr="00A26F5D" w:rsidRDefault="003B0EDE" w:rsidP="00A26F5D">
      <w:pPr>
        <w:pStyle w:val="para"/>
      </w:pPr>
      <w:r w:rsidRPr="00A26F5D">
        <w:t>14.3.11.</w:t>
      </w:r>
      <w:r w:rsidRPr="00A26F5D">
        <w:tab/>
        <w:t xml:space="preserve">It shall be recommended that children are not left in their </w:t>
      </w:r>
      <w:r w:rsidR="00122BFE" w:rsidRPr="00A26F5D">
        <w:t xml:space="preserve">Enhanced </w:t>
      </w:r>
      <w:r w:rsidRPr="00A26F5D">
        <w:t>Child Restraint System unattended;</w:t>
      </w:r>
    </w:p>
    <w:p w14:paraId="52B5DAB0" w14:textId="77777777" w:rsidR="003B0EDE" w:rsidRPr="003B0EDE" w:rsidRDefault="003B0EDE" w:rsidP="00A26F5D">
      <w:pPr>
        <w:pStyle w:val="para"/>
      </w:pPr>
      <w:r w:rsidRPr="003B0EDE">
        <w:t>14.3.12.</w:t>
      </w:r>
      <w:r w:rsidRPr="003B0EDE">
        <w:tab/>
        <w:t>It shall be recommended that any luggage or other objects liable to cause injuries in the event of a collision shall be properly secured.</w:t>
      </w:r>
    </w:p>
    <w:p w14:paraId="25936689" w14:textId="77777777" w:rsidR="003B0EDE" w:rsidRPr="003B0EDE" w:rsidRDefault="003B0EDE" w:rsidP="00A26F5D">
      <w:pPr>
        <w:pStyle w:val="para"/>
      </w:pPr>
      <w:r w:rsidRPr="003B0EDE">
        <w:t>14.3.13.</w:t>
      </w:r>
      <w:r w:rsidRPr="003B0EDE">
        <w:tab/>
        <w:t>It shall be recommended that:</w:t>
      </w:r>
    </w:p>
    <w:p w14:paraId="22D14C05" w14:textId="77777777" w:rsidR="003B0EDE" w:rsidRPr="003B0EDE" w:rsidRDefault="003B0EDE" w:rsidP="00A26F5D">
      <w:pPr>
        <w:pStyle w:val="para"/>
      </w:pPr>
      <w:r w:rsidRPr="003B0EDE">
        <w:t>14.3.13.1.</w:t>
      </w:r>
      <w:r w:rsidRPr="003B0EDE">
        <w:tab/>
        <w:t xml:space="preserve">The </w:t>
      </w:r>
      <w:r w:rsidR="00122BFE">
        <w:t xml:space="preserve">Enhanced </w:t>
      </w:r>
      <w:r w:rsidRPr="003B0EDE">
        <w:t>Child Restraint System</w:t>
      </w:r>
      <w:r w:rsidRPr="003B0EDE">
        <w:rPr>
          <w:b/>
          <w:bCs/>
        </w:rPr>
        <w:t xml:space="preserve"> </w:t>
      </w:r>
      <w:r w:rsidRPr="003B0EDE">
        <w:rPr>
          <w:bCs/>
        </w:rPr>
        <w:t>shall</w:t>
      </w:r>
      <w:r w:rsidRPr="003B0EDE">
        <w:t xml:space="preserve"> not be used without the cover;</w:t>
      </w:r>
    </w:p>
    <w:p w14:paraId="525E22C6" w14:textId="77777777" w:rsidR="003B0EDE" w:rsidRPr="003B0EDE" w:rsidRDefault="003B0EDE" w:rsidP="00A26F5D">
      <w:pPr>
        <w:pStyle w:val="para"/>
      </w:pPr>
      <w:r w:rsidRPr="003B0EDE">
        <w:t>14.3.13.2.</w:t>
      </w:r>
      <w:r w:rsidRPr="003B0EDE">
        <w:tab/>
        <w:t xml:space="preserve">The </w:t>
      </w:r>
      <w:r w:rsidR="00122BFE">
        <w:t xml:space="preserve">Enhanced </w:t>
      </w:r>
      <w:r w:rsidRPr="003B0EDE">
        <w:t>Child Restraint System cover should not be replaced with any other than the one recommended by the manufacturer, because the cover constitutes an integral part of the restraint performance.</w:t>
      </w:r>
    </w:p>
    <w:p w14:paraId="0068E04C" w14:textId="77777777" w:rsidR="003B0EDE" w:rsidRPr="003B0EDE" w:rsidRDefault="003B0EDE" w:rsidP="00A26F5D">
      <w:pPr>
        <w:pStyle w:val="para"/>
      </w:pPr>
      <w:r w:rsidRPr="003B0EDE">
        <w:t>14.3.14.</w:t>
      </w:r>
      <w:r w:rsidRPr="003B0EDE">
        <w:tab/>
        <w:t>There shall be provisions made so that the instructions can be retained on the child restraint for its life period or in the vehicle handbook in the case of built-in restraints.</w:t>
      </w:r>
    </w:p>
    <w:p w14:paraId="52717955" w14:textId="77777777" w:rsidR="003B0EDE" w:rsidRPr="003B0EDE" w:rsidRDefault="003B0EDE" w:rsidP="00A26F5D">
      <w:pPr>
        <w:pStyle w:val="para"/>
      </w:pPr>
      <w:r w:rsidRPr="003B0EDE">
        <w:lastRenderedPageBreak/>
        <w:t>14.3.15.</w:t>
      </w:r>
      <w:r w:rsidRPr="003B0EDE">
        <w:tab/>
        <w:t xml:space="preserve">For an </w:t>
      </w:r>
      <w:r w:rsidR="00FD0EE6">
        <w:t>"</w:t>
      </w:r>
      <w:r w:rsidRPr="003B0EDE">
        <w:t>i-</w:t>
      </w:r>
      <w:r w:rsidRPr="003B0EDE">
        <w:rPr>
          <w:lang w:val="en-US"/>
        </w:rPr>
        <w:t>Size</w:t>
      </w:r>
      <w:r w:rsidRPr="003B0EDE">
        <w:t xml:space="preserve"> </w:t>
      </w:r>
      <w:r w:rsidR="00122BFE">
        <w:t xml:space="preserve">Enhanced </w:t>
      </w:r>
      <w:r w:rsidRPr="003B0EDE">
        <w:t>Child Restraint System</w:t>
      </w:r>
      <w:r w:rsidR="00FD0EE6">
        <w:t>"</w:t>
      </w:r>
      <w:r w:rsidRPr="003B0EDE">
        <w:t>, the user shall also be referred to the vehicle manufacturer's handbook.</w:t>
      </w:r>
    </w:p>
    <w:p w14:paraId="664894C9" w14:textId="77777777" w:rsidR="003B0EDE" w:rsidRPr="003B0EDE" w:rsidRDefault="004A516E" w:rsidP="00DB490F">
      <w:pPr>
        <w:pStyle w:val="HChG"/>
        <w:tabs>
          <w:tab w:val="left" w:pos="1134"/>
        </w:tabs>
        <w:spacing w:before="240"/>
        <w:ind w:left="2268" w:hanging="2268"/>
      </w:pPr>
      <w:bookmarkStart w:id="60" w:name="_Toc247876776"/>
      <w:bookmarkStart w:id="61" w:name="_Toc247880263"/>
      <w:bookmarkStart w:id="62" w:name="_Toc247880908"/>
      <w:bookmarkStart w:id="63" w:name="_Toc254772951"/>
      <w:r>
        <w:tab/>
      </w:r>
      <w:r w:rsidR="003B0EDE" w:rsidRPr="003B0EDE">
        <w:tab/>
      </w:r>
      <w:bookmarkStart w:id="64" w:name="_Toc355000739"/>
      <w:r w:rsidR="003B0EDE" w:rsidRPr="003B0EDE">
        <w:t>15.</w:t>
      </w:r>
      <w:r w:rsidR="003B0EDE" w:rsidRPr="003B0EDE">
        <w:tab/>
        <w:t xml:space="preserve">Names and addresses of </w:t>
      </w:r>
      <w:r w:rsidR="00421772">
        <w:t>T</w:t>
      </w:r>
      <w:r w:rsidR="00421772" w:rsidRPr="003B0EDE">
        <w:t xml:space="preserve">echnical </w:t>
      </w:r>
      <w:r w:rsidR="00421772">
        <w:t>S</w:t>
      </w:r>
      <w:r w:rsidR="00421772" w:rsidRPr="003B0EDE">
        <w:t xml:space="preserve">ervices </w:t>
      </w:r>
      <w:r w:rsidR="003B0EDE" w:rsidRPr="003B0EDE">
        <w:t>responsible for conducting approval tests and of</w:t>
      </w:r>
      <w:bookmarkEnd w:id="60"/>
      <w:bookmarkEnd w:id="61"/>
      <w:bookmarkEnd w:id="62"/>
      <w:bookmarkEnd w:id="63"/>
      <w:r w:rsidR="00421772">
        <w:t xml:space="preserve"> Type Approval Authorities</w:t>
      </w:r>
      <w:bookmarkEnd w:id="64"/>
      <w:r w:rsidR="00421772">
        <w:t xml:space="preserve"> </w:t>
      </w:r>
    </w:p>
    <w:p w14:paraId="0980C242" w14:textId="320E3280" w:rsidR="003B0EDE" w:rsidRDefault="003B0EDE" w:rsidP="00AD58EA">
      <w:pPr>
        <w:pStyle w:val="para"/>
        <w:keepNext/>
        <w:keepLines/>
      </w:pPr>
      <w:r w:rsidRPr="003B0EDE">
        <w:tab/>
        <w:t xml:space="preserve">The </w:t>
      </w:r>
      <w:r w:rsidR="00983783">
        <w:t xml:space="preserve">Contracting </w:t>
      </w:r>
      <w:r w:rsidRPr="003B0EDE">
        <w:t xml:space="preserve">Parties to the 1958 Agreement applying this Regulation shall communicate to the United Nations Secretariat the names and addresses of the </w:t>
      </w:r>
      <w:r w:rsidR="00421772">
        <w:t>T</w:t>
      </w:r>
      <w:r w:rsidR="00421772" w:rsidRPr="003B0EDE">
        <w:t xml:space="preserve">echnical </w:t>
      </w:r>
      <w:r w:rsidR="00421772">
        <w:t>S</w:t>
      </w:r>
      <w:r w:rsidR="00421772" w:rsidRPr="003B0EDE">
        <w:t xml:space="preserve">ervices </w:t>
      </w:r>
      <w:r w:rsidRPr="003B0EDE">
        <w:t>responsible for conducting approval tests and of the</w:t>
      </w:r>
      <w:r w:rsidR="00421772">
        <w:t xml:space="preserve"> Type Approval Authorities </w:t>
      </w:r>
      <w:r w:rsidRPr="003B0EDE">
        <w:t>which grant approval and to which forms certifying approval or extension or refusal or withdrawal of approval, or production definit</w:t>
      </w:r>
      <w:r w:rsidR="00421772">
        <w:t>iv</w:t>
      </w:r>
      <w:r w:rsidRPr="003B0EDE">
        <w:t>ely discontinued, issued in other countries, are to be sent.</w:t>
      </w:r>
    </w:p>
    <w:p w14:paraId="2BA90C49" w14:textId="36BE0318" w:rsidR="00840E1F" w:rsidRPr="004A1237" w:rsidRDefault="00840E1F" w:rsidP="00DB490F">
      <w:pPr>
        <w:pStyle w:val="HChG"/>
        <w:spacing w:before="240"/>
      </w:pPr>
      <w:r>
        <w:tab/>
      </w:r>
      <w:r>
        <w:tab/>
      </w:r>
      <w:r w:rsidRPr="004A1237">
        <w:t>16.</w:t>
      </w:r>
      <w:r w:rsidRPr="004A1237">
        <w:tab/>
      </w:r>
      <w:r w:rsidR="00127604">
        <w:tab/>
      </w:r>
      <w:r w:rsidRPr="00840E1F">
        <w:t>Transitional</w:t>
      </w:r>
      <w:r w:rsidRPr="004A1237">
        <w:t xml:space="preserve"> </w:t>
      </w:r>
      <w:r w:rsidRPr="00840E1F">
        <w:t>provisions</w:t>
      </w:r>
    </w:p>
    <w:p w14:paraId="0F4909BD" w14:textId="77777777" w:rsidR="00840E1F" w:rsidRPr="00A564DE" w:rsidRDefault="00840E1F" w:rsidP="00A26F5D">
      <w:pPr>
        <w:pStyle w:val="para"/>
      </w:pPr>
      <w:r>
        <w:t>16.1.</w:t>
      </w:r>
      <w:r w:rsidRPr="00A564DE">
        <w:tab/>
        <w:t>As from the official date of entry into force of the 01 series of amendments, no Contracting Party applying this Regulation shall refuse to grant ECE approval under this Regulation as amended by the 01 series of amendments.</w:t>
      </w:r>
    </w:p>
    <w:p w14:paraId="00075A80" w14:textId="5ADBDD8E" w:rsidR="00840E1F" w:rsidRPr="00A564DE" w:rsidRDefault="00840E1F" w:rsidP="00A26F5D">
      <w:pPr>
        <w:pStyle w:val="para"/>
      </w:pPr>
      <w:r>
        <w:t>16.2.</w:t>
      </w:r>
      <w:r w:rsidRPr="00A564DE">
        <w:tab/>
        <w:t>As from 1 September 2018, Contracting Parties applying this Regulation shall grant approvals only if the Enhanced Child Restraint System type to be approved meets the requirements of this Regulation as amended by the 01</w:t>
      </w:r>
      <w:r w:rsidR="007926D5">
        <w:t> </w:t>
      </w:r>
      <w:r w:rsidRPr="00A564DE">
        <w:t>series of amendments.</w:t>
      </w:r>
    </w:p>
    <w:p w14:paraId="352794E0" w14:textId="77777777" w:rsidR="00840E1F" w:rsidRPr="00A564DE" w:rsidRDefault="00840E1F" w:rsidP="00A26F5D">
      <w:pPr>
        <w:pStyle w:val="para"/>
      </w:pPr>
      <w:r>
        <w:t>16.3.</w:t>
      </w:r>
      <w:r w:rsidRPr="00A564DE">
        <w:tab/>
        <w:t>Until 1 September 2018, Contracting Parties applying this Regulation can continue to grant type approvals to Enhanced Child Restraint Systems which comply with the requirements of this Regulation as in its original version.</w:t>
      </w:r>
    </w:p>
    <w:p w14:paraId="2984E6B0" w14:textId="4ECD74B2" w:rsidR="00AC59E5" w:rsidRDefault="00840E1F" w:rsidP="00A26F5D">
      <w:pPr>
        <w:pStyle w:val="para"/>
      </w:pPr>
      <w:r>
        <w:t>16.4.</w:t>
      </w:r>
      <w:r w:rsidRPr="00A564DE">
        <w:tab/>
        <w:t>Until 1 September 2020, Contracting Parties applying this Regulation shall not refuse to grant extensions of approval to the original version of this Regulation.</w:t>
      </w:r>
    </w:p>
    <w:p w14:paraId="6BD30C97" w14:textId="77777777" w:rsidR="00D7202C" w:rsidRPr="0021588E" w:rsidRDefault="00D7202C" w:rsidP="00D7202C">
      <w:pPr>
        <w:spacing w:after="120"/>
        <w:ind w:left="2268" w:right="1134" w:hanging="1134"/>
        <w:jc w:val="both"/>
        <w:rPr>
          <w:lang w:val="en-US"/>
        </w:rPr>
      </w:pPr>
      <w:r w:rsidRPr="0021588E">
        <w:rPr>
          <w:lang w:val="en-US"/>
        </w:rPr>
        <w:t>16.5.</w:t>
      </w:r>
      <w:r w:rsidRPr="0021588E">
        <w:rPr>
          <w:lang w:val="en-US"/>
        </w:rPr>
        <w:tab/>
        <w:t>As from the official date of entry into force of the 02 series of amendments to this Regulation, no Contracting Party applying this Regulation shall refuse to grant or refuse to accept type approvals to this Regulation as amended by the 02 series of amendments.</w:t>
      </w:r>
    </w:p>
    <w:p w14:paraId="1A96F245" w14:textId="77777777" w:rsidR="00D7202C" w:rsidRPr="0021588E" w:rsidRDefault="00D7202C" w:rsidP="00D7202C">
      <w:pPr>
        <w:spacing w:after="120"/>
        <w:ind w:left="2268" w:right="1134" w:hanging="1134"/>
        <w:jc w:val="both"/>
        <w:rPr>
          <w:lang w:val="en-US"/>
        </w:rPr>
      </w:pPr>
      <w:r w:rsidRPr="0021588E">
        <w:rPr>
          <w:lang w:val="en-US"/>
        </w:rPr>
        <w:t>16.6.</w:t>
      </w:r>
      <w:r w:rsidRPr="0021588E">
        <w:rPr>
          <w:lang w:val="en-US"/>
        </w:rPr>
        <w:tab/>
        <w:t>Until 1 September 2020, type approvals to the preceding series of amendments to the Regulation which are not affected by the 02 series of amendments to the Regulation shall remain valid and Contracting Parties applying this Regulation shall continue to accept them.</w:t>
      </w:r>
    </w:p>
    <w:p w14:paraId="47643F09" w14:textId="7D19D9C0" w:rsidR="00D7202C" w:rsidRPr="00DB490F" w:rsidRDefault="00D7202C" w:rsidP="00635B0A">
      <w:pPr>
        <w:spacing w:after="120"/>
        <w:ind w:left="2268" w:right="1134" w:hanging="1134"/>
        <w:jc w:val="both"/>
        <w:rPr>
          <w:spacing w:val="-6"/>
          <w:lang w:val="en-US"/>
        </w:rPr>
      </w:pPr>
      <w:r w:rsidRPr="0021588E">
        <w:rPr>
          <w:lang w:val="en-US"/>
        </w:rPr>
        <w:t>16.7.</w:t>
      </w:r>
      <w:r w:rsidRPr="0021588E">
        <w:rPr>
          <w:lang w:val="en-US"/>
        </w:rPr>
        <w:tab/>
      </w:r>
      <w:r w:rsidRPr="00DB490F">
        <w:rPr>
          <w:spacing w:val="-6"/>
          <w:lang w:val="en-US"/>
        </w:rPr>
        <w:t>Until 1 September 2022, Contracting Parties applying this Regulation shall not refuse to grant extensions of approval to the 01 series of amendments to this Regulation.</w:t>
      </w:r>
    </w:p>
    <w:p w14:paraId="61DD173B" w14:textId="77777777" w:rsidR="00324D48" w:rsidRPr="000F1A9A" w:rsidRDefault="00324D48" w:rsidP="00324D48">
      <w:pPr>
        <w:spacing w:after="120"/>
        <w:ind w:left="2268" w:right="1134" w:hanging="1134"/>
        <w:rPr>
          <w:lang w:eastAsia="ar-SA"/>
        </w:rPr>
      </w:pPr>
      <w:r w:rsidRPr="000F1A9A">
        <w:rPr>
          <w:lang w:eastAsia="ar-SA"/>
        </w:rPr>
        <w:t>16.8.</w:t>
      </w:r>
      <w:r w:rsidRPr="000F1A9A">
        <w:rPr>
          <w:lang w:eastAsia="ar-SA"/>
        </w:rPr>
        <w:tab/>
        <w:t>As from the official date of entry into force of the 03 series of amendments, no Contracting Party applying this Regulation shall refuse to grant or refuse to accept UN type-approvals under this Regulation as amended by the 03 series of amendments.</w:t>
      </w:r>
    </w:p>
    <w:p w14:paraId="79D120BA" w14:textId="77777777" w:rsidR="00324D48" w:rsidRPr="000F1A9A" w:rsidRDefault="00324D48" w:rsidP="00324D48">
      <w:pPr>
        <w:spacing w:after="120"/>
        <w:ind w:left="2268" w:right="1134" w:hanging="1134"/>
        <w:rPr>
          <w:lang w:eastAsia="ar-SA"/>
        </w:rPr>
      </w:pPr>
      <w:r w:rsidRPr="000F1A9A">
        <w:rPr>
          <w:lang w:eastAsia="ar-SA"/>
        </w:rPr>
        <w:t>16.9.</w:t>
      </w:r>
      <w:r w:rsidRPr="000F1A9A">
        <w:rPr>
          <w:lang w:eastAsia="ar-SA"/>
        </w:rPr>
        <w:tab/>
      </w:r>
      <w:r w:rsidRPr="000F1A9A">
        <w:rPr>
          <w:lang w:eastAsia="ar-SA"/>
        </w:rPr>
        <w:tab/>
        <w:t>As from 1 September 2020, Contracting Parties applying this Regulation shall not be obliged to accept UN type-approvals to the preceding series of amendments, first issued after 1 September 2020.</w:t>
      </w:r>
    </w:p>
    <w:p w14:paraId="66E167CB" w14:textId="77777777" w:rsidR="00324D48" w:rsidRPr="000F1A9A" w:rsidRDefault="00324D48" w:rsidP="00324D48">
      <w:pPr>
        <w:spacing w:after="120"/>
        <w:ind w:left="2268" w:right="1134" w:hanging="1134"/>
        <w:rPr>
          <w:lang w:eastAsia="ar-SA"/>
        </w:rPr>
      </w:pPr>
      <w:r w:rsidRPr="000F1A9A">
        <w:rPr>
          <w:lang w:eastAsia="ar-SA"/>
        </w:rPr>
        <w:t>16.10.</w:t>
      </w:r>
      <w:r w:rsidRPr="000F1A9A">
        <w:rPr>
          <w:lang w:eastAsia="ar-SA"/>
        </w:rPr>
        <w:tab/>
        <w:t xml:space="preserve">As from 1 September 2022, Contracting Parties applying this Regulation shall not be obliged to accept type-approvals issued to the preceding series of amendments to this Regulation.  </w:t>
      </w:r>
    </w:p>
    <w:p w14:paraId="63C3994D" w14:textId="7057CA0F" w:rsidR="00324D48" w:rsidRPr="003B0EDE" w:rsidRDefault="00324D48" w:rsidP="00DB490F">
      <w:pPr>
        <w:ind w:left="2268" w:right="1134" w:hanging="1134"/>
        <w:jc w:val="both"/>
      </w:pPr>
      <w:r w:rsidRPr="000F1A9A">
        <w:rPr>
          <w:lang w:eastAsia="ar-SA"/>
        </w:rPr>
        <w:t>16.11.</w:t>
      </w:r>
      <w:r w:rsidRPr="000F1A9A">
        <w:rPr>
          <w:lang w:eastAsia="ar-SA"/>
        </w:rPr>
        <w:tab/>
        <w:t>Notwithstanding paragraphs 16.9 and 16.10, Contracting Parties applying the UN Regulation shall continue to accept UN type-approvals issued according to the preceding series of amendments to the UN Regulation, for the vehicles/vehicle systems which are not affected by the changes introduced by the 03 series of amendments.</w:t>
      </w:r>
    </w:p>
    <w:p w14:paraId="243B5A62" w14:textId="77777777" w:rsidR="003B0EDE" w:rsidRPr="003B0EDE" w:rsidRDefault="003B0EDE" w:rsidP="003B0EDE">
      <w:pPr>
        <w:spacing w:after="120"/>
        <w:ind w:left="2268" w:right="1134" w:hanging="1134"/>
        <w:jc w:val="both"/>
        <w:sectPr w:rsidR="003B0EDE" w:rsidRPr="003B0EDE" w:rsidSect="00997AA0">
          <w:headerReference w:type="even" r:id="rId59"/>
          <w:headerReference w:type="default" r:id="rId60"/>
          <w:footerReference w:type="even" r:id="rId61"/>
          <w:footerReference w:type="default" r:id="rId62"/>
          <w:headerReference w:type="first" r:id="rId63"/>
          <w:footerReference w:type="first" r:id="rId64"/>
          <w:footnotePr>
            <w:numRestart w:val="eachSect"/>
          </w:footnotePr>
          <w:endnotePr>
            <w:numFmt w:val="decimal"/>
          </w:endnotePr>
          <w:pgSz w:w="11907" w:h="16840" w:code="9"/>
          <w:pgMar w:top="1418" w:right="1134" w:bottom="1134" w:left="1134" w:header="680" w:footer="567" w:gutter="0"/>
          <w:cols w:space="720"/>
          <w:titlePg/>
          <w:docGrid w:linePitch="272"/>
        </w:sectPr>
      </w:pPr>
    </w:p>
    <w:p w14:paraId="14071455" w14:textId="77777777" w:rsidR="003B0EDE" w:rsidRPr="004A516E" w:rsidRDefault="003B0EDE" w:rsidP="004A516E">
      <w:pPr>
        <w:pStyle w:val="HChG"/>
        <w:rPr>
          <w:lang w:val="fr-FR"/>
        </w:rPr>
      </w:pPr>
      <w:bookmarkStart w:id="65" w:name="_Toc355000740"/>
      <w:r w:rsidRPr="004A516E">
        <w:rPr>
          <w:lang w:val="fr-FR"/>
        </w:rPr>
        <w:lastRenderedPageBreak/>
        <w:t>Annex 1</w:t>
      </w:r>
      <w:bookmarkEnd w:id="65"/>
    </w:p>
    <w:p w14:paraId="6EA3B33A" w14:textId="77777777" w:rsidR="003B0EDE" w:rsidRPr="004A516E" w:rsidRDefault="003B0EDE" w:rsidP="004A516E">
      <w:pPr>
        <w:pStyle w:val="HChG"/>
        <w:rPr>
          <w:lang w:val="fr-FR"/>
        </w:rPr>
      </w:pPr>
      <w:r w:rsidRPr="004A516E">
        <w:rPr>
          <w:lang w:val="fr-FR"/>
        </w:rPr>
        <w:tab/>
      </w:r>
      <w:r w:rsidRPr="004A516E">
        <w:rPr>
          <w:lang w:val="fr-FR"/>
        </w:rPr>
        <w:tab/>
      </w:r>
      <w:bookmarkStart w:id="66" w:name="_Toc355000741"/>
      <w:r w:rsidRPr="004A516E">
        <w:rPr>
          <w:lang w:val="fr-FR"/>
        </w:rPr>
        <w:t>Communication</w:t>
      </w:r>
      <w:bookmarkEnd w:id="66"/>
    </w:p>
    <w:p w14:paraId="191FBAAC" w14:textId="77777777" w:rsidR="003B0EDE" w:rsidRPr="003B0EDE" w:rsidRDefault="003B0EDE" w:rsidP="003B0EDE">
      <w:pPr>
        <w:ind w:left="567" w:firstLine="567"/>
        <w:rPr>
          <w:lang w:val="fr-FR"/>
        </w:rPr>
      </w:pPr>
      <w:r w:rsidRPr="003B0EDE">
        <w:rPr>
          <w:lang w:val="fr-FR"/>
        </w:rPr>
        <w:t>(Maximum format: A4 (210 x 297 mm)</w:t>
      </w:r>
    </w:p>
    <w:p w14:paraId="71492309" w14:textId="77777777" w:rsidR="003B0EDE" w:rsidRPr="003B0EDE" w:rsidRDefault="00EA419F" w:rsidP="003B0EDE">
      <w:pPr>
        <w:ind w:left="567" w:firstLine="567"/>
        <w:rPr>
          <w:sz w:val="24"/>
          <w:szCs w:val="24"/>
        </w:rPr>
      </w:pPr>
      <w:r>
        <w:rPr>
          <w:noProof/>
          <w:lang w:eastAsia="en-GB"/>
        </w:rPr>
        <w:drawing>
          <wp:anchor distT="0" distB="0" distL="114300" distR="114300" simplePos="0" relativeHeight="251622400" behindDoc="0" locked="1" layoutInCell="1" allowOverlap="1" wp14:anchorId="0B91BFF5" wp14:editId="336E0097">
            <wp:simplePos x="0" y="0"/>
            <wp:positionH relativeFrom="column">
              <wp:posOffset>723900</wp:posOffset>
            </wp:positionH>
            <wp:positionV relativeFrom="paragraph">
              <wp:posOffset>0</wp:posOffset>
            </wp:positionV>
            <wp:extent cx="1394460" cy="1348740"/>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94460" cy="1348740"/>
                    </a:xfrm>
                    <a:prstGeom prst="rect">
                      <a:avLst/>
                    </a:prstGeom>
                    <a:noFill/>
                  </pic:spPr>
                </pic:pic>
              </a:graphicData>
            </a:graphic>
            <wp14:sizeRelH relativeFrom="page">
              <wp14:pctWidth>0</wp14:pctWidth>
            </wp14:sizeRelH>
            <wp14:sizeRelV relativeFrom="page">
              <wp14:pctHeight>0</wp14:pctHeight>
            </wp14:sizeRelV>
          </wp:anchor>
        </w:drawing>
      </w:r>
      <w:r w:rsidR="003B0EDE" w:rsidRPr="003B0EDE">
        <w:rPr>
          <w:color w:val="FFFFFF"/>
          <w:sz w:val="18"/>
          <w:szCs w:val="24"/>
          <w:vertAlign w:val="superscript"/>
        </w:rPr>
        <w:footnoteReference w:id="7"/>
      </w:r>
    </w:p>
    <w:p w14:paraId="1DD20636" w14:textId="652102A6" w:rsidR="003B0EDE" w:rsidRPr="003B0EDE" w:rsidRDefault="007D46CB" w:rsidP="00FD0EE6">
      <w:pPr>
        <w:tabs>
          <w:tab w:val="left" w:pos="5103"/>
          <w:tab w:val="right" w:pos="8505"/>
        </w:tabs>
        <w:spacing w:after="120"/>
        <w:ind w:left="1134" w:right="1134"/>
        <w:jc w:val="both"/>
      </w:pPr>
      <w:r>
        <w:rPr>
          <w:noProof/>
          <w:lang w:eastAsia="en-GB"/>
        </w:rPr>
        <mc:AlternateContent>
          <mc:Choice Requires="wps">
            <w:drawing>
              <wp:anchor distT="0" distB="0" distL="114300" distR="114300" simplePos="0" relativeHeight="251691008" behindDoc="0" locked="0" layoutInCell="1" allowOverlap="1" wp14:anchorId="4C4EF014" wp14:editId="1E196C63">
                <wp:simplePos x="0" y="0"/>
                <wp:positionH relativeFrom="column">
                  <wp:posOffset>1541145</wp:posOffset>
                </wp:positionH>
                <wp:positionV relativeFrom="paragraph">
                  <wp:posOffset>179334</wp:posOffset>
                </wp:positionV>
                <wp:extent cx="328930" cy="273050"/>
                <wp:effectExtent l="0" t="0" r="0" b="0"/>
                <wp:wrapNone/>
                <wp:docPr id="6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273050"/>
                        </a:xfrm>
                        <a:prstGeom prst="rect">
                          <a:avLst/>
                        </a:prstGeom>
                        <a:solidFill>
                          <a:srgbClr val="FFFFFF"/>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30A0932E" w14:textId="77777777" w:rsidR="004F4CD8" w:rsidRPr="008C572C" w:rsidRDefault="004F4CD8" w:rsidP="007D46CB">
                            <w:pPr>
                              <w:jc w:val="center"/>
                              <w:rPr>
                                <w:rFonts w:ascii="Arial Unicode MS" w:eastAsia="Arial Unicode MS" w:hAnsi="Arial Unicode MS" w:cs="Arial Unicode MS"/>
                                <w:b/>
                                <w:w w:val="80"/>
                                <w:sz w:val="16"/>
                                <w:szCs w:val="16"/>
                                <w:vertAlign w:val="superscript"/>
                              </w:rPr>
                            </w:pPr>
                            <w:r w:rsidRPr="008C572C">
                              <w:rPr>
                                <w:rFonts w:ascii="Arial Unicode MS" w:eastAsia="Arial Unicode MS" w:hAnsi="Arial Unicode MS" w:cs="Arial Unicode MS"/>
                                <w:b/>
                                <w:w w:val="80"/>
                                <w:sz w:val="36"/>
                                <w:szCs w:val="36"/>
                                <w:vertAlign w:val="superscript"/>
                              </w:rPr>
                              <w:t>1</w:t>
                            </w:r>
                          </w:p>
                          <w:p w14:paraId="1B3B2853" w14:textId="77777777" w:rsidR="004F4CD8" w:rsidRPr="004508D9" w:rsidRDefault="004F4CD8" w:rsidP="007D46CB">
                            <w:pPr>
                              <w:rPr>
                                <w:rFonts w:eastAsia="Arial Unicode MS"/>
                                <w:sz w:val="16"/>
                                <w:szCs w:val="16"/>
                              </w:rPr>
                            </w:pPr>
                            <w:r>
                              <w:rPr>
                                <w:rFonts w:eastAsia="Arial Unicode MS"/>
                                <w:noProof/>
                                <w:sz w:val="16"/>
                                <w:szCs w:val="16"/>
                                <w:lang w:eastAsia="en-GB"/>
                              </w:rPr>
                              <w:drawing>
                                <wp:inline distT="0" distB="0" distL="0" distR="0" wp14:anchorId="175E6F8A" wp14:editId="1CE9B6DC">
                                  <wp:extent cx="163830" cy="252730"/>
                                  <wp:effectExtent l="0" t="0" r="762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830" cy="25273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EF014" id="Text Box 8" o:spid="_x0000_s1095" type="#_x0000_t202" style="position:absolute;left:0;text-align:left;margin-left:121.35pt;margin-top:14.1pt;width:25.9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" stroked="f" strokecolor="white">
                <v:textbox inset="0,0,0,0">
                  <w:txbxContent>
                    <w:p w14:paraId="30A0932E" w14:textId="77777777" w:rsidR="004F4CD8" w:rsidRPr="008C572C" w:rsidRDefault="004F4CD8" w:rsidP="007D46CB">
                      <w:pPr>
                        <w:jc w:val="center"/>
                        <w:rPr>
                          <w:rFonts w:ascii="Arial Unicode MS" w:eastAsia="Arial Unicode MS" w:hAnsi="Arial Unicode MS" w:cs="Arial Unicode MS"/>
                          <w:b/>
                          <w:w w:val="80"/>
                          <w:sz w:val="16"/>
                          <w:szCs w:val="16"/>
                          <w:vertAlign w:val="superscript"/>
                        </w:rPr>
                      </w:pPr>
                      <w:r w:rsidRPr="008C572C">
                        <w:rPr>
                          <w:rFonts w:ascii="Arial Unicode MS" w:eastAsia="Arial Unicode MS" w:hAnsi="Arial Unicode MS" w:cs="Arial Unicode MS"/>
                          <w:b/>
                          <w:w w:val="80"/>
                          <w:sz w:val="36"/>
                          <w:szCs w:val="36"/>
                          <w:vertAlign w:val="superscript"/>
                        </w:rPr>
                        <w:t>1</w:t>
                      </w:r>
                    </w:p>
                    <w:p w14:paraId="1B3B2853" w14:textId="77777777" w:rsidR="004F4CD8" w:rsidRPr="004508D9" w:rsidRDefault="004F4CD8" w:rsidP="007D46CB">
                      <w:pPr>
                        <w:rPr>
                          <w:rFonts w:eastAsia="Arial Unicode MS"/>
                          <w:sz w:val="16"/>
                          <w:szCs w:val="16"/>
                        </w:rPr>
                      </w:pPr>
                      <w:r>
                        <w:rPr>
                          <w:rFonts w:eastAsia="Arial Unicode MS"/>
                          <w:noProof/>
                          <w:sz w:val="16"/>
                          <w:szCs w:val="16"/>
                          <w:lang w:eastAsia="en-GB"/>
                        </w:rPr>
                        <w:drawing>
                          <wp:inline distT="0" distB="0" distL="0" distR="0" wp14:anchorId="175E6F8A" wp14:editId="1CE9B6DC">
                            <wp:extent cx="163830" cy="252730"/>
                            <wp:effectExtent l="0" t="0" r="762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830" cy="252730"/>
                                    </a:xfrm>
                                    <a:prstGeom prst="rect">
                                      <a:avLst/>
                                    </a:prstGeom>
                                    <a:noFill/>
                                    <a:ln>
                                      <a:noFill/>
                                    </a:ln>
                                  </pic:spPr>
                                </pic:pic>
                              </a:graphicData>
                            </a:graphic>
                          </wp:inline>
                        </w:drawing>
                      </w:r>
                    </w:p>
                  </w:txbxContent>
                </v:textbox>
              </v:shape>
            </w:pict>
          </mc:Fallback>
        </mc:AlternateContent>
      </w:r>
      <w:r w:rsidR="003B0EDE" w:rsidRPr="003B0EDE">
        <w:tab/>
        <w:t>issued by:</w:t>
      </w:r>
      <w:r w:rsidR="003B0EDE" w:rsidRPr="003B0EDE">
        <w:tab/>
        <w:t>Name of administration:</w:t>
      </w:r>
      <w:r w:rsidR="003B0EDE" w:rsidRPr="003B0EDE">
        <w:tab/>
      </w:r>
    </w:p>
    <w:p w14:paraId="1D44F580" w14:textId="147845F8" w:rsidR="003B0EDE" w:rsidRPr="003B0EDE" w:rsidRDefault="003B0EDE" w:rsidP="003B0EDE">
      <w:pPr>
        <w:tabs>
          <w:tab w:val="right" w:leader="dot" w:pos="8505"/>
        </w:tabs>
        <w:spacing w:after="120"/>
        <w:ind w:left="6521" w:right="1134"/>
        <w:jc w:val="both"/>
      </w:pPr>
      <w:r w:rsidRPr="003B0EDE">
        <w:tab/>
      </w:r>
    </w:p>
    <w:p w14:paraId="798AE598" w14:textId="77777777" w:rsidR="003B0EDE" w:rsidRPr="003B0EDE" w:rsidRDefault="003B0EDE" w:rsidP="003B0EDE">
      <w:pPr>
        <w:tabs>
          <w:tab w:val="right" w:leader="dot" w:pos="8505"/>
        </w:tabs>
        <w:spacing w:after="120"/>
        <w:ind w:left="6521" w:right="1134"/>
        <w:jc w:val="both"/>
      </w:pPr>
      <w:r w:rsidRPr="003B0EDE">
        <w:tab/>
      </w:r>
    </w:p>
    <w:p w14:paraId="6096FDF7" w14:textId="77777777" w:rsidR="003B0EDE" w:rsidRPr="003B0EDE" w:rsidRDefault="003B0EDE" w:rsidP="003B0EDE">
      <w:pPr>
        <w:tabs>
          <w:tab w:val="right" w:leader="dot" w:pos="8505"/>
        </w:tabs>
        <w:spacing w:after="120"/>
        <w:ind w:left="6521" w:right="1134"/>
        <w:jc w:val="both"/>
      </w:pPr>
      <w:r w:rsidRPr="003B0EDE">
        <w:tab/>
      </w:r>
    </w:p>
    <w:p w14:paraId="1B99CF6A" w14:textId="442294A8" w:rsidR="003B0EDE" w:rsidRPr="003B0EDE" w:rsidRDefault="003B0EDE" w:rsidP="003B0EDE">
      <w:pPr>
        <w:spacing w:after="120"/>
        <w:ind w:left="1134" w:right="1134"/>
        <w:jc w:val="both"/>
      </w:pPr>
    </w:p>
    <w:p w14:paraId="5E8E0E9A" w14:textId="77777777" w:rsidR="003B0EDE" w:rsidRPr="003B0EDE" w:rsidRDefault="003B0EDE" w:rsidP="003B0EDE">
      <w:pPr>
        <w:spacing w:after="120"/>
        <w:ind w:left="1134" w:right="1134"/>
        <w:jc w:val="both"/>
      </w:pPr>
    </w:p>
    <w:p w14:paraId="0AD32475" w14:textId="7AED1491" w:rsidR="003B0EDE" w:rsidRPr="003B0EDE" w:rsidRDefault="0093626A" w:rsidP="00421772">
      <w:pPr>
        <w:spacing w:after="40"/>
        <w:ind w:left="1134" w:right="1134"/>
        <w:jc w:val="both"/>
      </w:pPr>
      <w:r>
        <w:t>C</w:t>
      </w:r>
      <w:r w:rsidR="003B0EDE" w:rsidRPr="003B0EDE">
        <w:t>oncerning:</w:t>
      </w:r>
      <w:r w:rsidR="003B0EDE" w:rsidRPr="003B0EDE">
        <w:rPr>
          <w:sz w:val="18"/>
          <w:vertAlign w:val="superscript"/>
        </w:rPr>
        <w:footnoteReference w:id="8"/>
      </w:r>
      <w:r w:rsidR="003B0EDE" w:rsidRPr="003B0EDE">
        <w:tab/>
      </w:r>
      <w:r w:rsidR="007552C0">
        <w:tab/>
      </w:r>
      <w:r w:rsidR="003B0EDE" w:rsidRPr="003B0EDE">
        <w:t>A</w:t>
      </w:r>
      <w:r w:rsidR="00421772" w:rsidRPr="003B0EDE">
        <w:t>pproval granted</w:t>
      </w:r>
    </w:p>
    <w:p w14:paraId="612A4F4E" w14:textId="77777777" w:rsidR="003B0EDE" w:rsidRPr="003B0EDE" w:rsidRDefault="003B0EDE" w:rsidP="00421772">
      <w:pPr>
        <w:spacing w:after="40"/>
        <w:ind w:left="2268" w:right="1134" w:firstLine="567"/>
        <w:jc w:val="both"/>
      </w:pPr>
      <w:r w:rsidRPr="003B0EDE">
        <w:t>A</w:t>
      </w:r>
      <w:r w:rsidR="00421772" w:rsidRPr="003B0EDE">
        <w:t>pproval extended</w:t>
      </w:r>
    </w:p>
    <w:p w14:paraId="2F314305" w14:textId="77777777" w:rsidR="003B0EDE" w:rsidRPr="003B0EDE" w:rsidRDefault="003B0EDE" w:rsidP="00421772">
      <w:pPr>
        <w:spacing w:after="40"/>
        <w:ind w:left="2268" w:right="1134" w:firstLine="567"/>
        <w:jc w:val="both"/>
      </w:pPr>
      <w:r w:rsidRPr="003B0EDE">
        <w:t>A</w:t>
      </w:r>
      <w:r w:rsidR="00421772" w:rsidRPr="003B0EDE">
        <w:t>pproval refused</w:t>
      </w:r>
    </w:p>
    <w:p w14:paraId="0FE4EEEF" w14:textId="77777777" w:rsidR="003B0EDE" w:rsidRPr="003B0EDE" w:rsidRDefault="003B0EDE" w:rsidP="00421772">
      <w:pPr>
        <w:spacing w:after="40"/>
        <w:ind w:left="2268" w:right="1134" w:firstLine="567"/>
        <w:jc w:val="both"/>
      </w:pPr>
      <w:r w:rsidRPr="003B0EDE">
        <w:t>A</w:t>
      </w:r>
      <w:r w:rsidR="00421772" w:rsidRPr="003B0EDE">
        <w:t>pproval withdrawn</w:t>
      </w:r>
    </w:p>
    <w:p w14:paraId="5CAF11AD" w14:textId="77777777" w:rsidR="003B0EDE" w:rsidRPr="003B0EDE" w:rsidRDefault="003B0EDE" w:rsidP="003B0EDE">
      <w:pPr>
        <w:spacing w:after="120"/>
        <w:ind w:left="2268" w:right="1134" w:firstLine="567"/>
        <w:jc w:val="both"/>
      </w:pPr>
      <w:r w:rsidRPr="003B0EDE">
        <w:t>P</w:t>
      </w:r>
      <w:r w:rsidR="00421772" w:rsidRPr="003B0EDE">
        <w:t>roduction definit</w:t>
      </w:r>
      <w:r w:rsidR="00421772">
        <w:t>iv</w:t>
      </w:r>
      <w:r w:rsidR="00421772" w:rsidRPr="003B0EDE">
        <w:t>ely discontinued</w:t>
      </w:r>
    </w:p>
    <w:p w14:paraId="4346054C" w14:textId="07B7EE88" w:rsidR="003B0EDE" w:rsidRPr="003B0EDE" w:rsidRDefault="003B0EDE" w:rsidP="003B0EDE">
      <w:pPr>
        <w:spacing w:after="120"/>
        <w:ind w:left="1134" w:right="1134"/>
        <w:jc w:val="both"/>
        <w:rPr>
          <w:bCs/>
        </w:rPr>
      </w:pPr>
      <w:r w:rsidRPr="003B0EDE">
        <w:t xml:space="preserve">of restraining devices for child occupants of power-driven vehicles, pursuant to </w:t>
      </w:r>
      <w:r w:rsidR="00CD2EB5">
        <w:t>UN Regulation No</w:t>
      </w:r>
      <w:r w:rsidRPr="003B0EDE">
        <w:t xml:space="preserve">. </w:t>
      </w:r>
      <w:r w:rsidR="00B756D6" w:rsidRPr="00B756D6">
        <w:rPr>
          <w:bCs/>
        </w:rPr>
        <w:t>129</w:t>
      </w:r>
      <w:r w:rsidRPr="00B756D6">
        <w:rPr>
          <w:bCs/>
        </w:rPr>
        <w:t>.</w:t>
      </w:r>
    </w:p>
    <w:p w14:paraId="7045FA37" w14:textId="31E95E28" w:rsidR="003B0EDE" w:rsidRPr="003B0EDE" w:rsidRDefault="00680A24" w:rsidP="003B0EDE">
      <w:pPr>
        <w:spacing w:after="120"/>
        <w:ind w:left="1134" w:right="1134"/>
        <w:jc w:val="both"/>
      </w:pPr>
      <w:r>
        <w:t>Approval No.</w:t>
      </w:r>
      <w:r w:rsidR="003B0EDE" w:rsidRPr="003B0EDE">
        <w:t xml:space="preserve"> ...................</w:t>
      </w:r>
      <w:r w:rsidR="00AD31A1">
        <w:t>…</w:t>
      </w:r>
      <w:r w:rsidR="004600B9">
        <w:t>……………</w:t>
      </w:r>
      <w:r w:rsidR="003B0EDE" w:rsidRPr="003B0EDE">
        <w:tab/>
      </w:r>
      <w:r w:rsidR="004600B9">
        <w:tab/>
      </w:r>
      <w:r>
        <w:t>Extension No.</w:t>
      </w:r>
      <w:r w:rsidR="003B0EDE" w:rsidRPr="003B0EDE">
        <w:t xml:space="preserve"> ....</w:t>
      </w:r>
      <w:r w:rsidR="00AD31A1">
        <w:t>...................</w:t>
      </w:r>
      <w:r w:rsidR="003B0EDE" w:rsidRPr="003B0EDE">
        <w:t>.</w:t>
      </w:r>
      <w:r w:rsidR="004600B9">
        <w:t>.......</w:t>
      </w:r>
      <w:r w:rsidR="003B0EDE" w:rsidRPr="003B0EDE">
        <w:t>............</w:t>
      </w:r>
    </w:p>
    <w:p w14:paraId="68CE5994" w14:textId="044DA64F" w:rsidR="00BB54AD" w:rsidRDefault="00680A24" w:rsidP="00BB54AD">
      <w:pPr>
        <w:pStyle w:val="SingleTxtG"/>
        <w:tabs>
          <w:tab w:val="left" w:pos="2268"/>
          <w:tab w:val="right" w:leader="dot" w:pos="8505"/>
        </w:tabs>
      </w:pPr>
      <w:r>
        <w:t>1.1.</w:t>
      </w:r>
      <w:r>
        <w:tab/>
      </w:r>
      <w:r w:rsidR="003B0EDE" w:rsidRPr="00BB54AD">
        <w:t xml:space="preserve">Forward-facing child restraint/rearward-facing child restraint/lateral-facing </w:t>
      </w:r>
      <w:r w:rsidR="00BB54AD">
        <w:br/>
      </w:r>
      <w:r w:rsidR="00BB54AD">
        <w:tab/>
      </w:r>
      <w:r w:rsidR="003B0EDE" w:rsidRPr="00BB54AD">
        <w:t>child restraint</w:t>
      </w:r>
    </w:p>
    <w:p w14:paraId="6E0A1DAF" w14:textId="4B11545C" w:rsidR="003B0EDE" w:rsidRPr="003B0EDE" w:rsidRDefault="003B0EDE" w:rsidP="00BB54AD">
      <w:pPr>
        <w:pStyle w:val="SingleTxtG"/>
        <w:tabs>
          <w:tab w:val="left" w:pos="2268"/>
          <w:tab w:val="right" w:leader="dot" w:pos="8505"/>
        </w:tabs>
      </w:pPr>
      <w:r w:rsidRPr="003B0EDE">
        <w:t>1.2.</w:t>
      </w:r>
      <w:r w:rsidRPr="003B0EDE">
        <w:tab/>
      </w:r>
      <w:r w:rsidR="00123343" w:rsidRPr="005C25CE">
        <w:t>Integral/</w:t>
      </w:r>
      <w:r w:rsidR="00123343">
        <w:t>Non integral</w:t>
      </w:r>
      <w:r w:rsidR="00123343" w:rsidRPr="005C25CE">
        <w:t>;</w:t>
      </w:r>
      <w:r w:rsidR="00123343" w:rsidRPr="00BB54AD">
        <w:rPr>
          <w:vertAlign w:val="superscript"/>
        </w:rPr>
        <w:t>2</w:t>
      </w:r>
      <w:r w:rsidR="00123343">
        <w:t xml:space="preserve"> </w:t>
      </w:r>
    </w:p>
    <w:p w14:paraId="1521C51A" w14:textId="72DE2C81" w:rsidR="003B0EDE" w:rsidRPr="003B0EDE" w:rsidRDefault="003B0EDE" w:rsidP="00BB54AD">
      <w:pPr>
        <w:pStyle w:val="SingleTxtG"/>
        <w:tabs>
          <w:tab w:val="left" w:pos="2268"/>
          <w:tab w:val="right" w:leader="dot" w:pos="8505"/>
        </w:tabs>
      </w:pPr>
      <w:r w:rsidRPr="003B0EDE">
        <w:t>1.3.</w:t>
      </w:r>
      <w:r w:rsidRPr="003B0EDE">
        <w:tab/>
        <w:t>Belt type:</w:t>
      </w:r>
      <w:r w:rsidR="009C013F" w:rsidRPr="00BB54AD">
        <w:rPr>
          <w:vertAlign w:val="superscript"/>
        </w:rPr>
        <w:t>2</w:t>
      </w:r>
    </w:p>
    <w:p w14:paraId="4B933A1B" w14:textId="3AD75524" w:rsidR="003B0EDE" w:rsidRPr="003B0EDE" w:rsidRDefault="003B0EDE" w:rsidP="00BB54AD">
      <w:pPr>
        <w:pStyle w:val="SingleTxtG"/>
        <w:tabs>
          <w:tab w:val="left" w:pos="2268"/>
          <w:tab w:val="right" w:leader="dot" w:pos="8505"/>
        </w:tabs>
      </w:pPr>
      <w:r w:rsidRPr="003B0EDE">
        <w:tab/>
        <w:t>(</w:t>
      </w:r>
      <w:r w:rsidR="00577F67" w:rsidRPr="003B0EDE">
        <w:t>Adult</w:t>
      </w:r>
      <w:r w:rsidRPr="003B0EDE">
        <w:t>) three-point belt</w:t>
      </w:r>
    </w:p>
    <w:p w14:paraId="6A28F878" w14:textId="71EA2682" w:rsidR="003B0EDE" w:rsidRPr="003B0EDE" w:rsidRDefault="003B0EDE" w:rsidP="00BB54AD">
      <w:pPr>
        <w:pStyle w:val="SingleTxtG"/>
        <w:tabs>
          <w:tab w:val="left" w:pos="2268"/>
          <w:tab w:val="right" w:leader="dot" w:pos="8505"/>
        </w:tabs>
      </w:pPr>
      <w:r w:rsidRPr="003B0EDE">
        <w:tab/>
        <w:t>(</w:t>
      </w:r>
      <w:r w:rsidR="00577F67" w:rsidRPr="003B0EDE">
        <w:t>Adult</w:t>
      </w:r>
      <w:r w:rsidRPr="003B0EDE">
        <w:t>) lap belt</w:t>
      </w:r>
    </w:p>
    <w:p w14:paraId="40D10B8E" w14:textId="505E3DF5" w:rsidR="003B0EDE" w:rsidRPr="003B0EDE" w:rsidRDefault="003B0EDE" w:rsidP="00BB54AD">
      <w:pPr>
        <w:pStyle w:val="SingleTxtG"/>
        <w:tabs>
          <w:tab w:val="left" w:pos="2268"/>
          <w:tab w:val="right" w:leader="dot" w:pos="8505"/>
        </w:tabs>
      </w:pPr>
      <w:r w:rsidRPr="003B0EDE">
        <w:tab/>
      </w:r>
      <w:r w:rsidR="00577F67" w:rsidRPr="003B0EDE">
        <w:t>Special</w:t>
      </w:r>
      <w:r w:rsidRPr="003B0EDE">
        <w:t xml:space="preserve"> type belt/retractor</w:t>
      </w:r>
      <w:r w:rsidR="009C013F" w:rsidRPr="00BB54AD">
        <w:rPr>
          <w:vertAlign w:val="superscript"/>
        </w:rPr>
        <w:t>2</w:t>
      </w:r>
    </w:p>
    <w:p w14:paraId="2EB51902" w14:textId="77777777" w:rsidR="003B0EDE" w:rsidRPr="003B0EDE" w:rsidRDefault="003B0EDE" w:rsidP="00BB54AD">
      <w:pPr>
        <w:pStyle w:val="SingleTxtG"/>
        <w:tabs>
          <w:tab w:val="left" w:pos="2268"/>
          <w:tab w:val="right" w:leader="dot" w:pos="8505"/>
        </w:tabs>
      </w:pPr>
      <w:r w:rsidRPr="003B0EDE">
        <w:t>1.4.</w:t>
      </w:r>
      <w:r w:rsidRPr="003B0EDE">
        <w:tab/>
        <w:t>Other features: chair assembly/impact shield</w:t>
      </w:r>
      <w:r w:rsidR="009C013F" w:rsidRPr="00BB54AD">
        <w:rPr>
          <w:vertAlign w:val="superscript"/>
        </w:rPr>
        <w:t>2</w:t>
      </w:r>
      <w:r w:rsidRPr="003B0EDE">
        <w:t xml:space="preserve"> </w:t>
      </w:r>
      <w:r w:rsidRPr="003B0EDE">
        <w:tab/>
      </w:r>
    </w:p>
    <w:p w14:paraId="748D3412" w14:textId="77777777" w:rsidR="003B0EDE" w:rsidRPr="003B0EDE" w:rsidRDefault="003B0EDE" w:rsidP="00BB54AD">
      <w:pPr>
        <w:pStyle w:val="SingleTxtG"/>
        <w:tabs>
          <w:tab w:val="left" w:pos="2268"/>
          <w:tab w:val="right" w:leader="dot" w:pos="8505"/>
        </w:tabs>
      </w:pPr>
      <w:r w:rsidRPr="003B0EDE">
        <w:t>2.</w:t>
      </w:r>
      <w:r w:rsidRPr="003B0EDE">
        <w:tab/>
        <w:t xml:space="preserve">Trade name or mark </w:t>
      </w:r>
      <w:r w:rsidRPr="003B0EDE">
        <w:tab/>
      </w:r>
    </w:p>
    <w:p w14:paraId="68138847" w14:textId="77777777" w:rsidR="003B0EDE" w:rsidRPr="003B0EDE" w:rsidRDefault="003B0EDE" w:rsidP="00BB54AD">
      <w:pPr>
        <w:pStyle w:val="SingleTxtG"/>
        <w:tabs>
          <w:tab w:val="left" w:pos="2268"/>
          <w:tab w:val="right" w:leader="dot" w:pos="8505"/>
        </w:tabs>
      </w:pPr>
      <w:r w:rsidRPr="003B0EDE">
        <w:t>3.</w:t>
      </w:r>
      <w:r w:rsidRPr="003B0EDE">
        <w:tab/>
        <w:t xml:space="preserve">Manufacturer's designation of the </w:t>
      </w:r>
      <w:r w:rsidR="00122BFE">
        <w:t xml:space="preserve">Enhanced </w:t>
      </w:r>
      <w:r w:rsidR="004600B9">
        <w:t>C</w:t>
      </w:r>
      <w:r w:rsidR="004600B9" w:rsidRPr="003B0EDE">
        <w:t xml:space="preserve">hild </w:t>
      </w:r>
      <w:r w:rsidR="004600B9">
        <w:t>R</w:t>
      </w:r>
      <w:r w:rsidR="004600B9" w:rsidRPr="003B0EDE">
        <w:t xml:space="preserve">estraint </w:t>
      </w:r>
      <w:r w:rsidR="004600B9">
        <w:t>System</w:t>
      </w:r>
      <w:r w:rsidRPr="003B0EDE">
        <w:t xml:space="preserve"> </w:t>
      </w:r>
      <w:r w:rsidRPr="003B0EDE">
        <w:tab/>
      </w:r>
    </w:p>
    <w:p w14:paraId="506001CE" w14:textId="77777777" w:rsidR="003B0EDE" w:rsidRPr="003B0EDE" w:rsidRDefault="003B0EDE" w:rsidP="00BB54AD">
      <w:pPr>
        <w:pStyle w:val="SingleTxtG"/>
        <w:tabs>
          <w:tab w:val="left" w:pos="2268"/>
          <w:tab w:val="right" w:leader="dot" w:pos="8505"/>
        </w:tabs>
      </w:pPr>
      <w:r w:rsidRPr="003B0EDE">
        <w:t>4.</w:t>
      </w:r>
      <w:r w:rsidRPr="003B0EDE">
        <w:tab/>
        <w:t xml:space="preserve">Manufacturer's name </w:t>
      </w:r>
      <w:r w:rsidRPr="003B0EDE">
        <w:tab/>
      </w:r>
    </w:p>
    <w:p w14:paraId="0E3218E6" w14:textId="77777777" w:rsidR="003B0EDE" w:rsidRPr="003B0EDE" w:rsidRDefault="003B0EDE" w:rsidP="00BB54AD">
      <w:pPr>
        <w:pStyle w:val="SingleTxtG"/>
        <w:tabs>
          <w:tab w:val="left" w:pos="2268"/>
          <w:tab w:val="right" w:leader="dot" w:pos="8505"/>
        </w:tabs>
      </w:pPr>
      <w:r w:rsidRPr="003B0EDE">
        <w:t>5.</w:t>
      </w:r>
      <w:r w:rsidRPr="003B0EDE">
        <w:tab/>
        <w:t xml:space="preserve">If applicable, name of his representative </w:t>
      </w:r>
      <w:r w:rsidRPr="003B0EDE">
        <w:tab/>
      </w:r>
    </w:p>
    <w:p w14:paraId="32F1F9F6" w14:textId="77777777" w:rsidR="003B0EDE" w:rsidRPr="003B0EDE" w:rsidRDefault="003B0EDE" w:rsidP="00BB54AD">
      <w:pPr>
        <w:pStyle w:val="SingleTxtG"/>
        <w:tabs>
          <w:tab w:val="left" w:pos="2268"/>
          <w:tab w:val="right" w:leader="dot" w:pos="8505"/>
        </w:tabs>
      </w:pPr>
      <w:r w:rsidRPr="003B0EDE">
        <w:t>6.</w:t>
      </w:r>
      <w:r w:rsidRPr="003B0EDE">
        <w:tab/>
        <w:t xml:space="preserve">Address </w:t>
      </w:r>
      <w:r w:rsidRPr="003B0EDE">
        <w:tab/>
      </w:r>
    </w:p>
    <w:p w14:paraId="080F1402" w14:textId="77777777" w:rsidR="003B0EDE" w:rsidRPr="003B0EDE" w:rsidRDefault="003B0EDE" w:rsidP="00BB54AD">
      <w:pPr>
        <w:pStyle w:val="SingleTxtG"/>
        <w:tabs>
          <w:tab w:val="left" w:pos="2268"/>
          <w:tab w:val="right" w:leader="dot" w:pos="8505"/>
        </w:tabs>
      </w:pPr>
      <w:r w:rsidRPr="003B0EDE">
        <w:t>7.</w:t>
      </w:r>
      <w:r w:rsidRPr="003B0EDE">
        <w:tab/>
        <w:t xml:space="preserve">Submitted for approval on </w:t>
      </w:r>
      <w:r w:rsidRPr="003B0EDE">
        <w:tab/>
      </w:r>
    </w:p>
    <w:p w14:paraId="457F48B3" w14:textId="77777777" w:rsidR="003B0EDE" w:rsidRPr="003B0EDE" w:rsidRDefault="003B0EDE" w:rsidP="00BB54AD">
      <w:pPr>
        <w:pStyle w:val="SingleTxtG"/>
        <w:tabs>
          <w:tab w:val="left" w:pos="2268"/>
          <w:tab w:val="right" w:leader="dot" w:pos="8505"/>
        </w:tabs>
      </w:pPr>
      <w:r w:rsidRPr="003B0EDE">
        <w:t xml:space="preserve">8. </w:t>
      </w:r>
      <w:r w:rsidRPr="003B0EDE">
        <w:tab/>
        <w:t xml:space="preserve">Technical Service conducting approval tests </w:t>
      </w:r>
      <w:r w:rsidRPr="003B0EDE">
        <w:tab/>
      </w:r>
    </w:p>
    <w:p w14:paraId="3F14C8CE" w14:textId="77777777" w:rsidR="003B0EDE" w:rsidRPr="003B0EDE" w:rsidRDefault="003B0EDE" w:rsidP="00BB54AD">
      <w:pPr>
        <w:pStyle w:val="SingleTxtG"/>
        <w:tabs>
          <w:tab w:val="left" w:pos="2268"/>
          <w:tab w:val="right" w:leader="dot" w:pos="8505"/>
        </w:tabs>
      </w:pPr>
      <w:r w:rsidRPr="003B0EDE">
        <w:t>9.</w:t>
      </w:r>
      <w:r w:rsidRPr="003B0EDE">
        <w:tab/>
        <w:t>Type of device: deceleration/acceleration</w:t>
      </w:r>
      <w:r w:rsidRPr="00A0099D">
        <w:rPr>
          <w:vertAlign w:val="superscript"/>
        </w:rPr>
        <w:t>2</w:t>
      </w:r>
    </w:p>
    <w:p w14:paraId="1B684F25" w14:textId="77777777" w:rsidR="003B0EDE" w:rsidRPr="003B0EDE" w:rsidRDefault="003B0EDE" w:rsidP="00BB54AD">
      <w:pPr>
        <w:pStyle w:val="SingleTxtG"/>
        <w:tabs>
          <w:tab w:val="left" w:pos="2268"/>
          <w:tab w:val="right" w:leader="dot" w:pos="8505"/>
        </w:tabs>
      </w:pPr>
      <w:r w:rsidRPr="003B0EDE">
        <w:t>10.</w:t>
      </w:r>
      <w:r w:rsidRPr="003B0EDE">
        <w:tab/>
        <w:t xml:space="preserve">Date of test report issued by that </w:t>
      </w:r>
      <w:r w:rsidR="00AD31A1">
        <w:t>S</w:t>
      </w:r>
      <w:r w:rsidR="00AD31A1" w:rsidRPr="003B0EDE">
        <w:t xml:space="preserve">ervice </w:t>
      </w:r>
      <w:r w:rsidRPr="003B0EDE">
        <w:tab/>
      </w:r>
    </w:p>
    <w:p w14:paraId="0BB0FCC9" w14:textId="77777777" w:rsidR="003B0EDE" w:rsidRPr="003B0EDE" w:rsidRDefault="003B0EDE" w:rsidP="00BB54AD">
      <w:pPr>
        <w:pStyle w:val="SingleTxtG"/>
        <w:tabs>
          <w:tab w:val="left" w:pos="2268"/>
          <w:tab w:val="right" w:leader="dot" w:pos="8505"/>
        </w:tabs>
      </w:pPr>
      <w:r w:rsidRPr="003B0EDE">
        <w:t>11.</w:t>
      </w:r>
      <w:r w:rsidRPr="003B0EDE">
        <w:tab/>
        <w:t xml:space="preserve">Number of test report issued by that </w:t>
      </w:r>
      <w:r w:rsidR="00AD31A1">
        <w:t>S</w:t>
      </w:r>
      <w:r w:rsidR="00AD31A1" w:rsidRPr="003B0EDE">
        <w:t xml:space="preserve">ervice </w:t>
      </w:r>
      <w:r w:rsidRPr="003B0EDE">
        <w:tab/>
      </w:r>
    </w:p>
    <w:p w14:paraId="1FDE634B" w14:textId="4A7BCBD3" w:rsidR="003B0EDE" w:rsidRPr="003B0EDE" w:rsidRDefault="003B0EDE" w:rsidP="00BB54AD">
      <w:pPr>
        <w:pStyle w:val="SingleTxtG"/>
        <w:tabs>
          <w:tab w:val="left" w:pos="2268"/>
          <w:tab w:val="right" w:leader="dot" w:pos="8505"/>
        </w:tabs>
        <w:ind w:left="2259" w:hanging="1125"/>
      </w:pPr>
      <w:r w:rsidRPr="003B0EDE">
        <w:lastRenderedPageBreak/>
        <w:t>12.</w:t>
      </w:r>
      <w:r w:rsidRPr="003B0EDE">
        <w:tab/>
        <w:t>Approval granted/extended/refused/withdrawn</w:t>
      </w:r>
      <w:r w:rsidRPr="00CF7118">
        <w:rPr>
          <w:vertAlign w:val="superscript"/>
        </w:rPr>
        <w:t>2</w:t>
      </w:r>
      <w:r w:rsidRPr="003B0EDE">
        <w:t xml:space="preserve"> for size range x to x for i</w:t>
      </w:r>
      <w:r w:rsidRPr="00BB54AD">
        <w:t>-Size</w:t>
      </w:r>
      <w:r w:rsidRPr="003B0EDE">
        <w:t xml:space="preserve"> specific vehicle or for use as a "special needs restraint", position in vehicle</w:t>
      </w:r>
    </w:p>
    <w:p w14:paraId="3193F788" w14:textId="77777777" w:rsidR="003B0EDE" w:rsidRPr="003B0EDE" w:rsidRDefault="003B0EDE" w:rsidP="00BB54AD">
      <w:pPr>
        <w:pStyle w:val="SingleTxtG"/>
        <w:tabs>
          <w:tab w:val="left" w:pos="2268"/>
          <w:tab w:val="right" w:leader="dot" w:pos="8505"/>
        </w:tabs>
      </w:pPr>
      <w:r w:rsidRPr="003B0EDE">
        <w:t>13.</w:t>
      </w:r>
      <w:r w:rsidRPr="003B0EDE">
        <w:tab/>
        <w:t xml:space="preserve">Position and nature of the marking </w:t>
      </w:r>
      <w:r w:rsidRPr="003B0EDE">
        <w:tab/>
      </w:r>
    </w:p>
    <w:p w14:paraId="148BFA98" w14:textId="77777777" w:rsidR="003B0EDE" w:rsidRPr="003B0EDE" w:rsidRDefault="003B0EDE" w:rsidP="00BB54AD">
      <w:pPr>
        <w:pStyle w:val="SingleTxtG"/>
        <w:tabs>
          <w:tab w:val="left" w:pos="2268"/>
          <w:tab w:val="right" w:leader="dot" w:pos="8505"/>
        </w:tabs>
      </w:pPr>
      <w:r w:rsidRPr="003B0EDE">
        <w:t>14.</w:t>
      </w:r>
      <w:r w:rsidRPr="003B0EDE">
        <w:tab/>
        <w:t xml:space="preserve">Place </w:t>
      </w:r>
      <w:r w:rsidRPr="003B0EDE">
        <w:tab/>
      </w:r>
    </w:p>
    <w:p w14:paraId="5919590E" w14:textId="77777777" w:rsidR="003B0EDE" w:rsidRPr="003B0EDE" w:rsidRDefault="003B0EDE" w:rsidP="00BB54AD">
      <w:pPr>
        <w:pStyle w:val="SingleTxtG"/>
        <w:tabs>
          <w:tab w:val="left" w:pos="2268"/>
          <w:tab w:val="right" w:leader="dot" w:pos="8505"/>
        </w:tabs>
      </w:pPr>
      <w:r w:rsidRPr="003B0EDE">
        <w:t>15.</w:t>
      </w:r>
      <w:r w:rsidRPr="003B0EDE">
        <w:tab/>
        <w:t xml:space="preserve">Date </w:t>
      </w:r>
      <w:r w:rsidRPr="003B0EDE">
        <w:tab/>
      </w:r>
    </w:p>
    <w:p w14:paraId="3C7A64FF" w14:textId="77777777" w:rsidR="003B0EDE" w:rsidRPr="003B0EDE" w:rsidRDefault="003B0EDE" w:rsidP="00BB54AD">
      <w:pPr>
        <w:pStyle w:val="SingleTxtG"/>
        <w:tabs>
          <w:tab w:val="left" w:pos="2268"/>
          <w:tab w:val="right" w:leader="dot" w:pos="8505"/>
        </w:tabs>
      </w:pPr>
      <w:r w:rsidRPr="003B0EDE">
        <w:t>16.</w:t>
      </w:r>
      <w:r w:rsidRPr="003B0EDE">
        <w:tab/>
        <w:t xml:space="preserve">Signature </w:t>
      </w:r>
      <w:r w:rsidRPr="003B0EDE">
        <w:tab/>
      </w:r>
    </w:p>
    <w:p w14:paraId="3E816E97" w14:textId="77777777" w:rsidR="003B0EDE" w:rsidRPr="003B0EDE" w:rsidRDefault="003B0EDE" w:rsidP="00BB54AD">
      <w:pPr>
        <w:pStyle w:val="SingleTxtG"/>
        <w:tabs>
          <w:tab w:val="left" w:pos="2268"/>
          <w:tab w:val="right" w:leader="dot" w:pos="8505"/>
        </w:tabs>
        <w:ind w:left="2259" w:hanging="1125"/>
      </w:pPr>
      <w:r w:rsidRPr="003B0EDE">
        <w:t>17.</w:t>
      </w:r>
      <w:r w:rsidRPr="003B0EDE">
        <w:tab/>
        <w:t>The following documents, bearing the approval number shown above, are attached to this communication:</w:t>
      </w:r>
    </w:p>
    <w:p w14:paraId="067C7C89" w14:textId="77777777" w:rsidR="003B0EDE" w:rsidRPr="003B0EDE" w:rsidRDefault="003B0EDE" w:rsidP="00F141E1">
      <w:pPr>
        <w:pStyle w:val="a"/>
      </w:pPr>
      <w:r w:rsidRPr="003B0EDE">
        <w:t>(a)</w:t>
      </w:r>
      <w:r w:rsidRPr="003B0EDE">
        <w:tab/>
        <w:t>Drawings, diagrams and plans of the child restraint, including any retractor, chair assembly, impact shield fitted;</w:t>
      </w:r>
    </w:p>
    <w:p w14:paraId="70C259E6" w14:textId="77777777" w:rsidR="003B0EDE" w:rsidRPr="003B0EDE" w:rsidRDefault="003B0EDE" w:rsidP="00F141E1">
      <w:pPr>
        <w:pStyle w:val="a"/>
      </w:pPr>
      <w:r w:rsidRPr="003B0EDE">
        <w:t>(b)</w:t>
      </w:r>
      <w:r w:rsidRPr="003B0EDE">
        <w:tab/>
        <w:t>Drawings, diagrams and plans of the vehicle structure and the seat structure, as well as of the adjustment system and the attachments, including any energy absorber fitted;</w:t>
      </w:r>
    </w:p>
    <w:p w14:paraId="6AFFCD5B" w14:textId="77777777" w:rsidR="003B0EDE" w:rsidRPr="003B0EDE" w:rsidRDefault="003B0EDE" w:rsidP="00F141E1">
      <w:pPr>
        <w:pStyle w:val="a"/>
      </w:pPr>
      <w:r w:rsidRPr="003B0EDE">
        <w:t>(c)</w:t>
      </w:r>
      <w:r w:rsidRPr="003B0EDE">
        <w:tab/>
        <w:t xml:space="preserve">Photographs of the child restraint and/or vehicle structure and seat </w:t>
      </w:r>
      <w:r w:rsidRPr="003B0EDE">
        <w:tab/>
        <w:t>structure;</w:t>
      </w:r>
    </w:p>
    <w:p w14:paraId="7275FF30" w14:textId="77777777" w:rsidR="003B0EDE" w:rsidRPr="003B0EDE" w:rsidRDefault="003B0EDE" w:rsidP="00F141E1">
      <w:pPr>
        <w:pStyle w:val="a"/>
      </w:pPr>
      <w:r w:rsidRPr="003B0EDE">
        <w:t>(d)</w:t>
      </w:r>
      <w:r w:rsidRPr="003B0EDE">
        <w:tab/>
        <w:t>Instructions for fitting and use;</w:t>
      </w:r>
    </w:p>
    <w:p w14:paraId="33CBBA44" w14:textId="77777777" w:rsidR="003B0EDE" w:rsidRPr="003B0EDE" w:rsidRDefault="003B0EDE" w:rsidP="00F141E1">
      <w:pPr>
        <w:pStyle w:val="a"/>
      </w:pPr>
      <w:r w:rsidRPr="003B0EDE">
        <w:t>(e)</w:t>
      </w:r>
      <w:r w:rsidRPr="003B0EDE">
        <w:tab/>
        <w:t>List of vehicle models for which the restraint is intended.</w:t>
      </w:r>
    </w:p>
    <w:p w14:paraId="29B596D9" w14:textId="77777777" w:rsidR="003B0EDE" w:rsidRDefault="003B0EDE" w:rsidP="003B0EDE">
      <w:pPr>
        <w:spacing w:after="120"/>
        <w:ind w:left="2268" w:right="1134" w:hanging="1134"/>
        <w:jc w:val="both"/>
      </w:pPr>
    </w:p>
    <w:p w14:paraId="3668DBFF" w14:textId="77777777" w:rsidR="008E0CF4" w:rsidRPr="003B0EDE" w:rsidRDefault="008E0CF4" w:rsidP="003B0EDE">
      <w:pPr>
        <w:spacing w:after="120"/>
        <w:ind w:left="2268" w:right="1134" w:hanging="1134"/>
        <w:jc w:val="both"/>
        <w:sectPr w:rsidR="008E0CF4" w:rsidRPr="003B0EDE" w:rsidSect="00997AA0">
          <w:headerReference w:type="even" r:id="rId67"/>
          <w:headerReference w:type="default" r:id="rId68"/>
          <w:footerReference w:type="even" r:id="rId69"/>
          <w:footerReference w:type="default" r:id="rId70"/>
          <w:headerReference w:type="first" r:id="rId71"/>
          <w:footerReference w:type="first" r:id="rId72"/>
          <w:footnotePr>
            <w:numRestart w:val="eachSect"/>
          </w:footnotePr>
          <w:endnotePr>
            <w:numFmt w:val="decimal"/>
          </w:endnotePr>
          <w:pgSz w:w="11907" w:h="16840" w:code="9"/>
          <w:pgMar w:top="1418" w:right="1134" w:bottom="1134" w:left="1134" w:header="680" w:footer="567" w:gutter="0"/>
          <w:cols w:space="720"/>
          <w:docGrid w:linePitch="272"/>
        </w:sectPr>
      </w:pPr>
    </w:p>
    <w:p w14:paraId="6FCCA551" w14:textId="77777777" w:rsidR="00DB41DE" w:rsidRDefault="00DB41DE" w:rsidP="00612F20">
      <w:pPr>
        <w:pStyle w:val="HChG"/>
        <w:rPr>
          <w:lang w:eastAsia="ar-SA"/>
        </w:rPr>
      </w:pPr>
      <w:bookmarkStart w:id="67" w:name="_Toc355000742"/>
      <w:r w:rsidRPr="00612F20">
        <w:lastRenderedPageBreak/>
        <w:t>Annex</w:t>
      </w:r>
      <w:r>
        <w:rPr>
          <w:lang w:eastAsia="ar-SA"/>
        </w:rPr>
        <w:t xml:space="preserve"> 2</w:t>
      </w:r>
    </w:p>
    <w:p w14:paraId="636E379D" w14:textId="228FCB30" w:rsidR="00324D48" w:rsidRPr="00B9288E" w:rsidRDefault="00324D48" w:rsidP="00166A02">
      <w:pPr>
        <w:pStyle w:val="HChG"/>
        <w:ind w:left="2268"/>
        <w:rPr>
          <w:u w:val="single"/>
        </w:rPr>
      </w:pPr>
      <w:r w:rsidRPr="000F1A9A">
        <w:t>1.</w:t>
      </w:r>
      <w:r w:rsidRPr="000F1A9A">
        <w:tab/>
      </w:r>
      <w:r w:rsidRPr="000F1A9A">
        <w:tab/>
        <w:t>Arrangements of the approval mark</w:t>
      </w:r>
    </w:p>
    <w:p w14:paraId="7ABA0F9C" w14:textId="0172A2B8" w:rsidR="0045042E" w:rsidRPr="0045042E" w:rsidRDefault="0045042E" w:rsidP="0045042E">
      <w:r w:rsidRPr="0045042E">
        <w:rPr>
          <w:noProof/>
        </w:rPr>
        <w:drawing>
          <wp:anchor distT="0" distB="0" distL="114300" distR="114300" simplePos="0" relativeHeight="251697152" behindDoc="0" locked="0" layoutInCell="1" allowOverlap="1" wp14:anchorId="00DB8630" wp14:editId="5E6C5066">
            <wp:simplePos x="0" y="0"/>
            <wp:positionH relativeFrom="column">
              <wp:posOffset>541317</wp:posOffset>
            </wp:positionH>
            <wp:positionV relativeFrom="paragraph">
              <wp:posOffset>107315</wp:posOffset>
            </wp:positionV>
            <wp:extent cx="4483100" cy="1793875"/>
            <wp:effectExtent l="0" t="0" r="0" b="0"/>
            <wp:wrapThrough wrapText="bothSides">
              <wp:wrapPolygon edited="0">
                <wp:start x="0" y="0"/>
                <wp:lineTo x="0" y="21332"/>
                <wp:lineTo x="21478" y="21332"/>
                <wp:lineTo x="21478"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3100" cy="1793875"/>
                    </a:xfrm>
                    <a:prstGeom prst="rect">
                      <a:avLst/>
                    </a:prstGeom>
                  </pic:spPr>
                </pic:pic>
              </a:graphicData>
            </a:graphic>
            <wp14:sizeRelH relativeFrom="margin">
              <wp14:pctWidth>0</wp14:pctWidth>
            </wp14:sizeRelH>
            <wp14:sizeRelV relativeFrom="margin">
              <wp14:pctHeight>0</wp14:pctHeight>
            </wp14:sizeRelV>
          </wp:anchor>
        </w:drawing>
      </w:r>
    </w:p>
    <w:p w14:paraId="26B51923" w14:textId="78AB75DD" w:rsidR="00DB41DE" w:rsidRDefault="00DB41DE" w:rsidP="00DB41DE">
      <w:pPr>
        <w:ind w:left="1134"/>
      </w:pPr>
    </w:p>
    <w:p w14:paraId="0C9218CD" w14:textId="77777777" w:rsidR="00DB41DE" w:rsidRDefault="00DB41DE" w:rsidP="00DB41DE"/>
    <w:p w14:paraId="77F71BAB" w14:textId="7637D48E" w:rsidR="00B41B60" w:rsidRPr="00B41B60" w:rsidRDefault="00B41B60" w:rsidP="00B41B60">
      <w:pPr>
        <w:spacing w:after="120"/>
        <w:ind w:left="1134" w:right="1134" w:firstLine="567"/>
        <w:jc w:val="both"/>
      </w:pPr>
      <w:r w:rsidRPr="00B41B60">
        <w:t>The Enhanced Child Restraint System bearing the above approval mark is a device capable of being fitted in any i-size seating position of the vehicle and of being used for the 40 cm - 70 cm size range and mass limit of 24 kg; it is approved in France (E 2) under the number 0</w:t>
      </w:r>
      <w:r w:rsidR="00D0006E">
        <w:t>3</w:t>
      </w:r>
      <w:r w:rsidRPr="00B41B60">
        <w:t xml:space="preserve">2439. The approval number indicates that the approval was granted in accordance with the requirements of the Regulation concerning the approval of Enhanced Child Restraint Systems used on-board of motor vehicles as amended by the </w:t>
      </w:r>
      <w:r w:rsidR="00D0006E" w:rsidRPr="00B41B60">
        <w:t>0</w:t>
      </w:r>
      <w:r w:rsidR="00D0006E">
        <w:t>3</w:t>
      </w:r>
      <w:r w:rsidRPr="00B41B60">
        <w:t>series of amendments. In addition the name of the regulation has to be identified on the approval mark followed by the series of amendment according to which the approval has been granted.</w:t>
      </w:r>
    </w:p>
    <w:p w14:paraId="10FD93A8" w14:textId="02BB8F10" w:rsidR="00DB41DE" w:rsidRDefault="0045042E" w:rsidP="00166A02">
      <w:pPr>
        <w:ind w:left="1134"/>
      </w:pPr>
      <w:r w:rsidRPr="0045042E">
        <w:rPr>
          <w:noProof/>
        </w:rPr>
        <w:drawing>
          <wp:inline distT="0" distB="0" distL="0" distR="0" wp14:anchorId="4341A666" wp14:editId="6277AA47">
            <wp:extent cx="4403725" cy="19024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03725" cy="1902460"/>
                    </a:xfrm>
                    <a:prstGeom prst="rect">
                      <a:avLst/>
                    </a:prstGeom>
                  </pic:spPr>
                </pic:pic>
              </a:graphicData>
            </a:graphic>
          </wp:inline>
        </w:drawing>
      </w:r>
    </w:p>
    <w:p w14:paraId="3C74EA21" w14:textId="5BFD6419" w:rsidR="00B41B60" w:rsidRDefault="00B41B60" w:rsidP="00166A02">
      <w:pPr>
        <w:spacing w:before="120" w:after="120"/>
        <w:ind w:left="1134" w:right="1134" w:firstLine="567"/>
        <w:jc w:val="both"/>
      </w:pPr>
      <w:r w:rsidRPr="00B41B60">
        <w:t>The Enhanced Child Restraint System bearing the above approval mark is a device not capable of being fitted in every vehicle and capable of being used for the 40 cm - 70 cm size range and mass limit of 24 kg; it is approved in France (E 2) under the number 0</w:t>
      </w:r>
      <w:r w:rsidR="00D0006E">
        <w:t>3</w:t>
      </w:r>
      <w:r w:rsidRPr="00B41B60">
        <w:t>2450. The approval number indicates that the approval was granted in accordance with the requirements of the Regulation concerning the approval of Specific vehicle ISOFIX Enhanced Child Restraint Systems used on-board of motor vehicles as amended by the 02</w:t>
      </w:r>
      <w:r w:rsidRPr="00B41B60">
        <w:rPr>
          <w:b/>
        </w:rPr>
        <w:t xml:space="preserve"> </w:t>
      </w:r>
      <w:r w:rsidRPr="00B41B60">
        <w:t>series of amendments. In addition the name of the regulation has to be identified on the approval mark followed by the series of amendment according to which the approval has been granted.</w:t>
      </w:r>
    </w:p>
    <w:p w14:paraId="411FE002" w14:textId="22F60726" w:rsidR="000A2529" w:rsidRPr="00B41B60" w:rsidRDefault="0045042E" w:rsidP="00B41B60">
      <w:pPr>
        <w:spacing w:after="120"/>
        <w:ind w:left="1134" w:right="1134" w:firstLine="567"/>
        <w:jc w:val="both"/>
        <w:rPr>
          <w:i/>
        </w:rPr>
      </w:pPr>
      <w:r w:rsidRPr="0045042E">
        <w:rPr>
          <w:i/>
          <w:noProof/>
        </w:rPr>
        <w:lastRenderedPageBreak/>
        <w:drawing>
          <wp:inline distT="0" distB="0" distL="0" distR="0" wp14:anchorId="17B77BFB" wp14:editId="2FB71F78">
            <wp:extent cx="4248785" cy="1840230"/>
            <wp:effectExtent l="0" t="0" r="0" b="762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48785" cy="1840230"/>
                    </a:xfrm>
                    <a:prstGeom prst="rect">
                      <a:avLst/>
                    </a:prstGeom>
                  </pic:spPr>
                </pic:pic>
              </a:graphicData>
            </a:graphic>
          </wp:inline>
        </w:drawing>
      </w:r>
    </w:p>
    <w:p w14:paraId="2459BE6C" w14:textId="7EECE32D" w:rsidR="00B41B60" w:rsidRDefault="00B41B60" w:rsidP="00B41B60">
      <w:pPr>
        <w:spacing w:after="120"/>
        <w:ind w:left="1134" w:right="1134" w:firstLine="567"/>
        <w:jc w:val="both"/>
      </w:pPr>
      <w:r w:rsidRPr="0021588E">
        <w:t xml:space="preserve">The Enhanced Child Restraint System bearing the above approval mark can be fitted in any i-Size booster seating position and used for the 100 cm - 125 cm size range; it is approved in </w:t>
      </w:r>
      <w:r>
        <w:t xml:space="preserve">France (E 2) under the number </w:t>
      </w:r>
      <w:r w:rsidRPr="0021588E">
        <w:t>0</w:t>
      </w:r>
      <w:r w:rsidR="00D0006E">
        <w:t>3</w:t>
      </w:r>
      <w:r w:rsidRPr="0021588E">
        <w:t>2450. The approval number indicates that the approval was granted in accordance with the requirements of the Regulation concerning the approval of Enhanced Child Restraint Systems used on-board of motor vehicles as amended by the 0</w:t>
      </w:r>
      <w:r w:rsidR="00D0006E">
        <w:t>3</w:t>
      </w:r>
      <w:r w:rsidRPr="0021588E">
        <w:t xml:space="preserve"> series of amendments. In addition, the name of the regulation is to be identified on the approval mark followed by the series of amendment according to which the approval has been granted.</w:t>
      </w:r>
    </w:p>
    <w:p w14:paraId="0C35FB68" w14:textId="60D422AB" w:rsidR="00C30D44" w:rsidRPr="0021588E" w:rsidRDefault="00640C77" w:rsidP="00B41B60">
      <w:pPr>
        <w:spacing w:after="120"/>
        <w:ind w:left="1134" w:right="1134" w:firstLine="567"/>
        <w:jc w:val="both"/>
      </w:pPr>
      <w:r w:rsidRPr="00640C77">
        <w:rPr>
          <w:noProof/>
        </w:rPr>
        <w:drawing>
          <wp:inline distT="0" distB="0" distL="0" distR="0" wp14:anchorId="476BF063" wp14:editId="7EF62179">
            <wp:extent cx="4166870" cy="1701165"/>
            <wp:effectExtent l="0" t="0" r="508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66870" cy="1701165"/>
                    </a:xfrm>
                    <a:prstGeom prst="rect">
                      <a:avLst/>
                    </a:prstGeom>
                  </pic:spPr>
                </pic:pic>
              </a:graphicData>
            </a:graphic>
          </wp:inline>
        </w:drawing>
      </w:r>
    </w:p>
    <w:p w14:paraId="4DF462A6" w14:textId="2FE15501" w:rsidR="00B41B60" w:rsidRDefault="00B41B60" w:rsidP="00B41B60">
      <w:pPr>
        <w:spacing w:after="120"/>
        <w:ind w:left="1134" w:right="1134" w:firstLine="567"/>
        <w:jc w:val="both"/>
      </w:pPr>
      <w:r w:rsidRPr="0021588E">
        <w:t>The Enhanced Child Restraint System bearing the above approval mark is a device not capable of being fitted in every vehicle but capab</w:t>
      </w:r>
      <w:r>
        <w:t>le of except being used for the 125 cm - </w:t>
      </w:r>
      <w:r w:rsidRPr="0021588E">
        <w:t>145 cm size range; it is approved in France (E 2) under the number 022450. The approval number indicates that the approval was granted in accordance with the requirements of the Regulation concerning the approval of specific vehicle booster seat Enhanced Child Restraint Systems used on-board of motor vehicles as amended by the 0</w:t>
      </w:r>
      <w:r w:rsidR="005519B1">
        <w:t>3</w:t>
      </w:r>
      <w:r w:rsidRPr="0021588E">
        <w:t xml:space="preserve"> series of amendments. In addition the name of the Regulation needs to be identified on the approval mark followed by the series of amendment according to which the approval has been granted.</w:t>
      </w:r>
    </w:p>
    <w:p w14:paraId="7B392FF5" w14:textId="77777777" w:rsidR="000A2529" w:rsidRDefault="00B41B60" w:rsidP="000A2529">
      <w:pPr>
        <w:tabs>
          <w:tab w:val="left" w:pos="1134"/>
          <w:tab w:val="left" w:pos="2800"/>
        </w:tabs>
        <w:spacing w:after="120"/>
        <w:ind w:left="1134" w:right="1134"/>
        <w:jc w:val="both"/>
      </w:pPr>
      <w:r w:rsidRPr="00A32060">
        <w:rPr>
          <w:lang w:val="en-US"/>
        </w:rPr>
        <w:t>In case the ECRS is equipped with a module, the size range is not on the approval mark but on the module mark.</w:t>
      </w:r>
      <w:r w:rsidRPr="00CD2EF3">
        <w:t xml:space="preserve"> </w:t>
      </w:r>
    </w:p>
    <w:p w14:paraId="39CE9FFF" w14:textId="7286E625" w:rsidR="000A2529" w:rsidRPr="0009658E" w:rsidRDefault="00844733" w:rsidP="000A2529">
      <w:pPr>
        <w:tabs>
          <w:tab w:val="left" w:pos="1134"/>
          <w:tab w:val="left" w:pos="2800"/>
        </w:tabs>
        <w:spacing w:after="120"/>
        <w:ind w:left="1134" w:right="1134"/>
        <w:jc w:val="both"/>
        <w:rPr>
          <w:bCs/>
          <w:i/>
        </w:rPr>
      </w:pPr>
      <w:r w:rsidRPr="00844733">
        <w:rPr>
          <w:bCs/>
          <w:i/>
          <w:noProof/>
        </w:rPr>
        <w:drawing>
          <wp:inline distT="0" distB="0" distL="0" distR="0" wp14:anchorId="3A2BA798" wp14:editId="227E11E9">
            <wp:extent cx="4241165" cy="2216150"/>
            <wp:effectExtent l="0" t="0" r="6985" b="0"/>
            <wp:docPr id="3329" name="Picture 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41165" cy="2216150"/>
                    </a:xfrm>
                    <a:prstGeom prst="rect">
                      <a:avLst/>
                    </a:prstGeom>
                  </pic:spPr>
                </pic:pic>
              </a:graphicData>
            </a:graphic>
          </wp:inline>
        </w:drawing>
      </w:r>
    </w:p>
    <w:p w14:paraId="33796C46" w14:textId="15BFEFD3" w:rsidR="00B41B60" w:rsidRDefault="00324D48" w:rsidP="00AC59E5">
      <w:pPr>
        <w:spacing w:after="120"/>
        <w:ind w:left="1134" w:right="1134" w:firstLine="567"/>
        <w:jc w:val="both"/>
      </w:pPr>
      <w:r w:rsidRPr="000F1A9A">
        <w:rPr>
          <w:b/>
          <w:noProof/>
          <w:lang w:eastAsia="zh-CN"/>
        </w:rPr>
        <w:lastRenderedPageBreak/>
        <w:drawing>
          <wp:inline distT="0" distB="0" distL="0" distR="0" wp14:anchorId="07030DA9" wp14:editId="3CEE2BAC">
            <wp:extent cx="3762375" cy="1543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2375" cy="1543050"/>
                    </a:xfrm>
                    <a:prstGeom prst="rect">
                      <a:avLst/>
                    </a:prstGeom>
                    <a:noFill/>
                    <a:ln>
                      <a:noFill/>
                    </a:ln>
                  </pic:spPr>
                </pic:pic>
              </a:graphicData>
            </a:graphic>
          </wp:inline>
        </w:drawing>
      </w:r>
    </w:p>
    <w:p w14:paraId="270CEE32" w14:textId="77777777" w:rsidR="00324D48" w:rsidRPr="000F1A9A" w:rsidRDefault="00324D48" w:rsidP="00324D48">
      <w:pPr>
        <w:pStyle w:val="SingleTxtG"/>
        <w:ind w:firstLine="567"/>
        <w:rPr>
          <w:lang w:eastAsia="fr-FR"/>
        </w:rPr>
      </w:pPr>
      <w:r w:rsidRPr="000F1A9A">
        <w:rPr>
          <w:lang w:eastAsia="fr-FR"/>
        </w:rPr>
        <w:t>The Enhanced Child Restraint System bearing the above approval mark is a device capable of being fitted in any universal seating position of the vehicle and of being used for the 40 cm - 70 cm size range; it is approved in France (E 2) under the number 032439. The approval number indicates that the approval was granted in accordance with the requirements of the UN Regulation on approval of Universal Belted Enhanced Child Restraint Systems used on-board of motor vehicles as amended by the 03 series of amendments. In addition the name of the UN Regulation must be identified on the approval mark followed by the series of amendment according to which the approval has been granted.</w:t>
      </w:r>
    </w:p>
    <w:p w14:paraId="361ABF51" w14:textId="77777777" w:rsidR="00324D48" w:rsidRPr="000F1A9A" w:rsidRDefault="00324D48" w:rsidP="00324D48">
      <w:pPr>
        <w:suppressAutoHyphens w:val="0"/>
        <w:spacing w:before="100" w:beforeAutospacing="1" w:after="100" w:afterAutospacing="1" w:line="240" w:lineRule="auto"/>
        <w:ind w:left="1134" w:right="1134"/>
        <w:jc w:val="both"/>
        <w:rPr>
          <w:b/>
          <w:lang w:eastAsia="fr-FR"/>
        </w:rPr>
      </w:pPr>
      <w:r w:rsidRPr="000F1A9A">
        <w:rPr>
          <w:b/>
          <w:noProof/>
          <w:lang w:eastAsia="zh-CN"/>
        </w:rPr>
        <w:drawing>
          <wp:inline distT="0" distB="0" distL="0" distR="0" wp14:anchorId="7B657775" wp14:editId="180E397B">
            <wp:extent cx="4181475" cy="16192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1475" cy="1619250"/>
                    </a:xfrm>
                    <a:prstGeom prst="rect">
                      <a:avLst/>
                    </a:prstGeom>
                    <a:noFill/>
                    <a:ln>
                      <a:noFill/>
                    </a:ln>
                  </pic:spPr>
                </pic:pic>
              </a:graphicData>
            </a:graphic>
          </wp:inline>
        </w:drawing>
      </w:r>
    </w:p>
    <w:p w14:paraId="3B2A6762" w14:textId="77777777" w:rsidR="00324D48" w:rsidRPr="000F1A9A" w:rsidRDefault="00324D48" w:rsidP="00324D48">
      <w:pPr>
        <w:suppressAutoHyphens w:val="0"/>
        <w:spacing w:after="120" w:line="240" w:lineRule="auto"/>
        <w:ind w:left="1134" w:right="1134" w:firstLine="566"/>
        <w:jc w:val="both"/>
        <w:rPr>
          <w:lang w:eastAsia="fr-FR"/>
        </w:rPr>
      </w:pPr>
      <w:r w:rsidRPr="000F1A9A">
        <w:rPr>
          <w:lang w:eastAsia="fr-FR"/>
        </w:rPr>
        <w:t>The Enhanced Child Restraint System bearing the above approval mark is a device not capable of being fitted in every vehicle and capable of being used for the 40 cm - 70 cm size range; it is approved in France (E 2) under the number 032450. The approval number indicates that the approval was granted in accordance with the requirements of the UN Regulation on the approval of Specific vehicle Belted Enhanced Child Restraint Systems used on-board of motor vehicles as amended by the 03 series of amendments. In addition the name of the UN Regulation must be identified on the approval mark followed by the series of amendment according to which the approval has been granted.</w:t>
      </w:r>
    </w:p>
    <w:p w14:paraId="64CCF616" w14:textId="77777777" w:rsidR="00324D48" w:rsidRPr="000F1A9A" w:rsidRDefault="00324D48" w:rsidP="00324D48">
      <w:pPr>
        <w:pStyle w:val="SingleTxtG"/>
        <w:ind w:firstLine="566"/>
        <w:rPr>
          <w:lang w:eastAsia="fr-FR"/>
        </w:rPr>
      </w:pPr>
      <w:r w:rsidRPr="000F1A9A">
        <w:rPr>
          <w:lang w:eastAsia="fr-FR"/>
        </w:rPr>
        <w:t>In case the Enhanced Child Restraint System is equipped with a module, the size range and the mass limit are not on the approval mark but on the module mark.</w:t>
      </w:r>
    </w:p>
    <w:p w14:paraId="2609A1E1" w14:textId="77777777" w:rsidR="00324D48" w:rsidRPr="00166A02" w:rsidRDefault="00324D48" w:rsidP="00324D48">
      <w:pPr>
        <w:pStyle w:val="HChG"/>
        <w:ind w:left="2268"/>
        <w:rPr>
          <w:u w:val="single"/>
        </w:rPr>
      </w:pPr>
      <w:r w:rsidRPr="000F1A9A">
        <w:t>2.</w:t>
      </w:r>
      <w:r w:rsidRPr="000F1A9A">
        <w:tab/>
      </w:r>
      <w:r w:rsidRPr="000F1A9A">
        <w:tab/>
        <w:t>Arrangements of the approval mark in combination with a module mark</w:t>
      </w:r>
    </w:p>
    <w:p w14:paraId="5A940031" w14:textId="77777777" w:rsidR="00324D48" w:rsidRPr="000F1A9A" w:rsidRDefault="00324D48" w:rsidP="00324D48">
      <w:pPr>
        <w:suppressAutoHyphens w:val="0"/>
        <w:spacing w:before="100" w:beforeAutospacing="1" w:after="100" w:afterAutospacing="1" w:line="240" w:lineRule="auto"/>
        <w:jc w:val="center"/>
        <w:rPr>
          <w:sz w:val="24"/>
          <w:szCs w:val="24"/>
          <w:lang w:eastAsia="fr-FR"/>
        </w:rPr>
      </w:pPr>
      <w:r w:rsidRPr="000F1A9A">
        <w:rPr>
          <w:noProof/>
          <w:sz w:val="24"/>
          <w:szCs w:val="24"/>
          <w:lang w:eastAsia="zh-CN"/>
        </w:rPr>
        <w:drawing>
          <wp:inline distT="0" distB="0" distL="0" distR="0" wp14:anchorId="1333F127" wp14:editId="74BFEEE9">
            <wp:extent cx="3352800" cy="1562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2800" cy="1562100"/>
                    </a:xfrm>
                    <a:prstGeom prst="rect">
                      <a:avLst/>
                    </a:prstGeom>
                    <a:noFill/>
                    <a:ln>
                      <a:noFill/>
                    </a:ln>
                  </pic:spPr>
                </pic:pic>
              </a:graphicData>
            </a:graphic>
          </wp:inline>
        </w:drawing>
      </w:r>
    </w:p>
    <w:p w14:paraId="7AD82E44" w14:textId="77777777" w:rsidR="00324D48" w:rsidRPr="000F1A9A" w:rsidRDefault="00324D48" w:rsidP="00324D48">
      <w:pPr>
        <w:pStyle w:val="SingleTxtG"/>
        <w:ind w:firstLine="567"/>
        <w:rPr>
          <w:lang w:eastAsia="fr-FR"/>
        </w:rPr>
      </w:pPr>
      <w:r w:rsidRPr="000F1A9A">
        <w:rPr>
          <w:lang w:eastAsia="fr-FR"/>
        </w:rPr>
        <w:lastRenderedPageBreak/>
        <w:t>The Enhanced Child Restraint System bearing the above approval mark is a device, including module(s), capable of being fitted in any i-size compatible vehicle seating position. It is approved in France (E 2) under the number 032439. The approval number indicates that the approval was granted in accordance with the requirements of the UN Regulation concerning the approval of Enhanced Child Restraint Systems used on-board of motor vehicles as amended by the 03 series of amendments. In addition the name of the UN Regulation has to be identified on the approval mark followed by the series of amendment according to which the approval has been granted.</w:t>
      </w:r>
    </w:p>
    <w:p w14:paraId="5273D812" w14:textId="77777777" w:rsidR="00324D48" w:rsidRPr="000F1A9A" w:rsidRDefault="00324D48" w:rsidP="00166A02">
      <w:pPr>
        <w:suppressAutoHyphens w:val="0"/>
        <w:spacing w:line="240" w:lineRule="auto"/>
        <w:ind w:left="1134"/>
        <w:rPr>
          <w:sz w:val="24"/>
          <w:szCs w:val="24"/>
          <w:lang w:eastAsia="fr-FR"/>
        </w:rPr>
      </w:pPr>
      <w:r w:rsidRPr="000F1A9A">
        <w:rPr>
          <w:noProof/>
          <w:sz w:val="24"/>
          <w:szCs w:val="24"/>
          <w:lang w:eastAsia="zh-CN"/>
        </w:rPr>
        <w:drawing>
          <wp:inline distT="0" distB="0" distL="0" distR="0" wp14:anchorId="6D4A82D6" wp14:editId="023D4893">
            <wp:extent cx="3324225" cy="14287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4225" cy="1428750"/>
                    </a:xfrm>
                    <a:prstGeom prst="rect">
                      <a:avLst/>
                    </a:prstGeom>
                    <a:noFill/>
                    <a:ln>
                      <a:noFill/>
                    </a:ln>
                  </pic:spPr>
                </pic:pic>
              </a:graphicData>
            </a:graphic>
          </wp:inline>
        </w:drawing>
      </w:r>
    </w:p>
    <w:p w14:paraId="4134FDA3" w14:textId="2BF64DC9" w:rsidR="00324D48" w:rsidRPr="000F1A9A" w:rsidRDefault="00324D48" w:rsidP="00324D48">
      <w:pPr>
        <w:pStyle w:val="SingleTxtG"/>
        <w:ind w:firstLine="567"/>
        <w:rPr>
          <w:lang w:eastAsia="fr-FR"/>
        </w:rPr>
      </w:pPr>
      <w:r w:rsidRPr="000F1A9A">
        <w:rPr>
          <w:lang w:eastAsia="fr-FR"/>
        </w:rPr>
        <w:t>The Enhanced Child Restraint System bearing the above approval mark is a device, including module(s), not capable of being fitted in every vehicle. It is approved in France (E</w:t>
      </w:r>
      <w:r w:rsidR="00166A02">
        <w:rPr>
          <w:lang w:eastAsia="fr-FR"/>
        </w:rPr>
        <w:t> </w:t>
      </w:r>
      <w:r w:rsidRPr="000F1A9A">
        <w:rPr>
          <w:lang w:eastAsia="fr-FR"/>
        </w:rPr>
        <w:t>2) under the number 032450. The approval number indicates that the approval was granted in accordance with the requirements of the UN Regulation concerning the approval of Specific vehicle ISOFIX Enhanced Child Restraint Systems used on-board of motor vehicles as amended by the 03</w:t>
      </w:r>
      <w:r w:rsidRPr="00166A02">
        <w:rPr>
          <w:lang w:eastAsia="fr-FR"/>
        </w:rPr>
        <w:t xml:space="preserve"> </w:t>
      </w:r>
      <w:r w:rsidRPr="000F1A9A">
        <w:rPr>
          <w:lang w:eastAsia="fr-FR"/>
        </w:rPr>
        <w:t>series of amendments. In addition the name of the UN Regulation has to be identified on the approval mark followed by the series of amendment according to which the approval has been granted.</w:t>
      </w:r>
    </w:p>
    <w:p w14:paraId="28F31A8D" w14:textId="77777777" w:rsidR="00324D48" w:rsidRPr="000F1A9A" w:rsidRDefault="00324D48" w:rsidP="00166A02">
      <w:pPr>
        <w:pStyle w:val="Heading2"/>
        <w:numPr>
          <w:ilvl w:val="0"/>
          <w:numId w:val="0"/>
        </w:numPr>
        <w:spacing w:after="120"/>
        <w:ind w:left="2268" w:hanging="1134"/>
      </w:pPr>
      <w:r w:rsidRPr="000F1A9A">
        <w:t>2.1.</w:t>
      </w:r>
      <w:r w:rsidRPr="000F1A9A">
        <w:tab/>
        <w:t>Arrangements of the module mark in combination with an approval mark</w:t>
      </w:r>
    </w:p>
    <w:p w14:paraId="114E5FE1" w14:textId="77777777" w:rsidR="00324D48" w:rsidRPr="000F1A9A" w:rsidRDefault="00324D48" w:rsidP="00324D48">
      <w:pPr>
        <w:pStyle w:val="SingleTxtG"/>
        <w:ind w:left="2268" w:hanging="1134"/>
      </w:pPr>
      <w:r w:rsidRPr="000F1A9A">
        <w:t>2.1.1.</w:t>
      </w:r>
      <w:r w:rsidRPr="000F1A9A">
        <w:tab/>
        <w:t>Where a module is approved for use with more than one base, the individual base and module combinations shall be indicated on the module in separate module marks, each bearing their applicable size ranges.</w:t>
      </w:r>
    </w:p>
    <w:p w14:paraId="06C0E740" w14:textId="77777777" w:rsidR="00324D48" w:rsidRPr="000F1A9A" w:rsidRDefault="00324D48" w:rsidP="00324D48">
      <w:pPr>
        <w:ind w:left="567" w:firstLine="567"/>
      </w:pPr>
    </w:p>
    <w:p w14:paraId="317431AE" w14:textId="77777777" w:rsidR="00324D48" w:rsidRPr="000F1A9A" w:rsidRDefault="00324D48" w:rsidP="00324D48">
      <w:pPr>
        <w:ind w:left="567" w:firstLine="567"/>
      </w:pPr>
      <w:r w:rsidRPr="000F1A9A">
        <w:rPr>
          <w:noProof/>
          <w:lang w:eastAsia="zh-CN"/>
        </w:rPr>
        <w:drawing>
          <wp:inline distT="0" distB="0" distL="0" distR="0" wp14:anchorId="76CA801C" wp14:editId="0415E07C">
            <wp:extent cx="4724400" cy="1371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1371600"/>
                    </a:xfrm>
                    <a:prstGeom prst="rect">
                      <a:avLst/>
                    </a:prstGeom>
                    <a:noFill/>
                    <a:ln>
                      <a:noFill/>
                    </a:ln>
                  </pic:spPr>
                </pic:pic>
              </a:graphicData>
            </a:graphic>
          </wp:inline>
        </w:drawing>
      </w:r>
    </w:p>
    <w:p w14:paraId="51A2B93A" w14:textId="77777777" w:rsidR="00324D48" w:rsidRPr="000F1A9A" w:rsidRDefault="00324D48" w:rsidP="00324D48">
      <w:pPr>
        <w:ind w:left="567" w:firstLine="567"/>
      </w:pPr>
      <w:r w:rsidRPr="000F1A9A">
        <w:rPr>
          <w:noProof/>
        </w:rPr>
        <w:drawing>
          <wp:anchor distT="0" distB="0" distL="114300" distR="114300" simplePos="0" relativeHeight="251674112" behindDoc="0" locked="0" layoutInCell="1" allowOverlap="1" wp14:anchorId="44C8ED3D" wp14:editId="5651A78D">
            <wp:simplePos x="0" y="0"/>
            <wp:positionH relativeFrom="column">
              <wp:posOffset>867410</wp:posOffset>
            </wp:positionH>
            <wp:positionV relativeFrom="paragraph">
              <wp:posOffset>255270</wp:posOffset>
            </wp:positionV>
            <wp:extent cx="4619625" cy="1206500"/>
            <wp:effectExtent l="0" t="0" r="9525" b="0"/>
            <wp:wrapTopAndBottom/>
            <wp:docPr id="1729" name="Picture 1729" descr="Stand alone approval and module label for 3 bases phase 3 ref 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descr="Stand alone approval and module label for 3 bases phase 3 ref V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19625" cy="1206500"/>
                    </a:xfrm>
                    <a:prstGeom prst="rect">
                      <a:avLst/>
                    </a:prstGeom>
                    <a:noFill/>
                  </pic:spPr>
                </pic:pic>
              </a:graphicData>
            </a:graphic>
            <wp14:sizeRelH relativeFrom="page">
              <wp14:pctWidth>0</wp14:pctWidth>
            </wp14:sizeRelH>
            <wp14:sizeRelV relativeFrom="page">
              <wp14:pctHeight>0</wp14:pctHeight>
            </wp14:sizeRelV>
          </wp:anchor>
        </w:drawing>
      </w:r>
    </w:p>
    <w:p w14:paraId="6AA8B7D1" w14:textId="77777777" w:rsidR="00324D48" w:rsidRPr="000F1A9A" w:rsidRDefault="00324D48" w:rsidP="00324D48">
      <w:pPr>
        <w:pStyle w:val="SingleTxtG"/>
        <w:ind w:left="2268"/>
      </w:pPr>
      <w:r w:rsidRPr="000F1A9A">
        <w:t xml:space="preserve">A Module that bears an approval mark for the stand-alone mode of use and a module mark for its use on three different bases, shall carry the following arrangement of approval and module marks: </w:t>
      </w:r>
    </w:p>
    <w:p w14:paraId="65A0AD48" w14:textId="77777777" w:rsidR="00324D48" w:rsidRPr="000F1A9A" w:rsidRDefault="00324D48" w:rsidP="00324D48">
      <w:pPr>
        <w:pStyle w:val="SingleTxtG"/>
        <w:ind w:left="2268"/>
      </w:pPr>
      <w:r w:rsidRPr="000F1A9A">
        <w:t>The module bearing the above marks is capable of being used as a Universal Belted Enhanced Child Restraint System for the 45 cm - 75 cm size range; it is approved according to UN Regulation No. 129-03 under the number 032348.</w:t>
      </w:r>
    </w:p>
    <w:p w14:paraId="6024939F" w14:textId="77777777" w:rsidR="00324D48" w:rsidRPr="000F1A9A" w:rsidRDefault="00324D48" w:rsidP="00324D48">
      <w:pPr>
        <w:pStyle w:val="SingleTxtG"/>
        <w:ind w:left="2268"/>
      </w:pPr>
      <w:r w:rsidRPr="000F1A9A">
        <w:lastRenderedPageBreak/>
        <w:t>The module can also be used as a module in combination with the base "brand name and model A", for the 45 cm - 75 cm size range and mass limit of 12 kg; approved according to UN Regulation No. 129-03 under the number 032439.</w:t>
      </w:r>
    </w:p>
    <w:p w14:paraId="76402D40" w14:textId="77777777" w:rsidR="00324D48" w:rsidRPr="000F1A9A" w:rsidRDefault="00324D48" w:rsidP="00324D48">
      <w:pPr>
        <w:pStyle w:val="SingleTxtG"/>
        <w:ind w:left="2268"/>
      </w:pPr>
      <w:r w:rsidRPr="000F1A9A">
        <w:t>The module can also be used as a module in combination with the base "brand name and model B", for the 45 cm - 75 cm size range and mass limit of 12 kg; approved according to UN Regulation No. 129-03 under the number 032440.</w:t>
      </w:r>
    </w:p>
    <w:p w14:paraId="1714DF12" w14:textId="77777777" w:rsidR="00324D48" w:rsidRPr="000F1A9A" w:rsidRDefault="00324D48" w:rsidP="00324D48">
      <w:pPr>
        <w:pStyle w:val="SingleTxtG"/>
        <w:ind w:left="2268"/>
      </w:pPr>
      <w:r w:rsidRPr="000F1A9A">
        <w:t>The module can also be used as a module in combination with the base "brand name and model C", for the 45 cm - 75 cm size range and mass limit of 12 kg; approved according to UN Regulation No. 129-03 under the number 032441.</w:t>
      </w:r>
    </w:p>
    <w:p w14:paraId="16BE81E5" w14:textId="77777777" w:rsidR="00324D48" w:rsidRPr="000F1A9A" w:rsidRDefault="00324D48" w:rsidP="00324D48">
      <w:pPr>
        <w:pStyle w:val="SingleTxtG"/>
        <w:ind w:left="2268"/>
      </w:pPr>
      <w:r w:rsidRPr="000F1A9A">
        <w:t>The approval numbers indicate that the approval was granted in accordance with the requirements of the UN Regulation on the approval of Enhanced Child Restraint Systems used on-board of motor vehicles as amended by the 03 series of amendments.</w:t>
      </w:r>
    </w:p>
    <w:p w14:paraId="362A48B7" w14:textId="2312DC0E" w:rsidR="00324D48" w:rsidRPr="000F1A9A" w:rsidRDefault="00324D48" w:rsidP="00166A02">
      <w:pPr>
        <w:pStyle w:val="SingleTxtG"/>
        <w:ind w:left="2268" w:hanging="1134"/>
        <w:rPr>
          <w:b/>
        </w:rPr>
      </w:pPr>
      <w:r w:rsidRPr="000F1A9A">
        <w:t>2.1.2.</w:t>
      </w:r>
      <w:r w:rsidRPr="000F1A9A">
        <w:tab/>
        <w:t>Where a module is capable of being installed in different orientations, separate module marks shall be indicated on the module, each bearing their applicable size ranges.</w:t>
      </w:r>
    </w:p>
    <w:p w14:paraId="0F346C00" w14:textId="77777777" w:rsidR="00324D48" w:rsidRPr="000F1A9A" w:rsidRDefault="00324D48" w:rsidP="00166A02">
      <w:pPr>
        <w:tabs>
          <w:tab w:val="left" w:pos="2300"/>
          <w:tab w:val="left" w:pos="2800"/>
        </w:tabs>
        <w:spacing w:after="120"/>
        <w:ind w:left="2127" w:right="1134" w:hanging="567"/>
        <w:jc w:val="center"/>
        <w:rPr>
          <w:b/>
        </w:rPr>
      </w:pPr>
      <w:r w:rsidRPr="000F1A9A">
        <w:rPr>
          <w:b/>
          <w:noProof/>
          <w:lang w:eastAsia="zh-CN"/>
        </w:rPr>
        <w:drawing>
          <wp:inline distT="0" distB="0" distL="0" distR="0" wp14:anchorId="609BD6A1" wp14:editId="1595A707">
            <wp:extent cx="3067050" cy="1590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7050" cy="1590675"/>
                    </a:xfrm>
                    <a:prstGeom prst="rect">
                      <a:avLst/>
                    </a:prstGeom>
                    <a:noFill/>
                    <a:ln>
                      <a:noFill/>
                    </a:ln>
                  </pic:spPr>
                </pic:pic>
              </a:graphicData>
            </a:graphic>
          </wp:inline>
        </w:drawing>
      </w:r>
    </w:p>
    <w:p w14:paraId="691FF578" w14:textId="77777777" w:rsidR="00324D48" w:rsidRPr="000F1A9A" w:rsidRDefault="00324D48" w:rsidP="00324D48">
      <w:pPr>
        <w:spacing w:after="120"/>
        <w:ind w:left="2268" w:right="1134"/>
        <w:jc w:val="both"/>
      </w:pPr>
      <w:r w:rsidRPr="000F1A9A">
        <w:t>The module bearing the above marks is capable of being used in a rearward facing mode with the base "brand name and model A", for the 60 cm - 105 cm size range and with a mass limit of 18 kg; approved according to UN Regulation No. 129-03 under the number 032441.</w:t>
      </w:r>
    </w:p>
    <w:p w14:paraId="0A18E2A6" w14:textId="77777777" w:rsidR="00324D48" w:rsidRPr="000F1A9A" w:rsidRDefault="00324D48" w:rsidP="00324D48">
      <w:pPr>
        <w:spacing w:after="120"/>
        <w:ind w:left="2268" w:right="1134"/>
        <w:jc w:val="both"/>
      </w:pPr>
      <w:r w:rsidRPr="000F1A9A">
        <w:t>The module bearing the above marks is also capable of being used in a forward facing mode with the base "brand name and model A", for the 85 cm - 105 cm size range and with a mass limit of 18 kg; approved according to UN Regulation No. 129-03 under the same number 032441.</w:t>
      </w:r>
    </w:p>
    <w:p w14:paraId="77BBBCEA" w14:textId="77777777" w:rsidR="00324D48" w:rsidRPr="000F1A9A" w:rsidRDefault="00324D48" w:rsidP="00324D48">
      <w:pPr>
        <w:spacing w:after="120"/>
        <w:ind w:left="2268" w:right="1134"/>
        <w:jc w:val="both"/>
      </w:pPr>
      <w:r w:rsidRPr="000F1A9A">
        <w:t>The approval number indicates that the approval was granted in accordance with the requirements of the UN Regulation concerning the approval of Enhanced Child Restraint Systems used on-board motor vehicles as amended by the 03 series of amendments.</w:t>
      </w:r>
    </w:p>
    <w:p w14:paraId="784B4933" w14:textId="77777777" w:rsidR="00324D48" w:rsidRPr="000F1A9A" w:rsidRDefault="00324D48" w:rsidP="00324D48">
      <w:pPr>
        <w:tabs>
          <w:tab w:val="left" w:pos="2300"/>
          <w:tab w:val="left" w:pos="2800"/>
        </w:tabs>
        <w:spacing w:after="120"/>
        <w:ind w:left="2268" w:right="1134" w:hanging="1134"/>
      </w:pPr>
      <w:r w:rsidRPr="000F1A9A">
        <w:t>2.2.</w:t>
      </w:r>
      <w:r w:rsidRPr="000F1A9A">
        <w:tab/>
        <w:t xml:space="preserve">Examples of the symbols to be used on the module mark are given in the figures below. As chosen by the Enhanced Child Restraint Systems manufacturer, one of the symbols or an equivalent shall be used on the module mark. </w:t>
      </w:r>
    </w:p>
    <w:p w14:paraId="7F6028DF" w14:textId="0C7EDA2A" w:rsidR="00324D48" w:rsidRPr="00324D48" w:rsidRDefault="00324D48" w:rsidP="00166A02">
      <w:pPr>
        <w:spacing w:after="120"/>
        <w:ind w:left="1134" w:right="1134"/>
        <w:jc w:val="both"/>
        <w:rPr>
          <w:b/>
        </w:rPr>
      </w:pPr>
      <w:r w:rsidRPr="000F1A9A">
        <w:rPr>
          <w:b/>
          <w:noProof/>
          <w:lang w:eastAsia="zh-CN"/>
        </w:rPr>
        <w:drawing>
          <wp:inline distT="0" distB="0" distL="0" distR="0" wp14:anchorId="077E6EDD" wp14:editId="293587CB">
            <wp:extent cx="4572000" cy="1600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bookmarkEnd w:id="67"/>
    <w:p w14:paraId="6539A0AE" w14:textId="77777777" w:rsidR="008E0CF4" w:rsidRPr="003B0EDE" w:rsidRDefault="008E0CF4" w:rsidP="003B0EDE">
      <w:pPr>
        <w:spacing w:after="120"/>
        <w:ind w:left="2268" w:right="1134" w:hanging="1134"/>
        <w:jc w:val="both"/>
        <w:sectPr w:rsidR="008E0CF4" w:rsidRPr="003B0EDE" w:rsidSect="00166A02">
          <w:headerReference w:type="even" r:id="rId86"/>
          <w:headerReference w:type="default" r:id="rId87"/>
          <w:footerReference w:type="even" r:id="rId88"/>
          <w:footerReference w:type="default" r:id="rId89"/>
          <w:headerReference w:type="first" r:id="rId90"/>
          <w:footerReference w:type="first" r:id="rId91"/>
          <w:footnotePr>
            <w:numRestart w:val="eachSect"/>
          </w:footnotePr>
          <w:endnotePr>
            <w:numFmt w:val="decimal"/>
          </w:endnotePr>
          <w:pgSz w:w="11907" w:h="16840" w:code="9"/>
          <w:pgMar w:top="1418" w:right="1134" w:bottom="1134" w:left="1134" w:header="680" w:footer="567" w:gutter="0"/>
          <w:cols w:space="720"/>
          <w:docGrid w:linePitch="272"/>
        </w:sectPr>
      </w:pPr>
    </w:p>
    <w:p w14:paraId="6ED61477" w14:textId="77777777" w:rsidR="003B0EDE" w:rsidRPr="003B0EDE" w:rsidRDefault="003B0EDE" w:rsidP="004A516E">
      <w:pPr>
        <w:pStyle w:val="HChG"/>
      </w:pPr>
      <w:bookmarkStart w:id="68" w:name="_Toc355000744"/>
      <w:r w:rsidRPr="003B0EDE">
        <w:lastRenderedPageBreak/>
        <w:t>Annex 3</w:t>
      </w:r>
      <w:bookmarkEnd w:id="68"/>
    </w:p>
    <w:p w14:paraId="25DC1098" w14:textId="2C619858" w:rsidR="003B0EDE" w:rsidRPr="003B0EDE" w:rsidRDefault="00087E63" w:rsidP="004A516E">
      <w:pPr>
        <w:pStyle w:val="HChG"/>
      </w:pPr>
      <w:r>
        <w:rPr>
          <w:noProof/>
        </w:rPr>
        <mc:AlternateContent>
          <mc:Choice Requires="wps">
            <w:drawing>
              <wp:anchor distT="45720" distB="45720" distL="114300" distR="114300" simplePos="0" relativeHeight="251695104" behindDoc="0" locked="0" layoutInCell="1" allowOverlap="1" wp14:anchorId="3FD56819" wp14:editId="26B67237">
                <wp:simplePos x="0" y="0"/>
                <wp:positionH relativeFrom="column">
                  <wp:posOffset>1083945</wp:posOffset>
                </wp:positionH>
                <wp:positionV relativeFrom="paragraph">
                  <wp:posOffset>459740</wp:posOffset>
                </wp:positionV>
                <wp:extent cx="1345565" cy="1404620"/>
                <wp:effectExtent l="0" t="0" r="6985" b="0"/>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1404620"/>
                        </a:xfrm>
                        <a:prstGeom prst="rect">
                          <a:avLst/>
                        </a:prstGeom>
                        <a:solidFill>
                          <a:srgbClr val="FFFFFF"/>
                        </a:solidFill>
                        <a:ln w="9525">
                          <a:noFill/>
                          <a:miter lim="800000"/>
                          <a:headEnd/>
                          <a:tailEnd/>
                        </a:ln>
                      </wps:spPr>
                      <wps:txbx>
                        <w:txbxContent>
                          <w:p w14:paraId="2B741F12" w14:textId="2880C65D" w:rsidR="004F4CD8" w:rsidRDefault="004F4CD8">
                            <w:r>
                              <w:t>All dimensions in 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D56819" id="Text Box 2" o:spid="_x0000_s1096" type="#_x0000_t202" style="position:absolute;left:0;text-align:left;margin-left:85.35pt;margin-top:36.2pt;width:105.9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" stroked="f">
                <v:textbox style="mso-fit-shape-to-text:t">
                  <w:txbxContent>
                    <w:p w14:paraId="2B741F12" w14:textId="2880C65D" w:rsidR="004F4CD8" w:rsidRDefault="004F4CD8">
                      <w:r>
                        <w:t>All dimensions in mm</w:t>
                      </w:r>
                    </w:p>
                  </w:txbxContent>
                </v:textbox>
                <w10:wrap type="square"/>
              </v:shape>
            </w:pict>
          </mc:Fallback>
        </mc:AlternateContent>
      </w:r>
      <w:r w:rsidR="003B0EDE" w:rsidRPr="003B0EDE">
        <w:tab/>
      </w:r>
      <w:r w:rsidR="003B0EDE" w:rsidRPr="003B0EDE">
        <w:tab/>
      </w:r>
      <w:bookmarkStart w:id="69" w:name="_Toc355000745"/>
      <w:r w:rsidR="003B0EDE" w:rsidRPr="003B0EDE">
        <w:t>Arrangement of apparatus for dust resistance test</w:t>
      </w:r>
      <w:bookmarkEnd w:id="69"/>
    </w:p>
    <w:p w14:paraId="06755856" w14:textId="137937E2" w:rsidR="003B0EDE" w:rsidRPr="003B0EDE" w:rsidRDefault="00EA419F" w:rsidP="003B0EDE">
      <w:pPr>
        <w:spacing w:after="120"/>
        <w:ind w:left="2268" w:right="1134" w:hanging="1134"/>
        <w:jc w:val="both"/>
      </w:pPr>
      <w:r>
        <w:rPr>
          <w:noProof/>
          <w:lang w:eastAsia="en-GB"/>
        </w:rPr>
        <w:drawing>
          <wp:inline distT="0" distB="0" distL="0" distR="0" wp14:anchorId="184FAE0B" wp14:editId="631F713E">
            <wp:extent cx="5360035" cy="5738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60035" cy="5738495"/>
                    </a:xfrm>
                    <a:prstGeom prst="rect">
                      <a:avLst/>
                    </a:prstGeom>
                    <a:noFill/>
                    <a:ln>
                      <a:noFill/>
                    </a:ln>
                  </pic:spPr>
                </pic:pic>
              </a:graphicData>
            </a:graphic>
          </wp:inline>
        </w:drawing>
      </w:r>
    </w:p>
    <w:p w14:paraId="5ECA88CC" w14:textId="77777777" w:rsidR="003B0EDE" w:rsidRDefault="003B0EDE" w:rsidP="003B0EDE">
      <w:pPr>
        <w:spacing w:after="120"/>
        <w:ind w:left="2268" w:right="1134" w:hanging="1134"/>
        <w:jc w:val="both"/>
      </w:pPr>
    </w:p>
    <w:p w14:paraId="1AEEE4BC" w14:textId="77777777" w:rsidR="008E0CF4" w:rsidRPr="003B0EDE" w:rsidRDefault="008E0CF4" w:rsidP="003B0EDE">
      <w:pPr>
        <w:spacing w:after="120"/>
        <w:ind w:left="2268" w:right="1134" w:hanging="1134"/>
        <w:jc w:val="both"/>
        <w:sectPr w:rsidR="008E0CF4" w:rsidRPr="003B0EDE" w:rsidSect="00997AA0">
          <w:headerReference w:type="even" r:id="rId93"/>
          <w:headerReference w:type="default" r:id="rId94"/>
          <w:footerReference w:type="default" r:id="rId95"/>
          <w:headerReference w:type="first" r:id="rId96"/>
          <w:footerReference w:type="first" r:id="rId97"/>
          <w:footnotePr>
            <w:numRestart w:val="eachSect"/>
          </w:footnotePr>
          <w:endnotePr>
            <w:numFmt w:val="decimal"/>
          </w:endnotePr>
          <w:pgSz w:w="11907" w:h="16840" w:code="9"/>
          <w:pgMar w:top="1418" w:right="1134" w:bottom="1134" w:left="1134" w:header="680" w:footer="567" w:gutter="0"/>
          <w:cols w:space="720"/>
          <w:docGrid w:linePitch="272"/>
        </w:sectPr>
      </w:pPr>
    </w:p>
    <w:p w14:paraId="59C9C5FB" w14:textId="77777777" w:rsidR="003B0EDE" w:rsidRPr="003B0EDE" w:rsidRDefault="003B0EDE" w:rsidP="004A516E">
      <w:pPr>
        <w:pStyle w:val="HChG"/>
      </w:pPr>
      <w:bookmarkStart w:id="70" w:name="_Toc355000746"/>
      <w:r w:rsidRPr="003B0EDE">
        <w:lastRenderedPageBreak/>
        <w:t>Annex 4</w:t>
      </w:r>
      <w:bookmarkEnd w:id="70"/>
    </w:p>
    <w:p w14:paraId="2CBD052D" w14:textId="77777777" w:rsidR="003B0EDE" w:rsidRPr="003B0EDE" w:rsidRDefault="003B0EDE" w:rsidP="004A516E">
      <w:pPr>
        <w:pStyle w:val="HChG"/>
      </w:pPr>
      <w:r w:rsidRPr="003B0EDE">
        <w:tab/>
      </w:r>
      <w:r w:rsidRPr="003B0EDE">
        <w:tab/>
      </w:r>
      <w:bookmarkStart w:id="71" w:name="_Toc355000747"/>
      <w:r w:rsidRPr="003B0EDE">
        <w:t>Corrosion test</w:t>
      </w:r>
      <w:bookmarkEnd w:id="71"/>
    </w:p>
    <w:p w14:paraId="6A7C64C3" w14:textId="77777777" w:rsidR="003B0EDE" w:rsidRPr="00BB54AD" w:rsidRDefault="003B0EDE" w:rsidP="00BB54AD">
      <w:pPr>
        <w:pStyle w:val="para"/>
      </w:pPr>
      <w:r w:rsidRPr="00BB54AD">
        <w:t>1.</w:t>
      </w:r>
      <w:r w:rsidRPr="00BB54AD">
        <w:tab/>
        <w:t>Test apparatus</w:t>
      </w:r>
    </w:p>
    <w:p w14:paraId="41328FBD" w14:textId="77777777" w:rsidR="003B0EDE" w:rsidRPr="00BB54AD" w:rsidRDefault="003B0EDE" w:rsidP="00BB54AD">
      <w:pPr>
        <w:pStyle w:val="para"/>
      </w:pPr>
      <w:r w:rsidRPr="00BB54AD">
        <w:t>1.1.</w:t>
      </w:r>
      <w:r w:rsidRPr="00BB54AD">
        <w:tab/>
        <w:t>The apparatus shall consist of a mist chamber, a salt solution reservoir, a supply of suitably conditioned compressed air, one or more atomizing nozzles, sample supports, provision for heating the chamber, and necessary means of control. The size and detailed construction of the apparatus shall be optional, provided that the test conditions are met.</w:t>
      </w:r>
    </w:p>
    <w:p w14:paraId="4BC12C03" w14:textId="77777777" w:rsidR="003B0EDE" w:rsidRPr="00BB54AD" w:rsidRDefault="003B0EDE" w:rsidP="00BB54AD">
      <w:pPr>
        <w:pStyle w:val="para"/>
      </w:pPr>
      <w:r w:rsidRPr="00BB54AD">
        <w:t>1.2.</w:t>
      </w:r>
      <w:r w:rsidRPr="00BB54AD">
        <w:tab/>
        <w:t>It is important to ensure that drops of solution accumulated on the ceiling or cover of the chamber do not fall on test samples.</w:t>
      </w:r>
    </w:p>
    <w:p w14:paraId="4CC24D93" w14:textId="77777777" w:rsidR="003B0EDE" w:rsidRPr="00BB54AD" w:rsidRDefault="003B0EDE" w:rsidP="00BB54AD">
      <w:pPr>
        <w:pStyle w:val="para"/>
      </w:pPr>
      <w:r w:rsidRPr="00BB54AD">
        <w:t>1.3.</w:t>
      </w:r>
      <w:r w:rsidRPr="00BB54AD">
        <w:tab/>
        <w:t>Drops of solution which fall from test samples shall not be returned to the reservoir for respraying.</w:t>
      </w:r>
    </w:p>
    <w:p w14:paraId="5526DC1D" w14:textId="77777777" w:rsidR="003B0EDE" w:rsidRPr="00BB54AD" w:rsidRDefault="003B0EDE" w:rsidP="00BB54AD">
      <w:pPr>
        <w:pStyle w:val="para"/>
      </w:pPr>
      <w:r w:rsidRPr="00BB54AD">
        <w:t>1.4.</w:t>
      </w:r>
      <w:r w:rsidRPr="00BB54AD">
        <w:tab/>
        <w:t>The apparatus shall not be constructed of materials that will affect the corrosiveness of the mist.</w:t>
      </w:r>
    </w:p>
    <w:p w14:paraId="4ED72AF6" w14:textId="77777777" w:rsidR="003B0EDE" w:rsidRPr="00BB54AD" w:rsidRDefault="003B0EDE" w:rsidP="00BB54AD">
      <w:pPr>
        <w:pStyle w:val="para"/>
      </w:pPr>
      <w:r w:rsidRPr="00BB54AD">
        <w:t>2.</w:t>
      </w:r>
      <w:r w:rsidRPr="00BB54AD">
        <w:tab/>
        <w:t>Location of test samples in the mist cabinet</w:t>
      </w:r>
    </w:p>
    <w:p w14:paraId="2F9804D2" w14:textId="77777777" w:rsidR="003B0EDE" w:rsidRPr="00BB54AD" w:rsidRDefault="003B0EDE" w:rsidP="00BB54AD">
      <w:pPr>
        <w:pStyle w:val="para"/>
      </w:pPr>
      <w:r w:rsidRPr="00BB54AD">
        <w:t>2.1.</w:t>
      </w:r>
      <w:r w:rsidRPr="00BB54AD">
        <w:tab/>
        <w:t>Samples, except retractors, shall be supported or suspended between 15° and 30° from the vertical and preferably parallel to the principal direction of horizontal flow of mist through the chamber, based upon the dominant surface being tested.</w:t>
      </w:r>
    </w:p>
    <w:p w14:paraId="75FDC3E1" w14:textId="77777777" w:rsidR="003B0EDE" w:rsidRPr="00BB54AD" w:rsidRDefault="003B0EDE" w:rsidP="00BB54AD">
      <w:pPr>
        <w:pStyle w:val="para"/>
      </w:pPr>
      <w:r w:rsidRPr="00BB54AD">
        <w:t>2.2.</w:t>
      </w:r>
      <w:r w:rsidRPr="00BB54AD">
        <w:tab/>
        <w:t>Retractors shall be supported or suspended so that the axes of the reel for storing the strap shall be perpendicular to the principal direction of horizontal flow of mist through the chamber. The strap opening in the retractor shall also be facing in this principal direction.</w:t>
      </w:r>
    </w:p>
    <w:p w14:paraId="2350758B" w14:textId="77777777" w:rsidR="003B0EDE" w:rsidRPr="00BB54AD" w:rsidRDefault="003B0EDE" w:rsidP="00BB54AD">
      <w:pPr>
        <w:pStyle w:val="para"/>
      </w:pPr>
      <w:r w:rsidRPr="00BB54AD">
        <w:t>2.3.</w:t>
      </w:r>
      <w:r w:rsidRPr="00BB54AD">
        <w:tab/>
        <w:t>Each sample shall be so placed as to permit free settling of mist on all samples.</w:t>
      </w:r>
    </w:p>
    <w:p w14:paraId="60BA1110" w14:textId="77777777" w:rsidR="003B0EDE" w:rsidRPr="00BB54AD" w:rsidRDefault="003B0EDE" w:rsidP="00BB54AD">
      <w:pPr>
        <w:pStyle w:val="para"/>
      </w:pPr>
      <w:r w:rsidRPr="00BB54AD">
        <w:t>2.4.</w:t>
      </w:r>
      <w:r w:rsidRPr="00BB54AD">
        <w:tab/>
        <w:t>Each sample shall be so placed as to prevent salt solution from one sample dripping on to any other sample.</w:t>
      </w:r>
    </w:p>
    <w:p w14:paraId="5D2D7C29" w14:textId="77777777" w:rsidR="003B0EDE" w:rsidRPr="00BB54AD" w:rsidRDefault="003B0EDE" w:rsidP="00BB54AD">
      <w:pPr>
        <w:pStyle w:val="para"/>
      </w:pPr>
      <w:r w:rsidRPr="00BB54AD">
        <w:t>3.</w:t>
      </w:r>
      <w:r w:rsidRPr="00BB54AD">
        <w:tab/>
        <w:t>Salt solution</w:t>
      </w:r>
    </w:p>
    <w:p w14:paraId="35011992" w14:textId="77777777" w:rsidR="003B0EDE" w:rsidRPr="00BB54AD" w:rsidRDefault="003B0EDE" w:rsidP="00BB54AD">
      <w:pPr>
        <w:pStyle w:val="para"/>
      </w:pPr>
      <w:r w:rsidRPr="00BB54AD">
        <w:t>3.1.</w:t>
      </w:r>
      <w:r w:rsidRPr="00BB54AD">
        <w:tab/>
        <w:t>The salt solution shall be prepared by dissolving 5 ± 1 parts by mass of sodium chloride in 95 parts of distilled water. The salt shall be sodium chloride substantially free of nickel and copper and containing not more than 0.1 per cent of sodium iodide and not more than 0.3 per cent of total impurities in the dry state.</w:t>
      </w:r>
    </w:p>
    <w:p w14:paraId="063EC65E" w14:textId="77777777" w:rsidR="003B0EDE" w:rsidRPr="00BB54AD" w:rsidRDefault="003B0EDE" w:rsidP="00BB54AD">
      <w:pPr>
        <w:pStyle w:val="para"/>
      </w:pPr>
      <w:r w:rsidRPr="00BB54AD">
        <w:t>3.2.</w:t>
      </w:r>
      <w:r w:rsidRPr="00BB54AD">
        <w:tab/>
        <w:t>The solution shall be such that, when atomized at 35</w:t>
      </w:r>
      <w:r w:rsidR="009C013F" w:rsidRPr="00BB54AD">
        <w:t xml:space="preserve"> </w:t>
      </w:r>
      <w:r w:rsidRPr="00BB54AD">
        <w:t>°C, the collected solution is in the pH range of 6.5 to 7.2.</w:t>
      </w:r>
    </w:p>
    <w:p w14:paraId="314CACD6" w14:textId="77777777" w:rsidR="003B0EDE" w:rsidRPr="00BB54AD" w:rsidRDefault="003B0EDE" w:rsidP="00BB54AD">
      <w:pPr>
        <w:pStyle w:val="para"/>
      </w:pPr>
      <w:r w:rsidRPr="00BB54AD">
        <w:t>4.</w:t>
      </w:r>
      <w:r w:rsidRPr="00BB54AD">
        <w:tab/>
        <w:t>Compressed air</w:t>
      </w:r>
    </w:p>
    <w:p w14:paraId="658F596B" w14:textId="77777777" w:rsidR="003B0EDE" w:rsidRPr="00BB54AD" w:rsidRDefault="003B0EDE" w:rsidP="00BB54AD">
      <w:pPr>
        <w:pStyle w:val="para"/>
      </w:pPr>
      <w:r w:rsidRPr="00BB54AD">
        <w:t>4.1.</w:t>
      </w:r>
      <w:r w:rsidRPr="00BB54AD">
        <w:tab/>
        <w:t>The compressed air supply to the nozzle or nozzles for atomizing the salt solution shall be free of oil and dirt, and maintained at a pressure between 70 kN/m</w:t>
      </w:r>
      <w:r w:rsidRPr="001D2E1C">
        <w:rPr>
          <w:vertAlign w:val="superscript"/>
        </w:rPr>
        <w:t>2</w:t>
      </w:r>
      <w:r w:rsidRPr="00BB54AD">
        <w:t xml:space="preserve"> and 170 kN/m</w:t>
      </w:r>
      <w:r w:rsidRPr="001D2E1C">
        <w:rPr>
          <w:vertAlign w:val="superscript"/>
        </w:rPr>
        <w:t>2</w:t>
      </w:r>
      <w:r w:rsidRPr="00BB54AD">
        <w:t>.</w:t>
      </w:r>
    </w:p>
    <w:p w14:paraId="4766493E" w14:textId="77777777" w:rsidR="003B0EDE" w:rsidRPr="003B0EDE" w:rsidRDefault="003B0EDE" w:rsidP="009F5E53">
      <w:pPr>
        <w:pStyle w:val="para"/>
        <w:keepNext/>
      </w:pPr>
      <w:r w:rsidRPr="003B0EDE">
        <w:t>5.</w:t>
      </w:r>
      <w:r w:rsidRPr="003B0EDE">
        <w:tab/>
        <w:t>Conditions in the mist chamber</w:t>
      </w:r>
    </w:p>
    <w:p w14:paraId="3A14B487" w14:textId="7ECBB4FE" w:rsidR="003B0EDE" w:rsidRPr="003B0EDE" w:rsidRDefault="003B0EDE" w:rsidP="00BB54AD">
      <w:pPr>
        <w:pStyle w:val="para"/>
      </w:pPr>
      <w:r w:rsidRPr="003B0EDE">
        <w:t>5.1.</w:t>
      </w:r>
      <w:r w:rsidRPr="003B0EDE">
        <w:tab/>
        <w:t>The exposure zone of the mist chamber shall be maintained at 35 </w:t>
      </w:r>
      <w:r w:rsidR="009C013F">
        <w:t xml:space="preserve">°C </w:t>
      </w:r>
      <w:r w:rsidRPr="003B0EDE">
        <w:t>± 5</w:t>
      </w:r>
      <w:r w:rsidR="009C013F">
        <w:t xml:space="preserve"> </w:t>
      </w:r>
      <w:r w:rsidRPr="003B0EDE">
        <w:t>°C. At least two clean mist collectors shall be placed within the exposure zone, so that no drops of solution from the test samples or any other sources are collected. The collectors shall be placed near the test samples, one as near as possible to any nozzle and one as far as possible from all nozzles. The mist shall be such that, for each 80 cm</w:t>
      </w:r>
      <w:r w:rsidRPr="003B0EDE">
        <w:rPr>
          <w:vertAlign w:val="superscript"/>
        </w:rPr>
        <w:t>2</w:t>
      </w:r>
      <w:r w:rsidRPr="003B0EDE">
        <w:t xml:space="preserve"> of horizontal c</w:t>
      </w:r>
      <w:r w:rsidR="001D2E1C">
        <w:t xml:space="preserve">ollecting area, from 1.0 to </w:t>
      </w:r>
      <w:r w:rsidR="001D2E1C">
        <w:lastRenderedPageBreak/>
        <w:t>2.0 </w:t>
      </w:r>
      <w:r w:rsidRPr="003B0EDE">
        <w:t>ml of solution per hour, when measured over an average of at least 16 hours, is collected in each collector.</w:t>
      </w:r>
    </w:p>
    <w:p w14:paraId="475E7330" w14:textId="77777777" w:rsidR="003B0EDE" w:rsidRDefault="003B0EDE" w:rsidP="00BB54AD">
      <w:pPr>
        <w:pStyle w:val="para"/>
      </w:pPr>
      <w:r w:rsidRPr="003B0EDE">
        <w:t>5.2.</w:t>
      </w:r>
      <w:r w:rsidRPr="003B0EDE">
        <w:tab/>
        <w:t>The nozzle or nozzles shall be directed or baffled, so that the spray does not impinge directly on the test samples.</w:t>
      </w:r>
    </w:p>
    <w:p w14:paraId="0D75D19B" w14:textId="77777777" w:rsidR="008E0CF4" w:rsidRPr="003B0EDE" w:rsidRDefault="008E0CF4" w:rsidP="003B0EDE">
      <w:pPr>
        <w:spacing w:after="120"/>
        <w:ind w:left="2268" w:right="1134" w:hanging="1134"/>
        <w:jc w:val="both"/>
      </w:pPr>
    </w:p>
    <w:p w14:paraId="7BF6E0A0" w14:textId="77777777" w:rsidR="003B0EDE" w:rsidRPr="003B0EDE" w:rsidRDefault="003B0EDE" w:rsidP="003B0EDE">
      <w:pPr>
        <w:spacing w:after="120"/>
        <w:ind w:left="2268" w:right="1134" w:hanging="1134"/>
        <w:jc w:val="both"/>
        <w:sectPr w:rsidR="003B0EDE" w:rsidRPr="003B0EDE" w:rsidSect="00997AA0">
          <w:headerReference w:type="even" r:id="rId98"/>
          <w:headerReference w:type="default" r:id="rId99"/>
          <w:footerReference w:type="even" r:id="rId100"/>
          <w:footerReference w:type="default" r:id="rId101"/>
          <w:headerReference w:type="first" r:id="rId102"/>
          <w:footerReference w:type="first" r:id="rId103"/>
          <w:footnotePr>
            <w:numRestart w:val="eachSect"/>
          </w:footnotePr>
          <w:endnotePr>
            <w:numFmt w:val="decimal"/>
          </w:endnotePr>
          <w:pgSz w:w="11907" w:h="16840" w:code="9"/>
          <w:pgMar w:top="1418" w:right="1134" w:bottom="1134" w:left="1134" w:header="680" w:footer="567" w:gutter="0"/>
          <w:cols w:space="720"/>
          <w:docGrid w:linePitch="272"/>
        </w:sectPr>
      </w:pPr>
    </w:p>
    <w:p w14:paraId="4914589B" w14:textId="77777777" w:rsidR="003B0EDE" w:rsidRPr="003B0EDE" w:rsidRDefault="003B0EDE" w:rsidP="004A516E">
      <w:pPr>
        <w:pStyle w:val="HChG"/>
      </w:pPr>
      <w:bookmarkStart w:id="72" w:name="_Toc355000748"/>
      <w:r w:rsidRPr="003B0EDE">
        <w:lastRenderedPageBreak/>
        <w:t>Annex 5</w:t>
      </w:r>
      <w:bookmarkEnd w:id="72"/>
    </w:p>
    <w:p w14:paraId="2ED070E9" w14:textId="3C96D1C1" w:rsidR="00324D48" w:rsidRPr="000F1A9A" w:rsidRDefault="00B8151F" w:rsidP="00324D48">
      <w:pPr>
        <w:pStyle w:val="HChG"/>
      </w:pPr>
      <w:r>
        <w:tab/>
      </w:r>
      <w:r>
        <w:tab/>
      </w:r>
      <w:r w:rsidR="00324D48" w:rsidRPr="000F1A9A">
        <w:t>Abrasion and microslip test</w:t>
      </w:r>
    </w:p>
    <w:p w14:paraId="0D886B92" w14:textId="77777777" w:rsidR="00324D48" w:rsidRPr="000F1A9A" w:rsidRDefault="00324D48" w:rsidP="00324D48">
      <w:pPr>
        <w:spacing w:line="240" w:lineRule="auto"/>
        <w:ind w:left="1134"/>
        <w:outlineLvl w:val="0"/>
        <w:rPr>
          <w:sz w:val="18"/>
          <w:szCs w:val="18"/>
        </w:rPr>
      </w:pPr>
      <w:r w:rsidRPr="000F1A9A">
        <w:t>Figure 1</w:t>
      </w:r>
    </w:p>
    <w:p w14:paraId="4593859C" w14:textId="77777777" w:rsidR="00324D48" w:rsidRPr="000F1A9A" w:rsidRDefault="00324D48" w:rsidP="00324D48">
      <w:pPr>
        <w:spacing w:after="120"/>
        <w:ind w:left="1134" w:right="1134"/>
        <w:jc w:val="both"/>
        <w:rPr>
          <w:b/>
          <w:bCs/>
        </w:rPr>
      </w:pPr>
      <w:r w:rsidRPr="000F1A9A">
        <w:rPr>
          <w:b/>
          <w:bCs/>
        </w:rPr>
        <w:t>Procedure type 1</w:t>
      </w:r>
    </w:p>
    <w:p w14:paraId="47799165" w14:textId="77777777" w:rsidR="00324D48" w:rsidRPr="000F1A9A" w:rsidRDefault="00324D48" w:rsidP="00324D48">
      <w:pPr>
        <w:jc w:val="center"/>
      </w:pPr>
      <w:r w:rsidRPr="000F1A9A">
        <w:rPr>
          <w:noProof/>
        </w:rPr>
        <mc:AlternateContent>
          <mc:Choice Requires="wpc">
            <w:drawing>
              <wp:inline distT="0" distB="0" distL="0" distR="0" wp14:anchorId="627D493F" wp14:editId="484853E7">
                <wp:extent cx="5048885" cy="3230880"/>
                <wp:effectExtent l="9525" t="9525" r="0" b="0"/>
                <wp:docPr id="1728" name="Canvas 17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97" name="Line 156"/>
                        <wps:cNvCnPr>
                          <a:cxnSpLocks noChangeShapeType="1"/>
                        </wps:cNvCnPr>
                        <wps:spPr bwMode="auto">
                          <a:xfrm flipH="1">
                            <a:off x="2615855" y="358709"/>
                            <a:ext cx="176303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98" name="Line 157"/>
                        <wps:cNvCnPr>
                          <a:cxnSpLocks noChangeShapeType="1"/>
                        </wps:cNvCnPr>
                        <wps:spPr bwMode="auto">
                          <a:xfrm flipV="1">
                            <a:off x="1200" y="175204"/>
                            <a:ext cx="184825" cy="183505"/>
                          </a:xfrm>
                          <a:prstGeom prst="line">
                            <a:avLst/>
                          </a:prstGeom>
                          <a:noFill/>
                          <a:ln w="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99" name="Freeform 158"/>
                        <wps:cNvSpPr>
                          <a:spLocks/>
                        </wps:cNvSpPr>
                        <wps:spPr bwMode="auto">
                          <a:xfrm>
                            <a:off x="4192169" y="481312"/>
                            <a:ext cx="98413" cy="97102"/>
                          </a:xfrm>
                          <a:custGeom>
                            <a:avLst/>
                            <a:gdLst>
                              <a:gd name="T0" fmla="*/ 98425 w 155"/>
                              <a:gd name="T1" fmla="*/ 48895 h 153"/>
                              <a:gd name="T2" fmla="*/ 97790 w 155"/>
                              <a:gd name="T3" fmla="*/ 55880 h 153"/>
                              <a:gd name="T4" fmla="*/ 95885 w 155"/>
                              <a:gd name="T5" fmla="*/ 62865 h 153"/>
                              <a:gd name="T6" fmla="*/ 93345 w 155"/>
                              <a:gd name="T7" fmla="*/ 69850 h 153"/>
                              <a:gd name="T8" fmla="*/ 89535 w 155"/>
                              <a:gd name="T9" fmla="*/ 76200 h 153"/>
                              <a:gd name="T10" fmla="*/ 85090 w 155"/>
                              <a:gd name="T11" fmla="*/ 81280 h 153"/>
                              <a:gd name="T12" fmla="*/ 79375 w 155"/>
                              <a:gd name="T13" fmla="*/ 86360 h 153"/>
                              <a:gd name="T14" fmla="*/ 73660 w 155"/>
                              <a:gd name="T15" fmla="*/ 90805 h 153"/>
                              <a:gd name="T16" fmla="*/ 67310 w 155"/>
                              <a:gd name="T17" fmla="*/ 93980 h 153"/>
                              <a:gd name="T18" fmla="*/ 59690 w 155"/>
                              <a:gd name="T19" fmla="*/ 95885 h 153"/>
                              <a:gd name="T20" fmla="*/ 52705 w 155"/>
                              <a:gd name="T21" fmla="*/ 97155 h 153"/>
                              <a:gd name="T22" fmla="*/ 45085 w 155"/>
                              <a:gd name="T23" fmla="*/ 97155 h 153"/>
                              <a:gd name="T24" fmla="*/ 38100 w 155"/>
                              <a:gd name="T25" fmla="*/ 95885 h 153"/>
                              <a:gd name="T26" fmla="*/ 31115 w 155"/>
                              <a:gd name="T27" fmla="*/ 93980 h 153"/>
                              <a:gd name="T28" fmla="*/ 24765 w 155"/>
                              <a:gd name="T29" fmla="*/ 90805 h 153"/>
                              <a:gd name="T30" fmla="*/ 18415 w 155"/>
                              <a:gd name="T31" fmla="*/ 86360 h 153"/>
                              <a:gd name="T32" fmla="*/ 13335 w 155"/>
                              <a:gd name="T33" fmla="*/ 81280 h 153"/>
                              <a:gd name="T34" fmla="*/ 8890 w 155"/>
                              <a:gd name="T35" fmla="*/ 76200 h 153"/>
                              <a:gd name="T36" fmla="*/ 5080 w 155"/>
                              <a:gd name="T37" fmla="*/ 69850 h 153"/>
                              <a:gd name="T38" fmla="*/ 1905 w 155"/>
                              <a:gd name="T39" fmla="*/ 62865 h 153"/>
                              <a:gd name="T40" fmla="*/ 635 w 155"/>
                              <a:gd name="T41" fmla="*/ 55880 h 153"/>
                              <a:gd name="T42" fmla="*/ 0 w 155"/>
                              <a:gd name="T43" fmla="*/ 48895 h 153"/>
                              <a:gd name="T44" fmla="*/ 635 w 155"/>
                              <a:gd name="T45" fmla="*/ 41275 h 153"/>
                              <a:gd name="T46" fmla="*/ 1905 w 155"/>
                              <a:gd name="T47" fmla="*/ 34290 h 153"/>
                              <a:gd name="T48" fmla="*/ 5080 w 155"/>
                              <a:gd name="T49" fmla="*/ 27940 h 153"/>
                              <a:gd name="T50" fmla="*/ 8890 w 155"/>
                              <a:gd name="T51" fmla="*/ 21590 h 153"/>
                              <a:gd name="T52" fmla="*/ 13335 w 155"/>
                              <a:gd name="T53" fmla="*/ 15875 h 153"/>
                              <a:gd name="T54" fmla="*/ 18415 w 155"/>
                              <a:gd name="T55" fmla="*/ 11430 h 153"/>
                              <a:gd name="T56" fmla="*/ 24765 w 155"/>
                              <a:gd name="T57" fmla="*/ 6985 h 153"/>
                              <a:gd name="T58" fmla="*/ 31115 w 155"/>
                              <a:gd name="T59" fmla="*/ 3810 h 153"/>
                              <a:gd name="T60" fmla="*/ 38100 w 155"/>
                              <a:gd name="T61" fmla="*/ 1270 h 153"/>
                              <a:gd name="T62" fmla="*/ 45085 w 155"/>
                              <a:gd name="T63" fmla="*/ 0 h 153"/>
                              <a:gd name="T64" fmla="*/ 52705 w 155"/>
                              <a:gd name="T65" fmla="*/ 0 h 153"/>
                              <a:gd name="T66" fmla="*/ 59690 w 155"/>
                              <a:gd name="T67" fmla="*/ 1270 h 153"/>
                              <a:gd name="T68" fmla="*/ 67310 w 155"/>
                              <a:gd name="T69" fmla="*/ 3810 h 153"/>
                              <a:gd name="T70" fmla="*/ 73660 w 155"/>
                              <a:gd name="T71" fmla="*/ 6985 h 153"/>
                              <a:gd name="T72" fmla="*/ 79375 w 155"/>
                              <a:gd name="T73" fmla="*/ 11430 h 153"/>
                              <a:gd name="T74" fmla="*/ 85090 w 155"/>
                              <a:gd name="T75" fmla="*/ 15875 h 153"/>
                              <a:gd name="T76" fmla="*/ 89535 w 155"/>
                              <a:gd name="T77" fmla="*/ 21590 h 153"/>
                              <a:gd name="T78" fmla="*/ 93345 w 155"/>
                              <a:gd name="T79" fmla="*/ 27940 h 153"/>
                              <a:gd name="T80" fmla="*/ 95885 w 155"/>
                              <a:gd name="T81" fmla="*/ 34290 h 153"/>
                              <a:gd name="T82" fmla="*/ 97790 w 155"/>
                              <a:gd name="T83" fmla="*/ 41275 h 153"/>
                              <a:gd name="T84" fmla="*/ 98425 w 155"/>
                              <a:gd name="T85" fmla="*/ 48895 h 153"/>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55" h="153">
                                <a:moveTo>
                                  <a:pt x="155" y="77"/>
                                </a:moveTo>
                                <a:lnTo>
                                  <a:pt x="154" y="88"/>
                                </a:lnTo>
                                <a:lnTo>
                                  <a:pt x="151" y="99"/>
                                </a:lnTo>
                                <a:lnTo>
                                  <a:pt x="147" y="110"/>
                                </a:lnTo>
                                <a:lnTo>
                                  <a:pt x="141" y="120"/>
                                </a:lnTo>
                                <a:lnTo>
                                  <a:pt x="134" y="128"/>
                                </a:lnTo>
                                <a:lnTo>
                                  <a:pt x="125" y="136"/>
                                </a:lnTo>
                                <a:lnTo>
                                  <a:pt x="116" y="143"/>
                                </a:lnTo>
                                <a:lnTo>
                                  <a:pt x="106" y="148"/>
                                </a:lnTo>
                                <a:lnTo>
                                  <a:pt x="94" y="151"/>
                                </a:lnTo>
                                <a:lnTo>
                                  <a:pt x="83" y="153"/>
                                </a:lnTo>
                                <a:lnTo>
                                  <a:pt x="71" y="153"/>
                                </a:lnTo>
                                <a:lnTo>
                                  <a:pt x="60" y="151"/>
                                </a:lnTo>
                                <a:lnTo>
                                  <a:pt x="49" y="148"/>
                                </a:lnTo>
                                <a:lnTo>
                                  <a:pt x="39" y="143"/>
                                </a:lnTo>
                                <a:lnTo>
                                  <a:pt x="29" y="136"/>
                                </a:lnTo>
                                <a:lnTo>
                                  <a:pt x="21" y="128"/>
                                </a:lnTo>
                                <a:lnTo>
                                  <a:pt x="14" y="120"/>
                                </a:lnTo>
                                <a:lnTo>
                                  <a:pt x="8" y="110"/>
                                </a:lnTo>
                                <a:lnTo>
                                  <a:pt x="3" y="99"/>
                                </a:lnTo>
                                <a:lnTo>
                                  <a:pt x="1" y="88"/>
                                </a:lnTo>
                                <a:lnTo>
                                  <a:pt x="0" y="77"/>
                                </a:lnTo>
                                <a:lnTo>
                                  <a:pt x="1" y="65"/>
                                </a:lnTo>
                                <a:lnTo>
                                  <a:pt x="3" y="54"/>
                                </a:lnTo>
                                <a:lnTo>
                                  <a:pt x="8" y="44"/>
                                </a:lnTo>
                                <a:lnTo>
                                  <a:pt x="14" y="34"/>
                                </a:lnTo>
                                <a:lnTo>
                                  <a:pt x="21" y="25"/>
                                </a:lnTo>
                                <a:lnTo>
                                  <a:pt x="29" y="18"/>
                                </a:lnTo>
                                <a:lnTo>
                                  <a:pt x="39" y="11"/>
                                </a:lnTo>
                                <a:lnTo>
                                  <a:pt x="49" y="6"/>
                                </a:lnTo>
                                <a:lnTo>
                                  <a:pt x="60" y="2"/>
                                </a:lnTo>
                                <a:lnTo>
                                  <a:pt x="71" y="0"/>
                                </a:lnTo>
                                <a:lnTo>
                                  <a:pt x="83" y="0"/>
                                </a:lnTo>
                                <a:lnTo>
                                  <a:pt x="94" y="2"/>
                                </a:lnTo>
                                <a:lnTo>
                                  <a:pt x="106" y="6"/>
                                </a:lnTo>
                                <a:lnTo>
                                  <a:pt x="116" y="11"/>
                                </a:lnTo>
                                <a:lnTo>
                                  <a:pt x="125" y="18"/>
                                </a:lnTo>
                                <a:lnTo>
                                  <a:pt x="134" y="25"/>
                                </a:lnTo>
                                <a:lnTo>
                                  <a:pt x="141" y="34"/>
                                </a:lnTo>
                                <a:lnTo>
                                  <a:pt x="147" y="44"/>
                                </a:lnTo>
                                <a:lnTo>
                                  <a:pt x="151" y="54"/>
                                </a:lnTo>
                                <a:lnTo>
                                  <a:pt x="154" y="65"/>
                                </a:lnTo>
                                <a:lnTo>
                                  <a:pt x="155" y="77"/>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 name="Freeform 159"/>
                        <wps:cNvSpPr>
                          <a:spLocks/>
                        </wps:cNvSpPr>
                        <wps:spPr bwMode="auto">
                          <a:xfrm>
                            <a:off x="4613826" y="80602"/>
                            <a:ext cx="79411" cy="82502"/>
                          </a:xfrm>
                          <a:custGeom>
                            <a:avLst/>
                            <a:gdLst>
                              <a:gd name="T0" fmla="*/ 66040 w 125"/>
                              <a:gd name="T1" fmla="*/ 82550 h 130"/>
                              <a:gd name="T2" fmla="*/ 79375 w 125"/>
                              <a:gd name="T3" fmla="*/ 62230 h 130"/>
                              <a:gd name="T4" fmla="*/ 79375 w 125"/>
                              <a:gd name="T5" fmla="*/ 36830 h 130"/>
                              <a:gd name="T6" fmla="*/ 64770 w 125"/>
                              <a:gd name="T7" fmla="*/ 12700 h 130"/>
                              <a:gd name="T8" fmla="*/ 40005 w 125"/>
                              <a:gd name="T9" fmla="*/ 0 h 130"/>
                              <a:gd name="T10" fmla="*/ 13970 w 125"/>
                              <a:gd name="T11" fmla="*/ 3175 h 130"/>
                              <a:gd name="T12" fmla="*/ 0 w 125"/>
                              <a:gd name="T13" fmla="*/ 13970 h 1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25" h="130">
                                <a:moveTo>
                                  <a:pt x="104" y="130"/>
                                </a:moveTo>
                                <a:lnTo>
                                  <a:pt x="125" y="98"/>
                                </a:lnTo>
                                <a:lnTo>
                                  <a:pt x="125" y="58"/>
                                </a:lnTo>
                                <a:lnTo>
                                  <a:pt x="102" y="20"/>
                                </a:lnTo>
                                <a:lnTo>
                                  <a:pt x="63" y="0"/>
                                </a:lnTo>
                                <a:lnTo>
                                  <a:pt x="22" y="5"/>
                                </a:lnTo>
                                <a:lnTo>
                                  <a:pt x="0" y="2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 name="Line 160"/>
                        <wps:cNvCnPr>
                          <a:cxnSpLocks noChangeShapeType="1"/>
                        </wps:cNvCnPr>
                        <wps:spPr bwMode="auto">
                          <a:xfrm>
                            <a:off x="4427801" y="407010"/>
                            <a:ext cx="0" cy="9061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 name="Line 161"/>
                        <wps:cNvCnPr>
                          <a:cxnSpLocks noChangeShapeType="1"/>
                        </wps:cNvCnPr>
                        <wps:spPr bwMode="auto">
                          <a:xfrm flipH="1">
                            <a:off x="4159164" y="530213"/>
                            <a:ext cx="16572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3" name="Line 162"/>
                        <wps:cNvCnPr>
                          <a:cxnSpLocks noChangeShapeType="1"/>
                        </wps:cNvCnPr>
                        <wps:spPr bwMode="auto">
                          <a:xfrm flipV="1">
                            <a:off x="4241075" y="448911"/>
                            <a:ext cx="0" cy="1607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4" name="Line 163"/>
                        <wps:cNvCnPr>
                          <a:cxnSpLocks noChangeShapeType="1"/>
                        </wps:cNvCnPr>
                        <wps:spPr bwMode="auto">
                          <a:xfrm flipV="1">
                            <a:off x="4613826" y="163104"/>
                            <a:ext cx="67309" cy="680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5" name="Line 164"/>
                        <wps:cNvCnPr>
                          <a:cxnSpLocks noChangeShapeType="1"/>
                        </wps:cNvCnPr>
                        <wps:spPr bwMode="auto">
                          <a:xfrm flipV="1">
                            <a:off x="4150263" y="2500"/>
                            <a:ext cx="623585" cy="617815"/>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1606" name="Freeform 165"/>
                        <wps:cNvSpPr>
                          <a:spLocks/>
                        </wps:cNvSpPr>
                        <wps:spPr bwMode="auto">
                          <a:xfrm>
                            <a:off x="4538316" y="1656041"/>
                            <a:ext cx="5701" cy="1900"/>
                          </a:xfrm>
                          <a:custGeom>
                            <a:avLst/>
                            <a:gdLst>
                              <a:gd name="T0" fmla="*/ 5715 w 9"/>
                              <a:gd name="T1" fmla="*/ 1905 h 3"/>
                              <a:gd name="T2" fmla="*/ 4445 w 9"/>
                              <a:gd name="T3" fmla="*/ 0 h 3"/>
                              <a:gd name="T4" fmla="*/ 0 w 9"/>
                              <a:gd name="T5" fmla="*/ 0 h 3"/>
                              <a:gd name="T6" fmla="*/ 0 60000 65536"/>
                              <a:gd name="T7" fmla="*/ 0 60000 65536"/>
                              <a:gd name="T8" fmla="*/ 0 60000 65536"/>
                            </a:gdLst>
                            <a:ahLst/>
                            <a:cxnLst>
                              <a:cxn ang="T6">
                                <a:pos x="T0" y="T1"/>
                              </a:cxn>
                              <a:cxn ang="T7">
                                <a:pos x="T2" y="T3"/>
                              </a:cxn>
                              <a:cxn ang="T8">
                                <a:pos x="T4" y="T5"/>
                              </a:cxn>
                            </a:cxnLst>
                            <a:rect l="0" t="0" r="r" b="b"/>
                            <a:pathLst>
                              <a:path w="9" h="3">
                                <a:moveTo>
                                  <a:pt x="9" y="3"/>
                                </a:moveTo>
                                <a:lnTo>
                                  <a:pt x="7"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7" name="Freeform 166"/>
                        <wps:cNvSpPr>
                          <a:spLocks/>
                        </wps:cNvSpPr>
                        <wps:spPr bwMode="auto">
                          <a:xfrm>
                            <a:off x="4528714" y="1654841"/>
                            <a:ext cx="9601" cy="5700"/>
                          </a:xfrm>
                          <a:custGeom>
                            <a:avLst/>
                            <a:gdLst>
                              <a:gd name="T0" fmla="*/ 9525 w 15"/>
                              <a:gd name="T1" fmla="*/ 0 h 9"/>
                              <a:gd name="T2" fmla="*/ 8255 w 15"/>
                              <a:gd name="T3" fmla="*/ 0 h 9"/>
                              <a:gd name="T4" fmla="*/ 6985 w 15"/>
                              <a:gd name="T5" fmla="*/ 1270 h 9"/>
                              <a:gd name="T6" fmla="*/ 5715 w 15"/>
                              <a:gd name="T7" fmla="*/ 1270 h 9"/>
                              <a:gd name="T8" fmla="*/ 3810 w 15"/>
                              <a:gd name="T9" fmla="*/ 3175 h 9"/>
                              <a:gd name="T10" fmla="*/ 3175 w 15"/>
                              <a:gd name="T11" fmla="*/ 3175 h 9"/>
                              <a:gd name="T12" fmla="*/ 3175 w 15"/>
                              <a:gd name="T13" fmla="*/ 3810 h 9"/>
                              <a:gd name="T14" fmla="*/ 1270 w 15"/>
                              <a:gd name="T15" fmla="*/ 3810 h 9"/>
                              <a:gd name="T16" fmla="*/ 0 w 15"/>
                              <a:gd name="T17" fmla="*/ 5715 h 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5" h="9">
                                <a:moveTo>
                                  <a:pt x="15" y="0"/>
                                </a:moveTo>
                                <a:lnTo>
                                  <a:pt x="13" y="0"/>
                                </a:lnTo>
                                <a:lnTo>
                                  <a:pt x="11" y="2"/>
                                </a:lnTo>
                                <a:lnTo>
                                  <a:pt x="9" y="2"/>
                                </a:lnTo>
                                <a:lnTo>
                                  <a:pt x="6" y="5"/>
                                </a:lnTo>
                                <a:lnTo>
                                  <a:pt x="5" y="5"/>
                                </a:lnTo>
                                <a:lnTo>
                                  <a:pt x="5" y="6"/>
                                </a:lnTo>
                                <a:lnTo>
                                  <a:pt x="2" y="6"/>
                                </a:lnTo>
                                <a:lnTo>
                                  <a:pt x="0"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 name="Freeform 167"/>
                        <wps:cNvSpPr>
                          <a:spLocks/>
                        </wps:cNvSpPr>
                        <wps:spPr bwMode="auto">
                          <a:xfrm>
                            <a:off x="4523714" y="1660541"/>
                            <a:ext cx="6301" cy="8200"/>
                          </a:xfrm>
                          <a:custGeom>
                            <a:avLst/>
                            <a:gdLst>
                              <a:gd name="T0" fmla="*/ 6350 w 10"/>
                              <a:gd name="T1" fmla="*/ 0 h 13"/>
                              <a:gd name="T2" fmla="*/ 2540 w 10"/>
                              <a:gd name="T3" fmla="*/ 3810 h 13"/>
                              <a:gd name="T4" fmla="*/ 2540 w 10"/>
                              <a:gd name="T5" fmla="*/ 5080 h 13"/>
                              <a:gd name="T6" fmla="*/ 1270 w 10"/>
                              <a:gd name="T7" fmla="*/ 5080 h 13"/>
                              <a:gd name="T8" fmla="*/ 1270 w 10"/>
                              <a:gd name="T9" fmla="*/ 6350 h 13"/>
                              <a:gd name="T10" fmla="*/ 0 w 10"/>
                              <a:gd name="T11" fmla="*/ 8255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 h="13">
                                <a:moveTo>
                                  <a:pt x="10" y="0"/>
                                </a:moveTo>
                                <a:lnTo>
                                  <a:pt x="4" y="6"/>
                                </a:lnTo>
                                <a:lnTo>
                                  <a:pt x="4" y="8"/>
                                </a:lnTo>
                                <a:lnTo>
                                  <a:pt x="2" y="8"/>
                                </a:lnTo>
                                <a:lnTo>
                                  <a:pt x="2" y="10"/>
                                </a:lnTo>
                                <a:lnTo>
                                  <a:pt x="0" y="1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9" name="Freeform 168"/>
                        <wps:cNvSpPr>
                          <a:spLocks/>
                        </wps:cNvSpPr>
                        <wps:spPr bwMode="auto">
                          <a:xfrm>
                            <a:off x="4516713" y="1668741"/>
                            <a:ext cx="5101" cy="8900"/>
                          </a:xfrm>
                          <a:custGeom>
                            <a:avLst/>
                            <a:gdLst>
                              <a:gd name="T0" fmla="*/ 5080 w 8"/>
                              <a:gd name="T1" fmla="*/ 0 h 14"/>
                              <a:gd name="T2" fmla="*/ 5080 w 8"/>
                              <a:gd name="T3" fmla="*/ 635 h 14"/>
                              <a:gd name="T4" fmla="*/ 1270 w 8"/>
                              <a:gd name="T5" fmla="*/ 5080 h 14"/>
                              <a:gd name="T6" fmla="*/ 1270 w 8"/>
                              <a:gd name="T7" fmla="*/ 6350 h 14"/>
                              <a:gd name="T8" fmla="*/ 0 w 8"/>
                              <a:gd name="T9" fmla="*/ 7620 h 14"/>
                              <a:gd name="T10" fmla="*/ 0 w 8"/>
                              <a:gd name="T11" fmla="*/ 8890 h 1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8" h="14">
                                <a:moveTo>
                                  <a:pt x="8" y="0"/>
                                </a:moveTo>
                                <a:lnTo>
                                  <a:pt x="8" y="1"/>
                                </a:lnTo>
                                <a:lnTo>
                                  <a:pt x="2" y="8"/>
                                </a:lnTo>
                                <a:lnTo>
                                  <a:pt x="2" y="10"/>
                                </a:lnTo>
                                <a:lnTo>
                                  <a:pt x="0" y="12"/>
                                </a:lnTo>
                                <a:lnTo>
                                  <a:pt x="0" y="1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Freeform 169"/>
                        <wps:cNvSpPr>
                          <a:spLocks/>
                        </wps:cNvSpPr>
                        <wps:spPr bwMode="auto">
                          <a:xfrm>
                            <a:off x="4513512" y="1677642"/>
                            <a:ext cx="3200" cy="10800"/>
                          </a:xfrm>
                          <a:custGeom>
                            <a:avLst/>
                            <a:gdLst>
                              <a:gd name="T0" fmla="*/ 3175 w 5"/>
                              <a:gd name="T1" fmla="*/ 0 h 17"/>
                              <a:gd name="T2" fmla="*/ 3175 w 5"/>
                              <a:gd name="T3" fmla="*/ 1905 h 17"/>
                              <a:gd name="T4" fmla="*/ 1905 w 5"/>
                              <a:gd name="T5" fmla="*/ 2540 h 17"/>
                              <a:gd name="T6" fmla="*/ 1905 w 5"/>
                              <a:gd name="T7" fmla="*/ 5715 h 17"/>
                              <a:gd name="T8" fmla="*/ 0 w 5"/>
                              <a:gd name="T9" fmla="*/ 5715 h 17"/>
                              <a:gd name="T10" fmla="*/ 0 w 5"/>
                              <a:gd name="T11" fmla="*/ 10795 h 1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17">
                                <a:moveTo>
                                  <a:pt x="5" y="0"/>
                                </a:moveTo>
                                <a:lnTo>
                                  <a:pt x="5" y="3"/>
                                </a:lnTo>
                                <a:lnTo>
                                  <a:pt x="3" y="4"/>
                                </a:lnTo>
                                <a:lnTo>
                                  <a:pt x="3" y="9"/>
                                </a:lnTo>
                                <a:lnTo>
                                  <a:pt x="0" y="9"/>
                                </a:lnTo>
                                <a:lnTo>
                                  <a:pt x="0" y="1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 name="Line 170"/>
                        <wps:cNvCnPr>
                          <a:cxnSpLocks noChangeShapeType="1"/>
                        </wps:cNvCnPr>
                        <wps:spPr bwMode="auto">
                          <a:xfrm>
                            <a:off x="4513512" y="1690342"/>
                            <a:ext cx="0" cy="7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12" name="Freeform 171"/>
                        <wps:cNvSpPr>
                          <a:spLocks/>
                        </wps:cNvSpPr>
                        <wps:spPr bwMode="auto">
                          <a:xfrm>
                            <a:off x="4512912" y="1697942"/>
                            <a:ext cx="3801" cy="11500"/>
                          </a:xfrm>
                          <a:custGeom>
                            <a:avLst/>
                            <a:gdLst>
                              <a:gd name="T0" fmla="*/ 0 w 6"/>
                              <a:gd name="T1" fmla="*/ 0 h 18"/>
                              <a:gd name="T2" fmla="*/ 0 w 6"/>
                              <a:gd name="T3" fmla="*/ 1270 h 18"/>
                              <a:gd name="T4" fmla="*/ 635 w 6"/>
                              <a:gd name="T5" fmla="*/ 3175 h 18"/>
                              <a:gd name="T6" fmla="*/ 635 w 6"/>
                              <a:gd name="T7" fmla="*/ 6985 h 18"/>
                              <a:gd name="T8" fmla="*/ 2540 w 6"/>
                              <a:gd name="T9" fmla="*/ 8255 h 18"/>
                              <a:gd name="T10" fmla="*/ 2540 w 6"/>
                              <a:gd name="T11" fmla="*/ 9525 h 18"/>
                              <a:gd name="T12" fmla="*/ 3810 w 6"/>
                              <a:gd name="T13" fmla="*/ 11430 h 1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 h="18">
                                <a:moveTo>
                                  <a:pt x="0" y="0"/>
                                </a:moveTo>
                                <a:lnTo>
                                  <a:pt x="0" y="2"/>
                                </a:lnTo>
                                <a:lnTo>
                                  <a:pt x="1" y="5"/>
                                </a:lnTo>
                                <a:lnTo>
                                  <a:pt x="1" y="11"/>
                                </a:lnTo>
                                <a:lnTo>
                                  <a:pt x="4" y="13"/>
                                </a:lnTo>
                                <a:lnTo>
                                  <a:pt x="4" y="15"/>
                                </a:lnTo>
                                <a:lnTo>
                                  <a:pt x="6" y="1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 name="Line 172"/>
                        <wps:cNvCnPr>
                          <a:cxnSpLocks noChangeShapeType="1"/>
                        </wps:cNvCnPr>
                        <wps:spPr bwMode="auto">
                          <a:xfrm>
                            <a:off x="4516713" y="1706242"/>
                            <a:ext cx="5101" cy="5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14" name="Line 173"/>
                        <wps:cNvCnPr>
                          <a:cxnSpLocks noChangeShapeType="1"/>
                        </wps:cNvCnPr>
                        <wps:spPr bwMode="auto">
                          <a:xfrm>
                            <a:off x="4521813" y="1711942"/>
                            <a:ext cx="570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15" name="Freeform 174"/>
                        <wps:cNvSpPr>
                          <a:spLocks/>
                        </wps:cNvSpPr>
                        <wps:spPr bwMode="auto">
                          <a:xfrm>
                            <a:off x="4527514" y="1706242"/>
                            <a:ext cx="7001" cy="3800"/>
                          </a:xfrm>
                          <a:custGeom>
                            <a:avLst/>
                            <a:gdLst>
                              <a:gd name="T0" fmla="*/ 0 w 11"/>
                              <a:gd name="T1" fmla="*/ 3810 h 6"/>
                              <a:gd name="T2" fmla="*/ 2540 w 11"/>
                              <a:gd name="T3" fmla="*/ 3810 h 6"/>
                              <a:gd name="T4" fmla="*/ 4445 w 11"/>
                              <a:gd name="T5" fmla="*/ 3175 h 6"/>
                              <a:gd name="T6" fmla="*/ 5080 w 11"/>
                              <a:gd name="T7" fmla="*/ 3175 h 6"/>
                              <a:gd name="T8" fmla="*/ 5080 w 11"/>
                              <a:gd name="T9" fmla="*/ 1270 h 6"/>
                              <a:gd name="T10" fmla="*/ 6985 w 11"/>
                              <a:gd name="T11" fmla="*/ 1270 h 6"/>
                              <a:gd name="T12" fmla="*/ 6985 w 11"/>
                              <a:gd name="T13" fmla="*/ 0 h 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6">
                                <a:moveTo>
                                  <a:pt x="0" y="6"/>
                                </a:moveTo>
                                <a:lnTo>
                                  <a:pt x="4" y="6"/>
                                </a:lnTo>
                                <a:lnTo>
                                  <a:pt x="7" y="5"/>
                                </a:lnTo>
                                <a:lnTo>
                                  <a:pt x="8" y="5"/>
                                </a:lnTo>
                                <a:lnTo>
                                  <a:pt x="8" y="2"/>
                                </a:lnTo>
                                <a:lnTo>
                                  <a:pt x="11" y="2"/>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Freeform 175"/>
                        <wps:cNvSpPr>
                          <a:spLocks/>
                        </wps:cNvSpPr>
                        <wps:spPr bwMode="auto">
                          <a:xfrm>
                            <a:off x="4535715" y="1701142"/>
                            <a:ext cx="5101" cy="6400"/>
                          </a:xfrm>
                          <a:custGeom>
                            <a:avLst/>
                            <a:gdLst>
                              <a:gd name="T0" fmla="*/ 0 w 8"/>
                              <a:gd name="T1" fmla="*/ 6350 h 10"/>
                              <a:gd name="T2" fmla="*/ 0 w 8"/>
                              <a:gd name="T3" fmla="*/ 5080 h 10"/>
                              <a:gd name="T4" fmla="*/ 1270 w 8"/>
                              <a:gd name="T5" fmla="*/ 5080 h 10"/>
                              <a:gd name="T6" fmla="*/ 1270 w 8"/>
                              <a:gd name="T7" fmla="*/ 3810 h 10"/>
                              <a:gd name="T8" fmla="*/ 2540 w 8"/>
                              <a:gd name="T9" fmla="*/ 3810 h 10"/>
                              <a:gd name="T10" fmla="*/ 4445 w 8"/>
                              <a:gd name="T11" fmla="*/ 2540 h 10"/>
                              <a:gd name="T12" fmla="*/ 4445 w 8"/>
                              <a:gd name="T13" fmla="*/ 635 h 10"/>
                              <a:gd name="T14" fmla="*/ 5080 w 8"/>
                              <a:gd name="T15" fmla="*/ 635 h 10"/>
                              <a:gd name="T16" fmla="*/ 5080 w 8"/>
                              <a:gd name="T17" fmla="*/ 0 h 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8" h="10">
                                <a:moveTo>
                                  <a:pt x="0" y="10"/>
                                </a:moveTo>
                                <a:lnTo>
                                  <a:pt x="0" y="8"/>
                                </a:lnTo>
                                <a:lnTo>
                                  <a:pt x="2" y="8"/>
                                </a:lnTo>
                                <a:lnTo>
                                  <a:pt x="2" y="6"/>
                                </a:lnTo>
                                <a:lnTo>
                                  <a:pt x="4" y="6"/>
                                </a:lnTo>
                                <a:lnTo>
                                  <a:pt x="7" y="4"/>
                                </a:lnTo>
                                <a:lnTo>
                                  <a:pt x="7" y="1"/>
                                </a:lnTo>
                                <a:lnTo>
                                  <a:pt x="8" y="1"/>
                                </a:lnTo>
                                <a:lnTo>
                                  <a:pt x="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7" name="Freeform 176"/>
                        <wps:cNvSpPr>
                          <a:spLocks/>
                        </wps:cNvSpPr>
                        <wps:spPr bwMode="auto">
                          <a:xfrm>
                            <a:off x="4542716" y="1690342"/>
                            <a:ext cx="5101" cy="10800"/>
                          </a:xfrm>
                          <a:custGeom>
                            <a:avLst/>
                            <a:gdLst>
                              <a:gd name="T0" fmla="*/ 0 w 8"/>
                              <a:gd name="T1" fmla="*/ 10795 h 17"/>
                              <a:gd name="T2" fmla="*/ 0 w 8"/>
                              <a:gd name="T3" fmla="*/ 8890 h 17"/>
                              <a:gd name="T4" fmla="*/ 1270 w 8"/>
                              <a:gd name="T5" fmla="*/ 7620 h 17"/>
                              <a:gd name="T6" fmla="*/ 1270 w 8"/>
                              <a:gd name="T7" fmla="*/ 6350 h 17"/>
                              <a:gd name="T8" fmla="*/ 3810 w 8"/>
                              <a:gd name="T9" fmla="*/ 3810 h 17"/>
                              <a:gd name="T10" fmla="*/ 3810 w 8"/>
                              <a:gd name="T11" fmla="*/ 2540 h 17"/>
                              <a:gd name="T12" fmla="*/ 5080 w 8"/>
                              <a:gd name="T13" fmla="*/ 635 h 17"/>
                              <a:gd name="T14" fmla="*/ 5080 w 8"/>
                              <a:gd name="T15" fmla="*/ 0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8" h="17">
                                <a:moveTo>
                                  <a:pt x="0" y="17"/>
                                </a:moveTo>
                                <a:lnTo>
                                  <a:pt x="0" y="14"/>
                                </a:lnTo>
                                <a:lnTo>
                                  <a:pt x="2" y="12"/>
                                </a:lnTo>
                                <a:lnTo>
                                  <a:pt x="2" y="10"/>
                                </a:lnTo>
                                <a:lnTo>
                                  <a:pt x="6" y="6"/>
                                </a:lnTo>
                                <a:lnTo>
                                  <a:pt x="6" y="4"/>
                                </a:lnTo>
                                <a:lnTo>
                                  <a:pt x="8" y="1"/>
                                </a:lnTo>
                                <a:lnTo>
                                  <a:pt x="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 name="Freeform 177"/>
                        <wps:cNvSpPr>
                          <a:spLocks/>
                        </wps:cNvSpPr>
                        <wps:spPr bwMode="auto">
                          <a:xfrm>
                            <a:off x="4547817" y="1679542"/>
                            <a:ext cx="3200" cy="10800"/>
                          </a:xfrm>
                          <a:custGeom>
                            <a:avLst/>
                            <a:gdLst>
                              <a:gd name="T0" fmla="*/ 0 w 5"/>
                              <a:gd name="T1" fmla="*/ 10795 h 17"/>
                              <a:gd name="T2" fmla="*/ 0 w 5"/>
                              <a:gd name="T3" fmla="*/ 8890 h 17"/>
                              <a:gd name="T4" fmla="*/ 1270 w 5"/>
                              <a:gd name="T5" fmla="*/ 7620 h 17"/>
                              <a:gd name="T6" fmla="*/ 1270 w 5"/>
                              <a:gd name="T7" fmla="*/ 5080 h 17"/>
                              <a:gd name="T8" fmla="*/ 3175 w 5"/>
                              <a:gd name="T9" fmla="*/ 5080 h 17"/>
                              <a:gd name="T10" fmla="*/ 3175 w 5"/>
                              <a:gd name="T11" fmla="*/ 0 h 1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17">
                                <a:moveTo>
                                  <a:pt x="0" y="17"/>
                                </a:moveTo>
                                <a:lnTo>
                                  <a:pt x="0" y="14"/>
                                </a:lnTo>
                                <a:lnTo>
                                  <a:pt x="2" y="12"/>
                                </a:lnTo>
                                <a:lnTo>
                                  <a:pt x="2" y="8"/>
                                </a:lnTo>
                                <a:lnTo>
                                  <a:pt x="5" y="8"/>
                                </a:lnTo>
                                <a:lnTo>
                                  <a:pt x="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 name="Freeform 178"/>
                        <wps:cNvSpPr>
                          <a:spLocks/>
                        </wps:cNvSpPr>
                        <wps:spPr bwMode="auto">
                          <a:xfrm>
                            <a:off x="4549117" y="1669441"/>
                            <a:ext cx="1900" cy="10100"/>
                          </a:xfrm>
                          <a:custGeom>
                            <a:avLst/>
                            <a:gdLst>
                              <a:gd name="T0" fmla="*/ 0 w 3"/>
                              <a:gd name="T1" fmla="*/ 10160 h 16"/>
                              <a:gd name="T2" fmla="*/ 0 w 3"/>
                              <a:gd name="T3" fmla="*/ 8255 h 16"/>
                              <a:gd name="T4" fmla="*/ 1905 w 3"/>
                              <a:gd name="T5" fmla="*/ 8255 h 16"/>
                              <a:gd name="T6" fmla="*/ 1905 w 3"/>
                              <a:gd name="T7" fmla="*/ 0 h 1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16">
                                <a:moveTo>
                                  <a:pt x="0" y="16"/>
                                </a:moveTo>
                                <a:lnTo>
                                  <a:pt x="0" y="13"/>
                                </a:lnTo>
                                <a:lnTo>
                                  <a:pt x="3" y="13"/>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 name="Freeform 179"/>
                        <wps:cNvSpPr>
                          <a:spLocks/>
                        </wps:cNvSpPr>
                        <wps:spPr bwMode="auto">
                          <a:xfrm>
                            <a:off x="4547817" y="1660541"/>
                            <a:ext cx="3200" cy="8900"/>
                          </a:xfrm>
                          <a:custGeom>
                            <a:avLst/>
                            <a:gdLst>
                              <a:gd name="T0" fmla="*/ 3175 w 5"/>
                              <a:gd name="T1" fmla="*/ 8890 h 14"/>
                              <a:gd name="T2" fmla="*/ 3175 w 5"/>
                              <a:gd name="T3" fmla="*/ 5080 h 14"/>
                              <a:gd name="T4" fmla="*/ 1270 w 5"/>
                              <a:gd name="T5" fmla="*/ 5080 h 14"/>
                              <a:gd name="T6" fmla="*/ 1270 w 5"/>
                              <a:gd name="T7" fmla="*/ 2540 h 14"/>
                              <a:gd name="T8" fmla="*/ 0 w 5"/>
                              <a:gd name="T9" fmla="*/ 635 h 14"/>
                              <a:gd name="T10" fmla="*/ 0 w 5"/>
                              <a:gd name="T11" fmla="*/ 0 h 1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5" h="14">
                                <a:moveTo>
                                  <a:pt x="5" y="14"/>
                                </a:moveTo>
                                <a:lnTo>
                                  <a:pt x="5" y="8"/>
                                </a:lnTo>
                                <a:lnTo>
                                  <a:pt x="2" y="8"/>
                                </a:lnTo>
                                <a:lnTo>
                                  <a:pt x="2" y="4"/>
                                </a:lnTo>
                                <a:lnTo>
                                  <a:pt x="0" y="1"/>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1" name="Freeform 180"/>
                        <wps:cNvSpPr>
                          <a:spLocks/>
                        </wps:cNvSpPr>
                        <wps:spPr bwMode="auto">
                          <a:xfrm>
                            <a:off x="4544017" y="1657941"/>
                            <a:ext cx="3801" cy="3200"/>
                          </a:xfrm>
                          <a:custGeom>
                            <a:avLst/>
                            <a:gdLst>
                              <a:gd name="T0" fmla="*/ 3810 w 6"/>
                              <a:gd name="T1" fmla="*/ 3175 h 5"/>
                              <a:gd name="T2" fmla="*/ 3810 w 6"/>
                              <a:gd name="T3" fmla="*/ 2540 h 5"/>
                              <a:gd name="T4" fmla="*/ 1270 w 6"/>
                              <a:gd name="T5" fmla="*/ 0 h 5"/>
                              <a:gd name="T6" fmla="*/ 0 w 6"/>
                              <a:gd name="T7" fmla="*/ 0 h 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 h="5">
                                <a:moveTo>
                                  <a:pt x="6" y="5"/>
                                </a:moveTo>
                                <a:lnTo>
                                  <a:pt x="6" y="4"/>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2" name="Freeform 181"/>
                        <wps:cNvSpPr>
                          <a:spLocks/>
                        </wps:cNvSpPr>
                        <wps:spPr bwMode="auto">
                          <a:xfrm>
                            <a:off x="4688136" y="1795144"/>
                            <a:ext cx="21603" cy="27301"/>
                          </a:xfrm>
                          <a:custGeom>
                            <a:avLst/>
                            <a:gdLst>
                              <a:gd name="T0" fmla="*/ 21590 w 34"/>
                              <a:gd name="T1" fmla="*/ 27305 h 43"/>
                              <a:gd name="T2" fmla="*/ 21590 w 34"/>
                              <a:gd name="T3" fmla="*/ 25400 h 43"/>
                              <a:gd name="T4" fmla="*/ 20320 w 34"/>
                              <a:gd name="T5" fmla="*/ 25400 h 43"/>
                              <a:gd name="T6" fmla="*/ 20320 w 34"/>
                              <a:gd name="T7" fmla="*/ 22860 h 43"/>
                              <a:gd name="T8" fmla="*/ 19050 w 34"/>
                              <a:gd name="T9" fmla="*/ 21590 h 43"/>
                              <a:gd name="T10" fmla="*/ 19050 w 34"/>
                              <a:gd name="T11" fmla="*/ 20320 h 43"/>
                              <a:gd name="T12" fmla="*/ 15875 w 34"/>
                              <a:gd name="T13" fmla="*/ 17145 h 43"/>
                              <a:gd name="T14" fmla="*/ 15875 w 34"/>
                              <a:gd name="T15" fmla="*/ 16510 h 43"/>
                              <a:gd name="T16" fmla="*/ 15240 w 34"/>
                              <a:gd name="T17" fmla="*/ 14605 h 43"/>
                              <a:gd name="T18" fmla="*/ 15240 w 34"/>
                              <a:gd name="T19" fmla="*/ 13335 h 43"/>
                              <a:gd name="T20" fmla="*/ 13335 w 34"/>
                              <a:gd name="T21" fmla="*/ 13335 h 43"/>
                              <a:gd name="T22" fmla="*/ 13335 w 34"/>
                              <a:gd name="T23" fmla="*/ 12065 h 43"/>
                              <a:gd name="T24" fmla="*/ 12065 w 34"/>
                              <a:gd name="T25" fmla="*/ 10795 h 43"/>
                              <a:gd name="T26" fmla="*/ 10795 w 34"/>
                              <a:gd name="T27" fmla="*/ 10795 h 43"/>
                              <a:gd name="T28" fmla="*/ 10795 w 34"/>
                              <a:gd name="T29" fmla="*/ 9525 h 43"/>
                              <a:gd name="T30" fmla="*/ 6985 w 34"/>
                              <a:gd name="T31" fmla="*/ 5715 h 43"/>
                              <a:gd name="T32" fmla="*/ 5080 w 34"/>
                              <a:gd name="T33" fmla="*/ 5715 h 43"/>
                              <a:gd name="T34" fmla="*/ 5080 w 34"/>
                              <a:gd name="T35" fmla="*/ 3810 h 43"/>
                              <a:gd name="T36" fmla="*/ 2540 w 34"/>
                              <a:gd name="T37" fmla="*/ 1270 h 43"/>
                              <a:gd name="T38" fmla="*/ 1270 w 34"/>
                              <a:gd name="T39" fmla="*/ 1270 h 43"/>
                              <a:gd name="T40" fmla="*/ 1270 w 34"/>
                              <a:gd name="T41" fmla="*/ 0 h 43"/>
                              <a:gd name="T42" fmla="*/ 0 w 34"/>
                              <a:gd name="T43" fmla="*/ 0 h 43"/>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34" h="43">
                                <a:moveTo>
                                  <a:pt x="34" y="43"/>
                                </a:moveTo>
                                <a:lnTo>
                                  <a:pt x="34" y="40"/>
                                </a:lnTo>
                                <a:lnTo>
                                  <a:pt x="32" y="40"/>
                                </a:lnTo>
                                <a:lnTo>
                                  <a:pt x="32" y="36"/>
                                </a:lnTo>
                                <a:lnTo>
                                  <a:pt x="30" y="34"/>
                                </a:lnTo>
                                <a:lnTo>
                                  <a:pt x="30" y="32"/>
                                </a:lnTo>
                                <a:lnTo>
                                  <a:pt x="25" y="27"/>
                                </a:lnTo>
                                <a:lnTo>
                                  <a:pt x="25" y="26"/>
                                </a:lnTo>
                                <a:lnTo>
                                  <a:pt x="24" y="23"/>
                                </a:lnTo>
                                <a:lnTo>
                                  <a:pt x="24" y="21"/>
                                </a:lnTo>
                                <a:lnTo>
                                  <a:pt x="21" y="21"/>
                                </a:lnTo>
                                <a:lnTo>
                                  <a:pt x="21" y="19"/>
                                </a:lnTo>
                                <a:lnTo>
                                  <a:pt x="19" y="17"/>
                                </a:lnTo>
                                <a:lnTo>
                                  <a:pt x="17" y="17"/>
                                </a:lnTo>
                                <a:lnTo>
                                  <a:pt x="17" y="15"/>
                                </a:lnTo>
                                <a:lnTo>
                                  <a:pt x="11" y="9"/>
                                </a:lnTo>
                                <a:lnTo>
                                  <a:pt x="8" y="9"/>
                                </a:lnTo>
                                <a:lnTo>
                                  <a:pt x="8" y="6"/>
                                </a:lnTo>
                                <a:lnTo>
                                  <a:pt x="4" y="2"/>
                                </a:lnTo>
                                <a:lnTo>
                                  <a:pt x="2" y="2"/>
                                </a:lnTo>
                                <a:lnTo>
                                  <a:pt x="2"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 name="Freeform 182"/>
                        <wps:cNvSpPr>
                          <a:spLocks/>
                        </wps:cNvSpPr>
                        <wps:spPr bwMode="auto">
                          <a:xfrm>
                            <a:off x="4634829" y="1779244"/>
                            <a:ext cx="52107" cy="15900"/>
                          </a:xfrm>
                          <a:custGeom>
                            <a:avLst/>
                            <a:gdLst>
                              <a:gd name="T0" fmla="*/ 52070 w 82"/>
                              <a:gd name="T1" fmla="*/ 15875 h 25"/>
                              <a:gd name="T2" fmla="*/ 50165 w 82"/>
                              <a:gd name="T3" fmla="*/ 14605 h 25"/>
                              <a:gd name="T4" fmla="*/ 47625 w 82"/>
                              <a:gd name="T5" fmla="*/ 14605 h 25"/>
                              <a:gd name="T6" fmla="*/ 45085 w 82"/>
                              <a:gd name="T7" fmla="*/ 11430 h 25"/>
                              <a:gd name="T8" fmla="*/ 43815 w 82"/>
                              <a:gd name="T9" fmla="*/ 11430 h 25"/>
                              <a:gd name="T10" fmla="*/ 41275 w 82"/>
                              <a:gd name="T11" fmla="*/ 8890 h 25"/>
                              <a:gd name="T12" fmla="*/ 38100 w 82"/>
                              <a:gd name="T13" fmla="*/ 8890 h 25"/>
                              <a:gd name="T14" fmla="*/ 36830 w 82"/>
                              <a:gd name="T15" fmla="*/ 7620 h 25"/>
                              <a:gd name="T16" fmla="*/ 35560 w 82"/>
                              <a:gd name="T17" fmla="*/ 7620 h 25"/>
                              <a:gd name="T18" fmla="*/ 34290 w 82"/>
                              <a:gd name="T19" fmla="*/ 6350 h 25"/>
                              <a:gd name="T20" fmla="*/ 31115 w 82"/>
                              <a:gd name="T21" fmla="*/ 6350 h 25"/>
                              <a:gd name="T22" fmla="*/ 29845 w 82"/>
                              <a:gd name="T23" fmla="*/ 5080 h 25"/>
                              <a:gd name="T24" fmla="*/ 28575 w 82"/>
                              <a:gd name="T25" fmla="*/ 5080 h 25"/>
                              <a:gd name="T26" fmla="*/ 27305 w 82"/>
                              <a:gd name="T27" fmla="*/ 3175 h 25"/>
                              <a:gd name="T28" fmla="*/ 24765 w 82"/>
                              <a:gd name="T29" fmla="*/ 3175 h 25"/>
                              <a:gd name="T30" fmla="*/ 22225 w 82"/>
                              <a:gd name="T31" fmla="*/ 2540 h 25"/>
                              <a:gd name="T32" fmla="*/ 17780 w 82"/>
                              <a:gd name="T33" fmla="*/ 2540 h 25"/>
                              <a:gd name="T34" fmla="*/ 16510 w 82"/>
                              <a:gd name="T35" fmla="*/ 635 h 25"/>
                              <a:gd name="T36" fmla="*/ 9525 w 82"/>
                              <a:gd name="T37" fmla="*/ 635 h 25"/>
                              <a:gd name="T38" fmla="*/ 8255 w 82"/>
                              <a:gd name="T39" fmla="*/ 0 h 25"/>
                              <a:gd name="T40" fmla="*/ 0 w 82"/>
                              <a:gd name="T41" fmla="*/ 0 h 25"/>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2" h="25">
                                <a:moveTo>
                                  <a:pt x="82" y="25"/>
                                </a:moveTo>
                                <a:lnTo>
                                  <a:pt x="79" y="23"/>
                                </a:lnTo>
                                <a:lnTo>
                                  <a:pt x="75" y="23"/>
                                </a:lnTo>
                                <a:lnTo>
                                  <a:pt x="71" y="18"/>
                                </a:lnTo>
                                <a:lnTo>
                                  <a:pt x="69" y="18"/>
                                </a:lnTo>
                                <a:lnTo>
                                  <a:pt x="65" y="14"/>
                                </a:lnTo>
                                <a:lnTo>
                                  <a:pt x="60" y="14"/>
                                </a:lnTo>
                                <a:lnTo>
                                  <a:pt x="58" y="12"/>
                                </a:lnTo>
                                <a:lnTo>
                                  <a:pt x="56" y="12"/>
                                </a:lnTo>
                                <a:lnTo>
                                  <a:pt x="54" y="10"/>
                                </a:lnTo>
                                <a:lnTo>
                                  <a:pt x="49" y="10"/>
                                </a:lnTo>
                                <a:lnTo>
                                  <a:pt x="47" y="8"/>
                                </a:lnTo>
                                <a:lnTo>
                                  <a:pt x="45" y="8"/>
                                </a:lnTo>
                                <a:lnTo>
                                  <a:pt x="43" y="5"/>
                                </a:lnTo>
                                <a:lnTo>
                                  <a:pt x="39" y="5"/>
                                </a:lnTo>
                                <a:lnTo>
                                  <a:pt x="35" y="4"/>
                                </a:lnTo>
                                <a:lnTo>
                                  <a:pt x="28" y="4"/>
                                </a:lnTo>
                                <a:lnTo>
                                  <a:pt x="26" y="1"/>
                                </a:lnTo>
                                <a:lnTo>
                                  <a:pt x="15" y="1"/>
                                </a:lnTo>
                                <a:lnTo>
                                  <a:pt x="1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4" name="Freeform 183"/>
                        <wps:cNvSpPr>
                          <a:spLocks/>
                        </wps:cNvSpPr>
                        <wps:spPr bwMode="auto">
                          <a:xfrm>
                            <a:off x="4575121" y="1777344"/>
                            <a:ext cx="59708" cy="2600"/>
                          </a:xfrm>
                          <a:custGeom>
                            <a:avLst/>
                            <a:gdLst>
                              <a:gd name="T0" fmla="*/ 59690 w 94"/>
                              <a:gd name="T1" fmla="*/ 1905 h 4"/>
                              <a:gd name="T2" fmla="*/ 48895 w 94"/>
                              <a:gd name="T3" fmla="*/ 1905 h 4"/>
                              <a:gd name="T4" fmla="*/ 46990 w 94"/>
                              <a:gd name="T5" fmla="*/ 0 h 4"/>
                              <a:gd name="T6" fmla="*/ 28575 w 94"/>
                              <a:gd name="T7" fmla="*/ 0 h 4"/>
                              <a:gd name="T8" fmla="*/ 27305 w 94"/>
                              <a:gd name="T9" fmla="*/ 1905 h 4"/>
                              <a:gd name="T10" fmla="*/ 9525 w 94"/>
                              <a:gd name="T11" fmla="*/ 1905 h 4"/>
                              <a:gd name="T12" fmla="*/ 8255 w 94"/>
                              <a:gd name="T13" fmla="*/ 2540 h 4"/>
                              <a:gd name="T14" fmla="*/ 0 w 94"/>
                              <a:gd name="T15" fmla="*/ 2540 h 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4" h="4">
                                <a:moveTo>
                                  <a:pt x="94" y="3"/>
                                </a:moveTo>
                                <a:lnTo>
                                  <a:pt x="77" y="3"/>
                                </a:lnTo>
                                <a:lnTo>
                                  <a:pt x="74" y="0"/>
                                </a:lnTo>
                                <a:lnTo>
                                  <a:pt x="45" y="0"/>
                                </a:lnTo>
                                <a:lnTo>
                                  <a:pt x="43" y="3"/>
                                </a:lnTo>
                                <a:lnTo>
                                  <a:pt x="15" y="3"/>
                                </a:lnTo>
                                <a:lnTo>
                                  <a:pt x="13"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5" name="Freeform 184"/>
                        <wps:cNvSpPr>
                          <a:spLocks/>
                        </wps:cNvSpPr>
                        <wps:spPr bwMode="auto">
                          <a:xfrm>
                            <a:off x="4504611" y="1779244"/>
                            <a:ext cx="71810" cy="19700"/>
                          </a:xfrm>
                          <a:custGeom>
                            <a:avLst/>
                            <a:gdLst>
                              <a:gd name="T0" fmla="*/ 71755 w 113"/>
                              <a:gd name="T1" fmla="*/ 0 h 31"/>
                              <a:gd name="T2" fmla="*/ 69215 w 113"/>
                              <a:gd name="T3" fmla="*/ 0 h 31"/>
                              <a:gd name="T4" fmla="*/ 66675 w 113"/>
                              <a:gd name="T5" fmla="*/ 635 h 31"/>
                              <a:gd name="T6" fmla="*/ 59690 w 113"/>
                              <a:gd name="T7" fmla="*/ 635 h 31"/>
                              <a:gd name="T8" fmla="*/ 58420 w 113"/>
                              <a:gd name="T9" fmla="*/ 2540 h 31"/>
                              <a:gd name="T10" fmla="*/ 52705 w 113"/>
                              <a:gd name="T11" fmla="*/ 2540 h 31"/>
                              <a:gd name="T12" fmla="*/ 51435 w 113"/>
                              <a:gd name="T13" fmla="*/ 3175 h 31"/>
                              <a:gd name="T14" fmla="*/ 48895 w 113"/>
                              <a:gd name="T15" fmla="*/ 3175 h 31"/>
                              <a:gd name="T16" fmla="*/ 46355 w 113"/>
                              <a:gd name="T17" fmla="*/ 5080 h 31"/>
                              <a:gd name="T18" fmla="*/ 41910 w 113"/>
                              <a:gd name="T19" fmla="*/ 5080 h 31"/>
                              <a:gd name="T20" fmla="*/ 39370 w 113"/>
                              <a:gd name="T21" fmla="*/ 6350 h 31"/>
                              <a:gd name="T22" fmla="*/ 38100 w 113"/>
                              <a:gd name="T23" fmla="*/ 6350 h 31"/>
                              <a:gd name="T24" fmla="*/ 35560 w 113"/>
                              <a:gd name="T25" fmla="*/ 7620 h 31"/>
                              <a:gd name="T26" fmla="*/ 33655 w 113"/>
                              <a:gd name="T27" fmla="*/ 7620 h 31"/>
                              <a:gd name="T28" fmla="*/ 31115 w 113"/>
                              <a:gd name="T29" fmla="*/ 8890 h 31"/>
                              <a:gd name="T30" fmla="*/ 27940 w 113"/>
                              <a:gd name="T31" fmla="*/ 8890 h 31"/>
                              <a:gd name="T32" fmla="*/ 27305 w 113"/>
                              <a:gd name="T33" fmla="*/ 10795 h 31"/>
                              <a:gd name="T34" fmla="*/ 24130 w 113"/>
                              <a:gd name="T35" fmla="*/ 10795 h 31"/>
                              <a:gd name="T36" fmla="*/ 21590 w 113"/>
                              <a:gd name="T37" fmla="*/ 11430 h 31"/>
                              <a:gd name="T38" fmla="*/ 20320 w 113"/>
                              <a:gd name="T39" fmla="*/ 11430 h 31"/>
                              <a:gd name="T40" fmla="*/ 17145 w 113"/>
                              <a:gd name="T41" fmla="*/ 13335 h 31"/>
                              <a:gd name="T42" fmla="*/ 16510 w 113"/>
                              <a:gd name="T43" fmla="*/ 13335 h 31"/>
                              <a:gd name="T44" fmla="*/ 13335 w 113"/>
                              <a:gd name="T45" fmla="*/ 14605 h 31"/>
                              <a:gd name="T46" fmla="*/ 10795 w 113"/>
                              <a:gd name="T47" fmla="*/ 15875 h 31"/>
                              <a:gd name="T48" fmla="*/ 8890 w 113"/>
                              <a:gd name="T49" fmla="*/ 15875 h 31"/>
                              <a:gd name="T50" fmla="*/ 6350 w 113"/>
                              <a:gd name="T51" fmla="*/ 17145 h 31"/>
                              <a:gd name="T52" fmla="*/ 3810 w 113"/>
                              <a:gd name="T53" fmla="*/ 18415 h 31"/>
                              <a:gd name="T54" fmla="*/ 2540 w 113"/>
                              <a:gd name="T55" fmla="*/ 18415 h 31"/>
                              <a:gd name="T56" fmla="*/ 0 w 113"/>
                              <a:gd name="T57" fmla="*/ 19685 h 31"/>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0" t="0" r="r" b="b"/>
                            <a:pathLst>
                              <a:path w="113" h="31">
                                <a:moveTo>
                                  <a:pt x="113" y="0"/>
                                </a:moveTo>
                                <a:lnTo>
                                  <a:pt x="109" y="0"/>
                                </a:lnTo>
                                <a:lnTo>
                                  <a:pt x="105" y="1"/>
                                </a:lnTo>
                                <a:lnTo>
                                  <a:pt x="94" y="1"/>
                                </a:lnTo>
                                <a:lnTo>
                                  <a:pt x="92" y="4"/>
                                </a:lnTo>
                                <a:lnTo>
                                  <a:pt x="83" y="4"/>
                                </a:lnTo>
                                <a:lnTo>
                                  <a:pt x="81" y="5"/>
                                </a:lnTo>
                                <a:lnTo>
                                  <a:pt x="77" y="5"/>
                                </a:lnTo>
                                <a:lnTo>
                                  <a:pt x="73" y="8"/>
                                </a:lnTo>
                                <a:lnTo>
                                  <a:pt x="66" y="8"/>
                                </a:lnTo>
                                <a:lnTo>
                                  <a:pt x="62" y="10"/>
                                </a:lnTo>
                                <a:lnTo>
                                  <a:pt x="60" y="10"/>
                                </a:lnTo>
                                <a:lnTo>
                                  <a:pt x="56" y="12"/>
                                </a:lnTo>
                                <a:lnTo>
                                  <a:pt x="53" y="12"/>
                                </a:lnTo>
                                <a:lnTo>
                                  <a:pt x="49" y="14"/>
                                </a:lnTo>
                                <a:lnTo>
                                  <a:pt x="44" y="14"/>
                                </a:lnTo>
                                <a:lnTo>
                                  <a:pt x="43" y="17"/>
                                </a:lnTo>
                                <a:lnTo>
                                  <a:pt x="38" y="17"/>
                                </a:lnTo>
                                <a:lnTo>
                                  <a:pt x="34" y="18"/>
                                </a:lnTo>
                                <a:lnTo>
                                  <a:pt x="32" y="18"/>
                                </a:lnTo>
                                <a:lnTo>
                                  <a:pt x="27" y="21"/>
                                </a:lnTo>
                                <a:lnTo>
                                  <a:pt x="26" y="21"/>
                                </a:lnTo>
                                <a:lnTo>
                                  <a:pt x="21" y="23"/>
                                </a:lnTo>
                                <a:lnTo>
                                  <a:pt x="17" y="25"/>
                                </a:lnTo>
                                <a:lnTo>
                                  <a:pt x="14" y="25"/>
                                </a:lnTo>
                                <a:lnTo>
                                  <a:pt x="10" y="27"/>
                                </a:lnTo>
                                <a:lnTo>
                                  <a:pt x="6" y="29"/>
                                </a:lnTo>
                                <a:lnTo>
                                  <a:pt x="4" y="29"/>
                                </a:lnTo>
                                <a:lnTo>
                                  <a:pt x="0" y="3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Freeform 185"/>
                        <wps:cNvSpPr>
                          <a:spLocks/>
                        </wps:cNvSpPr>
                        <wps:spPr bwMode="auto">
                          <a:xfrm>
                            <a:off x="4439802" y="1798945"/>
                            <a:ext cx="64809" cy="34901"/>
                          </a:xfrm>
                          <a:custGeom>
                            <a:avLst/>
                            <a:gdLst>
                              <a:gd name="T0" fmla="*/ 64770 w 102"/>
                              <a:gd name="T1" fmla="*/ 0 h 55"/>
                              <a:gd name="T2" fmla="*/ 61595 w 102"/>
                              <a:gd name="T3" fmla="*/ 1905 h 55"/>
                              <a:gd name="T4" fmla="*/ 60325 w 102"/>
                              <a:gd name="T5" fmla="*/ 1905 h 55"/>
                              <a:gd name="T6" fmla="*/ 57785 w 102"/>
                              <a:gd name="T7" fmla="*/ 2540 h 55"/>
                              <a:gd name="T8" fmla="*/ 56515 w 102"/>
                              <a:gd name="T9" fmla="*/ 4445 h 55"/>
                              <a:gd name="T10" fmla="*/ 53975 w 102"/>
                              <a:gd name="T11" fmla="*/ 4445 h 55"/>
                              <a:gd name="T12" fmla="*/ 52070 w 102"/>
                              <a:gd name="T13" fmla="*/ 5715 h 55"/>
                              <a:gd name="T14" fmla="*/ 49530 w 102"/>
                              <a:gd name="T15" fmla="*/ 6985 h 55"/>
                              <a:gd name="T16" fmla="*/ 48260 w 102"/>
                              <a:gd name="T17" fmla="*/ 6985 h 55"/>
                              <a:gd name="T18" fmla="*/ 45720 w 102"/>
                              <a:gd name="T19" fmla="*/ 8255 h 55"/>
                              <a:gd name="T20" fmla="*/ 43815 w 102"/>
                              <a:gd name="T21" fmla="*/ 9525 h 55"/>
                              <a:gd name="T22" fmla="*/ 41275 w 102"/>
                              <a:gd name="T23" fmla="*/ 10795 h 55"/>
                              <a:gd name="T24" fmla="*/ 40005 w 102"/>
                              <a:gd name="T25" fmla="*/ 10795 h 55"/>
                              <a:gd name="T26" fmla="*/ 37465 w 102"/>
                              <a:gd name="T27" fmla="*/ 12700 h 55"/>
                              <a:gd name="T28" fmla="*/ 35560 w 102"/>
                              <a:gd name="T29" fmla="*/ 13335 h 55"/>
                              <a:gd name="T30" fmla="*/ 33020 w 102"/>
                              <a:gd name="T31" fmla="*/ 15240 h 55"/>
                              <a:gd name="T32" fmla="*/ 31750 w 102"/>
                              <a:gd name="T33" fmla="*/ 15240 h 55"/>
                              <a:gd name="T34" fmla="*/ 29210 w 102"/>
                              <a:gd name="T35" fmla="*/ 16510 h 55"/>
                              <a:gd name="T36" fmla="*/ 27305 w 102"/>
                              <a:gd name="T37" fmla="*/ 17780 h 55"/>
                              <a:gd name="T38" fmla="*/ 24765 w 102"/>
                              <a:gd name="T39" fmla="*/ 19050 h 55"/>
                              <a:gd name="T40" fmla="*/ 22225 w 102"/>
                              <a:gd name="T41" fmla="*/ 21590 h 55"/>
                              <a:gd name="T42" fmla="*/ 19050 w 102"/>
                              <a:gd name="T43" fmla="*/ 23495 h 55"/>
                              <a:gd name="T44" fmla="*/ 18415 w 102"/>
                              <a:gd name="T45" fmla="*/ 23495 h 55"/>
                              <a:gd name="T46" fmla="*/ 15240 w 102"/>
                              <a:gd name="T47" fmla="*/ 24130 h 55"/>
                              <a:gd name="T48" fmla="*/ 13970 w 102"/>
                              <a:gd name="T49" fmla="*/ 26035 h 55"/>
                              <a:gd name="T50" fmla="*/ 10795 w 102"/>
                              <a:gd name="T51" fmla="*/ 27305 h 55"/>
                              <a:gd name="T52" fmla="*/ 8255 w 102"/>
                              <a:gd name="T53" fmla="*/ 29845 h 55"/>
                              <a:gd name="T54" fmla="*/ 5715 w 102"/>
                              <a:gd name="T55" fmla="*/ 31750 h 55"/>
                              <a:gd name="T56" fmla="*/ 4445 w 102"/>
                              <a:gd name="T57" fmla="*/ 32385 h 55"/>
                              <a:gd name="T58" fmla="*/ 1905 w 102"/>
                              <a:gd name="T59" fmla="*/ 34290 h 55"/>
                              <a:gd name="T60" fmla="*/ 0 w 102"/>
                              <a:gd name="T61" fmla="*/ 34925 h 55"/>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2" h="55">
                                <a:moveTo>
                                  <a:pt x="102" y="0"/>
                                </a:moveTo>
                                <a:lnTo>
                                  <a:pt x="97" y="3"/>
                                </a:lnTo>
                                <a:lnTo>
                                  <a:pt x="95" y="3"/>
                                </a:lnTo>
                                <a:lnTo>
                                  <a:pt x="91" y="4"/>
                                </a:lnTo>
                                <a:lnTo>
                                  <a:pt x="89" y="7"/>
                                </a:lnTo>
                                <a:lnTo>
                                  <a:pt x="85" y="7"/>
                                </a:lnTo>
                                <a:lnTo>
                                  <a:pt x="82" y="9"/>
                                </a:lnTo>
                                <a:lnTo>
                                  <a:pt x="78" y="11"/>
                                </a:lnTo>
                                <a:lnTo>
                                  <a:pt x="76" y="11"/>
                                </a:lnTo>
                                <a:lnTo>
                                  <a:pt x="72" y="13"/>
                                </a:lnTo>
                                <a:lnTo>
                                  <a:pt x="69" y="15"/>
                                </a:lnTo>
                                <a:lnTo>
                                  <a:pt x="65" y="17"/>
                                </a:lnTo>
                                <a:lnTo>
                                  <a:pt x="63" y="17"/>
                                </a:lnTo>
                                <a:lnTo>
                                  <a:pt x="59" y="20"/>
                                </a:lnTo>
                                <a:lnTo>
                                  <a:pt x="56" y="21"/>
                                </a:lnTo>
                                <a:lnTo>
                                  <a:pt x="52" y="24"/>
                                </a:lnTo>
                                <a:lnTo>
                                  <a:pt x="50" y="24"/>
                                </a:lnTo>
                                <a:lnTo>
                                  <a:pt x="46" y="26"/>
                                </a:lnTo>
                                <a:lnTo>
                                  <a:pt x="43" y="28"/>
                                </a:lnTo>
                                <a:lnTo>
                                  <a:pt x="39" y="30"/>
                                </a:lnTo>
                                <a:lnTo>
                                  <a:pt x="35" y="34"/>
                                </a:lnTo>
                                <a:lnTo>
                                  <a:pt x="30" y="37"/>
                                </a:lnTo>
                                <a:lnTo>
                                  <a:pt x="29" y="37"/>
                                </a:lnTo>
                                <a:lnTo>
                                  <a:pt x="24" y="38"/>
                                </a:lnTo>
                                <a:lnTo>
                                  <a:pt x="22" y="41"/>
                                </a:lnTo>
                                <a:lnTo>
                                  <a:pt x="17" y="43"/>
                                </a:lnTo>
                                <a:lnTo>
                                  <a:pt x="13" y="47"/>
                                </a:lnTo>
                                <a:lnTo>
                                  <a:pt x="9" y="50"/>
                                </a:lnTo>
                                <a:lnTo>
                                  <a:pt x="7" y="51"/>
                                </a:lnTo>
                                <a:lnTo>
                                  <a:pt x="3" y="54"/>
                                </a:lnTo>
                                <a:lnTo>
                                  <a:pt x="0" y="5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 name="Freeform 186"/>
                        <wps:cNvSpPr>
                          <a:spLocks/>
                        </wps:cNvSpPr>
                        <wps:spPr bwMode="auto">
                          <a:xfrm>
                            <a:off x="4395996" y="1833845"/>
                            <a:ext cx="43806" cy="41901"/>
                          </a:xfrm>
                          <a:custGeom>
                            <a:avLst/>
                            <a:gdLst>
                              <a:gd name="T0" fmla="*/ 43815 w 69"/>
                              <a:gd name="T1" fmla="*/ 0 h 66"/>
                              <a:gd name="T2" fmla="*/ 41275 w 69"/>
                              <a:gd name="T3" fmla="*/ 1905 h 66"/>
                              <a:gd name="T4" fmla="*/ 35560 w 69"/>
                              <a:gd name="T5" fmla="*/ 7620 h 66"/>
                              <a:gd name="T6" fmla="*/ 33020 w 69"/>
                              <a:gd name="T7" fmla="*/ 8255 h 66"/>
                              <a:gd name="T8" fmla="*/ 31750 w 69"/>
                              <a:gd name="T9" fmla="*/ 8255 h 66"/>
                              <a:gd name="T10" fmla="*/ 26670 w 69"/>
                              <a:gd name="T11" fmla="*/ 13970 h 66"/>
                              <a:gd name="T12" fmla="*/ 24765 w 69"/>
                              <a:gd name="T13" fmla="*/ 13970 h 66"/>
                              <a:gd name="T14" fmla="*/ 23495 w 69"/>
                              <a:gd name="T15" fmla="*/ 15240 h 66"/>
                              <a:gd name="T16" fmla="*/ 23495 w 69"/>
                              <a:gd name="T17" fmla="*/ 16510 h 66"/>
                              <a:gd name="T18" fmla="*/ 22225 w 69"/>
                              <a:gd name="T19" fmla="*/ 16510 h 66"/>
                              <a:gd name="T20" fmla="*/ 16510 w 69"/>
                              <a:gd name="T21" fmla="*/ 22225 h 66"/>
                              <a:gd name="T22" fmla="*/ 16510 w 69"/>
                              <a:gd name="T23" fmla="*/ 23495 h 66"/>
                              <a:gd name="T24" fmla="*/ 15875 w 69"/>
                              <a:gd name="T25" fmla="*/ 23495 h 66"/>
                              <a:gd name="T26" fmla="*/ 12700 w 69"/>
                              <a:gd name="T27" fmla="*/ 26035 h 66"/>
                              <a:gd name="T28" fmla="*/ 12700 w 69"/>
                              <a:gd name="T29" fmla="*/ 27305 h 66"/>
                              <a:gd name="T30" fmla="*/ 8255 w 69"/>
                              <a:gd name="T31" fmla="*/ 31750 h 66"/>
                              <a:gd name="T32" fmla="*/ 7620 w 69"/>
                              <a:gd name="T33" fmla="*/ 34290 h 66"/>
                              <a:gd name="T34" fmla="*/ 5715 w 69"/>
                              <a:gd name="T35" fmla="*/ 35560 h 66"/>
                              <a:gd name="T36" fmla="*/ 4445 w 69"/>
                              <a:gd name="T37" fmla="*/ 38100 h 66"/>
                              <a:gd name="T38" fmla="*/ 1905 w 69"/>
                              <a:gd name="T39" fmla="*/ 40005 h 66"/>
                              <a:gd name="T40" fmla="*/ 0 w 69"/>
                              <a:gd name="T41" fmla="*/ 41910 h 6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9" h="66">
                                <a:moveTo>
                                  <a:pt x="69" y="0"/>
                                </a:moveTo>
                                <a:lnTo>
                                  <a:pt x="65" y="3"/>
                                </a:lnTo>
                                <a:lnTo>
                                  <a:pt x="56" y="12"/>
                                </a:lnTo>
                                <a:lnTo>
                                  <a:pt x="52" y="13"/>
                                </a:lnTo>
                                <a:lnTo>
                                  <a:pt x="50" y="13"/>
                                </a:lnTo>
                                <a:lnTo>
                                  <a:pt x="42" y="22"/>
                                </a:lnTo>
                                <a:lnTo>
                                  <a:pt x="39" y="22"/>
                                </a:lnTo>
                                <a:lnTo>
                                  <a:pt x="37" y="24"/>
                                </a:lnTo>
                                <a:lnTo>
                                  <a:pt x="37" y="26"/>
                                </a:lnTo>
                                <a:lnTo>
                                  <a:pt x="35" y="26"/>
                                </a:lnTo>
                                <a:lnTo>
                                  <a:pt x="26" y="35"/>
                                </a:lnTo>
                                <a:lnTo>
                                  <a:pt x="26" y="37"/>
                                </a:lnTo>
                                <a:lnTo>
                                  <a:pt x="25" y="37"/>
                                </a:lnTo>
                                <a:lnTo>
                                  <a:pt x="20" y="41"/>
                                </a:lnTo>
                                <a:lnTo>
                                  <a:pt x="20" y="43"/>
                                </a:lnTo>
                                <a:lnTo>
                                  <a:pt x="13" y="50"/>
                                </a:lnTo>
                                <a:lnTo>
                                  <a:pt x="12" y="54"/>
                                </a:lnTo>
                                <a:lnTo>
                                  <a:pt x="9" y="56"/>
                                </a:lnTo>
                                <a:lnTo>
                                  <a:pt x="7" y="60"/>
                                </a:lnTo>
                                <a:lnTo>
                                  <a:pt x="3" y="63"/>
                                </a:lnTo>
                                <a:lnTo>
                                  <a:pt x="0" y="6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 name="Freeform 187"/>
                        <wps:cNvSpPr>
                          <a:spLocks/>
                        </wps:cNvSpPr>
                        <wps:spPr bwMode="auto">
                          <a:xfrm>
                            <a:off x="4371893" y="1875746"/>
                            <a:ext cx="24103" cy="47001"/>
                          </a:xfrm>
                          <a:custGeom>
                            <a:avLst/>
                            <a:gdLst>
                              <a:gd name="T0" fmla="*/ 24130 w 38"/>
                              <a:gd name="T1" fmla="*/ 0 h 74"/>
                              <a:gd name="T2" fmla="*/ 23495 w 38"/>
                              <a:gd name="T3" fmla="*/ 1270 h 74"/>
                              <a:gd name="T4" fmla="*/ 23495 w 38"/>
                              <a:gd name="T5" fmla="*/ 2540 h 74"/>
                              <a:gd name="T6" fmla="*/ 19050 w 38"/>
                              <a:gd name="T7" fmla="*/ 6350 h 74"/>
                              <a:gd name="T8" fmla="*/ 19050 w 38"/>
                              <a:gd name="T9" fmla="*/ 8255 h 74"/>
                              <a:gd name="T10" fmla="*/ 16510 w 38"/>
                              <a:gd name="T11" fmla="*/ 10795 h 74"/>
                              <a:gd name="T12" fmla="*/ 16510 w 38"/>
                              <a:gd name="T13" fmla="*/ 12065 h 74"/>
                              <a:gd name="T14" fmla="*/ 13335 w 38"/>
                              <a:gd name="T15" fmla="*/ 14605 h 74"/>
                              <a:gd name="T16" fmla="*/ 13335 w 38"/>
                              <a:gd name="T17" fmla="*/ 16510 h 74"/>
                              <a:gd name="T18" fmla="*/ 12700 w 38"/>
                              <a:gd name="T19" fmla="*/ 17145 h 74"/>
                              <a:gd name="T20" fmla="*/ 12700 w 38"/>
                              <a:gd name="T21" fmla="*/ 19050 h 74"/>
                              <a:gd name="T22" fmla="*/ 9525 w 38"/>
                              <a:gd name="T23" fmla="*/ 21590 h 74"/>
                              <a:gd name="T24" fmla="*/ 9525 w 38"/>
                              <a:gd name="T25" fmla="*/ 22860 h 74"/>
                              <a:gd name="T26" fmla="*/ 8255 w 38"/>
                              <a:gd name="T27" fmla="*/ 25400 h 74"/>
                              <a:gd name="T28" fmla="*/ 8255 w 38"/>
                              <a:gd name="T29" fmla="*/ 27305 h 74"/>
                              <a:gd name="T30" fmla="*/ 6985 w 38"/>
                              <a:gd name="T31" fmla="*/ 27940 h 74"/>
                              <a:gd name="T32" fmla="*/ 6985 w 38"/>
                              <a:gd name="T33" fmla="*/ 29845 h 74"/>
                              <a:gd name="T34" fmla="*/ 5080 w 38"/>
                              <a:gd name="T35" fmla="*/ 31115 h 74"/>
                              <a:gd name="T36" fmla="*/ 5080 w 38"/>
                              <a:gd name="T37" fmla="*/ 32385 h 74"/>
                              <a:gd name="T38" fmla="*/ 4445 w 38"/>
                              <a:gd name="T39" fmla="*/ 33655 h 74"/>
                              <a:gd name="T40" fmla="*/ 4445 w 38"/>
                              <a:gd name="T41" fmla="*/ 36195 h 74"/>
                              <a:gd name="T42" fmla="*/ 2540 w 38"/>
                              <a:gd name="T43" fmla="*/ 38100 h 74"/>
                              <a:gd name="T44" fmla="*/ 2540 w 38"/>
                              <a:gd name="T45" fmla="*/ 40640 h 74"/>
                              <a:gd name="T46" fmla="*/ 1270 w 38"/>
                              <a:gd name="T47" fmla="*/ 41910 h 74"/>
                              <a:gd name="T48" fmla="*/ 1270 w 38"/>
                              <a:gd name="T49" fmla="*/ 44450 h 74"/>
                              <a:gd name="T50" fmla="*/ 0 w 38"/>
                              <a:gd name="T51" fmla="*/ 46355 h 74"/>
                              <a:gd name="T52" fmla="*/ 0 w 38"/>
                              <a:gd name="T53" fmla="*/ 46990 h 74"/>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38" h="74">
                                <a:moveTo>
                                  <a:pt x="38" y="0"/>
                                </a:moveTo>
                                <a:lnTo>
                                  <a:pt x="37" y="2"/>
                                </a:lnTo>
                                <a:lnTo>
                                  <a:pt x="37" y="4"/>
                                </a:lnTo>
                                <a:lnTo>
                                  <a:pt x="30" y="10"/>
                                </a:lnTo>
                                <a:lnTo>
                                  <a:pt x="30" y="13"/>
                                </a:lnTo>
                                <a:lnTo>
                                  <a:pt x="26" y="17"/>
                                </a:lnTo>
                                <a:lnTo>
                                  <a:pt x="26" y="19"/>
                                </a:lnTo>
                                <a:lnTo>
                                  <a:pt x="21" y="23"/>
                                </a:lnTo>
                                <a:lnTo>
                                  <a:pt x="21" y="26"/>
                                </a:lnTo>
                                <a:lnTo>
                                  <a:pt x="20" y="27"/>
                                </a:lnTo>
                                <a:lnTo>
                                  <a:pt x="20" y="30"/>
                                </a:lnTo>
                                <a:lnTo>
                                  <a:pt x="15" y="34"/>
                                </a:lnTo>
                                <a:lnTo>
                                  <a:pt x="15" y="36"/>
                                </a:lnTo>
                                <a:lnTo>
                                  <a:pt x="13" y="40"/>
                                </a:lnTo>
                                <a:lnTo>
                                  <a:pt x="13" y="43"/>
                                </a:lnTo>
                                <a:lnTo>
                                  <a:pt x="11" y="44"/>
                                </a:lnTo>
                                <a:lnTo>
                                  <a:pt x="11" y="47"/>
                                </a:lnTo>
                                <a:lnTo>
                                  <a:pt x="8" y="49"/>
                                </a:lnTo>
                                <a:lnTo>
                                  <a:pt x="8" y="51"/>
                                </a:lnTo>
                                <a:lnTo>
                                  <a:pt x="7" y="53"/>
                                </a:lnTo>
                                <a:lnTo>
                                  <a:pt x="7" y="57"/>
                                </a:lnTo>
                                <a:lnTo>
                                  <a:pt x="4" y="60"/>
                                </a:lnTo>
                                <a:lnTo>
                                  <a:pt x="4" y="64"/>
                                </a:lnTo>
                                <a:lnTo>
                                  <a:pt x="2" y="66"/>
                                </a:lnTo>
                                <a:lnTo>
                                  <a:pt x="2" y="70"/>
                                </a:lnTo>
                                <a:lnTo>
                                  <a:pt x="0" y="73"/>
                                </a:lnTo>
                                <a:lnTo>
                                  <a:pt x="0" y="7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Freeform 188"/>
                        <wps:cNvSpPr>
                          <a:spLocks/>
                        </wps:cNvSpPr>
                        <wps:spPr bwMode="auto">
                          <a:xfrm>
                            <a:off x="4370593" y="1922748"/>
                            <a:ext cx="3801" cy="36901"/>
                          </a:xfrm>
                          <a:custGeom>
                            <a:avLst/>
                            <a:gdLst>
                              <a:gd name="T0" fmla="*/ 2540 w 6"/>
                              <a:gd name="T1" fmla="*/ 0 h 58"/>
                              <a:gd name="T2" fmla="*/ 2540 w 6"/>
                              <a:gd name="T3" fmla="*/ 1905 h 58"/>
                              <a:gd name="T4" fmla="*/ 1270 w 6"/>
                              <a:gd name="T5" fmla="*/ 3175 h 58"/>
                              <a:gd name="T6" fmla="*/ 1270 w 6"/>
                              <a:gd name="T7" fmla="*/ 6985 h 58"/>
                              <a:gd name="T8" fmla="*/ 0 w 6"/>
                              <a:gd name="T9" fmla="*/ 8255 h 58"/>
                              <a:gd name="T10" fmla="*/ 0 w 6"/>
                              <a:gd name="T11" fmla="*/ 23495 h 58"/>
                              <a:gd name="T12" fmla="*/ 1270 w 6"/>
                              <a:gd name="T13" fmla="*/ 24765 h 58"/>
                              <a:gd name="T14" fmla="*/ 1270 w 6"/>
                              <a:gd name="T15" fmla="*/ 29845 h 58"/>
                              <a:gd name="T16" fmla="*/ 2540 w 6"/>
                              <a:gd name="T17" fmla="*/ 31750 h 58"/>
                              <a:gd name="T18" fmla="*/ 2540 w 6"/>
                              <a:gd name="T19" fmla="*/ 34290 h 58"/>
                              <a:gd name="T20" fmla="*/ 3810 w 6"/>
                              <a:gd name="T21" fmla="*/ 35560 h 58"/>
                              <a:gd name="T22" fmla="*/ 3810 w 6"/>
                              <a:gd name="T23" fmla="*/ 36830 h 58"/>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 h="58">
                                <a:moveTo>
                                  <a:pt x="4" y="0"/>
                                </a:moveTo>
                                <a:lnTo>
                                  <a:pt x="4" y="3"/>
                                </a:lnTo>
                                <a:lnTo>
                                  <a:pt x="2" y="5"/>
                                </a:lnTo>
                                <a:lnTo>
                                  <a:pt x="2" y="11"/>
                                </a:lnTo>
                                <a:lnTo>
                                  <a:pt x="0" y="13"/>
                                </a:lnTo>
                                <a:lnTo>
                                  <a:pt x="0" y="37"/>
                                </a:lnTo>
                                <a:lnTo>
                                  <a:pt x="2" y="39"/>
                                </a:lnTo>
                                <a:lnTo>
                                  <a:pt x="2" y="47"/>
                                </a:lnTo>
                                <a:lnTo>
                                  <a:pt x="4" y="50"/>
                                </a:lnTo>
                                <a:lnTo>
                                  <a:pt x="4" y="54"/>
                                </a:lnTo>
                                <a:lnTo>
                                  <a:pt x="6" y="56"/>
                                </a:lnTo>
                                <a:lnTo>
                                  <a:pt x="6" y="5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Freeform 189"/>
                        <wps:cNvSpPr>
                          <a:spLocks/>
                        </wps:cNvSpPr>
                        <wps:spPr bwMode="auto">
                          <a:xfrm>
                            <a:off x="4374393" y="1959649"/>
                            <a:ext cx="23503" cy="25401"/>
                          </a:xfrm>
                          <a:custGeom>
                            <a:avLst/>
                            <a:gdLst>
                              <a:gd name="T0" fmla="*/ 0 w 37"/>
                              <a:gd name="T1" fmla="*/ 0 h 40"/>
                              <a:gd name="T2" fmla="*/ 0 w 37"/>
                              <a:gd name="T3" fmla="*/ 1270 h 40"/>
                              <a:gd name="T4" fmla="*/ 1905 w 37"/>
                              <a:gd name="T5" fmla="*/ 1270 h 40"/>
                              <a:gd name="T6" fmla="*/ 1905 w 37"/>
                              <a:gd name="T7" fmla="*/ 3175 h 40"/>
                              <a:gd name="T8" fmla="*/ 2540 w 37"/>
                              <a:gd name="T9" fmla="*/ 3810 h 40"/>
                              <a:gd name="T10" fmla="*/ 2540 w 37"/>
                              <a:gd name="T11" fmla="*/ 5715 h 40"/>
                              <a:gd name="T12" fmla="*/ 4445 w 37"/>
                              <a:gd name="T13" fmla="*/ 6985 h 40"/>
                              <a:gd name="T14" fmla="*/ 4445 w 37"/>
                              <a:gd name="T15" fmla="*/ 8255 h 40"/>
                              <a:gd name="T16" fmla="*/ 5715 w 37"/>
                              <a:gd name="T17" fmla="*/ 8255 h 40"/>
                              <a:gd name="T18" fmla="*/ 5715 w 37"/>
                              <a:gd name="T19" fmla="*/ 9525 h 40"/>
                              <a:gd name="T20" fmla="*/ 8255 w 37"/>
                              <a:gd name="T21" fmla="*/ 12065 h 40"/>
                              <a:gd name="T22" fmla="*/ 8255 w 37"/>
                              <a:gd name="T23" fmla="*/ 13970 h 40"/>
                              <a:gd name="T24" fmla="*/ 15240 w 37"/>
                              <a:gd name="T25" fmla="*/ 20320 h 40"/>
                              <a:gd name="T26" fmla="*/ 16510 w 37"/>
                              <a:gd name="T27" fmla="*/ 20320 h 40"/>
                              <a:gd name="T28" fmla="*/ 16510 w 37"/>
                              <a:gd name="T29" fmla="*/ 21590 h 40"/>
                              <a:gd name="T30" fmla="*/ 17780 w 37"/>
                              <a:gd name="T31" fmla="*/ 21590 h 40"/>
                              <a:gd name="T32" fmla="*/ 17780 w 37"/>
                              <a:gd name="T33" fmla="*/ 22860 h 40"/>
                              <a:gd name="T34" fmla="*/ 19050 w 37"/>
                              <a:gd name="T35" fmla="*/ 22860 h 40"/>
                              <a:gd name="T36" fmla="*/ 20955 w 37"/>
                              <a:gd name="T37" fmla="*/ 24765 h 40"/>
                              <a:gd name="T38" fmla="*/ 21590 w 37"/>
                              <a:gd name="T39" fmla="*/ 24765 h 40"/>
                              <a:gd name="T40" fmla="*/ 21590 w 37"/>
                              <a:gd name="T41" fmla="*/ 25400 h 40"/>
                              <a:gd name="T42" fmla="*/ 23495 w 37"/>
                              <a:gd name="T43" fmla="*/ 25400 h 4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37" h="40">
                                <a:moveTo>
                                  <a:pt x="0" y="0"/>
                                </a:moveTo>
                                <a:lnTo>
                                  <a:pt x="0" y="2"/>
                                </a:lnTo>
                                <a:lnTo>
                                  <a:pt x="3" y="2"/>
                                </a:lnTo>
                                <a:lnTo>
                                  <a:pt x="3" y="5"/>
                                </a:lnTo>
                                <a:lnTo>
                                  <a:pt x="4" y="6"/>
                                </a:lnTo>
                                <a:lnTo>
                                  <a:pt x="4" y="9"/>
                                </a:lnTo>
                                <a:lnTo>
                                  <a:pt x="7" y="11"/>
                                </a:lnTo>
                                <a:lnTo>
                                  <a:pt x="7" y="13"/>
                                </a:lnTo>
                                <a:lnTo>
                                  <a:pt x="9" y="13"/>
                                </a:lnTo>
                                <a:lnTo>
                                  <a:pt x="9" y="15"/>
                                </a:lnTo>
                                <a:lnTo>
                                  <a:pt x="13" y="19"/>
                                </a:lnTo>
                                <a:lnTo>
                                  <a:pt x="13" y="22"/>
                                </a:lnTo>
                                <a:lnTo>
                                  <a:pt x="24" y="32"/>
                                </a:lnTo>
                                <a:lnTo>
                                  <a:pt x="26" y="32"/>
                                </a:lnTo>
                                <a:lnTo>
                                  <a:pt x="26" y="34"/>
                                </a:lnTo>
                                <a:lnTo>
                                  <a:pt x="28" y="34"/>
                                </a:lnTo>
                                <a:lnTo>
                                  <a:pt x="28" y="36"/>
                                </a:lnTo>
                                <a:lnTo>
                                  <a:pt x="30" y="36"/>
                                </a:lnTo>
                                <a:lnTo>
                                  <a:pt x="33" y="39"/>
                                </a:lnTo>
                                <a:lnTo>
                                  <a:pt x="34" y="39"/>
                                </a:lnTo>
                                <a:lnTo>
                                  <a:pt x="34" y="40"/>
                                </a:lnTo>
                                <a:lnTo>
                                  <a:pt x="37" y="4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1" name="Freeform 190"/>
                        <wps:cNvSpPr>
                          <a:spLocks/>
                        </wps:cNvSpPr>
                        <wps:spPr bwMode="auto">
                          <a:xfrm>
                            <a:off x="4397897" y="1985049"/>
                            <a:ext cx="52707" cy="16500"/>
                          </a:xfrm>
                          <a:custGeom>
                            <a:avLst/>
                            <a:gdLst>
                              <a:gd name="T0" fmla="*/ 0 w 83"/>
                              <a:gd name="T1" fmla="*/ 0 h 26"/>
                              <a:gd name="T2" fmla="*/ 1270 w 83"/>
                              <a:gd name="T3" fmla="*/ 1905 h 26"/>
                              <a:gd name="T4" fmla="*/ 2540 w 83"/>
                              <a:gd name="T5" fmla="*/ 1905 h 26"/>
                              <a:gd name="T6" fmla="*/ 3810 w 83"/>
                              <a:gd name="T7" fmla="*/ 3175 h 26"/>
                              <a:gd name="T8" fmla="*/ 6350 w 83"/>
                              <a:gd name="T9" fmla="*/ 3175 h 26"/>
                              <a:gd name="T10" fmla="*/ 9525 w 83"/>
                              <a:gd name="T11" fmla="*/ 5715 h 26"/>
                              <a:gd name="T12" fmla="*/ 10795 w 83"/>
                              <a:gd name="T13" fmla="*/ 5715 h 26"/>
                              <a:gd name="T14" fmla="*/ 12065 w 83"/>
                              <a:gd name="T15" fmla="*/ 6985 h 26"/>
                              <a:gd name="T16" fmla="*/ 13970 w 83"/>
                              <a:gd name="T17" fmla="*/ 6985 h 26"/>
                              <a:gd name="T18" fmla="*/ 16510 w 83"/>
                              <a:gd name="T19" fmla="*/ 8255 h 26"/>
                              <a:gd name="T20" fmla="*/ 17780 w 83"/>
                              <a:gd name="T21" fmla="*/ 8255 h 26"/>
                              <a:gd name="T22" fmla="*/ 19050 w 83"/>
                              <a:gd name="T23" fmla="*/ 10160 h 26"/>
                              <a:gd name="T24" fmla="*/ 21590 w 83"/>
                              <a:gd name="T25" fmla="*/ 10160 h 26"/>
                              <a:gd name="T26" fmla="*/ 24765 w 83"/>
                              <a:gd name="T27" fmla="*/ 10795 h 26"/>
                              <a:gd name="T28" fmla="*/ 25400 w 83"/>
                              <a:gd name="T29" fmla="*/ 10795 h 26"/>
                              <a:gd name="T30" fmla="*/ 27305 w 83"/>
                              <a:gd name="T31" fmla="*/ 12700 h 26"/>
                              <a:gd name="T32" fmla="*/ 29845 w 83"/>
                              <a:gd name="T33" fmla="*/ 12700 h 26"/>
                              <a:gd name="T34" fmla="*/ 33020 w 83"/>
                              <a:gd name="T35" fmla="*/ 13970 h 26"/>
                              <a:gd name="T36" fmla="*/ 36830 w 83"/>
                              <a:gd name="T37" fmla="*/ 13970 h 26"/>
                              <a:gd name="T38" fmla="*/ 39370 w 83"/>
                              <a:gd name="T39" fmla="*/ 15240 h 26"/>
                              <a:gd name="T40" fmla="*/ 46355 w 83"/>
                              <a:gd name="T41" fmla="*/ 15240 h 26"/>
                              <a:gd name="T42" fmla="*/ 47625 w 83"/>
                              <a:gd name="T43" fmla="*/ 16510 h 26"/>
                              <a:gd name="T44" fmla="*/ 52705 w 83"/>
                              <a:gd name="T45" fmla="*/ 16510 h 2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3" h="26">
                                <a:moveTo>
                                  <a:pt x="0" y="0"/>
                                </a:moveTo>
                                <a:lnTo>
                                  <a:pt x="2" y="3"/>
                                </a:lnTo>
                                <a:lnTo>
                                  <a:pt x="4" y="3"/>
                                </a:lnTo>
                                <a:lnTo>
                                  <a:pt x="6" y="5"/>
                                </a:lnTo>
                                <a:lnTo>
                                  <a:pt x="10" y="5"/>
                                </a:lnTo>
                                <a:lnTo>
                                  <a:pt x="15" y="9"/>
                                </a:lnTo>
                                <a:lnTo>
                                  <a:pt x="17" y="9"/>
                                </a:lnTo>
                                <a:lnTo>
                                  <a:pt x="19" y="11"/>
                                </a:lnTo>
                                <a:lnTo>
                                  <a:pt x="22" y="11"/>
                                </a:lnTo>
                                <a:lnTo>
                                  <a:pt x="26" y="13"/>
                                </a:lnTo>
                                <a:lnTo>
                                  <a:pt x="28" y="13"/>
                                </a:lnTo>
                                <a:lnTo>
                                  <a:pt x="30" y="16"/>
                                </a:lnTo>
                                <a:lnTo>
                                  <a:pt x="34" y="16"/>
                                </a:lnTo>
                                <a:lnTo>
                                  <a:pt x="39" y="17"/>
                                </a:lnTo>
                                <a:lnTo>
                                  <a:pt x="40" y="17"/>
                                </a:lnTo>
                                <a:lnTo>
                                  <a:pt x="43" y="20"/>
                                </a:lnTo>
                                <a:lnTo>
                                  <a:pt x="47" y="20"/>
                                </a:lnTo>
                                <a:lnTo>
                                  <a:pt x="52" y="22"/>
                                </a:lnTo>
                                <a:lnTo>
                                  <a:pt x="58" y="22"/>
                                </a:lnTo>
                                <a:lnTo>
                                  <a:pt x="62" y="24"/>
                                </a:lnTo>
                                <a:lnTo>
                                  <a:pt x="73" y="24"/>
                                </a:lnTo>
                                <a:lnTo>
                                  <a:pt x="75" y="26"/>
                                </a:lnTo>
                                <a:lnTo>
                                  <a:pt x="83" y="2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Freeform 191"/>
                        <wps:cNvSpPr>
                          <a:spLocks/>
                        </wps:cNvSpPr>
                        <wps:spPr bwMode="auto">
                          <a:xfrm>
                            <a:off x="4450604" y="2000250"/>
                            <a:ext cx="59108" cy="3200"/>
                          </a:xfrm>
                          <a:custGeom>
                            <a:avLst/>
                            <a:gdLst>
                              <a:gd name="T0" fmla="*/ 0 w 93"/>
                              <a:gd name="T1" fmla="*/ 1270 h 5"/>
                              <a:gd name="T2" fmla="*/ 10160 w 93"/>
                              <a:gd name="T3" fmla="*/ 1270 h 5"/>
                              <a:gd name="T4" fmla="*/ 11430 w 93"/>
                              <a:gd name="T5" fmla="*/ 3175 h 5"/>
                              <a:gd name="T6" fmla="*/ 30480 w 93"/>
                              <a:gd name="T7" fmla="*/ 3175 h 5"/>
                              <a:gd name="T8" fmla="*/ 31750 w 93"/>
                              <a:gd name="T9" fmla="*/ 1270 h 5"/>
                              <a:gd name="T10" fmla="*/ 49530 w 93"/>
                              <a:gd name="T11" fmla="*/ 1270 h 5"/>
                              <a:gd name="T12" fmla="*/ 50800 w 93"/>
                              <a:gd name="T13" fmla="*/ 0 h 5"/>
                              <a:gd name="T14" fmla="*/ 59055 w 93"/>
                              <a:gd name="T15" fmla="*/ 0 h 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3" h="5">
                                <a:moveTo>
                                  <a:pt x="0" y="2"/>
                                </a:moveTo>
                                <a:lnTo>
                                  <a:pt x="16" y="2"/>
                                </a:lnTo>
                                <a:lnTo>
                                  <a:pt x="18" y="5"/>
                                </a:lnTo>
                                <a:lnTo>
                                  <a:pt x="48" y="5"/>
                                </a:lnTo>
                                <a:lnTo>
                                  <a:pt x="50" y="2"/>
                                </a:lnTo>
                                <a:lnTo>
                                  <a:pt x="78" y="2"/>
                                </a:lnTo>
                                <a:lnTo>
                                  <a:pt x="80" y="0"/>
                                </a:lnTo>
                                <a:lnTo>
                                  <a:pt x="9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3" name="Freeform 192"/>
                        <wps:cNvSpPr>
                          <a:spLocks/>
                        </wps:cNvSpPr>
                        <wps:spPr bwMode="auto">
                          <a:xfrm>
                            <a:off x="4509712" y="1979949"/>
                            <a:ext cx="71110" cy="20301"/>
                          </a:xfrm>
                          <a:custGeom>
                            <a:avLst/>
                            <a:gdLst>
                              <a:gd name="T0" fmla="*/ 0 w 112"/>
                              <a:gd name="T1" fmla="*/ 20320 h 32"/>
                              <a:gd name="T2" fmla="*/ 5715 w 112"/>
                              <a:gd name="T3" fmla="*/ 19050 h 32"/>
                              <a:gd name="T4" fmla="*/ 9525 w 112"/>
                              <a:gd name="T5" fmla="*/ 19050 h 32"/>
                              <a:gd name="T6" fmla="*/ 13970 w 112"/>
                              <a:gd name="T7" fmla="*/ 17780 h 32"/>
                              <a:gd name="T8" fmla="*/ 20320 w 112"/>
                              <a:gd name="T9" fmla="*/ 17780 h 32"/>
                              <a:gd name="T10" fmla="*/ 22860 w 112"/>
                              <a:gd name="T11" fmla="*/ 15875 h 32"/>
                              <a:gd name="T12" fmla="*/ 33020 w 112"/>
                              <a:gd name="T13" fmla="*/ 15875 h 32"/>
                              <a:gd name="T14" fmla="*/ 34290 w 112"/>
                              <a:gd name="T15" fmla="*/ 15240 h 32"/>
                              <a:gd name="T16" fmla="*/ 38100 w 112"/>
                              <a:gd name="T17" fmla="*/ 15240 h 32"/>
                              <a:gd name="T18" fmla="*/ 38100 w 112"/>
                              <a:gd name="T19" fmla="*/ 13335 h 32"/>
                              <a:gd name="T20" fmla="*/ 41275 w 112"/>
                              <a:gd name="T21" fmla="*/ 13335 h 32"/>
                              <a:gd name="T22" fmla="*/ 42545 w 112"/>
                              <a:gd name="T23" fmla="*/ 12065 h 32"/>
                              <a:gd name="T24" fmla="*/ 43815 w 112"/>
                              <a:gd name="T25" fmla="*/ 12065 h 32"/>
                              <a:gd name="T26" fmla="*/ 45085 w 112"/>
                              <a:gd name="T27" fmla="*/ 10795 h 32"/>
                              <a:gd name="T28" fmla="*/ 47625 w 112"/>
                              <a:gd name="T29" fmla="*/ 9525 h 32"/>
                              <a:gd name="T30" fmla="*/ 49530 w 112"/>
                              <a:gd name="T31" fmla="*/ 9525 h 32"/>
                              <a:gd name="T32" fmla="*/ 52070 w 112"/>
                              <a:gd name="T33" fmla="*/ 8255 h 32"/>
                              <a:gd name="T34" fmla="*/ 54610 w 112"/>
                              <a:gd name="T35" fmla="*/ 6985 h 32"/>
                              <a:gd name="T36" fmla="*/ 58420 w 112"/>
                              <a:gd name="T37" fmla="*/ 5080 h 32"/>
                              <a:gd name="T38" fmla="*/ 61595 w 112"/>
                              <a:gd name="T39" fmla="*/ 4445 h 32"/>
                              <a:gd name="T40" fmla="*/ 66675 w 112"/>
                              <a:gd name="T41" fmla="*/ 1270 h 32"/>
                              <a:gd name="T42" fmla="*/ 71120 w 112"/>
                              <a:gd name="T43" fmla="*/ 0 h 3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12" h="32">
                                <a:moveTo>
                                  <a:pt x="0" y="32"/>
                                </a:moveTo>
                                <a:lnTo>
                                  <a:pt x="9" y="30"/>
                                </a:lnTo>
                                <a:lnTo>
                                  <a:pt x="15" y="30"/>
                                </a:lnTo>
                                <a:lnTo>
                                  <a:pt x="22" y="28"/>
                                </a:lnTo>
                                <a:lnTo>
                                  <a:pt x="32" y="28"/>
                                </a:lnTo>
                                <a:lnTo>
                                  <a:pt x="36" y="25"/>
                                </a:lnTo>
                                <a:lnTo>
                                  <a:pt x="52" y="25"/>
                                </a:lnTo>
                                <a:lnTo>
                                  <a:pt x="54" y="24"/>
                                </a:lnTo>
                                <a:lnTo>
                                  <a:pt x="60" y="24"/>
                                </a:lnTo>
                                <a:lnTo>
                                  <a:pt x="60" y="21"/>
                                </a:lnTo>
                                <a:lnTo>
                                  <a:pt x="65" y="21"/>
                                </a:lnTo>
                                <a:lnTo>
                                  <a:pt x="67" y="19"/>
                                </a:lnTo>
                                <a:lnTo>
                                  <a:pt x="69" y="19"/>
                                </a:lnTo>
                                <a:lnTo>
                                  <a:pt x="71" y="17"/>
                                </a:lnTo>
                                <a:lnTo>
                                  <a:pt x="75" y="15"/>
                                </a:lnTo>
                                <a:lnTo>
                                  <a:pt x="78" y="15"/>
                                </a:lnTo>
                                <a:lnTo>
                                  <a:pt x="82" y="13"/>
                                </a:lnTo>
                                <a:lnTo>
                                  <a:pt x="86" y="11"/>
                                </a:lnTo>
                                <a:lnTo>
                                  <a:pt x="92" y="8"/>
                                </a:lnTo>
                                <a:lnTo>
                                  <a:pt x="97" y="7"/>
                                </a:lnTo>
                                <a:lnTo>
                                  <a:pt x="105" y="2"/>
                                </a:lnTo>
                                <a:lnTo>
                                  <a:pt x="1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Freeform 193"/>
                        <wps:cNvSpPr>
                          <a:spLocks/>
                        </wps:cNvSpPr>
                        <wps:spPr bwMode="auto">
                          <a:xfrm>
                            <a:off x="4580821" y="1944348"/>
                            <a:ext cx="63509" cy="35601"/>
                          </a:xfrm>
                          <a:custGeom>
                            <a:avLst/>
                            <a:gdLst>
                              <a:gd name="T0" fmla="*/ 0 w 100"/>
                              <a:gd name="T1" fmla="*/ 35560 h 56"/>
                              <a:gd name="T2" fmla="*/ 2540 w 100"/>
                              <a:gd name="T3" fmla="*/ 34290 h 56"/>
                              <a:gd name="T4" fmla="*/ 3810 w 100"/>
                              <a:gd name="T5" fmla="*/ 34290 h 56"/>
                              <a:gd name="T6" fmla="*/ 6350 w 100"/>
                              <a:gd name="T7" fmla="*/ 33020 h 56"/>
                              <a:gd name="T8" fmla="*/ 8255 w 100"/>
                              <a:gd name="T9" fmla="*/ 31750 h 56"/>
                              <a:gd name="T10" fmla="*/ 10795 w 100"/>
                              <a:gd name="T11" fmla="*/ 31750 h 56"/>
                              <a:gd name="T12" fmla="*/ 12065 w 100"/>
                              <a:gd name="T13" fmla="*/ 29845 h 56"/>
                              <a:gd name="T14" fmla="*/ 14605 w 100"/>
                              <a:gd name="T15" fmla="*/ 29210 h 56"/>
                              <a:gd name="T16" fmla="*/ 16510 w 100"/>
                              <a:gd name="T17" fmla="*/ 29210 h 56"/>
                              <a:gd name="T18" fmla="*/ 19050 w 100"/>
                              <a:gd name="T19" fmla="*/ 27305 h 56"/>
                              <a:gd name="T20" fmla="*/ 20320 w 100"/>
                              <a:gd name="T21" fmla="*/ 26035 h 56"/>
                              <a:gd name="T22" fmla="*/ 22860 w 100"/>
                              <a:gd name="T23" fmla="*/ 24765 h 56"/>
                              <a:gd name="T24" fmla="*/ 24765 w 100"/>
                              <a:gd name="T25" fmla="*/ 24765 h 56"/>
                              <a:gd name="T26" fmla="*/ 27305 w 100"/>
                              <a:gd name="T27" fmla="*/ 23495 h 56"/>
                              <a:gd name="T28" fmla="*/ 28575 w 100"/>
                              <a:gd name="T29" fmla="*/ 22225 h 56"/>
                              <a:gd name="T30" fmla="*/ 31115 w 100"/>
                              <a:gd name="T31" fmla="*/ 20955 h 56"/>
                              <a:gd name="T32" fmla="*/ 33020 w 100"/>
                              <a:gd name="T33" fmla="*/ 20955 h 56"/>
                              <a:gd name="T34" fmla="*/ 35560 w 100"/>
                              <a:gd name="T35" fmla="*/ 19050 h 56"/>
                              <a:gd name="T36" fmla="*/ 36830 w 100"/>
                              <a:gd name="T37" fmla="*/ 18415 h 56"/>
                              <a:gd name="T38" fmla="*/ 39370 w 100"/>
                              <a:gd name="T39" fmla="*/ 16510 h 56"/>
                              <a:gd name="T40" fmla="*/ 41275 w 100"/>
                              <a:gd name="T41" fmla="*/ 13970 h 56"/>
                              <a:gd name="T42" fmla="*/ 44450 w 100"/>
                              <a:gd name="T43" fmla="*/ 12700 h 56"/>
                              <a:gd name="T44" fmla="*/ 45720 w 100"/>
                              <a:gd name="T45" fmla="*/ 12700 h 56"/>
                              <a:gd name="T46" fmla="*/ 48895 w 100"/>
                              <a:gd name="T47" fmla="*/ 10795 h 56"/>
                              <a:gd name="T48" fmla="*/ 49530 w 100"/>
                              <a:gd name="T49" fmla="*/ 10160 h 56"/>
                              <a:gd name="T50" fmla="*/ 52705 w 100"/>
                              <a:gd name="T51" fmla="*/ 8255 h 56"/>
                              <a:gd name="T52" fmla="*/ 55245 w 100"/>
                              <a:gd name="T53" fmla="*/ 5715 h 56"/>
                              <a:gd name="T54" fmla="*/ 57785 w 100"/>
                              <a:gd name="T55" fmla="*/ 4445 h 56"/>
                              <a:gd name="T56" fmla="*/ 59690 w 100"/>
                              <a:gd name="T57" fmla="*/ 3175 h 56"/>
                              <a:gd name="T58" fmla="*/ 62230 w 100"/>
                              <a:gd name="T59" fmla="*/ 1905 h 56"/>
                              <a:gd name="T60" fmla="*/ 63500 w 100"/>
                              <a:gd name="T61" fmla="*/ 0 h 5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0" h="56">
                                <a:moveTo>
                                  <a:pt x="0" y="56"/>
                                </a:moveTo>
                                <a:lnTo>
                                  <a:pt x="4" y="54"/>
                                </a:lnTo>
                                <a:lnTo>
                                  <a:pt x="6" y="54"/>
                                </a:lnTo>
                                <a:lnTo>
                                  <a:pt x="10" y="52"/>
                                </a:lnTo>
                                <a:lnTo>
                                  <a:pt x="13" y="50"/>
                                </a:lnTo>
                                <a:lnTo>
                                  <a:pt x="17" y="50"/>
                                </a:lnTo>
                                <a:lnTo>
                                  <a:pt x="19" y="47"/>
                                </a:lnTo>
                                <a:lnTo>
                                  <a:pt x="23" y="46"/>
                                </a:lnTo>
                                <a:lnTo>
                                  <a:pt x="26" y="46"/>
                                </a:lnTo>
                                <a:lnTo>
                                  <a:pt x="30" y="43"/>
                                </a:lnTo>
                                <a:lnTo>
                                  <a:pt x="32" y="41"/>
                                </a:lnTo>
                                <a:lnTo>
                                  <a:pt x="36" y="39"/>
                                </a:lnTo>
                                <a:lnTo>
                                  <a:pt x="39" y="39"/>
                                </a:lnTo>
                                <a:lnTo>
                                  <a:pt x="43" y="37"/>
                                </a:lnTo>
                                <a:lnTo>
                                  <a:pt x="45" y="35"/>
                                </a:lnTo>
                                <a:lnTo>
                                  <a:pt x="49" y="33"/>
                                </a:lnTo>
                                <a:lnTo>
                                  <a:pt x="52" y="33"/>
                                </a:lnTo>
                                <a:lnTo>
                                  <a:pt x="56" y="30"/>
                                </a:lnTo>
                                <a:lnTo>
                                  <a:pt x="58" y="29"/>
                                </a:lnTo>
                                <a:lnTo>
                                  <a:pt x="62" y="26"/>
                                </a:lnTo>
                                <a:lnTo>
                                  <a:pt x="65" y="22"/>
                                </a:lnTo>
                                <a:lnTo>
                                  <a:pt x="70" y="20"/>
                                </a:lnTo>
                                <a:lnTo>
                                  <a:pt x="72" y="20"/>
                                </a:lnTo>
                                <a:lnTo>
                                  <a:pt x="77" y="17"/>
                                </a:lnTo>
                                <a:lnTo>
                                  <a:pt x="78" y="16"/>
                                </a:lnTo>
                                <a:lnTo>
                                  <a:pt x="83" y="13"/>
                                </a:lnTo>
                                <a:lnTo>
                                  <a:pt x="87" y="9"/>
                                </a:lnTo>
                                <a:lnTo>
                                  <a:pt x="91" y="7"/>
                                </a:lnTo>
                                <a:lnTo>
                                  <a:pt x="94" y="5"/>
                                </a:lnTo>
                                <a:lnTo>
                                  <a:pt x="98" y="3"/>
                                </a:lnTo>
                                <a:lnTo>
                                  <a:pt x="10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5" name="Freeform 194"/>
                        <wps:cNvSpPr>
                          <a:spLocks/>
                        </wps:cNvSpPr>
                        <wps:spPr bwMode="auto">
                          <a:xfrm>
                            <a:off x="4644330" y="1905647"/>
                            <a:ext cx="42606" cy="38701"/>
                          </a:xfrm>
                          <a:custGeom>
                            <a:avLst/>
                            <a:gdLst>
                              <a:gd name="T0" fmla="*/ 0 w 67"/>
                              <a:gd name="T1" fmla="*/ 38735 h 61"/>
                              <a:gd name="T2" fmla="*/ 2540 w 67"/>
                              <a:gd name="T3" fmla="*/ 36195 h 61"/>
                              <a:gd name="T4" fmla="*/ 4445 w 67"/>
                              <a:gd name="T5" fmla="*/ 36195 h 61"/>
                              <a:gd name="T6" fmla="*/ 9525 w 67"/>
                              <a:gd name="T7" fmla="*/ 31115 h 61"/>
                              <a:gd name="T8" fmla="*/ 10795 w 67"/>
                              <a:gd name="T9" fmla="*/ 31115 h 61"/>
                              <a:gd name="T10" fmla="*/ 19050 w 67"/>
                              <a:gd name="T11" fmla="*/ 22860 h 61"/>
                              <a:gd name="T12" fmla="*/ 20320 w 67"/>
                              <a:gd name="T13" fmla="*/ 22860 h 61"/>
                              <a:gd name="T14" fmla="*/ 38100 w 67"/>
                              <a:gd name="T15" fmla="*/ 5715 h 61"/>
                              <a:gd name="T16" fmla="*/ 38100 w 67"/>
                              <a:gd name="T17" fmla="*/ 3810 h 61"/>
                              <a:gd name="T18" fmla="*/ 42545 w 67"/>
                              <a:gd name="T19" fmla="*/ 0 h 61"/>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61">
                                <a:moveTo>
                                  <a:pt x="0" y="61"/>
                                </a:moveTo>
                                <a:lnTo>
                                  <a:pt x="4" y="57"/>
                                </a:lnTo>
                                <a:lnTo>
                                  <a:pt x="7" y="57"/>
                                </a:lnTo>
                                <a:lnTo>
                                  <a:pt x="15" y="49"/>
                                </a:lnTo>
                                <a:lnTo>
                                  <a:pt x="17" y="49"/>
                                </a:lnTo>
                                <a:lnTo>
                                  <a:pt x="30" y="36"/>
                                </a:lnTo>
                                <a:lnTo>
                                  <a:pt x="32" y="36"/>
                                </a:lnTo>
                                <a:lnTo>
                                  <a:pt x="60" y="9"/>
                                </a:lnTo>
                                <a:lnTo>
                                  <a:pt x="60" y="6"/>
                                </a:lnTo>
                                <a:lnTo>
                                  <a:pt x="6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6" name="Freeform 195"/>
                        <wps:cNvSpPr>
                          <a:spLocks/>
                        </wps:cNvSpPr>
                        <wps:spPr bwMode="auto">
                          <a:xfrm>
                            <a:off x="4688136" y="1857346"/>
                            <a:ext cx="24203" cy="48301"/>
                          </a:xfrm>
                          <a:custGeom>
                            <a:avLst/>
                            <a:gdLst>
                              <a:gd name="T0" fmla="*/ 0 w 38"/>
                              <a:gd name="T1" fmla="*/ 48260 h 76"/>
                              <a:gd name="T2" fmla="*/ 1270 w 38"/>
                              <a:gd name="T3" fmla="*/ 46355 h 76"/>
                              <a:gd name="T4" fmla="*/ 1270 w 38"/>
                              <a:gd name="T5" fmla="*/ 45720 h 76"/>
                              <a:gd name="T6" fmla="*/ 5080 w 38"/>
                              <a:gd name="T7" fmla="*/ 41275 h 76"/>
                              <a:gd name="T8" fmla="*/ 5080 w 38"/>
                              <a:gd name="T9" fmla="*/ 40005 h 76"/>
                              <a:gd name="T10" fmla="*/ 8255 w 38"/>
                              <a:gd name="T11" fmla="*/ 37465 h 76"/>
                              <a:gd name="T12" fmla="*/ 8255 w 38"/>
                              <a:gd name="T13" fmla="*/ 34925 h 76"/>
                              <a:gd name="T14" fmla="*/ 10795 w 38"/>
                              <a:gd name="T15" fmla="*/ 31750 h 76"/>
                              <a:gd name="T16" fmla="*/ 10795 w 38"/>
                              <a:gd name="T17" fmla="*/ 30480 h 76"/>
                              <a:gd name="T18" fmla="*/ 12065 w 38"/>
                              <a:gd name="T19" fmla="*/ 29210 h 76"/>
                              <a:gd name="T20" fmla="*/ 12065 w 38"/>
                              <a:gd name="T21" fmla="*/ 27940 h 76"/>
                              <a:gd name="T22" fmla="*/ 15240 w 38"/>
                              <a:gd name="T23" fmla="*/ 24765 h 76"/>
                              <a:gd name="T24" fmla="*/ 15240 w 38"/>
                              <a:gd name="T25" fmla="*/ 24130 h 76"/>
                              <a:gd name="T26" fmla="*/ 15875 w 38"/>
                              <a:gd name="T27" fmla="*/ 20955 h 76"/>
                              <a:gd name="T28" fmla="*/ 15875 w 38"/>
                              <a:gd name="T29" fmla="*/ 19685 h 76"/>
                              <a:gd name="T30" fmla="*/ 17780 w 38"/>
                              <a:gd name="T31" fmla="*/ 18415 h 76"/>
                              <a:gd name="T32" fmla="*/ 17780 w 38"/>
                              <a:gd name="T33" fmla="*/ 17145 h 76"/>
                              <a:gd name="T34" fmla="*/ 19050 w 38"/>
                              <a:gd name="T35" fmla="*/ 16510 h 76"/>
                              <a:gd name="T36" fmla="*/ 19050 w 38"/>
                              <a:gd name="T37" fmla="*/ 14605 h 76"/>
                              <a:gd name="T38" fmla="*/ 20320 w 38"/>
                              <a:gd name="T39" fmla="*/ 13335 h 76"/>
                              <a:gd name="T40" fmla="*/ 20320 w 38"/>
                              <a:gd name="T41" fmla="*/ 10795 h 76"/>
                              <a:gd name="T42" fmla="*/ 21590 w 38"/>
                              <a:gd name="T43" fmla="*/ 9525 h 76"/>
                              <a:gd name="T44" fmla="*/ 21590 w 38"/>
                              <a:gd name="T45" fmla="*/ 6350 h 76"/>
                              <a:gd name="T46" fmla="*/ 23495 w 38"/>
                              <a:gd name="T47" fmla="*/ 5715 h 76"/>
                              <a:gd name="T48" fmla="*/ 23495 w 38"/>
                              <a:gd name="T49" fmla="*/ 2540 h 76"/>
                              <a:gd name="T50" fmla="*/ 24130 w 38"/>
                              <a:gd name="T51" fmla="*/ 1270 h 76"/>
                              <a:gd name="T52" fmla="*/ 24130 w 38"/>
                              <a:gd name="T53" fmla="*/ 0 h 7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38" h="76">
                                <a:moveTo>
                                  <a:pt x="0" y="76"/>
                                </a:moveTo>
                                <a:lnTo>
                                  <a:pt x="2" y="73"/>
                                </a:lnTo>
                                <a:lnTo>
                                  <a:pt x="2" y="72"/>
                                </a:lnTo>
                                <a:lnTo>
                                  <a:pt x="8" y="65"/>
                                </a:lnTo>
                                <a:lnTo>
                                  <a:pt x="8" y="63"/>
                                </a:lnTo>
                                <a:lnTo>
                                  <a:pt x="13" y="59"/>
                                </a:lnTo>
                                <a:lnTo>
                                  <a:pt x="13" y="55"/>
                                </a:lnTo>
                                <a:lnTo>
                                  <a:pt x="17" y="50"/>
                                </a:lnTo>
                                <a:lnTo>
                                  <a:pt x="17" y="48"/>
                                </a:lnTo>
                                <a:lnTo>
                                  <a:pt x="19" y="46"/>
                                </a:lnTo>
                                <a:lnTo>
                                  <a:pt x="19" y="44"/>
                                </a:lnTo>
                                <a:lnTo>
                                  <a:pt x="24" y="39"/>
                                </a:lnTo>
                                <a:lnTo>
                                  <a:pt x="24" y="38"/>
                                </a:lnTo>
                                <a:lnTo>
                                  <a:pt x="25" y="33"/>
                                </a:lnTo>
                                <a:lnTo>
                                  <a:pt x="25" y="31"/>
                                </a:lnTo>
                                <a:lnTo>
                                  <a:pt x="28" y="29"/>
                                </a:lnTo>
                                <a:lnTo>
                                  <a:pt x="28" y="27"/>
                                </a:lnTo>
                                <a:lnTo>
                                  <a:pt x="30" y="26"/>
                                </a:lnTo>
                                <a:lnTo>
                                  <a:pt x="30" y="23"/>
                                </a:lnTo>
                                <a:lnTo>
                                  <a:pt x="32" y="21"/>
                                </a:lnTo>
                                <a:lnTo>
                                  <a:pt x="32" y="17"/>
                                </a:lnTo>
                                <a:lnTo>
                                  <a:pt x="34" y="15"/>
                                </a:lnTo>
                                <a:lnTo>
                                  <a:pt x="34" y="10"/>
                                </a:lnTo>
                                <a:lnTo>
                                  <a:pt x="37" y="9"/>
                                </a:lnTo>
                                <a:lnTo>
                                  <a:pt x="37" y="4"/>
                                </a:lnTo>
                                <a:lnTo>
                                  <a:pt x="38" y="2"/>
                                </a:lnTo>
                                <a:lnTo>
                                  <a:pt x="3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7" name="Freeform 196"/>
                        <wps:cNvSpPr>
                          <a:spLocks/>
                        </wps:cNvSpPr>
                        <wps:spPr bwMode="auto">
                          <a:xfrm>
                            <a:off x="4711639" y="1849146"/>
                            <a:ext cx="2600" cy="8200"/>
                          </a:xfrm>
                          <a:custGeom>
                            <a:avLst/>
                            <a:gdLst>
                              <a:gd name="T0" fmla="*/ 0 w 4"/>
                              <a:gd name="T1" fmla="*/ 8255 h 13"/>
                              <a:gd name="T2" fmla="*/ 0 w 4"/>
                              <a:gd name="T3" fmla="*/ 6985 h 13"/>
                              <a:gd name="T4" fmla="*/ 635 w 4"/>
                              <a:gd name="T5" fmla="*/ 5715 h 13"/>
                              <a:gd name="T6" fmla="*/ 635 w 4"/>
                              <a:gd name="T7" fmla="*/ 3175 h 13"/>
                              <a:gd name="T8" fmla="*/ 2540 w 4"/>
                              <a:gd name="T9" fmla="*/ 1270 h 13"/>
                              <a:gd name="T10" fmla="*/ 2540 w 4"/>
                              <a:gd name="T11" fmla="*/ 0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3">
                                <a:moveTo>
                                  <a:pt x="0" y="13"/>
                                </a:moveTo>
                                <a:lnTo>
                                  <a:pt x="0" y="11"/>
                                </a:lnTo>
                                <a:lnTo>
                                  <a:pt x="1" y="9"/>
                                </a:lnTo>
                                <a:lnTo>
                                  <a:pt x="1" y="5"/>
                                </a:lnTo>
                                <a:lnTo>
                                  <a:pt x="4" y="2"/>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8" name="Freeform 197"/>
                        <wps:cNvSpPr>
                          <a:spLocks/>
                        </wps:cNvSpPr>
                        <wps:spPr bwMode="auto">
                          <a:xfrm>
                            <a:off x="4709739" y="1822445"/>
                            <a:ext cx="4501" cy="14600"/>
                          </a:xfrm>
                          <a:custGeom>
                            <a:avLst/>
                            <a:gdLst>
                              <a:gd name="T0" fmla="*/ 4445 w 7"/>
                              <a:gd name="T1" fmla="*/ 14605 h 23"/>
                              <a:gd name="T2" fmla="*/ 4445 w 7"/>
                              <a:gd name="T3" fmla="*/ 10795 h 23"/>
                              <a:gd name="T4" fmla="*/ 2540 w 7"/>
                              <a:gd name="T5" fmla="*/ 10795 h 23"/>
                              <a:gd name="T6" fmla="*/ 2540 w 7"/>
                              <a:gd name="T7" fmla="*/ 6350 h 23"/>
                              <a:gd name="T8" fmla="*/ 1905 w 7"/>
                              <a:gd name="T9" fmla="*/ 5080 h 23"/>
                              <a:gd name="T10" fmla="*/ 1905 w 7"/>
                              <a:gd name="T11" fmla="*/ 2540 h 23"/>
                              <a:gd name="T12" fmla="*/ 0 w 7"/>
                              <a:gd name="T13" fmla="*/ 635 h 23"/>
                              <a:gd name="T14" fmla="*/ 0 w 7"/>
                              <a:gd name="T15" fmla="*/ 0 h 2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 h="23">
                                <a:moveTo>
                                  <a:pt x="7" y="23"/>
                                </a:moveTo>
                                <a:lnTo>
                                  <a:pt x="7" y="17"/>
                                </a:lnTo>
                                <a:lnTo>
                                  <a:pt x="4" y="17"/>
                                </a:lnTo>
                                <a:lnTo>
                                  <a:pt x="4" y="10"/>
                                </a:lnTo>
                                <a:lnTo>
                                  <a:pt x="3" y="8"/>
                                </a:lnTo>
                                <a:lnTo>
                                  <a:pt x="3" y="4"/>
                                </a:lnTo>
                                <a:lnTo>
                                  <a:pt x="0" y="1"/>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9" name="Freeform 198"/>
                        <wps:cNvSpPr>
                          <a:spLocks/>
                        </wps:cNvSpPr>
                        <wps:spPr bwMode="auto">
                          <a:xfrm>
                            <a:off x="4370593" y="2265656"/>
                            <a:ext cx="3801" cy="17800"/>
                          </a:xfrm>
                          <a:custGeom>
                            <a:avLst/>
                            <a:gdLst>
                              <a:gd name="T0" fmla="*/ 0 w 6"/>
                              <a:gd name="T1" fmla="*/ 0 h 28"/>
                              <a:gd name="T2" fmla="*/ 0 w 6"/>
                              <a:gd name="T3" fmla="*/ 6985 h 28"/>
                              <a:gd name="T4" fmla="*/ 1270 w 6"/>
                              <a:gd name="T5" fmla="*/ 8255 h 28"/>
                              <a:gd name="T6" fmla="*/ 1270 w 6"/>
                              <a:gd name="T7" fmla="*/ 12700 h 28"/>
                              <a:gd name="T8" fmla="*/ 2540 w 6"/>
                              <a:gd name="T9" fmla="*/ 13335 h 28"/>
                              <a:gd name="T10" fmla="*/ 2540 w 6"/>
                              <a:gd name="T11" fmla="*/ 15240 h 28"/>
                              <a:gd name="T12" fmla="*/ 3810 w 6"/>
                              <a:gd name="T13" fmla="*/ 16510 h 28"/>
                              <a:gd name="T14" fmla="*/ 3810 w 6"/>
                              <a:gd name="T15" fmla="*/ 17780 h 2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28">
                                <a:moveTo>
                                  <a:pt x="0" y="0"/>
                                </a:moveTo>
                                <a:lnTo>
                                  <a:pt x="0" y="11"/>
                                </a:lnTo>
                                <a:lnTo>
                                  <a:pt x="2" y="13"/>
                                </a:lnTo>
                                <a:lnTo>
                                  <a:pt x="2" y="20"/>
                                </a:lnTo>
                                <a:lnTo>
                                  <a:pt x="4" y="21"/>
                                </a:lnTo>
                                <a:lnTo>
                                  <a:pt x="4" y="24"/>
                                </a:lnTo>
                                <a:lnTo>
                                  <a:pt x="6" y="26"/>
                                </a:lnTo>
                                <a:lnTo>
                                  <a:pt x="6" y="2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0" name="Freeform 199"/>
                        <wps:cNvSpPr>
                          <a:spLocks/>
                        </wps:cNvSpPr>
                        <wps:spPr bwMode="auto">
                          <a:xfrm>
                            <a:off x="4374393" y="2283457"/>
                            <a:ext cx="23503" cy="25401"/>
                          </a:xfrm>
                          <a:custGeom>
                            <a:avLst/>
                            <a:gdLst>
                              <a:gd name="T0" fmla="*/ 0 w 37"/>
                              <a:gd name="T1" fmla="*/ 0 h 40"/>
                              <a:gd name="T2" fmla="*/ 0 w 37"/>
                              <a:gd name="T3" fmla="*/ 1270 h 40"/>
                              <a:gd name="T4" fmla="*/ 1905 w 37"/>
                              <a:gd name="T5" fmla="*/ 1270 h 40"/>
                              <a:gd name="T6" fmla="*/ 1905 w 37"/>
                              <a:gd name="T7" fmla="*/ 2540 h 40"/>
                              <a:gd name="T8" fmla="*/ 2540 w 37"/>
                              <a:gd name="T9" fmla="*/ 3810 h 40"/>
                              <a:gd name="T10" fmla="*/ 2540 w 37"/>
                              <a:gd name="T11" fmla="*/ 5715 h 40"/>
                              <a:gd name="T12" fmla="*/ 4445 w 37"/>
                              <a:gd name="T13" fmla="*/ 6350 h 40"/>
                              <a:gd name="T14" fmla="*/ 4445 w 37"/>
                              <a:gd name="T15" fmla="*/ 8255 h 40"/>
                              <a:gd name="T16" fmla="*/ 5715 w 37"/>
                              <a:gd name="T17" fmla="*/ 8255 h 40"/>
                              <a:gd name="T18" fmla="*/ 5715 w 37"/>
                              <a:gd name="T19" fmla="*/ 9525 h 40"/>
                              <a:gd name="T20" fmla="*/ 8255 w 37"/>
                              <a:gd name="T21" fmla="*/ 12065 h 40"/>
                              <a:gd name="T22" fmla="*/ 8255 w 37"/>
                              <a:gd name="T23" fmla="*/ 13970 h 40"/>
                              <a:gd name="T24" fmla="*/ 15240 w 37"/>
                              <a:gd name="T25" fmla="*/ 20320 h 40"/>
                              <a:gd name="T26" fmla="*/ 16510 w 37"/>
                              <a:gd name="T27" fmla="*/ 20320 h 40"/>
                              <a:gd name="T28" fmla="*/ 16510 w 37"/>
                              <a:gd name="T29" fmla="*/ 21590 h 40"/>
                              <a:gd name="T30" fmla="*/ 17780 w 37"/>
                              <a:gd name="T31" fmla="*/ 21590 h 40"/>
                              <a:gd name="T32" fmla="*/ 17780 w 37"/>
                              <a:gd name="T33" fmla="*/ 22860 h 40"/>
                              <a:gd name="T34" fmla="*/ 19050 w 37"/>
                              <a:gd name="T35" fmla="*/ 22860 h 40"/>
                              <a:gd name="T36" fmla="*/ 20955 w 37"/>
                              <a:gd name="T37" fmla="*/ 24765 h 40"/>
                              <a:gd name="T38" fmla="*/ 21590 w 37"/>
                              <a:gd name="T39" fmla="*/ 24765 h 40"/>
                              <a:gd name="T40" fmla="*/ 21590 w 37"/>
                              <a:gd name="T41" fmla="*/ 25400 h 40"/>
                              <a:gd name="T42" fmla="*/ 23495 w 37"/>
                              <a:gd name="T43" fmla="*/ 25400 h 4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37" h="40">
                                <a:moveTo>
                                  <a:pt x="0" y="0"/>
                                </a:moveTo>
                                <a:lnTo>
                                  <a:pt x="0" y="2"/>
                                </a:lnTo>
                                <a:lnTo>
                                  <a:pt x="3" y="2"/>
                                </a:lnTo>
                                <a:lnTo>
                                  <a:pt x="3" y="4"/>
                                </a:lnTo>
                                <a:lnTo>
                                  <a:pt x="4" y="6"/>
                                </a:lnTo>
                                <a:lnTo>
                                  <a:pt x="4" y="9"/>
                                </a:lnTo>
                                <a:lnTo>
                                  <a:pt x="7" y="10"/>
                                </a:lnTo>
                                <a:lnTo>
                                  <a:pt x="7" y="13"/>
                                </a:lnTo>
                                <a:lnTo>
                                  <a:pt x="9" y="13"/>
                                </a:lnTo>
                                <a:lnTo>
                                  <a:pt x="9" y="15"/>
                                </a:lnTo>
                                <a:lnTo>
                                  <a:pt x="13" y="19"/>
                                </a:lnTo>
                                <a:lnTo>
                                  <a:pt x="13" y="22"/>
                                </a:lnTo>
                                <a:lnTo>
                                  <a:pt x="24" y="32"/>
                                </a:lnTo>
                                <a:lnTo>
                                  <a:pt x="26" y="32"/>
                                </a:lnTo>
                                <a:lnTo>
                                  <a:pt x="26" y="34"/>
                                </a:lnTo>
                                <a:lnTo>
                                  <a:pt x="28" y="34"/>
                                </a:lnTo>
                                <a:lnTo>
                                  <a:pt x="28" y="36"/>
                                </a:lnTo>
                                <a:lnTo>
                                  <a:pt x="30" y="36"/>
                                </a:lnTo>
                                <a:lnTo>
                                  <a:pt x="33" y="39"/>
                                </a:lnTo>
                                <a:lnTo>
                                  <a:pt x="34" y="39"/>
                                </a:lnTo>
                                <a:lnTo>
                                  <a:pt x="34" y="40"/>
                                </a:lnTo>
                                <a:lnTo>
                                  <a:pt x="37" y="4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1" name="Freeform 200"/>
                        <wps:cNvSpPr>
                          <a:spLocks/>
                        </wps:cNvSpPr>
                        <wps:spPr bwMode="auto">
                          <a:xfrm>
                            <a:off x="4397897" y="2308857"/>
                            <a:ext cx="52707" cy="15900"/>
                          </a:xfrm>
                          <a:custGeom>
                            <a:avLst/>
                            <a:gdLst>
                              <a:gd name="T0" fmla="*/ 0 w 83"/>
                              <a:gd name="T1" fmla="*/ 0 h 25"/>
                              <a:gd name="T2" fmla="*/ 1270 w 83"/>
                              <a:gd name="T3" fmla="*/ 1905 h 25"/>
                              <a:gd name="T4" fmla="*/ 2540 w 83"/>
                              <a:gd name="T5" fmla="*/ 1905 h 25"/>
                              <a:gd name="T6" fmla="*/ 3810 w 83"/>
                              <a:gd name="T7" fmla="*/ 3175 h 25"/>
                              <a:gd name="T8" fmla="*/ 6350 w 83"/>
                              <a:gd name="T9" fmla="*/ 3175 h 25"/>
                              <a:gd name="T10" fmla="*/ 9525 w 83"/>
                              <a:gd name="T11" fmla="*/ 5715 h 25"/>
                              <a:gd name="T12" fmla="*/ 10795 w 83"/>
                              <a:gd name="T13" fmla="*/ 5715 h 25"/>
                              <a:gd name="T14" fmla="*/ 12065 w 83"/>
                              <a:gd name="T15" fmla="*/ 6985 h 25"/>
                              <a:gd name="T16" fmla="*/ 13970 w 83"/>
                              <a:gd name="T17" fmla="*/ 6985 h 25"/>
                              <a:gd name="T18" fmla="*/ 16510 w 83"/>
                              <a:gd name="T19" fmla="*/ 8255 h 25"/>
                              <a:gd name="T20" fmla="*/ 17780 w 83"/>
                              <a:gd name="T21" fmla="*/ 8255 h 25"/>
                              <a:gd name="T22" fmla="*/ 19050 w 83"/>
                              <a:gd name="T23" fmla="*/ 9525 h 25"/>
                              <a:gd name="T24" fmla="*/ 21590 w 83"/>
                              <a:gd name="T25" fmla="*/ 9525 h 25"/>
                              <a:gd name="T26" fmla="*/ 24765 w 83"/>
                              <a:gd name="T27" fmla="*/ 10795 h 25"/>
                              <a:gd name="T28" fmla="*/ 25400 w 83"/>
                              <a:gd name="T29" fmla="*/ 10795 h 25"/>
                              <a:gd name="T30" fmla="*/ 27305 w 83"/>
                              <a:gd name="T31" fmla="*/ 12065 h 25"/>
                              <a:gd name="T32" fmla="*/ 29845 w 83"/>
                              <a:gd name="T33" fmla="*/ 12065 h 25"/>
                              <a:gd name="T34" fmla="*/ 33020 w 83"/>
                              <a:gd name="T35" fmla="*/ 13335 h 25"/>
                              <a:gd name="T36" fmla="*/ 36830 w 83"/>
                              <a:gd name="T37" fmla="*/ 13335 h 25"/>
                              <a:gd name="T38" fmla="*/ 39370 w 83"/>
                              <a:gd name="T39" fmla="*/ 14605 h 25"/>
                              <a:gd name="T40" fmla="*/ 46355 w 83"/>
                              <a:gd name="T41" fmla="*/ 14605 h 25"/>
                              <a:gd name="T42" fmla="*/ 47625 w 83"/>
                              <a:gd name="T43" fmla="*/ 15875 h 25"/>
                              <a:gd name="T44" fmla="*/ 52705 w 83"/>
                              <a:gd name="T45" fmla="*/ 15875 h 2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83" h="25">
                                <a:moveTo>
                                  <a:pt x="0" y="0"/>
                                </a:moveTo>
                                <a:lnTo>
                                  <a:pt x="2" y="3"/>
                                </a:lnTo>
                                <a:lnTo>
                                  <a:pt x="4" y="3"/>
                                </a:lnTo>
                                <a:lnTo>
                                  <a:pt x="6" y="5"/>
                                </a:lnTo>
                                <a:lnTo>
                                  <a:pt x="10" y="5"/>
                                </a:lnTo>
                                <a:lnTo>
                                  <a:pt x="15" y="9"/>
                                </a:lnTo>
                                <a:lnTo>
                                  <a:pt x="17" y="9"/>
                                </a:lnTo>
                                <a:lnTo>
                                  <a:pt x="19" y="11"/>
                                </a:lnTo>
                                <a:lnTo>
                                  <a:pt x="22" y="11"/>
                                </a:lnTo>
                                <a:lnTo>
                                  <a:pt x="26" y="13"/>
                                </a:lnTo>
                                <a:lnTo>
                                  <a:pt x="28" y="13"/>
                                </a:lnTo>
                                <a:lnTo>
                                  <a:pt x="30" y="15"/>
                                </a:lnTo>
                                <a:lnTo>
                                  <a:pt x="34" y="15"/>
                                </a:lnTo>
                                <a:lnTo>
                                  <a:pt x="39" y="17"/>
                                </a:lnTo>
                                <a:lnTo>
                                  <a:pt x="40" y="17"/>
                                </a:lnTo>
                                <a:lnTo>
                                  <a:pt x="43" y="19"/>
                                </a:lnTo>
                                <a:lnTo>
                                  <a:pt x="47" y="19"/>
                                </a:lnTo>
                                <a:lnTo>
                                  <a:pt x="52" y="21"/>
                                </a:lnTo>
                                <a:lnTo>
                                  <a:pt x="58" y="21"/>
                                </a:lnTo>
                                <a:lnTo>
                                  <a:pt x="62" y="23"/>
                                </a:lnTo>
                                <a:lnTo>
                                  <a:pt x="73" y="23"/>
                                </a:lnTo>
                                <a:lnTo>
                                  <a:pt x="75" y="25"/>
                                </a:lnTo>
                                <a:lnTo>
                                  <a:pt x="83" y="2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2" name="Freeform 201"/>
                        <wps:cNvSpPr>
                          <a:spLocks/>
                        </wps:cNvSpPr>
                        <wps:spPr bwMode="auto">
                          <a:xfrm>
                            <a:off x="4450604" y="2323458"/>
                            <a:ext cx="59108" cy="3200"/>
                          </a:xfrm>
                          <a:custGeom>
                            <a:avLst/>
                            <a:gdLst>
                              <a:gd name="T0" fmla="*/ 0 w 93"/>
                              <a:gd name="T1" fmla="*/ 1270 h 5"/>
                              <a:gd name="T2" fmla="*/ 10160 w 93"/>
                              <a:gd name="T3" fmla="*/ 1270 h 5"/>
                              <a:gd name="T4" fmla="*/ 11430 w 93"/>
                              <a:gd name="T5" fmla="*/ 3175 h 5"/>
                              <a:gd name="T6" fmla="*/ 30480 w 93"/>
                              <a:gd name="T7" fmla="*/ 3175 h 5"/>
                              <a:gd name="T8" fmla="*/ 31750 w 93"/>
                              <a:gd name="T9" fmla="*/ 1270 h 5"/>
                              <a:gd name="T10" fmla="*/ 49530 w 93"/>
                              <a:gd name="T11" fmla="*/ 1270 h 5"/>
                              <a:gd name="T12" fmla="*/ 50800 w 93"/>
                              <a:gd name="T13" fmla="*/ 0 h 5"/>
                              <a:gd name="T14" fmla="*/ 59055 w 93"/>
                              <a:gd name="T15" fmla="*/ 0 h 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3" h="5">
                                <a:moveTo>
                                  <a:pt x="0" y="2"/>
                                </a:moveTo>
                                <a:lnTo>
                                  <a:pt x="16" y="2"/>
                                </a:lnTo>
                                <a:lnTo>
                                  <a:pt x="18" y="5"/>
                                </a:lnTo>
                                <a:lnTo>
                                  <a:pt x="48" y="5"/>
                                </a:lnTo>
                                <a:lnTo>
                                  <a:pt x="50" y="2"/>
                                </a:lnTo>
                                <a:lnTo>
                                  <a:pt x="78" y="2"/>
                                </a:lnTo>
                                <a:lnTo>
                                  <a:pt x="80" y="0"/>
                                </a:lnTo>
                                <a:lnTo>
                                  <a:pt x="9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3" name="Freeform 202"/>
                        <wps:cNvSpPr>
                          <a:spLocks/>
                        </wps:cNvSpPr>
                        <wps:spPr bwMode="auto">
                          <a:xfrm>
                            <a:off x="4509712" y="2303757"/>
                            <a:ext cx="71110" cy="19700"/>
                          </a:xfrm>
                          <a:custGeom>
                            <a:avLst/>
                            <a:gdLst>
                              <a:gd name="T0" fmla="*/ 0 w 112"/>
                              <a:gd name="T1" fmla="*/ 19685 h 31"/>
                              <a:gd name="T2" fmla="*/ 5715 w 112"/>
                              <a:gd name="T3" fmla="*/ 18415 h 31"/>
                              <a:gd name="T4" fmla="*/ 9525 w 112"/>
                              <a:gd name="T5" fmla="*/ 18415 h 31"/>
                              <a:gd name="T6" fmla="*/ 13970 w 112"/>
                              <a:gd name="T7" fmla="*/ 17145 h 31"/>
                              <a:gd name="T8" fmla="*/ 20320 w 112"/>
                              <a:gd name="T9" fmla="*/ 17145 h 31"/>
                              <a:gd name="T10" fmla="*/ 22860 w 112"/>
                              <a:gd name="T11" fmla="*/ 15875 h 31"/>
                              <a:gd name="T12" fmla="*/ 33020 w 112"/>
                              <a:gd name="T13" fmla="*/ 15875 h 31"/>
                              <a:gd name="T14" fmla="*/ 34290 w 112"/>
                              <a:gd name="T15" fmla="*/ 14605 h 31"/>
                              <a:gd name="T16" fmla="*/ 38100 w 112"/>
                              <a:gd name="T17" fmla="*/ 14605 h 31"/>
                              <a:gd name="T18" fmla="*/ 38100 w 112"/>
                              <a:gd name="T19" fmla="*/ 13335 h 31"/>
                              <a:gd name="T20" fmla="*/ 41275 w 112"/>
                              <a:gd name="T21" fmla="*/ 13335 h 31"/>
                              <a:gd name="T22" fmla="*/ 42545 w 112"/>
                              <a:gd name="T23" fmla="*/ 12065 h 31"/>
                              <a:gd name="T24" fmla="*/ 43815 w 112"/>
                              <a:gd name="T25" fmla="*/ 12065 h 31"/>
                              <a:gd name="T26" fmla="*/ 45085 w 112"/>
                              <a:gd name="T27" fmla="*/ 10795 h 31"/>
                              <a:gd name="T28" fmla="*/ 47625 w 112"/>
                              <a:gd name="T29" fmla="*/ 9525 h 31"/>
                              <a:gd name="T30" fmla="*/ 49530 w 112"/>
                              <a:gd name="T31" fmla="*/ 9525 h 31"/>
                              <a:gd name="T32" fmla="*/ 52070 w 112"/>
                              <a:gd name="T33" fmla="*/ 8255 h 31"/>
                              <a:gd name="T34" fmla="*/ 54610 w 112"/>
                              <a:gd name="T35" fmla="*/ 6985 h 31"/>
                              <a:gd name="T36" fmla="*/ 58420 w 112"/>
                              <a:gd name="T37" fmla="*/ 5080 h 31"/>
                              <a:gd name="T38" fmla="*/ 61595 w 112"/>
                              <a:gd name="T39" fmla="*/ 4445 h 31"/>
                              <a:gd name="T40" fmla="*/ 66675 w 112"/>
                              <a:gd name="T41" fmla="*/ 1270 h 31"/>
                              <a:gd name="T42" fmla="*/ 71120 w 112"/>
                              <a:gd name="T43" fmla="*/ 0 h 31"/>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12" h="31">
                                <a:moveTo>
                                  <a:pt x="0" y="31"/>
                                </a:moveTo>
                                <a:lnTo>
                                  <a:pt x="9" y="29"/>
                                </a:lnTo>
                                <a:lnTo>
                                  <a:pt x="15" y="29"/>
                                </a:lnTo>
                                <a:lnTo>
                                  <a:pt x="22" y="27"/>
                                </a:lnTo>
                                <a:lnTo>
                                  <a:pt x="32" y="27"/>
                                </a:lnTo>
                                <a:lnTo>
                                  <a:pt x="36" y="25"/>
                                </a:lnTo>
                                <a:lnTo>
                                  <a:pt x="52" y="25"/>
                                </a:lnTo>
                                <a:lnTo>
                                  <a:pt x="54" y="23"/>
                                </a:lnTo>
                                <a:lnTo>
                                  <a:pt x="60" y="23"/>
                                </a:lnTo>
                                <a:lnTo>
                                  <a:pt x="60" y="21"/>
                                </a:lnTo>
                                <a:lnTo>
                                  <a:pt x="65" y="21"/>
                                </a:lnTo>
                                <a:lnTo>
                                  <a:pt x="67" y="19"/>
                                </a:lnTo>
                                <a:lnTo>
                                  <a:pt x="69" y="19"/>
                                </a:lnTo>
                                <a:lnTo>
                                  <a:pt x="71" y="17"/>
                                </a:lnTo>
                                <a:lnTo>
                                  <a:pt x="75" y="15"/>
                                </a:lnTo>
                                <a:lnTo>
                                  <a:pt x="78" y="15"/>
                                </a:lnTo>
                                <a:lnTo>
                                  <a:pt x="82" y="13"/>
                                </a:lnTo>
                                <a:lnTo>
                                  <a:pt x="86" y="11"/>
                                </a:lnTo>
                                <a:lnTo>
                                  <a:pt x="92" y="8"/>
                                </a:lnTo>
                                <a:lnTo>
                                  <a:pt x="97" y="7"/>
                                </a:lnTo>
                                <a:lnTo>
                                  <a:pt x="105" y="2"/>
                                </a:lnTo>
                                <a:lnTo>
                                  <a:pt x="11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4" name="Freeform 203"/>
                        <wps:cNvSpPr>
                          <a:spLocks/>
                        </wps:cNvSpPr>
                        <wps:spPr bwMode="auto">
                          <a:xfrm>
                            <a:off x="4580821" y="2268256"/>
                            <a:ext cx="63509" cy="35501"/>
                          </a:xfrm>
                          <a:custGeom>
                            <a:avLst/>
                            <a:gdLst>
                              <a:gd name="T0" fmla="*/ 0 w 100"/>
                              <a:gd name="T1" fmla="*/ 35560 h 56"/>
                              <a:gd name="T2" fmla="*/ 2540 w 100"/>
                              <a:gd name="T3" fmla="*/ 34290 h 56"/>
                              <a:gd name="T4" fmla="*/ 3810 w 100"/>
                              <a:gd name="T5" fmla="*/ 34290 h 56"/>
                              <a:gd name="T6" fmla="*/ 6350 w 100"/>
                              <a:gd name="T7" fmla="*/ 33020 h 56"/>
                              <a:gd name="T8" fmla="*/ 8255 w 100"/>
                              <a:gd name="T9" fmla="*/ 31750 h 56"/>
                              <a:gd name="T10" fmla="*/ 10795 w 100"/>
                              <a:gd name="T11" fmla="*/ 31750 h 56"/>
                              <a:gd name="T12" fmla="*/ 12065 w 100"/>
                              <a:gd name="T13" fmla="*/ 29845 h 56"/>
                              <a:gd name="T14" fmla="*/ 14605 w 100"/>
                              <a:gd name="T15" fmla="*/ 29210 h 56"/>
                              <a:gd name="T16" fmla="*/ 16510 w 100"/>
                              <a:gd name="T17" fmla="*/ 29210 h 56"/>
                              <a:gd name="T18" fmla="*/ 19050 w 100"/>
                              <a:gd name="T19" fmla="*/ 27305 h 56"/>
                              <a:gd name="T20" fmla="*/ 20320 w 100"/>
                              <a:gd name="T21" fmla="*/ 26035 h 56"/>
                              <a:gd name="T22" fmla="*/ 22860 w 100"/>
                              <a:gd name="T23" fmla="*/ 24765 h 56"/>
                              <a:gd name="T24" fmla="*/ 24765 w 100"/>
                              <a:gd name="T25" fmla="*/ 24765 h 56"/>
                              <a:gd name="T26" fmla="*/ 27305 w 100"/>
                              <a:gd name="T27" fmla="*/ 23495 h 56"/>
                              <a:gd name="T28" fmla="*/ 28575 w 100"/>
                              <a:gd name="T29" fmla="*/ 21590 h 56"/>
                              <a:gd name="T30" fmla="*/ 31115 w 100"/>
                              <a:gd name="T31" fmla="*/ 20955 h 56"/>
                              <a:gd name="T32" fmla="*/ 33020 w 100"/>
                              <a:gd name="T33" fmla="*/ 20955 h 56"/>
                              <a:gd name="T34" fmla="*/ 35560 w 100"/>
                              <a:gd name="T35" fmla="*/ 19050 h 56"/>
                              <a:gd name="T36" fmla="*/ 36830 w 100"/>
                              <a:gd name="T37" fmla="*/ 17780 h 56"/>
                              <a:gd name="T38" fmla="*/ 39370 w 100"/>
                              <a:gd name="T39" fmla="*/ 16510 h 56"/>
                              <a:gd name="T40" fmla="*/ 41275 w 100"/>
                              <a:gd name="T41" fmla="*/ 13970 h 56"/>
                              <a:gd name="T42" fmla="*/ 44450 w 100"/>
                              <a:gd name="T43" fmla="*/ 12700 h 56"/>
                              <a:gd name="T44" fmla="*/ 45720 w 100"/>
                              <a:gd name="T45" fmla="*/ 12700 h 56"/>
                              <a:gd name="T46" fmla="*/ 48895 w 100"/>
                              <a:gd name="T47" fmla="*/ 10795 h 56"/>
                              <a:gd name="T48" fmla="*/ 49530 w 100"/>
                              <a:gd name="T49" fmla="*/ 10160 h 56"/>
                              <a:gd name="T50" fmla="*/ 52705 w 100"/>
                              <a:gd name="T51" fmla="*/ 8255 h 56"/>
                              <a:gd name="T52" fmla="*/ 55245 w 100"/>
                              <a:gd name="T53" fmla="*/ 5715 h 56"/>
                              <a:gd name="T54" fmla="*/ 57785 w 100"/>
                              <a:gd name="T55" fmla="*/ 4445 h 56"/>
                              <a:gd name="T56" fmla="*/ 59690 w 100"/>
                              <a:gd name="T57" fmla="*/ 3175 h 56"/>
                              <a:gd name="T58" fmla="*/ 62230 w 100"/>
                              <a:gd name="T59" fmla="*/ 1905 h 56"/>
                              <a:gd name="T60" fmla="*/ 63500 w 100"/>
                              <a:gd name="T61" fmla="*/ 0 h 5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0" h="56">
                                <a:moveTo>
                                  <a:pt x="0" y="56"/>
                                </a:moveTo>
                                <a:lnTo>
                                  <a:pt x="4" y="54"/>
                                </a:lnTo>
                                <a:lnTo>
                                  <a:pt x="6" y="54"/>
                                </a:lnTo>
                                <a:lnTo>
                                  <a:pt x="10" y="52"/>
                                </a:lnTo>
                                <a:lnTo>
                                  <a:pt x="13" y="50"/>
                                </a:lnTo>
                                <a:lnTo>
                                  <a:pt x="17" y="50"/>
                                </a:lnTo>
                                <a:lnTo>
                                  <a:pt x="19" y="47"/>
                                </a:lnTo>
                                <a:lnTo>
                                  <a:pt x="23" y="46"/>
                                </a:lnTo>
                                <a:lnTo>
                                  <a:pt x="26" y="46"/>
                                </a:lnTo>
                                <a:lnTo>
                                  <a:pt x="30" y="43"/>
                                </a:lnTo>
                                <a:lnTo>
                                  <a:pt x="32" y="41"/>
                                </a:lnTo>
                                <a:lnTo>
                                  <a:pt x="36" y="39"/>
                                </a:lnTo>
                                <a:lnTo>
                                  <a:pt x="39" y="39"/>
                                </a:lnTo>
                                <a:lnTo>
                                  <a:pt x="43" y="37"/>
                                </a:lnTo>
                                <a:lnTo>
                                  <a:pt x="45" y="34"/>
                                </a:lnTo>
                                <a:lnTo>
                                  <a:pt x="49" y="33"/>
                                </a:lnTo>
                                <a:lnTo>
                                  <a:pt x="52" y="33"/>
                                </a:lnTo>
                                <a:lnTo>
                                  <a:pt x="56" y="30"/>
                                </a:lnTo>
                                <a:lnTo>
                                  <a:pt x="58" y="28"/>
                                </a:lnTo>
                                <a:lnTo>
                                  <a:pt x="62" y="26"/>
                                </a:lnTo>
                                <a:lnTo>
                                  <a:pt x="65" y="22"/>
                                </a:lnTo>
                                <a:lnTo>
                                  <a:pt x="70" y="20"/>
                                </a:lnTo>
                                <a:lnTo>
                                  <a:pt x="72" y="20"/>
                                </a:lnTo>
                                <a:lnTo>
                                  <a:pt x="77" y="17"/>
                                </a:lnTo>
                                <a:lnTo>
                                  <a:pt x="78" y="16"/>
                                </a:lnTo>
                                <a:lnTo>
                                  <a:pt x="83" y="13"/>
                                </a:lnTo>
                                <a:lnTo>
                                  <a:pt x="87" y="9"/>
                                </a:lnTo>
                                <a:lnTo>
                                  <a:pt x="91" y="7"/>
                                </a:lnTo>
                                <a:lnTo>
                                  <a:pt x="94" y="5"/>
                                </a:lnTo>
                                <a:lnTo>
                                  <a:pt x="98" y="3"/>
                                </a:lnTo>
                                <a:lnTo>
                                  <a:pt x="10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5" name="Freeform 204"/>
                        <wps:cNvSpPr>
                          <a:spLocks/>
                        </wps:cNvSpPr>
                        <wps:spPr bwMode="auto">
                          <a:xfrm>
                            <a:off x="4644330" y="2229455"/>
                            <a:ext cx="42606" cy="38801"/>
                          </a:xfrm>
                          <a:custGeom>
                            <a:avLst/>
                            <a:gdLst>
                              <a:gd name="T0" fmla="*/ 0 w 67"/>
                              <a:gd name="T1" fmla="*/ 38735 h 61"/>
                              <a:gd name="T2" fmla="*/ 2540 w 67"/>
                              <a:gd name="T3" fmla="*/ 36195 h 61"/>
                              <a:gd name="T4" fmla="*/ 4445 w 67"/>
                              <a:gd name="T5" fmla="*/ 36195 h 61"/>
                              <a:gd name="T6" fmla="*/ 9525 w 67"/>
                              <a:gd name="T7" fmla="*/ 31115 h 61"/>
                              <a:gd name="T8" fmla="*/ 10795 w 67"/>
                              <a:gd name="T9" fmla="*/ 31115 h 61"/>
                              <a:gd name="T10" fmla="*/ 19050 w 67"/>
                              <a:gd name="T11" fmla="*/ 22860 h 61"/>
                              <a:gd name="T12" fmla="*/ 20320 w 67"/>
                              <a:gd name="T13" fmla="*/ 22860 h 61"/>
                              <a:gd name="T14" fmla="*/ 38100 w 67"/>
                              <a:gd name="T15" fmla="*/ 5080 h 61"/>
                              <a:gd name="T16" fmla="*/ 38100 w 67"/>
                              <a:gd name="T17" fmla="*/ 3810 h 61"/>
                              <a:gd name="T18" fmla="*/ 42545 w 67"/>
                              <a:gd name="T19" fmla="*/ 0 h 61"/>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7" h="61">
                                <a:moveTo>
                                  <a:pt x="0" y="61"/>
                                </a:moveTo>
                                <a:lnTo>
                                  <a:pt x="4" y="57"/>
                                </a:lnTo>
                                <a:lnTo>
                                  <a:pt x="7" y="57"/>
                                </a:lnTo>
                                <a:lnTo>
                                  <a:pt x="15" y="49"/>
                                </a:lnTo>
                                <a:lnTo>
                                  <a:pt x="17" y="49"/>
                                </a:lnTo>
                                <a:lnTo>
                                  <a:pt x="30" y="36"/>
                                </a:lnTo>
                                <a:lnTo>
                                  <a:pt x="32" y="36"/>
                                </a:lnTo>
                                <a:lnTo>
                                  <a:pt x="60" y="8"/>
                                </a:lnTo>
                                <a:lnTo>
                                  <a:pt x="60" y="6"/>
                                </a:lnTo>
                                <a:lnTo>
                                  <a:pt x="6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6" name="Freeform 205"/>
                        <wps:cNvSpPr>
                          <a:spLocks/>
                        </wps:cNvSpPr>
                        <wps:spPr bwMode="auto">
                          <a:xfrm>
                            <a:off x="4688136" y="2180554"/>
                            <a:ext cx="24203" cy="48901"/>
                          </a:xfrm>
                          <a:custGeom>
                            <a:avLst/>
                            <a:gdLst>
                              <a:gd name="T0" fmla="*/ 0 w 38"/>
                              <a:gd name="T1" fmla="*/ 48895 h 77"/>
                              <a:gd name="T2" fmla="*/ 1270 w 38"/>
                              <a:gd name="T3" fmla="*/ 46990 h 77"/>
                              <a:gd name="T4" fmla="*/ 1270 w 38"/>
                              <a:gd name="T5" fmla="*/ 46355 h 77"/>
                              <a:gd name="T6" fmla="*/ 5080 w 38"/>
                              <a:gd name="T7" fmla="*/ 41910 h 77"/>
                              <a:gd name="T8" fmla="*/ 5080 w 38"/>
                              <a:gd name="T9" fmla="*/ 40640 h 77"/>
                              <a:gd name="T10" fmla="*/ 8255 w 38"/>
                              <a:gd name="T11" fmla="*/ 38100 h 77"/>
                              <a:gd name="T12" fmla="*/ 8255 w 38"/>
                              <a:gd name="T13" fmla="*/ 35560 h 77"/>
                              <a:gd name="T14" fmla="*/ 10795 w 38"/>
                              <a:gd name="T15" fmla="*/ 32385 h 77"/>
                              <a:gd name="T16" fmla="*/ 10795 w 38"/>
                              <a:gd name="T17" fmla="*/ 31115 h 77"/>
                              <a:gd name="T18" fmla="*/ 12065 w 38"/>
                              <a:gd name="T19" fmla="*/ 29845 h 77"/>
                              <a:gd name="T20" fmla="*/ 12065 w 38"/>
                              <a:gd name="T21" fmla="*/ 28575 h 77"/>
                              <a:gd name="T22" fmla="*/ 15240 w 38"/>
                              <a:gd name="T23" fmla="*/ 25400 h 77"/>
                              <a:gd name="T24" fmla="*/ 15240 w 38"/>
                              <a:gd name="T25" fmla="*/ 24765 h 77"/>
                              <a:gd name="T26" fmla="*/ 15875 w 38"/>
                              <a:gd name="T27" fmla="*/ 21590 h 77"/>
                              <a:gd name="T28" fmla="*/ 15875 w 38"/>
                              <a:gd name="T29" fmla="*/ 20320 h 77"/>
                              <a:gd name="T30" fmla="*/ 17780 w 38"/>
                              <a:gd name="T31" fmla="*/ 19050 h 77"/>
                              <a:gd name="T32" fmla="*/ 17780 w 38"/>
                              <a:gd name="T33" fmla="*/ 17780 h 77"/>
                              <a:gd name="T34" fmla="*/ 19050 w 38"/>
                              <a:gd name="T35" fmla="*/ 16510 h 77"/>
                              <a:gd name="T36" fmla="*/ 19050 w 38"/>
                              <a:gd name="T37" fmla="*/ 14605 h 77"/>
                              <a:gd name="T38" fmla="*/ 20320 w 38"/>
                              <a:gd name="T39" fmla="*/ 13970 h 77"/>
                              <a:gd name="T40" fmla="*/ 20320 w 38"/>
                              <a:gd name="T41" fmla="*/ 10795 h 77"/>
                              <a:gd name="T42" fmla="*/ 21590 w 38"/>
                              <a:gd name="T43" fmla="*/ 9525 h 77"/>
                              <a:gd name="T44" fmla="*/ 21590 w 38"/>
                              <a:gd name="T45" fmla="*/ 6350 h 77"/>
                              <a:gd name="T46" fmla="*/ 23495 w 38"/>
                              <a:gd name="T47" fmla="*/ 5715 h 77"/>
                              <a:gd name="T48" fmla="*/ 23495 w 38"/>
                              <a:gd name="T49" fmla="*/ 2540 h 77"/>
                              <a:gd name="T50" fmla="*/ 24130 w 38"/>
                              <a:gd name="T51" fmla="*/ 1270 h 77"/>
                              <a:gd name="T52" fmla="*/ 24130 w 38"/>
                              <a:gd name="T53" fmla="*/ 0 h 7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38" h="77">
                                <a:moveTo>
                                  <a:pt x="0" y="77"/>
                                </a:moveTo>
                                <a:lnTo>
                                  <a:pt x="2" y="74"/>
                                </a:lnTo>
                                <a:lnTo>
                                  <a:pt x="2" y="73"/>
                                </a:lnTo>
                                <a:lnTo>
                                  <a:pt x="8" y="66"/>
                                </a:lnTo>
                                <a:lnTo>
                                  <a:pt x="8" y="64"/>
                                </a:lnTo>
                                <a:lnTo>
                                  <a:pt x="13" y="60"/>
                                </a:lnTo>
                                <a:lnTo>
                                  <a:pt x="13" y="56"/>
                                </a:lnTo>
                                <a:lnTo>
                                  <a:pt x="17" y="51"/>
                                </a:lnTo>
                                <a:lnTo>
                                  <a:pt x="17" y="49"/>
                                </a:lnTo>
                                <a:lnTo>
                                  <a:pt x="19" y="47"/>
                                </a:lnTo>
                                <a:lnTo>
                                  <a:pt x="19" y="45"/>
                                </a:lnTo>
                                <a:lnTo>
                                  <a:pt x="24" y="40"/>
                                </a:lnTo>
                                <a:lnTo>
                                  <a:pt x="24" y="39"/>
                                </a:lnTo>
                                <a:lnTo>
                                  <a:pt x="25" y="34"/>
                                </a:lnTo>
                                <a:lnTo>
                                  <a:pt x="25" y="32"/>
                                </a:lnTo>
                                <a:lnTo>
                                  <a:pt x="28" y="30"/>
                                </a:lnTo>
                                <a:lnTo>
                                  <a:pt x="28" y="28"/>
                                </a:lnTo>
                                <a:lnTo>
                                  <a:pt x="30" y="26"/>
                                </a:lnTo>
                                <a:lnTo>
                                  <a:pt x="30" y="23"/>
                                </a:lnTo>
                                <a:lnTo>
                                  <a:pt x="32" y="22"/>
                                </a:lnTo>
                                <a:lnTo>
                                  <a:pt x="32" y="17"/>
                                </a:lnTo>
                                <a:lnTo>
                                  <a:pt x="34" y="15"/>
                                </a:lnTo>
                                <a:lnTo>
                                  <a:pt x="34" y="10"/>
                                </a:lnTo>
                                <a:lnTo>
                                  <a:pt x="37" y="9"/>
                                </a:lnTo>
                                <a:lnTo>
                                  <a:pt x="37" y="4"/>
                                </a:lnTo>
                                <a:lnTo>
                                  <a:pt x="38" y="2"/>
                                </a:lnTo>
                                <a:lnTo>
                                  <a:pt x="3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 name="Freeform 206"/>
                        <wps:cNvSpPr>
                          <a:spLocks/>
                        </wps:cNvSpPr>
                        <wps:spPr bwMode="auto">
                          <a:xfrm>
                            <a:off x="4712339" y="2172354"/>
                            <a:ext cx="1900" cy="8200"/>
                          </a:xfrm>
                          <a:custGeom>
                            <a:avLst/>
                            <a:gdLst>
                              <a:gd name="T0" fmla="*/ 0 w 3"/>
                              <a:gd name="T1" fmla="*/ 8255 h 13"/>
                              <a:gd name="T2" fmla="*/ 0 w 3"/>
                              <a:gd name="T3" fmla="*/ 5715 h 13"/>
                              <a:gd name="T4" fmla="*/ 1905 w 3"/>
                              <a:gd name="T5" fmla="*/ 3810 h 13"/>
                              <a:gd name="T6" fmla="*/ 1905 w 3"/>
                              <a:gd name="T7" fmla="*/ 0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13">
                                <a:moveTo>
                                  <a:pt x="0" y="13"/>
                                </a:moveTo>
                                <a:lnTo>
                                  <a:pt x="0" y="9"/>
                                </a:lnTo>
                                <a:lnTo>
                                  <a:pt x="3" y="6"/>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8" name="Freeform 207"/>
                        <wps:cNvSpPr>
                          <a:spLocks/>
                        </wps:cNvSpPr>
                        <wps:spPr bwMode="auto">
                          <a:xfrm>
                            <a:off x="4521813" y="1709442"/>
                            <a:ext cx="23403" cy="187905"/>
                          </a:xfrm>
                          <a:custGeom>
                            <a:avLst/>
                            <a:gdLst>
                              <a:gd name="T0" fmla="*/ 0 w 37"/>
                              <a:gd name="T1" fmla="*/ 635 h 296"/>
                              <a:gd name="T2" fmla="*/ 1905 w 37"/>
                              <a:gd name="T3" fmla="*/ 0 h 296"/>
                              <a:gd name="T4" fmla="*/ 5715 w 37"/>
                              <a:gd name="T5" fmla="*/ 0 h 296"/>
                              <a:gd name="T6" fmla="*/ 10160 w 37"/>
                              <a:gd name="T7" fmla="*/ 635 h 296"/>
                              <a:gd name="T8" fmla="*/ 12700 w 37"/>
                              <a:gd name="T9" fmla="*/ 3175 h 296"/>
                              <a:gd name="T10" fmla="*/ 15240 w 37"/>
                              <a:gd name="T11" fmla="*/ 7620 h 296"/>
                              <a:gd name="T12" fmla="*/ 16510 w 37"/>
                              <a:gd name="T13" fmla="*/ 11430 h 296"/>
                              <a:gd name="T14" fmla="*/ 18415 w 37"/>
                              <a:gd name="T15" fmla="*/ 18415 h 296"/>
                              <a:gd name="T16" fmla="*/ 19050 w 37"/>
                              <a:gd name="T17" fmla="*/ 27305 h 296"/>
                              <a:gd name="T18" fmla="*/ 20955 w 37"/>
                              <a:gd name="T19" fmla="*/ 42545 h 296"/>
                              <a:gd name="T20" fmla="*/ 22225 w 37"/>
                              <a:gd name="T21" fmla="*/ 64135 h 296"/>
                              <a:gd name="T22" fmla="*/ 22225 w 37"/>
                              <a:gd name="T23" fmla="*/ 95250 h 296"/>
                              <a:gd name="T24" fmla="*/ 22225 w 37"/>
                              <a:gd name="T25" fmla="*/ 134620 h 296"/>
                              <a:gd name="T26" fmla="*/ 23495 w 37"/>
                              <a:gd name="T27" fmla="*/ 187960 h 29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7" h="296">
                                <a:moveTo>
                                  <a:pt x="0" y="1"/>
                                </a:moveTo>
                                <a:lnTo>
                                  <a:pt x="3" y="0"/>
                                </a:lnTo>
                                <a:lnTo>
                                  <a:pt x="9" y="0"/>
                                </a:lnTo>
                                <a:lnTo>
                                  <a:pt x="16" y="1"/>
                                </a:lnTo>
                                <a:lnTo>
                                  <a:pt x="20" y="5"/>
                                </a:lnTo>
                                <a:lnTo>
                                  <a:pt x="24" y="12"/>
                                </a:lnTo>
                                <a:lnTo>
                                  <a:pt x="26" y="18"/>
                                </a:lnTo>
                                <a:lnTo>
                                  <a:pt x="29" y="29"/>
                                </a:lnTo>
                                <a:lnTo>
                                  <a:pt x="30" y="43"/>
                                </a:lnTo>
                                <a:lnTo>
                                  <a:pt x="33" y="67"/>
                                </a:lnTo>
                                <a:lnTo>
                                  <a:pt x="35" y="101"/>
                                </a:lnTo>
                                <a:lnTo>
                                  <a:pt x="35" y="150"/>
                                </a:lnTo>
                                <a:lnTo>
                                  <a:pt x="35" y="212"/>
                                </a:lnTo>
                                <a:lnTo>
                                  <a:pt x="37" y="29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Line 208"/>
                        <wps:cNvCnPr>
                          <a:cxnSpLocks noChangeShapeType="1"/>
                        </wps:cNvCnPr>
                        <wps:spPr bwMode="auto">
                          <a:xfrm flipH="1">
                            <a:off x="4393496" y="1329633"/>
                            <a:ext cx="41306" cy="407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0" name="Line 209"/>
                        <wps:cNvCnPr>
                          <a:cxnSpLocks noChangeShapeType="1"/>
                        </wps:cNvCnPr>
                        <wps:spPr bwMode="auto">
                          <a:xfrm>
                            <a:off x="4393496" y="1370334"/>
                            <a:ext cx="0" cy="2603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1" name="Line 210"/>
                        <wps:cNvCnPr>
                          <a:cxnSpLocks noChangeShapeType="1"/>
                        </wps:cNvCnPr>
                        <wps:spPr bwMode="auto">
                          <a:xfrm flipH="1">
                            <a:off x="4620227" y="1096627"/>
                            <a:ext cx="51407" cy="49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2" name="Line 211"/>
                        <wps:cNvCnPr>
                          <a:cxnSpLocks noChangeShapeType="1"/>
                        </wps:cNvCnPr>
                        <wps:spPr bwMode="auto">
                          <a:xfrm>
                            <a:off x="4671634" y="1096627"/>
                            <a:ext cx="0" cy="2591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3" name="Line 212"/>
                        <wps:cNvCnPr>
                          <a:cxnSpLocks noChangeShapeType="1"/>
                        </wps:cNvCnPr>
                        <wps:spPr bwMode="auto">
                          <a:xfrm flipV="1">
                            <a:off x="4427801" y="1130328"/>
                            <a:ext cx="186025" cy="182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4" name="Line 213"/>
                        <wps:cNvCnPr>
                          <a:cxnSpLocks noChangeShapeType="1"/>
                        </wps:cNvCnPr>
                        <wps:spPr bwMode="auto">
                          <a:xfrm flipH="1">
                            <a:off x="4393496" y="1355734"/>
                            <a:ext cx="278138" cy="2749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5" name="Line 214"/>
                        <wps:cNvCnPr>
                          <a:cxnSpLocks noChangeShapeType="1"/>
                        </wps:cNvCnPr>
                        <wps:spPr bwMode="auto">
                          <a:xfrm flipV="1">
                            <a:off x="4540816" y="1355734"/>
                            <a:ext cx="130818" cy="37460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6" name="Line 215"/>
                        <wps:cNvCnPr>
                          <a:cxnSpLocks noChangeShapeType="1"/>
                        </wps:cNvCnPr>
                        <wps:spPr bwMode="auto">
                          <a:xfrm>
                            <a:off x="4393496" y="1630640"/>
                            <a:ext cx="120016" cy="1061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7" name="Line 216"/>
                        <wps:cNvCnPr>
                          <a:cxnSpLocks noChangeShapeType="1"/>
                        </wps:cNvCnPr>
                        <wps:spPr bwMode="auto">
                          <a:xfrm flipH="1" flipV="1">
                            <a:off x="4427801" y="1313133"/>
                            <a:ext cx="38705" cy="908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8" name="Line 217"/>
                        <wps:cNvCnPr>
                          <a:cxnSpLocks noChangeShapeType="1"/>
                        </wps:cNvCnPr>
                        <wps:spPr bwMode="auto">
                          <a:xfrm flipV="1">
                            <a:off x="4390896" y="1313133"/>
                            <a:ext cx="36905" cy="15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59" name="Line 218"/>
                        <wps:cNvCnPr>
                          <a:cxnSpLocks noChangeShapeType="1"/>
                        </wps:cNvCnPr>
                        <wps:spPr bwMode="auto">
                          <a:xfrm flipV="1">
                            <a:off x="4427801" y="1403935"/>
                            <a:ext cx="38705" cy="14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0" name="Line 219"/>
                        <wps:cNvCnPr>
                          <a:cxnSpLocks noChangeShapeType="1"/>
                        </wps:cNvCnPr>
                        <wps:spPr bwMode="auto">
                          <a:xfrm flipH="1" flipV="1">
                            <a:off x="4390896" y="1328433"/>
                            <a:ext cx="13402" cy="32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1" name="Line 220"/>
                        <wps:cNvCnPr>
                          <a:cxnSpLocks noChangeShapeType="1"/>
                        </wps:cNvCnPr>
                        <wps:spPr bwMode="auto">
                          <a:xfrm flipH="1">
                            <a:off x="4427801" y="1388134"/>
                            <a:ext cx="31104" cy="30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2" name="Line 221"/>
                        <wps:cNvCnPr>
                          <a:cxnSpLocks noChangeShapeType="1"/>
                        </wps:cNvCnPr>
                        <wps:spPr bwMode="auto">
                          <a:xfrm flipH="1">
                            <a:off x="4466506" y="1220430"/>
                            <a:ext cx="184825" cy="1835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3" name="Line 222"/>
                        <wps:cNvCnPr>
                          <a:cxnSpLocks noChangeShapeType="1"/>
                        </wps:cNvCnPr>
                        <wps:spPr bwMode="auto">
                          <a:xfrm flipH="1" flipV="1">
                            <a:off x="4613826" y="1130328"/>
                            <a:ext cx="37505" cy="901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4" name="Line 223"/>
                        <wps:cNvCnPr>
                          <a:cxnSpLocks noChangeShapeType="1"/>
                        </wps:cNvCnPr>
                        <wps:spPr bwMode="auto">
                          <a:xfrm>
                            <a:off x="4714240" y="1837045"/>
                            <a:ext cx="0" cy="3353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5" name="Line 224"/>
                        <wps:cNvCnPr>
                          <a:cxnSpLocks noChangeShapeType="1"/>
                        </wps:cNvCnPr>
                        <wps:spPr bwMode="auto">
                          <a:xfrm>
                            <a:off x="4370593" y="1933548"/>
                            <a:ext cx="0" cy="3321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6" name="Line 225"/>
                        <wps:cNvCnPr>
                          <a:cxnSpLocks noChangeShapeType="1"/>
                        </wps:cNvCnPr>
                        <wps:spPr bwMode="auto">
                          <a:xfrm>
                            <a:off x="186025" y="563214"/>
                            <a:ext cx="107904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67" name="Freeform 226"/>
                        <wps:cNvSpPr>
                          <a:spLocks/>
                        </wps:cNvSpPr>
                        <wps:spPr bwMode="auto">
                          <a:xfrm>
                            <a:off x="186025" y="523213"/>
                            <a:ext cx="81911" cy="80602"/>
                          </a:xfrm>
                          <a:custGeom>
                            <a:avLst/>
                            <a:gdLst>
                              <a:gd name="T0" fmla="*/ 81915 w 129"/>
                              <a:gd name="T1" fmla="*/ 0 h 127"/>
                              <a:gd name="T2" fmla="*/ 0 w 129"/>
                              <a:gd name="T3" fmla="*/ 40005 h 127"/>
                              <a:gd name="T4" fmla="*/ 81915 w 129"/>
                              <a:gd name="T5" fmla="*/ 80645 h 127"/>
                              <a:gd name="T6" fmla="*/ 41275 w 129"/>
                              <a:gd name="T7" fmla="*/ 40005 h 127"/>
                              <a:gd name="T8" fmla="*/ 81915 w 129"/>
                              <a:gd name="T9" fmla="*/ 0 h 1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9" h="127">
                                <a:moveTo>
                                  <a:pt x="129" y="0"/>
                                </a:moveTo>
                                <a:lnTo>
                                  <a:pt x="0" y="63"/>
                                </a:lnTo>
                                <a:lnTo>
                                  <a:pt x="129" y="127"/>
                                </a:lnTo>
                                <a:lnTo>
                                  <a:pt x="65" y="63"/>
                                </a:lnTo>
                                <a:lnTo>
                                  <a:pt x="129"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68" name="Freeform 227"/>
                        <wps:cNvSpPr>
                          <a:spLocks/>
                        </wps:cNvSpPr>
                        <wps:spPr bwMode="auto">
                          <a:xfrm>
                            <a:off x="1183761" y="523213"/>
                            <a:ext cx="81311" cy="80602"/>
                          </a:xfrm>
                          <a:custGeom>
                            <a:avLst/>
                            <a:gdLst>
                              <a:gd name="T0" fmla="*/ 0 w 128"/>
                              <a:gd name="T1" fmla="*/ 0 h 127"/>
                              <a:gd name="T2" fmla="*/ 81280 w 128"/>
                              <a:gd name="T3" fmla="*/ 40005 h 127"/>
                              <a:gd name="T4" fmla="*/ 0 w 128"/>
                              <a:gd name="T5" fmla="*/ 80645 h 127"/>
                              <a:gd name="T6" fmla="*/ 40640 w 128"/>
                              <a:gd name="T7" fmla="*/ 40005 h 127"/>
                              <a:gd name="T8" fmla="*/ 0 w 128"/>
                              <a:gd name="T9" fmla="*/ 0 h 1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8" h="127">
                                <a:moveTo>
                                  <a:pt x="0" y="0"/>
                                </a:moveTo>
                                <a:lnTo>
                                  <a:pt x="128" y="63"/>
                                </a:lnTo>
                                <a:lnTo>
                                  <a:pt x="0" y="127"/>
                                </a:lnTo>
                                <a:lnTo>
                                  <a:pt x="64" y="6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69" name="Freeform 228"/>
                        <wps:cNvSpPr>
                          <a:spLocks/>
                        </wps:cNvSpPr>
                        <wps:spPr bwMode="auto">
                          <a:xfrm>
                            <a:off x="4378894" y="358709"/>
                            <a:ext cx="48907" cy="48301"/>
                          </a:xfrm>
                          <a:custGeom>
                            <a:avLst/>
                            <a:gdLst>
                              <a:gd name="T0" fmla="*/ 48895 w 77"/>
                              <a:gd name="T1" fmla="*/ 48260 h 76"/>
                              <a:gd name="T2" fmla="*/ 48895 w 77"/>
                              <a:gd name="T3" fmla="*/ 40640 h 76"/>
                              <a:gd name="T4" fmla="*/ 47625 w 77"/>
                              <a:gd name="T5" fmla="*/ 39370 h 76"/>
                              <a:gd name="T6" fmla="*/ 47625 w 77"/>
                              <a:gd name="T7" fmla="*/ 36830 h 76"/>
                              <a:gd name="T8" fmla="*/ 46355 w 77"/>
                              <a:gd name="T9" fmla="*/ 34290 h 76"/>
                              <a:gd name="T10" fmla="*/ 46355 w 77"/>
                              <a:gd name="T11" fmla="*/ 32385 h 76"/>
                              <a:gd name="T12" fmla="*/ 44450 w 77"/>
                              <a:gd name="T13" fmla="*/ 29845 h 76"/>
                              <a:gd name="T14" fmla="*/ 43815 w 77"/>
                              <a:gd name="T15" fmla="*/ 27305 h 76"/>
                              <a:gd name="T16" fmla="*/ 43815 w 77"/>
                              <a:gd name="T17" fmla="*/ 26035 h 76"/>
                              <a:gd name="T18" fmla="*/ 41910 w 77"/>
                              <a:gd name="T19" fmla="*/ 23495 h 76"/>
                              <a:gd name="T20" fmla="*/ 40640 w 77"/>
                              <a:gd name="T21" fmla="*/ 21590 h 76"/>
                              <a:gd name="T22" fmla="*/ 39370 w 77"/>
                              <a:gd name="T23" fmla="*/ 19050 h 76"/>
                              <a:gd name="T24" fmla="*/ 36830 w 77"/>
                              <a:gd name="T25" fmla="*/ 15875 h 76"/>
                              <a:gd name="T26" fmla="*/ 35560 w 77"/>
                              <a:gd name="T27" fmla="*/ 13335 h 76"/>
                              <a:gd name="T28" fmla="*/ 33020 w 77"/>
                              <a:gd name="T29" fmla="*/ 12700 h 76"/>
                              <a:gd name="T30" fmla="*/ 29845 w 77"/>
                              <a:gd name="T31" fmla="*/ 9525 h 76"/>
                              <a:gd name="T32" fmla="*/ 27305 w 77"/>
                              <a:gd name="T33" fmla="*/ 8255 h 76"/>
                              <a:gd name="T34" fmla="*/ 25400 w 77"/>
                              <a:gd name="T35" fmla="*/ 6985 h 76"/>
                              <a:gd name="T36" fmla="*/ 22860 w 77"/>
                              <a:gd name="T37" fmla="*/ 5080 h 76"/>
                              <a:gd name="T38" fmla="*/ 21590 w 77"/>
                              <a:gd name="T39" fmla="*/ 5080 h 76"/>
                              <a:gd name="T40" fmla="*/ 19050 w 77"/>
                              <a:gd name="T41" fmla="*/ 4445 h 76"/>
                              <a:gd name="T42" fmla="*/ 16510 w 77"/>
                              <a:gd name="T43" fmla="*/ 2540 h 76"/>
                              <a:gd name="T44" fmla="*/ 14605 w 77"/>
                              <a:gd name="T45" fmla="*/ 2540 h 76"/>
                              <a:gd name="T46" fmla="*/ 12065 w 77"/>
                              <a:gd name="T47" fmla="*/ 1270 h 76"/>
                              <a:gd name="T48" fmla="*/ 9525 w 77"/>
                              <a:gd name="T49" fmla="*/ 1270 h 76"/>
                              <a:gd name="T50" fmla="*/ 8255 w 77"/>
                              <a:gd name="T51" fmla="*/ 0 h 76"/>
                              <a:gd name="T52" fmla="*/ 0 w 77"/>
                              <a:gd name="T53" fmla="*/ 0 h 7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77" h="76">
                                <a:moveTo>
                                  <a:pt x="77" y="76"/>
                                </a:moveTo>
                                <a:lnTo>
                                  <a:pt x="77" y="64"/>
                                </a:lnTo>
                                <a:lnTo>
                                  <a:pt x="75" y="62"/>
                                </a:lnTo>
                                <a:lnTo>
                                  <a:pt x="75" y="58"/>
                                </a:lnTo>
                                <a:lnTo>
                                  <a:pt x="73" y="54"/>
                                </a:lnTo>
                                <a:lnTo>
                                  <a:pt x="73" y="51"/>
                                </a:lnTo>
                                <a:lnTo>
                                  <a:pt x="70" y="47"/>
                                </a:lnTo>
                                <a:lnTo>
                                  <a:pt x="69" y="43"/>
                                </a:lnTo>
                                <a:lnTo>
                                  <a:pt x="69" y="41"/>
                                </a:lnTo>
                                <a:lnTo>
                                  <a:pt x="66" y="37"/>
                                </a:lnTo>
                                <a:lnTo>
                                  <a:pt x="64" y="34"/>
                                </a:lnTo>
                                <a:lnTo>
                                  <a:pt x="62" y="30"/>
                                </a:lnTo>
                                <a:lnTo>
                                  <a:pt x="58" y="25"/>
                                </a:lnTo>
                                <a:lnTo>
                                  <a:pt x="56" y="21"/>
                                </a:lnTo>
                                <a:lnTo>
                                  <a:pt x="52" y="20"/>
                                </a:lnTo>
                                <a:lnTo>
                                  <a:pt x="47" y="15"/>
                                </a:lnTo>
                                <a:lnTo>
                                  <a:pt x="43" y="13"/>
                                </a:lnTo>
                                <a:lnTo>
                                  <a:pt x="40" y="11"/>
                                </a:lnTo>
                                <a:lnTo>
                                  <a:pt x="36" y="8"/>
                                </a:lnTo>
                                <a:lnTo>
                                  <a:pt x="34" y="8"/>
                                </a:lnTo>
                                <a:lnTo>
                                  <a:pt x="30" y="7"/>
                                </a:lnTo>
                                <a:lnTo>
                                  <a:pt x="26" y="4"/>
                                </a:lnTo>
                                <a:lnTo>
                                  <a:pt x="23" y="4"/>
                                </a:lnTo>
                                <a:lnTo>
                                  <a:pt x="19" y="2"/>
                                </a:lnTo>
                                <a:lnTo>
                                  <a:pt x="15" y="2"/>
                                </a:lnTo>
                                <a:lnTo>
                                  <a:pt x="1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 name="Freeform 229"/>
                        <wps:cNvSpPr>
                          <a:spLocks/>
                        </wps:cNvSpPr>
                        <wps:spPr bwMode="auto">
                          <a:xfrm>
                            <a:off x="4564319" y="175204"/>
                            <a:ext cx="49507" cy="48901"/>
                          </a:xfrm>
                          <a:custGeom>
                            <a:avLst/>
                            <a:gdLst>
                              <a:gd name="T0" fmla="*/ 49530 w 78"/>
                              <a:gd name="T1" fmla="*/ 48895 h 77"/>
                              <a:gd name="T2" fmla="*/ 49530 w 78"/>
                              <a:gd name="T3" fmla="*/ 40640 h 77"/>
                              <a:gd name="T4" fmla="*/ 47625 w 78"/>
                              <a:gd name="T5" fmla="*/ 39370 h 77"/>
                              <a:gd name="T6" fmla="*/ 47625 w 78"/>
                              <a:gd name="T7" fmla="*/ 36830 h 77"/>
                              <a:gd name="T8" fmla="*/ 46355 w 78"/>
                              <a:gd name="T9" fmla="*/ 34290 h 77"/>
                              <a:gd name="T10" fmla="*/ 46355 w 78"/>
                              <a:gd name="T11" fmla="*/ 32385 h 77"/>
                              <a:gd name="T12" fmla="*/ 45085 w 78"/>
                              <a:gd name="T13" fmla="*/ 29845 h 77"/>
                              <a:gd name="T14" fmla="*/ 43815 w 78"/>
                              <a:gd name="T15" fmla="*/ 26670 h 77"/>
                              <a:gd name="T16" fmla="*/ 43815 w 78"/>
                              <a:gd name="T17" fmla="*/ 26035 h 77"/>
                              <a:gd name="T18" fmla="*/ 41910 w 78"/>
                              <a:gd name="T19" fmla="*/ 23495 h 77"/>
                              <a:gd name="T20" fmla="*/ 41275 w 78"/>
                              <a:gd name="T21" fmla="*/ 21590 h 77"/>
                              <a:gd name="T22" fmla="*/ 39370 w 78"/>
                              <a:gd name="T23" fmla="*/ 19050 h 77"/>
                              <a:gd name="T24" fmla="*/ 36830 w 78"/>
                              <a:gd name="T25" fmla="*/ 15875 h 77"/>
                              <a:gd name="T26" fmla="*/ 35560 w 78"/>
                              <a:gd name="T27" fmla="*/ 13335 h 77"/>
                              <a:gd name="T28" fmla="*/ 33020 w 78"/>
                              <a:gd name="T29" fmla="*/ 12065 h 77"/>
                              <a:gd name="T30" fmla="*/ 30480 w 78"/>
                              <a:gd name="T31" fmla="*/ 9525 h 77"/>
                              <a:gd name="T32" fmla="*/ 27305 w 78"/>
                              <a:gd name="T33" fmla="*/ 8255 h 77"/>
                              <a:gd name="T34" fmla="*/ 26035 w 78"/>
                              <a:gd name="T35" fmla="*/ 6985 h 77"/>
                              <a:gd name="T36" fmla="*/ 22860 w 78"/>
                              <a:gd name="T37" fmla="*/ 5080 h 77"/>
                              <a:gd name="T38" fmla="*/ 22225 w 78"/>
                              <a:gd name="T39" fmla="*/ 5080 h 77"/>
                              <a:gd name="T40" fmla="*/ 19050 w 78"/>
                              <a:gd name="T41" fmla="*/ 4445 h 77"/>
                              <a:gd name="T42" fmla="*/ 16510 w 78"/>
                              <a:gd name="T43" fmla="*/ 2540 h 77"/>
                              <a:gd name="T44" fmla="*/ 15240 w 78"/>
                              <a:gd name="T45" fmla="*/ 2540 h 77"/>
                              <a:gd name="T46" fmla="*/ 12065 w 78"/>
                              <a:gd name="T47" fmla="*/ 1270 h 77"/>
                              <a:gd name="T48" fmla="*/ 9525 w 78"/>
                              <a:gd name="T49" fmla="*/ 1270 h 77"/>
                              <a:gd name="T50" fmla="*/ 8255 w 78"/>
                              <a:gd name="T51" fmla="*/ 0 h 77"/>
                              <a:gd name="T52" fmla="*/ 0 w 78"/>
                              <a:gd name="T53" fmla="*/ 0 h 7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78" h="77">
                                <a:moveTo>
                                  <a:pt x="78" y="77"/>
                                </a:moveTo>
                                <a:lnTo>
                                  <a:pt x="78" y="64"/>
                                </a:lnTo>
                                <a:lnTo>
                                  <a:pt x="75" y="62"/>
                                </a:lnTo>
                                <a:lnTo>
                                  <a:pt x="75" y="58"/>
                                </a:lnTo>
                                <a:lnTo>
                                  <a:pt x="73" y="54"/>
                                </a:lnTo>
                                <a:lnTo>
                                  <a:pt x="73" y="51"/>
                                </a:lnTo>
                                <a:lnTo>
                                  <a:pt x="71" y="47"/>
                                </a:lnTo>
                                <a:lnTo>
                                  <a:pt x="69" y="42"/>
                                </a:lnTo>
                                <a:lnTo>
                                  <a:pt x="69" y="41"/>
                                </a:lnTo>
                                <a:lnTo>
                                  <a:pt x="66" y="37"/>
                                </a:lnTo>
                                <a:lnTo>
                                  <a:pt x="65" y="34"/>
                                </a:lnTo>
                                <a:lnTo>
                                  <a:pt x="62" y="30"/>
                                </a:lnTo>
                                <a:lnTo>
                                  <a:pt x="58" y="25"/>
                                </a:lnTo>
                                <a:lnTo>
                                  <a:pt x="56" y="21"/>
                                </a:lnTo>
                                <a:lnTo>
                                  <a:pt x="52" y="19"/>
                                </a:lnTo>
                                <a:lnTo>
                                  <a:pt x="48" y="15"/>
                                </a:lnTo>
                                <a:lnTo>
                                  <a:pt x="43" y="13"/>
                                </a:lnTo>
                                <a:lnTo>
                                  <a:pt x="41" y="11"/>
                                </a:lnTo>
                                <a:lnTo>
                                  <a:pt x="36" y="8"/>
                                </a:lnTo>
                                <a:lnTo>
                                  <a:pt x="35" y="8"/>
                                </a:lnTo>
                                <a:lnTo>
                                  <a:pt x="30" y="7"/>
                                </a:lnTo>
                                <a:lnTo>
                                  <a:pt x="26" y="4"/>
                                </a:lnTo>
                                <a:lnTo>
                                  <a:pt x="24" y="4"/>
                                </a:lnTo>
                                <a:lnTo>
                                  <a:pt x="19" y="2"/>
                                </a:lnTo>
                                <a:lnTo>
                                  <a:pt x="15" y="2"/>
                                </a:lnTo>
                                <a:lnTo>
                                  <a:pt x="1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1" name="Freeform 230"/>
                        <wps:cNvSpPr>
                          <a:spLocks/>
                        </wps:cNvSpPr>
                        <wps:spPr bwMode="auto">
                          <a:xfrm>
                            <a:off x="4513512" y="1730343"/>
                            <a:ext cx="26704" cy="10800"/>
                          </a:xfrm>
                          <a:custGeom>
                            <a:avLst/>
                            <a:gdLst>
                              <a:gd name="T0" fmla="*/ 0 w 42"/>
                              <a:gd name="T1" fmla="*/ 6350 h 17"/>
                              <a:gd name="T2" fmla="*/ 1905 w 42"/>
                              <a:gd name="T3" fmla="*/ 8255 h 17"/>
                              <a:gd name="T4" fmla="*/ 3175 w 42"/>
                              <a:gd name="T5" fmla="*/ 8255 h 17"/>
                              <a:gd name="T6" fmla="*/ 4445 w 42"/>
                              <a:gd name="T7" fmla="*/ 8890 h 17"/>
                              <a:gd name="T8" fmla="*/ 5715 w 42"/>
                              <a:gd name="T9" fmla="*/ 8890 h 17"/>
                              <a:gd name="T10" fmla="*/ 7620 w 42"/>
                              <a:gd name="T11" fmla="*/ 10795 h 17"/>
                              <a:gd name="T12" fmla="*/ 15240 w 42"/>
                              <a:gd name="T13" fmla="*/ 10795 h 17"/>
                              <a:gd name="T14" fmla="*/ 16510 w 42"/>
                              <a:gd name="T15" fmla="*/ 8890 h 17"/>
                              <a:gd name="T16" fmla="*/ 18415 w 42"/>
                              <a:gd name="T17" fmla="*/ 8890 h 17"/>
                              <a:gd name="T18" fmla="*/ 19050 w 42"/>
                              <a:gd name="T19" fmla="*/ 8255 h 17"/>
                              <a:gd name="T20" fmla="*/ 20955 w 42"/>
                              <a:gd name="T21" fmla="*/ 8255 h 17"/>
                              <a:gd name="T22" fmla="*/ 24765 w 42"/>
                              <a:gd name="T23" fmla="*/ 3810 h 17"/>
                              <a:gd name="T24" fmla="*/ 24765 w 42"/>
                              <a:gd name="T25" fmla="*/ 2540 h 17"/>
                              <a:gd name="T26" fmla="*/ 26670 w 42"/>
                              <a:gd name="T27" fmla="*/ 635 h 17"/>
                              <a:gd name="T28" fmla="*/ 26670 w 42"/>
                              <a:gd name="T29" fmla="*/ 0 h 1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2" h="17">
                                <a:moveTo>
                                  <a:pt x="0" y="10"/>
                                </a:moveTo>
                                <a:lnTo>
                                  <a:pt x="3" y="13"/>
                                </a:lnTo>
                                <a:lnTo>
                                  <a:pt x="5" y="13"/>
                                </a:lnTo>
                                <a:lnTo>
                                  <a:pt x="7" y="14"/>
                                </a:lnTo>
                                <a:lnTo>
                                  <a:pt x="9" y="14"/>
                                </a:lnTo>
                                <a:lnTo>
                                  <a:pt x="12" y="17"/>
                                </a:lnTo>
                                <a:lnTo>
                                  <a:pt x="24" y="17"/>
                                </a:lnTo>
                                <a:lnTo>
                                  <a:pt x="26" y="14"/>
                                </a:lnTo>
                                <a:lnTo>
                                  <a:pt x="29" y="14"/>
                                </a:lnTo>
                                <a:lnTo>
                                  <a:pt x="30" y="13"/>
                                </a:lnTo>
                                <a:lnTo>
                                  <a:pt x="33" y="13"/>
                                </a:lnTo>
                                <a:lnTo>
                                  <a:pt x="39" y="6"/>
                                </a:lnTo>
                                <a:lnTo>
                                  <a:pt x="39" y="4"/>
                                </a:lnTo>
                                <a:lnTo>
                                  <a:pt x="42" y="1"/>
                                </a:lnTo>
                                <a:lnTo>
                                  <a:pt x="4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Freeform 231"/>
                        <wps:cNvSpPr>
                          <a:spLocks/>
                        </wps:cNvSpPr>
                        <wps:spPr bwMode="auto">
                          <a:xfrm>
                            <a:off x="1677228" y="342208"/>
                            <a:ext cx="884020" cy="40001"/>
                          </a:xfrm>
                          <a:custGeom>
                            <a:avLst/>
                            <a:gdLst>
                              <a:gd name="T0" fmla="*/ 883920 w 1392"/>
                              <a:gd name="T1" fmla="*/ 40005 h 63"/>
                              <a:gd name="T2" fmla="*/ 704850 w 1392"/>
                              <a:gd name="T3" fmla="*/ 12700 h 63"/>
                              <a:gd name="T4" fmla="*/ 542925 w 1392"/>
                              <a:gd name="T5" fmla="*/ 0 h 63"/>
                              <a:gd name="T6" fmla="*/ 340995 w 1392"/>
                              <a:gd name="T7" fmla="*/ 0 h 63"/>
                              <a:gd name="T8" fmla="*/ 153035 w 1392"/>
                              <a:gd name="T9" fmla="*/ 15240 h 63"/>
                              <a:gd name="T10" fmla="*/ 0 w 1392"/>
                              <a:gd name="T11" fmla="*/ 40005 h 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392" h="63">
                                <a:moveTo>
                                  <a:pt x="1392" y="63"/>
                                </a:moveTo>
                                <a:lnTo>
                                  <a:pt x="1110" y="20"/>
                                </a:lnTo>
                                <a:lnTo>
                                  <a:pt x="855" y="0"/>
                                </a:lnTo>
                                <a:lnTo>
                                  <a:pt x="537" y="0"/>
                                </a:lnTo>
                                <a:lnTo>
                                  <a:pt x="241" y="24"/>
                                </a:lnTo>
                                <a:lnTo>
                                  <a:pt x="0" y="6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3" name="Freeform 232"/>
                        <wps:cNvSpPr>
                          <a:spLocks/>
                        </wps:cNvSpPr>
                        <wps:spPr bwMode="auto">
                          <a:xfrm>
                            <a:off x="1979469" y="44401"/>
                            <a:ext cx="879019" cy="39401"/>
                          </a:xfrm>
                          <a:custGeom>
                            <a:avLst/>
                            <a:gdLst>
                              <a:gd name="T0" fmla="*/ 878840 w 1384"/>
                              <a:gd name="T1" fmla="*/ 39370 h 62"/>
                              <a:gd name="T2" fmla="*/ 699135 w 1384"/>
                              <a:gd name="T3" fmla="*/ 12065 h 62"/>
                              <a:gd name="T4" fmla="*/ 539750 w 1384"/>
                              <a:gd name="T5" fmla="*/ 0 h 62"/>
                              <a:gd name="T6" fmla="*/ 338455 w 1384"/>
                              <a:gd name="T7" fmla="*/ 0 h 62"/>
                              <a:gd name="T8" fmla="*/ 179705 w 1384"/>
                              <a:gd name="T9" fmla="*/ 12065 h 62"/>
                              <a:gd name="T10" fmla="*/ 0 w 1384"/>
                              <a:gd name="T11" fmla="*/ 39370 h 6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384" h="62">
                                <a:moveTo>
                                  <a:pt x="1384" y="62"/>
                                </a:moveTo>
                                <a:lnTo>
                                  <a:pt x="1101" y="19"/>
                                </a:lnTo>
                                <a:lnTo>
                                  <a:pt x="850" y="0"/>
                                </a:lnTo>
                                <a:lnTo>
                                  <a:pt x="533" y="0"/>
                                </a:lnTo>
                                <a:lnTo>
                                  <a:pt x="283" y="19"/>
                                </a:lnTo>
                                <a:lnTo>
                                  <a:pt x="0" y="6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 name="Freeform 233"/>
                        <wps:cNvSpPr>
                          <a:spLocks/>
                        </wps:cNvSpPr>
                        <wps:spPr bwMode="auto">
                          <a:xfrm>
                            <a:off x="1677228" y="374609"/>
                            <a:ext cx="884020" cy="39401"/>
                          </a:xfrm>
                          <a:custGeom>
                            <a:avLst/>
                            <a:gdLst>
                              <a:gd name="T0" fmla="*/ 883920 w 1392"/>
                              <a:gd name="T1" fmla="*/ 39370 h 62"/>
                              <a:gd name="T2" fmla="*/ 704850 w 1392"/>
                              <a:gd name="T3" fmla="*/ 12700 h 62"/>
                              <a:gd name="T4" fmla="*/ 542925 w 1392"/>
                              <a:gd name="T5" fmla="*/ 0 h 62"/>
                              <a:gd name="T6" fmla="*/ 340995 w 1392"/>
                              <a:gd name="T7" fmla="*/ 0 h 62"/>
                              <a:gd name="T8" fmla="*/ 153035 w 1392"/>
                              <a:gd name="T9" fmla="*/ 15240 h 62"/>
                              <a:gd name="T10" fmla="*/ 0 w 1392"/>
                              <a:gd name="T11" fmla="*/ 39370 h 6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392" h="62">
                                <a:moveTo>
                                  <a:pt x="1392" y="62"/>
                                </a:moveTo>
                                <a:lnTo>
                                  <a:pt x="1110" y="20"/>
                                </a:lnTo>
                                <a:lnTo>
                                  <a:pt x="855" y="0"/>
                                </a:lnTo>
                                <a:lnTo>
                                  <a:pt x="537" y="0"/>
                                </a:lnTo>
                                <a:lnTo>
                                  <a:pt x="241" y="24"/>
                                </a:lnTo>
                                <a:lnTo>
                                  <a:pt x="0" y="6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5" name="Freeform 234"/>
                        <wps:cNvSpPr>
                          <a:spLocks/>
                        </wps:cNvSpPr>
                        <wps:spPr bwMode="auto">
                          <a:xfrm>
                            <a:off x="1677228" y="342208"/>
                            <a:ext cx="884020" cy="40001"/>
                          </a:xfrm>
                          <a:custGeom>
                            <a:avLst/>
                            <a:gdLst>
                              <a:gd name="T0" fmla="*/ 883920 w 1392"/>
                              <a:gd name="T1" fmla="*/ 40005 h 63"/>
                              <a:gd name="T2" fmla="*/ 704850 w 1392"/>
                              <a:gd name="T3" fmla="*/ 12700 h 63"/>
                              <a:gd name="T4" fmla="*/ 542925 w 1392"/>
                              <a:gd name="T5" fmla="*/ 0 h 63"/>
                              <a:gd name="T6" fmla="*/ 340995 w 1392"/>
                              <a:gd name="T7" fmla="*/ 0 h 63"/>
                              <a:gd name="T8" fmla="*/ 153035 w 1392"/>
                              <a:gd name="T9" fmla="*/ 15240 h 63"/>
                              <a:gd name="T10" fmla="*/ 0 w 1392"/>
                              <a:gd name="T11" fmla="*/ 40005 h 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392" h="63">
                                <a:moveTo>
                                  <a:pt x="1392" y="63"/>
                                </a:moveTo>
                                <a:lnTo>
                                  <a:pt x="1110" y="20"/>
                                </a:lnTo>
                                <a:lnTo>
                                  <a:pt x="855" y="0"/>
                                </a:lnTo>
                                <a:lnTo>
                                  <a:pt x="537" y="0"/>
                                </a:lnTo>
                                <a:lnTo>
                                  <a:pt x="241" y="24"/>
                                </a:lnTo>
                                <a:lnTo>
                                  <a:pt x="0" y="6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 name="Freeform 235"/>
                        <wps:cNvSpPr>
                          <a:spLocks/>
                        </wps:cNvSpPr>
                        <wps:spPr bwMode="auto">
                          <a:xfrm>
                            <a:off x="1813146" y="285707"/>
                            <a:ext cx="662390" cy="26701"/>
                          </a:xfrm>
                          <a:custGeom>
                            <a:avLst/>
                            <a:gdLst>
                              <a:gd name="T0" fmla="*/ 662305 w 1043"/>
                              <a:gd name="T1" fmla="*/ 19050 h 42"/>
                              <a:gd name="T2" fmla="*/ 352425 w 1043"/>
                              <a:gd name="T3" fmla="*/ 0 h 42"/>
                              <a:gd name="T4" fmla="*/ 0 w 1043"/>
                              <a:gd name="T5" fmla="*/ 26670 h 42"/>
                              <a:gd name="T6" fmla="*/ 0 60000 65536"/>
                              <a:gd name="T7" fmla="*/ 0 60000 65536"/>
                              <a:gd name="T8" fmla="*/ 0 60000 65536"/>
                            </a:gdLst>
                            <a:ahLst/>
                            <a:cxnLst>
                              <a:cxn ang="T6">
                                <a:pos x="T0" y="T1"/>
                              </a:cxn>
                              <a:cxn ang="T7">
                                <a:pos x="T2" y="T3"/>
                              </a:cxn>
                              <a:cxn ang="T8">
                                <a:pos x="T4" y="T5"/>
                              </a:cxn>
                            </a:cxnLst>
                            <a:rect l="0" t="0" r="r" b="b"/>
                            <a:pathLst>
                              <a:path w="1043" h="42">
                                <a:moveTo>
                                  <a:pt x="1043" y="30"/>
                                </a:moveTo>
                                <a:lnTo>
                                  <a:pt x="555" y="0"/>
                                </a:lnTo>
                                <a:lnTo>
                                  <a:pt x="0" y="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7" name="Freeform 236"/>
                        <wps:cNvSpPr>
                          <a:spLocks/>
                        </wps:cNvSpPr>
                        <wps:spPr bwMode="auto">
                          <a:xfrm>
                            <a:off x="1813146" y="245706"/>
                            <a:ext cx="662390" cy="66702"/>
                          </a:xfrm>
                          <a:custGeom>
                            <a:avLst/>
                            <a:gdLst>
                              <a:gd name="T0" fmla="*/ 662305 w 1043"/>
                              <a:gd name="T1" fmla="*/ 59055 h 105"/>
                              <a:gd name="T2" fmla="*/ 530860 w 1043"/>
                              <a:gd name="T3" fmla="*/ 15240 h 105"/>
                              <a:gd name="T4" fmla="*/ 440690 w 1043"/>
                              <a:gd name="T5" fmla="*/ 2540 h 105"/>
                              <a:gd name="T6" fmla="*/ 308610 w 1043"/>
                              <a:gd name="T7" fmla="*/ 0 h 105"/>
                              <a:gd name="T8" fmla="*/ 177800 w 1043"/>
                              <a:gd name="T9" fmla="*/ 14605 h 105"/>
                              <a:gd name="T10" fmla="*/ 40640 w 1043"/>
                              <a:gd name="T11" fmla="*/ 50800 h 105"/>
                              <a:gd name="T12" fmla="*/ 0 w 1043"/>
                              <a:gd name="T13" fmla="*/ 66675 h 10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43" h="105">
                                <a:moveTo>
                                  <a:pt x="1043" y="93"/>
                                </a:moveTo>
                                <a:lnTo>
                                  <a:pt x="836" y="24"/>
                                </a:lnTo>
                                <a:lnTo>
                                  <a:pt x="694" y="4"/>
                                </a:lnTo>
                                <a:lnTo>
                                  <a:pt x="486" y="0"/>
                                </a:lnTo>
                                <a:lnTo>
                                  <a:pt x="280" y="23"/>
                                </a:lnTo>
                                <a:lnTo>
                                  <a:pt x="64" y="80"/>
                                </a:lnTo>
                                <a:lnTo>
                                  <a:pt x="0" y="10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Freeform 237"/>
                        <wps:cNvSpPr>
                          <a:spLocks/>
                        </wps:cNvSpPr>
                        <wps:spPr bwMode="auto">
                          <a:xfrm>
                            <a:off x="1996671" y="63502"/>
                            <a:ext cx="662990" cy="67302"/>
                          </a:xfrm>
                          <a:custGeom>
                            <a:avLst/>
                            <a:gdLst>
                              <a:gd name="T0" fmla="*/ 662940 w 1044"/>
                              <a:gd name="T1" fmla="*/ 59055 h 106"/>
                              <a:gd name="T2" fmla="*/ 532765 w 1044"/>
                              <a:gd name="T3" fmla="*/ 16510 h 106"/>
                              <a:gd name="T4" fmla="*/ 443230 w 1044"/>
                              <a:gd name="T5" fmla="*/ 2540 h 106"/>
                              <a:gd name="T6" fmla="*/ 303530 w 1044"/>
                              <a:gd name="T7" fmla="*/ 0 h 106"/>
                              <a:gd name="T8" fmla="*/ 186690 w 1044"/>
                              <a:gd name="T9" fmla="*/ 9525 h 106"/>
                              <a:gd name="T10" fmla="*/ 78740 w 1044"/>
                              <a:gd name="T11" fmla="*/ 38100 h 106"/>
                              <a:gd name="T12" fmla="*/ 0 w 1044"/>
                              <a:gd name="T13" fmla="*/ 67310 h 10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44" h="106">
                                <a:moveTo>
                                  <a:pt x="1044" y="93"/>
                                </a:moveTo>
                                <a:lnTo>
                                  <a:pt x="839" y="26"/>
                                </a:lnTo>
                                <a:lnTo>
                                  <a:pt x="698" y="4"/>
                                </a:lnTo>
                                <a:lnTo>
                                  <a:pt x="478" y="0"/>
                                </a:lnTo>
                                <a:lnTo>
                                  <a:pt x="294" y="15"/>
                                </a:lnTo>
                                <a:lnTo>
                                  <a:pt x="124" y="60"/>
                                </a:lnTo>
                                <a:lnTo>
                                  <a:pt x="0" y="10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9" name="Line 238"/>
                        <wps:cNvCnPr>
                          <a:cxnSpLocks noChangeShapeType="1"/>
                        </wps:cNvCnPr>
                        <wps:spPr bwMode="auto">
                          <a:xfrm>
                            <a:off x="186025" y="175204"/>
                            <a:ext cx="170073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0" name="Line 239"/>
                        <wps:cNvCnPr>
                          <a:cxnSpLocks noChangeShapeType="1"/>
                        </wps:cNvCnPr>
                        <wps:spPr bwMode="auto">
                          <a:xfrm>
                            <a:off x="4613826" y="224106"/>
                            <a:ext cx="0" cy="90622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1" name="Line 240"/>
                        <wps:cNvCnPr>
                          <a:cxnSpLocks noChangeShapeType="1"/>
                        </wps:cNvCnPr>
                        <wps:spPr bwMode="auto">
                          <a:xfrm flipV="1">
                            <a:off x="1677828" y="85002"/>
                            <a:ext cx="299741" cy="2972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2" name="Line 241"/>
                        <wps:cNvCnPr>
                          <a:cxnSpLocks noChangeShapeType="1"/>
                        </wps:cNvCnPr>
                        <wps:spPr bwMode="auto">
                          <a:xfrm flipV="1">
                            <a:off x="2560647" y="85002"/>
                            <a:ext cx="299741" cy="2972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3" name="Line 242"/>
                        <wps:cNvCnPr>
                          <a:cxnSpLocks noChangeShapeType="1"/>
                        </wps:cNvCnPr>
                        <wps:spPr bwMode="auto">
                          <a:xfrm flipH="1">
                            <a:off x="1200" y="358709"/>
                            <a:ext cx="170013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4" name="Line 243"/>
                        <wps:cNvCnPr>
                          <a:cxnSpLocks noChangeShapeType="1"/>
                        </wps:cNvCnPr>
                        <wps:spPr bwMode="auto">
                          <a:xfrm>
                            <a:off x="2801280" y="175204"/>
                            <a:ext cx="176303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5" name="Line 244"/>
                        <wps:cNvCnPr>
                          <a:cxnSpLocks noChangeShapeType="1"/>
                        </wps:cNvCnPr>
                        <wps:spPr bwMode="auto">
                          <a:xfrm>
                            <a:off x="1677828" y="382209"/>
                            <a:ext cx="0" cy="318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6" name="Line 245"/>
                        <wps:cNvCnPr>
                          <a:cxnSpLocks noChangeShapeType="1"/>
                        </wps:cNvCnPr>
                        <wps:spPr bwMode="auto">
                          <a:xfrm flipV="1">
                            <a:off x="2560647" y="382209"/>
                            <a:ext cx="0" cy="318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7" name="Line 246"/>
                        <wps:cNvCnPr>
                          <a:cxnSpLocks noChangeShapeType="1"/>
                        </wps:cNvCnPr>
                        <wps:spPr bwMode="auto">
                          <a:xfrm>
                            <a:off x="2860388" y="85002"/>
                            <a:ext cx="0" cy="32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8" name="Line 247"/>
                        <wps:cNvCnPr>
                          <a:cxnSpLocks noChangeShapeType="1"/>
                        </wps:cNvCnPr>
                        <wps:spPr bwMode="auto">
                          <a:xfrm flipH="1">
                            <a:off x="2560647" y="117403"/>
                            <a:ext cx="299741" cy="2966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89" name="Line 248"/>
                        <wps:cNvCnPr>
                          <a:cxnSpLocks noChangeShapeType="1"/>
                        </wps:cNvCnPr>
                        <wps:spPr bwMode="auto">
                          <a:xfrm flipV="1">
                            <a:off x="1813146" y="130803"/>
                            <a:ext cx="183525" cy="1816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0" name="Line 249"/>
                        <wps:cNvCnPr>
                          <a:cxnSpLocks noChangeShapeType="1"/>
                        </wps:cNvCnPr>
                        <wps:spPr bwMode="auto">
                          <a:xfrm flipV="1">
                            <a:off x="2475536" y="121203"/>
                            <a:ext cx="184125" cy="1836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1" name="Line 250"/>
                        <wps:cNvCnPr>
                          <a:cxnSpLocks noChangeShapeType="1"/>
                        </wps:cNvCnPr>
                        <wps:spPr bwMode="auto">
                          <a:xfrm>
                            <a:off x="1956065" y="379009"/>
                            <a:ext cx="0" cy="4534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2" name="Line 251"/>
                        <wps:cNvCnPr>
                          <a:cxnSpLocks noChangeShapeType="1"/>
                        </wps:cNvCnPr>
                        <wps:spPr bwMode="auto">
                          <a:xfrm>
                            <a:off x="2004272" y="379009"/>
                            <a:ext cx="0" cy="4534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3" name="Line 252"/>
                        <wps:cNvCnPr>
                          <a:cxnSpLocks noChangeShapeType="1"/>
                        </wps:cNvCnPr>
                        <wps:spPr bwMode="auto">
                          <a:xfrm>
                            <a:off x="2119188" y="541013"/>
                            <a:ext cx="0" cy="4851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4" name="Line 253"/>
                        <wps:cNvCnPr>
                          <a:cxnSpLocks noChangeShapeType="1"/>
                        </wps:cNvCnPr>
                        <wps:spPr bwMode="auto">
                          <a:xfrm flipV="1">
                            <a:off x="2004272" y="374609"/>
                            <a:ext cx="168323" cy="1664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5" name="Line 254"/>
                        <wps:cNvCnPr>
                          <a:cxnSpLocks noChangeShapeType="1"/>
                        </wps:cNvCnPr>
                        <wps:spPr bwMode="auto">
                          <a:xfrm>
                            <a:off x="2004272" y="541013"/>
                            <a:ext cx="11491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6" name="Line 255"/>
                        <wps:cNvCnPr>
                          <a:cxnSpLocks noChangeShapeType="1"/>
                        </wps:cNvCnPr>
                        <wps:spPr bwMode="auto">
                          <a:xfrm flipV="1">
                            <a:off x="2119188" y="427311"/>
                            <a:ext cx="115016" cy="1137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7" name="Line 256"/>
                        <wps:cNvCnPr>
                          <a:cxnSpLocks noChangeShapeType="1"/>
                        </wps:cNvCnPr>
                        <wps:spPr bwMode="auto">
                          <a:xfrm>
                            <a:off x="2234203" y="379009"/>
                            <a:ext cx="0" cy="4534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8" name="Line 257"/>
                        <wps:cNvCnPr>
                          <a:cxnSpLocks noChangeShapeType="1"/>
                        </wps:cNvCnPr>
                        <wps:spPr bwMode="auto">
                          <a:xfrm>
                            <a:off x="2282410" y="379009"/>
                            <a:ext cx="0" cy="4534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99" name="Line 258"/>
                        <wps:cNvCnPr>
                          <a:cxnSpLocks noChangeShapeType="1"/>
                        </wps:cNvCnPr>
                        <wps:spPr bwMode="auto">
                          <a:xfrm>
                            <a:off x="1956065" y="832421"/>
                            <a:ext cx="482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0" name="Line 259"/>
                        <wps:cNvCnPr>
                          <a:cxnSpLocks noChangeShapeType="1"/>
                        </wps:cNvCnPr>
                        <wps:spPr bwMode="auto">
                          <a:xfrm>
                            <a:off x="2004272" y="832421"/>
                            <a:ext cx="0" cy="1937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1" name="Line 260"/>
                        <wps:cNvCnPr>
                          <a:cxnSpLocks noChangeShapeType="1"/>
                        </wps:cNvCnPr>
                        <wps:spPr bwMode="auto">
                          <a:xfrm>
                            <a:off x="2004272" y="1026125"/>
                            <a:ext cx="11491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2" name="Line 261"/>
                        <wps:cNvCnPr>
                          <a:cxnSpLocks noChangeShapeType="1"/>
                        </wps:cNvCnPr>
                        <wps:spPr bwMode="auto">
                          <a:xfrm>
                            <a:off x="2234203" y="832421"/>
                            <a:ext cx="4820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3" name="Line 262"/>
                        <wps:cNvCnPr>
                          <a:cxnSpLocks noChangeShapeType="1"/>
                        </wps:cNvCnPr>
                        <wps:spPr bwMode="auto">
                          <a:xfrm flipV="1">
                            <a:off x="2282410" y="694617"/>
                            <a:ext cx="139119" cy="1378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4" name="Line 263"/>
                        <wps:cNvCnPr>
                          <a:cxnSpLocks noChangeShapeType="1"/>
                        </wps:cNvCnPr>
                        <wps:spPr bwMode="auto">
                          <a:xfrm flipV="1">
                            <a:off x="2421529" y="393010"/>
                            <a:ext cx="0" cy="3016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5" name="Line 264"/>
                        <wps:cNvCnPr>
                          <a:cxnSpLocks noChangeShapeType="1"/>
                        </wps:cNvCnPr>
                        <wps:spPr bwMode="auto">
                          <a:xfrm flipV="1">
                            <a:off x="2119188" y="970224"/>
                            <a:ext cx="57208" cy="55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6" name="Line 265"/>
                        <wps:cNvCnPr>
                          <a:cxnSpLocks noChangeShapeType="1"/>
                        </wps:cNvCnPr>
                        <wps:spPr bwMode="auto">
                          <a:xfrm flipV="1">
                            <a:off x="2176395" y="565114"/>
                            <a:ext cx="0" cy="4051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7" name="Line 266"/>
                        <wps:cNvCnPr>
                          <a:cxnSpLocks noChangeShapeType="1"/>
                        </wps:cNvCnPr>
                        <wps:spPr bwMode="auto">
                          <a:xfrm flipV="1">
                            <a:off x="2176395" y="508613"/>
                            <a:ext cx="57808" cy="56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8" name="Line 267"/>
                        <wps:cNvCnPr>
                          <a:cxnSpLocks noChangeShapeType="1"/>
                        </wps:cNvCnPr>
                        <wps:spPr bwMode="auto">
                          <a:xfrm flipV="1">
                            <a:off x="2506640" y="14600"/>
                            <a:ext cx="29204" cy="311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09" name="Line 268"/>
                        <wps:cNvCnPr>
                          <a:cxnSpLocks noChangeShapeType="1"/>
                        </wps:cNvCnPr>
                        <wps:spPr bwMode="auto">
                          <a:xfrm flipV="1">
                            <a:off x="2591752" y="500312"/>
                            <a:ext cx="59008" cy="578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0" name="Line 269"/>
                        <wps:cNvCnPr>
                          <a:cxnSpLocks noChangeShapeType="1"/>
                        </wps:cNvCnPr>
                        <wps:spPr bwMode="auto">
                          <a:xfrm>
                            <a:off x="2478036" y="558114"/>
                            <a:ext cx="11371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1" name="Line 270"/>
                        <wps:cNvCnPr>
                          <a:cxnSpLocks noChangeShapeType="1"/>
                        </wps:cNvCnPr>
                        <wps:spPr bwMode="auto">
                          <a:xfrm flipV="1">
                            <a:off x="2613355" y="14600"/>
                            <a:ext cx="37405" cy="368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2" name="Line 271"/>
                        <wps:cNvCnPr>
                          <a:cxnSpLocks noChangeShapeType="1"/>
                        </wps:cNvCnPr>
                        <wps:spPr bwMode="auto">
                          <a:xfrm flipV="1">
                            <a:off x="2591752" y="382909"/>
                            <a:ext cx="0" cy="1752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3" name="Line 272"/>
                        <wps:cNvCnPr>
                          <a:cxnSpLocks noChangeShapeType="1"/>
                        </wps:cNvCnPr>
                        <wps:spPr bwMode="auto">
                          <a:xfrm>
                            <a:off x="2650760" y="14600"/>
                            <a:ext cx="0" cy="406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4" name="Line 273"/>
                        <wps:cNvCnPr>
                          <a:cxnSpLocks noChangeShapeType="1"/>
                        </wps:cNvCnPr>
                        <wps:spPr bwMode="auto">
                          <a:xfrm flipH="1">
                            <a:off x="2535844" y="14600"/>
                            <a:ext cx="11491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5" name="Line 274"/>
                        <wps:cNvCnPr>
                          <a:cxnSpLocks noChangeShapeType="1"/>
                        </wps:cNvCnPr>
                        <wps:spPr bwMode="auto">
                          <a:xfrm>
                            <a:off x="2650760" y="358709"/>
                            <a:ext cx="0" cy="1416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6" name="Line 275"/>
                        <wps:cNvCnPr>
                          <a:cxnSpLocks noChangeShapeType="1"/>
                        </wps:cNvCnPr>
                        <wps:spPr bwMode="auto">
                          <a:xfrm>
                            <a:off x="2478036" y="400610"/>
                            <a:ext cx="0" cy="1575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7" name="Line 276"/>
                        <wps:cNvCnPr>
                          <a:cxnSpLocks noChangeShapeType="1"/>
                        </wps:cNvCnPr>
                        <wps:spPr bwMode="auto">
                          <a:xfrm>
                            <a:off x="2351019" y="687717"/>
                            <a:ext cx="694194" cy="68701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8" name="Line 277"/>
                        <wps:cNvCnPr>
                          <a:cxnSpLocks noChangeShapeType="1"/>
                        </wps:cNvCnPr>
                        <wps:spPr bwMode="auto">
                          <a:xfrm flipH="1">
                            <a:off x="671191" y="374609"/>
                            <a:ext cx="1387088" cy="137293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19" name="Rectangle 280"/>
                        <wps:cNvSpPr>
                          <a:spLocks noChangeArrowheads="1"/>
                        </wps:cNvSpPr>
                        <wps:spPr bwMode="auto">
                          <a:xfrm rot="10800000" flipV="1">
                            <a:off x="1979369" y="2413660"/>
                            <a:ext cx="3037012" cy="304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671B" w14:textId="77777777" w:rsidR="004F4CD8" w:rsidRPr="00166A02" w:rsidRDefault="004F4CD8" w:rsidP="00324D48">
                              <w:pPr>
                                <w:rPr>
                                  <w:sz w:val="16"/>
                                  <w:szCs w:val="16"/>
                                  <w:u w:val="single"/>
                                </w:rPr>
                              </w:pPr>
                              <w:r>
                                <w:rPr>
                                  <w:sz w:val="16"/>
                                  <w:szCs w:val="16"/>
                                </w:rPr>
                                <w:t>F = 10 ± 0.1 N</w:t>
                              </w:r>
                              <w:r>
                                <w:rPr>
                                  <w:b/>
                                  <w:sz w:val="16"/>
                                  <w:szCs w:val="16"/>
                                </w:rPr>
                                <w:t xml:space="preserve">, </w:t>
                              </w:r>
                              <w:r>
                                <w:rPr>
                                  <w:sz w:val="16"/>
                                  <w:szCs w:val="16"/>
                                </w:rPr>
                                <w:t>can be increased up to maximum F = 60 ± 0.5 N (see table 8, paragraph 7.2.5.2.6.2.)</w:t>
                              </w:r>
                            </w:p>
                          </w:txbxContent>
                        </wps:txbx>
                        <wps:bodyPr rot="0" vert="horz" wrap="square" lIns="0" tIns="0" rIns="0" bIns="0" anchor="t" anchorCtr="0" upright="1">
                          <a:spAutoFit/>
                        </wps:bodyPr>
                      </wps:wsp>
                      <wps:wsp>
                        <wps:cNvPr id="1720" name="Line 286"/>
                        <wps:cNvCnPr>
                          <a:cxnSpLocks noChangeShapeType="1"/>
                        </wps:cNvCnPr>
                        <wps:spPr bwMode="auto">
                          <a:xfrm flipV="1">
                            <a:off x="4207371" y="357509"/>
                            <a:ext cx="139119" cy="1378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1" name="Line 287"/>
                        <wps:cNvCnPr>
                          <a:cxnSpLocks noChangeShapeType="1"/>
                        </wps:cNvCnPr>
                        <wps:spPr bwMode="auto">
                          <a:xfrm flipV="1">
                            <a:off x="4528714" y="93302"/>
                            <a:ext cx="85112" cy="819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2" name="Line 288"/>
                        <wps:cNvCnPr>
                          <a:cxnSpLocks noChangeShapeType="1"/>
                        </wps:cNvCnPr>
                        <wps:spPr bwMode="auto">
                          <a:xfrm flipV="1">
                            <a:off x="4275380" y="412110"/>
                            <a:ext cx="152421" cy="1511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23" name="Rectangle 290"/>
                        <wps:cNvSpPr>
                          <a:spLocks noChangeArrowheads="1"/>
                        </wps:cNvSpPr>
                        <wps:spPr bwMode="auto">
                          <a:xfrm>
                            <a:off x="267936" y="620315"/>
                            <a:ext cx="911324" cy="304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788F6" w14:textId="77777777" w:rsidR="004F4CD8" w:rsidRDefault="004F4CD8" w:rsidP="00324D48">
                              <w:pPr>
                                <w:rPr>
                                  <w:bCs/>
                                  <w:color w:val="000000"/>
                                  <w:sz w:val="18"/>
                                  <w:szCs w:val="18"/>
                                  <w:lang w:val="en-US"/>
                                </w:rPr>
                              </w:pPr>
                              <w:r>
                                <w:rPr>
                                  <w:bCs/>
                                  <w:color w:val="000000"/>
                                  <w:sz w:val="18"/>
                                  <w:szCs w:val="18"/>
                                  <w:lang w:val="en-US"/>
                                </w:rPr>
                                <w:t>Total travel:</w:t>
                              </w:r>
                            </w:p>
                            <w:p w14:paraId="000E171E" w14:textId="77777777" w:rsidR="004F4CD8" w:rsidRDefault="004F4CD8" w:rsidP="00324D48">
                              <w:r>
                                <w:rPr>
                                  <w:bCs/>
                                  <w:color w:val="000000"/>
                                  <w:sz w:val="18"/>
                                  <w:szCs w:val="18"/>
                                  <w:lang w:val="en-US"/>
                                </w:rPr>
                                <w:t xml:space="preserve">300 </w:t>
                              </w:r>
                              <w:r>
                                <w:rPr>
                                  <w:bCs/>
                                  <w:color w:val="000000"/>
                                  <w:sz w:val="18"/>
                                  <w:szCs w:val="18"/>
                                  <w:lang w:val="en-US"/>
                                </w:rPr>
                                <w:sym w:font="Symbol" w:char="F0B1"/>
                              </w:r>
                              <w:r>
                                <w:rPr>
                                  <w:bCs/>
                                  <w:color w:val="000000"/>
                                  <w:sz w:val="18"/>
                                  <w:szCs w:val="18"/>
                                  <w:lang w:val="en-US"/>
                                </w:rPr>
                                <w:t xml:space="preserve"> 20 mm</w:t>
                              </w:r>
                            </w:p>
                          </w:txbxContent>
                        </wps:txbx>
                        <wps:bodyPr rot="0" vert="horz" wrap="square" lIns="0" tIns="0" rIns="0" bIns="0" anchor="t" anchorCtr="0" upright="1">
                          <a:spAutoFit/>
                        </wps:bodyPr>
                      </wps:wsp>
                      <wps:wsp>
                        <wps:cNvPr id="1724" name="Rectangle 293"/>
                        <wps:cNvSpPr>
                          <a:spLocks noChangeArrowheads="1"/>
                        </wps:cNvSpPr>
                        <wps:spPr bwMode="auto">
                          <a:xfrm>
                            <a:off x="720798" y="822920"/>
                            <a:ext cx="32404" cy="15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B824D" w14:textId="77777777" w:rsidR="004F4CD8" w:rsidRDefault="004F4CD8" w:rsidP="00324D48">
                              <w:r>
                                <w:rPr>
                                  <w:rFonts w:ascii="Helvetica" w:hAnsi="Helvetica" w:cs="Helvetica"/>
                                  <w:b/>
                                  <w:bCs/>
                                  <w:color w:val="000000"/>
                                  <w:sz w:val="18"/>
                                  <w:szCs w:val="18"/>
                                  <w:lang w:val="en-US"/>
                                </w:rPr>
                                <w:t xml:space="preserve"> </w:t>
                              </w:r>
                            </w:p>
                          </w:txbxContent>
                        </wps:txbx>
                        <wps:bodyPr rot="0" vert="horz" wrap="none" lIns="0" tIns="0" rIns="0" bIns="0" anchor="t" anchorCtr="0" upright="1">
                          <a:spAutoFit/>
                        </wps:bodyPr>
                      </wps:wsp>
                      <wps:wsp>
                        <wps:cNvPr id="1725" name="Rectangle 296"/>
                        <wps:cNvSpPr>
                          <a:spLocks noChangeArrowheads="1"/>
                        </wps:cNvSpPr>
                        <wps:spPr bwMode="auto">
                          <a:xfrm>
                            <a:off x="307342" y="1727843"/>
                            <a:ext cx="666790" cy="15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A6895" w14:textId="77777777" w:rsidR="004F4CD8" w:rsidRDefault="004F4CD8" w:rsidP="00324D48">
                              <w:r>
                                <w:rPr>
                                  <w:bCs/>
                                  <w:color w:val="000000"/>
                                  <w:sz w:val="18"/>
                                  <w:szCs w:val="18"/>
                                  <w:lang w:val="en-US"/>
                                </w:rPr>
                                <w:t>Support</w:t>
                              </w:r>
                            </w:p>
                          </w:txbxContent>
                        </wps:txbx>
                        <wps:bodyPr rot="0" vert="horz" wrap="square" lIns="0" tIns="0" rIns="0" bIns="0" anchor="t" anchorCtr="0" upright="1">
                          <a:spAutoFit/>
                        </wps:bodyPr>
                      </wps:wsp>
                      <wps:wsp>
                        <wps:cNvPr id="1726" name="Rectangle 297"/>
                        <wps:cNvSpPr>
                          <a:spLocks noChangeArrowheads="1"/>
                        </wps:cNvSpPr>
                        <wps:spPr bwMode="auto">
                          <a:xfrm>
                            <a:off x="2234203" y="1369234"/>
                            <a:ext cx="1667726" cy="31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818A6" w14:textId="77777777" w:rsidR="004F4CD8" w:rsidRDefault="004F4CD8" w:rsidP="00324D48">
                              <w:pPr>
                                <w:rPr>
                                  <w:lang w:val="fr-CH"/>
                                </w:rPr>
                              </w:pPr>
                              <w:r>
                                <w:rPr>
                                  <w:lang w:val="fr-CH"/>
                                </w:rPr>
                                <w:t xml:space="preserve">Protective strap for </w:t>
                              </w:r>
                              <w:r w:rsidRPr="000F1A9A">
                                <w:t>inner</w:t>
                              </w:r>
                              <w:r>
                                <w:rPr>
                                  <w:lang w:val="fr-CH"/>
                                </w:rPr>
                                <w:t xml:space="preserve"> bar </w:t>
                              </w:r>
                            </w:p>
                          </w:txbxContent>
                        </wps:txbx>
                        <wps:bodyPr rot="0" vert="horz" wrap="square" lIns="0" tIns="0" rIns="0" bIns="0" anchor="t" anchorCtr="0" upright="1">
                          <a:noAutofit/>
                        </wps:bodyPr>
                      </wps:wsp>
                      <wps:wsp>
                        <wps:cNvPr id="1727" name="Rectangle 302"/>
                        <wps:cNvSpPr>
                          <a:spLocks noChangeArrowheads="1"/>
                        </wps:cNvSpPr>
                        <wps:spPr bwMode="auto">
                          <a:xfrm>
                            <a:off x="81911" y="2566064"/>
                            <a:ext cx="828712" cy="15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BB90" w14:textId="77777777" w:rsidR="004F4CD8" w:rsidRDefault="004F4CD8" w:rsidP="00324D48">
                              <w:r>
                                <w:rPr>
                                  <w:bCs/>
                                  <w:color w:val="000000"/>
                                  <w:sz w:val="18"/>
                                  <w:szCs w:val="18"/>
                                  <w:lang w:val="en-US"/>
                                </w:rPr>
                                <w:t>Example a</w:t>
                              </w:r>
                            </w:p>
                          </w:txbxContent>
                        </wps:txbx>
                        <wps:bodyPr rot="0" vert="horz" wrap="square" lIns="0" tIns="0" rIns="0" bIns="0" anchor="t" anchorCtr="0" upright="1">
                          <a:spAutoFit/>
                        </wps:bodyPr>
                      </wps:wsp>
                    </wpc:wpc>
                  </a:graphicData>
                </a:graphic>
              </wp:inline>
            </w:drawing>
          </mc:Choice>
          <mc:Fallback>
            <w:pict>
              <v:group w14:anchorId="627D493F" id="Canvas 1728" o:spid="_x0000_s1097" editas="canvas" style="width:397.55pt;height:254.4pt;mso-position-horizontal-relative:char;mso-position-vertical-relative:line" coordsize="50488,3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">
                <v:shape id="_x0000_s1098" type="#_x0000_t75" style="position:absolute;width:50488;height:32308;visibility:visible;mso-wrap-style:square">
                  <v:fill o:detectmouseclick="t"/>
                  <v:path o:connecttype="none"/>
                </v:shape>
                <v:line id="Line 156" o:spid="_x0000_s1099" style="position:absolute;flip:x;visibility:visible;mso-wrap-style:square" from="26158,3587" to="43788,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" strokeweight="0"/>
                <v:line id="Line 157" o:spid="_x0000_s1100" style="position:absolute;flip:y;visibility:visible;mso-wrap-style:square" from="12,1752" to="1860,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" strokeweight="0">
                  <v:stroke dashstyle="1 1"/>
                </v:line>
                <v:shape id="Freeform 158" o:spid="_x0000_s1101" style="position:absolute;left:41921;top:4813;width:984;height:971;visibility:visible;mso-wrap-style:square;v-text-anchor:top" coordsize="1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" path="m155,77r-1,11l151,99r-4,11l141,120r-7,8l125,136r-9,7l106,148r-12,3l83,153r-12,l60,151,49,148,39,143,29,136r-8,-8l14,120,8,110,3,99,1,88,,77,1,65,3,54,8,44,14,34r7,-9l29,18,39,11,49,6,60,2,71,,83,,94,2r12,4l116,11r9,7l134,25r7,9l147,44r4,10l154,65r1,12xe" filled="f" strokeweight="0">
                  <v:path arrowok="t" o:connecttype="custom" o:connectlocs="62492255,31031388;62089079,35464443;60879552,39897498;59266848,44330554;56847793,48360604;54025562,51584644;50396980,54808684;46768397,57629720;42736639,59644745;37898529,60853760;33463595,61659770;28625485,61659770;24190550,60853760;19755616,59644745;15723858,57629720;11692099,54808684;8466693,51584644;5644462,48360604;3225407,44330554;1209528,39897498;403176,35464443;0,31031388;403176,26195327;1209528,21762272;3225407,17732221;5644462,13702171;8466693,10075126;11692099,7254091;15723858,4433055;19755616,2418030;24190550,806010;28625485,0;33463595,0;37898529,806010;42736639,2418030;46768397,4433055;50396980,7254091;54025562,10075126;56847793,13702171;59266848,17732221;60879552,21762272;62089079,26195327;62492255,31031388" o:connectangles="0,0,0,0,0,0,0,0,0,0,0,0,0,0,0,0,0,0,0,0,0,0,0,0,0,0,0,0,0,0,0,0,0,0,0,0,0,0,0,0,0,0,0"/>
                </v:shape>
                <v:shape id="Freeform 159" o:spid="_x0000_s1102" style="position:absolute;left:46138;top:806;width:794;height:825;visibility:visible;mso-wrap-style:square;v-text-anchor:top" coordsize="12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" path="m104,130l125,98r,-40l102,20,63,,22,5,,22e" filled="f" strokeweight="0">
                  <v:path arrowok="t" o:connecttype="custom" o:connectlocs="41954420,52388770;50425985,39493073;50425985,23373451;41147604,8059811;25414696,0;8874973,2014953;0,8865792" o:connectangles="0,0,0,0,0,0,0"/>
                </v:shape>
                <v:line id="Line 160" o:spid="_x0000_s1103" style="position:absolute;visibility:visible;mso-wrap-style:square" from="44278,4070" to="44278,1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" strokeweight="0"/>
                <v:line id="Line 161" o:spid="_x0000_s1104" style="position:absolute;flip:x;visibility:visible;mso-wrap-style:square" from="41591,5302" to="43248,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" strokeweight="0"/>
                <v:line id="Line 162" o:spid="_x0000_s1105" style="position:absolute;flip:y;visibility:visible;mso-wrap-style:square" from="42410,4489" to="42410,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" strokeweight="0"/>
                <v:line id="Line 163" o:spid="_x0000_s1106" style="position:absolute;flip:y;visibility:visible;mso-wrap-style:square" from="46138,1631" to="46811,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" strokeweight="0"/>
                <v:line id="Line 164" o:spid="_x0000_s1107" style="position:absolute;flip:y;visibility:visible;mso-wrap-style:square" from="41502,25" to="47738,6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" strokeweight="0">
                  <v:stroke dashstyle="3 1 1 1"/>
                </v:line>
                <v:shape id="Freeform 165" o:spid="_x0000_s1108" style="position:absolute;left:45383;top:16560;width:57;height:19;visibility:visible;mso-wrap-style:square;v-text-anchor:top" coordsize="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" path="m9,3l7,,,e" filled="f" strokeweight="0">
                  <v:path arrowok="t" o:connecttype="custom" o:connectlocs="3620135,1206500;2815661,0;0,0" o:connectangles="0,0,0"/>
                </v:shape>
                <v:shape id="Freeform 166" o:spid="_x0000_s1109" style="position:absolute;left:45287;top:16548;width:96;height:57;visibility:visible;mso-wrap-style:square;v-text-anchor:top" coordsize="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" path="m15,l13,,11,2,9,2,6,5,5,5r,1l2,6,,9e" filled="f" strokeweight="0">
                  <v:path arrowok="t" o:connecttype="custom" o:connectlocs="6096635,0;5283750,0;4470866,804333;3657981,804333;2438654,2010833;2032212,2010833;2032212,2413000;812885,2413000;0,3619500" o:connectangles="0,0,0,0,0,0,0,0,0"/>
                </v:shape>
                <v:shape id="Freeform 167" o:spid="_x0000_s1110" style="position:absolute;left:45237;top:16605;width:63;height:82;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" path="m10,l4,6r,2l2,8r,2l,13e" filled="f" strokeweight="0">
                  <v:path arrowok="t" o:connecttype="custom" o:connectlocs="4001135,0;1600454,2403231;1600454,3204308;800227,3204308;800227,4005385;0,5207000" o:connectangles="0,0,0,0,0,0"/>
                </v:shape>
                <v:shape id="Freeform 168" o:spid="_x0000_s1111" style="position:absolute;left:45167;top:16687;width:51;height:89;visibility:visible;mso-wrap-style:square;v-text-anchor:top" coordsize="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" path="m8,r,1l2,8r,2l,12r,2e" filled="f" strokeweight="0">
                  <v:path arrowok="t" o:connecttype="custom" o:connectlocs="3239135,0;3239135,403679;809784,3229429;809784,4036786;0,4844143;0,5651500" o:connectangles="0,0,0,0,0,0"/>
                </v:shape>
                <v:shape id="Freeform 169" o:spid="_x0000_s1112" style="position:absolute;left:45135;top:16776;width:32;height:108;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" path="m5,r,3l3,4r,5l,9r,8e" filled="f" strokeweight="0">
                  <v:path arrowok="t" o:connecttype="custom" o:connectlocs="2032000,0;2032000,1210235;1219200,1613647;1219200,3630706;0,3630706;0,6858000" o:connectangles="0,0,0,0,0,0"/>
                </v:shape>
                <v:line id="Line 170" o:spid="_x0000_s1113" style="position:absolute;visibility:visible;mso-wrap-style:square" from="45135,16903" to="45135,16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" strokeweight="0"/>
                <v:shape id="Freeform 171" o:spid="_x0000_s1114" style="position:absolute;left:45129;top:16979;width:38;height:115;visibility:visible;mso-wrap-style:square;v-text-anchor:top" coordsize="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" path="m,l,2,1,5r,6l4,13r,2l6,18e" filled="f" strokeweight="0">
                  <v:path arrowok="t" o:connecttype="custom" o:connectlocs="0,0;0,811389;402273,2028472;402273,4462639;1609090,5274028;1609090,6085417;2413635,7302500" o:connectangles="0,0,0,0,0,0,0"/>
                </v:shape>
                <v:line id="Line 172" o:spid="_x0000_s1115" style="position:absolute;visibility:visible;mso-wrap-style:square" from="45167,17062" to="45218,1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" strokeweight="0"/>
                <v:line id="Line 173" o:spid="_x0000_s1116" style="position:absolute;visibility:visible;mso-wrap-style:square" from="45218,17119" to="45275,1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" strokeweight="0"/>
                <v:shape id="Freeform 174" o:spid="_x0000_s1117" style="position:absolute;left:45275;top:17062;width:70;height:38;visibility:visible;mso-wrap-style:square;v-text-anchor:top" coordsize="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" path="m,6r4,l7,5r1,l8,2r3,l11,e" filled="f" strokeweight="0">
                  <v:path arrowok="t" o:connecttype="custom" o:connectlocs="0,2413000;1616595,2413000;2829040,2010833;3233189,2010833;3233189,804333;4445635,804333;4445635,0" o:connectangles="0,0,0,0,0,0,0"/>
                </v:shape>
                <v:shape id="Freeform 175" o:spid="_x0000_s1118" style="position:absolute;left:45357;top:17011;width:51;height:6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" path="m,10l,8r2,l2,6r2,l7,4,7,1r1,l8,e" filled="f" strokeweight="0">
                  <v:path arrowok="t" o:connecttype="custom" o:connectlocs="0,4064000;0,3251200;809784,3251200;809784,2438400;1619568,2438400;2834243,1625600;2834243,406400;3239135,406400;3239135,0" o:connectangles="0,0,0,0,0,0,0,0,0"/>
                </v:shape>
                <v:shape id="Freeform 176" o:spid="_x0000_s1119" style="position:absolute;left:45427;top:16903;width:51;height:108;visibility:visible;mso-wrap-style:square;v-text-anchor:top" coordsize="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" path="m,17l,14,2,12r,-2l6,6,6,4,8,1,8,e" filled="f" strokeweight="0">
                  <v:path arrowok="t" o:connecttype="custom" o:connectlocs="0,6858000;0,5647765;809784,4840941;809784,4034118;2429351,2420471;2429351,1613647;3239135,403412;3239135,0" o:connectangles="0,0,0,0,0,0,0,0"/>
                </v:shape>
                <v:shape id="Freeform 177" o:spid="_x0000_s1120" style="position:absolute;left:45478;top:16795;width:32;height:108;visibility:visible;mso-wrap-style:square;v-text-anchor:top" coordsize="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" path="m,17l,14,2,12,2,8r3,l5,e" filled="f" strokeweight="0">
                  <v:path arrowok="t" o:connecttype="custom" o:connectlocs="0,6858000;0,5647765;812800,4840941;812800,3227294;2032000,3227294;2032000,0" o:connectangles="0,0,0,0,0,0"/>
                </v:shape>
                <v:shape id="Freeform 178" o:spid="_x0000_s1121" style="position:absolute;left:45491;top:16694;width:19;height:101;visibility:visible;mso-wrap-style:square;v-text-anchor:top" coordsize="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" path="m,16l,13r3,l3,e" filled="f" strokeweight="0">
                  <v:path arrowok="t" o:connecttype="custom" o:connectlocs="0,6413500;0,5210969;1206500,5210969;1206500,0" o:connectangles="0,0,0,0"/>
                </v:shape>
                <v:shape id="Freeform 179" o:spid="_x0000_s1122" style="position:absolute;left:45478;top:16605;width:32;height:89;visibility:visible;mso-wrap-style:square;v-text-anchor:top" coordsize="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" path="m5,14l5,8,2,8,2,4,,1,,e" filled="f" strokeweight="0">
                  <v:path arrowok="t" o:connecttype="custom" o:connectlocs="2032000,5651500;2032000,3229429;812800,3229429;812800,1614714;0,403679;0,0" o:connectangles="0,0,0,0,0,0"/>
                </v:shape>
                <v:shape id="Freeform 180" o:spid="_x0000_s1123" style="position:absolute;left:45440;top:16579;width:38;height:32;visibility:visible;mso-wrap-style:square;v-text-anchor:top" coordsize="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" path="m6,5l6,4,2,,,e" filled="f" strokeweight="0">
                  <v:path arrowok="t" o:connecttype="custom" o:connectlocs="2413635,2032000;2413635,1625600;804545,0;0,0" o:connectangles="0,0,0,0"/>
                </v:shape>
                <v:shape id="Freeform 181" o:spid="_x0000_s1124" style="position:absolute;left:46881;top:17951;width:216;height:273;visibility:visible;mso-wrap-style:square;v-text-anchor:top" coordsize="3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" path="m34,43r,-3l32,40r,-4l30,34r,-2l25,27r,-1l24,23r,-2l21,21r,-2l19,17r-2,l17,15,11,9,8,9,8,6,4,2,2,2,2,,,e" filled="f" strokeweight="0">
                  <v:path arrowok="t" o:connecttype="custom" o:connectlocs="13717905,17336135;13717905,16126637;12910969,16126637;12910969,14513973;12104034,13707642;12104034,12901310;10086695,10885480;10086695,10482314;9683227,9272816;9683227,8466485;8472824,8466485;8472824,7660153;7665888,6853821;6858953,6853821;6858953,6047489;4438146,3628493;3227742,3628493;3227742,2418996;1613871,806332;806936,806332;806936,0;0,0" o:connectangles="0,0,0,0,0,0,0,0,0,0,0,0,0,0,0,0,0,0,0,0,0,0"/>
                </v:shape>
                <v:shape id="Freeform 182" o:spid="_x0000_s1125" style="position:absolute;left:46348;top:17792;width:521;height:159;visibility:visible;mso-wrap-style:square;v-text-anchor:top" coordsize="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" path="m82,25l79,23r-4,l71,18r-2,l65,14r-5,l58,12r-2,l54,10r-5,l47,8r-2,l43,5r-4,l35,4r-7,l26,1,15,1,13,,,e" filled="f" strokeweight="0">
                  <v:path arrowok="t" o:connecttype="custom" o:connectlocs="33087945,10096500;31877410,9288780;30263364,9288780;28649318,7269480;27842295,7269480;26228249,5654040;24210691,5654040;23403668,4846320;22596645,4846320;21789622,4038600;19772065,4038600;18965042,3230880;18158019,3230880;17350996,2019300;15736949,2019300;14122903,1615440;11298323,1615440;10491300,403860;6052673,403860;5245650,0;0,0" o:connectangles="0,0,0,0,0,0,0,0,0,0,0,0,0,0,0,0,0,0,0,0,0"/>
                </v:shape>
                <v:shape id="Freeform 183" o:spid="_x0000_s1126" style="position:absolute;left:45751;top:17773;width:597;height:26;visibility:visible;mso-wrap-style:square;v-text-anchor:top" coordsize="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" path="m94,3l77,3,74,,45,,43,3,15,3,13,4,,4e" filled="f" strokeweight="0">
                  <v:path arrowok="t" o:connecttype="custom" o:connectlocs="37914580,1238250;31057688,1238250;29847648,0;18150597,0;17343904,1238250;6050199,1238250;5243506,1651000;0,1651000" o:connectangles="0,0,0,0,0,0,0,0"/>
                </v:shape>
                <v:shape id="Freeform 184" o:spid="_x0000_s1127" style="position:absolute;left:45046;top:17792;width:718;height:197;visibility:visible;mso-wrap-style:square;v-text-anchor:top" coordsize="1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" path="m113,r-4,l105,1,94,1,92,4r-9,l81,5r-4,l73,8r-7,l62,10r-2,l56,12r-3,l49,14r-5,l43,17r-5,l34,18r-2,l27,21r-1,l21,23r-4,2l14,25r-4,2l6,29r-2,l,31e" filled="f" strokeweight="0">
                  <v:path arrowok="t" o:connecttype="custom" o:connectlocs="45599350,0;43985214,0;42371077,403532;37932203,403532;37125135,1614129;33493328,1614129;32686260,2017661;31072123,2017661;29457987,3228258;26633249,3228258;25019112,4035323;24212044,4035323;22597908,4842387;21387306,4842387;19773169,5649452;17755499,5649452;17351965,6860048;15334295,6860048;13720158,7263581;12913090,7263581;10895420,8474177;10491886,8474177;8474215,9281242;6860079,10088306;5649477,10088306;4035341,10895371;2421204,11702435;1614136,11702435;0,12509500" o:connectangles="0,0,0,0,0,0,0,0,0,0,0,0,0,0,0,0,0,0,0,0,0,0,0,0,0,0,0,0,0"/>
                </v:shape>
                <v:shape id="Freeform 185" o:spid="_x0000_s1128" style="position:absolute;left:44398;top:17989;width:648;height:349;visibility:visible;mso-wrap-style:square;v-text-anchor:top" coordsize="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" path="m102,l97,3r-2,l91,4,89,7r-4,l82,9r-4,2l76,11r-4,2l69,15r-4,2l63,17r-4,3l56,21r-4,3l50,24r-4,2l43,28r-4,2l35,34r-5,3l29,37r-5,1l22,41r-5,2l13,47,9,50,7,51,3,54,,55e" filled="f" strokeweight="0">
                  <v:path arrowok="t" o:connecttype="custom" o:connectlocs="41153715,0;39136376,1208844;38329440,1208844;36715569,1611792;35908634,2820635;34294763,2820635;33084359,3626531;31470488,4432427;30663552,4432427;29049681,5238323;27839278,6044219;26225407,6850114;25418471,6850114;23804600,8058958;22594196,8461906;20980325,9670750;20173390,9670750;18559519,10476646;17349115,11282541;15735244,12088437;14121373,13700229;12104034,14909073;11700566,14909073;9683227,15312021;8876291,16520864;6858953,17326760;5245081,18938552;3631210,20147395;2824275,20550343;1210403,21759187;0,22162135" o:connectangles="0,0,0,0,0,0,0,0,0,0,0,0,0,0,0,0,0,0,0,0,0,0,0,0,0,0,0,0,0,0,0"/>
                </v:shape>
                <v:shape id="Freeform 186" o:spid="_x0000_s1129" style="position:absolute;left:43959;top:18338;width:439;height:419;visibility:visible;mso-wrap-style:square;v-text-anchor:top" coordsize="6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" path="m69,l65,3r-9,9l52,13r-2,l42,22r-3,l37,24r,2l35,26r-9,9l26,37r-1,l20,41r,2l13,50r-1,4l9,56,7,60,3,63,,66e" filled="f" strokeweight="0">
                  <v:path arrowok="t" o:connecttype="custom" o:connectlocs="27816810,0;26204241,1209415;22575962,4837661;20963393,5240799;20157109,5240799;16931971,8869045;15722545,8869045;14916260,9675322;14916260,10481599;14109976,10481599;10481697,14109844;10481697,14916121;10078554,14916121;8062843,16528675;8062843,17334952;5240848,20156920;4837706,21769474;3628280,22575751;2821995,24188305;1209427,25397720;0,26607135" o:connectangles="0,0,0,0,0,0,0,0,0,0,0,0,0,0,0,0,0,0,0,0,0"/>
                </v:shape>
                <v:shape id="Freeform 187" o:spid="_x0000_s1130" style="position:absolute;left:43718;top:18757;width:241;height:470;visibility:visible;mso-wrap-style:square;v-text-anchor:top" coordsize="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" path="m38,l37,2r,2l30,10r,3l26,17r,2l21,23r,3l20,27r,3l15,34r,2l13,40r,3l11,44r,3l8,49r,2l7,53r,4l4,60r,4l2,66r,4l,73r,1e" filled="f" strokeweight="0">
                  <v:path arrowok="t" o:connecttype="custom" o:connectlocs="15305405,0;14902631,806639;14902631,1613278;12083214,4033194;12083214,5243152;10472119,6856430;10472119,7663068;8458250,9276346;8458250,10486304;8055476,10889624;8055476,12099582;6041607,13712859;6041607,14519498;5236060,16132776;5236060,17342734;4430512,17746053;4430512,18956011;3222191,19762650;3222191,20569289;2819417,21375928;2819417,22989205;1611095,24199164;1611095,25812441;805548,26619080;805548,28232357;0,29442316;0,29845635" o:connectangles="0,0,0,0,0,0,0,0,0,0,0,0,0,0,0,0,0,0,0,0,0,0,0,0,0,0,0"/>
                </v:shape>
                <v:shape id="Freeform 188" o:spid="_x0000_s1131" style="position:absolute;left:43705;top:19227;width:38;height:369;visibility:visible;mso-wrap-style:square;v-text-anchor:top" coordsize="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" path="m4,r,3l2,5r,6l,13,,37r2,2l2,47r2,3l4,54r2,2l6,58e" filled="f" strokeweight="0">
                  <v:path arrowok="t" o:connecttype="custom" o:connectlocs="1609090,0;1609090,1212007;804545,2020012;804545,4444026;0,5252030;0,14948086;804545,15756091;804545,18988109;1609090,20200116;1609090,21816126;2413635,22624130;2413635,23432135" o:connectangles="0,0,0,0,0,0,0,0,0,0,0,0"/>
                </v:shape>
                <v:shape id="Freeform 189" o:spid="_x0000_s1132" style="position:absolute;left:43743;top:19596;width:235;height:254;visibility:visible;mso-wrap-style:square;v-text-anchor:top" coordsize="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" path="m,l,2r3,l3,5,4,6r,3l7,11r,2l9,13r,2l13,19r,3l24,32r2,l26,34r2,l28,36r2,l33,39r1,l34,40r3,e" filled="f" strokeweight="0">
                  <v:path arrowok="t" o:connecttype="custom" o:connectlocs="0,0;0,806482;1210087,806482;1210087,2016204;1613449,2419445;1613449,3629168;2823536,4435650;2823536,5242131;3630261,5242131;3630261,6048613;5243710,7661577;5243710,8871299;9680695,12903708;10487420,12903708;10487420,13710190;11294144,13710190;11294144,14516672;12100869,14516672;13310956,15726394;13714318,15726394;13714318,16129635;14924405,16129635" o:connectangles="0,0,0,0,0,0,0,0,0,0,0,0,0,0,0,0,0,0,0,0,0,0"/>
                </v:shape>
                <v:shape id="Freeform 190" o:spid="_x0000_s1133" style="position:absolute;left:43978;top:19850;width:528;height:165;visibility:visible;mso-wrap-style:square;v-text-anchor:top" coordsize="8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" path="m,l2,3r2,l6,5r4,l15,9r2,l19,11r3,l26,13r2,l30,16r4,l39,17r1,l43,20r4,l52,22r6,l62,24r11,l75,26r8,e" filled="f" strokeweight="0">
                  <v:path arrowok="t" o:connecttype="custom" o:connectlocs="0,0;806481,1208942;1612961,1208942;2419442,2014904;4032403,2014904;6048605,3626827;6855085,3626827;7661566,4432788;8871287,4432788;10484248,5238750;11290728,5238750;12097209,6447692;13710170,6447692;15726372,6850673;16129612,6850673;17339333,8059615;18952294,8059615;20968496,8865577;23387937,8865577;25000899,9671538;29436542,9671538;30243023,10477500;33468945,10477500" o:connectangles="0,0,0,0,0,0,0,0,0,0,0,0,0,0,0,0,0,0,0,0,0,0,0"/>
                </v:shape>
                <v:shape id="Freeform 191" o:spid="_x0000_s1134" style="position:absolute;left:44506;top:20002;width:591;height:32;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" path="m,2r16,l18,5r30,l50,2r28,l80,,93,e" filled="f" strokeweight="0">
                  <v:path arrowok="t" o:connecttype="custom" o:connectlocs="0,812800;6457390,812800;7264564,2032000;19372170,2032000;20179344,812800;31479777,812800;32286951,0;37533580,0" o:connectangles="0,0,0,0,0,0,0,0"/>
                </v:shape>
                <v:shape id="Freeform 192" o:spid="_x0000_s1135" style="position:absolute;left:45097;top:19799;width:711;height:203;visibility:visible;mso-wrap-style:square;v-text-anchor:top" coordsize="1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" path="m,32l9,30r6,l22,28r10,l36,25r16,l54,24r6,l60,21r5,l67,19r2,l71,17r4,-2l78,15r4,-2l86,11,92,8,97,7r8,-5l112,e" filled="f" strokeweight="0">
                  <v:path arrowok="t" o:connecttype="custom" o:connectlocs="0,12891135;3628515,12085439;6047525,12085439;8869703,11279743;12901386,11279743;14514059,10071199;20964752,10071199;21771088,9668351;24190098,9668351;24190098,8459807;26205940,8459807;27012276,7654111;27818613,7654111;28624950,6848415;30237623,6042720;31447128,6042720;33059801,5237024;34672474,4431328;37091484,3222784;39107325,2819936;42332672,805696;45154850,0" o:connectangles="0,0,0,0,0,0,0,0,0,0,0,0,0,0,0,0,0,0,0,0,0,0"/>
                </v:shape>
                <v:shape id="Freeform 193" o:spid="_x0000_s1136" style="position:absolute;left:45808;top:19443;width:635;height:356;visibility:visible;mso-wrap-style:square;v-text-anchor:top" coordsize="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" path="m,56l4,54r2,l10,52r3,-2l17,50r2,-3l23,46r3,l30,43r2,-2l36,39r3,l43,37r2,-2l49,33r3,l56,30r2,-1l62,26r3,-4l70,20r2,l77,17r1,-1l83,13,87,9,91,7,94,5,98,3,100,e" filled="f" strokeweight="0">
                  <v:path arrowok="t" o:connecttype="custom" o:connectlocs="0,22606635;1613129,21799255;2419693,21799255;4032822,20991875;5242668,20184496;6855797,20184496;7662361,18973426;9275489,18569736;10485336,18569736;12098465,17358666;12905029,16551286;14518157,15743907;15728004,15743907;17341132,14936527;18147697,14129147;19760825,13321767;20970672,13321767;22583800,12110697;23390365,11707007;25003493,10495938;26213340,8881178;28229751,8073798;29036315,8073798;31052726,6862728;31456008,6459039;33472418,5247969;35085547,3633209;36698676,2825829;37908522,2018450;39521651,1211070;40328215,0" o:connectangles="0,0,0,0,0,0,0,0,0,0,0,0,0,0,0,0,0,0,0,0,0,0,0,0,0,0,0,0,0,0,0"/>
                </v:shape>
                <v:shape id="Freeform 194" o:spid="_x0000_s1137" style="position:absolute;left:46443;top:19056;width:426;height:387;visibility:visible;mso-wrap-style:square;v-text-anchor:top" coordsize="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" path="m,61l4,57r3,l15,49r2,l30,36r2,l60,9r,-3l67,e" filled="f" strokeweight="0">
                  <v:path arrowok="t" o:connecttype="custom" o:connectlocs="0,24575135;1615213,22963651;2826622,22963651;6057047,19740682;6864653,19740682;12114094,14503358;12921700,14503358;24228188,3625840;24228188,2417226;27054810,0" o:connectangles="0,0,0,0,0,0,0,0,0,0"/>
                </v:shape>
                <v:shape id="Freeform 195" o:spid="_x0000_s1138" style="position:absolute;left:46881;top:18573;width:242;height:483;visibility:visible;mso-wrap-style:square;v-text-anchor:top" coordsize="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" path="m,76l2,73r,-1l8,65r,-2l13,59r,-4l17,50r,-2l19,46r,-2l24,39r,-1l25,33r,-2l28,29r,-2l30,26r,-3l32,21r,-4l34,15r,-5l37,9r,-5l38,2,38,e" filled="f" strokeweight="0">
                  <v:path arrowok="t" o:connecttype="custom" o:connectlocs="0,30671135;808890,29460432;808890,29056865;3235559,26231892;3235559,25424757;5257783,23810486;5257783,22196216;6875563,20178378;6875563,19371243;7684453,18564108;7684453,17756973;9706677,15739135;9706677,15335568;10111122,13317730;10111122,12510595;11324456,11703459;11324456,10896324;12133346,10492757;12133346,9282054;12942236,8474919;12942236,6860649;13751126,6053513;13751126,4035676;14964460,3632108;14964460,1614270;15368905,807135;15368905,0" o:connectangles="0,0,0,0,0,0,0,0,0,0,0,0,0,0,0,0,0,0,0,0,0,0,0,0,0,0,0"/>
                </v:shape>
                <v:shape id="Freeform 196" o:spid="_x0000_s1139" style="position:absolute;left:47116;top:18491;width:26;height:82;visibility:visible;mso-wrap-style:square;v-text-anchor:top" coordsize="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" path="m,13l,11,1,9,1,5,4,2,4,e" filled="f" strokeweight="0">
                  <v:path arrowok="t" o:connecttype="custom" o:connectlocs="0,5207000;0,4405923;412750,3604846;412750,2002692;1651000,801077;1651000,0" o:connectangles="0,0,0,0,0,0"/>
                </v:shape>
                <v:shape id="Freeform 197" o:spid="_x0000_s1140" style="position:absolute;left:47097;top:18224;width:45;height:146;visibility:visible;mso-wrap-style:square;v-text-anchor:top" coordsize="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" path="m7,23r,-6l4,17r,-7l3,8,3,4,,1,,e" filled="f" strokeweight="0">
                  <v:path arrowok="t" o:connecttype="custom" o:connectlocs="2858135,9271000;2858135,6852478;1633220,6852478;1633220,4030870;1224915,3224696;1224915,1612348;0,403087;0,0" o:connectangles="0,0,0,0,0,0,0,0"/>
                </v:shape>
                <v:shape id="Freeform 198" o:spid="_x0000_s1141" style="position:absolute;left:43705;top:22656;width:38;height:178;visibility:visible;mso-wrap-style:square;v-text-anchor:top" coordsize="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" path="m,l,11r2,2l2,20r2,1l4,24r2,2l6,28e" filled="f" strokeweight="0">
                  <v:path arrowok="t" o:connecttype="custom" o:connectlocs="0,0;0,4440464;804545,5247821;804545,8073571;1609090,8477250;1609090,9688286;2413635,10495643;2413635,11303000" o:connectangles="0,0,0,0,0,0,0,0"/>
                </v:shape>
                <v:shape id="Freeform 199" o:spid="_x0000_s1142" style="position:absolute;left:43743;top:22834;width:235;height:254;visibility:visible;mso-wrap-style:square;v-text-anchor:top" coordsize="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" path="m,l,2r3,l3,4,4,6r,3l7,10r,3l9,13r,2l13,19r,3l24,32r2,l26,34r2,l28,36r2,l33,39r1,l34,40r3,e" filled="f" strokeweight="0">
                  <v:path arrowok="t" o:connecttype="custom" o:connectlocs="0,0;0,806482;1210087,806482;1210087,1612964;1613449,2419445;1613449,3629168;2823536,4032409;2823536,5242131;3630261,5242131;3630261,6048613;5243710,7661577;5243710,8871299;9680695,12903708;10487420,12903708;10487420,13710190;11294144,13710190;11294144,14516672;12100869,14516672;13310956,15726394;13714318,15726394;13714318,16129635;14924405,16129635" o:connectangles="0,0,0,0,0,0,0,0,0,0,0,0,0,0,0,0,0,0,0,0,0,0"/>
                </v:shape>
                <v:shape id="Freeform 200" o:spid="_x0000_s1143" style="position:absolute;left:43978;top:23088;width:528;height:159;visibility:visible;mso-wrap-style:square;v-text-anchor:top" coordsize="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" path="m,l2,3r2,l6,5r4,l15,9r2,l19,11r3,l26,13r2,l30,15r4,l39,17r1,l43,19r4,l52,21r6,l62,23r11,l75,25r8,e" filled="f" strokeweight="0">
                  <v:path arrowok="t" o:connecttype="custom" o:connectlocs="0,0;806481,1211580;1612961,1211580;2419442,2019300;4032403,2019300;6048605,3634740;6855085,3634740;7661566,4442460;8871287,4442460;10484248,5250180;11290728,5250180;12097209,6057900;13710170,6057900;15726372,6865620;16129612,6865620;17339333,7673340;18952294,7673340;20968496,8481060;23387937,8481060;25000899,9288780;29436542,9288780;30243023,10096500;33468945,10096500" o:connectangles="0,0,0,0,0,0,0,0,0,0,0,0,0,0,0,0,0,0,0,0,0,0,0"/>
                </v:shape>
                <v:shape id="Freeform 201" o:spid="_x0000_s1144" style="position:absolute;left:44506;top:23234;width:591;height:32;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" path="m,2r16,l18,5r30,l50,2r28,l80,,93,e" filled="f" strokeweight="0">
                  <v:path arrowok="t" o:connecttype="custom" o:connectlocs="0,812800;6457390,812800;7264564,2032000;19372170,2032000;20179344,812800;31479777,812800;32286951,0;37533580,0" o:connectangles="0,0,0,0,0,0,0,0"/>
                </v:shape>
                <v:shape id="Freeform 202" o:spid="_x0000_s1145" style="position:absolute;left:45097;top:23037;width:711;height:197;visibility:visible;mso-wrap-style:square;v-text-anchor:top" coordsize="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" path="m,31l9,29r6,l22,27r10,l36,25r16,l54,23r6,l60,21r5,l67,19r2,l71,17r4,-2l78,15r4,-2l86,11,92,8,97,7r8,-5l112,e" filled="f" strokeweight="0">
                  <v:path arrowok="t" o:connecttype="custom" o:connectlocs="0,12509500;3628515,11702435;6047525,11702435;8869703,10895371;12901386,10895371;14514059,10088306;20964752,10088306;21771088,9281242;24190098,9281242;24190098,8474177;26205940,8474177;27012276,7667113;27818613,7667113;28624950,6860048;30237623,6052984;31447128,6052984;33059801,5245919;34672474,4438855;37091484,3228258;39107325,2824726;42332672,807065;45154850,0" o:connectangles="0,0,0,0,0,0,0,0,0,0,0,0,0,0,0,0,0,0,0,0,0,0"/>
                </v:shape>
                <v:shape id="Freeform 203" o:spid="_x0000_s1146" style="position:absolute;left:45808;top:22682;width:635;height:355;visibility:visible;mso-wrap-style:square;v-text-anchor:top" coordsize="1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" path="m,56l4,54r2,l10,52r3,-2l17,50r2,-3l23,46r3,l30,43r2,-2l36,39r3,l43,37r2,-3l49,33r3,l56,30r2,-2l62,26r3,-4l70,20r2,l77,17r1,-1l83,13,87,9,91,7,94,5,98,3,100,e" filled="f" strokeweight="0">
                  <v:path arrowok="t" o:connecttype="custom" o:connectlocs="0,22543135;1613129,21738023;2419693,21738023;4032822,20932911;5242668,20127799;6855797,20127799;7662361,18920131;9275489,18517575;10485336,18517575;12098465,17309907;12905029,16504795;14518157,15699683;15728004,15699683;17341132,14894571;18147697,13686903;19760825,13284347;20970672,13284347;22583800,12076679;23390365,11271568;25003493,10466456;26213340,8856232;28229751,8051120;29036315,8051120;31052726,6843452;31456008,6440896;33472418,5233228;35085547,3623004;36698676,2817892;37908522,2012780;39521651,1207668;40328215,0" o:connectangles="0,0,0,0,0,0,0,0,0,0,0,0,0,0,0,0,0,0,0,0,0,0,0,0,0,0,0,0,0,0,0"/>
                </v:shape>
                <v:shape id="Freeform 204" o:spid="_x0000_s1147" style="position:absolute;left:46443;top:22294;width:426;height:388;visibility:visible;mso-wrap-style:square;v-text-anchor:top" coordsize="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" path="m,61l4,57r3,l15,49r2,l30,36r2,l60,8r,-2l67,e" filled="f" strokeweight="0">
                  <v:path arrowok="t" o:connecttype="custom" o:connectlocs="0,24638635;1615213,23022987;2826622,23022987;6057047,19791690;6864653,19791690;12114094,14540834;12921700,14540834;24228188,3231296;24228188,2423472;27054810,0" o:connectangles="0,0,0,0,0,0,0,0,0,0"/>
                </v:shape>
                <v:shape id="Freeform 205" o:spid="_x0000_s1148" style="position:absolute;left:46881;top:21805;width:242;height:489;visibility:visible;mso-wrap-style:square;v-text-anchor:top" coordsize="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" path="m,77l2,74r,-1l8,66r,-2l13,60r,-4l17,51r,-2l19,47r,-2l24,40r,-1l25,34r,-2l28,30r,-2l30,26r,-3l32,22r,-5l34,15r,-5l37,9r,-5l38,2,38,e" filled="f" strokeweight="0">
                  <v:path arrowok="t" o:connecttype="custom" o:connectlocs="0,31052135;808890,29842312;808890,29439037;3235559,26616116;3235559,25809567;5257783,24196469;5257783,22583371;6875563,20566999;6875563,19760450;7684453,18953901;7684453,18147352;9706677,16130979;9706677,15727705;10111122,13711332;10111122,12904783;11324456,12098234;11324456,11291685;12133346,10485136;12133346,9275313;12942236,8872039;12942236,6855666;13751126,6049117;13751126,4032745;14964460,3629470;14964460,1613098;15368905,806549;15368905,0" o:connectangles="0,0,0,0,0,0,0,0,0,0,0,0,0,0,0,0,0,0,0,0,0,0,0,0,0,0,0"/>
                </v:shape>
                <v:shape id="Freeform 206" o:spid="_x0000_s1149" style="position:absolute;left:47123;top:21723;width:19;height:82;visibility:visible;mso-wrap-style:square;v-text-anchor:top" coordsize="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" path="m,13l,9,3,6,3,e" filled="f" strokeweight="0">
                  <v:path arrowok="t" o:connecttype="custom" o:connectlocs="0,5207000;0,3604846;1206500,2403231;1206500,0" o:connectangles="0,0,0,0"/>
                </v:shape>
                <v:shape id="Freeform 207" o:spid="_x0000_s1150" style="position:absolute;left:45218;top:17094;width:234;height:1879;visibility:visible;mso-wrap-style:square;v-text-anchor:top" coordsize="3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" path="m,1l3,,9,r7,1l20,5r4,7l26,18r3,11l30,43r3,24l35,101r,49l35,212r2,84e" filled="f" strokeweight="0">
                  <v:path arrowok="t" o:connecttype="custom" o:connectlocs="0,403107;1204938,0;3614815,0;6426337,403107;8032922,2015535;9639506,4837284;10442798,7255926;11647736,11690103;12049382,17333601;13254321,27008170;14057613,40713808;14057613,60466052;14057613,85458686;14860905,119319675" o:connectangles="0,0,0,0,0,0,0,0,0,0,0,0,0,0"/>
                </v:shape>
                <v:line id="Line 208" o:spid="_x0000_s1151" style="position:absolute;flip:x;visibility:visible;mso-wrap-style:square" from="43934,13296" to="44348,1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" strokeweight="0"/>
                <v:line id="Line 209" o:spid="_x0000_s1152" style="position:absolute;visibility:visible;mso-wrap-style:square" from="43934,13703" to="43934,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" strokeweight="0"/>
                <v:line id="Line 210" o:spid="_x0000_s1153" style="position:absolute;flip:x;visibility:visible;mso-wrap-style:square" from="46202,10966" to="46716,1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" strokeweight="0"/>
                <v:line id="Line 211" o:spid="_x0000_s1154" style="position:absolute;visibility:visible;mso-wrap-style:square" from="46716,10966" to="46716,1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" strokeweight="0"/>
                <v:line id="Line 212" o:spid="_x0000_s1155" style="position:absolute;flip:y;visibility:visible;mso-wrap-style:square" from="44278,11303" to="46138,1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" strokeweight="0"/>
                <v:line id="Line 213" o:spid="_x0000_s1156" style="position:absolute;flip:x;visibility:visible;mso-wrap-style:square" from="43934,13557" to="46716,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" strokeweight="0"/>
                <v:line id="Line 214" o:spid="_x0000_s1157" style="position:absolute;flip:y;visibility:visible;mso-wrap-style:square" from="45408,13557" to="4671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" strokeweight="0"/>
                <v:line id="Line 215" o:spid="_x0000_s1158" style="position:absolute;visibility:visible;mso-wrap-style:square" from="43934,16306" to="45135,1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" strokeweight="0"/>
                <v:line id="Line 216" o:spid="_x0000_s1159" style="position:absolute;flip:x y;visibility:visible;mso-wrap-style:square" from="44278,13131" to="44665,1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" strokeweight="0"/>
                <v:line id="Line 217" o:spid="_x0000_s1160" style="position:absolute;flip:y;visibility:visible;mso-wrap-style:square" from="43908,13131" to="44278,1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" strokeweight="0"/>
                <v:line id="Line 218" o:spid="_x0000_s1161" style="position:absolute;flip:y;visibility:visible;mso-wrap-style:square" from="44278,14039" to="44665,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" strokeweight="0"/>
                <v:line id="Line 219" o:spid="_x0000_s1162" style="position:absolute;flip:x y;visibility:visible;mso-wrap-style:square" from="43908,13284" to="44042,13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" strokeweight="0"/>
                <v:line id="Line 220" o:spid="_x0000_s1163" style="position:absolute;flip:x;visibility:visible;mso-wrap-style:square" from="44278,13881" to="44589,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" strokeweight="0"/>
                <v:line id="Line 221" o:spid="_x0000_s1164" style="position:absolute;flip:x;visibility:visible;mso-wrap-style:square" from="44665,12204" to="46513,1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" strokeweight="0"/>
                <v:line id="Line 222" o:spid="_x0000_s1165" style="position:absolute;flip:x y;visibility:visible;mso-wrap-style:square" from="46138,11303" to="46513,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" strokeweight="0"/>
                <v:line id="Line 223" o:spid="_x0000_s1166" style="position:absolute;visibility:visible;mso-wrap-style:square" from="47142,18370" to="47142,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" strokeweight="0"/>
                <v:line id="Line 224" o:spid="_x0000_s1167" style="position:absolute;visibility:visible;mso-wrap-style:square" from="43705,19335" to="43705,2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" strokeweight="0"/>
                <v:line id="Line 225" o:spid="_x0000_s1168" style="position:absolute;visibility:visible;mso-wrap-style:square" from="1860,5632" to="12650,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" strokeweight="0"/>
                <v:shape id="Freeform 226" o:spid="_x0000_s1169" style="position:absolute;left:1860;top:5232;width:819;height:806;visibility:visible;mso-wrap-style:square;v-text-anchor:top" coordsize="12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" path="m129,l,63r129,64l65,63,129,xe" fillcolor="black" strokeweight="0">
                  <v:path arrowok="t" o:connecttype="custom" o:connectlocs="52013485,0;0,25389630;52013485,51182270;26208345,25389630;52013485,0" o:connectangles="0,0,0,0,0"/>
                </v:shape>
                <v:shape id="Freeform 227" o:spid="_x0000_s1170" style="position:absolute;left:11837;top:5232;width:813;height:806;visibility:visible;mso-wrap-style:square;v-text-anchor:top" coordsize="12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" path="m,l128,63,,127,64,63,,xe" fillcolor="black" strokeweight="0">
                  <v:path arrowok="t" o:connecttype="custom" o:connectlocs="0,0;51632485,25389630;0,51182270;25816243,25389630;0,0" o:connectangles="0,0,0,0,0"/>
                </v:shape>
                <v:shape id="Freeform 228" o:spid="_x0000_s1171" style="position:absolute;left:43788;top:3587;width:490;height:483;visibility:visible;mso-wrap-style:square;v-text-anchor:top" coordsize="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" path="m77,76r,-12l75,62r,-4l73,54r,-3l70,47,69,43r,-2l66,37,64,34,62,30,58,25,56,21,52,20,47,15,43,13,40,11,36,8r-2,l30,7,26,4r-3,l19,2r-4,l13,,,e" filled="f" strokeweight="0">
                  <v:path arrowok="t" o:connecttype="custom" o:connectlocs="31055945,30671135;31055945,25828324;30249297,25021189;30249297,23406919;29442649,21792649;29442649,20581946;28232677,18967676;27829353,17353405;27829353,16546270;26619381,14932000;25812734,13721297;25006086,12107027;23392790,10089189;22586142,8474919;20972846,8071351;18956226,6053513;17342930,5246378;16132958,4439243;14519663,3228541;13713015,3228541;12099719,2824973;10486423,1614270;9276451,1614270;7663155,807135;6049859,807135;5243211,0;0,0" o:connectangles="0,0,0,0,0,0,0,0,0,0,0,0,0,0,0,0,0,0,0,0,0,0,0,0,0,0,0"/>
                </v:shape>
                <v:shape id="Freeform 229" o:spid="_x0000_s1172" style="position:absolute;left:45643;top:1752;width:495;height:489;visibility:visible;mso-wrap-style:square;v-text-anchor:top" coordsize="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" path="m78,77r,-13l75,62r,-4l73,54r,-3l71,47,69,42r,-1l66,37,65,34,62,30,58,25,56,21,52,19,48,15,43,13,41,11,36,8r-1,l30,7,26,4r-2,l19,2r-4,l13,,,e" filled="f" strokeweight="0">
                  <v:path arrowok="t" o:connecttype="custom" o:connectlocs="31436945,31052135;31436945,25809567;30227832,25003018;30227832,23389920;29421756,21776822;29421756,20566999;28615681,18953901;27809605,16937528;27809605,16534254;26600492,14921156;26197454,13711332;24988341,12098234;23376190,10081862;22570114,8468764;20957963,7662215;19345812,6049117;17330624,5242568;16524548,4436019;14509359,3226196;14106321,3226196;12091133,2822921;10478982,1613098;9672906,1613098;7657717,806549;6045566,806549;5239491,0;0,0" o:connectangles="0,0,0,0,0,0,0,0,0,0,0,0,0,0,0,0,0,0,0,0,0,0,0,0,0,0,0"/>
                </v:shape>
                <v:shape id="Freeform 230" o:spid="_x0000_s1173" style="position:absolute;left:45135;top:17303;width:267;height:108;visibility:visible;mso-wrap-style:square;v-text-anchor:top" coordsize="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" path="m,10r3,3l5,13r2,1l9,14r3,3l24,17r2,-3l29,14r1,-1l33,13,39,6r,-2l42,1,42,e" filled="f" strokeweight="0">
                  <v:path arrowok="t" o:connecttype="custom" o:connectlocs="0,4034118;1211217,5244353;2018695,5244353;2826173,5647765;3633651,5647765;4844869,6858000;9689737,6858000;10497215,5647765;11708432,5647765;12112171,5244353;13323389,5244353;15745823,2420471;15745823,1613647;16957040,403412;16957040,0" o:connectangles="0,0,0,0,0,0,0,0,0,0,0,0,0,0,0"/>
                </v:shape>
                <v:shape id="Freeform 231" o:spid="_x0000_s1174" style="position:absolute;left:16772;top:3422;width:8840;height:400;visibility:visible;mso-wrap-style:square;v-text-anchor:top" coordsize="13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" path="m1392,63l1110,20,855,,537,,241,24,,63e" filled="f" strokeweight="0">
                  <v:path arrowok="t" o:connecttype="custom" o:connectlocs="561352700,25400635;447630386,8063694;344796378,0;216556322,0;97188219,9676432;0,25400635" o:connectangles="0,0,0,0,0,0"/>
                </v:shape>
                <v:shape id="Freeform 232" o:spid="_x0000_s1175" style="position:absolute;left:19794;top:444;width:8790;height:394;visibility:visible;mso-wrap-style:square;v-text-anchor:top" coordsize="138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" path="m1384,62l1101,19,850,,533,,283,19,,62e" filled="f" strokeweight="0">
                  <v:path arrowok="t" o:connecttype="custom" o:connectlocs="558177065,25019635;444041148,7667308;342811059,0;214962699,0;114135917,7667308;0,25019635" o:connectangles="0,0,0,0,0,0"/>
                </v:shape>
                <v:shape id="Freeform 233" o:spid="_x0000_s1176" style="position:absolute;left:16772;top:3746;width:8840;height:394;visibility:visible;mso-wrap-style:square;v-text-anchor:top" coordsize="13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" path="m1392,62l1110,20,855,,537,,241,24,,62e" filled="f" strokeweight="0">
                  <v:path arrowok="t" o:connecttype="custom" o:connectlocs="561352700,25019635;447630386,8070850;344796378,0;216556322,0;97188219,9685020;0,25019635" o:connectangles="0,0,0,0,0,0"/>
                </v:shape>
                <v:shape id="Freeform 234" o:spid="_x0000_s1177" style="position:absolute;left:16772;top:3422;width:8840;height:400;visibility:visible;mso-wrap-style:square;v-text-anchor:top" coordsize="13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" path="m1392,63l1110,20,855,,537,,241,24,,63e" filled="f" strokeweight="0">
                  <v:path arrowok="t" o:connecttype="custom" o:connectlocs="561352700,25400635;447630386,8063694;344796378,0;216556322,0;97188219,9676432;0,25400635" o:connectangles="0,0,0,0,0,0"/>
                </v:shape>
                <v:shape id="Freeform 235" o:spid="_x0000_s1178" style="position:absolute;left:18131;top:2857;width:6624;height:267;visibility:visible;mso-wrap-style:square;v-text-anchor:top" coordsize="10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" path="m1043,30l555,,,42e" filled="f" strokeweight="0">
                  <v:path arrowok="t" o:connecttype="custom" o:connectlocs="420617650,12110811;223818596,0;0,16955135" o:connectangles="0,0,0"/>
                </v:shape>
                <v:shape id="Freeform 236" o:spid="_x0000_s1179" style="position:absolute;left:18131;top:2457;width:6624;height:667;visibility:visible;mso-wrap-style:square;v-text-anchor:top" coordsize="104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" path="m1043,93l836,24,694,4,486,,280,23,64,80,,105e" filled="f" strokeweight="0">
                  <v:path arrowok="t" o:connecttype="custom" o:connectlocs="420617650,37515111;337139363,9681319;279874064,1613553;195992500,0;112917490,9277931;25809712,32271063;0,42355770" o:connectangles="0,0,0,0,0,0,0"/>
                </v:shape>
                <v:shape id="Freeform 237" o:spid="_x0000_s1180" style="position:absolute;left:19966;top:635;width:6630;height:673;visibility:visible;mso-wrap-style:square;v-text-anchor:top" coordsize="104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" path="m1044,93l839,26,698,4,478,,294,15,124,60,,106e" filled="f" strokeweight="0">
                  <v:path arrowok="t" o:connecttype="custom" o:connectlocs="420998650,37495468;338331291,10482604;281472277,1612708;192756087,0;118557091,6047656;50003671,24190625;0,42736770" o:connectangles="0,0,0,0,0,0,0"/>
                </v:shape>
                <v:line id="Line 238" o:spid="_x0000_s1181" style="position:absolute;visibility:visible;mso-wrap-style:square" from="1860,1752" to="18867,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" strokeweight="0"/>
                <v:line id="Line 239" o:spid="_x0000_s1182" style="position:absolute;visibility:visible;mso-wrap-style:square" from="46138,2241" to="46138,11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" strokeweight="0"/>
                <v:line id="Line 240" o:spid="_x0000_s1183" style="position:absolute;flip:y;visibility:visible;mso-wrap-style:square" from="16778,850" to="19775,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" strokeweight="0"/>
                <v:line id="Line 241" o:spid="_x0000_s1184" style="position:absolute;flip:y;visibility:visible;mso-wrap-style:square" from="25606,850" to="28603,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" strokeweight="0"/>
                <v:line id="Line 242" o:spid="_x0000_s1185" style="position:absolute;flip:x;visibility:visible;mso-wrap-style:square" from="12,3587" to="17013,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" strokeweight="0"/>
                <v:line id="Line 243" o:spid="_x0000_s1186" style="position:absolute;visibility:visible;mso-wrap-style:square" from="28012,1752" to="45643,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" strokeweight="0"/>
                <v:line id="Line 244" o:spid="_x0000_s1187" style="position:absolute;visibility:visible;mso-wrap-style:square" from="16778,3822" to="16778,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" strokeweight="0"/>
                <v:line id="Line 245" o:spid="_x0000_s1188" style="position:absolute;flip:y;visibility:visible;mso-wrap-style:square" from="25606,3822" to="25606,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" strokeweight="0"/>
                <v:line id="Line 246" o:spid="_x0000_s1189" style="position:absolute;visibility:visible;mso-wrap-style:square" from="28603,850" to="28603,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" strokeweight="0"/>
                <v:line id="Line 247" o:spid="_x0000_s1190" style="position:absolute;flip:x;visibility:visible;mso-wrap-style:square" from="25606,1174" to="28603,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" strokeweight="0"/>
                <v:line id="Line 248" o:spid="_x0000_s1191" style="position:absolute;flip:y;visibility:visible;mso-wrap-style:square" from="18131,1308" to="19966,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" strokeweight="0"/>
                <v:line id="Line 249" o:spid="_x0000_s1192" style="position:absolute;flip:y;visibility:visible;mso-wrap-style:square" from="24755,1212" to="26596,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" strokeweight="0"/>
                <v:line id="Line 250" o:spid="_x0000_s1193" style="position:absolute;visibility:visible;mso-wrap-style:square" from="19560,3790" to="19560,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" strokeweight="0"/>
                <v:line id="Line 251" o:spid="_x0000_s1194" style="position:absolute;visibility:visible;mso-wrap-style:square" from="20042,3790" to="20042,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" strokeweight="0"/>
                <v:line id="Line 252" o:spid="_x0000_s1195" style="position:absolute;visibility:visible;mso-wrap-style:square" from="21191,5410" to="21191,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" strokeweight="0"/>
                <v:line id="Line 253" o:spid="_x0000_s1196" style="position:absolute;flip:y;visibility:visible;mso-wrap-style:square" from="20042,3746" to="21725,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" strokeweight="0"/>
                <v:line id="Line 254" o:spid="_x0000_s1197" style="position:absolute;visibility:visible;mso-wrap-style:square" from="20042,5410" to="2119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" strokeweight="0"/>
                <v:line id="Line 255" o:spid="_x0000_s1198" style="position:absolute;flip:y;visibility:visible;mso-wrap-style:square" from="21191,4273" to="22342,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" strokeweight="0"/>
                <v:line id="Line 256" o:spid="_x0000_s1199" style="position:absolute;visibility:visible;mso-wrap-style:square" from="22342,3790" to="22342,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" strokeweight="0"/>
                <v:line id="Line 257" o:spid="_x0000_s1200" style="position:absolute;visibility:visible;mso-wrap-style:square" from="22824,3790" to="22824,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" strokeweight="0"/>
                <v:line id="Line 258" o:spid="_x0000_s1201" style="position:absolute;visibility:visible;mso-wrap-style:square" from="19560,8324" to="20042,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" strokeweight="0"/>
                <v:line id="Line 259" o:spid="_x0000_s1202" style="position:absolute;visibility:visible;mso-wrap-style:square" from="20042,8324" to="20042,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" strokeweight="0"/>
                <v:line id="Line 260" o:spid="_x0000_s1203" style="position:absolute;visibility:visible;mso-wrap-style:square" from="20042,10261" to="21191,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" strokeweight="0"/>
                <v:line id="Line 261" o:spid="_x0000_s1204" style="position:absolute;visibility:visible;mso-wrap-style:square" from="22342,8324" to="22824,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" strokeweight="0"/>
                <v:line id="Line 262" o:spid="_x0000_s1205" style="position:absolute;flip:y;visibility:visible;mso-wrap-style:square" from="22824,6946" to="24215,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" strokeweight="0"/>
                <v:line id="Line 263" o:spid="_x0000_s1206" style="position:absolute;flip:y;visibility:visible;mso-wrap-style:square" from="24215,3930" to="24215,6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" strokeweight="0"/>
                <v:line id="Line 264" o:spid="_x0000_s1207" style="position:absolute;flip:y;visibility:visible;mso-wrap-style:square" from="21191,9702" to="21763,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" strokeweight="0"/>
                <v:line id="Line 265" o:spid="_x0000_s1208" style="position:absolute;flip:y;visibility:visible;mso-wrap-style:square" from="21763,5651" to="21763,9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" strokeweight="0"/>
                <v:line id="Line 266" o:spid="_x0000_s1209" style="position:absolute;flip:y;visibility:visible;mso-wrap-style:square" from="21763,5086" to="22342,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" strokeweight="0"/>
                <v:line id="Line 267" o:spid="_x0000_s1210" style="position:absolute;flip:y;visibility:visible;mso-wrap-style:square" from="25066,146" to="25358,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" strokeweight="0"/>
                <v:line id="Line 268" o:spid="_x0000_s1211" style="position:absolute;flip:y;visibility:visible;mso-wrap-style:square" from="25917,5003" to="26507,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" strokeweight="0"/>
                <v:line id="Line 269" o:spid="_x0000_s1212" style="position:absolute;visibility:visible;mso-wrap-style:square" from="24780,5581" to="25917,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" strokeweight="0"/>
                <v:line id="Line 270" o:spid="_x0000_s1213" style="position:absolute;flip:y;visibility:visible;mso-wrap-style:square" from="26133,146" to="2650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" strokeweight="0"/>
                <v:line id="Line 271" o:spid="_x0000_s1214" style="position:absolute;flip:y;visibility:visible;mso-wrap-style:square" from="25917,3829" to="25917,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" strokeweight="0"/>
                <v:line id="Line 272" o:spid="_x0000_s1215" style="position:absolute;visibility:visible;mso-wrap-style:square" from="26507,146" to="2650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" strokeweight="0"/>
                <v:line id="Line 273" o:spid="_x0000_s1216" style="position:absolute;flip:x;visibility:visible;mso-wrap-style:square" from="25358,146" to="26507,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" strokeweight="0"/>
                <v:line id="Line 274" o:spid="_x0000_s1217" style="position:absolute;visibility:visible;mso-wrap-style:square" from="26507,3587" to="26507,5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" strokeweight="0"/>
                <v:line id="Line 275" o:spid="_x0000_s1218" style="position:absolute;visibility:visible;mso-wrap-style:square" from="24780,4006" to="24780,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" strokeweight="0"/>
                <v:line id="Line 276" o:spid="_x0000_s1219" style="position:absolute;visibility:visible;mso-wrap-style:square" from="23510,6877" to="30452,1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" strokeweight="0"/>
                <v:line id="Line 277" o:spid="_x0000_s1220" style="position:absolute;flip:x;visibility:visible;mso-wrap-style:square" from="6711,3746" to="20582,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" strokeweight="0"/>
                <v:rect id="Rectangle 280" o:spid="_x0000_s1221" style="position:absolute;left:19793;top:24136;width:30370;height:304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" filled="f" stroked="f">
                  <v:textbox style="mso-fit-shape-to-text:t" inset="0,0,0,0">
                    <w:txbxContent>
                      <w:p w14:paraId="4830671B" w14:textId="77777777" w:rsidR="004F4CD8" w:rsidRPr="00166A02" w:rsidRDefault="004F4CD8" w:rsidP="00324D48">
                        <w:pPr>
                          <w:rPr>
                            <w:sz w:val="16"/>
                            <w:szCs w:val="16"/>
                            <w:u w:val="single"/>
                          </w:rPr>
                        </w:pPr>
                        <w:r>
                          <w:rPr>
                            <w:sz w:val="16"/>
                            <w:szCs w:val="16"/>
                          </w:rPr>
                          <w:t>F = 10 ± 0.1 N</w:t>
                        </w:r>
                        <w:r>
                          <w:rPr>
                            <w:b/>
                            <w:sz w:val="16"/>
                            <w:szCs w:val="16"/>
                          </w:rPr>
                          <w:t xml:space="preserve">, </w:t>
                        </w:r>
                        <w:r>
                          <w:rPr>
                            <w:sz w:val="16"/>
                            <w:szCs w:val="16"/>
                          </w:rPr>
                          <w:t>can be increased up to maximum F = 60 ± 0.5 N (see table 8, paragraph 7.2.5.2.6.2.)</w:t>
                        </w:r>
                      </w:p>
                    </w:txbxContent>
                  </v:textbox>
                </v:rect>
                <v:line id="Line 286" o:spid="_x0000_s1222" style="position:absolute;flip:y;visibility:visible;mso-wrap-style:square" from="42073,3575" to="43464,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" strokeweight="0"/>
                <v:line id="Line 287" o:spid="_x0000_s1223" style="position:absolute;flip:y;visibility:visible;mso-wrap-style:square" from="45287,933" to="46138,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" strokeweight="0"/>
                <v:line id="Line 288" o:spid="_x0000_s1224" style="position:absolute;flip:y;visibility:visible;mso-wrap-style:square" from="42753,4121" to="44278,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" strokeweight="0"/>
                <v:rect id="Rectangle 290" o:spid="_x0000_s1225" style="position:absolute;left:2679;top:6203;width:911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" filled="f" stroked="f">
                  <v:textbox style="mso-fit-shape-to-text:t" inset="0,0,0,0">
                    <w:txbxContent>
                      <w:p w14:paraId="34B788F6" w14:textId="77777777" w:rsidR="004F4CD8" w:rsidRDefault="004F4CD8" w:rsidP="00324D48">
                        <w:pPr>
                          <w:rPr>
                            <w:bCs/>
                            <w:color w:val="000000"/>
                            <w:sz w:val="18"/>
                            <w:szCs w:val="18"/>
                            <w:lang w:val="en-US"/>
                          </w:rPr>
                        </w:pPr>
                        <w:r>
                          <w:rPr>
                            <w:bCs/>
                            <w:color w:val="000000"/>
                            <w:sz w:val="18"/>
                            <w:szCs w:val="18"/>
                            <w:lang w:val="en-US"/>
                          </w:rPr>
                          <w:t>Total travel:</w:t>
                        </w:r>
                      </w:p>
                      <w:p w14:paraId="000E171E" w14:textId="77777777" w:rsidR="004F4CD8" w:rsidRDefault="004F4CD8" w:rsidP="00324D48">
                        <w:r>
                          <w:rPr>
                            <w:bCs/>
                            <w:color w:val="000000"/>
                            <w:sz w:val="18"/>
                            <w:szCs w:val="18"/>
                            <w:lang w:val="en-US"/>
                          </w:rPr>
                          <w:t xml:space="preserve">300 </w:t>
                        </w:r>
                        <w:r>
                          <w:rPr>
                            <w:bCs/>
                            <w:color w:val="000000"/>
                            <w:sz w:val="18"/>
                            <w:szCs w:val="18"/>
                            <w:lang w:val="en-US"/>
                          </w:rPr>
                          <w:sym w:font="Symbol" w:char="F0B1"/>
                        </w:r>
                        <w:r>
                          <w:rPr>
                            <w:bCs/>
                            <w:color w:val="000000"/>
                            <w:sz w:val="18"/>
                            <w:szCs w:val="18"/>
                            <w:lang w:val="en-US"/>
                          </w:rPr>
                          <w:t xml:space="preserve"> 20 mm</w:t>
                        </w:r>
                      </w:p>
                    </w:txbxContent>
                  </v:textbox>
                </v:rect>
                <v:rect id="Rectangle 293" o:spid="_x0000_s1226" style="position:absolute;left:7207;top:8229;width:325;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" filled="f" stroked="f">
                  <v:textbox style="mso-fit-shape-to-text:t" inset="0,0,0,0">
                    <w:txbxContent>
                      <w:p w14:paraId="19CB824D" w14:textId="77777777" w:rsidR="004F4CD8" w:rsidRDefault="004F4CD8" w:rsidP="00324D48">
                        <w:r>
                          <w:rPr>
                            <w:rFonts w:ascii="Helvetica" w:hAnsi="Helvetica" w:cs="Helvetica"/>
                            <w:b/>
                            <w:bCs/>
                            <w:color w:val="000000"/>
                            <w:sz w:val="18"/>
                            <w:szCs w:val="18"/>
                            <w:lang w:val="en-US"/>
                          </w:rPr>
                          <w:t xml:space="preserve"> </w:t>
                        </w:r>
                      </w:p>
                    </w:txbxContent>
                  </v:textbox>
                </v:rect>
                <v:rect id="Rectangle 296" o:spid="_x0000_s1227" style="position:absolute;left:3073;top:17278;width:666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" filled="f" stroked="f">
                  <v:textbox style="mso-fit-shape-to-text:t" inset="0,0,0,0">
                    <w:txbxContent>
                      <w:p w14:paraId="09BA6895" w14:textId="77777777" w:rsidR="004F4CD8" w:rsidRDefault="004F4CD8" w:rsidP="00324D48">
                        <w:r>
                          <w:rPr>
                            <w:bCs/>
                            <w:color w:val="000000"/>
                            <w:sz w:val="18"/>
                            <w:szCs w:val="18"/>
                            <w:lang w:val="en-US"/>
                          </w:rPr>
                          <w:t>Support</w:t>
                        </w:r>
                      </w:p>
                    </w:txbxContent>
                  </v:textbox>
                </v:rect>
                <v:rect id="Rectangle 297" o:spid="_x0000_s1228" style="position:absolute;left:22342;top:13692;width:16677;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049818A6" w14:textId="77777777" w:rsidR="004F4CD8" w:rsidRDefault="004F4CD8" w:rsidP="00324D48">
                        <w:pPr>
                          <w:rPr>
                            <w:lang w:val="fr-CH"/>
                          </w:rPr>
                        </w:pPr>
                        <w:r>
                          <w:rPr>
                            <w:lang w:val="fr-CH"/>
                          </w:rPr>
                          <w:t xml:space="preserve">Protective strap for </w:t>
                        </w:r>
                        <w:r w:rsidRPr="000F1A9A">
                          <w:t>inner</w:t>
                        </w:r>
                        <w:r>
                          <w:rPr>
                            <w:lang w:val="fr-CH"/>
                          </w:rPr>
                          <w:t xml:space="preserve"> bar </w:t>
                        </w:r>
                      </w:p>
                    </w:txbxContent>
                  </v:textbox>
                </v:rect>
                <v:rect id="Rectangle 302" o:spid="_x0000_s1229" style="position:absolute;left:819;top:25660;width:82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" filled="f" stroked="f">
                  <v:textbox style="mso-fit-shape-to-text:t" inset="0,0,0,0">
                    <w:txbxContent>
                      <w:p w14:paraId="5730BB90" w14:textId="77777777" w:rsidR="004F4CD8" w:rsidRDefault="004F4CD8" w:rsidP="00324D48">
                        <w:r>
                          <w:rPr>
                            <w:bCs/>
                            <w:color w:val="000000"/>
                            <w:sz w:val="18"/>
                            <w:szCs w:val="18"/>
                            <w:lang w:val="en-US"/>
                          </w:rPr>
                          <w:t>Example a</w:t>
                        </w:r>
                      </w:p>
                    </w:txbxContent>
                  </v:textbox>
                </v:rect>
                <w10:anchorlock/>
              </v:group>
            </w:pict>
          </mc:Fallback>
        </mc:AlternateContent>
      </w:r>
    </w:p>
    <w:p w14:paraId="1DCB9813" w14:textId="77777777" w:rsidR="00324D48" w:rsidRPr="000F1A9A" w:rsidRDefault="00324D48" w:rsidP="00324D48">
      <w:pPr>
        <w:spacing w:after="120" w:line="240" w:lineRule="auto"/>
        <w:ind w:left="900"/>
      </w:pPr>
      <w:r w:rsidRPr="000F1A9A">
        <w:rPr>
          <w:noProof/>
        </w:rPr>
        <mc:AlternateContent>
          <mc:Choice Requires="wpc">
            <w:drawing>
              <wp:inline distT="0" distB="0" distL="0" distR="0" wp14:anchorId="0FE4D1AE" wp14:editId="19C7B2D7">
                <wp:extent cx="5076190" cy="3125470"/>
                <wp:effectExtent l="19050" t="9525" r="635" b="0"/>
                <wp:docPr id="1596" name="Canvas 15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55" name="Rectangle 307"/>
                        <wps:cNvSpPr>
                          <a:spLocks noChangeArrowheads="1"/>
                        </wps:cNvSpPr>
                        <wps:spPr bwMode="auto">
                          <a:xfrm>
                            <a:off x="0" y="2941366"/>
                            <a:ext cx="32301" cy="15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0C9EC" w14:textId="77777777" w:rsidR="004F4CD8" w:rsidRDefault="004F4CD8" w:rsidP="00324D48">
                              <w:r>
                                <w:rPr>
                                  <w:color w:val="000000"/>
                                  <w:lang w:val="en-US"/>
                                </w:rPr>
                                <w:t xml:space="preserve"> </w:t>
                              </w:r>
                            </w:p>
                          </w:txbxContent>
                        </wps:txbx>
                        <wps:bodyPr rot="0" vert="horz" wrap="none" lIns="0" tIns="0" rIns="0" bIns="0" anchor="t" anchorCtr="0" upright="1">
                          <a:spAutoFit/>
                        </wps:bodyPr>
                      </wps:wsp>
                      <wpg:wgp>
                        <wpg:cNvPr id="1456" name="Group 471"/>
                        <wpg:cNvGrpSpPr>
                          <a:grpSpLocks/>
                        </wpg:cNvGrpSpPr>
                        <wpg:grpSpPr bwMode="auto">
                          <a:xfrm>
                            <a:off x="1200" y="2500"/>
                            <a:ext cx="5021089" cy="2906465"/>
                            <a:chOff x="2" y="4"/>
                            <a:chExt cx="7907" cy="4577"/>
                          </a:xfrm>
                        </wpg:grpSpPr>
                        <wps:wsp>
                          <wps:cNvPr id="1457" name="Line 308"/>
                          <wps:cNvCnPr>
                            <a:cxnSpLocks noChangeShapeType="1"/>
                          </wps:cNvCnPr>
                          <wps:spPr bwMode="auto">
                            <a:xfrm>
                              <a:off x="312" y="286"/>
                              <a:ext cx="464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8" name="Line 309"/>
                          <wps:cNvCnPr>
                            <a:cxnSpLocks noChangeShapeType="1"/>
                          </wps:cNvCnPr>
                          <wps:spPr bwMode="auto">
                            <a:xfrm flipH="1">
                              <a:off x="4568" y="52"/>
                              <a:ext cx="619" cy="6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9" name="Line 310"/>
                          <wps:cNvCnPr>
                            <a:cxnSpLocks noChangeShapeType="1"/>
                          </wps:cNvCnPr>
                          <wps:spPr bwMode="auto">
                            <a:xfrm flipH="1">
                              <a:off x="13" y="585"/>
                              <a:ext cx="464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60" name="Line 311"/>
                          <wps:cNvCnPr>
                            <a:cxnSpLocks noChangeShapeType="1"/>
                          </wps:cNvCnPr>
                          <wps:spPr bwMode="auto">
                            <a:xfrm flipV="1">
                              <a:off x="13" y="286"/>
                              <a:ext cx="299" cy="299"/>
                            </a:xfrm>
                            <a:prstGeom prst="line">
                              <a:avLst/>
                            </a:prstGeom>
                            <a:noFill/>
                            <a:ln w="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61" name="Freeform 312"/>
                          <wps:cNvSpPr>
                            <a:spLocks/>
                          </wps:cNvSpPr>
                          <wps:spPr bwMode="auto">
                            <a:xfrm>
                              <a:off x="4559" y="673"/>
                              <a:ext cx="27" cy="44"/>
                            </a:xfrm>
                            <a:custGeom>
                              <a:avLst/>
                              <a:gdLst>
                                <a:gd name="T0" fmla="*/ 9 w 27"/>
                                <a:gd name="T1" fmla="*/ 0 h 44"/>
                                <a:gd name="T2" fmla="*/ 3 w 27"/>
                                <a:gd name="T3" fmla="*/ 7 h 44"/>
                                <a:gd name="T4" fmla="*/ 3 w 27"/>
                                <a:gd name="T5" fmla="*/ 9 h 44"/>
                                <a:gd name="T6" fmla="*/ 0 w 27"/>
                                <a:gd name="T7" fmla="*/ 11 h 44"/>
                                <a:gd name="T8" fmla="*/ 0 w 27"/>
                                <a:gd name="T9" fmla="*/ 25 h 44"/>
                                <a:gd name="T10" fmla="*/ 3 w 27"/>
                                <a:gd name="T11" fmla="*/ 27 h 44"/>
                                <a:gd name="T12" fmla="*/ 3 w 27"/>
                                <a:gd name="T13" fmla="*/ 31 h 44"/>
                                <a:gd name="T14" fmla="*/ 7 w 27"/>
                                <a:gd name="T15" fmla="*/ 35 h 44"/>
                                <a:gd name="T16" fmla="*/ 7 w 27"/>
                                <a:gd name="T17" fmla="*/ 38 h 44"/>
                                <a:gd name="T18" fmla="*/ 9 w 27"/>
                                <a:gd name="T19" fmla="*/ 38 h 44"/>
                                <a:gd name="T20" fmla="*/ 14 w 27"/>
                                <a:gd name="T21" fmla="*/ 42 h 44"/>
                                <a:gd name="T22" fmla="*/ 18 w 27"/>
                                <a:gd name="T23" fmla="*/ 42 h 44"/>
                                <a:gd name="T24" fmla="*/ 21 w 27"/>
                                <a:gd name="T25" fmla="*/ 44 h 44"/>
                                <a:gd name="T26" fmla="*/ 27 w 27"/>
                                <a:gd name="T27" fmla="*/ 44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27" h="44">
                                  <a:moveTo>
                                    <a:pt x="9" y="0"/>
                                  </a:moveTo>
                                  <a:lnTo>
                                    <a:pt x="3" y="7"/>
                                  </a:lnTo>
                                  <a:lnTo>
                                    <a:pt x="3" y="9"/>
                                  </a:lnTo>
                                  <a:lnTo>
                                    <a:pt x="0" y="11"/>
                                  </a:lnTo>
                                  <a:lnTo>
                                    <a:pt x="0" y="25"/>
                                  </a:lnTo>
                                  <a:lnTo>
                                    <a:pt x="3" y="27"/>
                                  </a:lnTo>
                                  <a:lnTo>
                                    <a:pt x="3" y="31"/>
                                  </a:lnTo>
                                  <a:lnTo>
                                    <a:pt x="7" y="35"/>
                                  </a:lnTo>
                                  <a:lnTo>
                                    <a:pt x="7" y="38"/>
                                  </a:lnTo>
                                  <a:lnTo>
                                    <a:pt x="9" y="38"/>
                                  </a:lnTo>
                                  <a:lnTo>
                                    <a:pt x="14" y="42"/>
                                  </a:lnTo>
                                  <a:lnTo>
                                    <a:pt x="18" y="42"/>
                                  </a:lnTo>
                                  <a:lnTo>
                                    <a:pt x="21" y="44"/>
                                  </a:lnTo>
                                  <a:lnTo>
                                    <a:pt x="27" y="4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313"/>
                          <wps:cNvSpPr>
                            <a:spLocks/>
                          </wps:cNvSpPr>
                          <wps:spPr bwMode="auto">
                            <a:xfrm>
                              <a:off x="5188" y="46"/>
                              <a:ext cx="18" cy="6"/>
                            </a:xfrm>
                            <a:custGeom>
                              <a:avLst/>
                              <a:gdLst>
                                <a:gd name="T0" fmla="*/ 18 w 18"/>
                                <a:gd name="T1" fmla="*/ 0 h 6"/>
                                <a:gd name="T2" fmla="*/ 9 w 18"/>
                                <a:gd name="T3" fmla="*/ 0 h 6"/>
                                <a:gd name="T4" fmla="*/ 8 w 18"/>
                                <a:gd name="T5" fmla="*/ 2 h 6"/>
                                <a:gd name="T6" fmla="*/ 5 w 18"/>
                                <a:gd name="T7" fmla="*/ 2 h 6"/>
                                <a:gd name="T8" fmla="*/ 5 w 18"/>
                                <a:gd name="T9" fmla="*/ 5 h 6"/>
                                <a:gd name="T10" fmla="*/ 3 w 18"/>
                                <a:gd name="T11" fmla="*/ 5 h 6"/>
                                <a:gd name="T12" fmla="*/ 0 w 18"/>
                                <a:gd name="T13" fmla="*/ 6 h 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8" h="6">
                                  <a:moveTo>
                                    <a:pt x="18" y="0"/>
                                  </a:moveTo>
                                  <a:lnTo>
                                    <a:pt x="9" y="0"/>
                                  </a:lnTo>
                                  <a:lnTo>
                                    <a:pt x="8" y="2"/>
                                  </a:lnTo>
                                  <a:lnTo>
                                    <a:pt x="5" y="2"/>
                                  </a:lnTo>
                                  <a:lnTo>
                                    <a:pt x="5" y="5"/>
                                  </a:lnTo>
                                  <a:lnTo>
                                    <a:pt x="3" y="5"/>
                                  </a:lnTo>
                                  <a:lnTo>
                                    <a:pt x="0"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314"/>
                          <wps:cNvSpPr>
                            <a:spLocks/>
                          </wps:cNvSpPr>
                          <wps:spPr bwMode="auto">
                            <a:xfrm>
                              <a:off x="4559" y="770"/>
                              <a:ext cx="27" cy="27"/>
                            </a:xfrm>
                            <a:custGeom>
                              <a:avLst/>
                              <a:gdLst>
                                <a:gd name="T0" fmla="*/ 0 w 27"/>
                                <a:gd name="T1" fmla="*/ 0 h 27"/>
                                <a:gd name="T2" fmla="*/ 0 w 27"/>
                                <a:gd name="T3" fmla="*/ 7 h 27"/>
                                <a:gd name="T4" fmla="*/ 3 w 27"/>
                                <a:gd name="T5" fmla="*/ 9 h 27"/>
                                <a:gd name="T6" fmla="*/ 3 w 27"/>
                                <a:gd name="T7" fmla="*/ 13 h 27"/>
                                <a:gd name="T8" fmla="*/ 7 w 27"/>
                                <a:gd name="T9" fmla="*/ 18 h 27"/>
                                <a:gd name="T10" fmla="*/ 7 w 27"/>
                                <a:gd name="T11" fmla="*/ 21 h 27"/>
                                <a:gd name="T12" fmla="*/ 9 w 27"/>
                                <a:gd name="T13" fmla="*/ 21 h 27"/>
                                <a:gd name="T14" fmla="*/ 14 w 27"/>
                                <a:gd name="T15" fmla="*/ 25 h 27"/>
                                <a:gd name="T16" fmla="*/ 18 w 27"/>
                                <a:gd name="T17" fmla="*/ 25 h 27"/>
                                <a:gd name="T18" fmla="*/ 21 w 27"/>
                                <a:gd name="T19" fmla="*/ 27 h 27"/>
                                <a:gd name="T20" fmla="*/ 27 w 27"/>
                                <a:gd name="T21" fmla="*/ 27 h 2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7" h="27">
                                  <a:moveTo>
                                    <a:pt x="0" y="0"/>
                                  </a:moveTo>
                                  <a:lnTo>
                                    <a:pt x="0" y="7"/>
                                  </a:lnTo>
                                  <a:lnTo>
                                    <a:pt x="3" y="9"/>
                                  </a:lnTo>
                                  <a:lnTo>
                                    <a:pt x="3" y="13"/>
                                  </a:lnTo>
                                  <a:lnTo>
                                    <a:pt x="7" y="18"/>
                                  </a:lnTo>
                                  <a:lnTo>
                                    <a:pt x="7" y="21"/>
                                  </a:lnTo>
                                  <a:lnTo>
                                    <a:pt x="9" y="21"/>
                                  </a:lnTo>
                                  <a:lnTo>
                                    <a:pt x="14" y="25"/>
                                  </a:lnTo>
                                  <a:lnTo>
                                    <a:pt x="18" y="25"/>
                                  </a:lnTo>
                                  <a:lnTo>
                                    <a:pt x="21" y="27"/>
                                  </a:lnTo>
                                  <a:lnTo>
                                    <a:pt x="27" y="2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315"/>
                          <wps:cNvSpPr>
                            <a:spLocks/>
                          </wps:cNvSpPr>
                          <wps:spPr bwMode="auto">
                            <a:xfrm>
                              <a:off x="4865" y="550"/>
                              <a:ext cx="422" cy="35"/>
                            </a:xfrm>
                            <a:custGeom>
                              <a:avLst/>
                              <a:gdLst>
                                <a:gd name="T0" fmla="*/ 422 w 422"/>
                                <a:gd name="T1" fmla="*/ 35 h 35"/>
                                <a:gd name="T2" fmla="*/ 415 w 422"/>
                                <a:gd name="T3" fmla="*/ 34 h 35"/>
                                <a:gd name="T4" fmla="*/ 409 w 422"/>
                                <a:gd name="T5" fmla="*/ 31 h 35"/>
                                <a:gd name="T6" fmla="*/ 402 w 422"/>
                                <a:gd name="T7" fmla="*/ 29 h 35"/>
                                <a:gd name="T8" fmla="*/ 397 w 422"/>
                                <a:gd name="T9" fmla="*/ 27 h 35"/>
                                <a:gd name="T10" fmla="*/ 391 w 422"/>
                                <a:gd name="T11" fmla="*/ 27 h 35"/>
                                <a:gd name="T12" fmla="*/ 384 w 422"/>
                                <a:gd name="T13" fmla="*/ 25 h 35"/>
                                <a:gd name="T14" fmla="*/ 378 w 422"/>
                                <a:gd name="T15" fmla="*/ 22 h 35"/>
                                <a:gd name="T16" fmla="*/ 371 w 422"/>
                                <a:gd name="T17" fmla="*/ 20 h 35"/>
                                <a:gd name="T18" fmla="*/ 365 w 422"/>
                                <a:gd name="T19" fmla="*/ 20 h 35"/>
                                <a:gd name="T20" fmla="*/ 358 w 422"/>
                                <a:gd name="T21" fmla="*/ 18 h 35"/>
                                <a:gd name="T22" fmla="*/ 352 w 422"/>
                                <a:gd name="T23" fmla="*/ 16 h 35"/>
                                <a:gd name="T24" fmla="*/ 345 w 422"/>
                                <a:gd name="T25" fmla="*/ 16 h 35"/>
                                <a:gd name="T26" fmla="*/ 339 w 422"/>
                                <a:gd name="T27" fmla="*/ 13 h 35"/>
                                <a:gd name="T28" fmla="*/ 332 w 422"/>
                                <a:gd name="T29" fmla="*/ 12 h 35"/>
                                <a:gd name="T30" fmla="*/ 326 w 422"/>
                                <a:gd name="T31" fmla="*/ 12 h 35"/>
                                <a:gd name="T32" fmla="*/ 319 w 422"/>
                                <a:gd name="T33" fmla="*/ 9 h 35"/>
                                <a:gd name="T34" fmla="*/ 313 w 422"/>
                                <a:gd name="T35" fmla="*/ 9 h 35"/>
                                <a:gd name="T36" fmla="*/ 306 w 422"/>
                                <a:gd name="T37" fmla="*/ 7 h 35"/>
                                <a:gd name="T38" fmla="*/ 300 w 422"/>
                                <a:gd name="T39" fmla="*/ 7 h 35"/>
                                <a:gd name="T40" fmla="*/ 293 w 422"/>
                                <a:gd name="T41" fmla="*/ 5 h 35"/>
                                <a:gd name="T42" fmla="*/ 278 w 422"/>
                                <a:gd name="T43" fmla="*/ 5 h 35"/>
                                <a:gd name="T44" fmla="*/ 271 w 422"/>
                                <a:gd name="T45" fmla="*/ 3 h 35"/>
                                <a:gd name="T46" fmla="*/ 251 w 422"/>
                                <a:gd name="T47" fmla="*/ 3 h 35"/>
                                <a:gd name="T48" fmla="*/ 244 w 422"/>
                                <a:gd name="T49" fmla="*/ 0 h 35"/>
                                <a:gd name="T50" fmla="*/ 178 w 422"/>
                                <a:gd name="T51" fmla="*/ 0 h 35"/>
                                <a:gd name="T52" fmla="*/ 172 w 422"/>
                                <a:gd name="T53" fmla="*/ 3 h 35"/>
                                <a:gd name="T54" fmla="*/ 152 w 422"/>
                                <a:gd name="T55" fmla="*/ 3 h 35"/>
                                <a:gd name="T56" fmla="*/ 145 w 422"/>
                                <a:gd name="T57" fmla="*/ 5 h 35"/>
                                <a:gd name="T58" fmla="*/ 130 w 422"/>
                                <a:gd name="T59" fmla="*/ 5 h 35"/>
                                <a:gd name="T60" fmla="*/ 123 w 422"/>
                                <a:gd name="T61" fmla="*/ 7 h 35"/>
                                <a:gd name="T62" fmla="*/ 116 w 422"/>
                                <a:gd name="T63" fmla="*/ 7 h 35"/>
                                <a:gd name="T64" fmla="*/ 110 w 422"/>
                                <a:gd name="T65" fmla="*/ 9 h 35"/>
                                <a:gd name="T66" fmla="*/ 103 w 422"/>
                                <a:gd name="T67" fmla="*/ 9 h 35"/>
                                <a:gd name="T68" fmla="*/ 97 w 422"/>
                                <a:gd name="T69" fmla="*/ 12 h 35"/>
                                <a:gd name="T70" fmla="*/ 90 w 422"/>
                                <a:gd name="T71" fmla="*/ 12 h 35"/>
                                <a:gd name="T72" fmla="*/ 84 w 422"/>
                                <a:gd name="T73" fmla="*/ 13 h 35"/>
                                <a:gd name="T74" fmla="*/ 77 w 422"/>
                                <a:gd name="T75" fmla="*/ 16 h 35"/>
                                <a:gd name="T76" fmla="*/ 71 w 422"/>
                                <a:gd name="T77" fmla="*/ 16 h 35"/>
                                <a:gd name="T78" fmla="*/ 64 w 422"/>
                                <a:gd name="T79" fmla="*/ 18 h 35"/>
                                <a:gd name="T80" fmla="*/ 57 w 422"/>
                                <a:gd name="T81" fmla="*/ 20 h 35"/>
                                <a:gd name="T82" fmla="*/ 50 w 422"/>
                                <a:gd name="T83" fmla="*/ 20 h 35"/>
                                <a:gd name="T84" fmla="*/ 44 w 422"/>
                                <a:gd name="T85" fmla="*/ 22 h 35"/>
                                <a:gd name="T86" fmla="*/ 37 w 422"/>
                                <a:gd name="T87" fmla="*/ 25 h 35"/>
                                <a:gd name="T88" fmla="*/ 31 w 422"/>
                                <a:gd name="T89" fmla="*/ 27 h 35"/>
                                <a:gd name="T90" fmla="*/ 24 w 422"/>
                                <a:gd name="T91" fmla="*/ 27 h 35"/>
                                <a:gd name="T92" fmla="*/ 20 w 422"/>
                                <a:gd name="T93" fmla="*/ 29 h 35"/>
                                <a:gd name="T94" fmla="*/ 13 w 422"/>
                                <a:gd name="T95" fmla="*/ 31 h 35"/>
                                <a:gd name="T96" fmla="*/ 6 w 422"/>
                                <a:gd name="T97" fmla="*/ 34 h 35"/>
                                <a:gd name="T98" fmla="*/ 0 w 422"/>
                                <a:gd name="T99" fmla="*/ 35 h 3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422" h="35">
                                  <a:moveTo>
                                    <a:pt x="422" y="35"/>
                                  </a:moveTo>
                                  <a:lnTo>
                                    <a:pt x="415" y="34"/>
                                  </a:lnTo>
                                  <a:lnTo>
                                    <a:pt x="409" y="31"/>
                                  </a:lnTo>
                                  <a:lnTo>
                                    <a:pt x="402" y="29"/>
                                  </a:lnTo>
                                  <a:lnTo>
                                    <a:pt x="397" y="27"/>
                                  </a:lnTo>
                                  <a:lnTo>
                                    <a:pt x="391" y="27"/>
                                  </a:lnTo>
                                  <a:lnTo>
                                    <a:pt x="384" y="25"/>
                                  </a:lnTo>
                                  <a:lnTo>
                                    <a:pt x="378" y="22"/>
                                  </a:lnTo>
                                  <a:lnTo>
                                    <a:pt x="371" y="20"/>
                                  </a:lnTo>
                                  <a:lnTo>
                                    <a:pt x="365" y="20"/>
                                  </a:lnTo>
                                  <a:lnTo>
                                    <a:pt x="358" y="18"/>
                                  </a:lnTo>
                                  <a:lnTo>
                                    <a:pt x="352" y="16"/>
                                  </a:lnTo>
                                  <a:lnTo>
                                    <a:pt x="345" y="16"/>
                                  </a:lnTo>
                                  <a:lnTo>
                                    <a:pt x="339" y="13"/>
                                  </a:lnTo>
                                  <a:lnTo>
                                    <a:pt x="332" y="12"/>
                                  </a:lnTo>
                                  <a:lnTo>
                                    <a:pt x="326" y="12"/>
                                  </a:lnTo>
                                  <a:lnTo>
                                    <a:pt x="319" y="9"/>
                                  </a:lnTo>
                                  <a:lnTo>
                                    <a:pt x="313" y="9"/>
                                  </a:lnTo>
                                  <a:lnTo>
                                    <a:pt x="306" y="7"/>
                                  </a:lnTo>
                                  <a:lnTo>
                                    <a:pt x="300" y="7"/>
                                  </a:lnTo>
                                  <a:lnTo>
                                    <a:pt x="293" y="5"/>
                                  </a:lnTo>
                                  <a:lnTo>
                                    <a:pt x="278" y="5"/>
                                  </a:lnTo>
                                  <a:lnTo>
                                    <a:pt x="271" y="3"/>
                                  </a:lnTo>
                                  <a:lnTo>
                                    <a:pt x="251" y="3"/>
                                  </a:lnTo>
                                  <a:lnTo>
                                    <a:pt x="244" y="0"/>
                                  </a:lnTo>
                                  <a:lnTo>
                                    <a:pt x="178" y="0"/>
                                  </a:lnTo>
                                  <a:lnTo>
                                    <a:pt x="172" y="3"/>
                                  </a:lnTo>
                                  <a:lnTo>
                                    <a:pt x="152" y="3"/>
                                  </a:lnTo>
                                  <a:lnTo>
                                    <a:pt x="145" y="5"/>
                                  </a:lnTo>
                                  <a:lnTo>
                                    <a:pt x="130" y="5"/>
                                  </a:lnTo>
                                  <a:lnTo>
                                    <a:pt x="123" y="7"/>
                                  </a:lnTo>
                                  <a:lnTo>
                                    <a:pt x="116" y="7"/>
                                  </a:lnTo>
                                  <a:lnTo>
                                    <a:pt x="110" y="9"/>
                                  </a:lnTo>
                                  <a:lnTo>
                                    <a:pt x="103" y="9"/>
                                  </a:lnTo>
                                  <a:lnTo>
                                    <a:pt x="97" y="12"/>
                                  </a:lnTo>
                                  <a:lnTo>
                                    <a:pt x="90" y="12"/>
                                  </a:lnTo>
                                  <a:lnTo>
                                    <a:pt x="84" y="13"/>
                                  </a:lnTo>
                                  <a:lnTo>
                                    <a:pt x="77" y="16"/>
                                  </a:lnTo>
                                  <a:lnTo>
                                    <a:pt x="71" y="16"/>
                                  </a:lnTo>
                                  <a:lnTo>
                                    <a:pt x="64" y="18"/>
                                  </a:lnTo>
                                  <a:lnTo>
                                    <a:pt x="57" y="20"/>
                                  </a:lnTo>
                                  <a:lnTo>
                                    <a:pt x="50" y="20"/>
                                  </a:lnTo>
                                  <a:lnTo>
                                    <a:pt x="44" y="22"/>
                                  </a:lnTo>
                                  <a:lnTo>
                                    <a:pt x="37" y="25"/>
                                  </a:lnTo>
                                  <a:lnTo>
                                    <a:pt x="31" y="27"/>
                                  </a:lnTo>
                                  <a:lnTo>
                                    <a:pt x="24" y="27"/>
                                  </a:lnTo>
                                  <a:lnTo>
                                    <a:pt x="20" y="29"/>
                                  </a:lnTo>
                                  <a:lnTo>
                                    <a:pt x="13" y="31"/>
                                  </a:lnTo>
                                  <a:lnTo>
                                    <a:pt x="6" y="34"/>
                                  </a:lnTo>
                                  <a:lnTo>
                                    <a:pt x="0" y="3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316"/>
                          <wps:cNvSpPr>
                            <a:spLocks/>
                          </wps:cNvSpPr>
                          <wps:spPr bwMode="auto">
                            <a:xfrm>
                              <a:off x="5271" y="139"/>
                              <a:ext cx="348" cy="36"/>
                            </a:xfrm>
                            <a:custGeom>
                              <a:avLst/>
                              <a:gdLst>
                                <a:gd name="T0" fmla="*/ 348 w 348"/>
                                <a:gd name="T1" fmla="*/ 18 h 36"/>
                                <a:gd name="T2" fmla="*/ 339 w 348"/>
                                <a:gd name="T3" fmla="*/ 15 h 36"/>
                                <a:gd name="T4" fmla="*/ 331 w 348"/>
                                <a:gd name="T5" fmla="*/ 13 h 36"/>
                                <a:gd name="T6" fmla="*/ 322 w 348"/>
                                <a:gd name="T7" fmla="*/ 11 h 36"/>
                                <a:gd name="T8" fmla="*/ 316 w 348"/>
                                <a:gd name="T9" fmla="*/ 11 h 36"/>
                                <a:gd name="T10" fmla="*/ 309 w 348"/>
                                <a:gd name="T11" fmla="*/ 9 h 36"/>
                                <a:gd name="T12" fmla="*/ 304 w 348"/>
                                <a:gd name="T13" fmla="*/ 6 h 36"/>
                                <a:gd name="T14" fmla="*/ 300 w 348"/>
                                <a:gd name="T15" fmla="*/ 6 h 36"/>
                                <a:gd name="T16" fmla="*/ 295 w 348"/>
                                <a:gd name="T17" fmla="*/ 5 h 36"/>
                                <a:gd name="T18" fmla="*/ 291 w 348"/>
                                <a:gd name="T19" fmla="*/ 5 h 36"/>
                                <a:gd name="T20" fmla="*/ 289 w 348"/>
                                <a:gd name="T21" fmla="*/ 2 h 36"/>
                                <a:gd name="T22" fmla="*/ 282 w 348"/>
                                <a:gd name="T23" fmla="*/ 2 h 36"/>
                                <a:gd name="T24" fmla="*/ 282 w 348"/>
                                <a:gd name="T25" fmla="*/ 0 h 36"/>
                                <a:gd name="T26" fmla="*/ 269 w 348"/>
                                <a:gd name="T27" fmla="*/ 0 h 36"/>
                                <a:gd name="T28" fmla="*/ 265 w 348"/>
                                <a:gd name="T29" fmla="*/ 2 h 36"/>
                                <a:gd name="T30" fmla="*/ 157 w 348"/>
                                <a:gd name="T31" fmla="*/ 2 h 36"/>
                                <a:gd name="T32" fmla="*/ 150 w 348"/>
                                <a:gd name="T33" fmla="*/ 5 h 36"/>
                                <a:gd name="T34" fmla="*/ 126 w 348"/>
                                <a:gd name="T35" fmla="*/ 5 h 36"/>
                                <a:gd name="T36" fmla="*/ 122 w 348"/>
                                <a:gd name="T37" fmla="*/ 6 h 36"/>
                                <a:gd name="T38" fmla="*/ 110 w 348"/>
                                <a:gd name="T39" fmla="*/ 6 h 36"/>
                                <a:gd name="T40" fmla="*/ 104 w 348"/>
                                <a:gd name="T41" fmla="*/ 9 h 36"/>
                                <a:gd name="T42" fmla="*/ 100 w 348"/>
                                <a:gd name="T43" fmla="*/ 9 h 36"/>
                                <a:gd name="T44" fmla="*/ 93 w 348"/>
                                <a:gd name="T45" fmla="*/ 11 h 36"/>
                                <a:gd name="T46" fmla="*/ 88 w 348"/>
                                <a:gd name="T47" fmla="*/ 11 h 36"/>
                                <a:gd name="T48" fmla="*/ 82 w 348"/>
                                <a:gd name="T49" fmla="*/ 13 h 36"/>
                                <a:gd name="T50" fmla="*/ 78 w 348"/>
                                <a:gd name="T51" fmla="*/ 13 h 36"/>
                                <a:gd name="T52" fmla="*/ 71 w 348"/>
                                <a:gd name="T53" fmla="*/ 15 h 36"/>
                                <a:gd name="T54" fmla="*/ 65 w 348"/>
                                <a:gd name="T55" fmla="*/ 18 h 36"/>
                                <a:gd name="T56" fmla="*/ 60 w 348"/>
                                <a:gd name="T57" fmla="*/ 20 h 36"/>
                                <a:gd name="T58" fmla="*/ 53 w 348"/>
                                <a:gd name="T59" fmla="*/ 20 h 36"/>
                                <a:gd name="T60" fmla="*/ 47 w 348"/>
                                <a:gd name="T61" fmla="*/ 22 h 36"/>
                                <a:gd name="T62" fmla="*/ 40 w 348"/>
                                <a:gd name="T63" fmla="*/ 24 h 36"/>
                                <a:gd name="T64" fmla="*/ 31 w 348"/>
                                <a:gd name="T65" fmla="*/ 27 h 36"/>
                                <a:gd name="T66" fmla="*/ 25 w 348"/>
                                <a:gd name="T67" fmla="*/ 28 h 36"/>
                                <a:gd name="T68" fmla="*/ 18 w 348"/>
                                <a:gd name="T69" fmla="*/ 32 h 36"/>
                                <a:gd name="T70" fmla="*/ 9 w 348"/>
                                <a:gd name="T71" fmla="*/ 35 h 36"/>
                                <a:gd name="T72" fmla="*/ 0 w 348"/>
                                <a:gd name="T73" fmla="*/ 36 h 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348" h="36">
                                  <a:moveTo>
                                    <a:pt x="348" y="18"/>
                                  </a:moveTo>
                                  <a:lnTo>
                                    <a:pt x="339" y="15"/>
                                  </a:lnTo>
                                  <a:lnTo>
                                    <a:pt x="331" y="13"/>
                                  </a:lnTo>
                                  <a:lnTo>
                                    <a:pt x="322" y="11"/>
                                  </a:lnTo>
                                  <a:lnTo>
                                    <a:pt x="316" y="11"/>
                                  </a:lnTo>
                                  <a:lnTo>
                                    <a:pt x="309" y="9"/>
                                  </a:lnTo>
                                  <a:lnTo>
                                    <a:pt x="304" y="6"/>
                                  </a:lnTo>
                                  <a:lnTo>
                                    <a:pt x="300" y="6"/>
                                  </a:lnTo>
                                  <a:lnTo>
                                    <a:pt x="295" y="5"/>
                                  </a:lnTo>
                                  <a:lnTo>
                                    <a:pt x="291" y="5"/>
                                  </a:lnTo>
                                  <a:lnTo>
                                    <a:pt x="289" y="2"/>
                                  </a:lnTo>
                                  <a:lnTo>
                                    <a:pt x="282" y="2"/>
                                  </a:lnTo>
                                  <a:lnTo>
                                    <a:pt x="282" y="0"/>
                                  </a:lnTo>
                                  <a:lnTo>
                                    <a:pt x="269" y="0"/>
                                  </a:lnTo>
                                  <a:lnTo>
                                    <a:pt x="265" y="2"/>
                                  </a:lnTo>
                                  <a:lnTo>
                                    <a:pt x="157" y="2"/>
                                  </a:lnTo>
                                  <a:lnTo>
                                    <a:pt x="150" y="5"/>
                                  </a:lnTo>
                                  <a:lnTo>
                                    <a:pt x="126" y="5"/>
                                  </a:lnTo>
                                  <a:lnTo>
                                    <a:pt x="122" y="6"/>
                                  </a:lnTo>
                                  <a:lnTo>
                                    <a:pt x="110" y="6"/>
                                  </a:lnTo>
                                  <a:lnTo>
                                    <a:pt x="104" y="9"/>
                                  </a:lnTo>
                                  <a:lnTo>
                                    <a:pt x="100" y="9"/>
                                  </a:lnTo>
                                  <a:lnTo>
                                    <a:pt x="93" y="11"/>
                                  </a:lnTo>
                                  <a:lnTo>
                                    <a:pt x="88" y="11"/>
                                  </a:lnTo>
                                  <a:lnTo>
                                    <a:pt x="82" y="13"/>
                                  </a:lnTo>
                                  <a:lnTo>
                                    <a:pt x="78" y="13"/>
                                  </a:lnTo>
                                  <a:lnTo>
                                    <a:pt x="71" y="15"/>
                                  </a:lnTo>
                                  <a:lnTo>
                                    <a:pt x="65" y="18"/>
                                  </a:lnTo>
                                  <a:lnTo>
                                    <a:pt x="60" y="20"/>
                                  </a:lnTo>
                                  <a:lnTo>
                                    <a:pt x="53" y="20"/>
                                  </a:lnTo>
                                  <a:lnTo>
                                    <a:pt x="47" y="22"/>
                                  </a:lnTo>
                                  <a:lnTo>
                                    <a:pt x="40" y="24"/>
                                  </a:lnTo>
                                  <a:lnTo>
                                    <a:pt x="31" y="27"/>
                                  </a:lnTo>
                                  <a:lnTo>
                                    <a:pt x="25" y="28"/>
                                  </a:lnTo>
                                  <a:lnTo>
                                    <a:pt x="18" y="32"/>
                                  </a:lnTo>
                                  <a:lnTo>
                                    <a:pt x="9" y="35"/>
                                  </a:lnTo>
                                  <a:lnTo>
                                    <a:pt x="0" y="3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317"/>
                          <wps:cNvSpPr>
                            <a:spLocks/>
                          </wps:cNvSpPr>
                          <wps:spPr bwMode="auto">
                            <a:xfrm>
                              <a:off x="6170" y="786"/>
                              <a:ext cx="159" cy="158"/>
                            </a:xfrm>
                            <a:custGeom>
                              <a:avLst/>
                              <a:gdLst>
                                <a:gd name="T0" fmla="*/ 159 w 159"/>
                                <a:gd name="T1" fmla="*/ 80 h 158"/>
                                <a:gd name="T2" fmla="*/ 158 w 159"/>
                                <a:gd name="T3" fmla="*/ 91 h 158"/>
                                <a:gd name="T4" fmla="*/ 155 w 159"/>
                                <a:gd name="T5" fmla="*/ 102 h 158"/>
                                <a:gd name="T6" fmla="*/ 151 w 159"/>
                                <a:gd name="T7" fmla="*/ 113 h 158"/>
                                <a:gd name="T8" fmla="*/ 144 w 159"/>
                                <a:gd name="T9" fmla="*/ 124 h 158"/>
                                <a:gd name="T10" fmla="*/ 137 w 159"/>
                                <a:gd name="T11" fmla="*/ 133 h 158"/>
                                <a:gd name="T12" fmla="*/ 129 w 159"/>
                                <a:gd name="T13" fmla="*/ 141 h 158"/>
                                <a:gd name="T14" fmla="*/ 119 w 159"/>
                                <a:gd name="T15" fmla="*/ 148 h 158"/>
                                <a:gd name="T16" fmla="*/ 108 w 159"/>
                                <a:gd name="T17" fmla="*/ 153 h 158"/>
                                <a:gd name="T18" fmla="*/ 97 w 159"/>
                                <a:gd name="T19" fmla="*/ 157 h 158"/>
                                <a:gd name="T20" fmla="*/ 85 w 159"/>
                                <a:gd name="T21" fmla="*/ 158 h 158"/>
                                <a:gd name="T22" fmla="*/ 73 w 159"/>
                                <a:gd name="T23" fmla="*/ 158 h 158"/>
                                <a:gd name="T24" fmla="*/ 62 w 159"/>
                                <a:gd name="T25" fmla="*/ 157 h 158"/>
                                <a:gd name="T26" fmla="*/ 50 w 159"/>
                                <a:gd name="T27" fmla="*/ 153 h 158"/>
                                <a:gd name="T28" fmla="*/ 40 w 159"/>
                                <a:gd name="T29" fmla="*/ 148 h 158"/>
                                <a:gd name="T30" fmla="*/ 30 w 159"/>
                                <a:gd name="T31" fmla="*/ 141 h 158"/>
                                <a:gd name="T32" fmla="*/ 21 w 159"/>
                                <a:gd name="T33" fmla="*/ 133 h 158"/>
                                <a:gd name="T34" fmla="*/ 14 w 159"/>
                                <a:gd name="T35" fmla="*/ 124 h 158"/>
                                <a:gd name="T36" fmla="*/ 8 w 159"/>
                                <a:gd name="T37" fmla="*/ 113 h 158"/>
                                <a:gd name="T38" fmla="*/ 3 w 159"/>
                                <a:gd name="T39" fmla="*/ 102 h 158"/>
                                <a:gd name="T40" fmla="*/ 1 w 159"/>
                                <a:gd name="T41" fmla="*/ 91 h 158"/>
                                <a:gd name="T42" fmla="*/ 0 w 159"/>
                                <a:gd name="T43" fmla="*/ 80 h 158"/>
                                <a:gd name="T44" fmla="*/ 1 w 159"/>
                                <a:gd name="T45" fmla="*/ 67 h 158"/>
                                <a:gd name="T46" fmla="*/ 3 w 159"/>
                                <a:gd name="T47" fmla="*/ 56 h 158"/>
                                <a:gd name="T48" fmla="*/ 8 w 159"/>
                                <a:gd name="T49" fmla="*/ 45 h 158"/>
                                <a:gd name="T50" fmla="*/ 14 w 159"/>
                                <a:gd name="T51" fmla="*/ 35 h 158"/>
                                <a:gd name="T52" fmla="*/ 21 w 159"/>
                                <a:gd name="T53" fmla="*/ 26 h 158"/>
                                <a:gd name="T54" fmla="*/ 30 w 159"/>
                                <a:gd name="T55" fmla="*/ 18 h 158"/>
                                <a:gd name="T56" fmla="*/ 40 w 159"/>
                                <a:gd name="T57" fmla="*/ 11 h 158"/>
                                <a:gd name="T58" fmla="*/ 50 w 159"/>
                                <a:gd name="T59" fmla="*/ 5 h 158"/>
                                <a:gd name="T60" fmla="*/ 62 w 159"/>
                                <a:gd name="T61" fmla="*/ 2 h 158"/>
                                <a:gd name="T62" fmla="*/ 73 w 159"/>
                                <a:gd name="T63" fmla="*/ 0 h 158"/>
                                <a:gd name="T64" fmla="*/ 85 w 159"/>
                                <a:gd name="T65" fmla="*/ 0 h 158"/>
                                <a:gd name="T66" fmla="*/ 97 w 159"/>
                                <a:gd name="T67" fmla="*/ 2 h 158"/>
                                <a:gd name="T68" fmla="*/ 108 w 159"/>
                                <a:gd name="T69" fmla="*/ 5 h 158"/>
                                <a:gd name="T70" fmla="*/ 119 w 159"/>
                                <a:gd name="T71" fmla="*/ 11 h 158"/>
                                <a:gd name="T72" fmla="*/ 129 w 159"/>
                                <a:gd name="T73" fmla="*/ 18 h 158"/>
                                <a:gd name="T74" fmla="*/ 137 w 159"/>
                                <a:gd name="T75" fmla="*/ 26 h 158"/>
                                <a:gd name="T76" fmla="*/ 144 w 159"/>
                                <a:gd name="T77" fmla="*/ 35 h 158"/>
                                <a:gd name="T78" fmla="*/ 151 w 159"/>
                                <a:gd name="T79" fmla="*/ 45 h 158"/>
                                <a:gd name="T80" fmla="*/ 155 w 159"/>
                                <a:gd name="T81" fmla="*/ 56 h 158"/>
                                <a:gd name="T82" fmla="*/ 158 w 159"/>
                                <a:gd name="T83" fmla="*/ 67 h 158"/>
                                <a:gd name="T84" fmla="*/ 159 w 159"/>
                                <a:gd name="T85" fmla="*/ 80 h 15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59" h="158">
                                  <a:moveTo>
                                    <a:pt x="159" y="80"/>
                                  </a:moveTo>
                                  <a:lnTo>
                                    <a:pt x="158" y="91"/>
                                  </a:lnTo>
                                  <a:lnTo>
                                    <a:pt x="155" y="102"/>
                                  </a:lnTo>
                                  <a:lnTo>
                                    <a:pt x="151" y="113"/>
                                  </a:lnTo>
                                  <a:lnTo>
                                    <a:pt x="144" y="124"/>
                                  </a:lnTo>
                                  <a:lnTo>
                                    <a:pt x="137" y="133"/>
                                  </a:lnTo>
                                  <a:lnTo>
                                    <a:pt x="129" y="141"/>
                                  </a:lnTo>
                                  <a:lnTo>
                                    <a:pt x="119" y="148"/>
                                  </a:lnTo>
                                  <a:lnTo>
                                    <a:pt x="108" y="153"/>
                                  </a:lnTo>
                                  <a:lnTo>
                                    <a:pt x="97" y="157"/>
                                  </a:lnTo>
                                  <a:lnTo>
                                    <a:pt x="85" y="158"/>
                                  </a:lnTo>
                                  <a:lnTo>
                                    <a:pt x="73" y="158"/>
                                  </a:lnTo>
                                  <a:lnTo>
                                    <a:pt x="62" y="157"/>
                                  </a:lnTo>
                                  <a:lnTo>
                                    <a:pt x="50" y="153"/>
                                  </a:lnTo>
                                  <a:lnTo>
                                    <a:pt x="40" y="148"/>
                                  </a:lnTo>
                                  <a:lnTo>
                                    <a:pt x="30" y="141"/>
                                  </a:lnTo>
                                  <a:lnTo>
                                    <a:pt x="21" y="133"/>
                                  </a:lnTo>
                                  <a:lnTo>
                                    <a:pt x="14" y="124"/>
                                  </a:lnTo>
                                  <a:lnTo>
                                    <a:pt x="8" y="113"/>
                                  </a:lnTo>
                                  <a:lnTo>
                                    <a:pt x="3" y="102"/>
                                  </a:lnTo>
                                  <a:lnTo>
                                    <a:pt x="1" y="91"/>
                                  </a:lnTo>
                                  <a:lnTo>
                                    <a:pt x="0" y="80"/>
                                  </a:lnTo>
                                  <a:lnTo>
                                    <a:pt x="1" y="67"/>
                                  </a:lnTo>
                                  <a:lnTo>
                                    <a:pt x="3" y="56"/>
                                  </a:lnTo>
                                  <a:lnTo>
                                    <a:pt x="8" y="45"/>
                                  </a:lnTo>
                                  <a:lnTo>
                                    <a:pt x="14" y="35"/>
                                  </a:lnTo>
                                  <a:lnTo>
                                    <a:pt x="21" y="26"/>
                                  </a:lnTo>
                                  <a:lnTo>
                                    <a:pt x="30" y="18"/>
                                  </a:lnTo>
                                  <a:lnTo>
                                    <a:pt x="40" y="11"/>
                                  </a:lnTo>
                                  <a:lnTo>
                                    <a:pt x="50" y="5"/>
                                  </a:lnTo>
                                  <a:lnTo>
                                    <a:pt x="62" y="2"/>
                                  </a:lnTo>
                                  <a:lnTo>
                                    <a:pt x="73" y="0"/>
                                  </a:lnTo>
                                  <a:lnTo>
                                    <a:pt x="85" y="0"/>
                                  </a:lnTo>
                                  <a:lnTo>
                                    <a:pt x="97" y="2"/>
                                  </a:lnTo>
                                  <a:lnTo>
                                    <a:pt x="108" y="5"/>
                                  </a:lnTo>
                                  <a:lnTo>
                                    <a:pt x="119" y="11"/>
                                  </a:lnTo>
                                  <a:lnTo>
                                    <a:pt x="129" y="18"/>
                                  </a:lnTo>
                                  <a:lnTo>
                                    <a:pt x="137" y="26"/>
                                  </a:lnTo>
                                  <a:lnTo>
                                    <a:pt x="144" y="35"/>
                                  </a:lnTo>
                                  <a:lnTo>
                                    <a:pt x="151" y="45"/>
                                  </a:lnTo>
                                  <a:lnTo>
                                    <a:pt x="155" y="56"/>
                                  </a:lnTo>
                                  <a:lnTo>
                                    <a:pt x="158" y="67"/>
                                  </a:lnTo>
                                  <a:lnTo>
                                    <a:pt x="159" y="8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318"/>
                          <wps:cNvSpPr>
                            <a:spLocks/>
                          </wps:cNvSpPr>
                          <wps:spPr bwMode="auto">
                            <a:xfrm>
                              <a:off x="6065" y="680"/>
                              <a:ext cx="369" cy="186"/>
                            </a:xfrm>
                            <a:custGeom>
                              <a:avLst/>
                              <a:gdLst>
                                <a:gd name="T0" fmla="*/ 369 w 369"/>
                                <a:gd name="T1" fmla="*/ 186 h 186"/>
                                <a:gd name="T2" fmla="*/ 360 w 369"/>
                                <a:gd name="T3" fmla="*/ 130 h 186"/>
                                <a:gd name="T4" fmla="*/ 328 w 369"/>
                                <a:gd name="T5" fmla="*/ 68 h 186"/>
                                <a:gd name="T6" fmla="*/ 272 w 369"/>
                                <a:gd name="T7" fmla="*/ 22 h 186"/>
                                <a:gd name="T8" fmla="*/ 205 w 369"/>
                                <a:gd name="T9" fmla="*/ 0 h 186"/>
                                <a:gd name="T10" fmla="*/ 147 w 369"/>
                                <a:gd name="T11" fmla="*/ 4 h 186"/>
                                <a:gd name="T12" fmla="*/ 81 w 369"/>
                                <a:gd name="T13" fmla="*/ 31 h 186"/>
                                <a:gd name="T14" fmla="*/ 22 w 369"/>
                                <a:gd name="T15" fmla="*/ 97 h 186"/>
                                <a:gd name="T16" fmla="*/ 0 w 369"/>
                                <a:gd name="T17" fmla="*/ 165 h 186"/>
                                <a:gd name="T18" fmla="*/ 0 w 369"/>
                                <a:gd name="T19" fmla="*/ 186 h 18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69" h="186">
                                  <a:moveTo>
                                    <a:pt x="369" y="186"/>
                                  </a:moveTo>
                                  <a:lnTo>
                                    <a:pt x="360" y="130"/>
                                  </a:lnTo>
                                  <a:lnTo>
                                    <a:pt x="328" y="68"/>
                                  </a:lnTo>
                                  <a:lnTo>
                                    <a:pt x="272" y="22"/>
                                  </a:lnTo>
                                  <a:lnTo>
                                    <a:pt x="205" y="0"/>
                                  </a:lnTo>
                                  <a:lnTo>
                                    <a:pt x="147" y="4"/>
                                  </a:lnTo>
                                  <a:lnTo>
                                    <a:pt x="81" y="31"/>
                                  </a:lnTo>
                                  <a:lnTo>
                                    <a:pt x="22" y="97"/>
                                  </a:lnTo>
                                  <a:lnTo>
                                    <a:pt x="0" y="165"/>
                                  </a:lnTo>
                                  <a:lnTo>
                                    <a:pt x="0" y="18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319"/>
                          <wps:cNvSpPr>
                            <a:spLocks/>
                          </wps:cNvSpPr>
                          <wps:spPr bwMode="auto">
                            <a:xfrm>
                              <a:off x="6199" y="585"/>
                              <a:ext cx="327" cy="185"/>
                            </a:xfrm>
                            <a:custGeom>
                              <a:avLst/>
                              <a:gdLst>
                                <a:gd name="T0" fmla="*/ 327 w 327"/>
                                <a:gd name="T1" fmla="*/ 185 h 185"/>
                                <a:gd name="T2" fmla="*/ 318 w 327"/>
                                <a:gd name="T3" fmla="*/ 130 h 185"/>
                                <a:gd name="T4" fmla="*/ 285 w 327"/>
                                <a:gd name="T5" fmla="*/ 69 h 185"/>
                                <a:gd name="T6" fmla="*/ 231 w 327"/>
                                <a:gd name="T7" fmla="*/ 23 h 185"/>
                                <a:gd name="T8" fmla="*/ 163 w 327"/>
                                <a:gd name="T9" fmla="*/ 0 h 185"/>
                                <a:gd name="T10" fmla="*/ 93 w 327"/>
                                <a:gd name="T11" fmla="*/ 8 h 185"/>
                                <a:gd name="T12" fmla="*/ 33 w 327"/>
                                <a:gd name="T13" fmla="*/ 36 h 185"/>
                                <a:gd name="T14" fmla="*/ 0 w 327"/>
                                <a:gd name="T15" fmla="*/ 69 h 18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27" h="185">
                                  <a:moveTo>
                                    <a:pt x="327" y="185"/>
                                  </a:moveTo>
                                  <a:lnTo>
                                    <a:pt x="318" y="130"/>
                                  </a:lnTo>
                                  <a:lnTo>
                                    <a:pt x="285" y="69"/>
                                  </a:lnTo>
                                  <a:lnTo>
                                    <a:pt x="231" y="23"/>
                                  </a:lnTo>
                                  <a:lnTo>
                                    <a:pt x="163" y="0"/>
                                  </a:lnTo>
                                  <a:lnTo>
                                    <a:pt x="93" y="8"/>
                                  </a:lnTo>
                                  <a:lnTo>
                                    <a:pt x="33" y="36"/>
                                  </a:lnTo>
                                  <a:lnTo>
                                    <a:pt x="0" y="6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Freeform 320"/>
                          <wps:cNvSpPr>
                            <a:spLocks/>
                          </wps:cNvSpPr>
                          <wps:spPr bwMode="auto">
                            <a:xfrm>
                              <a:off x="6759" y="26"/>
                              <a:ext cx="328" cy="185"/>
                            </a:xfrm>
                            <a:custGeom>
                              <a:avLst/>
                              <a:gdLst>
                                <a:gd name="T0" fmla="*/ 328 w 328"/>
                                <a:gd name="T1" fmla="*/ 185 h 185"/>
                                <a:gd name="T2" fmla="*/ 319 w 328"/>
                                <a:gd name="T3" fmla="*/ 131 h 185"/>
                                <a:gd name="T4" fmla="*/ 286 w 328"/>
                                <a:gd name="T5" fmla="*/ 69 h 185"/>
                                <a:gd name="T6" fmla="*/ 231 w 328"/>
                                <a:gd name="T7" fmla="*/ 22 h 185"/>
                                <a:gd name="T8" fmla="*/ 162 w 328"/>
                                <a:gd name="T9" fmla="*/ 0 h 185"/>
                                <a:gd name="T10" fmla="*/ 93 w 328"/>
                                <a:gd name="T11" fmla="*/ 7 h 185"/>
                                <a:gd name="T12" fmla="*/ 22 w 328"/>
                                <a:gd name="T13" fmla="*/ 44 h 185"/>
                                <a:gd name="T14" fmla="*/ 0 w 328"/>
                                <a:gd name="T15" fmla="*/ 66 h 18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28" h="185">
                                  <a:moveTo>
                                    <a:pt x="328" y="185"/>
                                  </a:moveTo>
                                  <a:lnTo>
                                    <a:pt x="319" y="131"/>
                                  </a:lnTo>
                                  <a:lnTo>
                                    <a:pt x="286" y="69"/>
                                  </a:lnTo>
                                  <a:lnTo>
                                    <a:pt x="231" y="22"/>
                                  </a:lnTo>
                                  <a:lnTo>
                                    <a:pt x="162" y="0"/>
                                  </a:lnTo>
                                  <a:lnTo>
                                    <a:pt x="93" y="7"/>
                                  </a:lnTo>
                                  <a:lnTo>
                                    <a:pt x="22" y="44"/>
                                  </a:lnTo>
                                  <a:lnTo>
                                    <a:pt x="0" y="6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Freeform 321"/>
                          <wps:cNvSpPr>
                            <a:spLocks/>
                          </wps:cNvSpPr>
                          <wps:spPr bwMode="auto">
                            <a:xfrm>
                              <a:off x="6623" y="119"/>
                              <a:ext cx="369" cy="185"/>
                            </a:xfrm>
                            <a:custGeom>
                              <a:avLst/>
                              <a:gdLst>
                                <a:gd name="T0" fmla="*/ 369 w 369"/>
                                <a:gd name="T1" fmla="*/ 185 h 185"/>
                                <a:gd name="T2" fmla="*/ 360 w 369"/>
                                <a:gd name="T3" fmla="*/ 130 h 185"/>
                                <a:gd name="T4" fmla="*/ 328 w 369"/>
                                <a:gd name="T5" fmla="*/ 68 h 185"/>
                                <a:gd name="T6" fmla="*/ 272 w 369"/>
                                <a:gd name="T7" fmla="*/ 22 h 185"/>
                                <a:gd name="T8" fmla="*/ 205 w 369"/>
                                <a:gd name="T9" fmla="*/ 0 h 185"/>
                                <a:gd name="T10" fmla="*/ 141 w 369"/>
                                <a:gd name="T11" fmla="*/ 4 h 185"/>
                                <a:gd name="T12" fmla="*/ 66 w 369"/>
                                <a:gd name="T13" fmla="*/ 42 h 185"/>
                                <a:gd name="T14" fmla="*/ 16 w 369"/>
                                <a:gd name="T15" fmla="*/ 108 h 185"/>
                                <a:gd name="T16" fmla="*/ 0 w 369"/>
                                <a:gd name="T17" fmla="*/ 167 h 1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69" h="185">
                                  <a:moveTo>
                                    <a:pt x="369" y="185"/>
                                  </a:moveTo>
                                  <a:lnTo>
                                    <a:pt x="360" y="130"/>
                                  </a:lnTo>
                                  <a:lnTo>
                                    <a:pt x="328" y="68"/>
                                  </a:lnTo>
                                  <a:lnTo>
                                    <a:pt x="272" y="22"/>
                                  </a:lnTo>
                                  <a:lnTo>
                                    <a:pt x="205" y="0"/>
                                  </a:lnTo>
                                  <a:lnTo>
                                    <a:pt x="141" y="4"/>
                                  </a:lnTo>
                                  <a:lnTo>
                                    <a:pt x="66" y="42"/>
                                  </a:lnTo>
                                  <a:lnTo>
                                    <a:pt x="16" y="108"/>
                                  </a:lnTo>
                                  <a:lnTo>
                                    <a:pt x="0" y="16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Freeform 322"/>
                          <wps:cNvSpPr>
                            <a:spLocks/>
                          </wps:cNvSpPr>
                          <wps:spPr bwMode="auto">
                            <a:xfrm>
                              <a:off x="6753" y="224"/>
                              <a:ext cx="131" cy="135"/>
                            </a:xfrm>
                            <a:custGeom>
                              <a:avLst/>
                              <a:gdLst>
                                <a:gd name="T0" fmla="*/ 110 w 131"/>
                                <a:gd name="T1" fmla="*/ 135 h 135"/>
                                <a:gd name="T2" fmla="*/ 131 w 131"/>
                                <a:gd name="T3" fmla="*/ 102 h 135"/>
                                <a:gd name="T4" fmla="*/ 131 w 131"/>
                                <a:gd name="T5" fmla="*/ 60 h 135"/>
                                <a:gd name="T6" fmla="*/ 108 w 131"/>
                                <a:gd name="T7" fmla="*/ 20 h 135"/>
                                <a:gd name="T8" fmla="*/ 68 w 131"/>
                                <a:gd name="T9" fmla="*/ 0 h 135"/>
                                <a:gd name="T10" fmla="*/ 28 w 131"/>
                                <a:gd name="T11" fmla="*/ 4 h 135"/>
                                <a:gd name="T12" fmla="*/ 0 w 131"/>
                                <a:gd name="T13" fmla="*/ 25 h 1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1" h="135">
                                  <a:moveTo>
                                    <a:pt x="110" y="135"/>
                                  </a:moveTo>
                                  <a:lnTo>
                                    <a:pt x="131" y="102"/>
                                  </a:lnTo>
                                  <a:lnTo>
                                    <a:pt x="131" y="60"/>
                                  </a:lnTo>
                                  <a:lnTo>
                                    <a:pt x="108" y="20"/>
                                  </a:lnTo>
                                  <a:lnTo>
                                    <a:pt x="68" y="0"/>
                                  </a:lnTo>
                                  <a:lnTo>
                                    <a:pt x="28" y="4"/>
                                  </a:lnTo>
                                  <a:lnTo>
                                    <a:pt x="0" y="2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Line 323"/>
                          <wps:cNvCnPr>
                            <a:cxnSpLocks noChangeShapeType="1"/>
                          </wps:cNvCnPr>
                          <wps:spPr bwMode="auto">
                            <a:xfrm>
                              <a:off x="5206" y="46"/>
                              <a:ext cx="104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3" name="Line 324"/>
                          <wps:cNvCnPr>
                            <a:cxnSpLocks noChangeShapeType="1"/>
                          </wps:cNvCnPr>
                          <wps:spPr bwMode="auto">
                            <a:xfrm flipH="1">
                              <a:off x="5578" y="46"/>
                              <a:ext cx="671" cy="67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4" name="Line 325"/>
                          <wps:cNvCnPr>
                            <a:cxnSpLocks noChangeShapeType="1"/>
                          </wps:cNvCnPr>
                          <wps:spPr bwMode="auto">
                            <a:xfrm>
                              <a:off x="4586" y="717"/>
                              <a:ext cx="99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5" name="Line 326"/>
                          <wps:cNvCnPr>
                            <a:cxnSpLocks noChangeShapeType="1"/>
                          </wps:cNvCnPr>
                          <wps:spPr bwMode="auto">
                            <a:xfrm>
                              <a:off x="4586" y="797"/>
                              <a:ext cx="992"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6" name="Line 327"/>
                          <wps:cNvCnPr>
                            <a:cxnSpLocks noChangeShapeType="1"/>
                          </wps:cNvCnPr>
                          <wps:spPr bwMode="auto">
                            <a:xfrm flipH="1">
                              <a:off x="5578" y="126"/>
                              <a:ext cx="671" cy="67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7" name="Line 328"/>
                          <wps:cNvCnPr>
                            <a:cxnSpLocks noChangeShapeType="1"/>
                          </wps:cNvCnPr>
                          <wps:spPr bwMode="auto">
                            <a:xfrm>
                              <a:off x="6249" y="46"/>
                              <a:ext cx="0" cy="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8" name="Line 329"/>
                          <wps:cNvCnPr>
                            <a:cxnSpLocks noChangeShapeType="1"/>
                          </wps:cNvCnPr>
                          <wps:spPr bwMode="auto">
                            <a:xfrm>
                              <a:off x="4559" y="691"/>
                              <a:ext cx="0" cy="7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9" name="Line 330"/>
                          <wps:cNvCnPr>
                            <a:cxnSpLocks noChangeShapeType="1"/>
                          </wps:cNvCnPr>
                          <wps:spPr bwMode="auto">
                            <a:xfrm>
                              <a:off x="5221" y="178"/>
                              <a:ext cx="50"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0" name="Line 331"/>
                          <wps:cNvCnPr>
                            <a:cxnSpLocks noChangeShapeType="1"/>
                          </wps:cNvCnPr>
                          <wps:spPr bwMode="auto">
                            <a:xfrm>
                              <a:off x="4812" y="585"/>
                              <a:ext cx="63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1" name="Line 332"/>
                          <wps:cNvCnPr>
                            <a:cxnSpLocks noChangeShapeType="1"/>
                          </wps:cNvCnPr>
                          <wps:spPr bwMode="auto">
                            <a:xfrm flipH="1">
                              <a:off x="4812" y="178"/>
                              <a:ext cx="409" cy="4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2" name="Line 333"/>
                          <wps:cNvCnPr>
                            <a:cxnSpLocks noChangeShapeType="1"/>
                          </wps:cNvCnPr>
                          <wps:spPr bwMode="auto">
                            <a:xfrm flipH="1">
                              <a:off x="5446" y="178"/>
                              <a:ext cx="409" cy="4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3" name="Line 334"/>
                          <wps:cNvCnPr>
                            <a:cxnSpLocks noChangeShapeType="1"/>
                          </wps:cNvCnPr>
                          <wps:spPr bwMode="auto">
                            <a:xfrm>
                              <a:off x="5640" y="178"/>
                              <a:ext cx="215"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4" name="Line 335"/>
                          <wps:cNvCnPr>
                            <a:cxnSpLocks noChangeShapeType="1"/>
                          </wps:cNvCnPr>
                          <wps:spPr bwMode="auto">
                            <a:xfrm flipH="1">
                              <a:off x="4865" y="178"/>
                              <a:ext cx="406" cy="4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5" name="Line 336"/>
                          <wps:cNvCnPr>
                            <a:cxnSpLocks noChangeShapeType="1"/>
                          </wps:cNvCnPr>
                          <wps:spPr bwMode="auto">
                            <a:xfrm>
                              <a:off x="5788" y="585"/>
                              <a:ext cx="55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6" name="Line 337"/>
                          <wps:cNvCnPr>
                            <a:cxnSpLocks noChangeShapeType="1"/>
                          </wps:cNvCnPr>
                          <wps:spPr bwMode="auto">
                            <a:xfrm>
                              <a:off x="6087" y="286"/>
                              <a:ext cx="62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7" name="Line 338"/>
                          <wps:cNvCnPr>
                            <a:cxnSpLocks noChangeShapeType="1"/>
                          </wps:cNvCnPr>
                          <wps:spPr bwMode="auto">
                            <a:xfrm flipV="1">
                              <a:off x="6065" y="866"/>
                              <a:ext cx="0" cy="2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339"/>
                          <wps:cNvCnPr>
                            <a:cxnSpLocks noChangeShapeType="1"/>
                          </wps:cNvCnPr>
                          <wps:spPr bwMode="auto">
                            <a:xfrm flipH="1">
                              <a:off x="6118" y="866"/>
                              <a:ext cx="26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340"/>
                          <wps:cNvCnPr>
                            <a:cxnSpLocks noChangeShapeType="1"/>
                          </wps:cNvCnPr>
                          <wps:spPr bwMode="auto">
                            <a:xfrm>
                              <a:off x="6065" y="1077"/>
                              <a:ext cx="369"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0" name="Line 341"/>
                          <wps:cNvCnPr>
                            <a:cxnSpLocks noChangeShapeType="1"/>
                          </wps:cNvCnPr>
                          <wps:spPr bwMode="auto">
                            <a:xfrm flipV="1">
                              <a:off x="6434" y="866"/>
                              <a:ext cx="0" cy="2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1" name="Line 342"/>
                          <wps:cNvCnPr>
                            <a:cxnSpLocks noChangeShapeType="1"/>
                          </wps:cNvCnPr>
                          <wps:spPr bwMode="auto">
                            <a:xfrm flipV="1">
                              <a:off x="6249" y="733"/>
                              <a:ext cx="0" cy="26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2" name="Line 343"/>
                          <wps:cNvCnPr>
                            <a:cxnSpLocks noChangeShapeType="1"/>
                          </wps:cNvCnPr>
                          <wps:spPr bwMode="auto">
                            <a:xfrm flipV="1">
                              <a:off x="6434" y="981"/>
                              <a:ext cx="92" cy="9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3" name="Line 344"/>
                          <wps:cNvCnPr>
                            <a:cxnSpLocks noChangeShapeType="1"/>
                          </wps:cNvCnPr>
                          <wps:spPr bwMode="auto">
                            <a:xfrm flipV="1">
                              <a:off x="6526" y="770"/>
                              <a:ext cx="0" cy="2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345"/>
                          <wps:cNvCnPr>
                            <a:cxnSpLocks noChangeShapeType="1"/>
                          </wps:cNvCnPr>
                          <wps:spPr bwMode="auto">
                            <a:xfrm flipV="1">
                              <a:off x="6131" y="654"/>
                              <a:ext cx="68" cy="6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5" name="Line 346"/>
                          <wps:cNvCnPr>
                            <a:cxnSpLocks noChangeShapeType="1"/>
                          </wps:cNvCnPr>
                          <wps:spPr bwMode="auto">
                            <a:xfrm flipV="1">
                              <a:off x="6692" y="92"/>
                              <a:ext cx="67" cy="6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6" name="Line 347"/>
                          <wps:cNvCnPr>
                            <a:cxnSpLocks noChangeShapeType="1"/>
                          </wps:cNvCnPr>
                          <wps:spPr bwMode="auto">
                            <a:xfrm flipV="1">
                              <a:off x="7087" y="211"/>
                              <a:ext cx="0" cy="2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7" name="Line 348"/>
                          <wps:cNvCnPr>
                            <a:cxnSpLocks noChangeShapeType="1"/>
                          </wps:cNvCnPr>
                          <wps:spPr bwMode="auto">
                            <a:xfrm flipV="1">
                              <a:off x="6992" y="422"/>
                              <a:ext cx="95" cy="9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8" name="Line 349"/>
                          <wps:cNvCnPr>
                            <a:cxnSpLocks noChangeShapeType="1"/>
                          </wps:cNvCnPr>
                          <wps:spPr bwMode="auto">
                            <a:xfrm flipV="1">
                              <a:off x="6992" y="304"/>
                              <a:ext cx="0" cy="2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350"/>
                          <wps:cNvCnPr>
                            <a:cxnSpLocks noChangeShapeType="1"/>
                          </wps:cNvCnPr>
                          <wps:spPr bwMode="auto">
                            <a:xfrm>
                              <a:off x="6709" y="515"/>
                              <a:ext cx="283"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351"/>
                          <wps:cNvCnPr>
                            <a:cxnSpLocks noChangeShapeType="1"/>
                          </wps:cNvCnPr>
                          <wps:spPr bwMode="auto">
                            <a:xfrm flipV="1">
                              <a:off x="6515" y="361"/>
                              <a:ext cx="350" cy="3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352"/>
                          <wps:cNvCnPr>
                            <a:cxnSpLocks noChangeShapeType="1"/>
                          </wps:cNvCnPr>
                          <wps:spPr bwMode="auto">
                            <a:xfrm flipV="1">
                              <a:off x="6403" y="249"/>
                              <a:ext cx="350" cy="3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353"/>
                          <wps:cNvCnPr>
                            <a:cxnSpLocks noChangeShapeType="1"/>
                          </wps:cNvCnPr>
                          <wps:spPr bwMode="auto">
                            <a:xfrm flipV="1">
                              <a:off x="6100" y="4"/>
                              <a:ext cx="1006" cy="1011"/>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1503" name="Line 354"/>
                          <wps:cNvCnPr>
                            <a:cxnSpLocks noChangeShapeType="1"/>
                          </wps:cNvCnPr>
                          <wps:spPr bwMode="auto">
                            <a:xfrm flipV="1">
                              <a:off x="6065" y="1024"/>
                              <a:ext cx="0" cy="5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4" name="Line 355"/>
                          <wps:cNvCnPr>
                            <a:cxnSpLocks noChangeShapeType="1"/>
                          </wps:cNvCnPr>
                          <wps:spPr bwMode="auto">
                            <a:xfrm flipH="1">
                              <a:off x="5878" y="1024"/>
                              <a:ext cx="187" cy="18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5" name="Line 356"/>
                          <wps:cNvCnPr>
                            <a:cxnSpLocks noChangeShapeType="1"/>
                          </wps:cNvCnPr>
                          <wps:spPr bwMode="auto">
                            <a:xfrm>
                              <a:off x="5878" y="1210"/>
                              <a:ext cx="686"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6" name="Line 357"/>
                          <wps:cNvCnPr>
                            <a:cxnSpLocks noChangeShapeType="1"/>
                          </wps:cNvCnPr>
                          <wps:spPr bwMode="auto">
                            <a:xfrm>
                              <a:off x="5878" y="1210"/>
                              <a:ext cx="0" cy="5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7" name="Line 358"/>
                          <wps:cNvCnPr>
                            <a:cxnSpLocks noChangeShapeType="1"/>
                          </wps:cNvCnPr>
                          <wps:spPr bwMode="auto">
                            <a:xfrm flipH="1">
                              <a:off x="4782" y="797"/>
                              <a:ext cx="374" cy="3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8" name="Line 359"/>
                          <wps:cNvCnPr>
                            <a:cxnSpLocks noChangeShapeType="1"/>
                          </wps:cNvCnPr>
                          <wps:spPr bwMode="auto">
                            <a:xfrm flipH="1">
                              <a:off x="4465" y="1171"/>
                              <a:ext cx="317"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9" name="Line 360"/>
                          <wps:cNvCnPr>
                            <a:cxnSpLocks noChangeShapeType="1"/>
                          </wps:cNvCnPr>
                          <wps:spPr bwMode="auto">
                            <a:xfrm>
                              <a:off x="4624" y="797"/>
                              <a:ext cx="158" cy="3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0" name="Line 361"/>
                          <wps:cNvCnPr>
                            <a:cxnSpLocks noChangeShapeType="1"/>
                          </wps:cNvCnPr>
                          <wps:spPr bwMode="auto">
                            <a:xfrm flipH="1">
                              <a:off x="4465" y="797"/>
                              <a:ext cx="159" cy="3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1" name="Line 362"/>
                          <wps:cNvCnPr>
                            <a:cxnSpLocks noChangeShapeType="1"/>
                          </wps:cNvCnPr>
                          <wps:spPr bwMode="auto">
                            <a:xfrm flipH="1">
                              <a:off x="4727" y="797"/>
                              <a:ext cx="560" cy="56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2" name="Line 363"/>
                          <wps:cNvCnPr>
                            <a:cxnSpLocks noChangeShapeType="1"/>
                          </wps:cNvCnPr>
                          <wps:spPr bwMode="auto">
                            <a:xfrm flipH="1">
                              <a:off x="3833" y="1359"/>
                              <a:ext cx="894"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3" name="Line 364"/>
                          <wps:cNvCnPr>
                            <a:cxnSpLocks noChangeShapeType="1"/>
                          </wps:cNvCnPr>
                          <wps:spPr bwMode="auto">
                            <a:xfrm>
                              <a:off x="4727" y="1359"/>
                              <a:ext cx="0" cy="58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4" name="Line 365"/>
                          <wps:cNvCnPr>
                            <a:cxnSpLocks noChangeShapeType="1"/>
                          </wps:cNvCnPr>
                          <wps:spPr bwMode="auto">
                            <a:xfrm>
                              <a:off x="2" y="920"/>
                              <a:ext cx="2051"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5" name="Freeform 366"/>
                          <wps:cNvSpPr>
                            <a:spLocks/>
                          </wps:cNvSpPr>
                          <wps:spPr bwMode="auto">
                            <a:xfrm>
                              <a:off x="2" y="854"/>
                              <a:ext cx="132" cy="132"/>
                            </a:xfrm>
                            <a:custGeom>
                              <a:avLst/>
                              <a:gdLst>
                                <a:gd name="T0" fmla="*/ 132 w 132"/>
                                <a:gd name="T1" fmla="*/ 0 h 132"/>
                                <a:gd name="T2" fmla="*/ 0 w 132"/>
                                <a:gd name="T3" fmla="*/ 66 h 132"/>
                                <a:gd name="T4" fmla="*/ 132 w 132"/>
                                <a:gd name="T5" fmla="*/ 132 h 132"/>
                                <a:gd name="T6" fmla="*/ 66 w 132"/>
                                <a:gd name="T7" fmla="*/ 66 h 132"/>
                                <a:gd name="T8" fmla="*/ 132 w 132"/>
                                <a:gd name="T9" fmla="*/ 0 h 1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2" h="132">
                                  <a:moveTo>
                                    <a:pt x="132" y="0"/>
                                  </a:moveTo>
                                  <a:lnTo>
                                    <a:pt x="0" y="66"/>
                                  </a:lnTo>
                                  <a:lnTo>
                                    <a:pt x="132" y="132"/>
                                  </a:lnTo>
                                  <a:lnTo>
                                    <a:pt x="66" y="66"/>
                                  </a:lnTo>
                                  <a:lnTo>
                                    <a:pt x="13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516" name="Freeform 367"/>
                          <wps:cNvSpPr>
                            <a:spLocks/>
                          </wps:cNvSpPr>
                          <wps:spPr bwMode="auto">
                            <a:xfrm>
                              <a:off x="1921" y="854"/>
                              <a:ext cx="132" cy="132"/>
                            </a:xfrm>
                            <a:custGeom>
                              <a:avLst/>
                              <a:gdLst>
                                <a:gd name="T0" fmla="*/ 0 w 132"/>
                                <a:gd name="T1" fmla="*/ 0 h 132"/>
                                <a:gd name="T2" fmla="*/ 132 w 132"/>
                                <a:gd name="T3" fmla="*/ 66 h 132"/>
                                <a:gd name="T4" fmla="*/ 0 w 132"/>
                                <a:gd name="T5" fmla="*/ 132 h 132"/>
                                <a:gd name="T6" fmla="*/ 66 w 132"/>
                                <a:gd name="T7" fmla="*/ 66 h 132"/>
                                <a:gd name="T8" fmla="*/ 0 w 132"/>
                                <a:gd name="T9" fmla="*/ 0 h 1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2" h="132">
                                  <a:moveTo>
                                    <a:pt x="0" y="0"/>
                                  </a:moveTo>
                                  <a:lnTo>
                                    <a:pt x="132" y="66"/>
                                  </a:lnTo>
                                  <a:lnTo>
                                    <a:pt x="0" y="132"/>
                                  </a:lnTo>
                                  <a:lnTo>
                                    <a:pt x="66" y="6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517" name="Line 368"/>
                          <wps:cNvCnPr>
                            <a:cxnSpLocks noChangeShapeType="1"/>
                          </wps:cNvCnPr>
                          <wps:spPr bwMode="auto">
                            <a:xfrm flipH="1">
                              <a:off x="3312" y="1096"/>
                              <a:ext cx="1305" cy="13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8" name="Line 369"/>
                          <wps:cNvCnPr>
                            <a:cxnSpLocks noChangeShapeType="1"/>
                          </wps:cNvCnPr>
                          <wps:spPr bwMode="auto">
                            <a:xfrm>
                              <a:off x="6603" y="509"/>
                              <a:ext cx="1306" cy="13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19" name="Freeform 370"/>
                          <wps:cNvSpPr>
                            <a:spLocks/>
                          </wps:cNvSpPr>
                          <wps:spPr bwMode="auto">
                            <a:xfrm>
                              <a:off x="5518" y="2783"/>
                              <a:ext cx="11" cy="3"/>
                            </a:xfrm>
                            <a:custGeom>
                              <a:avLst/>
                              <a:gdLst>
                                <a:gd name="T0" fmla="*/ 11 w 11"/>
                                <a:gd name="T1" fmla="*/ 3 h 3"/>
                                <a:gd name="T2" fmla="*/ 9 w 11"/>
                                <a:gd name="T3" fmla="*/ 0 h 3"/>
                                <a:gd name="T4" fmla="*/ 0 w 11"/>
                                <a:gd name="T5" fmla="*/ 0 h 3"/>
                                <a:gd name="T6" fmla="*/ 0 60000 65536"/>
                                <a:gd name="T7" fmla="*/ 0 60000 65536"/>
                                <a:gd name="T8" fmla="*/ 0 60000 65536"/>
                              </a:gdLst>
                              <a:ahLst/>
                              <a:cxnLst>
                                <a:cxn ang="T6">
                                  <a:pos x="T0" y="T1"/>
                                </a:cxn>
                                <a:cxn ang="T7">
                                  <a:pos x="T2" y="T3"/>
                                </a:cxn>
                                <a:cxn ang="T8">
                                  <a:pos x="T4" y="T5"/>
                                </a:cxn>
                              </a:cxnLst>
                              <a:rect l="0" t="0" r="r" b="b"/>
                              <a:pathLst>
                                <a:path w="11" h="3">
                                  <a:moveTo>
                                    <a:pt x="11" y="3"/>
                                  </a:moveTo>
                                  <a:lnTo>
                                    <a:pt x="9"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 name="Freeform 371"/>
                          <wps:cNvSpPr>
                            <a:spLocks/>
                          </wps:cNvSpPr>
                          <wps:spPr bwMode="auto">
                            <a:xfrm>
                              <a:off x="5505" y="2781"/>
                              <a:ext cx="13" cy="6"/>
                            </a:xfrm>
                            <a:custGeom>
                              <a:avLst/>
                              <a:gdLst>
                                <a:gd name="T0" fmla="*/ 13 w 13"/>
                                <a:gd name="T1" fmla="*/ 0 h 6"/>
                                <a:gd name="T2" fmla="*/ 11 w 13"/>
                                <a:gd name="T3" fmla="*/ 0 h 6"/>
                                <a:gd name="T4" fmla="*/ 9 w 13"/>
                                <a:gd name="T5" fmla="*/ 2 h 6"/>
                                <a:gd name="T6" fmla="*/ 4 w 13"/>
                                <a:gd name="T7" fmla="*/ 2 h 6"/>
                                <a:gd name="T8" fmla="*/ 0 w 13"/>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 h="6">
                                  <a:moveTo>
                                    <a:pt x="13" y="0"/>
                                  </a:moveTo>
                                  <a:lnTo>
                                    <a:pt x="11" y="0"/>
                                  </a:lnTo>
                                  <a:lnTo>
                                    <a:pt x="9" y="2"/>
                                  </a:lnTo>
                                  <a:lnTo>
                                    <a:pt x="4" y="2"/>
                                  </a:lnTo>
                                  <a:lnTo>
                                    <a:pt x="0"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Freeform 372"/>
                          <wps:cNvSpPr>
                            <a:spLocks/>
                          </wps:cNvSpPr>
                          <wps:spPr bwMode="auto">
                            <a:xfrm>
                              <a:off x="5494" y="2790"/>
                              <a:ext cx="11" cy="10"/>
                            </a:xfrm>
                            <a:custGeom>
                              <a:avLst/>
                              <a:gdLst>
                                <a:gd name="T0" fmla="*/ 11 w 11"/>
                                <a:gd name="T1" fmla="*/ 0 h 10"/>
                                <a:gd name="T2" fmla="*/ 9 w 11"/>
                                <a:gd name="T3" fmla="*/ 0 h 10"/>
                                <a:gd name="T4" fmla="*/ 9 w 11"/>
                                <a:gd name="T5" fmla="*/ 2 h 10"/>
                                <a:gd name="T6" fmla="*/ 6 w 11"/>
                                <a:gd name="T7" fmla="*/ 2 h 10"/>
                                <a:gd name="T8" fmla="*/ 2 w 11"/>
                                <a:gd name="T9" fmla="*/ 5 h 10"/>
                                <a:gd name="T10" fmla="*/ 2 w 11"/>
                                <a:gd name="T11" fmla="*/ 8 h 10"/>
                                <a:gd name="T12" fmla="*/ 0 w 11"/>
                                <a:gd name="T13" fmla="*/ 8 h 10"/>
                                <a:gd name="T14" fmla="*/ 0 w 11"/>
                                <a:gd name="T15" fmla="*/ 10 h 1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 h="10">
                                  <a:moveTo>
                                    <a:pt x="11" y="0"/>
                                  </a:moveTo>
                                  <a:lnTo>
                                    <a:pt x="9" y="0"/>
                                  </a:lnTo>
                                  <a:lnTo>
                                    <a:pt x="9" y="2"/>
                                  </a:lnTo>
                                  <a:lnTo>
                                    <a:pt x="6" y="2"/>
                                  </a:lnTo>
                                  <a:lnTo>
                                    <a:pt x="2" y="5"/>
                                  </a:lnTo>
                                  <a:lnTo>
                                    <a:pt x="2" y="8"/>
                                  </a:lnTo>
                                  <a:lnTo>
                                    <a:pt x="0" y="8"/>
                                  </a:lnTo>
                                  <a:lnTo>
                                    <a:pt x="0"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2" name="Freeform 373"/>
                          <wps:cNvSpPr>
                            <a:spLocks/>
                          </wps:cNvSpPr>
                          <wps:spPr bwMode="auto">
                            <a:xfrm>
                              <a:off x="5487" y="2800"/>
                              <a:ext cx="9" cy="16"/>
                            </a:xfrm>
                            <a:custGeom>
                              <a:avLst/>
                              <a:gdLst>
                                <a:gd name="T0" fmla="*/ 9 w 9"/>
                                <a:gd name="T1" fmla="*/ 0 h 16"/>
                                <a:gd name="T2" fmla="*/ 7 w 9"/>
                                <a:gd name="T3" fmla="*/ 2 h 16"/>
                                <a:gd name="T4" fmla="*/ 7 w 9"/>
                                <a:gd name="T5" fmla="*/ 4 h 16"/>
                                <a:gd name="T6" fmla="*/ 5 w 9"/>
                                <a:gd name="T7" fmla="*/ 7 h 16"/>
                                <a:gd name="T8" fmla="*/ 5 w 9"/>
                                <a:gd name="T9" fmla="*/ 8 h 16"/>
                                <a:gd name="T10" fmla="*/ 3 w 9"/>
                                <a:gd name="T11" fmla="*/ 8 h 16"/>
                                <a:gd name="T12" fmla="*/ 3 w 9"/>
                                <a:gd name="T13" fmla="*/ 11 h 16"/>
                                <a:gd name="T14" fmla="*/ 0 w 9"/>
                                <a:gd name="T15" fmla="*/ 13 h 16"/>
                                <a:gd name="T16" fmla="*/ 0 w 9"/>
                                <a:gd name="T17" fmla="*/ 16 h 1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 h="16">
                                  <a:moveTo>
                                    <a:pt x="9" y="0"/>
                                  </a:moveTo>
                                  <a:lnTo>
                                    <a:pt x="7" y="2"/>
                                  </a:lnTo>
                                  <a:lnTo>
                                    <a:pt x="7" y="4"/>
                                  </a:lnTo>
                                  <a:lnTo>
                                    <a:pt x="5" y="7"/>
                                  </a:lnTo>
                                  <a:lnTo>
                                    <a:pt x="5" y="8"/>
                                  </a:lnTo>
                                  <a:lnTo>
                                    <a:pt x="3" y="8"/>
                                  </a:lnTo>
                                  <a:lnTo>
                                    <a:pt x="3" y="11"/>
                                  </a:lnTo>
                                  <a:lnTo>
                                    <a:pt x="0" y="13"/>
                                  </a:lnTo>
                                  <a:lnTo>
                                    <a:pt x="0" y="1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Freeform 374"/>
                          <wps:cNvSpPr>
                            <a:spLocks/>
                          </wps:cNvSpPr>
                          <wps:spPr bwMode="auto">
                            <a:xfrm>
                              <a:off x="5481" y="2816"/>
                              <a:ext cx="6" cy="19"/>
                            </a:xfrm>
                            <a:custGeom>
                              <a:avLst/>
                              <a:gdLst>
                                <a:gd name="T0" fmla="*/ 6 w 6"/>
                                <a:gd name="T1" fmla="*/ 0 h 19"/>
                                <a:gd name="T2" fmla="*/ 6 w 6"/>
                                <a:gd name="T3" fmla="*/ 1 h 19"/>
                                <a:gd name="T4" fmla="*/ 4 w 6"/>
                                <a:gd name="T5" fmla="*/ 4 h 19"/>
                                <a:gd name="T6" fmla="*/ 4 w 6"/>
                                <a:gd name="T7" fmla="*/ 10 h 19"/>
                                <a:gd name="T8" fmla="*/ 2 w 6"/>
                                <a:gd name="T9" fmla="*/ 10 h 19"/>
                                <a:gd name="T10" fmla="*/ 2 w 6"/>
                                <a:gd name="T11" fmla="*/ 15 h 19"/>
                                <a:gd name="T12" fmla="*/ 0 w 6"/>
                                <a:gd name="T13" fmla="*/ 17 h 19"/>
                                <a:gd name="T14" fmla="*/ 0 w 6"/>
                                <a:gd name="T15" fmla="*/ 19 h 1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19">
                                  <a:moveTo>
                                    <a:pt x="6" y="0"/>
                                  </a:moveTo>
                                  <a:lnTo>
                                    <a:pt x="6" y="1"/>
                                  </a:lnTo>
                                  <a:lnTo>
                                    <a:pt x="4" y="4"/>
                                  </a:lnTo>
                                  <a:lnTo>
                                    <a:pt x="4" y="10"/>
                                  </a:lnTo>
                                  <a:lnTo>
                                    <a:pt x="2" y="10"/>
                                  </a:lnTo>
                                  <a:lnTo>
                                    <a:pt x="2" y="15"/>
                                  </a:lnTo>
                                  <a:lnTo>
                                    <a:pt x="0" y="17"/>
                                  </a:lnTo>
                                  <a:lnTo>
                                    <a:pt x="0" y="1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Line 375"/>
                          <wps:cNvCnPr>
                            <a:cxnSpLocks noChangeShapeType="1"/>
                          </wps:cNvCnPr>
                          <wps:spPr bwMode="auto">
                            <a:xfrm>
                              <a:off x="5481" y="2835"/>
                              <a:ext cx="0" cy="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5" name="Freeform 376"/>
                          <wps:cNvSpPr>
                            <a:spLocks/>
                          </wps:cNvSpPr>
                          <wps:spPr bwMode="auto">
                            <a:xfrm>
                              <a:off x="5481" y="2851"/>
                              <a:ext cx="4" cy="13"/>
                            </a:xfrm>
                            <a:custGeom>
                              <a:avLst/>
                              <a:gdLst>
                                <a:gd name="T0" fmla="*/ 0 w 4"/>
                                <a:gd name="T1" fmla="*/ 0 h 13"/>
                                <a:gd name="T2" fmla="*/ 0 w 4"/>
                                <a:gd name="T3" fmla="*/ 6 h 13"/>
                                <a:gd name="T4" fmla="*/ 2 w 4"/>
                                <a:gd name="T5" fmla="*/ 6 h 13"/>
                                <a:gd name="T6" fmla="*/ 2 w 4"/>
                                <a:gd name="T7" fmla="*/ 11 h 13"/>
                                <a:gd name="T8" fmla="*/ 4 w 4"/>
                                <a:gd name="T9" fmla="*/ 11 h 13"/>
                                <a:gd name="T10" fmla="*/ 4 w 4"/>
                                <a:gd name="T11" fmla="*/ 13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3">
                                  <a:moveTo>
                                    <a:pt x="0" y="0"/>
                                  </a:moveTo>
                                  <a:lnTo>
                                    <a:pt x="0" y="6"/>
                                  </a:lnTo>
                                  <a:lnTo>
                                    <a:pt x="2" y="6"/>
                                  </a:lnTo>
                                  <a:lnTo>
                                    <a:pt x="2" y="11"/>
                                  </a:lnTo>
                                  <a:lnTo>
                                    <a:pt x="4" y="11"/>
                                  </a:lnTo>
                                  <a:lnTo>
                                    <a:pt x="4" y="1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Freeform 377"/>
                          <wps:cNvSpPr>
                            <a:spLocks/>
                          </wps:cNvSpPr>
                          <wps:spPr bwMode="auto">
                            <a:xfrm>
                              <a:off x="5485" y="2864"/>
                              <a:ext cx="7" cy="6"/>
                            </a:xfrm>
                            <a:custGeom>
                              <a:avLst/>
                              <a:gdLst>
                                <a:gd name="T0" fmla="*/ 0 w 7"/>
                                <a:gd name="T1" fmla="*/ 0 h 6"/>
                                <a:gd name="T2" fmla="*/ 0 w 7"/>
                                <a:gd name="T3" fmla="*/ 2 h 6"/>
                                <a:gd name="T4" fmla="*/ 2 w 7"/>
                                <a:gd name="T5" fmla="*/ 5 h 6"/>
                                <a:gd name="T6" fmla="*/ 5 w 7"/>
                                <a:gd name="T7" fmla="*/ 5 h 6"/>
                                <a:gd name="T8" fmla="*/ 7 w 7"/>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 h="6">
                                  <a:moveTo>
                                    <a:pt x="0" y="0"/>
                                  </a:moveTo>
                                  <a:lnTo>
                                    <a:pt x="0" y="2"/>
                                  </a:lnTo>
                                  <a:lnTo>
                                    <a:pt x="2" y="5"/>
                                  </a:lnTo>
                                  <a:lnTo>
                                    <a:pt x="5" y="5"/>
                                  </a:lnTo>
                                  <a:lnTo>
                                    <a:pt x="7"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Line 378"/>
                          <wps:cNvCnPr>
                            <a:cxnSpLocks noChangeShapeType="1"/>
                          </wps:cNvCnPr>
                          <wps:spPr bwMode="auto">
                            <a:xfrm>
                              <a:off x="5492" y="2869"/>
                              <a:ext cx="8" cy="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8" name="Freeform 379"/>
                          <wps:cNvSpPr>
                            <a:spLocks/>
                          </wps:cNvSpPr>
                          <wps:spPr bwMode="auto">
                            <a:xfrm>
                              <a:off x="5500" y="2864"/>
                              <a:ext cx="14" cy="6"/>
                            </a:xfrm>
                            <a:custGeom>
                              <a:avLst/>
                              <a:gdLst>
                                <a:gd name="T0" fmla="*/ 0 w 14"/>
                                <a:gd name="T1" fmla="*/ 6 h 6"/>
                                <a:gd name="T2" fmla="*/ 7 w 14"/>
                                <a:gd name="T3" fmla="*/ 6 h 6"/>
                                <a:gd name="T4" fmla="*/ 7 w 14"/>
                                <a:gd name="T5" fmla="*/ 5 h 6"/>
                                <a:gd name="T6" fmla="*/ 9 w 14"/>
                                <a:gd name="T7" fmla="*/ 5 h 6"/>
                                <a:gd name="T8" fmla="*/ 14 w 14"/>
                                <a:gd name="T9" fmla="*/ 0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 h="6">
                                  <a:moveTo>
                                    <a:pt x="0" y="6"/>
                                  </a:moveTo>
                                  <a:lnTo>
                                    <a:pt x="7" y="6"/>
                                  </a:lnTo>
                                  <a:lnTo>
                                    <a:pt x="7" y="5"/>
                                  </a:lnTo>
                                  <a:lnTo>
                                    <a:pt x="9" y="5"/>
                                  </a:lnTo>
                                  <a:lnTo>
                                    <a:pt x="1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Freeform 380"/>
                          <wps:cNvSpPr>
                            <a:spLocks/>
                          </wps:cNvSpPr>
                          <wps:spPr bwMode="auto">
                            <a:xfrm>
                              <a:off x="5514" y="2853"/>
                              <a:ext cx="11" cy="13"/>
                            </a:xfrm>
                            <a:custGeom>
                              <a:avLst/>
                              <a:gdLst>
                                <a:gd name="T0" fmla="*/ 0 w 11"/>
                                <a:gd name="T1" fmla="*/ 13 h 13"/>
                                <a:gd name="T2" fmla="*/ 2 w 11"/>
                                <a:gd name="T3" fmla="*/ 11 h 13"/>
                                <a:gd name="T4" fmla="*/ 4 w 11"/>
                                <a:gd name="T5" fmla="*/ 11 h 13"/>
                                <a:gd name="T6" fmla="*/ 4 w 11"/>
                                <a:gd name="T7" fmla="*/ 9 h 13"/>
                                <a:gd name="T8" fmla="*/ 8 w 11"/>
                                <a:gd name="T9" fmla="*/ 4 h 13"/>
                                <a:gd name="T10" fmla="*/ 8 w 11"/>
                                <a:gd name="T11" fmla="*/ 2 h 13"/>
                                <a:gd name="T12" fmla="*/ 11 w 11"/>
                                <a:gd name="T13" fmla="*/ 0 h 1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1" h="13">
                                  <a:moveTo>
                                    <a:pt x="0" y="13"/>
                                  </a:moveTo>
                                  <a:lnTo>
                                    <a:pt x="2" y="11"/>
                                  </a:lnTo>
                                  <a:lnTo>
                                    <a:pt x="4" y="11"/>
                                  </a:lnTo>
                                  <a:lnTo>
                                    <a:pt x="4" y="9"/>
                                  </a:lnTo>
                                  <a:lnTo>
                                    <a:pt x="8" y="4"/>
                                  </a:lnTo>
                                  <a:lnTo>
                                    <a:pt x="8" y="2"/>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Freeform 381"/>
                          <wps:cNvSpPr>
                            <a:spLocks/>
                          </wps:cNvSpPr>
                          <wps:spPr bwMode="auto">
                            <a:xfrm>
                              <a:off x="5525" y="2835"/>
                              <a:ext cx="9" cy="18"/>
                            </a:xfrm>
                            <a:custGeom>
                              <a:avLst/>
                              <a:gdLst>
                                <a:gd name="T0" fmla="*/ 0 w 9"/>
                                <a:gd name="T1" fmla="*/ 18 h 18"/>
                                <a:gd name="T2" fmla="*/ 0 w 9"/>
                                <a:gd name="T3" fmla="*/ 16 h 18"/>
                                <a:gd name="T4" fmla="*/ 2 w 9"/>
                                <a:gd name="T5" fmla="*/ 13 h 18"/>
                                <a:gd name="T6" fmla="*/ 2 w 9"/>
                                <a:gd name="T7" fmla="*/ 11 h 18"/>
                                <a:gd name="T8" fmla="*/ 6 w 9"/>
                                <a:gd name="T9" fmla="*/ 7 h 18"/>
                                <a:gd name="T10" fmla="*/ 6 w 9"/>
                                <a:gd name="T11" fmla="*/ 4 h 18"/>
                                <a:gd name="T12" fmla="*/ 9 w 9"/>
                                <a:gd name="T13" fmla="*/ 3 h 18"/>
                                <a:gd name="T14" fmla="*/ 9 w 9"/>
                                <a:gd name="T15" fmla="*/ 0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 h="18">
                                  <a:moveTo>
                                    <a:pt x="0" y="18"/>
                                  </a:moveTo>
                                  <a:lnTo>
                                    <a:pt x="0" y="16"/>
                                  </a:lnTo>
                                  <a:lnTo>
                                    <a:pt x="2" y="13"/>
                                  </a:lnTo>
                                  <a:lnTo>
                                    <a:pt x="2" y="11"/>
                                  </a:lnTo>
                                  <a:lnTo>
                                    <a:pt x="6" y="7"/>
                                  </a:lnTo>
                                  <a:lnTo>
                                    <a:pt x="6" y="4"/>
                                  </a:lnTo>
                                  <a:lnTo>
                                    <a:pt x="9" y="3"/>
                                  </a:lnTo>
                                  <a:lnTo>
                                    <a:pt x="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Freeform 382"/>
                          <wps:cNvSpPr>
                            <a:spLocks/>
                          </wps:cNvSpPr>
                          <wps:spPr bwMode="auto">
                            <a:xfrm>
                              <a:off x="5534" y="2817"/>
                              <a:ext cx="4" cy="18"/>
                            </a:xfrm>
                            <a:custGeom>
                              <a:avLst/>
                              <a:gdLst>
                                <a:gd name="T0" fmla="*/ 0 w 4"/>
                                <a:gd name="T1" fmla="*/ 18 h 18"/>
                                <a:gd name="T2" fmla="*/ 0 w 4"/>
                                <a:gd name="T3" fmla="*/ 16 h 18"/>
                                <a:gd name="T4" fmla="*/ 2 w 4"/>
                                <a:gd name="T5" fmla="*/ 14 h 18"/>
                                <a:gd name="T6" fmla="*/ 2 w 4"/>
                                <a:gd name="T7" fmla="*/ 9 h 18"/>
                                <a:gd name="T8" fmla="*/ 4 w 4"/>
                                <a:gd name="T9" fmla="*/ 9 h 18"/>
                                <a:gd name="T10" fmla="*/ 4 w 4"/>
                                <a:gd name="T11" fmla="*/ 0 h 1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8">
                                  <a:moveTo>
                                    <a:pt x="0" y="18"/>
                                  </a:moveTo>
                                  <a:lnTo>
                                    <a:pt x="0" y="16"/>
                                  </a:lnTo>
                                  <a:lnTo>
                                    <a:pt x="2" y="14"/>
                                  </a:lnTo>
                                  <a:lnTo>
                                    <a:pt x="2" y="9"/>
                                  </a:lnTo>
                                  <a:lnTo>
                                    <a:pt x="4" y="9"/>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 name="Line 383"/>
                          <wps:cNvCnPr>
                            <a:cxnSpLocks noChangeShapeType="1"/>
                          </wps:cNvCnPr>
                          <wps:spPr bwMode="auto">
                            <a:xfrm flipV="1">
                              <a:off x="5540" y="2802"/>
                              <a:ext cx="0" cy="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33" name="Freeform 384"/>
                          <wps:cNvSpPr>
                            <a:spLocks/>
                          </wps:cNvSpPr>
                          <wps:spPr bwMode="auto">
                            <a:xfrm>
                              <a:off x="5536" y="2790"/>
                              <a:ext cx="4" cy="12"/>
                            </a:xfrm>
                            <a:custGeom>
                              <a:avLst/>
                              <a:gdLst>
                                <a:gd name="T0" fmla="*/ 4 w 4"/>
                                <a:gd name="T1" fmla="*/ 12 h 12"/>
                                <a:gd name="T2" fmla="*/ 4 w 4"/>
                                <a:gd name="T3" fmla="*/ 8 h 12"/>
                                <a:gd name="T4" fmla="*/ 2 w 4"/>
                                <a:gd name="T5" fmla="*/ 5 h 12"/>
                                <a:gd name="T6" fmla="*/ 2 w 4"/>
                                <a:gd name="T7" fmla="*/ 2 h 12"/>
                                <a:gd name="T8" fmla="*/ 0 w 4"/>
                                <a:gd name="T9" fmla="*/ 2 h 12"/>
                                <a:gd name="T10" fmla="*/ 0 w 4"/>
                                <a:gd name="T11" fmla="*/ 0 h 1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2">
                                  <a:moveTo>
                                    <a:pt x="4" y="12"/>
                                  </a:moveTo>
                                  <a:lnTo>
                                    <a:pt x="4" y="8"/>
                                  </a:lnTo>
                                  <a:lnTo>
                                    <a:pt x="2" y="5"/>
                                  </a:lnTo>
                                  <a:lnTo>
                                    <a:pt x="2" y="2"/>
                                  </a:lnTo>
                                  <a:lnTo>
                                    <a:pt x="0"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 name="Freeform 385"/>
                          <wps:cNvSpPr>
                            <a:spLocks/>
                          </wps:cNvSpPr>
                          <wps:spPr bwMode="auto">
                            <a:xfrm>
                              <a:off x="5531" y="2783"/>
                              <a:ext cx="5" cy="7"/>
                            </a:xfrm>
                            <a:custGeom>
                              <a:avLst/>
                              <a:gdLst>
                                <a:gd name="T0" fmla="*/ 5 w 5"/>
                                <a:gd name="T1" fmla="*/ 7 h 7"/>
                                <a:gd name="T2" fmla="*/ 5 w 5"/>
                                <a:gd name="T3" fmla="*/ 4 h 7"/>
                                <a:gd name="T4" fmla="*/ 3 w 5"/>
                                <a:gd name="T5" fmla="*/ 4 h 7"/>
                                <a:gd name="T6" fmla="*/ 3 w 5"/>
                                <a:gd name="T7" fmla="*/ 3 h 7"/>
                                <a:gd name="T8" fmla="*/ 0 w 5"/>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7">
                                  <a:moveTo>
                                    <a:pt x="5" y="7"/>
                                  </a:moveTo>
                                  <a:lnTo>
                                    <a:pt x="5" y="4"/>
                                  </a:lnTo>
                                  <a:lnTo>
                                    <a:pt x="3" y="4"/>
                                  </a:lnTo>
                                  <a:lnTo>
                                    <a:pt x="3"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Freeform 386"/>
                          <wps:cNvSpPr>
                            <a:spLocks/>
                          </wps:cNvSpPr>
                          <wps:spPr bwMode="auto">
                            <a:xfrm>
                              <a:off x="5758" y="3006"/>
                              <a:ext cx="39" cy="45"/>
                            </a:xfrm>
                            <a:custGeom>
                              <a:avLst/>
                              <a:gdLst>
                                <a:gd name="T0" fmla="*/ 39 w 39"/>
                                <a:gd name="T1" fmla="*/ 45 h 45"/>
                                <a:gd name="T2" fmla="*/ 39 w 39"/>
                                <a:gd name="T3" fmla="*/ 43 h 45"/>
                                <a:gd name="T4" fmla="*/ 37 w 39"/>
                                <a:gd name="T5" fmla="*/ 40 h 45"/>
                                <a:gd name="T6" fmla="*/ 37 w 39"/>
                                <a:gd name="T7" fmla="*/ 38 h 45"/>
                                <a:gd name="T8" fmla="*/ 35 w 39"/>
                                <a:gd name="T9" fmla="*/ 36 h 45"/>
                                <a:gd name="T10" fmla="*/ 35 w 39"/>
                                <a:gd name="T11" fmla="*/ 34 h 45"/>
                                <a:gd name="T12" fmla="*/ 32 w 39"/>
                                <a:gd name="T13" fmla="*/ 31 h 45"/>
                                <a:gd name="T14" fmla="*/ 32 w 39"/>
                                <a:gd name="T15" fmla="*/ 30 h 45"/>
                                <a:gd name="T16" fmla="*/ 30 w 39"/>
                                <a:gd name="T17" fmla="*/ 27 h 45"/>
                                <a:gd name="T18" fmla="*/ 30 w 39"/>
                                <a:gd name="T19" fmla="*/ 26 h 45"/>
                                <a:gd name="T20" fmla="*/ 28 w 39"/>
                                <a:gd name="T21" fmla="*/ 26 h 45"/>
                                <a:gd name="T22" fmla="*/ 28 w 39"/>
                                <a:gd name="T23" fmla="*/ 23 h 45"/>
                                <a:gd name="T24" fmla="*/ 26 w 39"/>
                                <a:gd name="T25" fmla="*/ 22 h 45"/>
                                <a:gd name="T26" fmla="*/ 23 w 39"/>
                                <a:gd name="T27" fmla="*/ 22 h 45"/>
                                <a:gd name="T28" fmla="*/ 23 w 39"/>
                                <a:gd name="T29" fmla="*/ 19 h 45"/>
                                <a:gd name="T30" fmla="*/ 15 w 39"/>
                                <a:gd name="T31" fmla="*/ 10 h 45"/>
                                <a:gd name="T32" fmla="*/ 13 w 39"/>
                                <a:gd name="T33" fmla="*/ 10 h 45"/>
                                <a:gd name="T34" fmla="*/ 13 w 39"/>
                                <a:gd name="T35" fmla="*/ 8 h 45"/>
                                <a:gd name="T36" fmla="*/ 10 w 39"/>
                                <a:gd name="T37" fmla="*/ 8 h 45"/>
                                <a:gd name="T38" fmla="*/ 8 w 39"/>
                                <a:gd name="T39" fmla="*/ 6 h 45"/>
                                <a:gd name="T40" fmla="*/ 8 w 39"/>
                                <a:gd name="T41" fmla="*/ 4 h 45"/>
                                <a:gd name="T42" fmla="*/ 6 w 39"/>
                                <a:gd name="T43" fmla="*/ 4 h 45"/>
                                <a:gd name="T44" fmla="*/ 4 w 39"/>
                                <a:gd name="T45" fmla="*/ 1 h 45"/>
                                <a:gd name="T46" fmla="*/ 1 w 39"/>
                                <a:gd name="T47" fmla="*/ 1 h 45"/>
                                <a:gd name="T48" fmla="*/ 1 w 39"/>
                                <a:gd name="T49" fmla="*/ 0 h 45"/>
                                <a:gd name="T50" fmla="*/ 0 w 39"/>
                                <a:gd name="T51" fmla="*/ 0 h 45"/>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39" h="45">
                                  <a:moveTo>
                                    <a:pt x="39" y="45"/>
                                  </a:moveTo>
                                  <a:lnTo>
                                    <a:pt x="39" y="43"/>
                                  </a:lnTo>
                                  <a:lnTo>
                                    <a:pt x="37" y="40"/>
                                  </a:lnTo>
                                  <a:lnTo>
                                    <a:pt x="37" y="38"/>
                                  </a:lnTo>
                                  <a:lnTo>
                                    <a:pt x="35" y="36"/>
                                  </a:lnTo>
                                  <a:lnTo>
                                    <a:pt x="35" y="34"/>
                                  </a:lnTo>
                                  <a:lnTo>
                                    <a:pt x="32" y="31"/>
                                  </a:lnTo>
                                  <a:lnTo>
                                    <a:pt x="32" y="30"/>
                                  </a:lnTo>
                                  <a:lnTo>
                                    <a:pt x="30" y="27"/>
                                  </a:lnTo>
                                  <a:lnTo>
                                    <a:pt x="30" y="26"/>
                                  </a:lnTo>
                                  <a:lnTo>
                                    <a:pt x="28" y="26"/>
                                  </a:lnTo>
                                  <a:lnTo>
                                    <a:pt x="28" y="23"/>
                                  </a:lnTo>
                                  <a:lnTo>
                                    <a:pt x="26" y="22"/>
                                  </a:lnTo>
                                  <a:lnTo>
                                    <a:pt x="23" y="22"/>
                                  </a:lnTo>
                                  <a:lnTo>
                                    <a:pt x="23" y="19"/>
                                  </a:lnTo>
                                  <a:lnTo>
                                    <a:pt x="15" y="10"/>
                                  </a:lnTo>
                                  <a:lnTo>
                                    <a:pt x="13" y="10"/>
                                  </a:lnTo>
                                  <a:lnTo>
                                    <a:pt x="13" y="8"/>
                                  </a:lnTo>
                                  <a:lnTo>
                                    <a:pt x="10" y="8"/>
                                  </a:lnTo>
                                  <a:lnTo>
                                    <a:pt x="8" y="6"/>
                                  </a:lnTo>
                                  <a:lnTo>
                                    <a:pt x="8" y="4"/>
                                  </a:lnTo>
                                  <a:lnTo>
                                    <a:pt x="6" y="4"/>
                                  </a:lnTo>
                                  <a:lnTo>
                                    <a:pt x="4" y="1"/>
                                  </a:lnTo>
                                  <a:lnTo>
                                    <a:pt x="1" y="1"/>
                                  </a:lnTo>
                                  <a:lnTo>
                                    <a:pt x="1"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6" name="Freeform 387"/>
                          <wps:cNvSpPr>
                            <a:spLocks/>
                          </wps:cNvSpPr>
                          <wps:spPr bwMode="auto">
                            <a:xfrm>
                              <a:off x="5674" y="2981"/>
                              <a:ext cx="84" cy="26"/>
                            </a:xfrm>
                            <a:custGeom>
                              <a:avLst/>
                              <a:gdLst>
                                <a:gd name="T0" fmla="*/ 84 w 84"/>
                                <a:gd name="T1" fmla="*/ 26 h 26"/>
                                <a:gd name="T2" fmla="*/ 81 w 84"/>
                                <a:gd name="T3" fmla="*/ 25 h 26"/>
                                <a:gd name="T4" fmla="*/ 77 w 84"/>
                                <a:gd name="T5" fmla="*/ 25 h 26"/>
                                <a:gd name="T6" fmla="*/ 72 w 84"/>
                                <a:gd name="T7" fmla="*/ 20 h 26"/>
                                <a:gd name="T8" fmla="*/ 70 w 84"/>
                                <a:gd name="T9" fmla="*/ 20 h 26"/>
                                <a:gd name="T10" fmla="*/ 66 w 84"/>
                                <a:gd name="T11" fmla="*/ 16 h 26"/>
                                <a:gd name="T12" fmla="*/ 62 w 84"/>
                                <a:gd name="T13" fmla="*/ 16 h 26"/>
                                <a:gd name="T14" fmla="*/ 59 w 84"/>
                                <a:gd name="T15" fmla="*/ 13 h 26"/>
                                <a:gd name="T16" fmla="*/ 57 w 84"/>
                                <a:gd name="T17" fmla="*/ 13 h 26"/>
                                <a:gd name="T18" fmla="*/ 55 w 84"/>
                                <a:gd name="T19" fmla="*/ 11 h 26"/>
                                <a:gd name="T20" fmla="*/ 50 w 84"/>
                                <a:gd name="T21" fmla="*/ 11 h 26"/>
                                <a:gd name="T22" fmla="*/ 48 w 84"/>
                                <a:gd name="T23" fmla="*/ 9 h 26"/>
                                <a:gd name="T24" fmla="*/ 46 w 84"/>
                                <a:gd name="T25" fmla="*/ 9 h 26"/>
                                <a:gd name="T26" fmla="*/ 44 w 84"/>
                                <a:gd name="T27" fmla="*/ 7 h 26"/>
                                <a:gd name="T28" fmla="*/ 40 w 84"/>
                                <a:gd name="T29" fmla="*/ 7 h 26"/>
                                <a:gd name="T30" fmla="*/ 35 w 84"/>
                                <a:gd name="T31" fmla="*/ 4 h 26"/>
                                <a:gd name="T32" fmla="*/ 28 w 84"/>
                                <a:gd name="T33" fmla="*/ 4 h 26"/>
                                <a:gd name="T34" fmla="*/ 26 w 84"/>
                                <a:gd name="T35" fmla="*/ 2 h 26"/>
                                <a:gd name="T36" fmla="*/ 15 w 84"/>
                                <a:gd name="T37" fmla="*/ 2 h 26"/>
                                <a:gd name="T38" fmla="*/ 13 w 84"/>
                                <a:gd name="T39" fmla="*/ 0 h 26"/>
                                <a:gd name="T40" fmla="*/ 0 w 84"/>
                                <a:gd name="T41" fmla="*/ 0 h 2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4" h="26">
                                  <a:moveTo>
                                    <a:pt x="84" y="26"/>
                                  </a:moveTo>
                                  <a:lnTo>
                                    <a:pt x="81" y="25"/>
                                  </a:lnTo>
                                  <a:lnTo>
                                    <a:pt x="77" y="25"/>
                                  </a:lnTo>
                                  <a:lnTo>
                                    <a:pt x="72" y="20"/>
                                  </a:lnTo>
                                  <a:lnTo>
                                    <a:pt x="70" y="20"/>
                                  </a:lnTo>
                                  <a:lnTo>
                                    <a:pt x="66" y="16"/>
                                  </a:lnTo>
                                  <a:lnTo>
                                    <a:pt x="62" y="16"/>
                                  </a:lnTo>
                                  <a:lnTo>
                                    <a:pt x="59" y="13"/>
                                  </a:lnTo>
                                  <a:lnTo>
                                    <a:pt x="57" y="13"/>
                                  </a:lnTo>
                                  <a:lnTo>
                                    <a:pt x="55" y="11"/>
                                  </a:lnTo>
                                  <a:lnTo>
                                    <a:pt x="50" y="11"/>
                                  </a:lnTo>
                                  <a:lnTo>
                                    <a:pt x="48" y="9"/>
                                  </a:lnTo>
                                  <a:lnTo>
                                    <a:pt x="46" y="9"/>
                                  </a:lnTo>
                                  <a:lnTo>
                                    <a:pt x="44" y="7"/>
                                  </a:lnTo>
                                  <a:lnTo>
                                    <a:pt x="40" y="7"/>
                                  </a:lnTo>
                                  <a:lnTo>
                                    <a:pt x="35" y="4"/>
                                  </a:lnTo>
                                  <a:lnTo>
                                    <a:pt x="28" y="4"/>
                                  </a:lnTo>
                                  <a:lnTo>
                                    <a:pt x="26" y="2"/>
                                  </a:lnTo>
                                  <a:lnTo>
                                    <a:pt x="15" y="2"/>
                                  </a:lnTo>
                                  <a:lnTo>
                                    <a:pt x="1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Freeform 388"/>
                          <wps:cNvSpPr>
                            <a:spLocks/>
                          </wps:cNvSpPr>
                          <wps:spPr bwMode="auto">
                            <a:xfrm>
                              <a:off x="5580" y="2979"/>
                              <a:ext cx="94" cy="4"/>
                            </a:xfrm>
                            <a:custGeom>
                              <a:avLst/>
                              <a:gdLst>
                                <a:gd name="T0" fmla="*/ 94 w 94"/>
                                <a:gd name="T1" fmla="*/ 2 h 4"/>
                                <a:gd name="T2" fmla="*/ 76 w 94"/>
                                <a:gd name="T3" fmla="*/ 2 h 4"/>
                                <a:gd name="T4" fmla="*/ 74 w 94"/>
                                <a:gd name="T5" fmla="*/ 0 h 4"/>
                                <a:gd name="T6" fmla="*/ 45 w 94"/>
                                <a:gd name="T7" fmla="*/ 0 h 4"/>
                                <a:gd name="T8" fmla="*/ 43 w 94"/>
                                <a:gd name="T9" fmla="*/ 2 h 4"/>
                                <a:gd name="T10" fmla="*/ 16 w 94"/>
                                <a:gd name="T11" fmla="*/ 2 h 4"/>
                                <a:gd name="T12" fmla="*/ 13 w 94"/>
                                <a:gd name="T13" fmla="*/ 4 h 4"/>
                                <a:gd name="T14" fmla="*/ 0 w 94"/>
                                <a:gd name="T15" fmla="*/ 4 h 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4" h="4">
                                  <a:moveTo>
                                    <a:pt x="94" y="2"/>
                                  </a:moveTo>
                                  <a:lnTo>
                                    <a:pt x="76" y="2"/>
                                  </a:lnTo>
                                  <a:lnTo>
                                    <a:pt x="74" y="0"/>
                                  </a:lnTo>
                                  <a:lnTo>
                                    <a:pt x="45" y="0"/>
                                  </a:lnTo>
                                  <a:lnTo>
                                    <a:pt x="43" y="2"/>
                                  </a:lnTo>
                                  <a:lnTo>
                                    <a:pt x="16" y="2"/>
                                  </a:lnTo>
                                  <a:lnTo>
                                    <a:pt x="13"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Freeform 389"/>
                          <wps:cNvSpPr>
                            <a:spLocks/>
                          </wps:cNvSpPr>
                          <wps:spPr bwMode="auto">
                            <a:xfrm>
                              <a:off x="5465" y="2985"/>
                              <a:ext cx="115" cy="34"/>
                            </a:xfrm>
                            <a:custGeom>
                              <a:avLst/>
                              <a:gdLst>
                                <a:gd name="T0" fmla="*/ 115 w 115"/>
                                <a:gd name="T1" fmla="*/ 0 h 34"/>
                                <a:gd name="T2" fmla="*/ 106 w 115"/>
                                <a:gd name="T3" fmla="*/ 3 h 34"/>
                                <a:gd name="T4" fmla="*/ 100 w 115"/>
                                <a:gd name="T5" fmla="*/ 3 h 34"/>
                                <a:gd name="T6" fmla="*/ 93 w 115"/>
                                <a:gd name="T7" fmla="*/ 5 h 34"/>
                                <a:gd name="T8" fmla="*/ 82 w 115"/>
                                <a:gd name="T9" fmla="*/ 5 h 34"/>
                                <a:gd name="T10" fmla="*/ 78 w 115"/>
                                <a:gd name="T11" fmla="*/ 7 h 34"/>
                                <a:gd name="T12" fmla="*/ 62 w 115"/>
                                <a:gd name="T13" fmla="*/ 7 h 34"/>
                                <a:gd name="T14" fmla="*/ 60 w 115"/>
                                <a:gd name="T15" fmla="*/ 9 h 34"/>
                                <a:gd name="T16" fmla="*/ 53 w 115"/>
                                <a:gd name="T17" fmla="*/ 9 h 34"/>
                                <a:gd name="T18" fmla="*/ 53 w 115"/>
                                <a:gd name="T19" fmla="*/ 12 h 34"/>
                                <a:gd name="T20" fmla="*/ 49 w 115"/>
                                <a:gd name="T21" fmla="*/ 12 h 34"/>
                                <a:gd name="T22" fmla="*/ 47 w 115"/>
                                <a:gd name="T23" fmla="*/ 14 h 34"/>
                                <a:gd name="T24" fmla="*/ 44 w 115"/>
                                <a:gd name="T25" fmla="*/ 14 h 34"/>
                                <a:gd name="T26" fmla="*/ 42 w 115"/>
                                <a:gd name="T27" fmla="*/ 16 h 34"/>
                                <a:gd name="T28" fmla="*/ 38 w 115"/>
                                <a:gd name="T29" fmla="*/ 18 h 34"/>
                                <a:gd name="T30" fmla="*/ 35 w 115"/>
                                <a:gd name="T31" fmla="*/ 18 h 34"/>
                                <a:gd name="T32" fmla="*/ 31 w 115"/>
                                <a:gd name="T33" fmla="*/ 21 h 34"/>
                                <a:gd name="T34" fmla="*/ 27 w 115"/>
                                <a:gd name="T35" fmla="*/ 22 h 34"/>
                                <a:gd name="T36" fmla="*/ 20 w 115"/>
                                <a:gd name="T37" fmla="*/ 25 h 34"/>
                                <a:gd name="T38" fmla="*/ 16 w 115"/>
                                <a:gd name="T39" fmla="*/ 27 h 34"/>
                                <a:gd name="T40" fmla="*/ 7 w 115"/>
                                <a:gd name="T41" fmla="*/ 31 h 34"/>
                                <a:gd name="T42" fmla="*/ 0 w 115"/>
                                <a:gd name="T43" fmla="*/ 34 h 3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15" h="34">
                                  <a:moveTo>
                                    <a:pt x="115" y="0"/>
                                  </a:moveTo>
                                  <a:lnTo>
                                    <a:pt x="106" y="3"/>
                                  </a:lnTo>
                                  <a:lnTo>
                                    <a:pt x="100" y="3"/>
                                  </a:lnTo>
                                  <a:lnTo>
                                    <a:pt x="93" y="5"/>
                                  </a:lnTo>
                                  <a:lnTo>
                                    <a:pt x="82" y="5"/>
                                  </a:lnTo>
                                  <a:lnTo>
                                    <a:pt x="78" y="7"/>
                                  </a:lnTo>
                                  <a:lnTo>
                                    <a:pt x="62" y="7"/>
                                  </a:lnTo>
                                  <a:lnTo>
                                    <a:pt x="60" y="9"/>
                                  </a:lnTo>
                                  <a:lnTo>
                                    <a:pt x="53" y="9"/>
                                  </a:lnTo>
                                  <a:lnTo>
                                    <a:pt x="53" y="12"/>
                                  </a:lnTo>
                                  <a:lnTo>
                                    <a:pt x="49" y="12"/>
                                  </a:lnTo>
                                  <a:lnTo>
                                    <a:pt x="47" y="14"/>
                                  </a:lnTo>
                                  <a:lnTo>
                                    <a:pt x="44" y="14"/>
                                  </a:lnTo>
                                  <a:lnTo>
                                    <a:pt x="42" y="16"/>
                                  </a:lnTo>
                                  <a:lnTo>
                                    <a:pt x="38" y="18"/>
                                  </a:lnTo>
                                  <a:lnTo>
                                    <a:pt x="35" y="18"/>
                                  </a:lnTo>
                                  <a:lnTo>
                                    <a:pt x="31" y="21"/>
                                  </a:lnTo>
                                  <a:lnTo>
                                    <a:pt x="27" y="22"/>
                                  </a:lnTo>
                                  <a:lnTo>
                                    <a:pt x="20" y="25"/>
                                  </a:lnTo>
                                  <a:lnTo>
                                    <a:pt x="16" y="27"/>
                                  </a:lnTo>
                                  <a:lnTo>
                                    <a:pt x="7" y="31"/>
                                  </a:lnTo>
                                  <a:lnTo>
                                    <a:pt x="0" y="3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Freeform 390"/>
                          <wps:cNvSpPr>
                            <a:spLocks/>
                          </wps:cNvSpPr>
                          <wps:spPr bwMode="auto">
                            <a:xfrm>
                              <a:off x="5362" y="3019"/>
                              <a:ext cx="103" cy="56"/>
                            </a:xfrm>
                            <a:custGeom>
                              <a:avLst/>
                              <a:gdLst>
                                <a:gd name="T0" fmla="*/ 103 w 103"/>
                                <a:gd name="T1" fmla="*/ 0 h 56"/>
                                <a:gd name="T2" fmla="*/ 99 w 103"/>
                                <a:gd name="T3" fmla="*/ 2 h 56"/>
                                <a:gd name="T4" fmla="*/ 97 w 103"/>
                                <a:gd name="T5" fmla="*/ 2 h 56"/>
                                <a:gd name="T6" fmla="*/ 93 w 103"/>
                                <a:gd name="T7" fmla="*/ 4 h 56"/>
                                <a:gd name="T8" fmla="*/ 90 w 103"/>
                                <a:gd name="T9" fmla="*/ 6 h 56"/>
                                <a:gd name="T10" fmla="*/ 85 w 103"/>
                                <a:gd name="T11" fmla="*/ 6 h 56"/>
                                <a:gd name="T12" fmla="*/ 84 w 103"/>
                                <a:gd name="T13" fmla="*/ 9 h 56"/>
                                <a:gd name="T14" fmla="*/ 79 w 103"/>
                                <a:gd name="T15" fmla="*/ 10 h 56"/>
                                <a:gd name="T16" fmla="*/ 77 w 103"/>
                                <a:gd name="T17" fmla="*/ 10 h 56"/>
                                <a:gd name="T18" fmla="*/ 72 w 103"/>
                                <a:gd name="T19" fmla="*/ 13 h 56"/>
                                <a:gd name="T20" fmla="*/ 71 w 103"/>
                                <a:gd name="T21" fmla="*/ 14 h 56"/>
                                <a:gd name="T22" fmla="*/ 66 w 103"/>
                                <a:gd name="T23" fmla="*/ 17 h 56"/>
                                <a:gd name="T24" fmla="*/ 63 w 103"/>
                                <a:gd name="T25" fmla="*/ 17 h 56"/>
                                <a:gd name="T26" fmla="*/ 59 w 103"/>
                                <a:gd name="T27" fmla="*/ 18 h 56"/>
                                <a:gd name="T28" fmla="*/ 57 w 103"/>
                                <a:gd name="T29" fmla="*/ 21 h 56"/>
                                <a:gd name="T30" fmla="*/ 53 w 103"/>
                                <a:gd name="T31" fmla="*/ 23 h 56"/>
                                <a:gd name="T32" fmla="*/ 50 w 103"/>
                                <a:gd name="T33" fmla="*/ 23 h 56"/>
                                <a:gd name="T34" fmla="*/ 46 w 103"/>
                                <a:gd name="T35" fmla="*/ 25 h 56"/>
                                <a:gd name="T36" fmla="*/ 44 w 103"/>
                                <a:gd name="T37" fmla="*/ 27 h 56"/>
                                <a:gd name="T38" fmla="*/ 40 w 103"/>
                                <a:gd name="T39" fmla="*/ 30 h 56"/>
                                <a:gd name="T40" fmla="*/ 35 w 103"/>
                                <a:gd name="T41" fmla="*/ 34 h 56"/>
                                <a:gd name="T42" fmla="*/ 31 w 103"/>
                                <a:gd name="T43" fmla="*/ 36 h 56"/>
                                <a:gd name="T44" fmla="*/ 28 w 103"/>
                                <a:gd name="T45" fmla="*/ 36 h 56"/>
                                <a:gd name="T46" fmla="*/ 24 w 103"/>
                                <a:gd name="T47" fmla="*/ 39 h 56"/>
                                <a:gd name="T48" fmla="*/ 22 w 103"/>
                                <a:gd name="T49" fmla="*/ 41 h 56"/>
                                <a:gd name="T50" fmla="*/ 18 w 103"/>
                                <a:gd name="T51" fmla="*/ 43 h 56"/>
                                <a:gd name="T52" fmla="*/ 13 w 103"/>
                                <a:gd name="T53" fmla="*/ 48 h 56"/>
                                <a:gd name="T54" fmla="*/ 9 w 103"/>
                                <a:gd name="T55" fmla="*/ 49 h 56"/>
                                <a:gd name="T56" fmla="*/ 6 w 103"/>
                                <a:gd name="T57" fmla="*/ 52 h 56"/>
                                <a:gd name="T58" fmla="*/ 2 w 103"/>
                                <a:gd name="T59" fmla="*/ 54 h 56"/>
                                <a:gd name="T60" fmla="*/ 0 w 103"/>
                                <a:gd name="T61" fmla="*/ 56 h 5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3" h="56">
                                  <a:moveTo>
                                    <a:pt x="103" y="0"/>
                                  </a:moveTo>
                                  <a:lnTo>
                                    <a:pt x="99" y="2"/>
                                  </a:lnTo>
                                  <a:lnTo>
                                    <a:pt x="97" y="2"/>
                                  </a:lnTo>
                                  <a:lnTo>
                                    <a:pt x="93" y="4"/>
                                  </a:lnTo>
                                  <a:lnTo>
                                    <a:pt x="90" y="6"/>
                                  </a:lnTo>
                                  <a:lnTo>
                                    <a:pt x="85" y="6"/>
                                  </a:lnTo>
                                  <a:lnTo>
                                    <a:pt x="84" y="9"/>
                                  </a:lnTo>
                                  <a:lnTo>
                                    <a:pt x="79" y="10"/>
                                  </a:lnTo>
                                  <a:lnTo>
                                    <a:pt x="77" y="10"/>
                                  </a:lnTo>
                                  <a:lnTo>
                                    <a:pt x="72" y="13"/>
                                  </a:lnTo>
                                  <a:lnTo>
                                    <a:pt x="71" y="14"/>
                                  </a:lnTo>
                                  <a:lnTo>
                                    <a:pt x="66" y="17"/>
                                  </a:lnTo>
                                  <a:lnTo>
                                    <a:pt x="63" y="17"/>
                                  </a:lnTo>
                                  <a:lnTo>
                                    <a:pt x="59" y="18"/>
                                  </a:lnTo>
                                  <a:lnTo>
                                    <a:pt x="57" y="21"/>
                                  </a:lnTo>
                                  <a:lnTo>
                                    <a:pt x="53" y="23"/>
                                  </a:lnTo>
                                  <a:lnTo>
                                    <a:pt x="50" y="23"/>
                                  </a:lnTo>
                                  <a:lnTo>
                                    <a:pt x="46" y="25"/>
                                  </a:lnTo>
                                  <a:lnTo>
                                    <a:pt x="44" y="27"/>
                                  </a:lnTo>
                                  <a:lnTo>
                                    <a:pt x="40" y="30"/>
                                  </a:lnTo>
                                  <a:lnTo>
                                    <a:pt x="35" y="34"/>
                                  </a:lnTo>
                                  <a:lnTo>
                                    <a:pt x="31" y="36"/>
                                  </a:lnTo>
                                  <a:lnTo>
                                    <a:pt x="28" y="36"/>
                                  </a:lnTo>
                                  <a:lnTo>
                                    <a:pt x="24" y="39"/>
                                  </a:lnTo>
                                  <a:lnTo>
                                    <a:pt x="22" y="41"/>
                                  </a:lnTo>
                                  <a:lnTo>
                                    <a:pt x="18" y="43"/>
                                  </a:lnTo>
                                  <a:lnTo>
                                    <a:pt x="13" y="48"/>
                                  </a:lnTo>
                                  <a:lnTo>
                                    <a:pt x="9" y="49"/>
                                  </a:lnTo>
                                  <a:lnTo>
                                    <a:pt x="6" y="52"/>
                                  </a:lnTo>
                                  <a:lnTo>
                                    <a:pt x="2" y="54"/>
                                  </a:lnTo>
                                  <a:lnTo>
                                    <a:pt x="0" y="5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 name="Freeform 391"/>
                          <wps:cNvSpPr>
                            <a:spLocks/>
                          </wps:cNvSpPr>
                          <wps:spPr bwMode="auto">
                            <a:xfrm>
                              <a:off x="5292" y="3073"/>
                              <a:ext cx="70" cy="66"/>
                            </a:xfrm>
                            <a:custGeom>
                              <a:avLst/>
                              <a:gdLst>
                                <a:gd name="T0" fmla="*/ 70 w 70"/>
                                <a:gd name="T1" fmla="*/ 0 h 66"/>
                                <a:gd name="T2" fmla="*/ 66 w 70"/>
                                <a:gd name="T3" fmla="*/ 4 h 66"/>
                                <a:gd name="T4" fmla="*/ 63 w 70"/>
                                <a:gd name="T5" fmla="*/ 4 h 66"/>
                                <a:gd name="T6" fmla="*/ 61 w 70"/>
                                <a:gd name="T7" fmla="*/ 7 h 66"/>
                                <a:gd name="T8" fmla="*/ 57 w 70"/>
                                <a:gd name="T9" fmla="*/ 9 h 66"/>
                                <a:gd name="T10" fmla="*/ 52 w 70"/>
                                <a:gd name="T11" fmla="*/ 13 h 66"/>
                                <a:gd name="T12" fmla="*/ 50 w 70"/>
                                <a:gd name="T13" fmla="*/ 13 h 66"/>
                                <a:gd name="T14" fmla="*/ 35 w 70"/>
                                <a:gd name="T15" fmla="*/ 29 h 66"/>
                                <a:gd name="T16" fmla="*/ 32 w 70"/>
                                <a:gd name="T17" fmla="*/ 29 h 66"/>
                                <a:gd name="T18" fmla="*/ 10 w 70"/>
                                <a:gd name="T19" fmla="*/ 51 h 66"/>
                                <a:gd name="T20" fmla="*/ 8 w 70"/>
                                <a:gd name="T21" fmla="*/ 55 h 66"/>
                                <a:gd name="T22" fmla="*/ 6 w 70"/>
                                <a:gd name="T23" fmla="*/ 57 h 66"/>
                                <a:gd name="T24" fmla="*/ 6 w 70"/>
                                <a:gd name="T25" fmla="*/ 60 h 66"/>
                                <a:gd name="T26" fmla="*/ 0 w 70"/>
                                <a:gd name="T27" fmla="*/ 66 h 6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0" h="66">
                                  <a:moveTo>
                                    <a:pt x="70" y="0"/>
                                  </a:moveTo>
                                  <a:lnTo>
                                    <a:pt x="66" y="4"/>
                                  </a:lnTo>
                                  <a:lnTo>
                                    <a:pt x="63" y="4"/>
                                  </a:lnTo>
                                  <a:lnTo>
                                    <a:pt x="61" y="7"/>
                                  </a:lnTo>
                                  <a:lnTo>
                                    <a:pt x="57" y="9"/>
                                  </a:lnTo>
                                  <a:lnTo>
                                    <a:pt x="52" y="13"/>
                                  </a:lnTo>
                                  <a:lnTo>
                                    <a:pt x="50" y="13"/>
                                  </a:lnTo>
                                  <a:lnTo>
                                    <a:pt x="35" y="29"/>
                                  </a:lnTo>
                                  <a:lnTo>
                                    <a:pt x="32" y="29"/>
                                  </a:lnTo>
                                  <a:lnTo>
                                    <a:pt x="10" y="51"/>
                                  </a:lnTo>
                                  <a:lnTo>
                                    <a:pt x="8" y="55"/>
                                  </a:lnTo>
                                  <a:lnTo>
                                    <a:pt x="6" y="57"/>
                                  </a:lnTo>
                                  <a:lnTo>
                                    <a:pt x="6" y="60"/>
                                  </a:lnTo>
                                  <a:lnTo>
                                    <a:pt x="0" y="6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 name="Freeform 392"/>
                          <wps:cNvSpPr>
                            <a:spLocks/>
                          </wps:cNvSpPr>
                          <wps:spPr bwMode="auto">
                            <a:xfrm>
                              <a:off x="5252" y="3139"/>
                              <a:ext cx="40" cy="80"/>
                            </a:xfrm>
                            <a:custGeom>
                              <a:avLst/>
                              <a:gdLst>
                                <a:gd name="T0" fmla="*/ 40 w 40"/>
                                <a:gd name="T1" fmla="*/ 0 h 80"/>
                                <a:gd name="T2" fmla="*/ 37 w 40"/>
                                <a:gd name="T3" fmla="*/ 3 h 80"/>
                                <a:gd name="T4" fmla="*/ 37 w 40"/>
                                <a:gd name="T5" fmla="*/ 4 h 80"/>
                                <a:gd name="T6" fmla="*/ 31 w 40"/>
                                <a:gd name="T7" fmla="*/ 12 h 80"/>
                                <a:gd name="T8" fmla="*/ 31 w 40"/>
                                <a:gd name="T9" fmla="*/ 13 h 80"/>
                                <a:gd name="T10" fmla="*/ 26 w 40"/>
                                <a:gd name="T11" fmla="*/ 18 h 80"/>
                                <a:gd name="T12" fmla="*/ 26 w 40"/>
                                <a:gd name="T13" fmla="*/ 22 h 80"/>
                                <a:gd name="T14" fmla="*/ 22 w 40"/>
                                <a:gd name="T15" fmla="*/ 27 h 80"/>
                                <a:gd name="T16" fmla="*/ 22 w 40"/>
                                <a:gd name="T17" fmla="*/ 29 h 80"/>
                                <a:gd name="T18" fmla="*/ 18 w 40"/>
                                <a:gd name="T19" fmla="*/ 34 h 80"/>
                                <a:gd name="T20" fmla="*/ 18 w 40"/>
                                <a:gd name="T21" fmla="*/ 35 h 80"/>
                                <a:gd name="T22" fmla="*/ 15 w 40"/>
                                <a:gd name="T23" fmla="*/ 38 h 80"/>
                                <a:gd name="T24" fmla="*/ 15 w 40"/>
                                <a:gd name="T25" fmla="*/ 40 h 80"/>
                                <a:gd name="T26" fmla="*/ 13 w 40"/>
                                <a:gd name="T27" fmla="*/ 44 h 80"/>
                                <a:gd name="T28" fmla="*/ 10 w 40"/>
                                <a:gd name="T29" fmla="*/ 47 h 80"/>
                                <a:gd name="T30" fmla="*/ 10 w 40"/>
                                <a:gd name="T31" fmla="*/ 49 h 80"/>
                                <a:gd name="T32" fmla="*/ 9 w 40"/>
                                <a:gd name="T33" fmla="*/ 51 h 80"/>
                                <a:gd name="T34" fmla="*/ 9 w 40"/>
                                <a:gd name="T35" fmla="*/ 53 h 80"/>
                                <a:gd name="T36" fmla="*/ 6 w 40"/>
                                <a:gd name="T37" fmla="*/ 56 h 80"/>
                                <a:gd name="T38" fmla="*/ 6 w 40"/>
                                <a:gd name="T39" fmla="*/ 62 h 80"/>
                                <a:gd name="T40" fmla="*/ 4 w 40"/>
                                <a:gd name="T41" fmla="*/ 65 h 80"/>
                                <a:gd name="T42" fmla="*/ 4 w 40"/>
                                <a:gd name="T43" fmla="*/ 66 h 80"/>
                                <a:gd name="T44" fmla="*/ 2 w 40"/>
                                <a:gd name="T45" fmla="*/ 69 h 80"/>
                                <a:gd name="T46" fmla="*/ 2 w 40"/>
                                <a:gd name="T47" fmla="*/ 75 h 80"/>
                                <a:gd name="T48" fmla="*/ 0 w 40"/>
                                <a:gd name="T49" fmla="*/ 78 h 80"/>
                                <a:gd name="T50" fmla="*/ 0 w 40"/>
                                <a:gd name="T51" fmla="*/ 80 h 80"/>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40" h="80">
                                  <a:moveTo>
                                    <a:pt x="40" y="0"/>
                                  </a:moveTo>
                                  <a:lnTo>
                                    <a:pt x="37" y="3"/>
                                  </a:lnTo>
                                  <a:lnTo>
                                    <a:pt x="37" y="4"/>
                                  </a:lnTo>
                                  <a:lnTo>
                                    <a:pt x="31" y="12"/>
                                  </a:lnTo>
                                  <a:lnTo>
                                    <a:pt x="31" y="13"/>
                                  </a:lnTo>
                                  <a:lnTo>
                                    <a:pt x="26" y="18"/>
                                  </a:lnTo>
                                  <a:lnTo>
                                    <a:pt x="26" y="22"/>
                                  </a:lnTo>
                                  <a:lnTo>
                                    <a:pt x="22" y="27"/>
                                  </a:lnTo>
                                  <a:lnTo>
                                    <a:pt x="22" y="29"/>
                                  </a:lnTo>
                                  <a:lnTo>
                                    <a:pt x="18" y="34"/>
                                  </a:lnTo>
                                  <a:lnTo>
                                    <a:pt x="18" y="35"/>
                                  </a:lnTo>
                                  <a:lnTo>
                                    <a:pt x="15" y="38"/>
                                  </a:lnTo>
                                  <a:lnTo>
                                    <a:pt x="15" y="40"/>
                                  </a:lnTo>
                                  <a:lnTo>
                                    <a:pt x="13" y="44"/>
                                  </a:lnTo>
                                  <a:lnTo>
                                    <a:pt x="10" y="47"/>
                                  </a:lnTo>
                                  <a:lnTo>
                                    <a:pt x="10" y="49"/>
                                  </a:lnTo>
                                  <a:lnTo>
                                    <a:pt x="9" y="51"/>
                                  </a:lnTo>
                                  <a:lnTo>
                                    <a:pt x="9" y="53"/>
                                  </a:lnTo>
                                  <a:lnTo>
                                    <a:pt x="6" y="56"/>
                                  </a:lnTo>
                                  <a:lnTo>
                                    <a:pt x="6" y="62"/>
                                  </a:lnTo>
                                  <a:lnTo>
                                    <a:pt x="4" y="65"/>
                                  </a:lnTo>
                                  <a:lnTo>
                                    <a:pt x="4" y="66"/>
                                  </a:lnTo>
                                  <a:lnTo>
                                    <a:pt x="2" y="69"/>
                                  </a:lnTo>
                                  <a:lnTo>
                                    <a:pt x="2" y="75"/>
                                  </a:lnTo>
                                  <a:lnTo>
                                    <a:pt x="0" y="78"/>
                                  </a:lnTo>
                                  <a:lnTo>
                                    <a:pt x="0" y="8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Freeform 393"/>
                          <wps:cNvSpPr>
                            <a:spLocks/>
                          </wps:cNvSpPr>
                          <wps:spPr bwMode="auto">
                            <a:xfrm>
                              <a:off x="5247" y="3219"/>
                              <a:ext cx="7" cy="56"/>
                            </a:xfrm>
                            <a:custGeom>
                              <a:avLst/>
                              <a:gdLst>
                                <a:gd name="T0" fmla="*/ 2 w 7"/>
                                <a:gd name="T1" fmla="*/ 0 h 56"/>
                                <a:gd name="T2" fmla="*/ 2 w 7"/>
                                <a:gd name="T3" fmla="*/ 4 h 56"/>
                                <a:gd name="T4" fmla="*/ 0 w 7"/>
                                <a:gd name="T5" fmla="*/ 4 h 56"/>
                                <a:gd name="T6" fmla="*/ 0 w 7"/>
                                <a:gd name="T7" fmla="*/ 35 h 56"/>
                                <a:gd name="T8" fmla="*/ 2 w 7"/>
                                <a:gd name="T9" fmla="*/ 38 h 56"/>
                                <a:gd name="T10" fmla="*/ 2 w 7"/>
                                <a:gd name="T11" fmla="*/ 46 h 56"/>
                                <a:gd name="T12" fmla="*/ 5 w 7"/>
                                <a:gd name="T13" fmla="*/ 48 h 56"/>
                                <a:gd name="T14" fmla="*/ 5 w 7"/>
                                <a:gd name="T15" fmla="*/ 52 h 56"/>
                                <a:gd name="T16" fmla="*/ 7 w 7"/>
                                <a:gd name="T17" fmla="*/ 54 h 56"/>
                                <a:gd name="T18" fmla="*/ 7 w 7"/>
                                <a:gd name="T19" fmla="*/ 56 h 5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7" h="56">
                                  <a:moveTo>
                                    <a:pt x="2" y="0"/>
                                  </a:moveTo>
                                  <a:lnTo>
                                    <a:pt x="2" y="4"/>
                                  </a:lnTo>
                                  <a:lnTo>
                                    <a:pt x="0" y="4"/>
                                  </a:lnTo>
                                  <a:lnTo>
                                    <a:pt x="0" y="35"/>
                                  </a:lnTo>
                                  <a:lnTo>
                                    <a:pt x="2" y="38"/>
                                  </a:lnTo>
                                  <a:lnTo>
                                    <a:pt x="2" y="46"/>
                                  </a:lnTo>
                                  <a:lnTo>
                                    <a:pt x="5" y="48"/>
                                  </a:lnTo>
                                  <a:lnTo>
                                    <a:pt x="5" y="52"/>
                                  </a:lnTo>
                                  <a:lnTo>
                                    <a:pt x="7" y="54"/>
                                  </a:lnTo>
                                  <a:lnTo>
                                    <a:pt x="7" y="5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3" name="Freeform 394"/>
                          <wps:cNvSpPr>
                            <a:spLocks/>
                          </wps:cNvSpPr>
                          <wps:spPr bwMode="auto">
                            <a:xfrm>
                              <a:off x="5254" y="3275"/>
                              <a:ext cx="39" cy="44"/>
                            </a:xfrm>
                            <a:custGeom>
                              <a:avLst/>
                              <a:gdLst>
                                <a:gd name="T0" fmla="*/ 0 w 39"/>
                                <a:gd name="T1" fmla="*/ 0 h 44"/>
                                <a:gd name="T2" fmla="*/ 0 w 39"/>
                                <a:gd name="T3" fmla="*/ 3 h 44"/>
                                <a:gd name="T4" fmla="*/ 4 w 39"/>
                                <a:gd name="T5" fmla="*/ 7 h 44"/>
                                <a:gd name="T6" fmla="*/ 4 w 39"/>
                                <a:gd name="T7" fmla="*/ 12 h 44"/>
                                <a:gd name="T8" fmla="*/ 7 w 39"/>
                                <a:gd name="T9" fmla="*/ 12 h 44"/>
                                <a:gd name="T10" fmla="*/ 7 w 39"/>
                                <a:gd name="T11" fmla="*/ 13 h 44"/>
                                <a:gd name="T12" fmla="*/ 8 w 39"/>
                                <a:gd name="T13" fmla="*/ 16 h 44"/>
                                <a:gd name="T14" fmla="*/ 8 w 39"/>
                                <a:gd name="T15" fmla="*/ 18 h 44"/>
                                <a:gd name="T16" fmla="*/ 11 w 39"/>
                                <a:gd name="T17" fmla="*/ 18 h 44"/>
                                <a:gd name="T18" fmla="*/ 11 w 39"/>
                                <a:gd name="T19" fmla="*/ 21 h 44"/>
                                <a:gd name="T20" fmla="*/ 16 w 39"/>
                                <a:gd name="T21" fmla="*/ 25 h 44"/>
                                <a:gd name="T22" fmla="*/ 16 w 39"/>
                                <a:gd name="T23" fmla="*/ 27 h 44"/>
                                <a:gd name="T24" fmla="*/ 17 w 39"/>
                                <a:gd name="T25" fmla="*/ 27 h 44"/>
                                <a:gd name="T26" fmla="*/ 24 w 39"/>
                                <a:gd name="T27" fmla="*/ 34 h 44"/>
                                <a:gd name="T28" fmla="*/ 26 w 39"/>
                                <a:gd name="T29" fmla="*/ 34 h 44"/>
                                <a:gd name="T30" fmla="*/ 26 w 39"/>
                                <a:gd name="T31" fmla="*/ 36 h 44"/>
                                <a:gd name="T32" fmla="*/ 29 w 39"/>
                                <a:gd name="T33" fmla="*/ 38 h 44"/>
                                <a:gd name="T34" fmla="*/ 31 w 39"/>
                                <a:gd name="T35" fmla="*/ 38 h 44"/>
                                <a:gd name="T36" fmla="*/ 31 w 39"/>
                                <a:gd name="T37" fmla="*/ 40 h 44"/>
                                <a:gd name="T38" fmla="*/ 33 w 39"/>
                                <a:gd name="T39" fmla="*/ 40 h 44"/>
                                <a:gd name="T40" fmla="*/ 35 w 39"/>
                                <a:gd name="T41" fmla="*/ 43 h 44"/>
                                <a:gd name="T42" fmla="*/ 38 w 39"/>
                                <a:gd name="T43" fmla="*/ 43 h 44"/>
                                <a:gd name="T44" fmla="*/ 38 w 39"/>
                                <a:gd name="T45" fmla="*/ 44 h 44"/>
                                <a:gd name="T46" fmla="*/ 39 w 39"/>
                                <a:gd name="T47" fmla="*/ 44 h 44"/>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39" h="44">
                                  <a:moveTo>
                                    <a:pt x="0" y="0"/>
                                  </a:moveTo>
                                  <a:lnTo>
                                    <a:pt x="0" y="3"/>
                                  </a:lnTo>
                                  <a:lnTo>
                                    <a:pt x="4" y="7"/>
                                  </a:lnTo>
                                  <a:lnTo>
                                    <a:pt x="4" y="12"/>
                                  </a:lnTo>
                                  <a:lnTo>
                                    <a:pt x="7" y="12"/>
                                  </a:lnTo>
                                  <a:lnTo>
                                    <a:pt x="7" y="13"/>
                                  </a:lnTo>
                                  <a:lnTo>
                                    <a:pt x="8" y="16"/>
                                  </a:lnTo>
                                  <a:lnTo>
                                    <a:pt x="8" y="18"/>
                                  </a:lnTo>
                                  <a:lnTo>
                                    <a:pt x="11" y="18"/>
                                  </a:lnTo>
                                  <a:lnTo>
                                    <a:pt x="11" y="21"/>
                                  </a:lnTo>
                                  <a:lnTo>
                                    <a:pt x="16" y="25"/>
                                  </a:lnTo>
                                  <a:lnTo>
                                    <a:pt x="16" y="27"/>
                                  </a:lnTo>
                                  <a:lnTo>
                                    <a:pt x="17" y="27"/>
                                  </a:lnTo>
                                  <a:lnTo>
                                    <a:pt x="24" y="34"/>
                                  </a:lnTo>
                                  <a:lnTo>
                                    <a:pt x="26" y="34"/>
                                  </a:lnTo>
                                  <a:lnTo>
                                    <a:pt x="26" y="36"/>
                                  </a:lnTo>
                                  <a:lnTo>
                                    <a:pt x="29" y="38"/>
                                  </a:lnTo>
                                  <a:lnTo>
                                    <a:pt x="31" y="38"/>
                                  </a:lnTo>
                                  <a:lnTo>
                                    <a:pt x="31" y="40"/>
                                  </a:lnTo>
                                  <a:lnTo>
                                    <a:pt x="33" y="40"/>
                                  </a:lnTo>
                                  <a:lnTo>
                                    <a:pt x="35" y="43"/>
                                  </a:lnTo>
                                  <a:lnTo>
                                    <a:pt x="38" y="43"/>
                                  </a:lnTo>
                                  <a:lnTo>
                                    <a:pt x="38" y="44"/>
                                  </a:lnTo>
                                  <a:lnTo>
                                    <a:pt x="39" y="4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Freeform 395"/>
                          <wps:cNvSpPr>
                            <a:spLocks/>
                          </wps:cNvSpPr>
                          <wps:spPr bwMode="auto">
                            <a:xfrm>
                              <a:off x="5293" y="3318"/>
                              <a:ext cx="84" cy="26"/>
                            </a:xfrm>
                            <a:custGeom>
                              <a:avLst/>
                              <a:gdLst>
                                <a:gd name="T0" fmla="*/ 0 w 84"/>
                                <a:gd name="T1" fmla="*/ 0 h 26"/>
                                <a:gd name="T2" fmla="*/ 3 w 84"/>
                                <a:gd name="T3" fmla="*/ 1 h 26"/>
                                <a:gd name="T4" fmla="*/ 7 w 84"/>
                                <a:gd name="T5" fmla="*/ 1 h 26"/>
                                <a:gd name="T6" fmla="*/ 12 w 84"/>
                                <a:gd name="T7" fmla="*/ 6 h 26"/>
                                <a:gd name="T8" fmla="*/ 14 w 84"/>
                                <a:gd name="T9" fmla="*/ 6 h 26"/>
                                <a:gd name="T10" fmla="*/ 18 w 84"/>
                                <a:gd name="T11" fmla="*/ 10 h 26"/>
                                <a:gd name="T12" fmla="*/ 22 w 84"/>
                                <a:gd name="T13" fmla="*/ 10 h 26"/>
                                <a:gd name="T14" fmla="*/ 25 w 84"/>
                                <a:gd name="T15" fmla="*/ 13 h 26"/>
                                <a:gd name="T16" fmla="*/ 27 w 84"/>
                                <a:gd name="T17" fmla="*/ 13 h 26"/>
                                <a:gd name="T18" fmla="*/ 29 w 84"/>
                                <a:gd name="T19" fmla="*/ 15 h 26"/>
                                <a:gd name="T20" fmla="*/ 34 w 84"/>
                                <a:gd name="T21" fmla="*/ 15 h 26"/>
                                <a:gd name="T22" fmla="*/ 36 w 84"/>
                                <a:gd name="T23" fmla="*/ 17 h 26"/>
                                <a:gd name="T24" fmla="*/ 38 w 84"/>
                                <a:gd name="T25" fmla="*/ 17 h 26"/>
                                <a:gd name="T26" fmla="*/ 40 w 84"/>
                                <a:gd name="T27" fmla="*/ 19 h 26"/>
                                <a:gd name="T28" fmla="*/ 44 w 84"/>
                                <a:gd name="T29" fmla="*/ 19 h 26"/>
                                <a:gd name="T30" fmla="*/ 49 w 84"/>
                                <a:gd name="T31" fmla="*/ 22 h 26"/>
                                <a:gd name="T32" fmla="*/ 56 w 84"/>
                                <a:gd name="T33" fmla="*/ 22 h 26"/>
                                <a:gd name="T34" fmla="*/ 58 w 84"/>
                                <a:gd name="T35" fmla="*/ 23 h 26"/>
                                <a:gd name="T36" fmla="*/ 69 w 84"/>
                                <a:gd name="T37" fmla="*/ 23 h 26"/>
                                <a:gd name="T38" fmla="*/ 71 w 84"/>
                                <a:gd name="T39" fmla="*/ 26 h 26"/>
                                <a:gd name="T40" fmla="*/ 84 w 84"/>
                                <a:gd name="T41" fmla="*/ 26 h 2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4" h="26">
                                  <a:moveTo>
                                    <a:pt x="0" y="0"/>
                                  </a:moveTo>
                                  <a:lnTo>
                                    <a:pt x="3" y="1"/>
                                  </a:lnTo>
                                  <a:lnTo>
                                    <a:pt x="7" y="1"/>
                                  </a:lnTo>
                                  <a:lnTo>
                                    <a:pt x="12" y="6"/>
                                  </a:lnTo>
                                  <a:lnTo>
                                    <a:pt x="14" y="6"/>
                                  </a:lnTo>
                                  <a:lnTo>
                                    <a:pt x="18" y="10"/>
                                  </a:lnTo>
                                  <a:lnTo>
                                    <a:pt x="22" y="10"/>
                                  </a:lnTo>
                                  <a:lnTo>
                                    <a:pt x="25" y="13"/>
                                  </a:lnTo>
                                  <a:lnTo>
                                    <a:pt x="27" y="13"/>
                                  </a:lnTo>
                                  <a:lnTo>
                                    <a:pt x="29" y="15"/>
                                  </a:lnTo>
                                  <a:lnTo>
                                    <a:pt x="34" y="15"/>
                                  </a:lnTo>
                                  <a:lnTo>
                                    <a:pt x="36" y="17"/>
                                  </a:lnTo>
                                  <a:lnTo>
                                    <a:pt x="38" y="17"/>
                                  </a:lnTo>
                                  <a:lnTo>
                                    <a:pt x="40" y="19"/>
                                  </a:lnTo>
                                  <a:lnTo>
                                    <a:pt x="44" y="19"/>
                                  </a:lnTo>
                                  <a:lnTo>
                                    <a:pt x="49" y="22"/>
                                  </a:lnTo>
                                  <a:lnTo>
                                    <a:pt x="56" y="22"/>
                                  </a:lnTo>
                                  <a:lnTo>
                                    <a:pt x="58" y="23"/>
                                  </a:lnTo>
                                  <a:lnTo>
                                    <a:pt x="69" y="23"/>
                                  </a:lnTo>
                                  <a:lnTo>
                                    <a:pt x="71" y="26"/>
                                  </a:lnTo>
                                  <a:lnTo>
                                    <a:pt x="84" y="2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Freeform 396"/>
                          <wps:cNvSpPr>
                            <a:spLocks/>
                          </wps:cNvSpPr>
                          <wps:spPr bwMode="auto">
                            <a:xfrm>
                              <a:off x="5377" y="3341"/>
                              <a:ext cx="97" cy="5"/>
                            </a:xfrm>
                            <a:custGeom>
                              <a:avLst/>
                              <a:gdLst>
                                <a:gd name="T0" fmla="*/ 0 w 97"/>
                                <a:gd name="T1" fmla="*/ 3 h 5"/>
                                <a:gd name="T2" fmla="*/ 16 w 97"/>
                                <a:gd name="T3" fmla="*/ 3 h 5"/>
                                <a:gd name="T4" fmla="*/ 18 w 97"/>
                                <a:gd name="T5" fmla="*/ 5 h 5"/>
                                <a:gd name="T6" fmla="*/ 64 w 97"/>
                                <a:gd name="T7" fmla="*/ 5 h 5"/>
                                <a:gd name="T8" fmla="*/ 66 w 97"/>
                                <a:gd name="T9" fmla="*/ 3 h 5"/>
                                <a:gd name="T10" fmla="*/ 86 w 97"/>
                                <a:gd name="T11" fmla="*/ 3 h 5"/>
                                <a:gd name="T12" fmla="*/ 88 w 97"/>
                                <a:gd name="T13" fmla="*/ 0 h 5"/>
                                <a:gd name="T14" fmla="*/ 97 w 97"/>
                                <a:gd name="T15" fmla="*/ 0 h 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7" h="5">
                                  <a:moveTo>
                                    <a:pt x="0" y="3"/>
                                  </a:moveTo>
                                  <a:lnTo>
                                    <a:pt x="16" y="3"/>
                                  </a:lnTo>
                                  <a:lnTo>
                                    <a:pt x="18" y="5"/>
                                  </a:lnTo>
                                  <a:lnTo>
                                    <a:pt x="64" y="5"/>
                                  </a:lnTo>
                                  <a:lnTo>
                                    <a:pt x="66" y="3"/>
                                  </a:lnTo>
                                  <a:lnTo>
                                    <a:pt x="86" y="3"/>
                                  </a:lnTo>
                                  <a:lnTo>
                                    <a:pt x="88" y="0"/>
                                  </a:lnTo>
                                  <a:lnTo>
                                    <a:pt x="9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 name="Freeform 397"/>
                          <wps:cNvSpPr>
                            <a:spLocks/>
                          </wps:cNvSpPr>
                          <wps:spPr bwMode="auto">
                            <a:xfrm>
                              <a:off x="5472" y="3309"/>
                              <a:ext cx="115" cy="32"/>
                            </a:xfrm>
                            <a:custGeom>
                              <a:avLst/>
                              <a:gdLst>
                                <a:gd name="T0" fmla="*/ 0 w 115"/>
                                <a:gd name="T1" fmla="*/ 32 h 32"/>
                                <a:gd name="T2" fmla="*/ 9 w 115"/>
                                <a:gd name="T3" fmla="*/ 31 h 32"/>
                                <a:gd name="T4" fmla="*/ 15 w 115"/>
                                <a:gd name="T5" fmla="*/ 31 h 32"/>
                                <a:gd name="T6" fmla="*/ 22 w 115"/>
                                <a:gd name="T7" fmla="*/ 28 h 32"/>
                                <a:gd name="T8" fmla="*/ 33 w 115"/>
                                <a:gd name="T9" fmla="*/ 28 h 32"/>
                                <a:gd name="T10" fmla="*/ 37 w 115"/>
                                <a:gd name="T11" fmla="*/ 26 h 32"/>
                                <a:gd name="T12" fmla="*/ 55 w 115"/>
                                <a:gd name="T13" fmla="*/ 26 h 32"/>
                                <a:gd name="T14" fmla="*/ 57 w 115"/>
                                <a:gd name="T15" fmla="*/ 24 h 32"/>
                                <a:gd name="T16" fmla="*/ 64 w 115"/>
                                <a:gd name="T17" fmla="*/ 24 h 32"/>
                                <a:gd name="T18" fmla="*/ 64 w 115"/>
                                <a:gd name="T19" fmla="*/ 22 h 32"/>
                                <a:gd name="T20" fmla="*/ 68 w 115"/>
                                <a:gd name="T21" fmla="*/ 22 h 32"/>
                                <a:gd name="T22" fmla="*/ 71 w 115"/>
                                <a:gd name="T23" fmla="*/ 19 h 32"/>
                                <a:gd name="T24" fmla="*/ 72 w 115"/>
                                <a:gd name="T25" fmla="*/ 19 h 32"/>
                                <a:gd name="T26" fmla="*/ 77 w 115"/>
                                <a:gd name="T27" fmla="*/ 17 h 32"/>
                                <a:gd name="T28" fmla="*/ 79 w 115"/>
                                <a:gd name="T29" fmla="*/ 15 h 32"/>
                                <a:gd name="T30" fmla="*/ 84 w 115"/>
                                <a:gd name="T31" fmla="*/ 13 h 32"/>
                                <a:gd name="T32" fmla="*/ 88 w 115"/>
                                <a:gd name="T33" fmla="*/ 10 h 32"/>
                                <a:gd name="T34" fmla="*/ 94 w 115"/>
                                <a:gd name="T35" fmla="*/ 9 h 32"/>
                                <a:gd name="T36" fmla="*/ 99 w 115"/>
                                <a:gd name="T37" fmla="*/ 6 h 32"/>
                                <a:gd name="T38" fmla="*/ 108 w 115"/>
                                <a:gd name="T39" fmla="*/ 4 h 32"/>
                                <a:gd name="T40" fmla="*/ 115 w 115"/>
                                <a:gd name="T41" fmla="*/ 0 h 32"/>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15" h="32">
                                  <a:moveTo>
                                    <a:pt x="0" y="32"/>
                                  </a:moveTo>
                                  <a:lnTo>
                                    <a:pt x="9" y="31"/>
                                  </a:lnTo>
                                  <a:lnTo>
                                    <a:pt x="15" y="31"/>
                                  </a:lnTo>
                                  <a:lnTo>
                                    <a:pt x="22" y="28"/>
                                  </a:lnTo>
                                  <a:lnTo>
                                    <a:pt x="33" y="28"/>
                                  </a:lnTo>
                                  <a:lnTo>
                                    <a:pt x="37" y="26"/>
                                  </a:lnTo>
                                  <a:lnTo>
                                    <a:pt x="55" y="26"/>
                                  </a:lnTo>
                                  <a:lnTo>
                                    <a:pt x="57" y="24"/>
                                  </a:lnTo>
                                  <a:lnTo>
                                    <a:pt x="64" y="24"/>
                                  </a:lnTo>
                                  <a:lnTo>
                                    <a:pt x="64" y="22"/>
                                  </a:lnTo>
                                  <a:lnTo>
                                    <a:pt x="68" y="22"/>
                                  </a:lnTo>
                                  <a:lnTo>
                                    <a:pt x="71" y="19"/>
                                  </a:lnTo>
                                  <a:lnTo>
                                    <a:pt x="72" y="19"/>
                                  </a:lnTo>
                                  <a:lnTo>
                                    <a:pt x="77" y="17"/>
                                  </a:lnTo>
                                  <a:lnTo>
                                    <a:pt x="79" y="15"/>
                                  </a:lnTo>
                                  <a:lnTo>
                                    <a:pt x="84" y="13"/>
                                  </a:lnTo>
                                  <a:lnTo>
                                    <a:pt x="88" y="10"/>
                                  </a:lnTo>
                                  <a:lnTo>
                                    <a:pt x="94" y="9"/>
                                  </a:lnTo>
                                  <a:lnTo>
                                    <a:pt x="99" y="6"/>
                                  </a:lnTo>
                                  <a:lnTo>
                                    <a:pt x="108" y="4"/>
                                  </a:lnTo>
                                  <a:lnTo>
                                    <a:pt x="11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 name="Freeform 398"/>
                          <wps:cNvSpPr>
                            <a:spLocks/>
                          </wps:cNvSpPr>
                          <wps:spPr bwMode="auto">
                            <a:xfrm>
                              <a:off x="5587" y="3252"/>
                              <a:ext cx="102" cy="57"/>
                            </a:xfrm>
                            <a:custGeom>
                              <a:avLst/>
                              <a:gdLst>
                                <a:gd name="T0" fmla="*/ 0 w 102"/>
                                <a:gd name="T1" fmla="*/ 57 h 57"/>
                                <a:gd name="T2" fmla="*/ 4 w 102"/>
                                <a:gd name="T3" fmla="*/ 54 h 57"/>
                                <a:gd name="T4" fmla="*/ 6 w 102"/>
                                <a:gd name="T5" fmla="*/ 54 h 57"/>
                                <a:gd name="T6" fmla="*/ 10 w 102"/>
                                <a:gd name="T7" fmla="*/ 52 h 57"/>
                                <a:gd name="T8" fmla="*/ 13 w 102"/>
                                <a:gd name="T9" fmla="*/ 50 h 57"/>
                                <a:gd name="T10" fmla="*/ 17 w 102"/>
                                <a:gd name="T11" fmla="*/ 50 h 57"/>
                                <a:gd name="T12" fmla="*/ 19 w 102"/>
                                <a:gd name="T13" fmla="*/ 48 h 57"/>
                                <a:gd name="T14" fmla="*/ 23 w 102"/>
                                <a:gd name="T15" fmla="*/ 45 h 57"/>
                                <a:gd name="T16" fmla="*/ 26 w 102"/>
                                <a:gd name="T17" fmla="*/ 45 h 57"/>
                                <a:gd name="T18" fmla="*/ 31 w 102"/>
                                <a:gd name="T19" fmla="*/ 44 h 57"/>
                                <a:gd name="T20" fmla="*/ 32 w 102"/>
                                <a:gd name="T21" fmla="*/ 41 h 57"/>
                                <a:gd name="T22" fmla="*/ 36 w 102"/>
                                <a:gd name="T23" fmla="*/ 39 h 57"/>
                                <a:gd name="T24" fmla="*/ 38 w 102"/>
                                <a:gd name="T25" fmla="*/ 39 h 57"/>
                                <a:gd name="T26" fmla="*/ 43 w 102"/>
                                <a:gd name="T27" fmla="*/ 36 h 57"/>
                                <a:gd name="T28" fmla="*/ 45 w 102"/>
                                <a:gd name="T29" fmla="*/ 35 h 57"/>
                                <a:gd name="T30" fmla="*/ 49 w 102"/>
                                <a:gd name="T31" fmla="*/ 32 h 57"/>
                                <a:gd name="T32" fmla="*/ 52 w 102"/>
                                <a:gd name="T33" fmla="*/ 32 h 57"/>
                                <a:gd name="T34" fmla="*/ 56 w 102"/>
                                <a:gd name="T35" fmla="*/ 30 h 57"/>
                                <a:gd name="T36" fmla="*/ 58 w 102"/>
                                <a:gd name="T37" fmla="*/ 28 h 57"/>
                                <a:gd name="T38" fmla="*/ 62 w 102"/>
                                <a:gd name="T39" fmla="*/ 26 h 57"/>
                                <a:gd name="T40" fmla="*/ 67 w 102"/>
                                <a:gd name="T41" fmla="*/ 21 h 57"/>
                                <a:gd name="T42" fmla="*/ 71 w 102"/>
                                <a:gd name="T43" fmla="*/ 19 h 57"/>
                                <a:gd name="T44" fmla="*/ 74 w 102"/>
                                <a:gd name="T45" fmla="*/ 19 h 57"/>
                                <a:gd name="T46" fmla="*/ 78 w 102"/>
                                <a:gd name="T47" fmla="*/ 18 h 57"/>
                                <a:gd name="T48" fmla="*/ 80 w 102"/>
                                <a:gd name="T49" fmla="*/ 15 h 57"/>
                                <a:gd name="T50" fmla="*/ 84 w 102"/>
                                <a:gd name="T51" fmla="*/ 13 h 57"/>
                                <a:gd name="T52" fmla="*/ 89 w 102"/>
                                <a:gd name="T53" fmla="*/ 9 h 57"/>
                                <a:gd name="T54" fmla="*/ 93 w 102"/>
                                <a:gd name="T55" fmla="*/ 6 h 57"/>
                                <a:gd name="T56" fmla="*/ 96 w 102"/>
                                <a:gd name="T57" fmla="*/ 5 h 57"/>
                                <a:gd name="T58" fmla="*/ 100 w 102"/>
                                <a:gd name="T59" fmla="*/ 2 h 57"/>
                                <a:gd name="T60" fmla="*/ 102 w 102"/>
                                <a:gd name="T61" fmla="*/ 0 h 5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2" h="57">
                                  <a:moveTo>
                                    <a:pt x="0" y="57"/>
                                  </a:moveTo>
                                  <a:lnTo>
                                    <a:pt x="4" y="54"/>
                                  </a:lnTo>
                                  <a:lnTo>
                                    <a:pt x="6" y="54"/>
                                  </a:lnTo>
                                  <a:lnTo>
                                    <a:pt x="10" y="52"/>
                                  </a:lnTo>
                                  <a:lnTo>
                                    <a:pt x="13" y="50"/>
                                  </a:lnTo>
                                  <a:lnTo>
                                    <a:pt x="17" y="50"/>
                                  </a:lnTo>
                                  <a:lnTo>
                                    <a:pt x="19" y="48"/>
                                  </a:lnTo>
                                  <a:lnTo>
                                    <a:pt x="23" y="45"/>
                                  </a:lnTo>
                                  <a:lnTo>
                                    <a:pt x="26" y="45"/>
                                  </a:lnTo>
                                  <a:lnTo>
                                    <a:pt x="31" y="44"/>
                                  </a:lnTo>
                                  <a:lnTo>
                                    <a:pt x="32" y="41"/>
                                  </a:lnTo>
                                  <a:lnTo>
                                    <a:pt x="36" y="39"/>
                                  </a:lnTo>
                                  <a:lnTo>
                                    <a:pt x="38" y="39"/>
                                  </a:lnTo>
                                  <a:lnTo>
                                    <a:pt x="43" y="36"/>
                                  </a:lnTo>
                                  <a:lnTo>
                                    <a:pt x="45" y="35"/>
                                  </a:lnTo>
                                  <a:lnTo>
                                    <a:pt x="49" y="32"/>
                                  </a:lnTo>
                                  <a:lnTo>
                                    <a:pt x="52" y="32"/>
                                  </a:lnTo>
                                  <a:lnTo>
                                    <a:pt x="56" y="30"/>
                                  </a:lnTo>
                                  <a:lnTo>
                                    <a:pt x="58" y="28"/>
                                  </a:lnTo>
                                  <a:lnTo>
                                    <a:pt x="62" y="26"/>
                                  </a:lnTo>
                                  <a:lnTo>
                                    <a:pt x="67" y="21"/>
                                  </a:lnTo>
                                  <a:lnTo>
                                    <a:pt x="71" y="19"/>
                                  </a:lnTo>
                                  <a:lnTo>
                                    <a:pt x="74" y="19"/>
                                  </a:lnTo>
                                  <a:lnTo>
                                    <a:pt x="78" y="18"/>
                                  </a:lnTo>
                                  <a:lnTo>
                                    <a:pt x="80" y="15"/>
                                  </a:lnTo>
                                  <a:lnTo>
                                    <a:pt x="84" y="13"/>
                                  </a:lnTo>
                                  <a:lnTo>
                                    <a:pt x="89" y="9"/>
                                  </a:lnTo>
                                  <a:lnTo>
                                    <a:pt x="93" y="6"/>
                                  </a:lnTo>
                                  <a:lnTo>
                                    <a:pt x="96" y="5"/>
                                  </a:lnTo>
                                  <a:lnTo>
                                    <a:pt x="100" y="2"/>
                                  </a:lnTo>
                                  <a:lnTo>
                                    <a:pt x="10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Freeform 399"/>
                          <wps:cNvSpPr>
                            <a:spLocks/>
                          </wps:cNvSpPr>
                          <wps:spPr bwMode="auto">
                            <a:xfrm>
                              <a:off x="5689" y="3188"/>
                              <a:ext cx="70" cy="64"/>
                            </a:xfrm>
                            <a:custGeom>
                              <a:avLst/>
                              <a:gdLst>
                                <a:gd name="T0" fmla="*/ 0 w 70"/>
                                <a:gd name="T1" fmla="*/ 64 h 64"/>
                                <a:gd name="T2" fmla="*/ 4 w 70"/>
                                <a:gd name="T3" fmla="*/ 60 h 64"/>
                                <a:gd name="T4" fmla="*/ 7 w 70"/>
                                <a:gd name="T5" fmla="*/ 60 h 64"/>
                                <a:gd name="T6" fmla="*/ 11 w 70"/>
                                <a:gd name="T7" fmla="*/ 55 h 64"/>
                                <a:gd name="T8" fmla="*/ 16 w 70"/>
                                <a:gd name="T9" fmla="*/ 53 h 64"/>
                                <a:gd name="T10" fmla="*/ 18 w 70"/>
                                <a:gd name="T11" fmla="*/ 51 h 64"/>
                                <a:gd name="T12" fmla="*/ 20 w 70"/>
                                <a:gd name="T13" fmla="*/ 51 h 64"/>
                                <a:gd name="T14" fmla="*/ 33 w 70"/>
                                <a:gd name="T15" fmla="*/ 38 h 64"/>
                                <a:gd name="T16" fmla="*/ 35 w 70"/>
                                <a:gd name="T17" fmla="*/ 38 h 64"/>
                                <a:gd name="T18" fmla="*/ 53 w 70"/>
                                <a:gd name="T19" fmla="*/ 20 h 64"/>
                                <a:gd name="T20" fmla="*/ 53 w 70"/>
                                <a:gd name="T21" fmla="*/ 17 h 64"/>
                                <a:gd name="T22" fmla="*/ 70 w 70"/>
                                <a:gd name="T23" fmla="*/ 0 h 6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70" h="64">
                                  <a:moveTo>
                                    <a:pt x="0" y="64"/>
                                  </a:moveTo>
                                  <a:lnTo>
                                    <a:pt x="4" y="60"/>
                                  </a:lnTo>
                                  <a:lnTo>
                                    <a:pt x="7" y="60"/>
                                  </a:lnTo>
                                  <a:lnTo>
                                    <a:pt x="11" y="55"/>
                                  </a:lnTo>
                                  <a:lnTo>
                                    <a:pt x="16" y="53"/>
                                  </a:lnTo>
                                  <a:lnTo>
                                    <a:pt x="18" y="51"/>
                                  </a:lnTo>
                                  <a:lnTo>
                                    <a:pt x="20" y="51"/>
                                  </a:lnTo>
                                  <a:lnTo>
                                    <a:pt x="33" y="38"/>
                                  </a:lnTo>
                                  <a:lnTo>
                                    <a:pt x="35" y="38"/>
                                  </a:lnTo>
                                  <a:lnTo>
                                    <a:pt x="53" y="20"/>
                                  </a:lnTo>
                                  <a:lnTo>
                                    <a:pt x="53" y="17"/>
                                  </a:lnTo>
                                  <a:lnTo>
                                    <a:pt x="7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9" name="Freeform 400"/>
                          <wps:cNvSpPr>
                            <a:spLocks/>
                          </wps:cNvSpPr>
                          <wps:spPr bwMode="auto">
                            <a:xfrm>
                              <a:off x="5759" y="3108"/>
                              <a:ext cx="40" cy="80"/>
                            </a:xfrm>
                            <a:custGeom>
                              <a:avLst/>
                              <a:gdLst>
                                <a:gd name="T0" fmla="*/ 0 w 40"/>
                                <a:gd name="T1" fmla="*/ 80 h 80"/>
                                <a:gd name="T2" fmla="*/ 3 w 40"/>
                                <a:gd name="T3" fmla="*/ 78 h 80"/>
                                <a:gd name="T4" fmla="*/ 3 w 40"/>
                                <a:gd name="T5" fmla="*/ 75 h 80"/>
                                <a:gd name="T6" fmla="*/ 9 w 40"/>
                                <a:gd name="T7" fmla="*/ 69 h 80"/>
                                <a:gd name="T8" fmla="*/ 9 w 40"/>
                                <a:gd name="T9" fmla="*/ 66 h 80"/>
                                <a:gd name="T10" fmla="*/ 14 w 40"/>
                                <a:gd name="T11" fmla="*/ 62 h 80"/>
                                <a:gd name="T12" fmla="*/ 14 w 40"/>
                                <a:gd name="T13" fmla="*/ 58 h 80"/>
                                <a:gd name="T14" fmla="*/ 18 w 40"/>
                                <a:gd name="T15" fmla="*/ 53 h 80"/>
                                <a:gd name="T16" fmla="*/ 18 w 40"/>
                                <a:gd name="T17" fmla="*/ 51 h 80"/>
                                <a:gd name="T18" fmla="*/ 21 w 40"/>
                                <a:gd name="T19" fmla="*/ 49 h 80"/>
                                <a:gd name="T20" fmla="*/ 21 w 40"/>
                                <a:gd name="T21" fmla="*/ 47 h 80"/>
                                <a:gd name="T22" fmla="*/ 25 w 40"/>
                                <a:gd name="T23" fmla="*/ 43 h 80"/>
                                <a:gd name="T24" fmla="*/ 25 w 40"/>
                                <a:gd name="T25" fmla="*/ 40 h 80"/>
                                <a:gd name="T26" fmla="*/ 27 w 40"/>
                                <a:gd name="T27" fmla="*/ 35 h 80"/>
                                <a:gd name="T28" fmla="*/ 27 w 40"/>
                                <a:gd name="T29" fmla="*/ 34 h 80"/>
                                <a:gd name="T30" fmla="*/ 29 w 40"/>
                                <a:gd name="T31" fmla="*/ 31 h 80"/>
                                <a:gd name="T32" fmla="*/ 29 w 40"/>
                                <a:gd name="T33" fmla="*/ 29 h 80"/>
                                <a:gd name="T34" fmla="*/ 31 w 40"/>
                                <a:gd name="T35" fmla="*/ 27 h 80"/>
                                <a:gd name="T36" fmla="*/ 31 w 40"/>
                                <a:gd name="T37" fmla="*/ 25 h 80"/>
                                <a:gd name="T38" fmla="*/ 34 w 40"/>
                                <a:gd name="T39" fmla="*/ 22 h 80"/>
                                <a:gd name="T40" fmla="*/ 34 w 40"/>
                                <a:gd name="T41" fmla="*/ 18 h 80"/>
                                <a:gd name="T42" fmla="*/ 36 w 40"/>
                                <a:gd name="T43" fmla="*/ 16 h 80"/>
                                <a:gd name="T44" fmla="*/ 36 w 40"/>
                                <a:gd name="T45" fmla="*/ 12 h 80"/>
                                <a:gd name="T46" fmla="*/ 38 w 40"/>
                                <a:gd name="T47" fmla="*/ 9 h 80"/>
                                <a:gd name="T48" fmla="*/ 38 w 40"/>
                                <a:gd name="T49" fmla="*/ 5 h 80"/>
                                <a:gd name="T50" fmla="*/ 40 w 40"/>
                                <a:gd name="T51" fmla="*/ 3 h 80"/>
                                <a:gd name="T52" fmla="*/ 40 w 40"/>
                                <a:gd name="T53" fmla="*/ 0 h 80"/>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40" h="80">
                                  <a:moveTo>
                                    <a:pt x="0" y="80"/>
                                  </a:moveTo>
                                  <a:lnTo>
                                    <a:pt x="3" y="78"/>
                                  </a:lnTo>
                                  <a:lnTo>
                                    <a:pt x="3" y="75"/>
                                  </a:lnTo>
                                  <a:lnTo>
                                    <a:pt x="9" y="69"/>
                                  </a:lnTo>
                                  <a:lnTo>
                                    <a:pt x="9" y="66"/>
                                  </a:lnTo>
                                  <a:lnTo>
                                    <a:pt x="14" y="62"/>
                                  </a:lnTo>
                                  <a:lnTo>
                                    <a:pt x="14" y="58"/>
                                  </a:lnTo>
                                  <a:lnTo>
                                    <a:pt x="18" y="53"/>
                                  </a:lnTo>
                                  <a:lnTo>
                                    <a:pt x="18" y="51"/>
                                  </a:lnTo>
                                  <a:lnTo>
                                    <a:pt x="21" y="49"/>
                                  </a:lnTo>
                                  <a:lnTo>
                                    <a:pt x="21" y="47"/>
                                  </a:lnTo>
                                  <a:lnTo>
                                    <a:pt x="25" y="43"/>
                                  </a:lnTo>
                                  <a:lnTo>
                                    <a:pt x="25" y="40"/>
                                  </a:lnTo>
                                  <a:lnTo>
                                    <a:pt x="27" y="35"/>
                                  </a:lnTo>
                                  <a:lnTo>
                                    <a:pt x="27" y="34"/>
                                  </a:lnTo>
                                  <a:lnTo>
                                    <a:pt x="29" y="31"/>
                                  </a:lnTo>
                                  <a:lnTo>
                                    <a:pt x="29" y="29"/>
                                  </a:lnTo>
                                  <a:lnTo>
                                    <a:pt x="31" y="27"/>
                                  </a:lnTo>
                                  <a:lnTo>
                                    <a:pt x="31" y="25"/>
                                  </a:lnTo>
                                  <a:lnTo>
                                    <a:pt x="34" y="22"/>
                                  </a:lnTo>
                                  <a:lnTo>
                                    <a:pt x="34" y="18"/>
                                  </a:lnTo>
                                  <a:lnTo>
                                    <a:pt x="36" y="16"/>
                                  </a:lnTo>
                                  <a:lnTo>
                                    <a:pt x="36" y="12"/>
                                  </a:lnTo>
                                  <a:lnTo>
                                    <a:pt x="38" y="9"/>
                                  </a:lnTo>
                                  <a:lnTo>
                                    <a:pt x="38" y="5"/>
                                  </a:lnTo>
                                  <a:lnTo>
                                    <a:pt x="40" y="3"/>
                                  </a:lnTo>
                                  <a:lnTo>
                                    <a:pt x="4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Freeform 401"/>
                          <wps:cNvSpPr>
                            <a:spLocks/>
                          </wps:cNvSpPr>
                          <wps:spPr bwMode="auto">
                            <a:xfrm>
                              <a:off x="5799" y="3095"/>
                              <a:ext cx="4" cy="13"/>
                            </a:xfrm>
                            <a:custGeom>
                              <a:avLst/>
                              <a:gdLst>
                                <a:gd name="T0" fmla="*/ 0 w 4"/>
                                <a:gd name="T1" fmla="*/ 13 h 13"/>
                                <a:gd name="T2" fmla="*/ 0 w 4"/>
                                <a:gd name="T3" fmla="*/ 11 h 13"/>
                                <a:gd name="T4" fmla="*/ 3 w 4"/>
                                <a:gd name="T5" fmla="*/ 9 h 13"/>
                                <a:gd name="T6" fmla="*/ 3 w 4"/>
                                <a:gd name="T7" fmla="*/ 4 h 13"/>
                                <a:gd name="T8" fmla="*/ 4 w 4"/>
                                <a:gd name="T9" fmla="*/ 3 h 13"/>
                                <a:gd name="T10" fmla="*/ 4 w 4"/>
                                <a:gd name="T11" fmla="*/ 0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3">
                                  <a:moveTo>
                                    <a:pt x="0" y="13"/>
                                  </a:moveTo>
                                  <a:lnTo>
                                    <a:pt x="0" y="11"/>
                                  </a:lnTo>
                                  <a:lnTo>
                                    <a:pt x="3" y="9"/>
                                  </a:lnTo>
                                  <a:lnTo>
                                    <a:pt x="3" y="4"/>
                                  </a:lnTo>
                                  <a:lnTo>
                                    <a:pt x="4" y="3"/>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Freeform 402"/>
                          <wps:cNvSpPr>
                            <a:spLocks/>
                          </wps:cNvSpPr>
                          <wps:spPr bwMode="auto">
                            <a:xfrm>
                              <a:off x="5797" y="3051"/>
                              <a:ext cx="6" cy="24"/>
                            </a:xfrm>
                            <a:custGeom>
                              <a:avLst/>
                              <a:gdLst>
                                <a:gd name="T0" fmla="*/ 6 w 6"/>
                                <a:gd name="T1" fmla="*/ 24 h 24"/>
                                <a:gd name="T2" fmla="*/ 6 w 6"/>
                                <a:gd name="T3" fmla="*/ 17 h 24"/>
                                <a:gd name="T4" fmla="*/ 5 w 6"/>
                                <a:gd name="T5" fmla="*/ 17 h 24"/>
                                <a:gd name="T6" fmla="*/ 5 w 6"/>
                                <a:gd name="T7" fmla="*/ 11 h 24"/>
                                <a:gd name="T8" fmla="*/ 2 w 6"/>
                                <a:gd name="T9" fmla="*/ 9 h 24"/>
                                <a:gd name="T10" fmla="*/ 2 w 6"/>
                                <a:gd name="T11" fmla="*/ 4 h 24"/>
                                <a:gd name="T12" fmla="*/ 0 w 6"/>
                                <a:gd name="T13" fmla="*/ 2 h 24"/>
                                <a:gd name="T14" fmla="*/ 0 w 6"/>
                                <a:gd name="T15" fmla="*/ 0 h 2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 h="24">
                                  <a:moveTo>
                                    <a:pt x="6" y="24"/>
                                  </a:moveTo>
                                  <a:lnTo>
                                    <a:pt x="6" y="17"/>
                                  </a:lnTo>
                                  <a:lnTo>
                                    <a:pt x="5" y="17"/>
                                  </a:lnTo>
                                  <a:lnTo>
                                    <a:pt x="5" y="11"/>
                                  </a:lnTo>
                                  <a:lnTo>
                                    <a:pt x="2" y="9"/>
                                  </a:lnTo>
                                  <a:lnTo>
                                    <a:pt x="2" y="4"/>
                                  </a:lnTo>
                                  <a:lnTo>
                                    <a:pt x="0" y="2"/>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Freeform 403"/>
                          <wps:cNvSpPr>
                            <a:spLocks/>
                          </wps:cNvSpPr>
                          <wps:spPr bwMode="auto">
                            <a:xfrm>
                              <a:off x="5247" y="3775"/>
                              <a:ext cx="7" cy="29"/>
                            </a:xfrm>
                            <a:custGeom>
                              <a:avLst/>
                              <a:gdLst>
                                <a:gd name="T0" fmla="*/ 0 w 7"/>
                                <a:gd name="T1" fmla="*/ 0 h 29"/>
                                <a:gd name="T2" fmla="*/ 0 w 7"/>
                                <a:gd name="T3" fmla="*/ 7 h 29"/>
                                <a:gd name="T4" fmla="*/ 2 w 7"/>
                                <a:gd name="T5" fmla="*/ 9 h 29"/>
                                <a:gd name="T6" fmla="*/ 2 w 7"/>
                                <a:gd name="T7" fmla="*/ 18 h 29"/>
                                <a:gd name="T8" fmla="*/ 5 w 7"/>
                                <a:gd name="T9" fmla="*/ 20 h 29"/>
                                <a:gd name="T10" fmla="*/ 5 w 7"/>
                                <a:gd name="T11" fmla="*/ 24 h 29"/>
                                <a:gd name="T12" fmla="*/ 7 w 7"/>
                                <a:gd name="T13" fmla="*/ 27 h 29"/>
                                <a:gd name="T14" fmla="*/ 7 w 7"/>
                                <a:gd name="T15" fmla="*/ 29 h 2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 h="29">
                                  <a:moveTo>
                                    <a:pt x="0" y="0"/>
                                  </a:moveTo>
                                  <a:lnTo>
                                    <a:pt x="0" y="7"/>
                                  </a:lnTo>
                                  <a:lnTo>
                                    <a:pt x="2" y="9"/>
                                  </a:lnTo>
                                  <a:lnTo>
                                    <a:pt x="2" y="18"/>
                                  </a:lnTo>
                                  <a:lnTo>
                                    <a:pt x="5" y="20"/>
                                  </a:lnTo>
                                  <a:lnTo>
                                    <a:pt x="5" y="24"/>
                                  </a:lnTo>
                                  <a:lnTo>
                                    <a:pt x="7" y="27"/>
                                  </a:lnTo>
                                  <a:lnTo>
                                    <a:pt x="7" y="2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3" name="Freeform 404"/>
                          <wps:cNvSpPr>
                            <a:spLocks/>
                          </wps:cNvSpPr>
                          <wps:spPr bwMode="auto">
                            <a:xfrm>
                              <a:off x="5254" y="3804"/>
                              <a:ext cx="39" cy="44"/>
                            </a:xfrm>
                            <a:custGeom>
                              <a:avLst/>
                              <a:gdLst>
                                <a:gd name="T0" fmla="*/ 0 w 39"/>
                                <a:gd name="T1" fmla="*/ 0 h 44"/>
                                <a:gd name="T2" fmla="*/ 0 w 39"/>
                                <a:gd name="T3" fmla="*/ 2 h 44"/>
                                <a:gd name="T4" fmla="*/ 4 w 39"/>
                                <a:gd name="T5" fmla="*/ 7 h 44"/>
                                <a:gd name="T6" fmla="*/ 4 w 39"/>
                                <a:gd name="T7" fmla="*/ 11 h 44"/>
                                <a:gd name="T8" fmla="*/ 7 w 39"/>
                                <a:gd name="T9" fmla="*/ 11 h 44"/>
                                <a:gd name="T10" fmla="*/ 7 w 39"/>
                                <a:gd name="T11" fmla="*/ 13 h 44"/>
                                <a:gd name="T12" fmla="*/ 8 w 39"/>
                                <a:gd name="T13" fmla="*/ 16 h 44"/>
                                <a:gd name="T14" fmla="*/ 8 w 39"/>
                                <a:gd name="T15" fmla="*/ 17 h 44"/>
                                <a:gd name="T16" fmla="*/ 11 w 39"/>
                                <a:gd name="T17" fmla="*/ 17 h 44"/>
                                <a:gd name="T18" fmla="*/ 11 w 39"/>
                                <a:gd name="T19" fmla="*/ 20 h 44"/>
                                <a:gd name="T20" fmla="*/ 16 w 39"/>
                                <a:gd name="T21" fmla="*/ 25 h 44"/>
                                <a:gd name="T22" fmla="*/ 16 w 39"/>
                                <a:gd name="T23" fmla="*/ 26 h 44"/>
                                <a:gd name="T24" fmla="*/ 17 w 39"/>
                                <a:gd name="T25" fmla="*/ 26 h 44"/>
                                <a:gd name="T26" fmla="*/ 24 w 39"/>
                                <a:gd name="T27" fmla="*/ 33 h 44"/>
                                <a:gd name="T28" fmla="*/ 26 w 39"/>
                                <a:gd name="T29" fmla="*/ 33 h 44"/>
                                <a:gd name="T30" fmla="*/ 26 w 39"/>
                                <a:gd name="T31" fmla="*/ 35 h 44"/>
                                <a:gd name="T32" fmla="*/ 29 w 39"/>
                                <a:gd name="T33" fmla="*/ 38 h 44"/>
                                <a:gd name="T34" fmla="*/ 31 w 39"/>
                                <a:gd name="T35" fmla="*/ 38 h 44"/>
                                <a:gd name="T36" fmla="*/ 31 w 39"/>
                                <a:gd name="T37" fmla="*/ 40 h 44"/>
                                <a:gd name="T38" fmla="*/ 33 w 39"/>
                                <a:gd name="T39" fmla="*/ 40 h 44"/>
                                <a:gd name="T40" fmla="*/ 35 w 39"/>
                                <a:gd name="T41" fmla="*/ 42 h 44"/>
                                <a:gd name="T42" fmla="*/ 38 w 39"/>
                                <a:gd name="T43" fmla="*/ 42 h 44"/>
                                <a:gd name="T44" fmla="*/ 38 w 39"/>
                                <a:gd name="T45" fmla="*/ 44 h 44"/>
                                <a:gd name="T46" fmla="*/ 39 w 39"/>
                                <a:gd name="T47" fmla="*/ 44 h 44"/>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39" h="44">
                                  <a:moveTo>
                                    <a:pt x="0" y="0"/>
                                  </a:moveTo>
                                  <a:lnTo>
                                    <a:pt x="0" y="2"/>
                                  </a:lnTo>
                                  <a:lnTo>
                                    <a:pt x="4" y="7"/>
                                  </a:lnTo>
                                  <a:lnTo>
                                    <a:pt x="4" y="11"/>
                                  </a:lnTo>
                                  <a:lnTo>
                                    <a:pt x="7" y="11"/>
                                  </a:lnTo>
                                  <a:lnTo>
                                    <a:pt x="7" y="13"/>
                                  </a:lnTo>
                                  <a:lnTo>
                                    <a:pt x="8" y="16"/>
                                  </a:lnTo>
                                  <a:lnTo>
                                    <a:pt x="8" y="17"/>
                                  </a:lnTo>
                                  <a:lnTo>
                                    <a:pt x="11" y="17"/>
                                  </a:lnTo>
                                  <a:lnTo>
                                    <a:pt x="11" y="20"/>
                                  </a:lnTo>
                                  <a:lnTo>
                                    <a:pt x="16" y="25"/>
                                  </a:lnTo>
                                  <a:lnTo>
                                    <a:pt x="16" y="26"/>
                                  </a:lnTo>
                                  <a:lnTo>
                                    <a:pt x="17" y="26"/>
                                  </a:lnTo>
                                  <a:lnTo>
                                    <a:pt x="24" y="33"/>
                                  </a:lnTo>
                                  <a:lnTo>
                                    <a:pt x="26" y="33"/>
                                  </a:lnTo>
                                  <a:lnTo>
                                    <a:pt x="26" y="35"/>
                                  </a:lnTo>
                                  <a:lnTo>
                                    <a:pt x="29" y="38"/>
                                  </a:lnTo>
                                  <a:lnTo>
                                    <a:pt x="31" y="38"/>
                                  </a:lnTo>
                                  <a:lnTo>
                                    <a:pt x="31" y="40"/>
                                  </a:lnTo>
                                  <a:lnTo>
                                    <a:pt x="33" y="40"/>
                                  </a:lnTo>
                                  <a:lnTo>
                                    <a:pt x="35" y="42"/>
                                  </a:lnTo>
                                  <a:lnTo>
                                    <a:pt x="38" y="42"/>
                                  </a:lnTo>
                                  <a:lnTo>
                                    <a:pt x="38" y="44"/>
                                  </a:lnTo>
                                  <a:lnTo>
                                    <a:pt x="39" y="4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Freeform 405"/>
                          <wps:cNvSpPr>
                            <a:spLocks/>
                          </wps:cNvSpPr>
                          <wps:spPr bwMode="auto">
                            <a:xfrm>
                              <a:off x="5293" y="3846"/>
                              <a:ext cx="84" cy="27"/>
                            </a:xfrm>
                            <a:custGeom>
                              <a:avLst/>
                              <a:gdLst>
                                <a:gd name="T0" fmla="*/ 0 w 84"/>
                                <a:gd name="T1" fmla="*/ 0 h 27"/>
                                <a:gd name="T2" fmla="*/ 3 w 84"/>
                                <a:gd name="T3" fmla="*/ 2 h 27"/>
                                <a:gd name="T4" fmla="*/ 7 w 84"/>
                                <a:gd name="T5" fmla="*/ 2 h 27"/>
                                <a:gd name="T6" fmla="*/ 12 w 84"/>
                                <a:gd name="T7" fmla="*/ 6 h 27"/>
                                <a:gd name="T8" fmla="*/ 14 w 84"/>
                                <a:gd name="T9" fmla="*/ 6 h 27"/>
                                <a:gd name="T10" fmla="*/ 18 w 84"/>
                                <a:gd name="T11" fmla="*/ 11 h 27"/>
                                <a:gd name="T12" fmla="*/ 22 w 84"/>
                                <a:gd name="T13" fmla="*/ 11 h 27"/>
                                <a:gd name="T14" fmla="*/ 25 w 84"/>
                                <a:gd name="T15" fmla="*/ 13 h 27"/>
                                <a:gd name="T16" fmla="*/ 27 w 84"/>
                                <a:gd name="T17" fmla="*/ 13 h 27"/>
                                <a:gd name="T18" fmla="*/ 29 w 84"/>
                                <a:gd name="T19" fmla="*/ 15 h 27"/>
                                <a:gd name="T20" fmla="*/ 34 w 84"/>
                                <a:gd name="T21" fmla="*/ 15 h 27"/>
                                <a:gd name="T22" fmla="*/ 36 w 84"/>
                                <a:gd name="T23" fmla="*/ 18 h 27"/>
                                <a:gd name="T24" fmla="*/ 38 w 84"/>
                                <a:gd name="T25" fmla="*/ 18 h 27"/>
                                <a:gd name="T26" fmla="*/ 40 w 84"/>
                                <a:gd name="T27" fmla="*/ 20 h 27"/>
                                <a:gd name="T28" fmla="*/ 44 w 84"/>
                                <a:gd name="T29" fmla="*/ 20 h 27"/>
                                <a:gd name="T30" fmla="*/ 49 w 84"/>
                                <a:gd name="T31" fmla="*/ 22 h 27"/>
                                <a:gd name="T32" fmla="*/ 56 w 84"/>
                                <a:gd name="T33" fmla="*/ 22 h 27"/>
                                <a:gd name="T34" fmla="*/ 58 w 84"/>
                                <a:gd name="T35" fmla="*/ 24 h 27"/>
                                <a:gd name="T36" fmla="*/ 69 w 84"/>
                                <a:gd name="T37" fmla="*/ 24 h 27"/>
                                <a:gd name="T38" fmla="*/ 71 w 84"/>
                                <a:gd name="T39" fmla="*/ 27 h 27"/>
                                <a:gd name="T40" fmla="*/ 84 w 84"/>
                                <a:gd name="T41" fmla="*/ 27 h 2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4" h="27">
                                  <a:moveTo>
                                    <a:pt x="0" y="0"/>
                                  </a:moveTo>
                                  <a:lnTo>
                                    <a:pt x="3" y="2"/>
                                  </a:lnTo>
                                  <a:lnTo>
                                    <a:pt x="7" y="2"/>
                                  </a:lnTo>
                                  <a:lnTo>
                                    <a:pt x="12" y="6"/>
                                  </a:lnTo>
                                  <a:lnTo>
                                    <a:pt x="14" y="6"/>
                                  </a:lnTo>
                                  <a:lnTo>
                                    <a:pt x="18" y="11"/>
                                  </a:lnTo>
                                  <a:lnTo>
                                    <a:pt x="22" y="11"/>
                                  </a:lnTo>
                                  <a:lnTo>
                                    <a:pt x="25" y="13"/>
                                  </a:lnTo>
                                  <a:lnTo>
                                    <a:pt x="27" y="13"/>
                                  </a:lnTo>
                                  <a:lnTo>
                                    <a:pt x="29" y="15"/>
                                  </a:lnTo>
                                  <a:lnTo>
                                    <a:pt x="34" y="15"/>
                                  </a:lnTo>
                                  <a:lnTo>
                                    <a:pt x="36" y="18"/>
                                  </a:lnTo>
                                  <a:lnTo>
                                    <a:pt x="38" y="18"/>
                                  </a:lnTo>
                                  <a:lnTo>
                                    <a:pt x="40" y="20"/>
                                  </a:lnTo>
                                  <a:lnTo>
                                    <a:pt x="44" y="20"/>
                                  </a:lnTo>
                                  <a:lnTo>
                                    <a:pt x="49" y="22"/>
                                  </a:lnTo>
                                  <a:lnTo>
                                    <a:pt x="56" y="22"/>
                                  </a:lnTo>
                                  <a:lnTo>
                                    <a:pt x="58" y="24"/>
                                  </a:lnTo>
                                  <a:lnTo>
                                    <a:pt x="69" y="24"/>
                                  </a:lnTo>
                                  <a:lnTo>
                                    <a:pt x="71" y="27"/>
                                  </a:lnTo>
                                  <a:lnTo>
                                    <a:pt x="84" y="2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5" name="Freeform 406"/>
                          <wps:cNvSpPr>
                            <a:spLocks/>
                          </wps:cNvSpPr>
                          <wps:spPr bwMode="auto">
                            <a:xfrm>
                              <a:off x="5377" y="3870"/>
                              <a:ext cx="97" cy="4"/>
                            </a:xfrm>
                            <a:custGeom>
                              <a:avLst/>
                              <a:gdLst>
                                <a:gd name="T0" fmla="*/ 0 w 97"/>
                                <a:gd name="T1" fmla="*/ 3 h 4"/>
                                <a:gd name="T2" fmla="*/ 16 w 97"/>
                                <a:gd name="T3" fmla="*/ 3 h 4"/>
                                <a:gd name="T4" fmla="*/ 18 w 97"/>
                                <a:gd name="T5" fmla="*/ 4 h 4"/>
                                <a:gd name="T6" fmla="*/ 64 w 97"/>
                                <a:gd name="T7" fmla="*/ 4 h 4"/>
                                <a:gd name="T8" fmla="*/ 66 w 97"/>
                                <a:gd name="T9" fmla="*/ 3 h 4"/>
                                <a:gd name="T10" fmla="*/ 86 w 97"/>
                                <a:gd name="T11" fmla="*/ 3 h 4"/>
                                <a:gd name="T12" fmla="*/ 88 w 97"/>
                                <a:gd name="T13" fmla="*/ 0 h 4"/>
                                <a:gd name="T14" fmla="*/ 97 w 97"/>
                                <a:gd name="T15" fmla="*/ 0 h 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7" h="4">
                                  <a:moveTo>
                                    <a:pt x="0" y="3"/>
                                  </a:moveTo>
                                  <a:lnTo>
                                    <a:pt x="16" y="3"/>
                                  </a:lnTo>
                                  <a:lnTo>
                                    <a:pt x="18" y="4"/>
                                  </a:lnTo>
                                  <a:lnTo>
                                    <a:pt x="64" y="4"/>
                                  </a:lnTo>
                                  <a:lnTo>
                                    <a:pt x="66" y="3"/>
                                  </a:lnTo>
                                  <a:lnTo>
                                    <a:pt x="86" y="3"/>
                                  </a:lnTo>
                                  <a:lnTo>
                                    <a:pt x="88" y="0"/>
                                  </a:lnTo>
                                  <a:lnTo>
                                    <a:pt x="9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 name="Freeform 407"/>
                          <wps:cNvSpPr>
                            <a:spLocks/>
                          </wps:cNvSpPr>
                          <wps:spPr bwMode="auto">
                            <a:xfrm>
                              <a:off x="5472" y="3837"/>
                              <a:ext cx="115" cy="33"/>
                            </a:xfrm>
                            <a:custGeom>
                              <a:avLst/>
                              <a:gdLst>
                                <a:gd name="T0" fmla="*/ 0 w 115"/>
                                <a:gd name="T1" fmla="*/ 33 h 33"/>
                                <a:gd name="T2" fmla="*/ 9 w 115"/>
                                <a:gd name="T3" fmla="*/ 31 h 33"/>
                                <a:gd name="T4" fmla="*/ 15 w 115"/>
                                <a:gd name="T5" fmla="*/ 31 h 33"/>
                                <a:gd name="T6" fmla="*/ 22 w 115"/>
                                <a:gd name="T7" fmla="*/ 29 h 33"/>
                                <a:gd name="T8" fmla="*/ 33 w 115"/>
                                <a:gd name="T9" fmla="*/ 29 h 33"/>
                                <a:gd name="T10" fmla="*/ 37 w 115"/>
                                <a:gd name="T11" fmla="*/ 27 h 33"/>
                                <a:gd name="T12" fmla="*/ 55 w 115"/>
                                <a:gd name="T13" fmla="*/ 27 h 33"/>
                                <a:gd name="T14" fmla="*/ 57 w 115"/>
                                <a:gd name="T15" fmla="*/ 24 h 33"/>
                                <a:gd name="T16" fmla="*/ 64 w 115"/>
                                <a:gd name="T17" fmla="*/ 24 h 33"/>
                                <a:gd name="T18" fmla="*/ 64 w 115"/>
                                <a:gd name="T19" fmla="*/ 22 h 33"/>
                                <a:gd name="T20" fmla="*/ 68 w 115"/>
                                <a:gd name="T21" fmla="*/ 22 h 33"/>
                                <a:gd name="T22" fmla="*/ 71 w 115"/>
                                <a:gd name="T23" fmla="*/ 20 h 33"/>
                                <a:gd name="T24" fmla="*/ 72 w 115"/>
                                <a:gd name="T25" fmla="*/ 20 h 33"/>
                                <a:gd name="T26" fmla="*/ 77 w 115"/>
                                <a:gd name="T27" fmla="*/ 18 h 33"/>
                                <a:gd name="T28" fmla="*/ 79 w 115"/>
                                <a:gd name="T29" fmla="*/ 15 h 33"/>
                                <a:gd name="T30" fmla="*/ 84 w 115"/>
                                <a:gd name="T31" fmla="*/ 14 h 33"/>
                                <a:gd name="T32" fmla="*/ 88 w 115"/>
                                <a:gd name="T33" fmla="*/ 11 h 33"/>
                                <a:gd name="T34" fmla="*/ 94 w 115"/>
                                <a:gd name="T35" fmla="*/ 9 h 33"/>
                                <a:gd name="T36" fmla="*/ 99 w 115"/>
                                <a:gd name="T37" fmla="*/ 7 h 33"/>
                                <a:gd name="T38" fmla="*/ 108 w 115"/>
                                <a:gd name="T39" fmla="*/ 5 h 33"/>
                                <a:gd name="T40" fmla="*/ 115 w 115"/>
                                <a:gd name="T41" fmla="*/ 0 h 33"/>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15" h="33">
                                  <a:moveTo>
                                    <a:pt x="0" y="33"/>
                                  </a:moveTo>
                                  <a:lnTo>
                                    <a:pt x="9" y="31"/>
                                  </a:lnTo>
                                  <a:lnTo>
                                    <a:pt x="15" y="31"/>
                                  </a:lnTo>
                                  <a:lnTo>
                                    <a:pt x="22" y="29"/>
                                  </a:lnTo>
                                  <a:lnTo>
                                    <a:pt x="33" y="29"/>
                                  </a:lnTo>
                                  <a:lnTo>
                                    <a:pt x="37" y="27"/>
                                  </a:lnTo>
                                  <a:lnTo>
                                    <a:pt x="55" y="27"/>
                                  </a:lnTo>
                                  <a:lnTo>
                                    <a:pt x="57" y="24"/>
                                  </a:lnTo>
                                  <a:lnTo>
                                    <a:pt x="64" y="24"/>
                                  </a:lnTo>
                                  <a:lnTo>
                                    <a:pt x="64" y="22"/>
                                  </a:lnTo>
                                  <a:lnTo>
                                    <a:pt x="68" y="22"/>
                                  </a:lnTo>
                                  <a:lnTo>
                                    <a:pt x="71" y="20"/>
                                  </a:lnTo>
                                  <a:lnTo>
                                    <a:pt x="72" y="20"/>
                                  </a:lnTo>
                                  <a:lnTo>
                                    <a:pt x="77" y="18"/>
                                  </a:lnTo>
                                  <a:lnTo>
                                    <a:pt x="79" y="15"/>
                                  </a:lnTo>
                                  <a:lnTo>
                                    <a:pt x="84" y="14"/>
                                  </a:lnTo>
                                  <a:lnTo>
                                    <a:pt x="88" y="11"/>
                                  </a:lnTo>
                                  <a:lnTo>
                                    <a:pt x="94" y="9"/>
                                  </a:lnTo>
                                  <a:lnTo>
                                    <a:pt x="99" y="7"/>
                                  </a:lnTo>
                                  <a:lnTo>
                                    <a:pt x="108" y="5"/>
                                  </a:lnTo>
                                  <a:lnTo>
                                    <a:pt x="115"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7" name="Freeform 408"/>
                          <wps:cNvSpPr>
                            <a:spLocks/>
                          </wps:cNvSpPr>
                          <wps:spPr bwMode="auto">
                            <a:xfrm>
                              <a:off x="5587" y="3780"/>
                              <a:ext cx="102" cy="57"/>
                            </a:xfrm>
                            <a:custGeom>
                              <a:avLst/>
                              <a:gdLst>
                                <a:gd name="T0" fmla="*/ 0 w 102"/>
                                <a:gd name="T1" fmla="*/ 57 h 57"/>
                                <a:gd name="T2" fmla="*/ 4 w 102"/>
                                <a:gd name="T3" fmla="*/ 55 h 57"/>
                                <a:gd name="T4" fmla="*/ 6 w 102"/>
                                <a:gd name="T5" fmla="*/ 55 h 57"/>
                                <a:gd name="T6" fmla="*/ 10 w 102"/>
                                <a:gd name="T7" fmla="*/ 53 h 57"/>
                                <a:gd name="T8" fmla="*/ 13 w 102"/>
                                <a:gd name="T9" fmla="*/ 50 h 57"/>
                                <a:gd name="T10" fmla="*/ 17 w 102"/>
                                <a:gd name="T11" fmla="*/ 50 h 57"/>
                                <a:gd name="T12" fmla="*/ 19 w 102"/>
                                <a:gd name="T13" fmla="*/ 49 h 57"/>
                                <a:gd name="T14" fmla="*/ 23 w 102"/>
                                <a:gd name="T15" fmla="*/ 46 h 57"/>
                                <a:gd name="T16" fmla="*/ 26 w 102"/>
                                <a:gd name="T17" fmla="*/ 46 h 57"/>
                                <a:gd name="T18" fmla="*/ 31 w 102"/>
                                <a:gd name="T19" fmla="*/ 44 h 57"/>
                                <a:gd name="T20" fmla="*/ 32 w 102"/>
                                <a:gd name="T21" fmla="*/ 41 h 57"/>
                                <a:gd name="T22" fmla="*/ 36 w 102"/>
                                <a:gd name="T23" fmla="*/ 40 h 57"/>
                                <a:gd name="T24" fmla="*/ 38 w 102"/>
                                <a:gd name="T25" fmla="*/ 40 h 57"/>
                                <a:gd name="T26" fmla="*/ 43 w 102"/>
                                <a:gd name="T27" fmla="*/ 37 h 57"/>
                                <a:gd name="T28" fmla="*/ 45 w 102"/>
                                <a:gd name="T29" fmla="*/ 35 h 57"/>
                                <a:gd name="T30" fmla="*/ 49 w 102"/>
                                <a:gd name="T31" fmla="*/ 33 h 57"/>
                                <a:gd name="T32" fmla="*/ 52 w 102"/>
                                <a:gd name="T33" fmla="*/ 33 h 57"/>
                                <a:gd name="T34" fmla="*/ 56 w 102"/>
                                <a:gd name="T35" fmla="*/ 31 h 57"/>
                                <a:gd name="T36" fmla="*/ 58 w 102"/>
                                <a:gd name="T37" fmla="*/ 28 h 57"/>
                                <a:gd name="T38" fmla="*/ 62 w 102"/>
                                <a:gd name="T39" fmla="*/ 26 h 57"/>
                                <a:gd name="T40" fmla="*/ 67 w 102"/>
                                <a:gd name="T41" fmla="*/ 22 h 57"/>
                                <a:gd name="T42" fmla="*/ 71 w 102"/>
                                <a:gd name="T43" fmla="*/ 19 h 57"/>
                                <a:gd name="T44" fmla="*/ 74 w 102"/>
                                <a:gd name="T45" fmla="*/ 19 h 57"/>
                                <a:gd name="T46" fmla="*/ 78 w 102"/>
                                <a:gd name="T47" fmla="*/ 18 h 57"/>
                                <a:gd name="T48" fmla="*/ 80 w 102"/>
                                <a:gd name="T49" fmla="*/ 15 h 57"/>
                                <a:gd name="T50" fmla="*/ 84 w 102"/>
                                <a:gd name="T51" fmla="*/ 13 h 57"/>
                                <a:gd name="T52" fmla="*/ 89 w 102"/>
                                <a:gd name="T53" fmla="*/ 9 h 57"/>
                                <a:gd name="T54" fmla="*/ 93 w 102"/>
                                <a:gd name="T55" fmla="*/ 6 h 57"/>
                                <a:gd name="T56" fmla="*/ 96 w 102"/>
                                <a:gd name="T57" fmla="*/ 4 h 57"/>
                                <a:gd name="T58" fmla="*/ 100 w 102"/>
                                <a:gd name="T59" fmla="*/ 2 h 57"/>
                                <a:gd name="T60" fmla="*/ 102 w 102"/>
                                <a:gd name="T61" fmla="*/ 0 h 5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02" h="57">
                                  <a:moveTo>
                                    <a:pt x="0" y="57"/>
                                  </a:moveTo>
                                  <a:lnTo>
                                    <a:pt x="4" y="55"/>
                                  </a:lnTo>
                                  <a:lnTo>
                                    <a:pt x="6" y="55"/>
                                  </a:lnTo>
                                  <a:lnTo>
                                    <a:pt x="10" y="53"/>
                                  </a:lnTo>
                                  <a:lnTo>
                                    <a:pt x="13" y="50"/>
                                  </a:lnTo>
                                  <a:lnTo>
                                    <a:pt x="17" y="50"/>
                                  </a:lnTo>
                                  <a:lnTo>
                                    <a:pt x="19" y="49"/>
                                  </a:lnTo>
                                  <a:lnTo>
                                    <a:pt x="23" y="46"/>
                                  </a:lnTo>
                                  <a:lnTo>
                                    <a:pt x="26" y="46"/>
                                  </a:lnTo>
                                  <a:lnTo>
                                    <a:pt x="31" y="44"/>
                                  </a:lnTo>
                                  <a:lnTo>
                                    <a:pt x="32" y="41"/>
                                  </a:lnTo>
                                  <a:lnTo>
                                    <a:pt x="36" y="40"/>
                                  </a:lnTo>
                                  <a:lnTo>
                                    <a:pt x="38" y="40"/>
                                  </a:lnTo>
                                  <a:lnTo>
                                    <a:pt x="43" y="37"/>
                                  </a:lnTo>
                                  <a:lnTo>
                                    <a:pt x="45" y="35"/>
                                  </a:lnTo>
                                  <a:lnTo>
                                    <a:pt x="49" y="33"/>
                                  </a:lnTo>
                                  <a:lnTo>
                                    <a:pt x="52" y="33"/>
                                  </a:lnTo>
                                  <a:lnTo>
                                    <a:pt x="56" y="31"/>
                                  </a:lnTo>
                                  <a:lnTo>
                                    <a:pt x="58" y="28"/>
                                  </a:lnTo>
                                  <a:lnTo>
                                    <a:pt x="62" y="26"/>
                                  </a:lnTo>
                                  <a:lnTo>
                                    <a:pt x="67" y="22"/>
                                  </a:lnTo>
                                  <a:lnTo>
                                    <a:pt x="71" y="19"/>
                                  </a:lnTo>
                                  <a:lnTo>
                                    <a:pt x="74" y="19"/>
                                  </a:lnTo>
                                  <a:lnTo>
                                    <a:pt x="78" y="18"/>
                                  </a:lnTo>
                                  <a:lnTo>
                                    <a:pt x="80" y="15"/>
                                  </a:lnTo>
                                  <a:lnTo>
                                    <a:pt x="84" y="13"/>
                                  </a:lnTo>
                                  <a:lnTo>
                                    <a:pt x="89" y="9"/>
                                  </a:lnTo>
                                  <a:lnTo>
                                    <a:pt x="93" y="6"/>
                                  </a:lnTo>
                                  <a:lnTo>
                                    <a:pt x="96" y="4"/>
                                  </a:lnTo>
                                  <a:lnTo>
                                    <a:pt x="100" y="2"/>
                                  </a:lnTo>
                                  <a:lnTo>
                                    <a:pt x="102"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Freeform 409"/>
                          <wps:cNvSpPr>
                            <a:spLocks/>
                          </wps:cNvSpPr>
                          <wps:spPr bwMode="auto">
                            <a:xfrm>
                              <a:off x="5689" y="3716"/>
                              <a:ext cx="70" cy="64"/>
                            </a:xfrm>
                            <a:custGeom>
                              <a:avLst/>
                              <a:gdLst>
                                <a:gd name="T0" fmla="*/ 0 w 70"/>
                                <a:gd name="T1" fmla="*/ 64 h 64"/>
                                <a:gd name="T2" fmla="*/ 4 w 70"/>
                                <a:gd name="T3" fmla="*/ 59 h 64"/>
                                <a:gd name="T4" fmla="*/ 7 w 70"/>
                                <a:gd name="T5" fmla="*/ 59 h 64"/>
                                <a:gd name="T6" fmla="*/ 11 w 70"/>
                                <a:gd name="T7" fmla="*/ 55 h 64"/>
                                <a:gd name="T8" fmla="*/ 16 w 70"/>
                                <a:gd name="T9" fmla="*/ 52 h 64"/>
                                <a:gd name="T10" fmla="*/ 18 w 70"/>
                                <a:gd name="T11" fmla="*/ 51 h 64"/>
                                <a:gd name="T12" fmla="*/ 20 w 70"/>
                                <a:gd name="T13" fmla="*/ 51 h 64"/>
                                <a:gd name="T14" fmla="*/ 33 w 70"/>
                                <a:gd name="T15" fmla="*/ 37 h 64"/>
                                <a:gd name="T16" fmla="*/ 35 w 70"/>
                                <a:gd name="T17" fmla="*/ 37 h 64"/>
                                <a:gd name="T18" fmla="*/ 53 w 70"/>
                                <a:gd name="T19" fmla="*/ 21 h 64"/>
                                <a:gd name="T20" fmla="*/ 53 w 70"/>
                                <a:gd name="T21" fmla="*/ 18 h 64"/>
                                <a:gd name="T22" fmla="*/ 70 w 70"/>
                                <a:gd name="T23" fmla="*/ 0 h 6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70" h="64">
                                  <a:moveTo>
                                    <a:pt x="0" y="64"/>
                                  </a:moveTo>
                                  <a:lnTo>
                                    <a:pt x="4" y="59"/>
                                  </a:lnTo>
                                  <a:lnTo>
                                    <a:pt x="7" y="59"/>
                                  </a:lnTo>
                                  <a:lnTo>
                                    <a:pt x="11" y="55"/>
                                  </a:lnTo>
                                  <a:lnTo>
                                    <a:pt x="16" y="52"/>
                                  </a:lnTo>
                                  <a:lnTo>
                                    <a:pt x="18" y="51"/>
                                  </a:lnTo>
                                  <a:lnTo>
                                    <a:pt x="20" y="51"/>
                                  </a:lnTo>
                                  <a:lnTo>
                                    <a:pt x="33" y="37"/>
                                  </a:lnTo>
                                  <a:lnTo>
                                    <a:pt x="35" y="37"/>
                                  </a:lnTo>
                                  <a:lnTo>
                                    <a:pt x="53" y="21"/>
                                  </a:lnTo>
                                  <a:lnTo>
                                    <a:pt x="53" y="18"/>
                                  </a:lnTo>
                                  <a:lnTo>
                                    <a:pt x="7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 name="Freeform 410"/>
                          <wps:cNvSpPr>
                            <a:spLocks/>
                          </wps:cNvSpPr>
                          <wps:spPr bwMode="auto">
                            <a:xfrm>
                              <a:off x="5759" y="3637"/>
                              <a:ext cx="40" cy="79"/>
                            </a:xfrm>
                            <a:custGeom>
                              <a:avLst/>
                              <a:gdLst>
                                <a:gd name="T0" fmla="*/ 0 w 40"/>
                                <a:gd name="T1" fmla="*/ 79 h 79"/>
                                <a:gd name="T2" fmla="*/ 3 w 40"/>
                                <a:gd name="T3" fmla="*/ 77 h 79"/>
                                <a:gd name="T4" fmla="*/ 3 w 40"/>
                                <a:gd name="T5" fmla="*/ 75 h 79"/>
                                <a:gd name="T6" fmla="*/ 9 w 40"/>
                                <a:gd name="T7" fmla="*/ 69 h 79"/>
                                <a:gd name="T8" fmla="*/ 9 w 40"/>
                                <a:gd name="T9" fmla="*/ 66 h 79"/>
                                <a:gd name="T10" fmla="*/ 14 w 40"/>
                                <a:gd name="T11" fmla="*/ 62 h 79"/>
                                <a:gd name="T12" fmla="*/ 14 w 40"/>
                                <a:gd name="T13" fmla="*/ 57 h 79"/>
                                <a:gd name="T14" fmla="*/ 18 w 40"/>
                                <a:gd name="T15" fmla="*/ 53 h 79"/>
                                <a:gd name="T16" fmla="*/ 18 w 40"/>
                                <a:gd name="T17" fmla="*/ 51 h 79"/>
                                <a:gd name="T18" fmla="*/ 21 w 40"/>
                                <a:gd name="T19" fmla="*/ 48 h 79"/>
                                <a:gd name="T20" fmla="*/ 21 w 40"/>
                                <a:gd name="T21" fmla="*/ 47 h 79"/>
                                <a:gd name="T22" fmla="*/ 25 w 40"/>
                                <a:gd name="T23" fmla="*/ 42 h 79"/>
                                <a:gd name="T24" fmla="*/ 25 w 40"/>
                                <a:gd name="T25" fmla="*/ 39 h 79"/>
                                <a:gd name="T26" fmla="*/ 27 w 40"/>
                                <a:gd name="T27" fmla="*/ 35 h 79"/>
                                <a:gd name="T28" fmla="*/ 27 w 40"/>
                                <a:gd name="T29" fmla="*/ 33 h 79"/>
                                <a:gd name="T30" fmla="*/ 29 w 40"/>
                                <a:gd name="T31" fmla="*/ 31 h 79"/>
                                <a:gd name="T32" fmla="*/ 29 w 40"/>
                                <a:gd name="T33" fmla="*/ 29 h 79"/>
                                <a:gd name="T34" fmla="*/ 31 w 40"/>
                                <a:gd name="T35" fmla="*/ 26 h 79"/>
                                <a:gd name="T36" fmla="*/ 31 w 40"/>
                                <a:gd name="T37" fmla="*/ 24 h 79"/>
                                <a:gd name="T38" fmla="*/ 34 w 40"/>
                                <a:gd name="T39" fmla="*/ 22 h 79"/>
                                <a:gd name="T40" fmla="*/ 34 w 40"/>
                                <a:gd name="T41" fmla="*/ 17 h 79"/>
                                <a:gd name="T42" fmla="*/ 36 w 40"/>
                                <a:gd name="T43" fmla="*/ 16 h 79"/>
                                <a:gd name="T44" fmla="*/ 36 w 40"/>
                                <a:gd name="T45" fmla="*/ 11 h 79"/>
                                <a:gd name="T46" fmla="*/ 38 w 40"/>
                                <a:gd name="T47" fmla="*/ 9 h 79"/>
                                <a:gd name="T48" fmla="*/ 38 w 40"/>
                                <a:gd name="T49" fmla="*/ 4 h 79"/>
                                <a:gd name="T50" fmla="*/ 40 w 40"/>
                                <a:gd name="T51" fmla="*/ 2 h 79"/>
                                <a:gd name="T52" fmla="*/ 40 w 40"/>
                                <a:gd name="T53" fmla="*/ 0 h 79"/>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40" h="79">
                                  <a:moveTo>
                                    <a:pt x="0" y="79"/>
                                  </a:moveTo>
                                  <a:lnTo>
                                    <a:pt x="3" y="77"/>
                                  </a:lnTo>
                                  <a:lnTo>
                                    <a:pt x="3" y="75"/>
                                  </a:lnTo>
                                  <a:lnTo>
                                    <a:pt x="9" y="69"/>
                                  </a:lnTo>
                                  <a:lnTo>
                                    <a:pt x="9" y="66"/>
                                  </a:lnTo>
                                  <a:lnTo>
                                    <a:pt x="14" y="62"/>
                                  </a:lnTo>
                                  <a:lnTo>
                                    <a:pt x="14" y="57"/>
                                  </a:lnTo>
                                  <a:lnTo>
                                    <a:pt x="18" y="53"/>
                                  </a:lnTo>
                                  <a:lnTo>
                                    <a:pt x="18" y="51"/>
                                  </a:lnTo>
                                  <a:lnTo>
                                    <a:pt x="21" y="48"/>
                                  </a:lnTo>
                                  <a:lnTo>
                                    <a:pt x="21" y="47"/>
                                  </a:lnTo>
                                  <a:lnTo>
                                    <a:pt x="25" y="42"/>
                                  </a:lnTo>
                                  <a:lnTo>
                                    <a:pt x="25" y="39"/>
                                  </a:lnTo>
                                  <a:lnTo>
                                    <a:pt x="27" y="35"/>
                                  </a:lnTo>
                                  <a:lnTo>
                                    <a:pt x="27" y="33"/>
                                  </a:lnTo>
                                  <a:lnTo>
                                    <a:pt x="29" y="31"/>
                                  </a:lnTo>
                                  <a:lnTo>
                                    <a:pt x="29" y="29"/>
                                  </a:lnTo>
                                  <a:lnTo>
                                    <a:pt x="31" y="26"/>
                                  </a:lnTo>
                                  <a:lnTo>
                                    <a:pt x="31" y="24"/>
                                  </a:lnTo>
                                  <a:lnTo>
                                    <a:pt x="34" y="22"/>
                                  </a:lnTo>
                                  <a:lnTo>
                                    <a:pt x="34" y="17"/>
                                  </a:lnTo>
                                  <a:lnTo>
                                    <a:pt x="36" y="16"/>
                                  </a:lnTo>
                                  <a:lnTo>
                                    <a:pt x="36" y="11"/>
                                  </a:lnTo>
                                  <a:lnTo>
                                    <a:pt x="38" y="9"/>
                                  </a:lnTo>
                                  <a:lnTo>
                                    <a:pt x="38" y="4"/>
                                  </a:lnTo>
                                  <a:lnTo>
                                    <a:pt x="40" y="2"/>
                                  </a:lnTo>
                                  <a:lnTo>
                                    <a:pt x="4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Freeform 411"/>
                          <wps:cNvSpPr>
                            <a:spLocks/>
                          </wps:cNvSpPr>
                          <wps:spPr bwMode="auto">
                            <a:xfrm>
                              <a:off x="5799" y="3623"/>
                              <a:ext cx="4" cy="14"/>
                            </a:xfrm>
                            <a:custGeom>
                              <a:avLst/>
                              <a:gdLst>
                                <a:gd name="T0" fmla="*/ 0 w 4"/>
                                <a:gd name="T1" fmla="*/ 14 h 14"/>
                                <a:gd name="T2" fmla="*/ 0 w 4"/>
                                <a:gd name="T3" fmla="*/ 12 h 14"/>
                                <a:gd name="T4" fmla="*/ 3 w 4"/>
                                <a:gd name="T5" fmla="*/ 9 h 14"/>
                                <a:gd name="T6" fmla="*/ 3 w 4"/>
                                <a:gd name="T7" fmla="*/ 5 h 14"/>
                                <a:gd name="T8" fmla="*/ 4 w 4"/>
                                <a:gd name="T9" fmla="*/ 3 h 14"/>
                                <a:gd name="T10" fmla="*/ 4 w 4"/>
                                <a:gd name="T11" fmla="*/ 0 h 1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 h="14">
                                  <a:moveTo>
                                    <a:pt x="0" y="14"/>
                                  </a:moveTo>
                                  <a:lnTo>
                                    <a:pt x="0" y="12"/>
                                  </a:lnTo>
                                  <a:lnTo>
                                    <a:pt x="3" y="9"/>
                                  </a:lnTo>
                                  <a:lnTo>
                                    <a:pt x="3" y="5"/>
                                  </a:lnTo>
                                  <a:lnTo>
                                    <a:pt x="4" y="3"/>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1" name="Freeform 412"/>
                          <wps:cNvSpPr>
                            <a:spLocks/>
                          </wps:cNvSpPr>
                          <wps:spPr bwMode="auto">
                            <a:xfrm>
                              <a:off x="5492" y="2866"/>
                              <a:ext cx="37" cy="311"/>
                            </a:xfrm>
                            <a:custGeom>
                              <a:avLst/>
                              <a:gdLst>
                                <a:gd name="T0" fmla="*/ 0 w 37"/>
                                <a:gd name="T1" fmla="*/ 4 h 311"/>
                                <a:gd name="T2" fmla="*/ 4 w 37"/>
                                <a:gd name="T3" fmla="*/ 3 h 311"/>
                                <a:gd name="T4" fmla="*/ 11 w 37"/>
                                <a:gd name="T5" fmla="*/ 0 h 311"/>
                                <a:gd name="T6" fmla="*/ 15 w 37"/>
                                <a:gd name="T7" fmla="*/ 3 h 311"/>
                                <a:gd name="T8" fmla="*/ 20 w 37"/>
                                <a:gd name="T9" fmla="*/ 7 h 311"/>
                                <a:gd name="T10" fmla="*/ 24 w 37"/>
                                <a:gd name="T11" fmla="*/ 13 h 311"/>
                                <a:gd name="T12" fmla="*/ 29 w 37"/>
                                <a:gd name="T13" fmla="*/ 20 h 311"/>
                                <a:gd name="T14" fmla="*/ 30 w 37"/>
                                <a:gd name="T15" fmla="*/ 31 h 311"/>
                                <a:gd name="T16" fmla="*/ 33 w 37"/>
                                <a:gd name="T17" fmla="*/ 47 h 311"/>
                                <a:gd name="T18" fmla="*/ 35 w 37"/>
                                <a:gd name="T19" fmla="*/ 73 h 311"/>
                                <a:gd name="T20" fmla="*/ 35 w 37"/>
                                <a:gd name="T21" fmla="*/ 109 h 311"/>
                                <a:gd name="T22" fmla="*/ 37 w 37"/>
                                <a:gd name="T23" fmla="*/ 157 h 311"/>
                                <a:gd name="T24" fmla="*/ 37 w 37"/>
                                <a:gd name="T25" fmla="*/ 220 h 311"/>
                                <a:gd name="T26" fmla="*/ 37 w 37"/>
                                <a:gd name="T27" fmla="*/ 311 h 31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7" h="311">
                                  <a:moveTo>
                                    <a:pt x="0" y="4"/>
                                  </a:moveTo>
                                  <a:lnTo>
                                    <a:pt x="4" y="3"/>
                                  </a:lnTo>
                                  <a:lnTo>
                                    <a:pt x="11" y="0"/>
                                  </a:lnTo>
                                  <a:lnTo>
                                    <a:pt x="15" y="3"/>
                                  </a:lnTo>
                                  <a:lnTo>
                                    <a:pt x="20" y="7"/>
                                  </a:lnTo>
                                  <a:lnTo>
                                    <a:pt x="24" y="13"/>
                                  </a:lnTo>
                                  <a:lnTo>
                                    <a:pt x="29" y="20"/>
                                  </a:lnTo>
                                  <a:lnTo>
                                    <a:pt x="30" y="31"/>
                                  </a:lnTo>
                                  <a:lnTo>
                                    <a:pt x="33" y="47"/>
                                  </a:lnTo>
                                  <a:lnTo>
                                    <a:pt x="35" y="73"/>
                                  </a:lnTo>
                                  <a:lnTo>
                                    <a:pt x="35" y="109"/>
                                  </a:lnTo>
                                  <a:lnTo>
                                    <a:pt x="37" y="157"/>
                                  </a:lnTo>
                                  <a:lnTo>
                                    <a:pt x="37" y="220"/>
                                  </a:lnTo>
                                  <a:lnTo>
                                    <a:pt x="37" y="3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Freeform 413"/>
                          <wps:cNvSpPr>
                            <a:spLocks/>
                          </wps:cNvSpPr>
                          <wps:spPr bwMode="auto">
                            <a:xfrm>
                              <a:off x="5481" y="2901"/>
                              <a:ext cx="41" cy="16"/>
                            </a:xfrm>
                            <a:custGeom>
                              <a:avLst/>
                              <a:gdLst>
                                <a:gd name="T0" fmla="*/ 0 w 41"/>
                                <a:gd name="T1" fmla="*/ 9 h 16"/>
                                <a:gd name="T2" fmla="*/ 2 w 41"/>
                                <a:gd name="T3" fmla="*/ 12 h 16"/>
                                <a:gd name="T4" fmla="*/ 4 w 41"/>
                                <a:gd name="T5" fmla="*/ 12 h 16"/>
                                <a:gd name="T6" fmla="*/ 6 w 41"/>
                                <a:gd name="T7" fmla="*/ 14 h 16"/>
                                <a:gd name="T8" fmla="*/ 9 w 41"/>
                                <a:gd name="T9" fmla="*/ 14 h 16"/>
                                <a:gd name="T10" fmla="*/ 11 w 41"/>
                                <a:gd name="T11" fmla="*/ 16 h 16"/>
                                <a:gd name="T12" fmla="*/ 24 w 41"/>
                                <a:gd name="T13" fmla="*/ 16 h 16"/>
                                <a:gd name="T14" fmla="*/ 26 w 41"/>
                                <a:gd name="T15" fmla="*/ 14 h 16"/>
                                <a:gd name="T16" fmla="*/ 28 w 41"/>
                                <a:gd name="T17" fmla="*/ 14 h 16"/>
                                <a:gd name="T18" fmla="*/ 31 w 41"/>
                                <a:gd name="T19" fmla="*/ 12 h 16"/>
                                <a:gd name="T20" fmla="*/ 33 w 41"/>
                                <a:gd name="T21" fmla="*/ 12 h 16"/>
                                <a:gd name="T22" fmla="*/ 40 w 41"/>
                                <a:gd name="T23" fmla="*/ 5 h 16"/>
                                <a:gd name="T24" fmla="*/ 40 w 41"/>
                                <a:gd name="T25" fmla="*/ 3 h 16"/>
                                <a:gd name="T26" fmla="*/ 41 w 41"/>
                                <a:gd name="T27" fmla="*/ 3 h 16"/>
                                <a:gd name="T28" fmla="*/ 41 w 41"/>
                                <a:gd name="T29" fmla="*/ 0 h 1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1" h="16">
                                  <a:moveTo>
                                    <a:pt x="0" y="9"/>
                                  </a:moveTo>
                                  <a:lnTo>
                                    <a:pt x="2" y="12"/>
                                  </a:lnTo>
                                  <a:lnTo>
                                    <a:pt x="4" y="12"/>
                                  </a:lnTo>
                                  <a:lnTo>
                                    <a:pt x="6" y="14"/>
                                  </a:lnTo>
                                  <a:lnTo>
                                    <a:pt x="9" y="14"/>
                                  </a:lnTo>
                                  <a:lnTo>
                                    <a:pt x="11" y="16"/>
                                  </a:lnTo>
                                  <a:lnTo>
                                    <a:pt x="24" y="16"/>
                                  </a:lnTo>
                                  <a:lnTo>
                                    <a:pt x="26" y="14"/>
                                  </a:lnTo>
                                  <a:lnTo>
                                    <a:pt x="28" y="14"/>
                                  </a:lnTo>
                                  <a:lnTo>
                                    <a:pt x="31" y="12"/>
                                  </a:lnTo>
                                  <a:lnTo>
                                    <a:pt x="33" y="12"/>
                                  </a:lnTo>
                                  <a:lnTo>
                                    <a:pt x="40" y="5"/>
                                  </a:lnTo>
                                  <a:lnTo>
                                    <a:pt x="40" y="3"/>
                                  </a:lnTo>
                                  <a:lnTo>
                                    <a:pt x="41" y="3"/>
                                  </a:lnTo>
                                  <a:lnTo>
                                    <a:pt x="4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Freeform 414"/>
                          <wps:cNvSpPr>
                            <a:spLocks/>
                          </wps:cNvSpPr>
                          <wps:spPr bwMode="auto">
                            <a:xfrm>
                              <a:off x="5619" y="157"/>
                              <a:ext cx="21" cy="25"/>
                            </a:xfrm>
                            <a:custGeom>
                              <a:avLst/>
                              <a:gdLst>
                                <a:gd name="T0" fmla="*/ 21 w 21"/>
                                <a:gd name="T1" fmla="*/ 25 h 25"/>
                                <a:gd name="T2" fmla="*/ 21 w 21"/>
                                <a:gd name="T3" fmla="*/ 18 h 25"/>
                                <a:gd name="T4" fmla="*/ 20 w 21"/>
                                <a:gd name="T5" fmla="*/ 17 h 25"/>
                                <a:gd name="T6" fmla="*/ 20 w 21"/>
                                <a:gd name="T7" fmla="*/ 14 h 25"/>
                                <a:gd name="T8" fmla="*/ 17 w 21"/>
                                <a:gd name="T9" fmla="*/ 13 h 25"/>
                                <a:gd name="T10" fmla="*/ 17 w 21"/>
                                <a:gd name="T11" fmla="*/ 10 h 25"/>
                                <a:gd name="T12" fmla="*/ 15 w 21"/>
                                <a:gd name="T13" fmla="*/ 9 h 25"/>
                                <a:gd name="T14" fmla="*/ 15 w 21"/>
                                <a:gd name="T15" fmla="*/ 6 h 25"/>
                                <a:gd name="T16" fmla="*/ 13 w 21"/>
                                <a:gd name="T17" fmla="*/ 6 h 25"/>
                                <a:gd name="T18" fmla="*/ 8 w 21"/>
                                <a:gd name="T19" fmla="*/ 2 h 25"/>
                                <a:gd name="T20" fmla="*/ 4 w 21"/>
                                <a:gd name="T21" fmla="*/ 2 h 25"/>
                                <a:gd name="T22" fmla="*/ 3 w 21"/>
                                <a:gd name="T23" fmla="*/ 0 h 25"/>
                                <a:gd name="T24" fmla="*/ 0 w 21"/>
                                <a:gd name="T25" fmla="*/ 0 h 2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1" h="25">
                                  <a:moveTo>
                                    <a:pt x="21" y="25"/>
                                  </a:moveTo>
                                  <a:lnTo>
                                    <a:pt x="21" y="18"/>
                                  </a:lnTo>
                                  <a:lnTo>
                                    <a:pt x="20" y="17"/>
                                  </a:lnTo>
                                  <a:lnTo>
                                    <a:pt x="20" y="14"/>
                                  </a:lnTo>
                                  <a:lnTo>
                                    <a:pt x="17" y="13"/>
                                  </a:lnTo>
                                  <a:lnTo>
                                    <a:pt x="17" y="10"/>
                                  </a:lnTo>
                                  <a:lnTo>
                                    <a:pt x="15" y="9"/>
                                  </a:lnTo>
                                  <a:lnTo>
                                    <a:pt x="15" y="6"/>
                                  </a:lnTo>
                                  <a:lnTo>
                                    <a:pt x="13" y="6"/>
                                  </a:lnTo>
                                  <a:lnTo>
                                    <a:pt x="8" y="2"/>
                                  </a:lnTo>
                                  <a:lnTo>
                                    <a:pt x="4" y="2"/>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 name="Line 415"/>
                          <wps:cNvCnPr>
                            <a:cxnSpLocks noChangeShapeType="1"/>
                          </wps:cNvCnPr>
                          <wps:spPr bwMode="auto">
                            <a:xfrm>
                              <a:off x="4782" y="797"/>
                              <a:ext cx="0" cy="1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5" name="Line 416"/>
                          <wps:cNvCnPr>
                            <a:cxnSpLocks noChangeShapeType="1"/>
                          </wps:cNvCnPr>
                          <wps:spPr bwMode="auto">
                            <a:xfrm flipV="1">
                              <a:off x="4782" y="797"/>
                              <a:ext cx="105" cy="1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6" name="Line 417"/>
                          <wps:cNvCnPr>
                            <a:cxnSpLocks noChangeShapeType="1"/>
                          </wps:cNvCnPr>
                          <wps:spPr bwMode="auto">
                            <a:xfrm>
                              <a:off x="5342" y="797"/>
                              <a:ext cx="0" cy="14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7" name="Line 418"/>
                          <wps:cNvCnPr>
                            <a:cxnSpLocks noChangeShapeType="1"/>
                          </wps:cNvCnPr>
                          <wps:spPr bwMode="auto">
                            <a:xfrm flipH="1">
                              <a:off x="5285" y="2248"/>
                              <a:ext cx="68" cy="6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8" name="Line 419"/>
                          <wps:cNvCnPr>
                            <a:cxnSpLocks noChangeShapeType="1"/>
                          </wps:cNvCnPr>
                          <wps:spPr bwMode="auto">
                            <a:xfrm>
                              <a:off x="5285" y="2316"/>
                              <a:ext cx="0" cy="4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9" name="Line 420"/>
                          <wps:cNvCnPr>
                            <a:cxnSpLocks noChangeShapeType="1"/>
                          </wps:cNvCnPr>
                          <wps:spPr bwMode="auto">
                            <a:xfrm flipH="1">
                              <a:off x="5652" y="1866"/>
                              <a:ext cx="81" cy="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0" name="Line 421"/>
                          <wps:cNvCnPr>
                            <a:cxnSpLocks noChangeShapeType="1"/>
                          </wps:cNvCnPr>
                          <wps:spPr bwMode="auto">
                            <a:xfrm>
                              <a:off x="5733" y="1866"/>
                              <a:ext cx="0" cy="42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1" name="Line 422"/>
                          <wps:cNvCnPr>
                            <a:cxnSpLocks noChangeShapeType="1"/>
                          </wps:cNvCnPr>
                          <wps:spPr bwMode="auto">
                            <a:xfrm flipV="1">
                              <a:off x="5342" y="1924"/>
                              <a:ext cx="298" cy="29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2" name="Line 423"/>
                          <wps:cNvCnPr>
                            <a:cxnSpLocks noChangeShapeType="1"/>
                          </wps:cNvCnPr>
                          <wps:spPr bwMode="auto">
                            <a:xfrm flipH="1">
                              <a:off x="5285" y="2290"/>
                              <a:ext cx="448" cy="44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3" name="Line 424"/>
                          <wps:cNvCnPr>
                            <a:cxnSpLocks noChangeShapeType="1"/>
                          </wps:cNvCnPr>
                          <wps:spPr bwMode="auto">
                            <a:xfrm flipV="1">
                              <a:off x="5522" y="2290"/>
                              <a:ext cx="211" cy="6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4" name="Line 425"/>
                          <wps:cNvCnPr>
                            <a:cxnSpLocks noChangeShapeType="1"/>
                          </wps:cNvCnPr>
                          <wps:spPr bwMode="auto">
                            <a:xfrm>
                              <a:off x="5285" y="2739"/>
                              <a:ext cx="196" cy="1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26"/>
                          <wps:cNvCnPr>
                            <a:cxnSpLocks noChangeShapeType="1"/>
                          </wps:cNvCnPr>
                          <wps:spPr bwMode="auto">
                            <a:xfrm flipH="1" flipV="1">
                              <a:off x="5342" y="2222"/>
                              <a:ext cx="60" cy="1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6" name="Line 427"/>
                          <wps:cNvCnPr>
                            <a:cxnSpLocks noChangeShapeType="1"/>
                          </wps:cNvCnPr>
                          <wps:spPr bwMode="auto">
                            <a:xfrm flipV="1">
                              <a:off x="5280" y="2222"/>
                              <a:ext cx="62" cy="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7" name="Line 428"/>
                          <wps:cNvCnPr>
                            <a:cxnSpLocks noChangeShapeType="1"/>
                          </wps:cNvCnPr>
                          <wps:spPr bwMode="auto">
                            <a:xfrm flipV="1">
                              <a:off x="5342" y="2368"/>
                              <a:ext cx="60" cy="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8" name="Line 429"/>
                          <wps:cNvCnPr>
                            <a:cxnSpLocks noChangeShapeType="1"/>
                          </wps:cNvCnPr>
                          <wps:spPr bwMode="auto">
                            <a:xfrm flipH="1" flipV="1">
                              <a:off x="5280" y="2248"/>
                              <a:ext cx="22" cy="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9" name="Line 430"/>
                          <wps:cNvCnPr>
                            <a:cxnSpLocks noChangeShapeType="1"/>
                          </wps:cNvCnPr>
                          <wps:spPr bwMode="auto">
                            <a:xfrm flipH="1">
                              <a:off x="5342" y="2342"/>
                              <a:ext cx="51" cy="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0" name="Line 431"/>
                          <wps:cNvCnPr>
                            <a:cxnSpLocks noChangeShapeType="1"/>
                          </wps:cNvCnPr>
                          <wps:spPr bwMode="auto">
                            <a:xfrm flipH="1">
                              <a:off x="5402" y="2070"/>
                              <a:ext cx="298" cy="29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1" name="Line 432"/>
                          <wps:cNvCnPr>
                            <a:cxnSpLocks noChangeShapeType="1"/>
                          </wps:cNvCnPr>
                          <wps:spPr bwMode="auto">
                            <a:xfrm flipH="1" flipV="1">
                              <a:off x="5640" y="1924"/>
                              <a:ext cx="60" cy="1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2" name="Line 433"/>
                          <wps:cNvCnPr>
                            <a:cxnSpLocks noChangeShapeType="1"/>
                          </wps:cNvCnPr>
                          <wps:spPr bwMode="auto">
                            <a:xfrm>
                              <a:off x="5803" y="3075"/>
                              <a:ext cx="0" cy="5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434"/>
                          <wps:cNvCnPr>
                            <a:cxnSpLocks noChangeShapeType="1"/>
                          </wps:cNvCnPr>
                          <wps:spPr bwMode="auto">
                            <a:xfrm>
                              <a:off x="5249" y="3235"/>
                              <a:ext cx="0" cy="54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4" name="Line 435"/>
                          <wps:cNvCnPr>
                            <a:cxnSpLocks noChangeShapeType="1"/>
                          </wps:cNvCnPr>
                          <wps:spPr bwMode="auto">
                            <a:xfrm>
                              <a:off x="5640" y="182"/>
                              <a:ext cx="0" cy="2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5" name="Line 436"/>
                          <wps:cNvCnPr>
                            <a:cxnSpLocks noChangeShapeType="1"/>
                          </wps:cNvCnPr>
                          <wps:spPr bwMode="auto">
                            <a:xfrm>
                              <a:off x="5640" y="735"/>
                              <a:ext cx="0" cy="118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86" name="Freeform 437"/>
                          <wps:cNvSpPr>
                            <a:spLocks/>
                          </wps:cNvSpPr>
                          <wps:spPr bwMode="auto">
                            <a:xfrm>
                              <a:off x="5940" y="106"/>
                              <a:ext cx="107" cy="87"/>
                            </a:xfrm>
                            <a:custGeom>
                              <a:avLst/>
                              <a:gdLst>
                                <a:gd name="T0" fmla="*/ 38 w 107"/>
                                <a:gd name="T1" fmla="*/ 7 h 87"/>
                                <a:gd name="T2" fmla="*/ 0 w 107"/>
                                <a:gd name="T3" fmla="*/ 38 h 87"/>
                                <a:gd name="T4" fmla="*/ 3 w 107"/>
                                <a:gd name="T5" fmla="*/ 69 h 87"/>
                                <a:gd name="T6" fmla="*/ 26 w 107"/>
                                <a:gd name="T7" fmla="*/ 87 h 87"/>
                                <a:gd name="T8" fmla="*/ 62 w 107"/>
                                <a:gd name="T9" fmla="*/ 87 h 87"/>
                                <a:gd name="T10" fmla="*/ 62 w 107"/>
                                <a:gd name="T11" fmla="*/ 85 h 87"/>
                                <a:gd name="T12" fmla="*/ 99 w 107"/>
                                <a:gd name="T13" fmla="*/ 65 h 87"/>
                                <a:gd name="T14" fmla="*/ 107 w 107"/>
                                <a:gd name="T15" fmla="*/ 46 h 87"/>
                                <a:gd name="T16" fmla="*/ 103 w 107"/>
                                <a:gd name="T17" fmla="*/ 20 h 87"/>
                                <a:gd name="T18" fmla="*/ 75 w 107"/>
                                <a:gd name="T19" fmla="*/ 0 h 87"/>
                                <a:gd name="T20" fmla="*/ 40 w 107"/>
                                <a:gd name="T21" fmla="*/ 4 h 87"/>
                                <a:gd name="T22" fmla="*/ 38 w 107"/>
                                <a:gd name="T23" fmla="*/ 7 h 87"/>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07" h="87">
                                  <a:moveTo>
                                    <a:pt x="38" y="7"/>
                                  </a:moveTo>
                                  <a:lnTo>
                                    <a:pt x="0" y="38"/>
                                  </a:lnTo>
                                  <a:lnTo>
                                    <a:pt x="3" y="69"/>
                                  </a:lnTo>
                                  <a:lnTo>
                                    <a:pt x="26" y="87"/>
                                  </a:lnTo>
                                  <a:lnTo>
                                    <a:pt x="62" y="87"/>
                                  </a:lnTo>
                                  <a:lnTo>
                                    <a:pt x="62" y="85"/>
                                  </a:lnTo>
                                  <a:lnTo>
                                    <a:pt x="99" y="65"/>
                                  </a:lnTo>
                                  <a:lnTo>
                                    <a:pt x="107" y="46"/>
                                  </a:lnTo>
                                  <a:lnTo>
                                    <a:pt x="103" y="20"/>
                                  </a:lnTo>
                                  <a:lnTo>
                                    <a:pt x="75" y="0"/>
                                  </a:lnTo>
                                  <a:lnTo>
                                    <a:pt x="40" y="4"/>
                                  </a:lnTo>
                                  <a:lnTo>
                                    <a:pt x="3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7" name="Freeform 438"/>
                          <wps:cNvSpPr>
                            <a:spLocks/>
                          </wps:cNvSpPr>
                          <wps:spPr bwMode="auto">
                            <a:xfrm>
                              <a:off x="5478" y="568"/>
                              <a:ext cx="110" cy="87"/>
                            </a:xfrm>
                            <a:custGeom>
                              <a:avLst/>
                              <a:gdLst>
                                <a:gd name="T0" fmla="*/ 40 w 110"/>
                                <a:gd name="T1" fmla="*/ 4 h 87"/>
                                <a:gd name="T2" fmla="*/ 5 w 110"/>
                                <a:gd name="T3" fmla="*/ 26 h 87"/>
                                <a:gd name="T4" fmla="*/ 5 w 110"/>
                                <a:gd name="T5" fmla="*/ 38 h 87"/>
                                <a:gd name="T6" fmla="*/ 0 w 110"/>
                                <a:gd name="T7" fmla="*/ 51 h 87"/>
                                <a:gd name="T8" fmla="*/ 3 w 110"/>
                                <a:gd name="T9" fmla="*/ 51 h 87"/>
                                <a:gd name="T10" fmla="*/ 7 w 110"/>
                                <a:gd name="T11" fmla="*/ 71 h 87"/>
                                <a:gd name="T12" fmla="*/ 25 w 110"/>
                                <a:gd name="T13" fmla="*/ 87 h 87"/>
                                <a:gd name="T14" fmla="*/ 66 w 110"/>
                                <a:gd name="T15" fmla="*/ 87 h 87"/>
                                <a:gd name="T16" fmla="*/ 71 w 110"/>
                                <a:gd name="T17" fmla="*/ 83 h 87"/>
                                <a:gd name="T18" fmla="*/ 97 w 110"/>
                                <a:gd name="T19" fmla="*/ 66 h 87"/>
                                <a:gd name="T20" fmla="*/ 110 w 110"/>
                                <a:gd name="T21" fmla="*/ 47 h 87"/>
                                <a:gd name="T22" fmla="*/ 106 w 110"/>
                                <a:gd name="T23" fmla="*/ 17 h 87"/>
                                <a:gd name="T24" fmla="*/ 78 w 110"/>
                                <a:gd name="T25" fmla="*/ 0 h 87"/>
                                <a:gd name="T26" fmla="*/ 40 w 110"/>
                                <a:gd name="T27" fmla="*/ 4 h 8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10" h="87">
                                  <a:moveTo>
                                    <a:pt x="40" y="4"/>
                                  </a:moveTo>
                                  <a:lnTo>
                                    <a:pt x="5" y="26"/>
                                  </a:lnTo>
                                  <a:lnTo>
                                    <a:pt x="5" y="38"/>
                                  </a:lnTo>
                                  <a:lnTo>
                                    <a:pt x="0" y="51"/>
                                  </a:lnTo>
                                  <a:lnTo>
                                    <a:pt x="3" y="51"/>
                                  </a:lnTo>
                                  <a:lnTo>
                                    <a:pt x="7" y="71"/>
                                  </a:lnTo>
                                  <a:lnTo>
                                    <a:pt x="25" y="87"/>
                                  </a:lnTo>
                                  <a:lnTo>
                                    <a:pt x="66" y="87"/>
                                  </a:lnTo>
                                  <a:lnTo>
                                    <a:pt x="71" y="83"/>
                                  </a:lnTo>
                                  <a:lnTo>
                                    <a:pt x="97" y="66"/>
                                  </a:lnTo>
                                  <a:lnTo>
                                    <a:pt x="110" y="47"/>
                                  </a:lnTo>
                                  <a:lnTo>
                                    <a:pt x="106" y="17"/>
                                  </a:lnTo>
                                  <a:lnTo>
                                    <a:pt x="78" y="0"/>
                                  </a:lnTo>
                                  <a:lnTo>
                                    <a:pt x="40"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 name="Rectangle 443"/>
                          <wps:cNvSpPr>
                            <a:spLocks noChangeArrowheads="1"/>
                          </wps:cNvSpPr>
                          <wps:spPr bwMode="auto">
                            <a:xfrm>
                              <a:off x="5914" y="3951"/>
                              <a:ext cx="5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4235A" w14:textId="77777777" w:rsidR="004F4CD8" w:rsidRDefault="004F4CD8" w:rsidP="00324D48">
                                <w:r>
                                  <w:rPr>
                                    <w:rFonts w:ascii="Helvetica" w:hAnsi="Helvetica" w:cs="Helvetica"/>
                                    <w:b/>
                                    <w:bCs/>
                                    <w:color w:val="000000"/>
                                    <w:sz w:val="18"/>
                                    <w:szCs w:val="18"/>
                                    <w:lang w:val="en-US"/>
                                  </w:rPr>
                                  <w:t xml:space="preserve"> </w:t>
                                </w:r>
                              </w:p>
                            </w:txbxContent>
                          </wps:txbx>
                          <wps:bodyPr rot="0" vert="horz" wrap="none" lIns="0" tIns="0" rIns="0" bIns="0" anchor="t" anchorCtr="0" upright="1">
                            <a:spAutoFit/>
                          </wps:bodyPr>
                        </wps:wsp>
                        <wps:wsp>
                          <wps:cNvPr id="1589" name="Rectangle 445"/>
                          <wps:cNvSpPr>
                            <a:spLocks noChangeArrowheads="1"/>
                          </wps:cNvSpPr>
                          <wps:spPr bwMode="auto">
                            <a:xfrm>
                              <a:off x="6261" y="3951"/>
                              <a:ext cx="5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4DEA7" w14:textId="77777777" w:rsidR="004F4CD8" w:rsidRDefault="004F4CD8" w:rsidP="00324D48">
                                <w:r>
                                  <w:rPr>
                                    <w:rFonts w:ascii="Helvetica" w:hAnsi="Helvetica" w:cs="Helvetica"/>
                                    <w:b/>
                                    <w:bCs/>
                                    <w:color w:val="000000"/>
                                    <w:sz w:val="18"/>
                                    <w:szCs w:val="18"/>
                                    <w:lang w:val="en-US"/>
                                  </w:rPr>
                                  <w:t xml:space="preserve"> </w:t>
                                </w:r>
                              </w:p>
                            </w:txbxContent>
                          </wps:txbx>
                          <wps:bodyPr rot="0" vert="horz" wrap="none" lIns="0" tIns="0" rIns="0" bIns="0" anchor="t" anchorCtr="0" upright="1">
                            <a:spAutoFit/>
                          </wps:bodyPr>
                        </wps:wsp>
                        <wps:wsp>
                          <wps:cNvPr id="1590" name="Rectangle 448"/>
                          <wps:cNvSpPr>
                            <a:spLocks noChangeArrowheads="1"/>
                          </wps:cNvSpPr>
                          <wps:spPr bwMode="auto">
                            <a:xfrm>
                              <a:off x="7403" y="1708"/>
                              <a:ext cx="5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764D" w14:textId="77777777" w:rsidR="004F4CD8" w:rsidRDefault="004F4CD8" w:rsidP="00324D48">
                                <w:r>
                                  <w:rPr>
                                    <w:rFonts w:ascii="Helvetica" w:hAnsi="Helvetica" w:cs="Helvetica"/>
                                    <w:b/>
                                    <w:bCs/>
                                    <w:color w:val="000000"/>
                                    <w:sz w:val="18"/>
                                    <w:szCs w:val="18"/>
                                    <w:lang w:val="en-US"/>
                                  </w:rPr>
                                  <w:t xml:space="preserve"> </w:t>
                                </w:r>
                              </w:p>
                            </w:txbxContent>
                          </wps:txbx>
                          <wps:bodyPr rot="0" vert="horz" wrap="none" lIns="0" tIns="0" rIns="0" bIns="0" anchor="t" anchorCtr="0" upright="1">
                            <a:spAutoFit/>
                          </wps:bodyPr>
                        </wps:wsp>
                        <wps:wsp>
                          <wps:cNvPr id="1591" name="Rectangle 450"/>
                          <wps:cNvSpPr>
                            <a:spLocks noChangeArrowheads="1"/>
                          </wps:cNvSpPr>
                          <wps:spPr bwMode="auto">
                            <a:xfrm>
                              <a:off x="71" y="3811"/>
                              <a:ext cx="3638"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0F565" w14:textId="77777777" w:rsidR="004F4CD8" w:rsidRDefault="004F4CD8" w:rsidP="00324D48">
                                <w:pPr>
                                  <w:rPr>
                                    <w:bCs/>
                                    <w:color w:val="000000"/>
                                    <w:sz w:val="18"/>
                                    <w:szCs w:val="18"/>
                                    <w:lang w:val="en-US"/>
                                  </w:rPr>
                                </w:pPr>
                                <w:r>
                                  <w:rPr>
                                    <w:bCs/>
                                    <w:color w:val="000000"/>
                                    <w:sz w:val="18"/>
                                    <w:szCs w:val="18"/>
                                    <w:lang w:val="en-US"/>
                                  </w:rPr>
                                  <w:t>Example b</w:t>
                                </w:r>
                              </w:p>
                              <w:p w14:paraId="25D2EC26" w14:textId="77777777" w:rsidR="004F4CD8" w:rsidRDefault="004F4CD8" w:rsidP="00324D48">
                                <w:pPr>
                                  <w:rPr>
                                    <w:bCs/>
                                    <w:color w:val="000000"/>
                                    <w:sz w:val="18"/>
                                    <w:szCs w:val="18"/>
                                    <w:lang w:val="en-US"/>
                                  </w:rPr>
                                </w:pPr>
                                <w:r>
                                  <w:rPr>
                                    <w:bCs/>
                                    <w:color w:val="000000"/>
                                    <w:sz w:val="18"/>
                                    <w:szCs w:val="18"/>
                                    <w:lang w:val="en-US"/>
                                  </w:rPr>
                                  <w:t>Examples of test arrangements corresponding</w:t>
                                </w:r>
                              </w:p>
                              <w:p w14:paraId="27BA3A15" w14:textId="77777777" w:rsidR="004F4CD8" w:rsidRDefault="004F4CD8" w:rsidP="00324D48">
                                <w:pPr>
                                  <w:rPr>
                                    <w:bCs/>
                                    <w:color w:val="000000"/>
                                    <w:sz w:val="18"/>
                                    <w:szCs w:val="18"/>
                                    <w:lang w:val="en-US"/>
                                  </w:rPr>
                                </w:pPr>
                                <w:r>
                                  <w:rPr>
                                    <w:bCs/>
                                    <w:color w:val="000000"/>
                                    <w:sz w:val="18"/>
                                    <w:szCs w:val="18"/>
                                    <w:lang w:val="en-US"/>
                                  </w:rPr>
                                  <w:t xml:space="preserve">to the type of adjusting device  </w:t>
                                </w:r>
                              </w:p>
                              <w:p w14:paraId="2E530E06" w14:textId="77777777" w:rsidR="004F4CD8" w:rsidRDefault="004F4CD8" w:rsidP="00324D48"/>
                            </w:txbxContent>
                          </wps:txbx>
                          <wps:bodyPr rot="0" vert="horz" wrap="square" lIns="0" tIns="0" rIns="0" bIns="0" anchor="t" anchorCtr="0" upright="1">
                            <a:noAutofit/>
                          </wps:bodyPr>
                        </wps:wsp>
                      </wpg:wgp>
                      <wps:wsp>
                        <wps:cNvPr id="1592" name="Rectangle 3085"/>
                        <wps:cNvSpPr>
                          <a:spLocks noChangeArrowheads="1"/>
                        </wps:cNvSpPr>
                        <wps:spPr bwMode="auto">
                          <a:xfrm rot="10800000" flipV="1">
                            <a:off x="1985635" y="2794563"/>
                            <a:ext cx="3037254" cy="304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3D520" w14:textId="77777777" w:rsidR="004F4CD8" w:rsidRDefault="004F4CD8" w:rsidP="00324D48">
                              <w:pPr>
                                <w:pStyle w:val="NormalWeb"/>
                                <w:spacing w:line="240" w:lineRule="exact"/>
                                <w:rPr>
                                  <w:color w:val="FF0000"/>
                                  <w:sz w:val="16"/>
                                  <w:szCs w:val="16"/>
                                  <w:u w:val="single"/>
                                </w:rPr>
                              </w:pPr>
                              <w:r>
                                <w:rPr>
                                  <w:bCs/>
                                  <w:sz w:val="16"/>
                                  <w:szCs w:val="16"/>
                                </w:rPr>
                                <w:t>F = 10 ± 0.1 N</w:t>
                              </w:r>
                              <w:r>
                                <w:rPr>
                                  <w:b/>
                                  <w:bCs/>
                                  <w:sz w:val="16"/>
                                  <w:szCs w:val="16"/>
                                </w:rPr>
                                <w:t xml:space="preserve">, </w:t>
                              </w:r>
                              <w:r>
                                <w:rPr>
                                  <w:bCs/>
                                  <w:sz w:val="16"/>
                                  <w:szCs w:val="16"/>
                                </w:rPr>
                                <w:t xml:space="preserve">can be increased up to maximum F = 60 ± 0.5 N </w:t>
                              </w:r>
                              <w:r>
                                <w:rPr>
                                  <w:sz w:val="16"/>
                                  <w:szCs w:val="16"/>
                                </w:rPr>
                                <w:t>(see table 8, paragraph 7.2.5.2.6.2.)</w:t>
                              </w:r>
                            </w:p>
                          </w:txbxContent>
                        </wps:txbx>
                        <wps:bodyPr rot="0" vert="horz" wrap="square" lIns="0" tIns="0" rIns="0" bIns="0" anchor="t" anchorCtr="0" upright="1">
                          <a:spAutoFit/>
                        </wps:bodyPr>
                      </wps:wsp>
                      <wps:wsp>
                        <wps:cNvPr id="1593" name="Rectangle 3086"/>
                        <wps:cNvSpPr>
                          <a:spLocks noChangeArrowheads="1"/>
                        </wps:cNvSpPr>
                        <wps:spPr bwMode="auto">
                          <a:xfrm>
                            <a:off x="180003" y="737217"/>
                            <a:ext cx="911216" cy="304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626B1" w14:textId="77777777" w:rsidR="004F4CD8" w:rsidRDefault="004F4CD8" w:rsidP="00324D48">
                              <w:pPr>
                                <w:pStyle w:val="NormalWeb"/>
                                <w:spacing w:line="240" w:lineRule="exact"/>
                              </w:pPr>
                              <w:r>
                                <w:rPr>
                                  <w:color w:val="000000"/>
                                  <w:sz w:val="18"/>
                                  <w:szCs w:val="18"/>
                                  <w:lang w:val="en-US"/>
                                </w:rPr>
                                <w:t>Total travel:</w:t>
                              </w:r>
                            </w:p>
                            <w:p w14:paraId="16473B68" w14:textId="77777777" w:rsidR="004F4CD8" w:rsidRDefault="004F4CD8" w:rsidP="00324D48">
                              <w:pPr>
                                <w:pStyle w:val="NormalWeb"/>
                                <w:spacing w:line="240" w:lineRule="exact"/>
                              </w:pPr>
                              <w:r>
                                <w:rPr>
                                  <w:color w:val="000000"/>
                                  <w:sz w:val="18"/>
                                  <w:szCs w:val="18"/>
                                  <w:lang w:val="en-US"/>
                                </w:rPr>
                                <w:t xml:space="preserve">300 </w:t>
                              </w:r>
                              <w:r>
                                <w:rPr>
                                  <w:rFonts w:hAnsi="Symbol"/>
                                  <w:color w:val="000000"/>
                                  <w:sz w:val="18"/>
                                  <w:szCs w:val="18"/>
                                  <w:lang w:val="en-US"/>
                                </w:rPr>
                                <w:sym w:font="Symbol" w:char="F0B1"/>
                              </w:r>
                              <w:r>
                                <w:rPr>
                                  <w:color w:val="000000"/>
                                  <w:sz w:val="18"/>
                                  <w:szCs w:val="18"/>
                                  <w:lang w:val="en-US"/>
                                </w:rPr>
                                <w:t xml:space="preserve"> 20 mm</w:t>
                              </w:r>
                            </w:p>
                          </w:txbxContent>
                        </wps:txbx>
                        <wps:bodyPr rot="0" vert="horz" wrap="square" lIns="0" tIns="0" rIns="0" bIns="0" anchor="t" anchorCtr="0" upright="1">
                          <a:spAutoFit/>
                        </wps:bodyPr>
                      </wps:wsp>
                      <wps:wsp>
                        <wps:cNvPr id="1594" name="Rectangle 3087"/>
                        <wps:cNvSpPr>
                          <a:spLocks noChangeArrowheads="1"/>
                        </wps:cNvSpPr>
                        <wps:spPr bwMode="auto">
                          <a:xfrm>
                            <a:off x="1713830" y="1499234"/>
                            <a:ext cx="911216" cy="15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91CA" w14:textId="77777777" w:rsidR="004F4CD8" w:rsidRDefault="004F4CD8" w:rsidP="00324D48">
                              <w:pPr>
                                <w:pStyle w:val="NormalWeb"/>
                                <w:spacing w:line="240" w:lineRule="exact"/>
                              </w:pPr>
                              <w:r>
                                <w:rPr>
                                  <w:color w:val="000000"/>
                                  <w:sz w:val="18"/>
                                  <w:szCs w:val="18"/>
                                  <w:lang w:val="en-US"/>
                                </w:rPr>
                                <w:t>Lower stop</w:t>
                              </w:r>
                            </w:p>
                          </w:txbxContent>
                        </wps:txbx>
                        <wps:bodyPr rot="0" vert="horz" wrap="square" lIns="0" tIns="0" rIns="0" bIns="0" anchor="t" anchorCtr="0" upright="1">
                          <a:spAutoFit/>
                        </wps:bodyPr>
                      </wps:wsp>
                      <wps:wsp>
                        <wps:cNvPr id="1595" name="Rectangle 3088"/>
                        <wps:cNvSpPr>
                          <a:spLocks noChangeArrowheads="1"/>
                        </wps:cNvSpPr>
                        <wps:spPr bwMode="auto">
                          <a:xfrm>
                            <a:off x="3936370" y="917521"/>
                            <a:ext cx="911216" cy="15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65E67" w14:textId="77777777" w:rsidR="004F4CD8" w:rsidRDefault="004F4CD8" w:rsidP="00324D48">
                              <w:pPr>
                                <w:pStyle w:val="NormalWeb"/>
                                <w:spacing w:line="240" w:lineRule="exact"/>
                              </w:pPr>
                              <w:r>
                                <w:rPr>
                                  <w:color w:val="000000"/>
                                  <w:sz w:val="18"/>
                                  <w:szCs w:val="18"/>
                                  <w:lang w:val="en-US"/>
                                </w:rPr>
                                <w:t>Rotating            pin</w:t>
                              </w:r>
                            </w:p>
                          </w:txbxContent>
                        </wps:txbx>
                        <wps:bodyPr rot="0" vert="horz" wrap="square" lIns="0" tIns="0" rIns="0" bIns="0" anchor="t" anchorCtr="0" upright="1">
                          <a:spAutoFit/>
                        </wps:bodyPr>
                      </wps:wsp>
                    </wpc:wpc>
                  </a:graphicData>
                </a:graphic>
              </wp:inline>
            </w:drawing>
          </mc:Choice>
          <mc:Fallback>
            <w:pict>
              <v:group w14:anchorId="0FE4D1AE" id="Canvas 1596" o:spid="_x0000_s1230" editas="canvas" style="width:399.7pt;height:246.1pt;mso-position-horizontal-relative:char;mso-position-vertical-relative:line" coordsize="50761,3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">
                <v:shape id="_x0000_s1231" type="#_x0000_t75" style="position:absolute;width:50761;height:31254;visibility:visible;mso-wrap-style:square">
                  <v:fill o:detectmouseclick="t"/>
                  <v:path o:connecttype="none"/>
                </v:shape>
                <v:rect id="Rectangle 307" o:spid="_x0000_s1232" style="position:absolute;top:29413;width:323;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" filled="f" stroked="f">
                  <v:textbox style="mso-fit-shape-to-text:t" inset="0,0,0,0">
                    <w:txbxContent>
                      <w:p w14:paraId="0800C9EC" w14:textId="77777777" w:rsidR="004F4CD8" w:rsidRDefault="004F4CD8" w:rsidP="00324D48">
                        <w:r>
                          <w:rPr>
                            <w:color w:val="000000"/>
                            <w:lang w:val="en-US"/>
                          </w:rPr>
                          <w:t xml:space="preserve"> </w:t>
                        </w:r>
                      </w:p>
                    </w:txbxContent>
                  </v:textbox>
                </v:rect>
                <v:group id="Group 471" o:spid="_x0000_s1233" style="position:absolute;left:12;top:25;width:50210;height:29064" coordorigin="2,4" coordsize="7907,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">
                  <v:line id="Line 308" o:spid="_x0000_s1234" style="position:absolute;visibility:visible;mso-wrap-style:square" from="312,286" to="495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" strokeweight="0"/>
                  <v:line id="Line 309" o:spid="_x0000_s1235" style="position:absolute;flip:x;visibility:visible;mso-wrap-style:square" from="4568,52" to="5187,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" strokeweight="0"/>
                  <v:line id="Line 310" o:spid="_x0000_s1236" style="position:absolute;flip:x;visibility:visible;mso-wrap-style:square" from="13,585" to="465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" strokeweight="0"/>
                  <v:line id="Line 311" o:spid="_x0000_s1237" style="position:absolute;flip:y;visibility:visible;mso-wrap-style:square" from="13,286" to="31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" strokeweight="0">
                    <v:stroke dashstyle="1 1"/>
                  </v:line>
                  <v:shape id="Freeform 312" o:spid="_x0000_s1238" style="position:absolute;left:4559;top:673;width:27;height:44;visibility:visible;mso-wrap-style:square;v-text-anchor:top" coordsize="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" path="m9,l3,7r,2l,11,,25r3,2l3,31r4,4l7,38r2,l14,42r4,l21,44r6,e" filled="f" strokeweight="0">
                    <v:path arrowok="t" o:connecttype="custom" o:connectlocs="9,0;3,7;3,9;0,11;0,25;3,27;3,31;7,35;7,38;9,38;14,42;18,42;21,44;27,44" o:connectangles="0,0,0,0,0,0,0,0,0,0,0,0,0,0"/>
                  </v:shape>
                  <v:shape id="Freeform 313" o:spid="_x0000_s1239" style="position:absolute;left:5188;top:46;width:18;height:6;visibility:visible;mso-wrap-style:square;v-text-anchor:top" coordsize="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" path="m18,l9,,8,2,5,2r,3l3,5,,6e" filled="f" strokeweight="0">
                    <v:path arrowok="t" o:connecttype="custom" o:connectlocs="18,0;9,0;8,2;5,2;5,5;3,5;0,6" o:connectangles="0,0,0,0,0,0,0"/>
                  </v:shape>
                  <v:shape id="Freeform 314" o:spid="_x0000_s1240" style="position:absolute;left:4559;top:770;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" path="m,l,7,3,9r,4l7,18r,3l9,21r5,4l18,25r3,2l27,27e" filled="f" strokeweight="0">
                    <v:path arrowok="t" o:connecttype="custom" o:connectlocs="0,0;0,7;3,9;3,13;7,18;7,21;9,21;14,25;18,25;21,27;27,27" o:connectangles="0,0,0,0,0,0,0,0,0,0,0"/>
                  </v:shape>
                  <v:shape id="Freeform 315" o:spid="_x0000_s1241" style="position:absolute;left:4865;top:550;width:422;height:35;visibility:visible;mso-wrap-style:square;v-text-anchor:top" coordsize="4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" path="m422,35r-7,-1l409,31r-7,-2l397,27r-6,l384,25r-6,-3l371,20r-6,l358,18r-6,-2l345,16r-6,-3l332,12r-6,l319,9r-6,l306,7r-6,l293,5r-15,l271,3r-20,l244,,178,r-6,3l152,3r-7,2l130,5r-7,2l116,7r-6,2l103,9r-6,3l90,12r-6,1l77,16r-6,l64,18r-7,2l50,20r-6,2l37,25r-6,2l24,27r-4,2l13,31,6,34,,35e" filled="f" strokeweight="0">
                    <v:path arrowok="t" o:connecttype="custom" o:connectlocs="422,35;415,34;409,31;402,29;397,27;391,27;384,25;378,22;371,20;365,20;358,18;352,16;345,16;339,13;332,12;326,12;319,9;313,9;306,7;300,7;293,5;278,5;271,3;251,3;244,0;178,0;172,3;152,3;145,5;130,5;123,7;116,7;110,9;103,9;97,12;90,12;84,13;77,16;71,16;64,18;57,20;50,20;44,22;37,25;31,27;24,27;20,29;13,31;6,34;0,35" o:connectangles="0,0,0,0,0,0,0,0,0,0,0,0,0,0,0,0,0,0,0,0,0,0,0,0,0,0,0,0,0,0,0,0,0,0,0,0,0,0,0,0,0,0,0,0,0,0,0,0,0,0"/>
                  </v:shape>
                  <v:shape id="Freeform 316" o:spid="_x0000_s1242" style="position:absolute;left:5271;top:139;width:348;height:36;visibility:visible;mso-wrap-style:square;v-text-anchor:top" coordsize="3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" path="m348,18r-9,-3l331,13r-9,-2l316,11,309,9,304,6r-4,l295,5r-4,l289,2r-7,l282,,269,r-4,2l157,2r-7,3l126,5r-4,1l110,6r-6,3l100,9r-7,2l88,11r-6,2l78,13r-7,2l65,18r-5,2l53,20r-6,2l40,24r-9,3l25,28r-7,4l9,35,,36e" filled="f" strokeweight="0">
                    <v:path arrowok="t" o:connecttype="custom" o:connectlocs="348,18;339,15;331,13;322,11;316,11;309,9;304,6;300,6;295,5;291,5;289,2;282,2;282,0;269,0;265,2;157,2;150,5;126,5;122,6;110,6;104,9;100,9;93,11;88,11;82,13;78,13;71,15;65,18;60,20;53,20;47,22;40,24;31,27;25,28;18,32;9,35;0,36" o:connectangles="0,0,0,0,0,0,0,0,0,0,0,0,0,0,0,0,0,0,0,0,0,0,0,0,0,0,0,0,0,0,0,0,0,0,0,0,0"/>
                  </v:shape>
                  <v:shape id="Freeform 317" o:spid="_x0000_s1243" style="position:absolute;left:6170;top:786;width:159;height:158;visibility:visible;mso-wrap-style:square;v-text-anchor:top" coordsize="15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" path="m159,80r-1,11l155,102r-4,11l144,124r-7,9l129,141r-10,7l108,153r-11,4l85,158r-12,l62,157,50,153,40,148,30,141r-9,-8l14,124,8,113,3,102,1,91,,80,1,67,3,56,8,45,14,35r7,-9l30,18,40,11,50,5,62,2,73,,85,,97,2r11,3l119,11r10,7l137,26r7,9l151,45r4,11l158,67r1,13xe" filled="f" strokeweight="0">
                    <v:path arrowok="t" o:connecttype="custom" o:connectlocs="159,80;158,91;155,102;151,113;144,124;137,133;129,141;119,148;108,153;97,157;85,158;73,158;62,157;50,153;40,148;30,141;21,133;14,124;8,113;3,102;1,91;0,80;1,67;3,56;8,45;14,35;21,26;30,18;40,11;50,5;62,2;73,0;85,0;97,2;108,5;119,11;129,18;137,26;144,35;151,45;155,56;158,67;159,80" o:connectangles="0,0,0,0,0,0,0,0,0,0,0,0,0,0,0,0,0,0,0,0,0,0,0,0,0,0,0,0,0,0,0,0,0,0,0,0,0,0,0,0,0,0,0"/>
                  </v:shape>
                  <v:shape id="Freeform 318" o:spid="_x0000_s1244" style="position:absolute;left:6065;top:680;width:369;height:186;visibility:visible;mso-wrap-style:square;v-text-anchor:top" coordsize="36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" path="m369,186r-9,-56l328,68,272,22,205,,147,4,81,31,22,97,,165r,21e" filled="f" strokeweight="0">
                    <v:path arrowok="t" o:connecttype="custom" o:connectlocs="369,186;360,130;328,68;272,22;205,0;147,4;81,31;22,97;0,165;0,186" o:connectangles="0,0,0,0,0,0,0,0,0,0"/>
                  </v:shape>
                  <v:shape id="Freeform 319" o:spid="_x0000_s1245" style="position:absolute;left:6199;top:585;width:327;height:185;visibility:visible;mso-wrap-style:square;v-text-anchor:top" coordsize="32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" path="m327,185r-9,-55l285,69,231,23,163,,93,8,33,36,,69e" filled="f" strokeweight="0">
                    <v:path arrowok="t" o:connecttype="custom" o:connectlocs="327,185;318,130;285,69;231,23;163,0;93,8;33,36;0,69" o:connectangles="0,0,0,0,0,0,0,0"/>
                  </v:shape>
                  <v:shape id="Freeform 320" o:spid="_x0000_s1246" style="position:absolute;left:6759;top:26;width:328;height:185;visibility:visible;mso-wrap-style:square;v-text-anchor:top" coordsize="32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" path="m328,185r-9,-54l286,69,231,22,162,,93,7,22,44,,66e" filled="f" strokeweight="0">
                    <v:path arrowok="t" o:connecttype="custom" o:connectlocs="328,185;319,131;286,69;231,22;162,0;93,7;22,44;0,66" o:connectangles="0,0,0,0,0,0,0,0"/>
                  </v:shape>
                  <v:shape id="Freeform 321" o:spid="_x0000_s1247" style="position:absolute;left:6623;top:119;width:369;height:185;visibility:visible;mso-wrap-style:square;v-text-anchor:top" coordsize="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" path="m369,185r-9,-55l328,68,272,22,205,,141,4,66,42,16,108,,167e" filled="f" strokeweight="0">
                    <v:path arrowok="t" o:connecttype="custom" o:connectlocs="369,185;360,130;328,68;272,22;205,0;141,4;66,42;16,108;0,167" o:connectangles="0,0,0,0,0,0,0,0,0"/>
                  </v:shape>
                  <v:shape id="Freeform 322" o:spid="_x0000_s1248" style="position:absolute;left:6753;top:224;width:131;height:135;visibility:visible;mso-wrap-style:square;v-text-anchor:top" coordsize="13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" path="m110,135r21,-33l131,60,108,20,68,,28,4,,25e" filled="f" strokeweight="0">
                    <v:path arrowok="t" o:connecttype="custom" o:connectlocs="110,135;131,102;131,60;108,20;68,0;28,4;0,25" o:connectangles="0,0,0,0,0,0,0"/>
                  </v:shape>
                  <v:line id="Line 323" o:spid="_x0000_s1249" style="position:absolute;visibility:visible;mso-wrap-style:square" from="5206,46" to="624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" strokeweight="0"/>
                  <v:line id="Line 324" o:spid="_x0000_s1250" style="position:absolute;flip:x;visibility:visible;mso-wrap-style:square" from="5578,46" to="6249,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" strokeweight="0"/>
                  <v:line id="Line 325" o:spid="_x0000_s1251" style="position:absolute;visibility:visible;mso-wrap-style:square" from="4586,717" to="557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" strokeweight="0"/>
                  <v:line id="Line 326" o:spid="_x0000_s1252" style="position:absolute;visibility:visible;mso-wrap-style:square" from="4586,797" to="5578,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" strokeweight="0"/>
                  <v:line id="Line 327" o:spid="_x0000_s1253" style="position:absolute;flip:x;visibility:visible;mso-wrap-style:square" from="5578,126" to="6249,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" strokeweight="0"/>
                  <v:line id="Line 328" o:spid="_x0000_s1254" style="position:absolute;visibility:visible;mso-wrap-style:square" from="6249,46" to="624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" strokeweight="0"/>
                  <v:line id="Line 329" o:spid="_x0000_s1255" style="position:absolute;visibility:visible;mso-wrap-style:square" from="4559,691" to="455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" strokeweight="0"/>
                  <v:line id="Line 330" o:spid="_x0000_s1256" style="position:absolute;visibility:visible;mso-wrap-style:square" from="5221,178" to="527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" strokeweight="0"/>
                  <v:line id="Line 331" o:spid="_x0000_s1257" style="position:absolute;visibility:visible;mso-wrap-style:square" from="4812,585" to="544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" strokeweight="0"/>
                  <v:line id="Line 332" o:spid="_x0000_s1258" style="position:absolute;flip:x;visibility:visible;mso-wrap-style:square" from="4812,178" to="522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" strokeweight="0"/>
                  <v:line id="Line 333" o:spid="_x0000_s1259" style="position:absolute;flip:x;visibility:visible;mso-wrap-style:square" from="5446,178" to="5855,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" strokeweight="0"/>
                  <v:line id="Line 334" o:spid="_x0000_s1260" style="position:absolute;visibility:visible;mso-wrap-style:square" from="5640,178" to="5855,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" strokeweight="0"/>
                  <v:line id="Line 335" o:spid="_x0000_s1261" style="position:absolute;flip:x;visibility:visible;mso-wrap-style:square" from="4865,178" to="527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" strokeweight="0"/>
                  <v:line id="Line 336" o:spid="_x0000_s1262" style="position:absolute;visibility:visible;mso-wrap-style:square" from="5788,585" to="634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" strokeweight="0"/>
                  <v:line id="Line 337" o:spid="_x0000_s1263" style="position:absolute;visibility:visible;mso-wrap-style:square" from="6087,286" to="671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" strokeweight="0"/>
                  <v:line id="Line 338" o:spid="_x0000_s1264" style="position:absolute;flip:y;visibility:visible;mso-wrap-style:square" from="6065,866" to="6065,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" strokeweight="0"/>
                  <v:line id="Line 339" o:spid="_x0000_s1265" style="position:absolute;flip:x;visibility:visible;mso-wrap-style:square" from="6118,866" to="638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" strokeweight="0"/>
                  <v:line id="Line 340" o:spid="_x0000_s1266" style="position:absolute;visibility:visible;mso-wrap-style:square" from="6065,1077" to="6434,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" strokeweight="0"/>
                  <v:line id="Line 341" o:spid="_x0000_s1267" style="position:absolute;flip:y;visibility:visible;mso-wrap-style:square" from="6434,866" to="6434,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" strokeweight="0"/>
                  <v:line id="Line 342" o:spid="_x0000_s1268" style="position:absolute;flip:y;visibility:visible;mso-wrap-style:square" from="6249,733" to="624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" strokeweight="0"/>
                  <v:line id="Line 343" o:spid="_x0000_s1269" style="position:absolute;flip:y;visibility:visible;mso-wrap-style:square" from="6434,981" to="6526,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" strokeweight="0"/>
                  <v:line id="Line 344" o:spid="_x0000_s1270" style="position:absolute;flip:y;visibility:visible;mso-wrap-style:square" from="6526,770" to="6526,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" strokeweight="0"/>
                  <v:line id="Line 345" o:spid="_x0000_s1271" style="position:absolute;flip:y;visibility:visible;mso-wrap-style:square" from="6131,654" to="6199,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" strokeweight="0"/>
                  <v:line id="Line 346" o:spid="_x0000_s1272" style="position:absolute;flip:y;visibility:visible;mso-wrap-style:square" from="6692,92" to="6759,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" strokeweight="0"/>
                  <v:line id="Line 347" o:spid="_x0000_s1273" style="position:absolute;flip:y;visibility:visible;mso-wrap-style:square" from="7087,211" to="708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" strokeweight="0"/>
                  <v:line id="Line 348" o:spid="_x0000_s1274" style="position:absolute;flip:y;visibility:visible;mso-wrap-style:square" from="6992,422" to="7087,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" strokeweight="0"/>
                  <v:line id="Line 349" o:spid="_x0000_s1275" style="position:absolute;flip:y;visibility:visible;mso-wrap-style:square" from="6992,304" to="699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" strokeweight="0"/>
                  <v:line id="Line 350" o:spid="_x0000_s1276" style="position:absolute;visibility:visible;mso-wrap-style:square" from="6709,515" to="699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" strokeweight="0"/>
                  <v:line id="Line 351" o:spid="_x0000_s1277" style="position:absolute;flip:y;visibility:visible;mso-wrap-style:square" from="6515,361" to="686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" strokeweight="0"/>
                  <v:line id="Line 352" o:spid="_x0000_s1278" style="position:absolute;flip:y;visibility:visible;mso-wrap-style:square" from="6403,249" to="675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" strokeweight="0"/>
                  <v:line id="Line 353" o:spid="_x0000_s1279" style="position:absolute;flip:y;visibility:visible;mso-wrap-style:square" from="6100,4" to="7106,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" strokeweight="0">
                    <v:stroke dashstyle="3 1 1 1"/>
                  </v:line>
                  <v:line id="Line 354" o:spid="_x0000_s1280" style="position:absolute;flip:y;visibility:visible;mso-wrap-style:square" from="6065,1024" to="6065,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" strokeweight="0"/>
                  <v:line id="Line 355" o:spid="_x0000_s1281" style="position:absolute;flip:x;visibility:visible;mso-wrap-style:square" from="5878,1024" to="6065,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" strokeweight="0"/>
                  <v:line id="Line 356" o:spid="_x0000_s1282" style="position:absolute;visibility:visible;mso-wrap-style:square" from="5878,1210" to="6564,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" strokeweight="0"/>
                  <v:line id="Line 357" o:spid="_x0000_s1283" style="position:absolute;visibility:visible;mso-wrap-style:square" from="5878,1210" to="5878,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" strokeweight="0"/>
                  <v:line id="Line 358" o:spid="_x0000_s1284" style="position:absolute;flip:x;visibility:visible;mso-wrap-style:square" from="4782,797" to="5156,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" strokeweight="0"/>
                  <v:line id="Line 359" o:spid="_x0000_s1285" style="position:absolute;flip:x;visibility:visible;mso-wrap-style:square" from="4465,1171" to="4782,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" strokeweight="0"/>
                  <v:line id="Line 360" o:spid="_x0000_s1286" style="position:absolute;visibility:visible;mso-wrap-style:square" from="4624,797" to="4782,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" strokeweight="0"/>
                  <v:line id="Line 361" o:spid="_x0000_s1287" style="position:absolute;flip:x;visibility:visible;mso-wrap-style:square" from="4465,797" to="4624,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" strokeweight="0"/>
                  <v:line id="Line 362" o:spid="_x0000_s1288" style="position:absolute;flip:x;visibility:visible;mso-wrap-style:square" from="4727,797" to="5287,1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" strokeweight="0"/>
                  <v:line id="Line 363" o:spid="_x0000_s1289" style="position:absolute;flip:x;visibility:visible;mso-wrap-style:square" from="3833,1359" to="4727,1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" strokeweight="0"/>
                  <v:line id="Line 364" o:spid="_x0000_s1290" style="position:absolute;visibility:visible;mso-wrap-style:square" from="4727,1359" to="472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" strokeweight="0"/>
                  <v:line id="Line 365" o:spid="_x0000_s1291" style="position:absolute;visibility:visible;mso-wrap-style:square" from="2,920" to="205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" strokeweight="0"/>
                  <v:shape id="Freeform 366" o:spid="_x0000_s1292" style="position:absolute;left:2;top:854;width:132;height:132;visibility:visible;mso-wrap-style:square;v-text-anchor:top" coordsize="13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" path="m132,l,66r132,66l66,66,132,xe" fillcolor="black" strokeweight="0">
                    <v:path arrowok="t" o:connecttype="custom" o:connectlocs="132,0;0,66;132,132;66,66;132,0" o:connectangles="0,0,0,0,0"/>
                  </v:shape>
                  <v:shape id="Freeform 367" o:spid="_x0000_s1293" style="position:absolute;left:1921;top:854;width:132;height:132;visibility:visible;mso-wrap-style:square;v-text-anchor:top" coordsize="13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" path="m,l132,66,,132,66,66,,xe" fillcolor="black" strokeweight="0">
                    <v:path arrowok="t" o:connecttype="custom" o:connectlocs="0,0;132,66;0,132;66,66;0,0" o:connectangles="0,0,0,0,0"/>
                  </v:shape>
                  <v:line id="Line 368" o:spid="_x0000_s1294" style="position:absolute;flip:x;visibility:visible;mso-wrap-style:square" from="3312,1096" to="4617,2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" strokeweight="0"/>
                  <v:line id="Line 369" o:spid="_x0000_s1295" style="position:absolute;visibility:visible;mso-wrap-style:square" from="6603,509" to="7909,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" strokeweight="0"/>
                  <v:shape id="Freeform 370" o:spid="_x0000_s1296" style="position:absolute;left:5518;top:2783;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" path="m11,3l9,,,e" filled="f" strokeweight="0">
                    <v:path arrowok="t" o:connecttype="custom" o:connectlocs="11,3;9,0;0,0" o:connectangles="0,0,0"/>
                  </v:shape>
                  <v:shape id="Freeform 371" o:spid="_x0000_s1297" style="position:absolute;left:5505;top:2781;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" path="m13,l11,,9,2,4,2,,6e" filled="f" strokeweight="0">
                    <v:path arrowok="t" o:connecttype="custom" o:connectlocs="13,0;11,0;9,2;4,2;0,6" o:connectangles="0,0,0,0,0"/>
                  </v:shape>
                  <v:shape id="Freeform 372" o:spid="_x0000_s1298" style="position:absolute;left:5494;top:2790;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" path="m11,l9,r,2l6,2,2,5r,3l,8r,2e" filled="f" strokeweight="0">
                    <v:path arrowok="t" o:connecttype="custom" o:connectlocs="11,0;9,0;9,2;6,2;2,5;2,8;0,8;0,10" o:connectangles="0,0,0,0,0,0,0,0"/>
                  </v:shape>
                  <v:shape id="Freeform 373" o:spid="_x0000_s1299" style="position:absolute;left:5487;top:2800;width:9;height:16;visibility:visible;mso-wrap-style:square;v-text-anchor:top" coordsize="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" path="m9,l7,2r,2l5,7r,1l3,8r,3l,13r,3e" filled="f" strokeweight="0">
                    <v:path arrowok="t" o:connecttype="custom" o:connectlocs="9,0;7,2;7,4;5,7;5,8;3,8;3,11;0,13;0,16" o:connectangles="0,0,0,0,0,0,0,0,0"/>
                  </v:shape>
                  <v:shape id="Freeform 374" o:spid="_x0000_s1300" style="position:absolute;left:5481;top:2816;width:6;height:19;visibility:visible;mso-wrap-style:square;v-text-anchor:top" coordsize="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" path="m6,r,1l4,4r,6l2,10r,5l,17r,2e" filled="f" strokeweight="0">
                    <v:path arrowok="t" o:connecttype="custom" o:connectlocs="6,0;6,1;4,4;4,10;2,10;2,15;0,17;0,19" o:connectangles="0,0,0,0,0,0,0,0"/>
                  </v:shape>
                  <v:line id="Line 375" o:spid="_x0000_s1301" style="position:absolute;visibility:visible;mso-wrap-style:square" from="5481,2835" to="5481,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" strokeweight="0"/>
                  <v:shape id="Freeform 376" o:spid="_x0000_s1302" style="position:absolute;left:5481;top:2851;width:4;height:13;visibility:visible;mso-wrap-style:square;v-text-anchor:top" coordsize="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" path="m,l,6r2,l2,11r2,l4,13e" filled="f" strokeweight="0">
                    <v:path arrowok="t" o:connecttype="custom" o:connectlocs="0,0;0,6;2,6;2,11;4,11;4,13" o:connectangles="0,0,0,0,0,0"/>
                  </v:shape>
                  <v:shape id="Freeform 377" o:spid="_x0000_s1303" style="position:absolute;left:5485;top:2864;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" path="m,l,2,2,5r3,l7,6e" filled="f" strokeweight="0">
                    <v:path arrowok="t" o:connecttype="custom" o:connectlocs="0,0;0,2;2,5;5,5;7,6" o:connectangles="0,0,0,0,0"/>
                  </v:shape>
                  <v:line id="Line 378" o:spid="_x0000_s1304" style="position:absolute;visibility:visible;mso-wrap-style:square" from="5492,2869" to="5500,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" strokeweight="0"/>
                  <v:shape id="Freeform 379" o:spid="_x0000_s1305" style="position:absolute;left:5500;top:2864;width:14;height: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" path="m,6r7,l7,5r2,l14,e" filled="f" strokeweight="0">
                    <v:path arrowok="t" o:connecttype="custom" o:connectlocs="0,6;7,6;7,5;9,5;14,0" o:connectangles="0,0,0,0,0"/>
                  </v:shape>
                  <v:shape id="Freeform 380" o:spid="_x0000_s1306" style="position:absolute;left:5514;top:2853;width:11;height:13;visibility:visible;mso-wrap-style:square;v-text-anchor:top" coordsize="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" path="m,13l2,11r2,l4,9,8,4,8,2,11,e" filled="f" strokeweight="0">
                    <v:path arrowok="t" o:connecttype="custom" o:connectlocs="0,13;2,11;4,11;4,9;8,4;8,2;11,0" o:connectangles="0,0,0,0,0,0,0"/>
                  </v:shape>
                  <v:shape id="Freeform 381" o:spid="_x0000_s1307" style="position:absolute;left:5525;top:2835;width:9;height:18;visibility:visible;mso-wrap-style:square;v-text-anchor:top" coordsize="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" path="m,18l,16,2,13r,-2l6,7,6,4,9,3,9,e" filled="f" strokeweight="0">
                    <v:path arrowok="t" o:connecttype="custom" o:connectlocs="0,18;0,16;2,13;2,11;6,7;6,4;9,3;9,0" o:connectangles="0,0,0,0,0,0,0,0"/>
                  </v:shape>
                  <v:shape id="Freeform 382" o:spid="_x0000_s1308" style="position:absolute;left:5534;top:2817;width:4;height:18;visibility:visible;mso-wrap-style:square;v-text-anchor:top" coordsize="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" path="m,18l,16,2,14,2,9r2,l4,e" filled="f" strokeweight="0">
                    <v:path arrowok="t" o:connecttype="custom" o:connectlocs="0,18;0,16;2,14;2,9;4,9;4,0" o:connectangles="0,0,0,0,0,0"/>
                  </v:shape>
                  <v:line id="Line 383" o:spid="_x0000_s1309" style="position:absolute;flip:y;visibility:visible;mso-wrap-style:square" from="5540,2802" to="5540,2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" strokeweight="0"/>
                  <v:shape id="Freeform 384" o:spid="_x0000_s1310" style="position:absolute;left:5536;top:2790;width:4;height:12;visibility:visible;mso-wrap-style:square;v-text-anchor:top" coordsize="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" path="m4,12l4,8,2,5,2,2,,2,,e" filled="f" strokeweight="0">
                    <v:path arrowok="t" o:connecttype="custom" o:connectlocs="4,12;4,8;2,5;2,2;0,2;0,0" o:connectangles="0,0,0,0,0,0"/>
                  </v:shape>
                  <v:shape id="Freeform 385" o:spid="_x0000_s1311" style="position:absolute;left:5531;top:2783;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" path="m5,7l5,4,3,4,3,3,,e" filled="f" strokeweight="0">
                    <v:path arrowok="t" o:connecttype="custom" o:connectlocs="5,7;5,4;3,4;3,3;0,0" o:connectangles="0,0,0,0,0"/>
                  </v:shape>
                  <v:shape id="Freeform 386" o:spid="_x0000_s1312" style="position:absolute;left:5758;top:3006;width:39;height:4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" path="m39,45r,-2l37,40r,-2l35,36r,-2l32,31r,-1l30,27r,-1l28,26r,-3l26,22r-3,l23,19,15,10r-2,l13,8r-3,l8,6,8,4,6,4,4,1,1,1,1,,,e" filled="f" strokeweight="0">
                    <v:path arrowok="t" o:connecttype="custom" o:connectlocs="39,45;39,43;37,40;37,38;35,36;35,34;32,31;32,30;30,27;30,26;28,26;28,23;26,22;23,22;23,19;15,10;13,10;13,8;10,8;8,6;8,4;6,4;4,1;1,1;1,0;0,0" o:connectangles="0,0,0,0,0,0,0,0,0,0,0,0,0,0,0,0,0,0,0,0,0,0,0,0,0,0"/>
                  </v:shape>
                  <v:shape id="Freeform 387" o:spid="_x0000_s1313" style="position:absolute;left:5674;top:2981;width:84;height:26;visibility:visible;mso-wrap-style:square;v-text-anchor:top" coordsize="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" path="m84,26l81,25r-4,l72,20r-2,l66,16r-4,l59,13r-2,l55,11r-5,l48,9r-2,l44,7r-4,l35,4r-7,l26,2,15,2,13,,,e" filled="f" strokeweight="0">
                    <v:path arrowok="t" o:connecttype="custom" o:connectlocs="84,26;81,25;77,25;72,20;70,20;66,16;62,16;59,13;57,13;55,11;50,11;48,9;46,9;44,7;40,7;35,4;28,4;26,2;15,2;13,0;0,0" o:connectangles="0,0,0,0,0,0,0,0,0,0,0,0,0,0,0,0,0,0,0,0,0"/>
                  </v:shape>
                  <v:shape id="Freeform 388" o:spid="_x0000_s1314" style="position:absolute;left:5580;top:2979;width:94;height:4;visibility:visible;mso-wrap-style:square;v-text-anchor:top" coordsize="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" path="m94,2l76,2,74,,45,,43,2,16,2,13,4,,4e" filled="f" strokeweight="0">
                    <v:path arrowok="t" o:connecttype="custom" o:connectlocs="94,2;76,2;74,0;45,0;43,2;16,2;13,4;0,4" o:connectangles="0,0,0,0,0,0,0,0"/>
                  </v:shape>
                  <v:shape id="Freeform 389" o:spid="_x0000_s1315" style="position:absolute;left:5465;top:2985;width:115;height:34;visibility:visible;mso-wrap-style:square;v-text-anchor:top" coordsize="1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" path="m115,r-9,3l100,3,93,5,82,5,78,7,62,7,60,9r-7,l53,12r-4,l47,14r-3,l42,16r-4,2l35,18r-4,3l27,22r-7,3l16,27,7,31,,34e" filled="f" strokeweight="0">
                    <v:path arrowok="t" o:connecttype="custom" o:connectlocs="115,0;106,3;100,3;93,5;82,5;78,7;62,7;60,9;53,9;53,12;49,12;47,14;44,14;42,16;38,18;35,18;31,21;27,22;20,25;16,27;7,31;0,34" o:connectangles="0,0,0,0,0,0,0,0,0,0,0,0,0,0,0,0,0,0,0,0,0,0"/>
                  </v:shape>
                  <v:shape id="Freeform 390" o:spid="_x0000_s1316" style="position:absolute;left:5362;top:3019;width:103;height:56;visibility:visible;mso-wrap-style:square;v-text-anchor:top" coordsize="1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" path="m103,l99,2r-2,l93,4,90,6r-5,l84,9r-5,1l77,10r-5,3l71,14r-5,3l63,17r-4,1l57,21r-4,2l50,23r-4,2l44,27r-4,3l35,34r-4,2l28,36r-4,3l22,41r-4,2l13,48,9,49,6,52,2,54,,56e" filled="f" strokeweight="0">
                    <v:path arrowok="t" o:connecttype="custom" o:connectlocs="103,0;99,2;97,2;93,4;90,6;85,6;84,9;79,10;77,10;72,13;71,14;66,17;63,17;59,18;57,21;53,23;50,23;46,25;44,27;40,30;35,34;31,36;28,36;24,39;22,41;18,43;13,48;9,49;6,52;2,54;0,56" o:connectangles="0,0,0,0,0,0,0,0,0,0,0,0,0,0,0,0,0,0,0,0,0,0,0,0,0,0,0,0,0,0,0"/>
                  </v:shape>
                  <v:shape id="Freeform 391" o:spid="_x0000_s1317" style="position:absolute;left:5292;top:3073;width:70;height:66;visibility:visible;mso-wrap-style:square;v-text-anchor:top" coordsize="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" path="m70,l66,4r-3,l61,7,57,9r-5,4l50,13,35,29r-3,l10,51,8,55,6,57r,3l,66e" filled="f" strokeweight="0">
                    <v:path arrowok="t" o:connecttype="custom" o:connectlocs="70,0;66,4;63,4;61,7;57,9;52,13;50,13;35,29;32,29;10,51;8,55;6,57;6,60;0,66" o:connectangles="0,0,0,0,0,0,0,0,0,0,0,0,0,0"/>
                  </v:shape>
                  <v:shape id="Freeform 392" o:spid="_x0000_s1318" style="position:absolute;left:5252;top:3139;width:40;height:80;visibility:visible;mso-wrap-style:square;v-text-anchor:top" coordsize="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" path="m40,l37,3r,1l31,12r,1l26,18r,4l22,27r,2l18,34r,1l15,38r,2l13,44r-3,3l10,49,9,51r,2l6,56r,6l4,65r,1l2,69r,6l,78r,2e" filled="f" strokeweight="0">
                    <v:path arrowok="t" o:connecttype="custom" o:connectlocs="40,0;37,3;37,4;31,12;31,13;26,18;26,22;22,27;22,29;18,34;18,35;15,38;15,40;13,44;10,47;10,49;9,51;9,53;6,56;6,62;4,65;4,66;2,69;2,75;0,78;0,80" o:connectangles="0,0,0,0,0,0,0,0,0,0,0,0,0,0,0,0,0,0,0,0,0,0,0,0,0,0"/>
                  </v:shape>
                  <v:shape id="Freeform 393" o:spid="_x0000_s1319" style="position:absolute;left:5247;top:3219;width:7;height:56;visibility:visible;mso-wrap-style:square;v-text-anchor:top" coordsize="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" path="m2,r,4l,4,,35r2,3l2,46r3,2l5,52r2,2l7,56e" filled="f" strokeweight="0">
                    <v:path arrowok="t" o:connecttype="custom" o:connectlocs="2,0;2,4;0,4;0,35;2,38;2,46;5,48;5,52;7,54;7,56" o:connectangles="0,0,0,0,0,0,0,0,0,0"/>
                  </v:shape>
                  <v:shape id="Freeform 394" o:spid="_x0000_s1320" style="position:absolute;left:5254;top:3275;width:39;height:44;visibility:visible;mso-wrap-style:square;v-text-anchor:top" coordsize="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" path="m,l,3,4,7r,5l7,12r,1l8,16r,2l11,18r,3l16,25r,2l17,27r7,7l26,34r,2l29,38r2,l31,40r2,l35,43r3,l38,44r1,e" filled="f" strokeweight="0">
                    <v:path arrowok="t" o:connecttype="custom" o:connectlocs="0,0;0,3;4,7;4,12;7,12;7,13;8,16;8,18;11,18;11,21;16,25;16,27;17,27;24,34;26,34;26,36;29,38;31,38;31,40;33,40;35,43;38,43;38,44;39,44" o:connectangles="0,0,0,0,0,0,0,0,0,0,0,0,0,0,0,0,0,0,0,0,0,0,0,0"/>
                  </v:shape>
                  <v:shape id="Freeform 395" o:spid="_x0000_s1321" style="position:absolute;left:5293;top:3318;width:84;height:26;visibility:visible;mso-wrap-style:square;v-text-anchor:top" coordsize="8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" path="m,l3,1r4,l12,6r2,l18,10r4,l25,13r2,l29,15r5,l36,17r2,l40,19r4,l49,22r7,l58,23r11,l71,26r13,e" filled="f" strokeweight="0">
                    <v:path arrowok="t" o:connecttype="custom" o:connectlocs="0,0;3,1;7,1;12,6;14,6;18,10;22,10;25,13;27,13;29,15;34,15;36,17;38,17;40,19;44,19;49,22;56,22;58,23;69,23;71,26;84,26" o:connectangles="0,0,0,0,0,0,0,0,0,0,0,0,0,0,0,0,0,0,0,0,0"/>
                  </v:shape>
                  <v:shape id="Freeform 396" o:spid="_x0000_s1322" style="position:absolute;left:5377;top:3341;width:97;height:5;visibility:visible;mso-wrap-style:square;v-text-anchor:top" coordsize="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" path="m,3r16,l18,5r46,l66,3r20,l88,r9,e" filled="f" strokeweight="0">
                    <v:path arrowok="t" o:connecttype="custom" o:connectlocs="0,3;16,3;18,5;64,5;66,3;86,3;88,0;97,0" o:connectangles="0,0,0,0,0,0,0,0"/>
                  </v:shape>
                  <v:shape id="Freeform 397" o:spid="_x0000_s1323" style="position:absolute;left:5472;top:3309;width:115;height:32;visibility:visible;mso-wrap-style:square;v-text-anchor:top" coordsize="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" path="m,32l9,31r6,l22,28r11,l37,26r18,l57,24r7,l64,22r4,l71,19r1,l77,17r2,-2l84,13r4,-3l94,9,99,6r9,-2l115,e" filled="f" strokeweight="0">
                    <v:path arrowok="t" o:connecttype="custom" o:connectlocs="0,32;9,31;15,31;22,28;33,28;37,26;55,26;57,24;64,24;64,22;68,22;71,19;72,19;77,17;79,15;84,13;88,10;94,9;99,6;108,4;115,0" o:connectangles="0,0,0,0,0,0,0,0,0,0,0,0,0,0,0,0,0,0,0,0,0"/>
                  </v:shape>
                  <v:shape id="Freeform 398" o:spid="_x0000_s1324" style="position:absolute;left:5587;top:3252;width:102;height:57;visibility:visible;mso-wrap-style:square;v-text-anchor:top" coordsize="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" path="m,57l4,54r2,l10,52r3,-2l17,50r2,-2l23,45r3,l31,44r1,-3l36,39r2,l43,36r2,-1l49,32r3,l56,30r2,-2l62,26r5,-5l71,19r3,l78,18r2,-3l84,13,89,9,93,6,96,5r4,-3l102,e" filled="f" strokeweight="0">
                    <v:path arrowok="t" o:connecttype="custom" o:connectlocs="0,57;4,54;6,54;10,52;13,50;17,50;19,48;23,45;26,45;31,44;32,41;36,39;38,39;43,36;45,35;49,32;52,32;56,30;58,28;62,26;67,21;71,19;74,19;78,18;80,15;84,13;89,9;93,6;96,5;100,2;102,0" o:connectangles="0,0,0,0,0,0,0,0,0,0,0,0,0,0,0,0,0,0,0,0,0,0,0,0,0,0,0,0,0,0,0"/>
                  </v:shape>
                  <v:shape id="Freeform 399" o:spid="_x0000_s1325" style="position:absolute;left:5689;top:3188;width:70;height:64;visibility:visible;mso-wrap-style:square;v-text-anchor:top" coordsize="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" path="m,64l4,60r3,l11,55r5,-2l18,51r2,l33,38r2,l53,20r,-3l70,e" filled="f" strokeweight="0">
                    <v:path arrowok="t" o:connecttype="custom" o:connectlocs="0,64;4,60;7,60;11,55;16,53;18,51;20,51;33,38;35,38;53,20;53,17;70,0" o:connectangles="0,0,0,0,0,0,0,0,0,0,0,0"/>
                  </v:shape>
                  <v:shape id="Freeform 400" o:spid="_x0000_s1326" style="position:absolute;left:5759;top:3108;width:40;height:80;visibility:visible;mso-wrap-style:square;v-text-anchor:top" coordsize="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" path="m,80l3,78r,-3l9,69r,-3l14,62r,-4l18,53r,-2l21,49r,-2l25,43r,-3l27,35r,-1l29,31r,-2l31,27r,-2l34,22r,-4l36,16r,-4l38,9r,-4l40,3,40,e" filled="f" strokeweight="0">
                    <v:path arrowok="t" o:connecttype="custom" o:connectlocs="0,80;3,78;3,75;9,69;9,66;14,62;14,58;18,53;18,51;21,49;21,47;25,43;25,40;27,35;27,34;29,31;29,29;31,27;31,25;34,22;34,18;36,16;36,12;38,9;38,5;40,3;40,0" o:connectangles="0,0,0,0,0,0,0,0,0,0,0,0,0,0,0,0,0,0,0,0,0,0,0,0,0,0,0"/>
                  </v:shape>
                  <v:shape id="Freeform 401" o:spid="_x0000_s1327" style="position:absolute;left:5799;top:3095;width:4;height:13;visibility:visible;mso-wrap-style:square;v-text-anchor:top" coordsize="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" path="m,13l,11,3,9,3,4,4,3,4,e" filled="f" strokeweight="0">
                    <v:path arrowok="t" o:connecttype="custom" o:connectlocs="0,13;0,11;3,9;3,4;4,3;4,0" o:connectangles="0,0,0,0,0,0"/>
                  </v:shape>
                  <v:shape id="Freeform 402" o:spid="_x0000_s1328" style="position:absolute;left:5797;top:3051;width:6;height:24;visibility:visible;mso-wrap-style:square;v-text-anchor:top" coordsize="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" path="m6,24r,-7l5,17r,-6l2,9,2,4,,2,,e" filled="f" strokeweight="0">
                    <v:path arrowok="t" o:connecttype="custom" o:connectlocs="6,24;6,17;5,17;5,11;2,9;2,4;0,2;0,0" o:connectangles="0,0,0,0,0,0,0,0"/>
                  </v:shape>
                  <v:shape id="Freeform 403" o:spid="_x0000_s1329" style="position:absolute;left:5247;top:3775;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" path="m,l,7,2,9r,9l5,20r,4l7,27r,2e" filled="f" strokeweight="0">
                    <v:path arrowok="t" o:connecttype="custom" o:connectlocs="0,0;0,7;2,9;2,18;5,20;5,24;7,27;7,29" o:connectangles="0,0,0,0,0,0,0,0"/>
                  </v:shape>
                  <v:shape id="Freeform 404" o:spid="_x0000_s1330" style="position:absolute;left:5254;top:3804;width:39;height:44;visibility:visible;mso-wrap-style:square;v-text-anchor:top" coordsize="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" path="m,l,2,4,7r,4l7,11r,2l8,16r,1l11,17r,3l16,25r,1l17,26r7,7l26,33r,2l29,38r2,l31,40r2,l35,42r3,l38,44r1,e" filled="f" strokeweight="0">
                    <v:path arrowok="t" o:connecttype="custom" o:connectlocs="0,0;0,2;4,7;4,11;7,11;7,13;8,16;8,17;11,17;11,20;16,25;16,26;17,26;24,33;26,33;26,35;29,38;31,38;31,40;33,40;35,42;38,42;38,44;39,44" o:connectangles="0,0,0,0,0,0,0,0,0,0,0,0,0,0,0,0,0,0,0,0,0,0,0,0"/>
                  </v:shape>
                  <v:shape id="Freeform 405" o:spid="_x0000_s1331" style="position:absolute;left:5293;top:3846;width:84;height:27;visibility:visible;mso-wrap-style:square;v-text-anchor:top" coordsize="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" path="m,l3,2r4,l12,6r2,l18,11r4,l25,13r2,l29,15r5,l36,18r2,l40,20r4,l49,22r7,l58,24r11,l71,27r13,e" filled="f" strokeweight="0">
                    <v:path arrowok="t" o:connecttype="custom" o:connectlocs="0,0;3,2;7,2;12,6;14,6;18,11;22,11;25,13;27,13;29,15;34,15;36,18;38,18;40,20;44,20;49,22;56,22;58,24;69,24;71,27;84,27" o:connectangles="0,0,0,0,0,0,0,0,0,0,0,0,0,0,0,0,0,0,0,0,0"/>
                  </v:shape>
                  <v:shape id="Freeform 406" o:spid="_x0000_s1332" style="position:absolute;left:5377;top:3870;width:97;height:4;visibility:visible;mso-wrap-style:square;v-text-anchor:top" coordsize="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" path="m,3r16,l18,4r46,l66,3r20,l88,r9,e" filled="f" strokeweight="0">
                    <v:path arrowok="t" o:connecttype="custom" o:connectlocs="0,3;16,3;18,4;64,4;66,3;86,3;88,0;97,0" o:connectangles="0,0,0,0,0,0,0,0"/>
                  </v:shape>
                  <v:shape id="Freeform 407" o:spid="_x0000_s1333" style="position:absolute;left:5472;top:3837;width:115;height:33;visibility:visible;mso-wrap-style:square;v-text-anchor:top" coordsize="1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" path="m,33l9,31r6,l22,29r11,l37,27r18,l57,24r7,l64,22r4,l71,20r1,l77,18r2,-3l84,14r4,-3l94,9,99,7r9,-2l115,e" filled="f" strokeweight="0">
                    <v:path arrowok="t" o:connecttype="custom" o:connectlocs="0,33;9,31;15,31;22,29;33,29;37,27;55,27;57,24;64,24;64,22;68,22;71,20;72,20;77,18;79,15;84,14;88,11;94,9;99,7;108,5;115,0" o:connectangles="0,0,0,0,0,0,0,0,0,0,0,0,0,0,0,0,0,0,0,0,0"/>
                  </v:shape>
                  <v:shape id="Freeform 408" o:spid="_x0000_s1334" style="position:absolute;left:5587;top:3780;width:102;height:57;visibility:visible;mso-wrap-style:square;v-text-anchor:top" coordsize="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" path="m,57l4,55r2,l10,53r3,-3l17,50r2,-1l23,46r3,l31,44r1,-3l36,40r2,l43,37r2,-2l49,33r3,l56,31r2,-3l62,26r5,-4l71,19r3,l78,18r2,-3l84,13,89,9,93,6,96,4r4,-2l102,e" filled="f" strokeweight="0">
                    <v:path arrowok="t" o:connecttype="custom" o:connectlocs="0,57;4,55;6,55;10,53;13,50;17,50;19,49;23,46;26,46;31,44;32,41;36,40;38,40;43,37;45,35;49,33;52,33;56,31;58,28;62,26;67,22;71,19;74,19;78,18;80,15;84,13;89,9;93,6;96,4;100,2;102,0" o:connectangles="0,0,0,0,0,0,0,0,0,0,0,0,0,0,0,0,0,0,0,0,0,0,0,0,0,0,0,0,0,0,0"/>
                  </v:shape>
                  <v:shape id="Freeform 409" o:spid="_x0000_s1335" style="position:absolute;left:5689;top:3716;width:70;height:64;visibility:visible;mso-wrap-style:square;v-text-anchor:top" coordsize="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" path="m,64l4,59r3,l11,55r5,-3l18,51r2,l33,37r2,l53,21r,-3l70,e" filled="f" strokeweight="0">
                    <v:path arrowok="t" o:connecttype="custom" o:connectlocs="0,64;4,59;7,59;11,55;16,52;18,51;20,51;33,37;35,37;53,21;53,18;70,0" o:connectangles="0,0,0,0,0,0,0,0,0,0,0,0"/>
                  </v:shape>
                  <v:shape id="Freeform 410" o:spid="_x0000_s1336" style="position:absolute;left:5759;top:3637;width:40;height:79;visibility:visible;mso-wrap-style:square;v-text-anchor:top" coordsize="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" path="m,79l3,77r,-2l9,69r,-3l14,62r,-5l18,53r,-2l21,48r,-1l25,42r,-3l27,35r,-2l29,31r,-2l31,26r,-2l34,22r,-5l36,16r,-5l38,9r,-5l40,2,40,e" filled="f" strokeweight="0">
                    <v:path arrowok="t" o:connecttype="custom" o:connectlocs="0,79;3,77;3,75;9,69;9,66;14,62;14,57;18,53;18,51;21,48;21,47;25,42;25,39;27,35;27,33;29,31;29,29;31,26;31,24;34,22;34,17;36,16;36,11;38,9;38,4;40,2;40,0" o:connectangles="0,0,0,0,0,0,0,0,0,0,0,0,0,0,0,0,0,0,0,0,0,0,0,0,0,0,0"/>
                  </v:shape>
                  <v:shape id="Freeform 411" o:spid="_x0000_s1337" style="position:absolute;left:5799;top:3623;width:4;height:14;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" path="m,14l,12,3,9,3,5,4,3,4,e" filled="f" strokeweight="0">
                    <v:path arrowok="t" o:connecttype="custom" o:connectlocs="0,14;0,12;3,9;3,5;4,3;4,0" o:connectangles="0,0,0,0,0,0"/>
                  </v:shape>
                  <v:shape id="Freeform 412" o:spid="_x0000_s1338" style="position:absolute;left:5492;top:2866;width:37;height:311;visibility:visible;mso-wrap-style:square;v-text-anchor:top" coordsize="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" path="m,4l4,3,11,r4,3l20,7r4,6l29,20r1,11l33,47r2,26l35,109r2,48l37,220r,91e" filled="f" strokeweight="0">
                    <v:path arrowok="t" o:connecttype="custom" o:connectlocs="0,4;4,3;11,0;15,3;20,7;24,13;29,20;30,31;33,47;35,73;35,109;37,157;37,220;37,311" o:connectangles="0,0,0,0,0,0,0,0,0,0,0,0,0,0"/>
                  </v:shape>
                  <v:shape id="Freeform 413" o:spid="_x0000_s1339" style="position:absolute;left:5481;top:2901;width:41;height:16;visibility:visible;mso-wrap-style:square;v-text-anchor:top" coordsize="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" path="m,9r2,3l4,12r2,2l9,14r2,2l24,16r2,-2l28,14r3,-2l33,12,40,5r,-2l41,3,41,e" filled="f" strokeweight="0">
                    <v:path arrowok="t" o:connecttype="custom" o:connectlocs="0,9;2,12;4,12;6,14;9,14;11,16;24,16;26,14;28,14;31,12;33,12;40,5;40,3;41,3;41,0" o:connectangles="0,0,0,0,0,0,0,0,0,0,0,0,0,0,0"/>
                  </v:shape>
                  <v:shape id="Freeform 414" o:spid="_x0000_s1340" style="position:absolute;left:5619;top:157;width:21;height:25;visibility:visible;mso-wrap-style:square;v-text-anchor:top" coordsize="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" path="m21,25r,-7l20,17r,-3l17,13r,-3l15,9r,-3l13,6,8,2,4,2,3,,,e" filled="f" strokeweight="0">
                    <v:path arrowok="t" o:connecttype="custom" o:connectlocs="21,25;21,18;20,17;20,14;17,13;17,10;15,9;15,6;13,6;8,2;4,2;3,0;0,0" o:connectangles="0,0,0,0,0,0,0,0,0,0,0,0,0"/>
                  </v:shape>
                  <v:line id="Line 415" o:spid="_x0000_s1341" style="position:absolute;visibility:visible;mso-wrap-style:square" from="4782,797" to="47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" strokeweight="0"/>
                  <v:line id="Line 416" o:spid="_x0000_s1342" style="position:absolute;flip:y;visibility:visible;mso-wrap-style:square" from="4782,797" to="4887,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" strokeweight="0"/>
                  <v:line id="Line 417" o:spid="_x0000_s1343" style="position:absolute;visibility:visible;mso-wrap-style:square" from="5342,797" to="5342,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" strokeweight="0"/>
                  <v:line id="Line 418" o:spid="_x0000_s1344" style="position:absolute;flip:x;visibility:visible;mso-wrap-style:square" from="5285,2248" to="5353,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" strokeweight="0"/>
                  <v:line id="Line 419" o:spid="_x0000_s1345" style="position:absolute;visibility:visible;mso-wrap-style:square" from="5285,2316" to="5285,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" strokeweight="0"/>
                  <v:line id="Line 420" o:spid="_x0000_s1346" style="position:absolute;flip:x;visibility:visible;mso-wrap-style:square" from="5652,1866" to="5733,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" strokeweight="0"/>
                  <v:line id="Line 421" o:spid="_x0000_s1347" style="position:absolute;visibility:visible;mso-wrap-style:square" from="5733,1866" to="5733,2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" strokeweight="0"/>
                  <v:line id="Line 422" o:spid="_x0000_s1348" style="position:absolute;flip:y;visibility:visible;mso-wrap-style:square" from="5342,1924" to="5640,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" strokeweight="0"/>
                  <v:line id="Line 423" o:spid="_x0000_s1349" style="position:absolute;flip:x;visibility:visible;mso-wrap-style:square" from="5285,2290" to="5733,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" strokeweight="0"/>
                  <v:line id="Line 424" o:spid="_x0000_s1350" style="position:absolute;flip:y;visibility:visible;mso-wrap-style:square" from="5522,2290" to="5733,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" strokeweight="0"/>
                  <v:line id="Line 425" o:spid="_x0000_s1351" style="position:absolute;visibility:visible;mso-wrap-style:square" from="5285,2739" to="5481,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" strokeweight="0"/>
                  <v:line id="Line 426" o:spid="_x0000_s1352" style="position:absolute;flip:x y;visibility:visible;mso-wrap-style:square" from="5342,2222" to="5402,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" strokeweight="0"/>
                  <v:line id="Line 427" o:spid="_x0000_s1353" style="position:absolute;flip:y;visibility:visible;mso-wrap-style:square" from="5280,2222" to="5342,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" strokeweight="0"/>
                  <v:line id="Line 428" o:spid="_x0000_s1354" style="position:absolute;flip:y;visibility:visible;mso-wrap-style:square" from="5342,2368" to="5402,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" strokeweight="0"/>
                  <v:line id="Line 429" o:spid="_x0000_s1355" style="position:absolute;flip:x y;visibility:visible;mso-wrap-style:square" from="5280,2248" to="5302,2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" strokeweight="0"/>
                  <v:line id="Line 430" o:spid="_x0000_s1356" style="position:absolute;flip:x;visibility:visible;mso-wrap-style:square" from="5342,2342" to="5393,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" strokeweight="0"/>
                  <v:line id="Line 431" o:spid="_x0000_s1357" style="position:absolute;flip:x;visibility:visible;mso-wrap-style:square" from="5402,2070" to="5700,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" strokeweight="0"/>
                  <v:line id="Line 432" o:spid="_x0000_s1358" style="position:absolute;flip:x y;visibility:visible;mso-wrap-style:square" from="5640,1924" to="5700,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" strokeweight="0"/>
                  <v:line id="Line 433" o:spid="_x0000_s1359" style="position:absolute;visibility:visible;mso-wrap-style:square" from="5803,3075" to="580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" strokeweight="0"/>
                  <v:line id="Line 434" o:spid="_x0000_s1360" style="position:absolute;visibility:visible;mso-wrap-style:square" from="5249,3235" to="5249,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" strokeweight="0"/>
                  <v:line id="Line 435" o:spid="_x0000_s1361" style="position:absolute;visibility:visible;mso-wrap-style:square" from="5640,182" to="5640,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" strokeweight="0"/>
                  <v:line id="Line 436" o:spid="_x0000_s1362" style="position:absolute;visibility:visible;mso-wrap-style:square" from="5640,735" to="5640,1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" strokeweight="0"/>
                  <v:shape id="Freeform 437" o:spid="_x0000_s1363" style="position:absolute;left:5940;top:106;width:107;height:87;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" path="m38,7l,38,3,69,26,87r36,l62,85,99,65r8,-19l103,20,75,,40,4,38,7xe" fillcolor="black" stroked="f">
                    <v:path arrowok="t" o:connecttype="custom" o:connectlocs="38,7;0,38;3,69;26,87;62,87;62,85;99,65;107,46;103,20;75,0;40,4;38,7" o:connectangles="0,0,0,0,0,0,0,0,0,0,0,0"/>
                  </v:shape>
                  <v:shape id="Freeform 438" o:spid="_x0000_s1364" style="position:absolute;left:5478;top:568;width:110;height:87;visibility:visible;mso-wrap-style:square;v-text-anchor:top" coordsize="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" path="m40,4l5,26r,12l,51r3,l7,71,25,87r41,l71,83,97,66,110,47,106,17,78,,40,4xe" fillcolor="black" stroked="f">
                    <v:path arrowok="t" o:connecttype="custom" o:connectlocs="40,4;5,26;5,38;0,51;3,51;7,71;25,87;66,87;71,83;97,66;110,47;106,17;78,0;40,4" o:connectangles="0,0,0,0,0,0,0,0,0,0,0,0,0,0"/>
                  </v:shape>
                  <v:rect id="Rectangle 443" o:spid="_x0000_s1365" style="position:absolute;left:5914;top:3951;width:51;height:2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" filled="f" stroked="f">
                    <v:textbox style="mso-fit-shape-to-text:t" inset="0,0,0,0">
                      <w:txbxContent>
                        <w:p w14:paraId="6FA4235A" w14:textId="77777777" w:rsidR="004F4CD8" w:rsidRDefault="004F4CD8" w:rsidP="00324D48">
                          <w:r>
                            <w:rPr>
                              <w:rFonts w:ascii="Helvetica" w:hAnsi="Helvetica" w:cs="Helvetica"/>
                              <w:b/>
                              <w:bCs/>
                              <w:color w:val="000000"/>
                              <w:sz w:val="18"/>
                              <w:szCs w:val="18"/>
                              <w:lang w:val="en-US"/>
                            </w:rPr>
                            <w:t xml:space="preserve"> </w:t>
                          </w:r>
                        </w:p>
                      </w:txbxContent>
                    </v:textbox>
                  </v:rect>
                  <v:rect id="Rectangle 445" o:spid="_x0000_s1366" style="position:absolute;left:6261;top:3951;width:51;height:2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" filled="f" stroked="f">
                    <v:textbox style="mso-fit-shape-to-text:t" inset="0,0,0,0">
                      <w:txbxContent>
                        <w:p w14:paraId="50E4DEA7" w14:textId="77777777" w:rsidR="004F4CD8" w:rsidRDefault="004F4CD8" w:rsidP="00324D48">
                          <w:r>
                            <w:rPr>
                              <w:rFonts w:ascii="Helvetica" w:hAnsi="Helvetica" w:cs="Helvetica"/>
                              <w:b/>
                              <w:bCs/>
                              <w:color w:val="000000"/>
                              <w:sz w:val="18"/>
                              <w:szCs w:val="18"/>
                              <w:lang w:val="en-US"/>
                            </w:rPr>
                            <w:t xml:space="preserve"> </w:t>
                          </w:r>
                        </w:p>
                      </w:txbxContent>
                    </v:textbox>
                  </v:rect>
                  <v:rect id="Rectangle 448" o:spid="_x0000_s1367" style="position:absolute;left:7403;top:1708;width:51;height:2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" filled="f" stroked="f">
                    <v:textbox style="mso-fit-shape-to-text:t" inset="0,0,0,0">
                      <w:txbxContent>
                        <w:p w14:paraId="37E8764D" w14:textId="77777777" w:rsidR="004F4CD8" w:rsidRDefault="004F4CD8" w:rsidP="00324D48">
                          <w:r>
                            <w:rPr>
                              <w:rFonts w:ascii="Helvetica" w:hAnsi="Helvetica" w:cs="Helvetica"/>
                              <w:b/>
                              <w:bCs/>
                              <w:color w:val="000000"/>
                              <w:sz w:val="18"/>
                              <w:szCs w:val="18"/>
                              <w:lang w:val="en-US"/>
                            </w:rPr>
                            <w:t xml:space="preserve"> </w:t>
                          </w:r>
                        </w:p>
                      </w:txbxContent>
                    </v:textbox>
                  </v:rect>
                  <v:rect id="Rectangle 450" o:spid="_x0000_s1368" style="position:absolute;left:71;top:3811;width:3638;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1E00F565" w14:textId="77777777" w:rsidR="004F4CD8" w:rsidRDefault="004F4CD8" w:rsidP="00324D48">
                          <w:pPr>
                            <w:rPr>
                              <w:bCs/>
                              <w:color w:val="000000"/>
                              <w:sz w:val="18"/>
                              <w:szCs w:val="18"/>
                              <w:lang w:val="en-US"/>
                            </w:rPr>
                          </w:pPr>
                          <w:r>
                            <w:rPr>
                              <w:bCs/>
                              <w:color w:val="000000"/>
                              <w:sz w:val="18"/>
                              <w:szCs w:val="18"/>
                              <w:lang w:val="en-US"/>
                            </w:rPr>
                            <w:t>Example b</w:t>
                          </w:r>
                        </w:p>
                        <w:p w14:paraId="25D2EC26" w14:textId="77777777" w:rsidR="004F4CD8" w:rsidRDefault="004F4CD8" w:rsidP="00324D48">
                          <w:pPr>
                            <w:rPr>
                              <w:bCs/>
                              <w:color w:val="000000"/>
                              <w:sz w:val="18"/>
                              <w:szCs w:val="18"/>
                              <w:lang w:val="en-US"/>
                            </w:rPr>
                          </w:pPr>
                          <w:r>
                            <w:rPr>
                              <w:bCs/>
                              <w:color w:val="000000"/>
                              <w:sz w:val="18"/>
                              <w:szCs w:val="18"/>
                              <w:lang w:val="en-US"/>
                            </w:rPr>
                            <w:t>Examples of test arrangements corresponding</w:t>
                          </w:r>
                        </w:p>
                        <w:p w14:paraId="27BA3A15" w14:textId="77777777" w:rsidR="004F4CD8" w:rsidRDefault="004F4CD8" w:rsidP="00324D48">
                          <w:pPr>
                            <w:rPr>
                              <w:bCs/>
                              <w:color w:val="000000"/>
                              <w:sz w:val="18"/>
                              <w:szCs w:val="18"/>
                              <w:lang w:val="en-US"/>
                            </w:rPr>
                          </w:pPr>
                          <w:r>
                            <w:rPr>
                              <w:bCs/>
                              <w:color w:val="000000"/>
                              <w:sz w:val="18"/>
                              <w:szCs w:val="18"/>
                              <w:lang w:val="en-US"/>
                            </w:rPr>
                            <w:t xml:space="preserve">to the type of adjusting device  </w:t>
                          </w:r>
                        </w:p>
                        <w:p w14:paraId="2E530E06" w14:textId="77777777" w:rsidR="004F4CD8" w:rsidRDefault="004F4CD8" w:rsidP="00324D48"/>
                      </w:txbxContent>
                    </v:textbox>
                  </v:rect>
                </v:group>
                <v:rect id="Rectangle 3085" o:spid="_x0000_s1369" style="position:absolute;left:19856;top:27945;width:30372;height:304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" filled="f" stroked="f">
                  <v:textbox style="mso-fit-shape-to-text:t" inset="0,0,0,0">
                    <w:txbxContent>
                      <w:p w14:paraId="18D3D520" w14:textId="77777777" w:rsidR="004F4CD8" w:rsidRDefault="004F4CD8" w:rsidP="00324D48">
                        <w:pPr>
                          <w:pStyle w:val="NormalWeb"/>
                          <w:spacing w:line="240" w:lineRule="exact"/>
                          <w:rPr>
                            <w:color w:val="FF0000"/>
                            <w:sz w:val="16"/>
                            <w:szCs w:val="16"/>
                            <w:u w:val="single"/>
                          </w:rPr>
                        </w:pPr>
                        <w:r>
                          <w:rPr>
                            <w:bCs/>
                            <w:sz w:val="16"/>
                            <w:szCs w:val="16"/>
                          </w:rPr>
                          <w:t>F = 10 ± 0.1 N</w:t>
                        </w:r>
                        <w:r>
                          <w:rPr>
                            <w:b/>
                            <w:bCs/>
                            <w:sz w:val="16"/>
                            <w:szCs w:val="16"/>
                          </w:rPr>
                          <w:t xml:space="preserve">, </w:t>
                        </w:r>
                        <w:r>
                          <w:rPr>
                            <w:bCs/>
                            <w:sz w:val="16"/>
                            <w:szCs w:val="16"/>
                          </w:rPr>
                          <w:t xml:space="preserve">can be increased up to maximum F = 60 ± 0.5 N </w:t>
                        </w:r>
                        <w:r>
                          <w:rPr>
                            <w:sz w:val="16"/>
                            <w:szCs w:val="16"/>
                          </w:rPr>
                          <w:t>(see table 8, paragraph 7.2.5.2.6.2.)</w:t>
                        </w:r>
                      </w:p>
                    </w:txbxContent>
                  </v:textbox>
                </v:rect>
                <v:rect id="Rectangle 3086" o:spid="_x0000_s1370" style="position:absolute;left:1800;top:7372;width:911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" filled="f" stroked="f">
                  <v:textbox style="mso-fit-shape-to-text:t" inset="0,0,0,0">
                    <w:txbxContent>
                      <w:p w14:paraId="584626B1" w14:textId="77777777" w:rsidR="004F4CD8" w:rsidRDefault="004F4CD8" w:rsidP="00324D48">
                        <w:pPr>
                          <w:pStyle w:val="NormalWeb"/>
                          <w:spacing w:line="240" w:lineRule="exact"/>
                        </w:pPr>
                        <w:r>
                          <w:rPr>
                            <w:color w:val="000000"/>
                            <w:sz w:val="18"/>
                            <w:szCs w:val="18"/>
                            <w:lang w:val="en-US"/>
                          </w:rPr>
                          <w:t>Total travel:</w:t>
                        </w:r>
                      </w:p>
                      <w:p w14:paraId="16473B68" w14:textId="77777777" w:rsidR="004F4CD8" w:rsidRDefault="004F4CD8" w:rsidP="00324D48">
                        <w:pPr>
                          <w:pStyle w:val="NormalWeb"/>
                          <w:spacing w:line="240" w:lineRule="exact"/>
                        </w:pPr>
                        <w:r>
                          <w:rPr>
                            <w:color w:val="000000"/>
                            <w:sz w:val="18"/>
                            <w:szCs w:val="18"/>
                            <w:lang w:val="en-US"/>
                          </w:rPr>
                          <w:t xml:space="preserve">300 </w:t>
                        </w:r>
                        <w:r>
                          <w:rPr>
                            <w:rFonts w:hAnsi="Symbol"/>
                            <w:color w:val="000000"/>
                            <w:sz w:val="18"/>
                            <w:szCs w:val="18"/>
                            <w:lang w:val="en-US"/>
                          </w:rPr>
                          <w:sym w:font="Symbol" w:char="F0B1"/>
                        </w:r>
                        <w:r>
                          <w:rPr>
                            <w:color w:val="000000"/>
                            <w:sz w:val="18"/>
                            <w:szCs w:val="18"/>
                            <w:lang w:val="en-US"/>
                          </w:rPr>
                          <w:t xml:space="preserve"> 20 mm</w:t>
                        </w:r>
                      </w:p>
                    </w:txbxContent>
                  </v:textbox>
                </v:rect>
                <v:rect id="Rectangle 3087" o:spid="_x0000_s1371" style="position:absolute;left:17138;top:14992;width:91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" filled="f" stroked="f">
                  <v:textbox style="mso-fit-shape-to-text:t" inset="0,0,0,0">
                    <w:txbxContent>
                      <w:p w14:paraId="405391CA" w14:textId="77777777" w:rsidR="004F4CD8" w:rsidRDefault="004F4CD8" w:rsidP="00324D48">
                        <w:pPr>
                          <w:pStyle w:val="NormalWeb"/>
                          <w:spacing w:line="240" w:lineRule="exact"/>
                        </w:pPr>
                        <w:r>
                          <w:rPr>
                            <w:color w:val="000000"/>
                            <w:sz w:val="18"/>
                            <w:szCs w:val="18"/>
                            <w:lang w:val="en-US"/>
                          </w:rPr>
                          <w:t>Lower stop</w:t>
                        </w:r>
                      </w:p>
                    </w:txbxContent>
                  </v:textbox>
                </v:rect>
                <v:rect id="Rectangle 3088" o:spid="_x0000_s1372" style="position:absolute;left:39363;top:9175;width:91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" filled="f" stroked="f">
                  <v:textbox style="mso-fit-shape-to-text:t" inset="0,0,0,0">
                    <w:txbxContent>
                      <w:p w14:paraId="3FB65E67" w14:textId="77777777" w:rsidR="004F4CD8" w:rsidRDefault="004F4CD8" w:rsidP="00324D48">
                        <w:pPr>
                          <w:pStyle w:val="NormalWeb"/>
                          <w:spacing w:line="240" w:lineRule="exact"/>
                        </w:pPr>
                        <w:r>
                          <w:rPr>
                            <w:color w:val="000000"/>
                            <w:sz w:val="18"/>
                            <w:szCs w:val="18"/>
                            <w:lang w:val="en-US"/>
                          </w:rPr>
                          <w:t>Rotating            pin</w:t>
                        </w:r>
                      </w:p>
                    </w:txbxContent>
                  </v:textbox>
                </v:rect>
                <w10:anchorlock/>
              </v:group>
            </w:pict>
          </mc:Fallback>
        </mc:AlternateContent>
      </w:r>
    </w:p>
    <w:p w14:paraId="2695D637" w14:textId="77777777" w:rsidR="00324D48" w:rsidRPr="000F1A9A" w:rsidRDefault="00324D48" w:rsidP="00324D48">
      <w:pPr>
        <w:suppressAutoHyphens w:val="0"/>
        <w:spacing w:line="240" w:lineRule="auto"/>
      </w:pPr>
      <w:r w:rsidRPr="000F1A9A">
        <w:br w:type="page"/>
      </w:r>
    </w:p>
    <w:p w14:paraId="5D47B021" w14:textId="77777777" w:rsidR="00324D48" w:rsidRPr="000F1A9A" w:rsidRDefault="00324D48" w:rsidP="00324D48">
      <w:pPr>
        <w:ind w:left="1134"/>
      </w:pPr>
      <w:r w:rsidRPr="000F1A9A">
        <w:lastRenderedPageBreak/>
        <w:t>Figure 2</w:t>
      </w:r>
    </w:p>
    <w:p w14:paraId="223CCC04" w14:textId="77777777" w:rsidR="00324D48" w:rsidRPr="000F1A9A" w:rsidRDefault="00324D48" w:rsidP="00324D48">
      <w:pPr>
        <w:ind w:left="1134"/>
        <w:rPr>
          <w:b/>
        </w:rPr>
      </w:pPr>
      <w:r w:rsidRPr="000F1A9A">
        <w:rPr>
          <w:b/>
        </w:rPr>
        <w:t>Procedure type 2</w:t>
      </w:r>
    </w:p>
    <w:p w14:paraId="116B69C2" w14:textId="77777777" w:rsidR="00324D48" w:rsidRPr="000F1A9A" w:rsidRDefault="00324D48" w:rsidP="00324D48">
      <w:pPr>
        <w:ind w:left="1134"/>
        <w:rPr>
          <w:b/>
        </w:rPr>
      </w:pPr>
      <w:r w:rsidRPr="000F1A9A">
        <w:rPr>
          <w:b/>
        </w:rPr>
        <w:t>Following two examples of test set up</w:t>
      </w:r>
    </w:p>
    <w:p w14:paraId="60C4E2B5" w14:textId="77777777" w:rsidR="00324D48" w:rsidRPr="000F1A9A" w:rsidRDefault="00324D48" w:rsidP="00324D48">
      <w:pPr>
        <w:ind w:left="1134"/>
        <w:rPr>
          <w:b/>
        </w:rPr>
      </w:pPr>
    </w:p>
    <w:p w14:paraId="7C3A3289" w14:textId="77777777" w:rsidR="00324D48" w:rsidRPr="000F1A9A" w:rsidRDefault="00324D48" w:rsidP="00324D48">
      <w:pPr>
        <w:ind w:left="1134"/>
        <w:rPr>
          <w:b/>
        </w:rPr>
      </w:pPr>
      <w:r w:rsidRPr="000F1A9A">
        <w:rPr>
          <w:b/>
        </w:rPr>
        <w:t>Example 1</w:t>
      </w:r>
    </w:p>
    <w:p w14:paraId="5FB1AA7A" w14:textId="77777777" w:rsidR="00324D48" w:rsidRPr="000F1A9A" w:rsidRDefault="00324D48" w:rsidP="00324D48">
      <w:pPr>
        <w:ind w:left="1134"/>
      </w:pPr>
      <w:r w:rsidRPr="000F1A9A">
        <w:rPr>
          <w:noProof/>
        </w:rPr>
        <mc:AlternateContent>
          <mc:Choice Requires="wpc">
            <w:drawing>
              <wp:inline distT="0" distB="0" distL="0" distR="0" wp14:anchorId="1184F963" wp14:editId="1D24A77E">
                <wp:extent cx="4203700" cy="3206750"/>
                <wp:effectExtent l="19050" t="9525" r="0" b="3175"/>
                <wp:docPr id="1454" name="Canvas 14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640" name="Group 640"/>
                        <wpg:cNvGrpSpPr>
                          <a:grpSpLocks/>
                        </wpg:cNvGrpSpPr>
                        <wpg:grpSpPr bwMode="auto">
                          <a:xfrm>
                            <a:off x="54600" y="0"/>
                            <a:ext cx="4116000" cy="3168049"/>
                            <a:chOff x="86" y="34"/>
                            <a:chExt cx="6482" cy="4989"/>
                          </a:xfrm>
                        </wpg:grpSpPr>
                        <wps:wsp>
                          <wps:cNvPr id="641" name="Freeform 641"/>
                          <wps:cNvSpPr>
                            <a:spLocks/>
                          </wps:cNvSpPr>
                          <wps:spPr bwMode="auto">
                            <a:xfrm>
                              <a:off x="6335" y="715"/>
                              <a:ext cx="139" cy="139"/>
                            </a:xfrm>
                            <a:custGeom>
                              <a:avLst/>
                              <a:gdLst>
                                <a:gd name="T0" fmla="*/ 70 w 276"/>
                                <a:gd name="T1" fmla="*/ 35 h 278"/>
                                <a:gd name="T2" fmla="*/ 70 w 276"/>
                                <a:gd name="T3" fmla="*/ 40 h 278"/>
                                <a:gd name="T4" fmla="*/ 68 w 276"/>
                                <a:gd name="T5" fmla="*/ 45 h 278"/>
                                <a:gd name="T6" fmla="*/ 66 w 276"/>
                                <a:gd name="T7" fmla="*/ 50 h 278"/>
                                <a:gd name="T8" fmla="*/ 63 w 276"/>
                                <a:gd name="T9" fmla="*/ 55 h 278"/>
                                <a:gd name="T10" fmla="*/ 60 w 276"/>
                                <a:gd name="T11" fmla="*/ 59 h 278"/>
                                <a:gd name="T12" fmla="*/ 57 w 276"/>
                                <a:gd name="T13" fmla="*/ 62 h 278"/>
                                <a:gd name="T14" fmla="*/ 52 w 276"/>
                                <a:gd name="T15" fmla="*/ 65 h 278"/>
                                <a:gd name="T16" fmla="*/ 48 w 276"/>
                                <a:gd name="T17" fmla="*/ 68 h 278"/>
                                <a:gd name="T18" fmla="*/ 43 w 276"/>
                                <a:gd name="T19" fmla="*/ 69 h 278"/>
                                <a:gd name="T20" fmla="*/ 38 w 276"/>
                                <a:gd name="T21" fmla="*/ 70 h 278"/>
                                <a:gd name="T22" fmla="*/ 32 w 276"/>
                                <a:gd name="T23" fmla="*/ 70 h 278"/>
                                <a:gd name="T24" fmla="*/ 27 w 276"/>
                                <a:gd name="T25" fmla="*/ 69 h 278"/>
                                <a:gd name="T26" fmla="*/ 22 w 276"/>
                                <a:gd name="T27" fmla="*/ 68 h 278"/>
                                <a:gd name="T28" fmla="*/ 18 w 276"/>
                                <a:gd name="T29" fmla="*/ 65 h 278"/>
                                <a:gd name="T30" fmla="*/ 13 w 276"/>
                                <a:gd name="T31" fmla="*/ 62 h 278"/>
                                <a:gd name="T32" fmla="*/ 10 w 276"/>
                                <a:gd name="T33" fmla="*/ 59 h 278"/>
                                <a:gd name="T34" fmla="*/ 6 w 276"/>
                                <a:gd name="T35" fmla="*/ 55 h 278"/>
                                <a:gd name="T36" fmla="*/ 4 w 276"/>
                                <a:gd name="T37" fmla="*/ 50 h 278"/>
                                <a:gd name="T38" fmla="*/ 2 w 276"/>
                                <a:gd name="T39" fmla="*/ 45 h 278"/>
                                <a:gd name="T40" fmla="*/ 1 w 276"/>
                                <a:gd name="T41" fmla="*/ 40 h 278"/>
                                <a:gd name="T42" fmla="*/ 0 w 276"/>
                                <a:gd name="T43" fmla="*/ 35 h 278"/>
                                <a:gd name="T44" fmla="*/ 1 w 276"/>
                                <a:gd name="T45" fmla="*/ 30 h 278"/>
                                <a:gd name="T46" fmla="*/ 2 w 276"/>
                                <a:gd name="T47" fmla="*/ 25 h 278"/>
                                <a:gd name="T48" fmla="*/ 4 w 276"/>
                                <a:gd name="T49" fmla="*/ 20 h 278"/>
                                <a:gd name="T50" fmla="*/ 6 w 276"/>
                                <a:gd name="T51" fmla="*/ 15 h 278"/>
                                <a:gd name="T52" fmla="*/ 10 w 276"/>
                                <a:gd name="T53" fmla="*/ 12 h 278"/>
                                <a:gd name="T54" fmla="*/ 13 w 276"/>
                                <a:gd name="T55" fmla="*/ 8 h 278"/>
                                <a:gd name="T56" fmla="*/ 18 w 276"/>
                                <a:gd name="T57" fmla="*/ 5 h 278"/>
                                <a:gd name="T58" fmla="*/ 22 w 276"/>
                                <a:gd name="T59" fmla="*/ 3 h 278"/>
                                <a:gd name="T60" fmla="*/ 27 w 276"/>
                                <a:gd name="T61" fmla="*/ 1 h 278"/>
                                <a:gd name="T62" fmla="*/ 32 w 276"/>
                                <a:gd name="T63" fmla="*/ 0 h 278"/>
                                <a:gd name="T64" fmla="*/ 38 w 276"/>
                                <a:gd name="T65" fmla="*/ 0 h 278"/>
                                <a:gd name="T66" fmla="*/ 43 w 276"/>
                                <a:gd name="T67" fmla="*/ 1 h 278"/>
                                <a:gd name="T68" fmla="*/ 48 w 276"/>
                                <a:gd name="T69" fmla="*/ 3 h 278"/>
                                <a:gd name="T70" fmla="*/ 52 w 276"/>
                                <a:gd name="T71" fmla="*/ 5 h 278"/>
                                <a:gd name="T72" fmla="*/ 57 w 276"/>
                                <a:gd name="T73" fmla="*/ 8 h 278"/>
                                <a:gd name="T74" fmla="*/ 60 w 276"/>
                                <a:gd name="T75" fmla="*/ 12 h 278"/>
                                <a:gd name="T76" fmla="*/ 63 w 276"/>
                                <a:gd name="T77" fmla="*/ 15 h 278"/>
                                <a:gd name="T78" fmla="*/ 66 w 276"/>
                                <a:gd name="T79" fmla="*/ 20 h 278"/>
                                <a:gd name="T80" fmla="*/ 68 w 276"/>
                                <a:gd name="T81" fmla="*/ 25 h 278"/>
                                <a:gd name="T82" fmla="*/ 70 w 276"/>
                                <a:gd name="T83" fmla="*/ 30 h 278"/>
                                <a:gd name="T84" fmla="*/ 70 w 276"/>
                                <a:gd name="T85" fmla="*/ 35 h 27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276" h="278">
                                  <a:moveTo>
                                    <a:pt x="276" y="139"/>
                                  </a:moveTo>
                                  <a:lnTo>
                                    <a:pt x="274" y="159"/>
                                  </a:lnTo>
                                  <a:lnTo>
                                    <a:pt x="270" y="179"/>
                                  </a:lnTo>
                                  <a:lnTo>
                                    <a:pt x="262" y="199"/>
                                  </a:lnTo>
                                  <a:lnTo>
                                    <a:pt x="251" y="218"/>
                                  </a:lnTo>
                                  <a:lnTo>
                                    <a:pt x="239" y="233"/>
                                  </a:lnTo>
                                  <a:lnTo>
                                    <a:pt x="224" y="247"/>
                                  </a:lnTo>
                                  <a:lnTo>
                                    <a:pt x="207" y="260"/>
                                  </a:lnTo>
                                  <a:lnTo>
                                    <a:pt x="188" y="269"/>
                                  </a:lnTo>
                                  <a:lnTo>
                                    <a:pt x="168" y="275"/>
                                  </a:lnTo>
                                  <a:lnTo>
                                    <a:pt x="148" y="278"/>
                                  </a:lnTo>
                                  <a:lnTo>
                                    <a:pt x="126" y="278"/>
                                  </a:lnTo>
                                  <a:lnTo>
                                    <a:pt x="108" y="275"/>
                                  </a:lnTo>
                                  <a:lnTo>
                                    <a:pt x="88" y="269"/>
                                  </a:lnTo>
                                  <a:lnTo>
                                    <a:pt x="69" y="260"/>
                                  </a:lnTo>
                                  <a:lnTo>
                                    <a:pt x="52" y="247"/>
                                  </a:lnTo>
                                  <a:lnTo>
                                    <a:pt x="37" y="233"/>
                                  </a:lnTo>
                                  <a:lnTo>
                                    <a:pt x="24" y="218"/>
                                  </a:lnTo>
                                  <a:lnTo>
                                    <a:pt x="14" y="199"/>
                                  </a:lnTo>
                                  <a:lnTo>
                                    <a:pt x="6" y="179"/>
                                  </a:lnTo>
                                  <a:lnTo>
                                    <a:pt x="1" y="159"/>
                                  </a:lnTo>
                                  <a:lnTo>
                                    <a:pt x="0" y="139"/>
                                  </a:lnTo>
                                  <a:lnTo>
                                    <a:pt x="1" y="118"/>
                                  </a:lnTo>
                                  <a:lnTo>
                                    <a:pt x="6" y="97"/>
                                  </a:lnTo>
                                  <a:lnTo>
                                    <a:pt x="14" y="79"/>
                                  </a:lnTo>
                                  <a:lnTo>
                                    <a:pt x="24" y="60"/>
                                  </a:lnTo>
                                  <a:lnTo>
                                    <a:pt x="37" y="45"/>
                                  </a:lnTo>
                                  <a:lnTo>
                                    <a:pt x="52" y="31"/>
                                  </a:lnTo>
                                  <a:lnTo>
                                    <a:pt x="69" y="19"/>
                                  </a:lnTo>
                                  <a:lnTo>
                                    <a:pt x="88" y="9"/>
                                  </a:lnTo>
                                  <a:lnTo>
                                    <a:pt x="108" y="3"/>
                                  </a:lnTo>
                                  <a:lnTo>
                                    <a:pt x="126" y="0"/>
                                  </a:lnTo>
                                  <a:lnTo>
                                    <a:pt x="148" y="0"/>
                                  </a:lnTo>
                                  <a:lnTo>
                                    <a:pt x="168" y="3"/>
                                  </a:lnTo>
                                  <a:lnTo>
                                    <a:pt x="188" y="9"/>
                                  </a:lnTo>
                                  <a:lnTo>
                                    <a:pt x="207" y="19"/>
                                  </a:lnTo>
                                  <a:lnTo>
                                    <a:pt x="224" y="31"/>
                                  </a:lnTo>
                                  <a:lnTo>
                                    <a:pt x="239" y="45"/>
                                  </a:lnTo>
                                  <a:lnTo>
                                    <a:pt x="251" y="60"/>
                                  </a:lnTo>
                                  <a:lnTo>
                                    <a:pt x="262" y="79"/>
                                  </a:lnTo>
                                  <a:lnTo>
                                    <a:pt x="270" y="97"/>
                                  </a:lnTo>
                                  <a:lnTo>
                                    <a:pt x="274" y="118"/>
                                  </a:lnTo>
                                  <a:lnTo>
                                    <a:pt x="276" y="13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642"/>
                          <wps:cNvSpPr>
                            <a:spLocks/>
                          </wps:cNvSpPr>
                          <wps:spPr bwMode="auto">
                            <a:xfrm>
                              <a:off x="6243" y="625"/>
                              <a:ext cx="324" cy="161"/>
                            </a:xfrm>
                            <a:custGeom>
                              <a:avLst/>
                              <a:gdLst>
                                <a:gd name="T0" fmla="*/ 162 w 647"/>
                                <a:gd name="T1" fmla="*/ 81 h 322"/>
                                <a:gd name="T2" fmla="*/ 158 w 647"/>
                                <a:gd name="T3" fmla="*/ 57 h 322"/>
                                <a:gd name="T4" fmla="*/ 144 w 647"/>
                                <a:gd name="T5" fmla="*/ 30 h 322"/>
                                <a:gd name="T6" fmla="*/ 120 w 647"/>
                                <a:gd name="T7" fmla="*/ 10 h 322"/>
                                <a:gd name="T8" fmla="*/ 90 w 647"/>
                                <a:gd name="T9" fmla="*/ 0 h 322"/>
                                <a:gd name="T10" fmla="*/ 65 w 647"/>
                                <a:gd name="T11" fmla="*/ 2 h 322"/>
                                <a:gd name="T12" fmla="*/ 36 w 647"/>
                                <a:gd name="T13" fmla="*/ 14 h 322"/>
                                <a:gd name="T14" fmla="*/ 10 w 647"/>
                                <a:gd name="T15" fmla="*/ 42 h 322"/>
                                <a:gd name="T16" fmla="*/ 0 w 647"/>
                                <a:gd name="T17" fmla="*/ 72 h 322"/>
                                <a:gd name="T18" fmla="*/ 0 w 647"/>
                                <a:gd name="T19" fmla="*/ 81 h 3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47" h="322">
                                  <a:moveTo>
                                    <a:pt x="647" y="322"/>
                                  </a:moveTo>
                                  <a:lnTo>
                                    <a:pt x="631" y="227"/>
                                  </a:lnTo>
                                  <a:lnTo>
                                    <a:pt x="573" y="120"/>
                                  </a:lnTo>
                                  <a:lnTo>
                                    <a:pt x="477" y="38"/>
                                  </a:lnTo>
                                  <a:lnTo>
                                    <a:pt x="357" y="0"/>
                                  </a:lnTo>
                                  <a:lnTo>
                                    <a:pt x="258" y="7"/>
                                  </a:lnTo>
                                  <a:lnTo>
                                    <a:pt x="142" y="54"/>
                                  </a:lnTo>
                                  <a:lnTo>
                                    <a:pt x="39" y="168"/>
                                  </a:lnTo>
                                  <a:lnTo>
                                    <a:pt x="0" y="288"/>
                                  </a:lnTo>
                                  <a:lnTo>
                                    <a:pt x="0" y="32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643"/>
                          <wps:cNvSpPr>
                            <a:spLocks/>
                          </wps:cNvSpPr>
                          <wps:spPr bwMode="auto">
                            <a:xfrm>
                              <a:off x="6162" y="544"/>
                              <a:ext cx="287" cy="160"/>
                            </a:xfrm>
                            <a:custGeom>
                              <a:avLst/>
                              <a:gdLst>
                                <a:gd name="T0" fmla="*/ 144 w 573"/>
                                <a:gd name="T1" fmla="*/ 29 h 320"/>
                                <a:gd name="T2" fmla="*/ 120 w 573"/>
                                <a:gd name="T3" fmla="*/ 9 h 320"/>
                                <a:gd name="T4" fmla="*/ 95 w 573"/>
                                <a:gd name="T5" fmla="*/ 0 h 320"/>
                                <a:gd name="T6" fmla="*/ 69 w 573"/>
                                <a:gd name="T7" fmla="*/ 0 h 320"/>
                                <a:gd name="T8" fmla="*/ 40 w 573"/>
                                <a:gd name="T9" fmla="*/ 11 h 320"/>
                                <a:gd name="T10" fmla="*/ 12 w 573"/>
                                <a:gd name="T11" fmla="*/ 39 h 320"/>
                                <a:gd name="T12" fmla="*/ 1 w 573"/>
                                <a:gd name="T13" fmla="*/ 68 h 320"/>
                                <a:gd name="T14" fmla="*/ 0 w 573"/>
                                <a:gd name="T15" fmla="*/ 80 h 3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73" h="320">
                                  <a:moveTo>
                                    <a:pt x="573" y="116"/>
                                  </a:moveTo>
                                  <a:lnTo>
                                    <a:pt x="477" y="36"/>
                                  </a:lnTo>
                                  <a:lnTo>
                                    <a:pt x="378" y="0"/>
                                  </a:lnTo>
                                  <a:lnTo>
                                    <a:pt x="273" y="0"/>
                                  </a:lnTo>
                                  <a:lnTo>
                                    <a:pt x="157" y="44"/>
                                  </a:lnTo>
                                  <a:lnTo>
                                    <a:pt x="46" y="155"/>
                                  </a:lnTo>
                                  <a:lnTo>
                                    <a:pt x="3" y="271"/>
                                  </a:lnTo>
                                  <a:lnTo>
                                    <a:pt x="0" y="32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644"/>
                          <wps:cNvSpPr>
                            <a:spLocks/>
                          </wps:cNvSpPr>
                          <wps:spPr bwMode="auto">
                            <a:xfrm>
                              <a:off x="5671" y="55"/>
                              <a:ext cx="288" cy="160"/>
                            </a:xfrm>
                            <a:custGeom>
                              <a:avLst/>
                              <a:gdLst>
                                <a:gd name="T0" fmla="*/ 145 w 574"/>
                                <a:gd name="T1" fmla="*/ 28 h 320"/>
                                <a:gd name="T2" fmla="*/ 120 w 574"/>
                                <a:gd name="T3" fmla="*/ 9 h 320"/>
                                <a:gd name="T4" fmla="*/ 95 w 574"/>
                                <a:gd name="T5" fmla="*/ 0 h 320"/>
                                <a:gd name="T6" fmla="*/ 69 w 574"/>
                                <a:gd name="T7" fmla="*/ 0 h 320"/>
                                <a:gd name="T8" fmla="*/ 42 w 574"/>
                                <a:gd name="T9" fmla="*/ 9 h 320"/>
                                <a:gd name="T10" fmla="*/ 17 w 574"/>
                                <a:gd name="T11" fmla="*/ 30 h 320"/>
                                <a:gd name="T12" fmla="*/ 4 w 574"/>
                                <a:gd name="T13" fmla="*/ 55 h 320"/>
                                <a:gd name="T14" fmla="*/ 0 w 574"/>
                                <a:gd name="T15" fmla="*/ 80 h 32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74" h="320">
                                  <a:moveTo>
                                    <a:pt x="574" y="111"/>
                                  </a:moveTo>
                                  <a:lnTo>
                                    <a:pt x="477" y="36"/>
                                  </a:lnTo>
                                  <a:lnTo>
                                    <a:pt x="377" y="0"/>
                                  </a:lnTo>
                                  <a:lnTo>
                                    <a:pt x="273" y="0"/>
                                  </a:lnTo>
                                  <a:lnTo>
                                    <a:pt x="168" y="36"/>
                                  </a:lnTo>
                                  <a:lnTo>
                                    <a:pt x="66" y="119"/>
                                  </a:lnTo>
                                  <a:lnTo>
                                    <a:pt x="15" y="219"/>
                                  </a:lnTo>
                                  <a:lnTo>
                                    <a:pt x="0" y="32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645"/>
                          <wps:cNvSpPr>
                            <a:spLocks/>
                          </wps:cNvSpPr>
                          <wps:spPr bwMode="auto">
                            <a:xfrm>
                              <a:off x="5754" y="134"/>
                              <a:ext cx="324" cy="162"/>
                            </a:xfrm>
                            <a:custGeom>
                              <a:avLst/>
                              <a:gdLst>
                                <a:gd name="T0" fmla="*/ 162 w 647"/>
                                <a:gd name="T1" fmla="*/ 74 h 324"/>
                                <a:gd name="T2" fmla="*/ 153 w 647"/>
                                <a:gd name="T3" fmla="*/ 45 h 324"/>
                                <a:gd name="T4" fmla="*/ 134 w 647"/>
                                <a:gd name="T5" fmla="*/ 18 h 324"/>
                                <a:gd name="T6" fmla="*/ 101 w 647"/>
                                <a:gd name="T7" fmla="*/ 2 h 324"/>
                                <a:gd name="T8" fmla="*/ 73 w 647"/>
                                <a:gd name="T9" fmla="*/ 0 h 324"/>
                                <a:gd name="T10" fmla="*/ 43 w 647"/>
                                <a:gd name="T11" fmla="*/ 10 h 324"/>
                                <a:gd name="T12" fmla="*/ 14 w 647"/>
                                <a:gd name="T13" fmla="*/ 36 h 324"/>
                                <a:gd name="T14" fmla="*/ 2 w 647"/>
                                <a:gd name="T15" fmla="*/ 65 h 324"/>
                                <a:gd name="T16" fmla="*/ 0 w 647"/>
                                <a:gd name="T17" fmla="*/ 81 h 32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7" h="324">
                                  <a:moveTo>
                                    <a:pt x="647" y="293"/>
                                  </a:moveTo>
                                  <a:lnTo>
                                    <a:pt x="611" y="177"/>
                                  </a:lnTo>
                                  <a:lnTo>
                                    <a:pt x="533" y="72"/>
                                  </a:lnTo>
                                  <a:lnTo>
                                    <a:pt x="402" y="7"/>
                                  </a:lnTo>
                                  <a:lnTo>
                                    <a:pt x="289" y="0"/>
                                  </a:lnTo>
                                  <a:lnTo>
                                    <a:pt x="170" y="38"/>
                                  </a:lnTo>
                                  <a:lnTo>
                                    <a:pt x="54" y="142"/>
                                  </a:lnTo>
                                  <a:lnTo>
                                    <a:pt x="8" y="257"/>
                                  </a:lnTo>
                                  <a:lnTo>
                                    <a:pt x="0" y="32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646"/>
                          <wps:cNvSpPr>
                            <a:spLocks/>
                          </wps:cNvSpPr>
                          <wps:spPr bwMode="auto">
                            <a:xfrm>
                              <a:off x="5847" y="228"/>
                              <a:ext cx="117" cy="116"/>
                            </a:xfrm>
                            <a:custGeom>
                              <a:avLst/>
                              <a:gdLst>
                                <a:gd name="T0" fmla="*/ 58 w 235"/>
                                <a:gd name="T1" fmla="*/ 10 h 232"/>
                                <a:gd name="T2" fmla="*/ 44 w 235"/>
                                <a:gd name="T3" fmla="*/ 0 h 232"/>
                                <a:gd name="T4" fmla="*/ 26 w 235"/>
                                <a:gd name="T5" fmla="*/ 0 h 232"/>
                                <a:gd name="T6" fmla="*/ 8 w 235"/>
                                <a:gd name="T7" fmla="*/ 11 h 232"/>
                                <a:gd name="T8" fmla="*/ 0 w 235"/>
                                <a:gd name="T9" fmla="*/ 29 h 232"/>
                                <a:gd name="T10" fmla="*/ 2 w 235"/>
                                <a:gd name="T11" fmla="*/ 46 h 232"/>
                                <a:gd name="T12" fmla="*/ 10 w 235"/>
                                <a:gd name="T13" fmla="*/ 58 h 2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35" h="232">
                                  <a:moveTo>
                                    <a:pt x="235" y="39"/>
                                  </a:moveTo>
                                  <a:lnTo>
                                    <a:pt x="178" y="0"/>
                                  </a:lnTo>
                                  <a:lnTo>
                                    <a:pt x="104" y="0"/>
                                  </a:lnTo>
                                  <a:lnTo>
                                    <a:pt x="34" y="43"/>
                                  </a:lnTo>
                                  <a:lnTo>
                                    <a:pt x="0" y="113"/>
                                  </a:lnTo>
                                  <a:lnTo>
                                    <a:pt x="8" y="182"/>
                                  </a:lnTo>
                                  <a:lnTo>
                                    <a:pt x="42" y="23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647"/>
                          <wps:cNvCnPr>
                            <a:cxnSpLocks noChangeShapeType="1"/>
                          </wps:cNvCnPr>
                          <wps:spPr bwMode="auto">
                            <a:xfrm flipH="1">
                              <a:off x="348" y="373"/>
                              <a:ext cx="5059"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48" name="Line 648"/>
                          <wps:cNvCnPr>
                            <a:cxnSpLocks noChangeShapeType="1"/>
                          </wps:cNvCnPr>
                          <wps:spPr bwMode="auto">
                            <a:xfrm>
                              <a:off x="86" y="635"/>
                              <a:ext cx="4870"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49" name="Line 649"/>
                          <wps:cNvCnPr>
                            <a:cxnSpLocks noChangeShapeType="1"/>
                          </wps:cNvCnPr>
                          <wps:spPr bwMode="auto">
                            <a:xfrm flipV="1">
                              <a:off x="6567" y="786"/>
                              <a:ext cx="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0" name="Line 650"/>
                          <wps:cNvCnPr>
                            <a:cxnSpLocks noChangeShapeType="1"/>
                          </wps:cNvCnPr>
                          <wps:spPr bwMode="auto">
                            <a:xfrm>
                              <a:off x="6290" y="786"/>
                              <a:ext cx="23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1" name="Line 651"/>
                          <wps:cNvCnPr>
                            <a:cxnSpLocks noChangeShapeType="1"/>
                          </wps:cNvCnPr>
                          <wps:spPr bwMode="auto">
                            <a:xfrm flipH="1">
                              <a:off x="6243" y="971"/>
                              <a:ext cx="32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2" name="Line 652"/>
                          <wps:cNvCnPr>
                            <a:cxnSpLocks noChangeShapeType="1"/>
                          </wps:cNvCnPr>
                          <wps:spPr bwMode="auto">
                            <a:xfrm flipV="1">
                              <a:off x="6243" y="786"/>
                              <a:ext cx="1" cy="1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3" name="Line 653"/>
                          <wps:cNvCnPr>
                            <a:cxnSpLocks noChangeShapeType="1"/>
                          </wps:cNvCnPr>
                          <wps:spPr bwMode="auto">
                            <a:xfrm flipV="1">
                              <a:off x="6405" y="671"/>
                              <a:ext cx="1" cy="22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4" name="Line 654"/>
                          <wps:cNvCnPr>
                            <a:cxnSpLocks noChangeShapeType="1"/>
                          </wps:cNvCnPr>
                          <wps:spPr bwMode="auto">
                            <a:xfrm flipH="1" flipV="1">
                              <a:off x="6162" y="889"/>
                              <a:ext cx="81" cy="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5" name="Line 655"/>
                          <wps:cNvCnPr>
                            <a:cxnSpLocks noChangeShapeType="1"/>
                          </wps:cNvCnPr>
                          <wps:spPr bwMode="auto">
                            <a:xfrm flipV="1">
                              <a:off x="6162" y="704"/>
                              <a:ext cx="1" cy="1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6" name="Line 656"/>
                          <wps:cNvCnPr>
                            <a:cxnSpLocks noChangeShapeType="1"/>
                          </wps:cNvCnPr>
                          <wps:spPr bwMode="auto">
                            <a:xfrm flipH="1" flipV="1">
                              <a:off x="6449" y="602"/>
                              <a:ext cx="60" cy="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7" name="Line 657"/>
                          <wps:cNvCnPr>
                            <a:cxnSpLocks noChangeShapeType="1"/>
                          </wps:cNvCnPr>
                          <wps:spPr bwMode="auto">
                            <a:xfrm flipH="1" flipV="1">
                              <a:off x="5959" y="111"/>
                              <a:ext cx="59" cy="5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8" name="Line 658"/>
                          <wps:cNvCnPr>
                            <a:cxnSpLocks noChangeShapeType="1"/>
                          </wps:cNvCnPr>
                          <wps:spPr bwMode="auto">
                            <a:xfrm flipV="1">
                              <a:off x="5671" y="215"/>
                              <a:ext cx="1" cy="1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9" name="Line 659"/>
                          <wps:cNvCnPr>
                            <a:cxnSpLocks noChangeShapeType="1"/>
                          </wps:cNvCnPr>
                          <wps:spPr bwMode="auto">
                            <a:xfrm flipV="1">
                              <a:off x="5754" y="296"/>
                              <a:ext cx="1" cy="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0" name="Line 660"/>
                          <wps:cNvCnPr>
                            <a:cxnSpLocks noChangeShapeType="1"/>
                          </wps:cNvCnPr>
                          <wps:spPr bwMode="auto">
                            <a:xfrm flipH="1" flipV="1">
                              <a:off x="5866" y="346"/>
                              <a:ext cx="306" cy="3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1" name="Line 661"/>
                          <wps:cNvCnPr>
                            <a:cxnSpLocks noChangeShapeType="1"/>
                          </wps:cNvCnPr>
                          <wps:spPr bwMode="auto">
                            <a:xfrm flipH="1" flipV="1">
                              <a:off x="5964" y="247"/>
                              <a:ext cx="306" cy="3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2" name="Line 662"/>
                          <wps:cNvCnPr>
                            <a:cxnSpLocks noChangeShapeType="1"/>
                          </wps:cNvCnPr>
                          <wps:spPr bwMode="auto">
                            <a:xfrm flipH="1" flipV="1">
                              <a:off x="5654" y="34"/>
                              <a:ext cx="882" cy="883"/>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663" name="Freeform 663"/>
                          <wps:cNvSpPr>
                            <a:spLocks/>
                          </wps:cNvSpPr>
                          <wps:spPr bwMode="auto">
                            <a:xfrm>
                              <a:off x="5705" y="643"/>
                              <a:ext cx="14" cy="5"/>
                            </a:xfrm>
                            <a:custGeom>
                              <a:avLst/>
                              <a:gdLst>
                                <a:gd name="T0" fmla="*/ 0 w 30"/>
                                <a:gd name="T1" fmla="*/ 0 h 11"/>
                                <a:gd name="T2" fmla="*/ 0 w 30"/>
                                <a:gd name="T3" fmla="*/ 0 h 11"/>
                                <a:gd name="T4" fmla="*/ 1 w 30"/>
                                <a:gd name="T5" fmla="*/ 0 h 11"/>
                                <a:gd name="T6" fmla="*/ 2 w 30"/>
                                <a:gd name="T7" fmla="*/ 2 h 11"/>
                                <a:gd name="T8" fmla="*/ 3 w 30"/>
                                <a:gd name="T9" fmla="*/ 2 h 11"/>
                                <a:gd name="T10" fmla="*/ 4 w 30"/>
                                <a:gd name="T11" fmla="*/ 2 h 11"/>
                                <a:gd name="T12" fmla="*/ 7 w 30"/>
                                <a:gd name="T13" fmla="*/ 2 h 1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0" h="11">
                                  <a:moveTo>
                                    <a:pt x="0" y="0"/>
                                  </a:moveTo>
                                  <a:lnTo>
                                    <a:pt x="2" y="3"/>
                                  </a:lnTo>
                                  <a:lnTo>
                                    <a:pt x="6" y="3"/>
                                  </a:lnTo>
                                  <a:lnTo>
                                    <a:pt x="10" y="8"/>
                                  </a:lnTo>
                                  <a:lnTo>
                                    <a:pt x="14" y="8"/>
                                  </a:lnTo>
                                  <a:lnTo>
                                    <a:pt x="17" y="11"/>
                                  </a:lnTo>
                                  <a:lnTo>
                                    <a:pt x="3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64"/>
                          <wps:cNvSpPr>
                            <a:spLocks/>
                          </wps:cNvSpPr>
                          <wps:spPr bwMode="auto">
                            <a:xfrm>
                              <a:off x="5685" y="689"/>
                              <a:ext cx="16" cy="5"/>
                            </a:xfrm>
                            <a:custGeom>
                              <a:avLst/>
                              <a:gdLst>
                                <a:gd name="T0" fmla="*/ 0 w 31"/>
                                <a:gd name="T1" fmla="*/ 0 h 11"/>
                                <a:gd name="T2" fmla="*/ 1 w 31"/>
                                <a:gd name="T3" fmla="*/ 0 h 11"/>
                                <a:gd name="T4" fmla="*/ 2 w 31"/>
                                <a:gd name="T5" fmla="*/ 0 h 11"/>
                                <a:gd name="T6" fmla="*/ 3 w 31"/>
                                <a:gd name="T7" fmla="*/ 1 h 11"/>
                                <a:gd name="T8" fmla="*/ 4 w 31"/>
                                <a:gd name="T9" fmla="*/ 1 h 11"/>
                                <a:gd name="T10" fmla="*/ 5 w 31"/>
                                <a:gd name="T11" fmla="*/ 2 h 11"/>
                                <a:gd name="T12" fmla="*/ 8 w 31"/>
                                <a:gd name="T13" fmla="*/ 2 h 1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1" h="11">
                                  <a:moveTo>
                                    <a:pt x="0" y="0"/>
                                  </a:moveTo>
                                  <a:lnTo>
                                    <a:pt x="3" y="3"/>
                                  </a:lnTo>
                                  <a:lnTo>
                                    <a:pt x="7" y="3"/>
                                  </a:lnTo>
                                  <a:lnTo>
                                    <a:pt x="11" y="7"/>
                                  </a:lnTo>
                                  <a:lnTo>
                                    <a:pt x="15" y="7"/>
                                  </a:lnTo>
                                  <a:lnTo>
                                    <a:pt x="18" y="11"/>
                                  </a:lnTo>
                                  <a:lnTo>
                                    <a:pt x="31"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5" name="Freeform 665"/>
                          <wps:cNvSpPr>
                            <a:spLocks/>
                          </wps:cNvSpPr>
                          <wps:spPr bwMode="auto">
                            <a:xfrm>
                              <a:off x="5415" y="323"/>
                              <a:ext cx="23" cy="39"/>
                            </a:xfrm>
                            <a:custGeom>
                              <a:avLst/>
                              <a:gdLst>
                                <a:gd name="T0" fmla="*/ 11 w 47"/>
                                <a:gd name="T1" fmla="*/ 0 h 77"/>
                                <a:gd name="T2" fmla="*/ 8 w 47"/>
                                <a:gd name="T3" fmla="*/ 0 h 77"/>
                                <a:gd name="T4" fmla="*/ 7 w 47"/>
                                <a:gd name="T5" fmla="*/ 1 h 77"/>
                                <a:gd name="T6" fmla="*/ 6 w 47"/>
                                <a:gd name="T7" fmla="*/ 1 h 77"/>
                                <a:gd name="T8" fmla="*/ 4 w 47"/>
                                <a:gd name="T9" fmla="*/ 3 h 77"/>
                                <a:gd name="T10" fmla="*/ 2 w 47"/>
                                <a:gd name="T11" fmla="*/ 3 h 77"/>
                                <a:gd name="T12" fmla="*/ 2 w 47"/>
                                <a:gd name="T13" fmla="*/ 4 h 77"/>
                                <a:gd name="T14" fmla="*/ 0 w 47"/>
                                <a:gd name="T15" fmla="*/ 6 h 77"/>
                                <a:gd name="T16" fmla="*/ 0 w 47"/>
                                <a:gd name="T17" fmla="*/ 7 h 77"/>
                                <a:gd name="T18" fmla="*/ 0 w 47"/>
                                <a:gd name="T19" fmla="*/ 8 h 77"/>
                                <a:gd name="T20" fmla="*/ 0 w 47"/>
                                <a:gd name="T21" fmla="*/ 16 h 77"/>
                                <a:gd name="T22" fmla="*/ 0 w 47"/>
                                <a:gd name="T23" fmla="*/ 16 h 77"/>
                                <a:gd name="T24" fmla="*/ 0 w 47"/>
                                <a:gd name="T25" fmla="*/ 17 h 77"/>
                                <a:gd name="T26" fmla="*/ 2 w 47"/>
                                <a:gd name="T27" fmla="*/ 18 h 77"/>
                                <a:gd name="T28" fmla="*/ 2 w 47"/>
                                <a:gd name="T29" fmla="*/ 20 h 77"/>
                                <a:gd name="T30" fmla="*/ 4 w 47"/>
                                <a:gd name="T31" fmla="*/ 20 h 7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7" h="77">
                                  <a:moveTo>
                                    <a:pt x="47" y="0"/>
                                  </a:moveTo>
                                  <a:lnTo>
                                    <a:pt x="34" y="0"/>
                                  </a:lnTo>
                                  <a:lnTo>
                                    <a:pt x="31" y="3"/>
                                  </a:lnTo>
                                  <a:lnTo>
                                    <a:pt x="24" y="3"/>
                                  </a:lnTo>
                                  <a:lnTo>
                                    <a:pt x="16" y="11"/>
                                  </a:lnTo>
                                  <a:lnTo>
                                    <a:pt x="11" y="11"/>
                                  </a:lnTo>
                                  <a:lnTo>
                                    <a:pt x="11" y="15"/>
                                  </a:lnTo>
                                  <a:lnTo>
                                    <a:pt x="3" y="23"/>
                                  </a:lnTo>
                                  <a:lnTo>
                                    <a:pt x="3" y="26"/>
                                  </a:lnTo>
                                  <a:lnTo>
                                    <a:pt x="0" y="31"/>
                                  </a:lnTo>
                                  <a:lnTo>
                                    <a:pt x="0" y="62"/>
                                  </a:lnTo>
                                  <a:lnTo>
                                    <a:pt x="3" y="62"/>
                                  </a:lnTo>
                                  <a:lnTo>
                                    <a:pt x="3" y="65"/>
                                  </a:lnTo>
                                  <a:lnTo>
                                    <a:pt x="11" y="72"/>
                                  </a:lnTo>
                                  <a:lnTo>
                                    <a:pt x="11" y="77"/>
                                  </a:lnTo>
                                  <a:lnTo>
                                    <a:pt x="16" y="7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Line 666"/>
                          <wps:cNvCnPr>
                            <a:cxnSpLocks noChangeShapeType="1"/>
                          </wps:cNvCnPr>
                          <wps:spPr bwMode="auto">
                            <a:xfrm flipV="1">
                              <a:off x="6567" y="925"/>
                              <a:ext cx="1"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7" name="Line 667"/>
                          <wps:cNvCnPr>
                            <a:cxnSpLocks noChangeShapeType="1"/>
                          </wps:cNvCnPr>
                          <wps:spPr bwMode="auto">
                            <a:xfrm flipH="1">
                              <a:off x="5719" y="650"/>
                              <a:ext cx="45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8" name="Line 668"/>
                          <wps:cNvCnPr>
                            <a:cxnSpLocks noChangeShapeType="1"/>
                          </wps:cNvCnPr>
                          <wps:spPr bwMode="auto">
                            <a:xfrm>
                              <a:off x="5438" y="323"/>
                              <a:ext cx="41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9" name="Line 669"/>
                          <wps:cNvCnPr>
                            <a:cxnSpLocks noChangeShapeType="1"/>
                          </wps:cNvCnPr>
                          <wps:spPr bwMode="auto">
                            <a:xfrm flipH="1">
                              <a:off x="5701" y="697"/>
                              <a:ext cx="46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0" name="Line 670"/>
                          <wps:cNvCnPr>
                            <a:cxnSpLocks noChangeShapeType="1"/>
                          </wps:cNvCnPr>
                          <wps:spPr bwMode="auto">
                            <a:xfrm flipH="1" flipV="1">
                              <a:off x="5643" y="650"/>
                              <a:ext cx="40" cy="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1" name="Line 671"/>
                          <wps:cNvCnPr>
                            <a:cxnSpLocks noChangeShapeType="1"/>
                          </wps:cNvCnPr>
                          <wps:spPr bwMode="auto">
                            <a:xfrm>
                              <a:off x="5415" y="346"/>
                              <a:ext cx="1"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2" name="Line 672"/>
                          <wps:cNvCnPr>
                            <a:cxnSpLocks noChangeShapeType="1"/>
                          </wps:cNvCnPr>
                          <wps:spPr bwMode="auto">
                            <a:xfrm>
                              <a:off x="5685" y="625"/>
                              <a:ext cx="20" cy="1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3" name="Line 673"/>
                          <wps:cNvCnPr>
                            <a:cxnSpLocks noChangeShapeType="1"/>
                          </wps:cNvCnPr>
                          <wps:spPr bwMode="auto">
                            <a:xfrm>
                              <a:off x="6075" y="280"/>
                              <a:ext cx="1" cy="7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4" name="Freeform 674"/>
                          <wps:cNvSpPr>
                            <a:spLocks/>
                          </wps:cNvSpPr>
                          <wps:spPr bwMode="auto">
                            <a:xfrm>
                              <a:off x="3051" y="2392"/>
                              <a:ext cx="135" cy="134"/>
                            </a:xfrm>
                            <a:custGeom>
                              <a:avLst/>
                              <a:gdLst>
                                <a:gd name="T0" fmla="*/ 67 w 271"/>
                                <a:gd name="T1" fmla="*/ 34 h 268"/>
                                <a:gd name="T2" fmla="*/ 67 w 271"/>
                                <a:gd name="T3" fmla="*/ 39 h 268"/>
                                <a:gd name="T4" fmla="*/ 66 w 271"/>
                                <a:gd name="T5" fmla="*/ 44 h 268"/>
                                <a:gd name="T6" fmla="*/ 64 w 271"/>
                                <a:gd name="T7" fmla="*/ 49 h 268"/>
                                <a:gd name="T8" fmla="*/ 61 w 271"/>
                                <a:gd name="T9" fmla="*/ 53 h 268"/>
                                <a:gd name="T10" fmla="*/ 58 w 271"/>
                                <a:gd name="T11" fmla="*/ 57 h 268"/>
                                <a:gd name="T12" fmla="*/ 55 w 271"/>
                                <a:gd name="T13" fmla="*/ 60 h 268"/>
                                <a:gd name="T14" fmla="*/ 51 w 271"/>
                                <a:gd name="T15" fmla="*/ 63 h 268"/>
                                <a:gd name="T16" fmla="*/ 46 w 271"/>
                                <a:gd name="T17" fmla="*/ 65 h 268"/>
                                <a:gd name="T18" fmla="*/ 41 w 271"/>
                                <a:gd name="T19" fmla="*/ 67 h 268"/>
                                <a:gd name="T20" fmla="*/ 36 w 271"/>
                                <a:gd name="T21" fmla="*/ 67 h 268"/>
                                <a:gd name="T22" fmla="*/ 31 w 271"/>
                                <a:gd name="T23" fmla="*/ 67 h 268"/>
                                <a:gd name="T24" fmla="*/ 26 w 271"/>
                                <a:gd name="T25" fmla="*/ 67 h 268"/>
                                <a:gd name="T26" fmla="*/ 21 w 271"/>
                                <a:gd name="T27" fmla="*/ 65 h 268"/>
                                <a:gd name="T28" fmla="*/ 17 w 271"/>
                                <a:gd name="T29" fmla="*/ 63 h 268"/>
                                <a:gd name="T30" fmla="*/ 12 w 271"/>
                                <a:gd name="T31" fmla="*/ 60 h 268"/>
                                <a:gd name="T32" fmla="*/ 9 w 271"/>
                                <a:gd name="T33" fmla="*/ 57 h 268"/>
                                <a:gd name="T34" fmla="*/ 6 w 271"/>
                                <a:gd name="T35" fmla="*/ 53 h 268"/>
                                <a:gd name="T36" fmla="*/ 3 w 271"/>
                                <a:gd name="T37" fmla="*/ 49 h 268"/>
                                <a:gd name="T38" fmla="*/ 1 w 271"/>
                                <a:gd name="T39" fmla="*/ 44 h 268"/>
                                <a:gd name="T40" fmla="*/ 0 w 271"/>
                                <a:gd name="T41" fmla="*/ 39 h 268"/>
                                <a:gd name="T42" fmla="*/ 0 w 271"/>
                                <a:gd name="T43" fmla="*/ 34 h 268"/>
                                <a:gd name="T44" fmla="*/ 0 w 271"/>
                                <a:gd name="T45" fmla="*/ 29 h 268"/>
                                <a:gd name="T46" fmla="*/ 1 w 271"/>
                                <a:gd name="T47" fmla="*/ 24 h 268"/>
                                <a:gd name="T48" fmla="*/ 3 w 271"/>
                                <a:gd name="T49" fmla="*/ 20 h 268"/>
                                <a:gd name="T50" fmla="*/ 6 w 271"/>
                                <a:gd name="T51" fmla="*/ 15 h 268"/>
                                <a:gd name="T52" fmla="*/ 9 w 271"/>
                                <a:gd name="T53" fmla="*/ 11 h 268"/>
                                <a:gd name="T54" fmla="*/ 12 w 271"/>
                                <a:gd name="T55" fmla="*/ 8 h 268"/>
                                <a:gd name="T56" fmla="*/ 17 w 271"/>
                                <a:gd name="T57" fmla="*/ 5 h 268"/>
                                <a:gd name="T58" fmla="*/ 21 w 271"/>
                                <a:gd name="T59" fmla="*/ 3 h 268"/>
                                <a:gd name="T60" fmla="*/ 26 w 271"/>
                                <a:gd name="T61" fmla="*/ 1 h 268"/>
                                <a:gd name="T62" fmla="*/ 31 w 271"/>
                                <a:gd name="T63" fmla="*/ 0 h 268"/>
                                <a:gd name="T64" fmla="*/ 36 w 271"/>
                                <a:gd name="T65" fmla="*/ 0 h 268"/>
                                <a:gd name="T66" fmla="*/ 41 w 271"/>
                                <a:gd name="T67" fmla="*/ 1 h 268"/>
                                <a:gd name="T68" fmla="*/ 46 w 271"/>
                                <a:gd name="T69" fmla="*/ 3 h 268"/>
                                <a:gd name="T70" fmla="*/ 51 w 271"/>
                                <a:gd name="T71" fmla="*/ 5 h 268"/>
                                <a:gd name="T72" fmla="*/ 55 w 271"/>
                                <a:gd name="T73" fmla="*/ 8 h 268"/>
                                <a:gd name="T74" fmla="*/ 58 w 271"/>
                                <a:gd name="T75" fmla="*/ 11 h 268"/>
                                <a:gd name="T76" fmla="*/ 61 w 271"/>
                                <a:gd name="T77" fmla="*/ 15 h 268"/>
                                <a:gd name="T78" fmla="*/ 64 w 271"/>
                                <a:gd name="T79" fmla="*/ 20 h 268"/>
                                <a:gd name="T80" fmla="*/ 66 w 271"/>
                                <a:gd name="T81" fmla="*/ 24 h 268"/>
                                <a:gd name="T82" fmla="*/ 67 w 271"/>
                                <a:gd name="T83" fmla="*/ 29 h 268"/>
                                <a:gd name="T84" fmla="*/ 67 w 271"/>
                                <a:gd name="T85" fmla="*/ 34 h 26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271" h="268">
                                  <a:moveTo>
                                    <a:pt x="271" y="136"/>
                                  </a:moveTo>
                                  <a:lnTo>
                                    <a:pt x="269" y="156"/>
                                  </a:lnTo>
                                  <a:lnTo>
                                    <a:pt x="264" y="176"/>
                                  </a:lnTo>
                                  <a:lnTo>
                                    <a:pt x="258" y="193"/>
                                  </a:lnTo>
                                  <a:lnTo>
                                    <a:pt x="247" y="210"/>
                                  </a:lnTo>
                                  <a:lnTo>
                                    <a:pt x="235" y="225"/>
                                  </a:lnTo>
                                  <a:lnTo>
                                    <a:pt x="220" y="239"/>
                                  </a:lnTo>
                                  <a:lnTo>
                                    <a:pt x="204" y="250"/>
                                  </a:lnTo>
                                  <a:lnTo>
                                    <a:pt x="186" y="259"/>
                                  </a:lnTo>
                                  <a:lnTo>
                                    <a:pt x="166" y="265"/>
                                  </a:lnTo>
                                  <a:lnTo>
                                    <a:pt x="146" y="268"/>
                                  </a:lnTo>
                                  <a:lnTo>
                                    <a:pt x="125" y="268"/>
                                  </a:lnTo>
                                  <a:lnTo>
                                    <a:pt x="105" y="265"/>
                                  </a:lnTo>
                                  <a:lnTo>
                                    <a:pt x="87" y="259"/>
                                  </a:lnTo>
                                  <a:lnTo>
                                    <a:pt x="68" y="250"/>
                                  </a:lnTo>
                                  <a:lnTo>
                                    <a:pt x="51" y="239"/>
                                  </a:lnTo>
                                  <a:lnTo>
                                    <a:pt x="37" y="225"/>
                                  </a:lnTo>
                                  <a:lnTo>
                                    <a:pt x="25" y="210"/>
                                  </a:lnTo>
                                  <a:lnTo>
                                    <a:pt x="14" y="193"/>
                                  </a:lnTo>
                                  <a:lnTo>
                                    <a:pt x="7" y="176"/>
                                  </a:lnTo>
                                  <a:lnTo>
                                    <a:pt x="2" y="156"/>
                                  </a:lnTo>
                                  <a:lnTo>
                                    <a:pt x="0" y="136"/>
                                  </a:lnTo>
                                  <a:lnTo>
                                    <a:pt x="2" y="115"/>
                                  </a:lnTo>
                                  <a:lnTo>
                                    <a:pt x="7" y="95"/>
                                  </a:lnTo>
                                  <a:lnTo>
                                    <a:pt x="14" y="77"/>
                                  </a:lnTo>
                                  <a:lnTo>
                                    <a:pt x="25" y="58"/>
                                  </a:lnTo>
                                  <a:lnTo>
                                    <a:pt x="37" y="43"/>
                                  </a:lnTo>
                                  <a:lnTo>
                                    <a:pt x="51" y="29"/>
                                  </a:lnTo>
                                  <a:lnTo>
                                    <a:pt x="68" y="18"/>
                                  </a:lnTo>
                                  <a:lnTo>
                                    <a:pt x="87" y="9"/>
                                  </a:lnTo>
                                  <a:lnTo>
                                    <a:pt x="105" y="3"/>
                                  </a:lnTo>
                                  <a:lnTo>
                                    <a:pt x="125" y="0"/>
                                  </a:lnTo>
                                  <a:lnTo>
                                    <a:pt x="146" y="0"/>
                                  </a:lnTo>
                                  <a:lnTo>
                                    <a:pt x="166" y="3"/>
                                  </a:lnTo>
                                  <a:lnTo>
                                    <a:pt x="186" y="9"/>
                                  </a:lnTo>
                                  <a:lnTo>
                                    <a:pt x="204" y="18"/>
                                  </a:lnTo>
                                  <a:lnTo>
                                    <a:pt x="220" y="29"/>
                                  </a:lnTo>
                                  <a:lnTo>
                                    <a:pt x="235" y="43"/>
                                  </a:lnTo>
                                  <a:lnTo>
                                    <a:pt x="247" y="58"/>
                                  </a:lnTo>
                                  <a:lnTo>
                                    <a:pt x="258" y="77"/>
                                  </a:lnTo>
                                  <a:lnTo>
                                    <a:pt x="264" y="95"/>
                                  </a:lnTo>
                                  <a:lnTo>
                                    <a:pt x="269" y="115"/>
                                  </a:lnTo>
                                  <a:lnTo>
                                    <a:pt x="271" y="136"/>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75"/>
                          <wps:cNvSpPr>
                            <a:spLocks/>
                          </wps:cNvSpPr>
                          <wps:spPr bwMode="auto">
                            <a:xfrm>
                              <a:off x="2478" y="1818"/>
                              <a:ext cx="119" cy="119"/>
                            </a:xfrm>
                            <a:custGeom>
                              <a:avLst/>
                              <a:gdLst>
                                <a:gd name="T0" fmla="*/ 60 w 238"/>
                                <a:gd name="T1" fmla="*/ 11 h 238"/>
                                <a:gd name="T2" fmla="*/ 41 w 238"/>
                                <a:gd name="T3" fmla="*/ 0 h 238"/>
                                <a:gd name="T4" fmla="*/ 24 w 238"/>
                                <a:gd name="T5" fmla="*/ 2 h 238"/>
                                <a:gd name="T6" fmla="*/ 7 w 238"/>
                                <a:gd name="T7" fmla="*/ 14 h 238"/>
                                <a:gd name="T8" fmla="*/ 0 w 238"/>
                                <a:gd name="T9" fmla="*/ 29 h 238"/>
                                <a:gd name="T10" fmla="*/ 2 w 238"/>
                                <a:gd name="T11" fmla="*/ 46 h 238"/>
                                <a:gd name="T12" fmla="*/ 11 w 238"/>
                                <a:gd name="T13" fmla="*/ 60 h 23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38" h="238">
                                  <a:moveTo>
                                    <a:pt x="238" y="44"/>
                                  </a:moveTo>
                                  <a:lnTo>
                                    <a:pt x="162" y="0"/>
                                  </a:lnTo>
                                  <a:lnTo>
                                    <a:pt x="93" y="8"/>
                                  </a:lnTo>
                                  <a:lnTo>
                                    <a:pt x="26" y="55"/>
                                  </a:lnTo>
                                  <a:lnTo>
                                    <a:pt x="0" y="116"/>
                                  </a:lnTo>
                                  <a:lnTo>
                                    <a:pt x="8" y="184"/>
                                  </a:lnTo>
                                  <a:lnTo>
                                    <a:pt x="42" y="23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Line 676"/>
                          <wps:cNvCnPr>
                            <a:cxnSpLocks noChangeShapeType="1"/>
                          </wps:cNvCnPr>
                          <wps:spPr bwMode="auto">
                            <a:xfrm>
                              <a:off x="5465" y="340"/>
                              <a:ext cx="260" cy="26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7" name="Line 677"/>
                          <wps:cNvCnPr>
                            <a:cxnSpLocks noChangeShapeType="1"/>
                          </wps:cNvCnPr>
                          <wps:spPr bwMode="auto">
                            <a:xfrm flipH="1">
                              <a:off x="2664" y="340"/>
                              <a:ext cx="2801" cy="16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8" name="Line 678"/>
                          <wps:cNvCnPr>
                            <a:cxnSpLocks noChangeShapeType="1"/>
                          </wps:cNvCnPr>
                          <wps:spPr bwMode="auto">
                            <a:xfrm flipH="1">
                              <a:off x="2925" y="602"/>
                              <a:ext cx="2800" cy="16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79" name="Line 679"/>
                          <wps:cNvCnPr>
                            <a:cxnSpLocks noChangeShapeType="1"/>
                          </wps:cNvCnPr>
                          <wps:spPr bwMode="auto">
                            <a:xfrm>
                              <a:off x="5489" y="340"/>
                              <a:ext cx="259" cy="26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0" name="Line 680"/>
                          <wps:cNvCnPr>
                            <a:cxnSpLocks noChangeShapeType="1"/>
                          </wps:cNvCnPr>
                          <wps:spPr bwMode="auto">
                            <a:xfrm>
                              <a:off x="5725" y="602"/>
                              <a:ext cx="2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1" name="Line 681"/>
                          <wps:cNvCnPr>
                            <a:cxnSpLocks noChangeShapeType="1"/>
                          </wps:cNvCnPr>
                          <wps:spPr bwMode="auto">
                            <a:xfrm flipH="1">
                              <a:off x="5465" y="340"/>
                              <a:ext cx="2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2" name="Line 682"/>
                          <wps:cNvCnPr>
                            <a:cxnSpLocks noChangeShapeType="1"/>
                          </wps:cNvCnPr>
                          <wps:spPr bwMode="auto">
                            <a:xfrm>
                              <a:off x="2855" y="2288"/>
                              <a:ext cx="1" cy="1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3" name="Line 683"/>
                          <wps:cNvCnPr>
                            <a:cxnSpLocks noChangeShapeType="1"/>
                          </wps:cNvCnPr>
                          <wps:spPr bwMode="auto">
                            <a:xfrm>
                              <a:off x="3003" y="2460"/>
                              <a:ext cx="231"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4" name="Line 684"/>
                          <wps:cNvCnPr>
                            <a:cxnSpLocks noChangeShapeType="1"/>
                          </wps:cNvCnPr>
                          <wps:spPr bwMode="auto">
                            <a:xfrm flipV="1">
                              <a:off x="3119" y="2344"/>
                              <a:ext cx="1" cy="23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5" name="Line 685"/>
                          <wps:cNvCnPr>
                            <a:cxnSpLocks noChangeShapeType="1"/>
                          </wps:cNvCnPr>
                          <wps:spPr bwMode="auto">
                            <a:xfrm flipH="1" flipV="1">
                              <a:off x="2855" y="2295"/>
                              <a:ext cx="216" cy="2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6" name="Line 686"/>
                          <wps:cNvCnPr>
                            <a:cxnSpLocks noChangeShapeType="1"/>
                          </wps:cNvCnPr>
                          <wps:spPr bwMode="auto">
                            <a:xfrm flipH="1" flipV="1">
                              <a:off x="2957" y="2199"/>
                              <a:ext cx="212" cy="2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7" name="Line 687"/>
                          <wps:cNvCnPr>
                            <a:cxnSpLocks noChangeShapeType="1"/>
                          </wps:cNvCnPr>
                          <wps:spPr bwMode="auto">
                            <a:xfrm flipH="1" flipV="1">
                              <a:off x="2368" y="1710"/>
                              <a:ext cx="882" cy="880"/>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688" name="Line 688"/>
                          <wps:cNvCnPr>
                            <a:cxnSpLocks noChangeShapeType="1"/>
                          </wps:cNvCnPr>
                          <wps:spPr bwMode="auto">
                            <a:xfrm flipH="1">
                              <a:off x="2693" y="4069"/>
                              <a:ext cx="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9" name="Freeform 689"/>
                          <wps:cNvSpPr>
                            <a:spLocks/>
                          </wps:cNvSpPr>
                          <wps:spPr bwMode="auto">
                            <a:xfrm>
                              <a:off x="2701" y="4069"/>
                              <a:ext cx="12" cy="5"/>
                            </a:xfrm>
                            <a:custGeom>
                              <a:avLst/>
                              <a:gdLst>
                                <a:gd name="T0" fmla="*/ 6 w 23"/>
                                <a:gd name="T1" fmla="*/ 2 h 11"/>
                                <a:gd name="T2" fmla="*/ 6 w 23"/>
                                <a:gd name="T3" fmla="*/ 2 h 11"/>
                                <a:gd name="T4" fmla="*/ 5 w 23"/>
                                <a:gd name="T5" fmla="*/ 2 h 11"/>
                                <a:gd name="T6" fmla="*/ 3 w 23"/>
                                <a:gd name="T7" fmla="*/ 0 h 11"/>
                                <a:gd name="T8" fmla="*/ 0 w 23"/>
                                <a:gd name="T9" fmla="*/ 0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11">
                                  <a:moveTo>
                                    <a:pt x="23" y="11"/>
                                  </a:moveTo>
                                  <a:lnTo>
                                    <a:pt x="23" y="8"/>
                                  </a:lnTo>
                                  <a:lnTo>
                                    <a:pt x="19" y="8"/>
                                  </a:lnTo>
                                  <a:lnTo>
                                    <a:pt x="11"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690"/>
                          <wps:cNvSpPr>
                            <a:spLocks/>
                          </wps:cNvSpPr>
                          <wps:spPr bwMode="auto">
                            <a:xfrm>
                              <a:off x="2713" y="4074"/>
                              <a:ext cx="9" cy="12"/>
                            </a:xfrm>
                            <a:custGeom>
                              <a:avLst/>
                              <a:gdLst>
                                <a:gd name="T0" fmla="*/ 4 w 19"/>
                                <a:gd name="T1" fmla="*/ 6 h 23"/>
                                <a:gd name="T2" fmla="*/ 4 w 19"/>
                                <a:gd name="T3" fmla="*/ 5 h 23"/>
                                <a:gd name="T4" fmla="*/ 4 w 19"/>
                                <a:gd name="T5" fmla="*/ 4 h 23"/>
                                <a:gd name="T6" fmla="*/ 2 w 19"/>
                                <a:gd name="T7" fmla="*/ 2 h 23"/>
                                <a:gd name="T8" fmla="*/ 2 w 19"/>
                                <a:gd name="T9" fmla="*/ 2 h 23"/>
                                <a:gd name="T10" fmla="*/ 0 w 19"/>
                                <a:gd name="T11" fmla="*/ 2 h 23"/>
                                <a:gd name="T12" fmla="*/ 0 w 19"/>
                                <a:gd name="T13" fmla="*/ 0 h 2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9" h="23">
                                  <a:moveTo>
                                    <a:pt x="19" y="23"/>
                                  </a:moveTo>
                                  <a:lnTo>
                                    <a:pt x="16" y="20"/>
                                  </a:lnTo>
                                  <a:lnTo>
                                    <a:pt x="16" y="15"/>
                                  </a:lnTo>
                                  <a:lnTo>
                                    <a:pt x="8" y="8"/>
                                  </a:lnTo>
                                  <a:lnTo>
                                    <a:pt x="8" y="5"/>
                                  </a:lnTo>
                                  <a:lnTo>
                                    <a:pt x="3" y="5"/>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Freeform 691"/>
                          <wps:cNvSpPr>
                            <a:spLocks/>
                          </wps:cNvSpPr>
                          <wps:spPr bwMode="auto">
                            <a:xfrm>
                              <a:off x="2722" y="4082"/>
                              <a:ext cx="8" cy="17"/>
                            </a:xfrm>
                            <a:custGeom>
                              <a:avLst/>
                              <a:gdLst>
                                <a:gd name="T0" fmla="*/ 4 w 15"/>
                                <a:gd name="T1" fmla="*/ 8 h 36"/>
                                <a:gd name="T2" fmla="*/ 4 w 15"/>
                                <a:gd name="T3" fmla="*/ 7 h 36"/>
                                <a:gd name="T4" fmla="*/ 3 w 15"/>
                                <a:gd name="T5" fmla="*/ 6 h 36"/>
                                <a:gd name="T6" fmla="*/ 3 w 15"/>
                                <a:gd name="T7" fmla="*/ 4 h 36"/>
                                <a:gd name="T8" fmla="*/ 2 w 15"/>
                                <a:gd name="T9" fmla="*/ 4 h 36"/>
                                <a:gd name="T10" fmla="*/ 2 w 15"/>
                                <a:gd name="T11" fmla="*/ 3 h 36"/>
                                <a:gd name="T12" fmla="*/ 1 w 15"/>
                                <a:gd name="T13" fmla="*/ 2 h 36"/>
                                <a:gd name="T14" fmla="*/ 1 w 15"/>
                                <a:gd name="T15" fmla="*/ 1 h 36"/>
                                <a:gd name="T16" fmla="*/ 0 w 15"/>
                                <a:gd name="T17" fmla="*/ 1 h 36"/>
                                <a:gd name="T18" fmla="*/ 0 w 15"/>
                                <a:gd name="T19" fmla="*/ 0 h 3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5" h="36">
                                  <a:moveTo>
                                    <a:pt x="15" y="36"/>
                                  </a:moveTo>
                                  <a:lnTo>
                                    <a:pt x="15" y="31"/>
                                  </a:lnTo>
                                  <a:lnTo>
                                    <a:pt x="12" y="28"/>
                                  </a:lnTo>
                                  <a:lnTo>
                                    <a:pt x="12" y="20"/>
                                  </a:lnTo>
                                  <a:lnTo>
                                    <a:pt x="7" y="20"/>
                                  </a:lnTo>
                                  <a:lnTo>
                                    <a:pt x="7" y="13"/>
                                  </a:lnTo>
                                  <a:lnTo>
                                    <a:pt x="4" y="8"/>
                                  </a:lnTo>
                                  <a:lnTo>
                                    <a:pt x="4" y="5"/>
                                  </a:lnTo>
                                  <a:lnTo>
                                    <a:pt x="0" y="5"/>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692"/>
                          <wps:cNvSpPr>
                            <a:spLocks/>
                          </wps:cNvSpPr>
                          <wps:spPr bwMode="auto">
                            <a:xfrm>
                              <a:off x="2730" y="4099"/>
                              <a:ext cx="6" cy="16"/>
                            </a:xfrm>
                            <a:custGeom>
                              <a:avLst/>
                              <a:gdLst>
                                <a:gd name="T0" fmla="*/ 3 w 13"/>
                                <a:gd name="T1" fmla="*/ 8 h 31"/>
                                <a:gd name="T2" fmla="*/ 3 w 13"/>
                                <a:gd name="T3" fmla="*/ 7 h 31"/>
                                <a:gd name="T4" fmla="*/ 2 w 13"/>
                                <a:gd name="T5" fmla="*/ 6 h 31"/>
                                <a:gd name="T6" fmla="*/ 2 w 13"/>
                                <a:gd name="T7" fmla="*/ 4 h 31"/>
                                <a:gd name="T8" fmla="*/ 1 w 13"/>
                                <a:gd name="T9" fmla="*/ 3 h 31"/>
                                <a:gd name="T10" fmla="*/ 1 w 13"/>
                                <a:gd name="T11" fmla="*/ 2 h 31"/>
                                <a:gd name="T12" fmla="*/ 0 w 13"/>
                                <a:gd name="T13" fmla="*/ 1 h 31"/>
                                <a:gd name="T14" fmla="*/ 0 w 13"/>
                                <a:gd name="T15" fmla="*/ 0 h 3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31">
                                  <a:moveTo>
                                    <a:pt x="13" y="31"/>
                                  </a:moveTo>
                                  <a:lnTo>
                                    <a:pt x="13" y="26"/>
                                  </a:lnTo>
                                  <a:lnTo>
                                    <a:pt x="8" y="23"/>
                                  </a:lnTo>
                                  <a:lnTo>
                                    <a:pt x="8" y="15"/>
                                  </a:lnTo>
                                  <a:lnTo>
                                    <a:pt x="5" y="11"/>
                                  </a:lnTo>
                                  <a:lnTo>
                                    <a:pt x="5" y="8"/>
                                  </a:lnTo>
                                  <a:lnTo>
                                    <a:pt x="0"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Line 693"/>
                          <wps:cNvCnPr>
                            <a:cxnSpLocks noChangeShapeType="1"/>
                          </wps:cNvCnPr>
                          <wps:spPr bwMode="auto">
                            <a:xfrm flipV="1">
                              <a:off x="2736" y="4115"/>
                              <a:ext cx="1"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94" name="Freeform 694"/>
                          <wps:cNvSpPr>
                            <a:spLocks/>
                          </wps:cNvSpPr>
                          <wps:spPr bwMode="auto">
                            <a:xfrm>
                              <a:off x="2732" y="4128"/>
                              <a:ext cx="4" cy="12"/>
                            </a:xfrm>
                            <a:custGeom>
                              <a:avLst/>
                              <a:gdLst>
                                <a:gd name="T0" fmla="*/ 0 w 8"/>
                                <a:gd name="T1" fmla="*/ 6 h 23"/>
                                <a:gd name="T2" fmla="*/ 0 w 8"/>
                                <a:gd name="T3" fmla="*/ 5 h 23"/>
                                <a:gd name="T4" fmla="*/ 1 w 8"/>
                                <a:gd name="T5" fmla="*/ 5 h 23"/>
                                <a:gd name="T6" fmla="*/ 1 w 8"/>
                                <a:gd name="T7" fmla="*/ 3 h 23"/>
                                <a:gd name="T8" fmla="*/ 2 w 8"/>
                                <a:gd name="T9" fmla="*/ 2 h 23"/>
                                <a:gd name="T10" fmla="*/ 2 w 8"/>
                                <a:gd name="T11" fmla="*/ 0 h 2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8" h="23">
                                  <a:moveTo>
                                    <a:pt x="0" y="23"/>
                                  </a:moveTo>
                                  <a:lnTo>
                                    <a:pt x="0" y="20"/>
                                  </a:lnTo>
                                  <a:lnTo>
                                    <a:pt x="3" y="20"/>
                                  </a:lnTo>
                                  <a:lnTo>
                                    <a:pt x="3" y="12"/>
                                  </a:lnTo>
                                  <a:lnTo>
                                    <a:pt x="8" y="8"/>
                                  </a:lnTo>
                                  <a:lnTo>
                                    <a:pt x="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695"/>
                          <wps:cNvSpPr>
                            <a:spLocks/>
                          </wps:cNvSpPr>
                          <wps:spPr bwMode="auto">
                            <a:xfrm>
                              <a:off x="2724" y="4140"/>
                              <a:ext cx="6" cy="6"/>
                            </a:xfrm>
                            <a:custGeom>
                              <a:avLst/>
                              <a:gdLst>
                                <a:gd name="T0" fmla="*/ 0 w 11"/>
                                <a:gd name="T1" fmla="*/ 3 h 12"/>
                                <a:gd name="T2" fmla="*/ 1 w 11"/>
                                <a:gd name="T3" fmla="*/ 2 h 12"/>
                                <a:gd name="T4" fmla="*/ 2 w 11"/>
                                <a:gd name="T5" fmla="*/ 2 h 12"/>
                                <a:gd name="T6" fmla="*/ 3 w 11"/>
                                <a:gd name="T7" fmla="*/ 2 h 12"/>
                                <a:gd name="T8" fmla="*/ 3 w 11"/>
                                <a:gd name="T9" fmla="*/ 0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 h="12">
                                  <a:moveTo>
                                    <a:pt x="0" y="12"/>
                                  </a:moveTo>
                                  <a:lnTo>
                                    <a:pt x="3" y="8"/>
                                  </a:lnTo>
                                  <a:lnTo>
                                    <a:pt x="8" y="8"/>
                                  </a:lnTo>
                                  <a:lnTo>
                                    <a:pt x="11" y="5"/>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Line 696"/>
                          <wps:cNvCnPr>
                            <a:cxnSpLocks noChangeShapeType="1"/>
                          </wps:cNvCnPr>
                          <wps:spPr bwMode="auto">
                            <a:xfrm>
                              <a:off x="2716" y="4143"/>
                              <a:ext cx="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97" name="Freeform 697"/>
                          <wps:cNvSpPr>
                            <a:spLocks/>
                          </wps:cNvSpPr>
                          <wps:spPr bwMode="auto">
                            <a:xfrm>
                              <a:off x="2703" y="4142"/>
                              <a:ext cx="13" cy="5"/>
                            </a:xfrm>
                            <a:custGeom>
                              <a:avLst/>
                              <a:gdLst>
                                <a:gd name="T0" fmla="*/ 0 w 28"/>
                                <a:gd name="T1" fmla="*/ 0 h 11"/>
                                <a:gd name="T2" fmla="*/ 1 w 28"/>
                                <a:gd name="T3" fmla="*/ 0 h 11"/>
                                <a:gd name="T4" fmla="*/ 2 w 28"/>
                                <a:gd name="T5" fmla="*/ 0 h 11"/>
                                <a:gd name="T6" fmla="*/ 3 w 28"/>
                                <a:gd name="T7" fmla="*/ 0 h 11"/>
                                <a:gd name="T8" fmla="*/ 3 w 28"/>
                                <a:gd name="T9" fmla="*/ 1 h 11"/>
                                <a:gd name="T10" fmla="*/ 4 w 28"/>
                                <a:gd name="T11" fmla="*/ 1 h 11"/>
                                <a:gd name="T12" fmla="*/ 5 w 28"/>
                                <a:gd name="T13" fmla="*/ 2 h 11"/>
                                <a:gd name="T14" fmla="*/ 6 w 28"/>
                                <a:gd name="T15" fmla="*/ 2 h 1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 h="11">
                                  <a:moveTo>
                                    <a:pt x="0" y="0"/>
                                  </a:moveTo>
                                  <a:lnTo>
                                    <a:pt x="5" y="0"/>
                                  </a:lnTo>
                                  <a:lnTo>
                                    <a:pt x="8" y="3"/>
                                  </a:lnTo>
                                  <a:lnTo>
                                    <a:pt x="12" y="3"/>
                                  </a:lnTo>
                                  <a:lnTo>
                                    <a:pt x="16" y="7"/>
                                  </a:lnTo>
                                  <a:lnTo>
                                    <a:pt x="20" y="7"/>
                                  </a:lnTo>
                                  <a:lnTo>
                                    <a:pt x="23" y="11"/>
                                  </a:lnTo>
                                  <a:lnTo>
                                    <a:pt x="28"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Freeform 698"/>
                          <wps:cNvSpPr>
                            <a:spLocks/>
                          </wps:cNvSpPr>
                          <wps:spPr bwMode="auto">
                            <a:xfrm>
                              <a:off x="2695" y="4130"/>
                              <a:ext cx="10" cy="10"/>
                            </a:xfrm>
                            <a:custGeom>
                              <a:avLst/>
                              <a:gdLst>
                                <a:gd name="T0" fmla="*/ 0 w 20"/>
                                <a:gd name="T1" fmla="*/ 0 h 18"/>
                                <a:gd name="T2" fmla="*/ 0 w 20"/>
                                <a:gd name="T3" fmla="*/ 1 h 18"/>
                                <a:gd name="T4" fmla="*/ 1 w 20"/>
                                <a:gd name="T5" fmla="*/ 1 h 18"/>
                                <a:gd name="T6" fmla="*/ 1 w 20"/>
                                <a:gd name="T7" fmla="*/ 2 h 18"/>
                                <a:gd name="T8" fmla="*/ 3 w 20"/>
                                <a:gd name="T9" fmla="*/ 4 h 18"/>
                                <a:gd name="T10" fmla="*/ 4 w 20"/>
                                <a:gd name="T11" fmla="*/ 4 h 18"/>
                                <a:gd name="T12" fmla="*/ 4 w 20"/>
                                <a:gd name="T13" fmla="*/ 6 h 18"/>
                                <a:gd name="T14" fmla="*/ 5 w 20"/>
                                <a:gd name="T15" fmla="*/ 6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0" h="18">
                                  <a:moveTo>
                                    <a:pt x="0" y="0"/>
                                  </a:moveTo>
                                  <a:lnTo>
                                    <a:pt x="0" y="3"/>
                                  </a:lnTo>
                                  <a:lnTo>
                                    <a:pt x="4" y="3"/>
                                  </a:lnTo>
                                  <a:lnTo>
                                    <a:pt x="4" y="7"/>
                                  </a:lnTo>
                                  <a:lnTo>
                                    <a:pt x="12" y="15"/>
                                  </a:lnTo>
                                  <a:lnTo>
                                    <a:pt x="15" y="15"/>
                                  </a:lnTo>
                                  <a:lnTo>
                                    <a:pt x="15" y="18"/>
                                  </a:lnTo>
                                  <a:lnTo>
                                    <a:pt x="20" y="1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 name="Freeform 699"/>
                          <wps:cNvSpPr>
                            <a:spLocks/>
                          </wps:cNvSpPr>
                          <wps:spPr bwMode="auto">
                            <a:xfrm>
                              <a:off x="2686" y="4116"/>
                              <a:ext cx="7" cy="16"/>
                            </a:xfrm>
                            <a:custGeom>
                              <a:avLst/>
                              <a:gdLst>
                                <a:gd name="T0" fmla="*/ 0 w 16"/>
                                <a:gd name="T1" fmla="*/ 0 h 31"/>
                                <a:gd name="T2" fmla="*/ 0 w 16"/>
                                <a:gd name="T3" fmla="*/ 1 h 31"/>
                                <a:gd name="T4" fmla="*/ 0 w 16"/>
                                <a:gd name="T5" fmla="*/ 2 h 31"/>
                                <a:gd name="T6" fmla="*/ 0 w 16"/>
                                <a:gd name="T7" fmla="*/ 3 h 31"/>
                                <a:gd name="T8" fmla="*/ 2 w 16"/>
                                <a:gd name="T9" fmla="*/ 5 h 31"/>
                                <a:gd name="T10" fmla="*/ 2 w 16"/>
                                <a:gd name="T11" fmla="*/ 6 h 31"/>
                                <a:gd name="T12" fmla="*/ 3 w 16"/>
                                <a:gd name="T13" fmla="*/ 7 h 31"/>
                                <a:gd name="T14" fmla="*/ 3 w 16"/>
                                <a:gd name="T15" fmla="*/ 8 h 3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 h="31">
                                  <a:moveTo>
                                    <a:pt x="0" y="0"/>
                                  </a:moveTo>
                                  <a:lnTo>
                                    <a:pt x="0" y="4"/>
                                  </a:lnTo>
                                  <a:lnTo>
                                    <a:pt x="3" y="8"/>
                                  </a:lnTo>
                                  <a:lnTo>
                                    <a:pt x="3" y="12"/>
                                  </a:lnTo>
                                  <a:lnTo>
                                    <a:pt x="11" y="20"/>
                                  </a:lnTo>
                                  <a:lnTo>
                                    <a:pt x="11" y="23"/>
                                  </a:lnTo>
                                  <a:lnTo>
                                    <a:pt x="16" y="28"/>
                                  </a:lnTo>
                                  <a:lnTo>
                                    <a:pt x="16" y="3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700"/>
                          <wps:cNvSpPr>
                            <a:spLocks/>
                          </wps:cNvSpPr>
                          <wps:spPr bwMode="auto">
                            <a:xfrm>
                              <a:off x="2679" y="4099"/>
                              <a:ext cx="7" cy="17"/>
                            </a:xfrm>
                            <a:custGeom>
                              <a:avLst/>
                              <a:gdLst>
                                <a:gd name="T0" fmla="*/ 0 w 12"/>
                                <a:gd name="T1" fmla="*/ 0 h 34"/>
                                <a:gd name="T2" fmla="*/ 0 w 12"/>
                                <a:gd name="T3" fmla="*/ 1 h 34"/>
                                <a:gd name="T4" fmla="*/ 1 w 12"/>
                                <a:gd name="T5" fmla="*/ 2 h 34"/>
                                <a:gd name="T6" fmla="*/ 1 w 12"/>
                                <a:gd name="T7" fmla="*/ 4 h 34"/>
                                <a:gd name="T8" fmla="*/ 3 w 12"/>
                                <a:gd name="T9" fmla="*/ 5 h 34"/>
                                <a:gd name="T10" fmla="*/ 3 w 12"/>
                                <a:gd name="T11" fmla="*/ 7 h 34"/>
                                <a:gd name="T12" fmla="*/ 4 w 12"/>
                                <a:gd name="T13" fmla="*/ 8 h 34"/>
                                <a:gd name="T14" fmla="*/ 4 w 12"/>
                                <a:gd name="T15" fmla="*/ 9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2" h="34">
                                  <a:moveTo>
                                    <a:pt x="0" y="0"/>
                                  </a:moveTo>
                                  <a:lnTo>
                                    <a:pt x="0" y="3"/>
                                  </a:lnTo>
                                  <a:lnTo>
                                    <a:pt x="4" y="8"/>
                                  </a:lnTo>
                                  <a:lnTo>
                                    <a:pt x="4" y="15"/>
                                  </a:lnTo>
                                  <a:lnTo>
                                    <a:pt x="8" y="18"/>
                                  </a:lnTo>
                                  <a:lnTo>
                                    <a:pt x="8" y="26"/>
                                  </a:lnTo>
                                  <a:lnTo>
                                    <a:pt x="12" y="31"/>
                                  </a:lnTo>
                                  <a:lnTo>
                                    <a:pt x="12" y="3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Line 701"/>
                          <wps:cNvCnPr>
                            <a:cxnSpLocks noChangeShapeType="1"/>
                          </wps:cNvCnPr>
                          <wps:spPr bwMode="auto">
                            <a:xfrm>
                              <a:off x="2682" y="4086"/>
                              <a:ext cx="1" cy="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02" name="Freeform 702"/>
                          <wps:cNvSpPr>
                            <a:spLocks/>
                          </wps:cNvSpPr>
                          <wps:spPr bwMode="auto">
                            <a:xfrm>
                              <a:off x="2683" y="4074"/>
                              <a:ext cx="4" cy="14"/>
                            </a:xfrm>
                            <a:custGeom>
                              <a:avLst/>
                              <a:gdLst>
                                <a:gd name="T0" fmla="*/ 2 w 7"/>
                                <a:gd name="T1" fmla="*/ 0 h 28"/>
                                <a:gd name="T2" fmla="*/ 2 w 7"/>
                                <a:gd name="T3" fmla="*/ 2 h 28"/>
                                <a:gd name="T4" fmla="*/ 1 w 7"/>
                                <a:gd name="T5" fmla="*/ 2 h 28"/>
                                <a:gd name="T6" fmla="*/ 1 w 7"/>
                                <a:gd name="T7" fmla="*/ 4 h 28"/>
                                <a:gd name="T8" fmla="*/ 0 w 7"/>
                                <a:gd name="T9" fmla="*/ 4 h 28"/>
                                <a:gd name="T10" fmla="*/ 0 w 7"/>
                                <a:gd name="T11" fmla="*/ 7 h 2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28">
                                  <a:moveTo>
                                    <a:pt x="7" y="0"/>
                                  </a:moveTo>
                                  <a:lnTo>
                                    <a:pt x="7" y="5"/>
                                  </a:lnTo>
                                  <a:lnTo>
                                    <a:pt x="4" y="8"/>
                                  </a:lnTo>
                                  <a:lnTo>
                                    <a:pt x="4" y="15"/>
                                  </a:lnTo>
                                  <a:lnTo>
                                    <a:pt x="0" y="15"/>
                                  </a:lnTo>
                                  <a:lnTo>
                                    <a:pt x="0" y="2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703"/>
                          <wps:cNvSpPr>
                            <a:spLocks/>
                          </wps:cNvSpPr>
                          <wps:spPr bwMode="auto">
                            <a:xfrm>
                              <a:off x="2687" y="4069"/>
                              <a:ext cx="6" cy="5"/>
                            </a:xfrm>
                            <a:custGeom>
                              <a:avLst/>
                              <a:gdLst>
                                <a:gd name="T0" fmla="*/ 3 w 13"/>
                                <a:gd name="T1" fmla="*/ 0 h 11"/>
                                <a:gd name="T2" fmla="*/ 2 w 13"/>
                                <a:gd name="T3" fmla="*/ 0 h 11"/>
                                <a:gd name="T4" fmla="*/ 1 w 13"/>
                                <a:gd name="T5" fmla="*/ 0 h 11"/>
                                <a:gd name="T6" fmla="*/ 0 w 13"/>
                                <a:gd name="T7" fmla="*/ 2 h 11"/>
                                <a:gd name="T8" fmla="*/ 0 w 13"/>
                                <a:gd name="T9" fmla="*/ 2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 h="11">
                                  <a:moveTo>
                                    <a:pt x="13" y="0"/>
                                  </a:moveTo>
                                  <a:lnTo>
                                    <a:pt x="8" y="3"/>
                                  </a:lnTo>
                                  <a:lnTo>
                                    <a:pt x="5" y="3"/>
                                  </a:lnTo>
                                  <a:lnTo>
                                    <a:pt x="0" y="8"/>
                                  </a:lnTo>
                                  <a:lnTo>
                                    <a:pt x="0" y="1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704"/>
                          <wps:cNvSpPr>
                            <a:spLocks/>
                          </wps:cNvSpPr>
                          <wps:spPr bwMode="auto">
                            <a:xfrm>
                              <a:off x="2456" y="4265"/>
                              <a:ext cx="35" cy="38"/>
                            </a:xfrm>
                            <a:custGeom>
                              <a:avLst/>
                              <a:gdLst>
                                <a:gd name="T0" fmla="*/ 18 w 69"/>
                                <a:gd name="T1" fmla="*/ 0 h 77"/>
                                <a:gd name="T2" fmla="*/ 17 w 69"/>
                                <a:gd name="T3" fmla="*/ 0 h 77"/>
                                <a:gd name="T4" fmla="*/ 17 w 69"/>
                                <a:gd name="T5" fmla="*/ 0 h 77"/>
                                <a:gd name="T6" fmla="*/ 16 w 69"/>
                                <a:gd name="T7" fmla="*/ 0 h 77"/>
                                <a:gd name="T8" fmla="*/ 15 w 69"/>
                                <a:gd name="T9" fmla="*/ 2 h 77"/>
                                <a:gd name="T10" fmla="*/ 14 w 69"/>
                                <a:gd name="T11" fmla="*/ 2 h 77"/>
                                <a:gd name="T12" fmla="*/ 14 w 69"/>
                                <a:gd name="T13" fmla="*/ 2 h 77"/>
                                <a:gd name="T14" fmla="*/ 13 w 69"/>
                                <a:gd name="T15" fmla="*/ 2 h 77"/>
                                <a:gd name="T16" fmla="*/ 12 w 69"/>
                                <a:gd name="T17" fmla="*/ 4 h 77"/>
                                <a:gd name="T18" fmla="*/ 12 w 69"/>
                                <a:gd name="T19" fmla="*/ 4 h 77"/>
                                <a:gd name="T20" fmla="*/ 11 w 69"/>
                                <a:gd name="T21" fmla="*/ 4 h 77"/>
                                <a:gd name="T22" fmla="*/ 8 w 69"/>
                                <a:gd name="T23" fmla="*/ 7 h 77"/>
                                <a:gd name="T24" fmla="*/ 7 w 69"/>
                                <a:gd name="T25" fmla="*/ 7 h 77"/>
                                <a:gd name="T26" fmla="*/ 7 w 69"/>
                                <a:gd name="T27" fmla="*/ 8 h 77"/>
                                <a:gd name="T28" fmla="*/ 5 w 69"/>
                                <a:gd name="T29" fmla="*/ 10 h 77"/>
                                <a:gd name="T30" fmla="*/ 5 w 69"/>
                                <a:gd name="T31" fmla="*/ 11 h 77"/>
                                <a:gd name="T32" fmla="*/ 4 w 69"/>
                                <a:gd name="T33" fmla="*/ 11 h 77"/>
                                <a:gd name="T34" fmla="*/ 4 w 69"/>
                                <a:gd name="T35" fmla="*/ 12 h 77"/>
                                <a:gd name="T36" fmla="*/ 3 w 69"/>
                                <a:gd name="T37" fmla="*/ 13 h 77"/>
                                <a:gd name="T38" fmla="*/ 3 w 69"/>
                                <a:gd name="T39" fmla="*/ 14 h 77"/>
                                <a:gd name="T40" fmla="*/ 2 w 69"/>
                                <a:gd name="T41" fmla="*/ 14 h 77"/>
                                <a:gd name="T42" fmla="*/ 2 w 69"/>
                                <a:gd name="T43" fmla="*/ 16 h 77"/>
                                <a:gd name="T44" fmla="*/ 0 w 69"/>
                                <a:gd name="T45" fmla="*/ 18 h 77"/>
                                <a:gd name="T46" fmla="*/ 0 w 69"/>
                                <a:gd name="T47" fmla="*/ 19 h 7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9" h="77">
                                  <a:moveTo>
                                    <a:pt x="69" y="0"/>
                                  </a:moveTo>
                                  <a:lnTo>
                                    <a:pt x="66" y="0"/>
                                  </a:lnTo>
                                  <a:lnTo>
                                    <a:pt x="66" y="3"/>
                                  </a:lnTo>
                                  <a:lnTo>
                                    <a:pt x="61" y="3"/>
                                  </a:lnTo>
                                  <a:lnTo>
                                    <a:pt x="58" y="8"/>
                                  </a:lnTo>
                                  <a:lnTo>
                                    <a:pt x="54" y="8"/>
                                  </a:lnTo>
                                  <a:lnTo>
                                    <a:pt x="54" y="11"/>
                                  </a:lnTo>
                                  <a:lnTo>
                                    <a:pt x="51" y="11"/>
                                  </a:lnTo>
                                  <a:lnTo>
                                    <a:pt x="46" y="16"/>
                                  </a:lnTo>
                                  <a:lnTo>
                                    <a:pt x="46" y="19"/>
                                  </a:lnTo>
                                  <a:lnTo>
                                    <a:pt x="43" y="19"/>
                                  </a:lnTo>
                                  <a:lnTo>
                                    <a:pt x="31" y="31"/>
                                  </a:lnTo>
                                  <a:lnTo>
                                    <a:pt x="27" y="31"/>
                                  </a:lnTo>
                                  <a:lnTo>
                                    <a:pt x="27" y="34"/>
                                  </a:lnTo>
                                  <a:lnTo>
                                    <a:pt x="20" y="42"/>
                                  </a:lnTo>
                                  <a:lnTo>
                                    <a:pt x="20" y="47"/>
                                  </a:lnTo>
                                  <a:lnTo>
                                    <a:pt x="15" y="47"/>
                                  </a:lnTo>
                                  <a:lnTo>
                                    <a:pt x="15" y="50"/>
                                  </a:lnTo>
                                  <a:lnTo>
                                    <a:pt x="12" y="54"/>
                                  </a:lnTo>
                                  <a:lnTo>
                                    <a:pt x="12" y="57"/>
                                  </a:lnTo>
                                  <a:lnTo>
                                    <a:pt x="7" y="57"/>
                                  </a:lnTo>
                                  <a:lnTo>
                                    <a:pt x="7" y="65"/>
                                  </a:lnTo>
                                  <a:lnTo>
                                    <a:pt x="0" y="73"/>
                                  </a:lnTo>
                                  <a:lnTo>
                                    <a:pt x="0" y="7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705"/>
                          <wps:cNvSpPr>
                            <a:spLocks/>
                          </wps:cNvSpPr>
                          <wps:spPr bwMode="auto">
                            <a:xfrm>
                              <a:off x="2491" y="4244"/>
                              <a:ext cx="73" cy="22"/>
                            </a:xfrm>
                            <a:custGeom>
                              <a:avLst/>
                              <a:gdLst>
                                <a:gd name="T0" fmla="*/ 36 w 147"/>
                                <a:gd name="T1" fmla="*/ 0 h 44"/>
                                <a:gd name="T2" fmla="*/ 31 w 147"/>
                                <a:gd name="T3" fmla="*/ 0 h 44"/>
                                <a:gd name="T4" fmla="*/ 30 w 147"/>
                                <a:gd name="T5" fmla="*/ 1 h 44"/>
                                <a:gd name="T6" fmla="*/ 25 w 147"/>
                                <a:gd name="T7" fmla="*/ 1 h 44"/>
                                <a:gd name="T8" fmla="*/ 24 w 147"/>
                                <a:gd name="T9" fmla="*/ 2 h 44"/>
                                <a:gd name="T10" fmla="*/ 21 w 147"/>
                                <a:gd name="T11" fmla="*/ 2 h 44"/>
                                <a:gd name="T12" fmla="*/ 19 w 147"/>
                                <a:gd name="T13" fmla="*/ 3 h 44"/>
                                <a:gd name="T14" fmla="*/ 17 w 147"/>
                                <a:gd name="T15" fmla="*/ 3 h 44"/>
                                <a:gd name="T16" fmla="*/ 16 w 147"/>
                                <a:gd name="T17" fmla="*/ 4 h 44"/>
                                <a:gd name="T18" fmla="*/ 15 w 147"/>
                                <a:gd name="T19" fmla="*/ 4 h 44"/>
                                <a:gd name="T20" fmla="*/ 14 w 147"/>
                                <a:gd name="T21" fmla="*/ 5 h 44"/>
                                <a:gd name="T22" fmla="*/ 12 w 147"/>
                                <a:gd name="T23" fmla="*/ 5 h 44"/>
                                <a:gd name="T24" fmla="*/ 11 w 147"/>
                                <a:gd name="T25" fmla="*/ 6 h 44"/>
                                <a:gd name="T26" fmla="*/ 10 w 147"/>
                                <a:gd name="T27" fmla="*/ 6 h 44"/>
                                <a:gd name="T28" fmla="*/ 9 w 147"/>
                                <a:gd name="T29" fmla="*/ 7 h 44"/>
                                <a:gd name="T30" fmla="*/ 7 w 147"/>
                                <a:gd name="T31" fmla="*/ 7 h 44"/>
                                <a:gd name="T32" fmla="*/ 5 w 147"/>
                                <a:gd name="T33" fmla="*/ 9 h 44"/>
                                <a:gd name="T34" fmla="*/ 5 w 147"/>
                                <a:gd name="T35" fmla="*/ 9 h 44"/>
                                <a:gd name="T36" fmla="*/ 3 w 147"/>
                                <a:gd name="T37" fmla="*/ 11 h 44"/>
                                <a:gd name="T38" fmla="*/ 1 w 147"/>
                                <a:gd name="T39" fmla="*/ 11 h 44"/>
                                <a:gd name="T40" fmla="*/ 0 w 147"/>
                                <a:gd name="T41" fmla="*/ 11 h 4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147" h="44">
                                  <a:moveTo>
                                    <a:pt x="147" y="0"/>
                                  </a:moveTo>
                                  <a:lnTo>
                                    <a:pt x="124" y="0"/>
                                  </a:lnTo>
                                  <a:lnTo>
                                    <a:pt x="121" y="4"/>
                                  </a:lnTo>
                                  <a:lnTo>
                                    <a:pt x="100" y="4"/>
                                  </a:lnTo>
                                  <a:lnTo>
                                    <a:pt x="97" y="7"/>
                                  </a:lnTo>
                                  <a:lnTo>
                                    <a:pt x="85" y="7"/>
                                  </a:lnTo>
                                  <a:lnTo>
                                    <a:pt x="77" y="12"/>
                                  </a:lnTo>
                                  <a:lnTo>
                                    <a:pt x="70" y="12"/>
                                  </a:lnTo>
                                  <a:lnTo>
                                    <a:pt x="67" y="15"/>
                                  </a:lnTo>
                                  <a:lnTo>
                                    <a:pt x="62" y="15"/>
                                  </a:lnTo>
                                  <a:lnTo>
                                    <a:pt x="59" y="20"/>
                                  </a:lnTo>
                                  <a:lnTo>
                                    <a:pt x="51" y="20"/>
                                  </a:lnTo>
                                  <a:lnTo>
                                    <a:pt x="46" y="23"/>
                                  </a:lnTo>
                                  <a:lnTo>
                                    <a:pt x="43" y="23"/>
                                  </a:lnTo>
                                  <a:lnTo>
                                    <a:pt x="39" y="27"/>
                                  </a:lnTo>
                                  <a:lnTo>
                                    <a:pt x="31" y="27"/>
                                  </a:lnTo>
                                  <a:lnTo>
                                    <a:pt x="23" y="35"/>
                                  </a:lnTo>
                                  <a:lnTo>
                                    <a:pt x="20" y="35"/>
                                  </a:lnTo>
                                  <a:lnTo>
                                    <a:pt x="12" y="41"/>
                                  </a:lnTo>
                                  <a:lnTo>
                                    <a:pt x="5" y="41"/>
                                  </a:lnTo>
                                  <a:lnTo>
                                    <a:pt x="0" y="4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Freeform 706"/>
                          <wps:cNvSpPr>
                            <a:spLocks/>
                          </wps:cNvSpPr>
                          <wps:spPr bwMode="auto">
                            <a:xfrm>
                              <a:off x="2564" y="4240"/>
                              <a:ext cx="83" cy="4"/>
                            </a:xfrm>
                            <a:custGeom>
                              <a:avLst/>
                              <a:gdLst>
                                <a:gd name="T0" fmla="*/ 42 w 165"/>
                                <a:gd name="T1" fmla="*/ 2 h 8"/>
                                <a:gd name="T2" fmla="*/ 36 w 165"/>
                                <a:gd name="T3" fmla="*/ 2 h 8"/>
                                <a:gd name="T4" fmla="*/ 35 w 165"/>
                                <a:gd name="T5" fmla="*/ 1 h 8"/>
                                <a:gd name="T6" fmla="*/ 22 w 165"/>
                                <a:gd name="T7" fmla="*/ 1 h 8"/>
                                <a:gd name="T8" fmla="*/ 21 w 165"/>
                                <a:gd name="T9" fmla="*/ 0 h 8"/>
                                <a:gd name="T10" fmla="*/ 9 w 165"/>
                                <a:gd name="T11" fmla="*/ 0 h 8"/>
                                <a:gd name="T12" fmla="*/ 8 w 165"/>
                                <a:gd name="T13" fmla="*/ 1 h 8"/>
                                <a:gd name="T14" fmla="*/ 0 w 165"/>
                                <a:gd name="T15" fmla="*/ 1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5" h="8">
                                  <a:moveTo>
                                    <a:pt x="165" y="8"/>
                                  </a:moveTo>
                                  <a:lnTo>
                                    <a:pt x="142" y="8"/>
                                  </a:lnTo>
                                  <a:lnTo>
                                    <a:pt x="137" y="4"/>
                                  </a:lnTo>
                                  <a:lnTo>
                                    <a:pt x="88" y="4"/>
                                  </a:lnTo>
                                  <a:lnTo>
                                    <a:pt x="83" y="0"/>
                                  </a:lnTo>
                                  <a:lnTo>
                                    <a:pt x="35" y="0"/>
                                  </a:lnTo>
                                  <a:lnTo>
                                    <a:pt x="31" y="4"/>
                                  </a:lnTo>
                                  <a:lnTo>
                                    <a:pt x="0" y="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Freeform 707"/>
                          <wps:cNvSpPr>
                            <a:spLocks/>
                          </wps:cNvSpPr>
                          <wps:spPr bwMode="auto">
                            <a:xfrm>
                              <a:off x="2647" y="4246"/>
                              <a:ext cx="100" cy="28"/>
                            </a:xfrm>
                            <a:custGeom>
                              <a:avLst/>
                              <a:gdLst>
                                <a:gd name="T0" fmla="*/ 50 w 201"/>
                                <a:gd name="T1" fmla="*/ 14 h 56"/>
                                <a:gd name="T2" fmla="*/ 47 w 201"/>
                                <a:gd name="T3" fmla="*/ 12 h 56"/>
                                <a:gd name="T4" fmla="*/ 43 w 201"/>
                                <a:gd name="T5" fmla="*/ 12 h 56"/>
                                <a:gd name="T6" fmla="*/ 41 w 201"/>
                                <a:gd name="T7" fmla="*/ 10 h 56"/>
                                <a:gd name="T8" fmla="*/ 38 w 201"/>
                                <a:gd name="T9" fmla="*/ 10 h 56"/>
                                <a:gd name="T10" fmla="*/ 36 w 201"/>
                                <a:gd name="T11" fmla="*/ 9 h 56"/>
                                <a:gd name="T12" fmla="*/ 34 w 201"/>
                                <a:gd name="T13" fmla="*/ 8 h 56"/>
                                <a:gd name="T14" fmla="*/ 33 w 201"/>
                                <a:gd name="T15" fmla="*/ 7 h 56"/>
                                <a:gd name="T16" fmla="*/ 31 w 201"/>
                                <a:gd name="T17" fmla="*/ 6 h 56"/>
                                <a:gd name="T18" fmla="*/ 30 w 201"/>
                                <a:gd name="T19" fmla="*/ 6 h 56"/>
                                <a:gd name="T20" fmla="*/ 29 w 201"/>
                                <a:gd name="T21" fmla="*/ 5 h 56"/>
                                <a:gd name="T22" fmla="*/ 27 w 201"/>
                                <a:gd name="T23" fmla="*/ 5 h 56"/>
                                <a:gd name="T24" fmla="*/ 27 w 201"/>
                                <a:gd name="T25" fmla="*/ 4 h 56"/>
                                <a:gd name="T26" fmla="*/ 25 w 201"/>
                                <a:gd name="T27" fmla="*/ 4 h 56"/>
                                <a:gd name="T28" fmla="*/ 24 w 201"/>
                                <a:gd name="T29" fmla="*/ 3 h 56"/>
                                <a:gd name="T30" fmla="*/ 16 w 201"/>
                                <a:gd name="T31" fmla="*/ 3 h 56"/>
                                <a:gd name="T32" fmla="*/ 14 w 201"/>
                                <a:gd name="T33" fmla="*/ 2 h 56"/>
                                <a:gd name="T34" fmla="*/ 9 w 201"/>
                                <a:gd name="T35" fmla="*/ 2 h 56"/>
                                <a:gd name="T36" fmla="*/ 6 w 201"/>
                                <a:gd name="T37" fmla="*/ 1 h 56"/>
                                <a:gd name="T38" fmla="*/ 3 w 201"/>
                                <a:gd name="T39" fmla="*/ 1 h 56"/>
                                <a:gd name="T40" fmla="*/ 0 w 201"/>
                                <a:gd name="T41" fmla="*/ 0 h 5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201" h="56">
                                  <a:moveTo>
                                    <a:pt x="201" y="56"/>
                                  </a:moveTo>
                                  <a:lnTo>
                                    <a:pt x="188" y="48"/>
                                  </a:lnTo>
                                  <a:lnTo>
                                    <a:pt x="173" y="45"/>
                                  </a:lnTo>
                                  <a:lnTo>
                                    <a:pt x="165" y="40"/>
                                  </a:lnTo>
                                  <a:lnTo>
                                    <a:pt x="154" y="37"/>
                                  </a:lnTo>
                                  <a:lnTo>
                                    <a:pt x="147" y="33"/>
                                  </a:lnTo>
                                  <a:lnTo>
                                    <a:pt x="139" y="31"/>
                                  </a:lnTo>
                                  <a:lnTo>
                                    <a:pt x="134" y="26"/>
                                  </a:lnTo>
                                  <a:lnTo>
                                    <a:pt x="127" y="23"/>
                                  </a:lnTo>
                                  <a:lnTo>
                                    <a:pt x="123" y="23"/>
                                  </a:lnTo>
                                  <a:lnTo>
                                    <a:pt x="119" y="19"/>
                                  </a:lnTo>
                                  <a:lnTo>
                                    <a:pt x="111" y="19"/>
                                  </a:lnTo>
                                  <a:lnTo>
                                    <a:pt x="111" y="16"/>
                                  </a:lnTo>
                                  <a:lnTo>
                                    <a:pt x="100" y="16"/>
                                  </a:lnTo>
                                  <a:lnTo>
                                    <a:pt x="96" y="11"/>
                                  </a:lnTo>
                                  <a:lnTo>
                                    <a:pt x="65" y="11"/>
                                  </a:lnTo>
                                  <a:lnTo>
                                    <a:pt x="57" y="8"/>
                                  </a:lnTo>
                                  <a:lnTo>
                                    <a:pt x="39" y="8"/>
                                  </a:lnTo>
                                  <a:lnTo>
                                    <a:pt x="26" y="3"/>
                                  </a:lnTo>
                                  <a:lnTo>
                                    <a:pt x="15"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 name="Freeform 708"/>
                          <wps:cNvSpPr>
                            <a:spLocks/>
                          </wps:cNvSpPr>
                          <wps:spPr bwMode="auto">
                            <a:xfrm>
                              <a:off x="2747" y="4274"/>
                              <a:ext cx="91" cy="50"/>
                            </a:xfrm>
                            <a:custGeom>
                              <a:avLst/>
                              <a:gdLst>
                                <a:gd name="T0" fmla="*/ 46 w 180"/>
                                <a:gd name="T1" fmla="*/ 25 h 100"/>
                                <a:gd name="T2" fmla="*/ 45 w 180"/>
                                <a:gd name="T3" fmla="*/ 25 h 100"/>
                                <a:gd name="T4" fmla="*/ 43 w 180"/>
                                <a:gd name="T5" fmla="*/ 23 h 100"/>
                                <a:gd name="T6" fmla="*/ 42 w 180"/>
                                <a:gd name="T7" fmla="*/ 23 h 100"/>
                                <a:gd name="T8" fmla="*/ 40 w 180"/>
                                <a:gd name="T9" fmla="*/ 22 h 100"/>
                                <a:gd name="T10" fmla="*/ 38 w 180"/>
                                <a:gd name="T11" fmla="*/ 20 h 100"/>
                                <a:gd name="T12" fmla="*/ 36 w 180"/>
                                <a:gd name="T13" fmla="*/ 19 h 100"/>
                                <a:gd name="T14" fmla="*/ 35 w 180"/>
                                <a:gd name="T15" fmla="*/ 18 h 100"/>
                                <a:gd name="T16" fmla="*/ 33 w 180"/>
                                <a:gd name="T17" fmla="*/ 17 h 100"/>
                                <a:gd name="T18" fmla="*/ 32 w 180"/>
                                <a:gd name="T19" fmla="*/ 17 h 100"/>
                                <a:gd name="T20" fmla="*/ 30 w 180"/>
                                <a:gd name="T21" fmla="*/ 16 h 100"/>
                                <a:gd name="T22" fmla="*/ 28 w 180"/>
                                <a:gd name="T23" fmla="*/ 14 h 100"/>
                                <a:gd name="T24" fmla="*/ 26 w 180"/>
                                <a:gd name="T25" fmla="*/ 13 h 100"/>
                                <a:gd name="T26" fmla="*/ 26 w 180"/>
                                <a:gd name="T27" fmla="*/ 12 h 100"/>
                                <a:gd name="T28" fmla="*/ 24 w 180"/>
                                <a:gd name="T29" fmla="*/ 11 h 100"/>
                                <a:gd name="T30" fmla="*/ 22 w 180"/>
                                <a:gd name="T31" fmla="*/ 11 h 100"/>
                                <a:gd name="T32" fmla="*/ 20 w 180"/>
                                <a:gd name="T33" fmla="*/ 10 h 100"/>
                                <a:gd name="T34" fmla="*/ 20 w 180"/>
                                <a:gd name="T35" fmla="*/ 9 h 100"/>
                                <a:gd name="T36" fmla="*/ 18 w 180"/>
                                <a:gd name="T37" fmla="*/ 8 h 100"/>
                                <a:gd name="T38" fmla="*/ 17 w 180"/>
                                <a:gd name="T39" fmla="*/ 8 h 100"/>
                                <a:gd name="T40" fmla="*/ 15 w 180"/>
                                <a:gd name="T41" fmla="*/ 7 h 100"/>
                                <a:gd name="T42" fmla="*/ 14 w 180"/>
                                <a:gd name="T43" fmla="*/ 6 h 100"/>
                                <a:gd name="T44" fmla="*/ 12 w 180"/>
                                <a:gd name="T45" fmla="*/ 5 h 100"/>
                                <a:gd name="T46" fmla="*/ 11 w 180"/>
                                <a:gd name="T47" fmla="*/ 5 h 100"/>
                                <a:gd name="T48" fmla="*/ 9 w 180"/>
                                <a:gd name="T49" fmla="*/ 4 h 100"/>
                                <a:gd name="T50" fmla="*/ 8 w 180"/>
                                <a:gd name="T51" fmla="*/ 3 h 100"/>
                                <a:gd name="T52" fmla="*/ 6 w 180"/>
                                <a:gd name="T53" fmla="*/ 3 h 100"/>
                                <a:gd name="T54" fmla="*/ 5 w 180"/>
                                <a:gd name="T55" fmla="*/ 2 h 100"/>
                                <a:gd name="T56" fmla="*/ 3 w 180"/>
                                <a:gd name="T57" fmla="*/ 1 h 100"/>
                                <a:gd name="T58" fmla="*/ 2 w 180"/>
                                <a:gd name="T59" fmla="*/ 1 h 100"/>
                                <a:gd name="T60" fmla="*/ 0 w 180"/>
                                <a:gd name="T61" fmla="*/ 0 h 10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80" h="100">
                                  <a:moveTo>
                                    <a:pt x="180" y="100"/>
                                  </a:moveTo>
                                  <a:lnTo>
                                    <a:pt x="177" y="97"/>
                                  </a:lnTo>
                                  <a:lnTo>
                                    <a:pt x="170" y="92"/>
                                  </a:lnTo>
                                  <a:lnTo>
                                    <a:pt x="165" y="89"/>
                                  </a:lnTo>
                                  <a:lnTo>
                                    <a:pt x="157" y="85"/>
                                  </a:lnTo>
                                  <a:lnTo>
                                    <a:pt x="149" y="77"/>
                                  </a:lnTo>
                                  <a:lnTo>
                                    <a:pt x="142" y="74"/>
                                  </a:lnTo>
                                  <a:lnTo>
                                    <a:pt x="139" y="69"/>
                                  </a:lnTo>
                                  <a:lnTo>
                                    <a:pt x="131" y="66"/>
                                  </a:lnTo>
                                  <a:lnTo>
                                    <a:pt x="126" y="66"/>
                                  </a:lnTo>
                                  <a:lnTo>
                                    <a:pt x="119" y="62"/>
                                  </a:lnTo>
                                  <a:lnTo>
                                    <a:pt x="111" y="54"/>
                                  </a:lnTo>
                                  <a:lnTo>
                                    <a:pt x="103" y="51"/>
                                  </a:lnTo>
                                  <a:lnTo>
                                    <a:pt x="100" y="46"/>
                                  </a:lnTo>
                                  <a:lnTo>
                                    <a:pt x="92" y="43"/>
                                  </a:lnTo>
                                  <a:lnTo>
                                    <a:pt x="88" y="43"/>
                                  </a:lnTo>
                                  <a:lnTo>
                                    <a:pt x="80" y="38"/>
                                  </a:lnTo>
                                  <a:lnTo>
                                    <a:pt x="77" y="35"/>
                                  </a:lnTo>
                                  <a:lnTo>
                                    <a:pt x="69" y="31"/>
                                  </a:lnTo>
                                  <a:lnTo>
                                    <a:pt x="65" y="31"/>
                                  </a:lnTo>
                                  <a:lnTo>
                                    <a:pt x="57" y="28"/>
                                  </a:lnTo>
                                  <a:lnTo>
                                    <a:pt x="54" y="23"/>
                                  </a:lnTo>
                                  <a:lnTo>
                                    <a:pt x="46" y="20"/>
                                  </a:lnTo>
                                  <a:lnTo>
                                    <a:pt x="41" y="20"/>
                                  </a:lnTo>
                                  <a:lnTo>
                                    <a:pt x="34" y="15"/>
                                  </a:lnTo>
                                  <a:lnTo>
                                    <a:pt x="31" y="12"/>
                                  </a:lnTo>
                                  <a:lnTo>
                                    <a:pt x="23" y="12"/>
                                  </a:lnTo>
                                  <a:lnTo>
                                    <a:pt x="18" y="7"/>
                                  </a:lnTo>
                                  <a:lnTo>
                                    <a:pt x="10" y="4"/>
                                  </a:lnTo>
                                  <a:lnTo>
                                    <a:pt x="7" y="4"/>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709"/>
                          <wps:cNvSpPr>
                            <a:spLocks/>
                          </wps:cNvSpPr>
                          <wps:spPr bwMode="auto">
                            <a:xfrm>
                              <a:off x="2840" y="4324"/>
                              <a:ext cx="59" cy="56"/>
                            </a:xfrm>
                            <a:custGeom>
                              <a:avLst/>
                              <a:gdLst>
                                <a:gd name="T0" fmla="*/ 29 w 119"/>
                                <a:gd name="T1" fmla="*/ 28 h 113"/>
                                <a:gd name="T2" fmla="*/ 29 w 119"/>
                                <a:gd name="T3" fmla="*/ 26 h 113"/>
                                <a:gd name="T4" fmla="*/ 27 w 119"/>
                                <a:gd name="T5" fmla="*/ 25 h 113"/>
                                <a:gd name="T6" fmla="*/ 25 w 119"/>
                                <a:gd name="T7" fmla="*/ 23 h 113"/>
                                <a:gd name="T8" fmla="*/ 24 w 119"/>
                                <a:gd name="T9" fmla="*/ 21 h 113"/>
                                <a:gd name="T10" fmla="*/ 23 w 119"/>
                                <a:gd name="T11" fmla="*/ 19 h 113"/>
                                <a:gd name="T12" fmla="*/ 22 w 119"/>
                                <a:gd name="T13" fmla="*/ 18 h 113"/>
                                <a:gd name="T14" fmla="*/ 22 w 119"/>
                                <a:gd name="T15" fmla="*/ 17 h 113"/>
                                <a:gd name="T16" fmla="*/ 21 w 119"/>
                                <a:gd name="T17" fmla="*/ 17 h 113"/>
                                <a:gd name="T18" fmla="*/ 20 w 119"/>
                                <a:gd name="T19" fmla="*/ 16 h 113"/>
                                <a:gd name="T20" fmla="*/ 20 w 119"/>
                                <a:gd name="T21" fmla="*/ 15 h 113"/>
                                <a:gd name="T22" fmla="*/ 17 w 119"/>
                                <a:gd name="T23" fmla="*/ 12 h 113"/>
                                <a:gd name="T24" fmla="*/ 16 w 119"/>
                                <a:gd name="T25" fmla="*/ 12 h 113"/>
                                <a:gd name="T26" fmla="*/ 16 w 119"/>
                                <a:gd name="T27" fmla="*/ 11 h 113"/>
                                <a:gd name="T28" fmla="*/ 15 w 119"/>
                                <a:gd name="T29" fmla="*/ 10 h 113"/>
                                <a:gd name="T30" fmla="*/ 14 w 119"/>
                                <a:gd name="T31" fmla="*/ 10 h 113"/>
                                <a:gd name="T32" fmla="*/ 14 w 119"/>
                                <a:gd name="T33" fmla="*/ 9 h 113"/>
                                <a:gd name="T34" fmla="*/ 13 w 119"/>
                                <a:gd name="T35" fmla="*/ 9 h 113"/>
                                <a:gd name="T36" fmla="*/ 11 w 119"/>
                                <a:gd name="T37" fmla="*/ 7 h 113"/>
                                <a:gd name="T38" fmla="*/ 10 w 119"/>
                                <a:gd name="T39" fmla="*/ 7 h 113"/>
                                <a:gd name="T40" fmla="*/ 7 w 119"/>
                                <a:gd name="T41" fmla="*/ 5 h 113"/>
                                <a:gd name="T42" fmla="*/ 5 w 119"/>
                                <a:gd name="T43" fmla="*/ 4 h 113"/>
                                <a:gd name="T44" fmla="*/ 4 w 119"/>
                                <a:gd name="T45" fmla="*/ 3 h 113"/>
                                <a:gd name="T46" fmla="*/ 2 w 119"/>
                                <a:gd name="T47" fmla="*/ 2 h 113"/>
                                <a:gd name="T48" fmla="*/ 2 w 119"/>
                                <a:gd name="T49" fmla="*/ 1 h 113"/>
                                <a:gd name="T50" fmla="*/ 0 w 119"/>
                                <a:gd name="T51" fmla="*/ 0 h 11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19" h="113">
                                  <a:moveTo>
                                    <a:pt x="119" y="113"/>
                                  </a:moveTo>
                                  <a:lnTo>
                                    <a:pt x="116" y="105"/>
                                  </a:lnTo>
                                  <a:lnTo>
                                    <a:pt x="108" y="100"/>
                                  </a:lnTo>
                                  <a:lnTo>
                                    <a:pt x="103" y="93"/>
                                  </a:lnTo>
                                  <a:lnTo>
                                    <a:pt x="96" y="85"/>
                                  </a:lnTo>
                                  <a:lnTo>
                                    <a:pt x="93" y="77"/>
                                  </a:lnTo>
                                  <a:lnTo>
                                    <a:pt x="88" y="74"/>
                                  </a:lnTo>
                                  <a:lnTo>
                                    <a:pt x="88" y="70"/>
                                  </a:lnTo>
                                  <a:lnTo>
                                    <a:pt x="85" y="70"/>
                                  </a:lnTo>
                                  <a:lnTo>
                                    <a:pt x="80" y="66"/>
                                  </a:lnTo>
                                  <a:lnTo>
                                    <a:pt x="80" y="62"/>
                                  </a:lnTo>
                                  <a:lnTo>
                                    <a:pt x="69" y="51"/>
                                  </a:lnTo>
                                  <a:lnTo>
                                    <a:pt x="65" y="51"/>
                                  </a:lnTo>
                                  <a:lnTo>
                                    <a:pt x="65" y="46"/>
                                  </a:lnTo>
                                  <a:lnTo>
                                    <a:pt x="62" y="43"/>
                                  </a:lnTo>
                                  <a:lnTo>
                                    <a:pt x="57" y="43"/>
                                  </a:lnTo>
                                  <a:lnTo>
                                    <a:pt x="57" y="39"/>
                                  </a:lnTo>
                                  <a:lnTo>
                                    <a:pt x="54" y="39"/>
                                  </a:lnTo>
                                  <a:lnTo>
                                    <a:pt x="46" y="31"/>
                                  </a:lnTo>
                                  <a:lnTo>
                                    <a:pt x="42" y="31"/>
                                  </a:lnTo>
                                  <a:lnTo>
                                    <a:pt x="31" y="20"/>
                                  </a:lnTo>
                                  <a:lnTo>
                                    <a:pt x="23" y="16"/>
                                  </a:lnTo>
                                  <a:lnTo>
                                    <a:pt x="18" y="12"/>
                                  </a:lnTo>
                                  <a:lnTo>
                                    <a:pt x="11" y="8"/>
                                  </a:lnTo>
                                  <a:lnTo>
                                    <a:pt x="8" y="5"/>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Freeform 710"/>
                          <wps:cNvSpPr>
                            <a:spLocks/>
                          </wps:cNvSpPr>
                          <wps:spPr bwMode="auto">
                            <a:xfrm>
                              <a:off x="2899" y="4380"/>
                              <a:ext cx="37" cy="70"/>
                            </a:xfrm>
                            <a:custGeom>
                              <a:avLst/>
                              <a:gdLst>
                                <a:gd name="T0" fmla="*/ 19 w 74"/>
                                <a:gd name="T1" fmla="*/ 35 h 139"/>
                                <a:gd name="T2" fmla="*/ 19 w 74"/>
                                <a:gd name="T3" fmla="*/ 34 h 139"/>
                                <a:gd name="T4" fmla="*/ 18 w 74"/>
                                <a:gd name="T5" fmla="*/ 33 h 139"/>
                                <a:gd name="T6" fmla="*/ 18 w 74"/>
                                <a:gd name="T7" fmla="*/ 31 h 139"/>
                                <a:gd name="T8" fmla="*/ 17 w 74"/>
                                <a:gd name="T9" fmla="*/ 30 h 139"/>
                                <a:gd name="T10" fmla="*/ 17 w 74"/>
                                <a:gd name="T11" fmla="*/ 29 h 139"/>
                                <a:gd name="T12" fmla="*/ 16 w 74"/>
                                <a:gd name="T13" fmla="*/ 28 h 139"/>
                                <a:gd name="T14" fmla="*/ 16 w 74"/>
                                <a:gd name="T15" fmla="*/ 27 h 139"/>
                                <a:gd name="T16" fmla="*/ 15 w 74"/>
                                <a:gd name="T17" fmla="*/ 25 h 139"/>
                                <a:gd name="T18" fmla="*/ 15 w 74"/>
                                <a:gd name="T19" fmla="*/ 24 h 139"/>
                                <a:gd name="T20" fmla="*/ 14 w 74"/>
                                <a:gd name="T21" fmla="*/ 23 h 139"/>
                                <a:gd name="T22" fmla="*/ 14 w 74"/>
                                <a:gd name="T23" fmla="*/ 22 h 139"/>
                                <a:gd name="T24" fmla="*/ 13 w 74"/>
                                <a:gd name="T25" fmla="*/ 22 h 139"/>
                                <a:gd name="T26" fmla="*/ 13 w 74"/>
                                <a:gd name="T27" fmla="*/ 20 h 139"/>
                                <a:gd name="T28" fmla="*/ 12 w 74"/>
                                <a:gd name="T29" fmla="*/ 18 h 139"/>
                                <a:gd name="T30" fmla="*/ 12 w 74"/>
                                <a:gd name="T31" fmla="*/ 18 h 139"/>
                                <a:gd name="T32" fmla="*/ 10 w 74"/>
                                <a:gd name="T33" fmla="*/ 16 h 139"/>
                                <a:gd name="T34" fmla="*/ 10 w 74"/>
                                <a:gd name="T35" fmla="*/ 15 h 139"/>
                                <a:gd name="T36" fmla="*/ 9 w 74"/>
                                <a:gd name="T37" fmla="*/ 13 h 139"/>
                                <a:gd name="T38" fmla="*/ 8 w 74"/>
                                <a:gd name="T39" fmla="*/ 12 h 139"/>
                                <a:gd name="T40" fmla="*/ 8 w 74"/>
                                <a:gd name="T41" fmla="*/ 11 h 139"/>
                                <a:gd name="T42" fmla="*/ 6 w 74"/>
                                <a:gd name="T43" fmla="*/ 9 h 139"/>
                                <a:gd name="T44" fmla="*/ 6 w 74"/>
                                <a:gd name="T45" fmla="*/ 8 h 139"/>
                                <a:gd name="T46" fmla="*/ 4 w 74"/>
                                <a:gd name="T47" fmla="*/ 6 h 139"/>
                                <a:gd name="T48" fmla="*/ 4 w 74"/>
                                <a:gd name="T49" fmla="*/ 5 h 139"/>
                                <a:gd name="T50" fmla="*/ 1 w 74"/>
                                <a:gd name="T51" fmla="*/ 2 h 139"/>
                                <a:gd name="T52" fmla="*/ 1 w 74"/>
                                <a:gd name="T53" fmla="*/ 1 h 139"/>
                                <a:gd name="T54" fmla="*/ 0 w 74"/>
                                <a:gd name="T55" fmla="*/ 0 h 13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74" h="139">
                                  <a:moveTo>
                                    <a:pt x="74" y="139"/>
                                  </a:moveTo>
                                  <a:lnTo>
                                    <a:pt x="74" y="134"/>
                                  </a:lnTo>
                                  <a:lnTo>
                                    <a:pt x="69" y="131"/>
                                  </a:lnTo>
                                  <a:lnTo>
                                    <a:pt x="69" y="123"/>
                                  </a:lnTo>
                                  <a:lnTo>
                                    <a:pt x="66" y="119"/>
                                  </a:lnTo>
                                  <a:lnTo>
                                    <a:pt x="66" y="116"/>
                                  </a:lnTo>
                                  <a:lnTo>
                                    <a:pt x="62" y="111"/>
                                  </a:lnTo>
                                  <a:lnTo>
                                    <a:pt x="62" y="108"/>
                                  </a:lnTo>
                                  <a:lnTo>
                                    <a:pt x="58" y="100"/>
                                  </a:lnTo>
                                  <a:lnTo>
                                    <a:pt x="58" y="96"/>
                                  </a:lnTo>
                                  <a:lnTo>
                                    <a:pt x="54" y="92"/>
                                  </a:lnTo>
                                  <a:lnTo>
                                    <a:pt x="54" y="88"/>
                                  </a:lnTo>
                                  <a:lnTo>
                                    <a:pt x="51" y="85"/>
                                  </a:lnTo>
                                  <a:lnTo>
                                    <a:pt x="51" y="77"/>
                                  </a:lnTo>
                                  <a:lnTo>
                                    <a:pt x="46" y="72"/>
                                  </a:lnTo>
                                  <a:lnTo>
                                    <a:pt x="46" y="69"/>
                                  </a:lnTo>
                                  <a:lnTo>
                                    <a:pt x="38" y="62"/>
                                  </a:lnTo>
                                  <a:lnTo>
                                    <a:pt x="38" y="57"/>
                                  </a:lnTo>
                                  <a:lnTo>
                                    <a:pt x="35" y="49"/>
                                  </a:lnTo>
                                  <a:lnTo>
                                    <a:pt x="31" y="46"/>
                                  </a:lnTo>
                                  <a:lnTo>
                                    <a:pt x="31" y="41"/>
                                  </a:lnTo>
                                  <a:lnTo>
                                    <a:pt x="23" y="34"/>
                                  </a:lnTo>
                                  <a:lnTo>
                                    <a:pt x="23" y="31"/>
                                  </a:lnTo>
                                  <a:lnTo>
                                    <a:pt x="15" y="23"/>
                                  </a:lnTo>
                                  <a:lnTo>
                                    <a:pt x="15" y="18"/>
                                  </a:lnTo>
                                  <a:lnTo>
                                    <a:pt x="4" y="8"/>
                                  </a:lnTo>
                                  <a:lnTo>
                                    <a:pt x="4"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11"/>
                          <wps:cNvSpPr>
                            <a:spLocks/>
                          </wps:cNvSpPr>
                          <wps:spPr bwMode="auto">
                            <a:xfrm>
                              <a:off x="2933" y="4450"/>
                              <a:ext cx="5" cy="50"/>
                            </a:xfrm>
                            <a:custGeom>
                              <a:avLst/>
                              <a:gdLst>
                                <a:gd name="T0" fmla="*/ 0 w 11"/>
                                <a:gd name="T1" fmla="*/ 25 h 100"/>
                                <a:gd name="T2" fmla="*/ 0 w 11"/>
                                <a:gd name="T3" fmla="*/ 24 h 100"/>
                                <a:gd name="T4" fmla="*/ 0 w 11"/>
                                <a:gd name="T5" fmla="*/ 23 h 100"/>
                                <a:gd name="T6" fmla="*/ 0 w 11"/>
                                <a:gd name="T7" fmla="*/ 22 h 100"/>
                                <a:gd name="T8" fmla="*/ 2 w 11"/>
                                <a:gd name="T9" fmla="*/ 20 h 100"/>
                                <a:gd name="T10" fmla="*/ 2 w 11"/>
                                <a:gd name="T11" fmla="*/ 17 h 100"/>
                                <a:gd name="T12" fmla="*/ 2 w 11"/>
                                <a:gd name="T13" fmla="*/ 17 h 100"/>
                                <a:gd name="T14" fmla="*/ 2 w 11"/>
                                <a:gd name="T15" fmla="*/ 2 h 100"/>
                                <a:gd name="T16" fmla="*/ 2 w 11"/>
                                <a:gd name="T17" fmla="*/ 2 h 100"/>
                                <a:gd name="T18" fmla="*/ 2 w 11"/>
                                <a:gd name="T19" fmla="*/ 0 h 10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 h="100">
                                  <a:moveTo>
                                    <a:pt x="0" y="100"/>
                                  </a:moveTo>
                                  <a:lnTo>
                                    <a:pt x="0" y="95"/>
                                  </a:lnTo>
                                  <a:lnTo>
                                    <a:pt x="3" y="92"/>
                                  </a:lnTo>
                                  <a:lnTo>
                                    <a:pt x="3" y="85"/>
                                  </a:lnTo>
                                  <a:lnTo>
                                    <a:pt x="8" y="80"/>
                                  </a:lnTo>
                                  <a:lnTo>
                                    <a:pt x="8" y="65"/>
                                  </a:lnTo>
                                  <a:lnTo>
                                    <a:pt x="11" y="65"/>
                                  </a:lnTo>
                                  <a:lnTo>
                                    <a:pt x="11" y="7"/>
                                  </a:lnTo>
                                  <a:lnTo>
                                    <a:pt x="8" y="7"/>
                                  </a:lnTo>
                                  <a:lnTo>
                                    <a:pt x="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12"/>
                          <wps:cNvSpPr>
                            <a:spLocks/>
                          </wps:cNvSpPr>
                          <wps:spPr bwMode="auto">
                            <a:xfrm>
                              <a:off x="2898" y="4500"/>
                              <a:ext cx="35" cy="39"/>
                            </a:xfrm>
                            <a:custGeom>
                              <a:avLst/>
                              <a:gdLst>
                                <a:gd name="T0" fmla="*/ 0 w 69"/>
                                <a:gd name="T1" fmla="*/ 20 h 77"/>
                                <a:gd name="T2" fmla="*/ 1 w 69"/>
                                <a:gd name="T3" fmla="*/ 20 h 77"/>
                                <a:gd name="T4" fmla="*/ 3 w 69"/>
                                <a:gd name="T5" fmla="*/ 18 h 77"/>
                                <a:gd name="T6" fmla="*/ 4 w 69"/>
                                <a:gd name="T7" fmla="*/ 18 h 77"/>
                                <a:gd name="T8" fmla="*/ 8 w 69"/>
                                <a:gd name="T9" fmla="*/ 14 h 77"/>
                                <a:gd name="T10" fmla="*/ 9 w 69"/>
                                <a:gd name="T11" fmla="*/ 14 h 77"/>
                                <a:gd name="T12" fmla="*/ 9 w 69"/>
                                <a:gd name="T13" fmla="*/ 13 h 77"/>
                                <a:gd name="T14" fmla="*/ 10 w 69"/>
                                <a:gd name="T15" fmla="*/ 13 h 77"/>
                                <a:gd name="T16" fmla="*/ 10 w 69"/>
                                <a:gd name="T17" fmla="*/ 12 h 77"/>
                                <a:gd name="T18" fmla="*/ 11 w 69"/>
                                <a:gd name="T19" fmla="*/ 12 h 77"/>
                                <a:gd name="T20" fmla="*/ 11 w 69"/>
                                <a:gd name="T21" fmla="*/ 11 h 77"/>
                                <a:gd name="T22" fmla="*/ 13 w 69"/>
                                <a:gd name="T23" fmla="*/ 9 h 77"/>
                                <a:gd name="T24" fmla="*/ 13 w 69"/>
                                <a:gd name="T25" fmla="*/ 8 h 77"/>
                                <a:gd name="T26" fmla="*/ 14 w 69"/>
                                <a:gd name="T27" fmla="*/ 8 h 77"/>
                                <a:gd name="T28" fmla="*/ 14 w 69"/>
                                <a:gd name="T29" fmla="*/ 7 h 77"/>
                                <a:gd name="T30" fmla="*/ 15 w 69"/>
                                <a:gd name="T31" fmla="*/ 6 h 77"/>
                                <a:gd name="T32" fmla="*/ 15 w 69"/>
                                <a:gd name="T33" fmla="*/ 5 h 77"/>
                                <a:gd name="T34" fmla="*/ 16 w 69"/>
                                <a:gd name="T35" fmla="*/ 5 h 77"/>
                                <a:gd name="T36" fmla="*/ 16 w 69"/>
                                <a:gd name="T37" fmla="*/ 3 h 77"/>
                                <a:gd name="T38" fmla="*/ 18 w 69"/>
                                <a:gd name="T39" fmla="*/ 1 h 77"/>
                                <a:gd name="T40" fmla="*/ 18 w 69"/>
                                <a:gd name="T41" fmla="*/ 0 h 7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9" h="77">
                                  <a:moveTo>
                                    <a:pt x="0" y="77"/>
                                  </a:moveTo>
                                  <a:lnTo>
                                    <a:pt x="3" y="77"/>
                                  </a:lnTo>
                                  <a:lnTo>
                                    <a:pt x="11" y="70"/>
                                  </a:lnTo>
                                  <a:lnTo>
                                    <a:pt x="15" y="70"/>
                                  </a:lnTo>
                                  <a:lnTo>
                                    <a:pt x="31" y="54"/>
                                  </a:lnTo>
                                  <a:lnTo>
                                    <a:pt x="34" y="54"/>
                                  </a:lnTo>
                                  <a:lnTo>
                                    <a:pt x="34" y="50"/>
                                  </a:lnTo>
                                  <a:lnTo>
                                    <a:pt x="38" y="50"/>
                                  </a:lnTo>
                                  <a:lnTo>
                                    <a:pt x="38" y="46"/>
                                  </a:lnTo>
                                  <a:lnTo>
                                    <a:pt x="41" y="46"/>
                                  </a:lnTo>
                                  <a:lnTo>
                                    <a:pt x="41" y="42"/>
                                  </a:lnTo>
                                  <a:lnTo>
                                    <a:pt x="49" y="34"/>
                                  </a:lnTo>
                                  <a:lnTo>
                                    <a:pt x="49" y="31"/>
                                  </a:lnTo>
                                  <a:lnTo>
                                    <a:pt x="54" y="31"/>
                                  </a:lnTo>
                                  <a:lnTo>
                                    <a:pt x="54" y="26"/>
                                  </a:lnTo>
                                  <a:lnTo>
                                    <a:pt x="57" y="23"/>
                                  </a:lnTo>
                                  <a:lnTo>
                                    <a:pt x="57" y="19"/>
                                  </a:lnTo>
                                  <a:lnTo>
                                    <a:pt x="61" y="19"/>
                                  </a:lnTo>
                                  <a:lnTo>
                                    <a:pt x="61" y="11"/>
                                  </a:lnTo>
                                  <a:lnTo>
                                    <a:pt x="69" y="3"/>
                                  </a:lnTo>
                                  <a:lnTo>
                                    <a:pt x="6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713"/>
                          <wps:cNvSpPr>
                            <a:spLocks/>
                          </wps:cNvSpPr>
                          <wps:spPr bwMode="auto">
                            <a:xfrm>
                              <a:off x="2825" y="4539"/>
                              <a:ext cx="73" cy="22"/>
                            </a:xfrm>
                            <a:custGeom>
                              <a:avLst/>
                              <a:gdLst>
                                <a:gd name="T0" fmla="*/ 0 w 147"/>
                                <a:gd name="T1" fmla="*/ 11 h 45"/>
                                <a:gd name="T2" fmla="*/ 4 w 147"/>
                                <a:gd name="T3" fmla="*/ 11 h 45"/>
                                <a:gd name="T4" fmla="*/ 4 w 147"/>
                                <a:gd name="T5" fmla="*/ 10 h 45"/>
                                <a:gd name="T6" fmla="*/ 9 w 147"/>
                                <a:gd name="T7" fmla="*/ 10 h 45"/>
                                <a:gd name="T8" fmla="*/ 11 w 147"/>
                                <a:gd name="T9" fmla="*/ 9 h 45"/>
                                <a:gd name="T10" fmla="*/ 14 w 147"/>
                                <a:gd name="T11" fmla="*/ 9 h 45"/>
                                <a:gd name="T12" fmla="*/ 16 w 147"/>
                                <a:gd name="T13" fmla="*/ 8 h 45"/>
                                <a:gd name="T14" fmla="*/ 18 w 147"/>
                                <a:gd name="T15" fmla="*/ 8 h 45"/>
                                <a:gd name="T16" fmla="*/ 19 w 147"/>
                                <a:gd name="T17" fmla="*/ 7 h 45"/>
                                <a:gd name="T18" fmla="*/ 20 w 147"/>
                                <a:gd name="T19" fmla="*/ 7 h 45"/>
                                <a:gd name="T20" fmla="*/ 21 w 147"/>
                                <a:gd name="T21" fmla="*/ 6 h 45"/>
                                <a:gd name="T22" fmla="*/ 24 w 147"/>
                                <a:gd name="T23" fmla="*/ 6 h 45"/>
                                <a:gd name="T24" fmla="*/ 25 w 147"/>
                                <a:gd name="T25" fmla="*/ 5 h 45"/>
                                <a:gd name="T26" fmla="*/ 26 w 147"/>
                                <a:gd name="T27" fmla="*/ 5 h 45"/>
                                <a:gd name="T28" fmla="*/ 27 w 147"/>
                                <a:gd name="T29" fmla="*/ 4 h 45"/>
                                <a:gd name="T30" fmla="*/ 27 w 147"/>
                                <a:gd name="T31" fmla="*/ 4 h 45"/>
                                <a:gd name="T32" fmla="*/ 29 w 147"/>
                                <a:gd name="T33" fmla="*/ 4 h 45"/>
                                <a:gd name="T34" fmla="*/ 31 w 147"/>
                                <a:gd name="T35" fmla="*/ 4 h 45"/>
                                <a:gd name="T36" fmla="*/ 32 w 147"/>
                                <a:gd name="T37" fmla="*/ 2 h 45"/>
                                <a:gd name="T38" fmla="*/ 33 w 147"/>
                                <a:gd name="T39" fmla="*/ 2 h 45"/>
                                <a:gd name="T40" fmla="*/ 34 w 147"/>
                                <a:gd name="T41" fmla="*/ 0 h 45"/>
                                <a:gd name="T42" fmla="*/ 35 w 147"/>
                                <a:gd name="T43" fmla="*/ 0 h 45"/>
                                <a:gd name="T44" fmla="*/ 36 w 147"/>
                                <a:gd name="T45" fmla="*/ 0 h 45"/>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147" h="45">
                                  <a:moveTo>
                                    <a:pt x="0" y="45"/>
                                  </a:moveTo>
                                  <a:lnTo>
                                    <a:pt x="16" y="45"/>
                                  </a:lnTo>
                                  <a:lnTo>
                                    <a:pt x="19" y="42"/>
                                  </a:lnTo>
                                  <a:lnTo>
                                    <a:pt x="39" y="42"/>
                                  </a:lnTo>
                                  <a:lnTo>
                                    <a:pt x="46" y="39"/>
                                  </a:lnTo>
                                  <a:lnTo>
                                    <a:pt x="57" y="39"/>
                                  </a:lnTo>
                                  <a:lnTo>
                                    <a:pt x="65" y="34"/>
                                  </a:lnTo>
                                  <a:lnTo>
                                    <a:pt x="73" y="34"/>
                                  </a:lnTo>
                                  <a:lnTo>
                                    <a:pt x="77" y="31"/>
                                  </a:lnTo>
                                  <a:lnTo>
                                    <a:pt x="80" y="31"/>
                                  </a:lnTo>
                                  <a:lnTo>
                                    <a:pt x="85" y="27"/>
                                  </a:lnTo>
                                  <a:lnTo>
                                    <a:pt x="96" y="27"/>
                                  </a:lnTo>
                                  <a:lnTo>
                                    <a:pt x="100" y="23"/>
                                  </a:lnTo>
                                  <a:lnTo>
                                    <a:pt x="104" y="23"/>
                                  </a:lnTo>
                                  <a:lnTo>
                                    <a:pt x="108" y="19"/>
                                  </a:lnTo>
                                  <a:lnTo>
                                    <a:pt x="111" y="19"/>
                                  </a:lnTo>
                                  <a:lnTo>
                                    <a:pt x="119" y="16"/>
                                  </a:lnTo>
                                  <a:lnTo>
                                    <a:pt x="124" y="16"/>
                                  </a:lnTo>
                                  <a:lnTo>
                                    <a:pt x="131" y="8"/>
                                  </a:lnTo>
                                  <a:lnTo>
                                    <a:pt x="134" y="8"/>
                                  </a:lnTo>
                                  <a:lnTo>
                                    <a:pt x="139" y="3"/>
                                  </a:lnTo>
                                  <a:lnTo>
                                    <a:pt x="142" y="3"/>
                                  </a:lnTo>
                                  <a:lnTo>
                                    <a:pt x="14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714"/>
                          <wps:cNvSpPr>
                            <a:spLocks/>
                          </wps:cNvSpPr>
                          <wps:spPr bwMode="auto">
                            <a:xfrm>
                              <a:off x="2741" y="4558"/>
                              <a:ext cx="84" cy="3"/>
                            </a:xfrm>
                            <a:custGeom>
                              <a:avLst/>
                              <a:gdLst>
                                <a:gd name="T0" fmla="*/ 0 w 167"/>
                                <a:gd name="T1" fmla="*/ 0 h 6"/>
                                <a:gd name="T2" fmla="*/ 6 w 167"/>
                                <a:gd name="T3" fmla="*/ 0 h 6"/>
                                <a:gd name="T4" fmla="*/ 7 w 167"/>
                                <a:gd name="T5" fmla="*/ 1 h 6"/>
                                <a:gd name="T6" fmla="*/ 20 w 167"/>
                                <a:gd name="T7" fmla="*/ 1 h 6"/>
                                <a:gd name="T8" fmla="*/ 21 w 167"/>
                                <a:gd name="T9" fmla="*/ 2 h 6"/>
                                <a:gd name="T10" fmla="*/ 34 w 167"/>
                                <a:gd name="T11" fmla="*/ 2 h 6"/>
                                <a:gd name="T12" fmla="*/ 35 w 167"/>
                                <a:gd name="T13" fmla="*/ 1 h 6"/>
                                <a:gd name="T14" fmla="*/ 42 w 167"/>
                                <a:gd name="T15" fmla="*/ 1 h 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7" h="6">
                                  <a:moveTo>
                                    <a:pt x="0" y="0"/>
                                  </a:moveTo>
                                  <a:lnTo>
                                    <a:pt x="23" y="0"/>
                                  </a:lnTo>
                                  <a:lnTo>
                                    <a:pt x="28" y="3"/>
                                  </a:lnTo>
                                  <a:lnTo>
                                    <a:pt x="78" y="3"/>
                                  </a:lnTo>
                                  <a:lnTo>
                                    <a:pt x="82" y="6"/>
                                  </a:lnTo>
                                  <a:lnTo>
                                    <a:pt x="136" y="6"/>
                                  </a:lnTo>
                                  <a:lnTo>
                                    <a:pt x="139" y="3"/>
                                  </a:lnTo>
                                  <a:lnTo>
                                    <a:pt x="167"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715"/>
                          <wps:cNvSpPr>
                            <a:spLocks/>
                          </wps:cNvSpPr>
                          <wps:spPr bwMode="auto">
                            <a:xfrm>
                              <a:off x="2641" y="4529"/>
                              <a:ext cx="100" cy="29"/>
                            </a:xfrm>
                            <a:custGeom>
                              <a:avLst/>
                              <a:gdLst>
                                <a:gd name="T0" fmla="*/ 0 w 200"/>
                                <a:gd name="T1" fmla="*/ 0 h 59"/>
                                <a:gd name="T2" fmla="*/ 3 w 200"/>
                                <a:gd name="T3" fmla="*/ 1 h 59"/>
                                <a:gd name="T4" fmla="*/ 7 w 200"/>
                                <a:gd name="T5" fmla="*/ 3 h 59"/>
                                <a:gd name="T6" fmla="*/ 9 w 200"/>
                                <a:gd name="T7" fmla="*/ 4 h 59"/>
                                <a:gd name="T8" fmla="*/ 12 w 200"/>
                                <a:gd name="T9" fmla="*/ 5 h 59"/>
                                <a:gd name="T10" fmla="*/ 14 w 200"/>
                                <a:gd name="T11" fmla="*/ 5 h 59"/>
                                <a:gd name="T12" fmla="*/ 16 w 200"/>
                                <a:gd name="T13" fmla="*/ 7 h 59"/>
                                <a:gd name="T14" fmla="*/ 17 w 200"/>
                                <a:gd name="T15" fmla="*/ 7 h 59"/>
                                <a:gd name="T16" fmla="*/ 19 w 200"/>
                                <a:gd name="T17" fmla="*/ 7 h 59"/>
                                <a:gd name="T18" fmla="*/ 20 w 200"/>
                                <a:gd name="T19" fmla="*/ 9 h 59"/>
                                <a:gd name="T20" fmla="*/ 21 w 200"/>
                                <a:gd name="T21" fmla="*/ 9 h 59"/>
                                <a:gd name="T22" fmla="*/ 22 w 200"/>
                                <a:gd name="T23" fmla="*/ 9 h 59"/>
                                <a:gd name="T24" fmla="*/ 23 w 200"/>
                                <a:gd name="T25" fmla="*/ 9 h 59"/>
                                <a:gd name="T26" fmla="*/ 23 w 200"/>
                                <a:gd name="T27" fmla="*/ 10 h 59"/>
                                <a:gd name="T28" fmla="*/ 27 w 200"/>
                                <a:gd name="T29" fmla="*/ 10 h 59"/>
                                <a:gd name="T30" fmla="*/ 27 w 200"/>
                                <a:gd name="T31" fmla="*/ 11 h 59"/>
                                <a:gd name="T32" fmla="*/ 34 w 200"/>
                                <a:gd name="T33" fmla="*/ 11 h 59"/>
                                <a:gd name="T34" fmla="*/ 36 w 200"/>
                                <a:gd name="T35" fmla="*/ 12 h 59"/>
                                <a:gd name="T36" fmla="*/ 41 w 200"/>
                                <a:gd name="T37" fmla="*/ 12 h 59"/>
                                <a:gd name="T38" fmla="*/ 44 w 200"/>
                                <a:gd name="T39" fmla="*/ 13 h 59"/>
                                <a:gd name="T40" fmla="*/ 47 w 200"/>
                                <a:gd name="T41" fmla="*/ 13 h 59"/>
                                <a:gd name="T42" fmla="*/ 50 w 200"/>
                                <a:gd name="T43" fmla="*/ 14 h 5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200" h="59">
                                  <a:moveTo>
                                    <a:pt x="0" y="0"/>
                                  </a:moveTo>
                                  <a:lnTo>
                                    <a:pt x="12" y="5"/>
                                  </a:lnTo>
                                  <a:lnTo>
                                    <a:pt x="27" y="13"/>
                                  </a:lnTo>
                                  <a:lnTo>
                                    <a:pt x="35" y="16"/>
                                  </a:lnTo>
                                  <a:lnTo>
                                    <a:pt x="46" y="20"/>
                                  </a:lnTo>
                                  <a:lnTo>
                                    <a:pt x="54" y="23"/>
                                  </a:lnTo>
                                  <a:lnTo>
                                    <a:pt x="61" y="28"/>
                                  </a:lnTo>
                                  <a:lnTo>
                                    <a:pt x="66" y="28"/>
                                  </a:lnTo>
                                  <a:lnTo>
                                    <a:pt x="74" y="31"/>
                                  </a:lnTo>
                                  <a:lnTo>
                                    <a:pt x="77" y="36"/>
                                  </a:lnTo>
                                  <a:lnTo>
                                    <a:pt x="81" y="36"/>
                                  </a:lnTo>
                                  <a:lnTo>
                                    <a:pt x="85" y="39"/>
                                  </a:lnTo>
                                  <a:lnTo>
                                    <a:pt x="92" y="39"/>
                                  </a:lnTo>
                                  <a:lnTo>
                                    <a:pt x="92" y="43"/>
                                  </a:lnTo>
                                  <a:lnTo>
                                    <a:pt x="105" y="43"/>
                                  </a:lnTo>
                                  <a:lnTo>
                                    <a:pt x="108" y="47"/>
                                  </a:lnTo>
                                  <a:lnTo>
                                    <a:pt x="135" y="47"/>
                                  </a:lnTo>
                                  <a:lnTo>
                                    <a:pt x="143" y="51"/>
                                  </a:lnTo>
                                  <a:lnTo>
                                    <a:pt x="162" y="51"/>
                                  </a:lnTo>
                                  <a:lnTo>
                                    <a:pt x="174" y="54"/>
                                  </a:lnTo>
                                  <a:lnTo>
                                    <a:pt x="185" y="54"/>
                                  </a:lnTo>
                                  <a:lnTo>
                                    <a:pt x="200" y="5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716"/>
                          <wps:cNvSpPr>
                            <a:spLocks/>
                          </wps:cNvSpPr>
                          <wps:spPr bwMode="auto">
                            <a:xfrm>
                              <a:off x="2551" y="4478"/>
                              <a:ext cx="90" cy="51"/>
                            </a:xfrm>
                            <a:custGeom>
                              <a:avLst/>
                              <a:gdLst>
                                <a:gd name="T0" fmla="*/ 0 w 179"/>
                                <a:gd name="T1" fmla="*/ 0 h 100"/>
                                <a:gd name="T2" fmla="*/ 1 w 179"/>
                                <a:gd name="T3" fmla="*/ 2 h 100"/>
                                <a:gd name="T4" fmla="*/ 3 w 179"/>
                                <a:gd name="T5" fmla="*/ 2 h 100"/>
                                <a:gd name="T6" fmla="*/ 4 w 179"/>
                                <a:gd name="T7" fmla="*/ 3 h 100"/>
                                <a:gd name="T8" fmla="*/ 6 w 179"/>
                                <a:gd name="T9" fmla="*/ 4 h 100"/>
                                <a:gd name="T10" fmla="*/ 8 w 179"/>
                                <a:gd name="T11" fmla="*/ 6 h 100"/>
                                <a:gd name="T12" fmla="*/ 10 w 179"/>
                                <a:gd name="T13" fmla="*/ 7 h 100"/>
                                <a:gd name="T14" fmla="*/ 11 w 179"/>
                                <a:gd name="T15" fmla="*/ 8 h 100"/>
                                <a:gd name="T16" fmla="*/ 13 w 179"/>
                                <a:gd name="T17" fmla="*/ 9 h 100"/>
                                <a:gd name="T18" fmla="*/ 14 w 179"/>
                                <a:gd name="T19" fmla="*/ 9 h 100"/>
                                <a:gd name="T20" fmla="*/ 16 w 179"/>
                                <a:gd name="T21" fmla="*/ 10 h 100"/>
                                <a:gd name="T22" fmla="*/ 18 w 179"/>
                                <a:gd name="T23" fmla="*/ 12 h 100"/>
                                <a:gd name="T24" fmla="*/ 20 w 179"/>
                                <a:gd name="T25" fmla="*/ 13 h 100"/>
                                <a:gd name="T26" fmla="*/ 20 w 179"/>
                                <a:gd name="T27" fmla="*/ 14 h 100"/>
                                <a:gd name="T28" fmla="*/ 22 w 179"/>
                                <a:gd name="T29" fmla="*/ 15 h 100"/>
                                <a:gd name="T30" fmla="*/ 23 w 179"/>
                                <a:gd name="T31" fmla="*/ 15 h 100"/>
                                <a:gd name="T32" fmla="*/ 25 w 179"/>
                                <a:gd name="T33" fmla="*/ 16 h 100"/>
                                <a:gd name="T34" fmla="*/ 26 w 179"/>
                                <a:gd name="T35" fmla="*/ 17 h 100"/>
                                <a:gd name="T36" fmla="*/ 28 w 179"/>
                                <a:gd name="T37" fmla="*/ 18 h 100"/>
                                <a:gd name="T38" fmla="*/ 29 w 179"/>
                                <a:gd name="T39" fmla="*/ 18 h 100"/>
                                <a:gd name="T40" fmla="*/ 31 w 179"/>
                                <a:gd name="T41" fmla="*/ 19 h 100"/>
                                <a:gd name="T42" fmla="*/ 32 w 179"/>
                                <a:gd name="T43" fmla="*/ 20 h 100"/>
                                <a:gd name="T44" fmla="*/ 33 w 179"/>
                                <a:gd name="T45" fmla="*/ 21 h 100"/>
                                <a:gd name="T46" fmla="*/ 35 w 179"/>
                                <a:gd name="T47" fmla="*/ 21 h 100"/>
                                <a:gd name="T48" fmla="*/ 37 w 179"/>
                                <a:gd name="T49" fmla="*/ 22 h 100"/>
                                <a:gd name="T50" fmla="*/ 37 w 179"/>
                                <a:gd name="T51" fmla="*/ 23 h 100"/>
                                <a:gd name="T52" fmla="*/ 39 w 179"/>
                                <a:gd name="T53" fmla="*/ 23 h 100"/>
                                <a:gd name="T54" fmla="*/ 40 w 179"/>
                                <a:gd name="T55" fmla="*/ 24 h 100"/>
                                <a:gd name="T56" fmla="*/ 42 w 179"/>
                                <a:gd name="T57" fmla="*/ 25 h 100"/>
                                <a:gd name="T58" fmla="*/ 43 w 179"/>
                                <a:gd name="T59" fmla="*/ 25 h 100"/>
                                <a:gd name="T60" fmla="*/ 45 w 179"/>
                                <a:gd name="T61" fmla="*/ 26 h 10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79" h="100">
                                  <a:moveTo>
                                    <a:pt x="0" y="0"/>
                                  </a:moveTo>
                                  <a:lnTo>
                                    <a:pt x="3" y="5"/>
                                  </a:lnTo>
                                  <a:lnTo>
                                    <a:pt x="10" y="8"/>
                                  </a:lnTo>
                                  <a:lnTo>
                                    <a:pt x="15" y="12"/>
                                  </a:lnTo>
                                  <a:lnTo>
                                    <a:pt x="23" y="15"/>
                                  </a:lnTo>
                                  <a:lnTo>
                                    <a:pt x="30" y="23"/>
                                  </a:lnTo>
                                  <a:lnTo>
                                    <a:pt x="38" y="28"/>
                                  </a:lnTo>
                                  <a:lnTo>
                                    <a:pt x="41" y="31"/>
                                  </a:lnTo>
                                  <a:lnTo>
                                    <a:pt x="49" y="35"/>
                                  </a:lnTo>
                                  <a:lnTo>
                                    <a:pt x="54" y="35"/>
                                  </a:lnTo>
                                  <a:lnTo>
                                    <a:pt x="61" y="38"/>
                                  </a:lnTo>
                                  <a:lnTo>
                                    <a:pt x="69" y="46"/>
                                  </a:lnTo>
                                  <a:lnTo>
                                    <a:pt x="77" y="51"/>
                                  </a:lnTo>
                                  <a:lnTo>
                                    <a:pt x="80" y="54"/>
                                  </a:lnTo>
                                  <a:lnTo>
                                    <a:pt x="86" y="59"/>
                                  </a:lnTo>
                                  <a:lnTo>
                                    <a:pt x="91" y="59"/>
                                  </a:lnTo>
                                  <a:lnTo>
                                    <a:pt x="98" y="62"/>
                                  </a:lnTo>
                                  <a:lnTo>
                                    <a:pt x="101" y="66"/>
                                  </a:lnTo>
                                  <a:lnTo>
                                    <a:pt x="109" y="69"/>
                                  </a:lnTo>
                                  <a:lnTo>
                                    <a:pt x="114" y="69"/>
                                  </a:lnTo>
                                  <a:lnTo>
                                    <a:pt x="122" y="74"/>
                                  </a:lnTo>
                                  <a:lnTo>
                                    <a:pt x="125" y="77"/>
                                  </a:lnTo>
                                  <a:lnTo>
                                    <a:pt x="132" y="82"/>
                                  </a:lnTo>
                                  <a:lnTo>
                                    <a:pt x="137" y="82"/>
                                  </a:lnTo>
                                  <a:lnTo>
                                    <a:pt x="145" y="85"/>
                                  </a:lnTo>
                                  <a:lnTo>
                                    <a:pt x="148" y="89"/>
                                  </a:lnTo>
                                  <a:lnTo>
                                    <a:pt x="155" y="89"/>
                                  </a:lnTo>
                                  <a:lnTo>
                                    <a:pt x="160" y="93"/>
                                  </a:lnTo>
                                  <a:lnTo>
                                    <a:pt x="168" y="97"/>
                                  </a:lnTo>
                                  <a:lnTo>
                                    <a:pt x="171" y="97"/>
                                  </a:lnTo>
                                  <a:lnTo>
                                    <a:pt x="179" y="10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Freeform 717"/>
                          <wps:cNvSpPr>
                            <a:spLocks/>
                          </wps:cNvSpPr>
                          <wps:spPr bwMode="auto">
                            <a:xfrm>
                              <a:off x="2490" y="4423"/>
                              <a:ext cx="61" cy="58"/>
                            </a:xfrm>
                            <a:custGeom>
                              <a:avLst/>
                              <a:gdLst>
                                <a:gd name="T0" fmla="*/ 0 w 124"/>
                                <a:gd name="T1" fmla="*/ 0 h 116"/>
                                <a:gd name="T2" fmla="*/ 2 w 124"/>
                                <a:gd name="T3" fmla="*/ 3 h 116"/>
                                <a:gd name="T4" fmla="*/ 2 w 124"/>
                                <a:gd name="T5" fmla="*/ 4 h 116"/>
                                <a:gd name="T6" fmla="*/ 3 w 124"/>
                                <a:gd name="T7" fmla="*/ 5 h 116"/>
                                <a:gd name="T8" fmla="*/ 4 w 124"/>
                                <a:gd name="T9" fmla="*/ 7 h 116"/>
                                <a:gd name="T10" fmla="*/ 14 w 124"/>
                                <a:gd name="T11" fmla="*/ 17 h 116"/>
                                <a:gd name="T12" fmla="*/ 15 w 124"/>
                                <a:gd name="T13" fmla="*/ 17 h 116"/>
                                <a:gd name="T14" fmla="*/ 21 w 124"/>
                                <a:gd name="T15" fmla="*/ 23 h 116"/>
                                <a:gd name="T16" fmla="*/ 23 w 124"/>
                                <a:gd name="T17" fmla="*/ 23 h 116"/>
                                <a:gd name="T18" fmla="*/ 24 w 124"/>
                                <a:gd name="T19" fmla="*/ 25 h 116"/>
                                <a:gd name="T20" fmla="*/ 26 w 124"/>
                                <a:gd name="T21" fmla="*/ 26 h 116"/>
                                <a:gd name="T22" fmla="*/ 27 w 124"/>
                                <a:gd name="T23" fmla="*/ 27 h 116"/>
                                <a:gd name="T24" fmla="*/ 28 w 124"/>
                                <a:gd name="T25" fmla="*/ 27 h 116"/>
                                <a:gd name="T26" fmla="*/ 30 w 124"/>
                                <a:gd name="T27" fmla="*/ 29 h 11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4" h="116">
                                  <a:moveTo>
                                    <a:pt x="0" y="0"/>
                                  </a:moveTo>
                                  <a:lnTo>
                                    <a:pt x="11" y="11"/>
                                  </a:lnTo>
                                  <a:lnTo>
                                    <a:pt x="11" y="15"/>
                                  </a:lnTo>
                                  <a:lnTo>
                                    <a:pt x="15" y="18"/>
                                  </a:lnTo>
                                  <a:lnTo>
                                    <a:pt x="19" y="26"/>
                                  </a:lnTo>
                                  <a:lnTo>
                                    <a:pt x="57" y="65"/>
                                  </a:lnTo>
                                  <a:lnTo>
                                    <a:pt x="62" y="65"/>
                                  </a:lnTo>
                                  <a:lnTo>
                                    <a:pt x="88" y="92"/>
                                  </a:lnTo>
                                  <a:lnTo>
                                    <a:pt x="93" y="92"/>
                                  </a:lnTo>
                                  <a:lnTo>
                                    <a:pt x="100" y="100"/>
                                  </a:lnTo>
                                  <a:lnTo>
                                    <a:pt x="108" y="103"/>
                                  </a:lnTo>
                                  <a:lnTo>
                                    <a:pt x="111" y="108"/>
                                  </a:lnTo>
                                  <a:lnTo>
                                    <a:pt x="116" y="108"/>
                                  </a:lnTo>
                                  <a:lnTo>
                                    <a:pt x="124" y="11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Freeform 718"/>
                          <wps:cNvSpPr>
                            <a:spLocks/>
                          </wps:cNvSpPr>
                          <wps:spPr bwMode="auto">
                            <a:xfrm>
                              <a:off x="2455" y="4353"/>
                              <a:ext cx="35" cy="68"/>
                            </a:xfrm>
                            <a:custGeom>
                              <a:avLst/>
                              <a:gdLst>
                                <a:gd name="T0" fmla="*/ 0 w 69"/>
                                <a:gd name="T1" fmla="*/ 0 h 134"/>
                                <a:gd name="T2" fmla="*/ 0 w 69"/>
                                <a:gd name="T3" fmla="*/ 1 h 134"/>
                                <a:gd name="T4" fmla="*/ 1 w 69"/>
                                <a:gd name="T5" fmla="*/ 3 h 134"/>
                                <a:gd name="T6" fmla="*/ 1 w 69"/>
                                <a:gd name="T7" fmla="*/ 4 h 134"/>
                                <a:gd name="T8" fmla="*/ 2 w 69"/>
                                <a:gd name="T9" fmla="*/ 5 h 134"/>
                                <a:gd name="T10" fmla="*/ 2 w 69"/>
                                <a:gd name="T11" fmla="*/ 8 h 134"/>
                                <a:gd name="T12" fmla="*/ 3 w 69"/>
                                <a:gd name="T13" fmla="*/ 9 h 134"/>
                                <a:gd name="T14" fmla="*/ 3 w 69"/>
                                <a:gd name="T15" fmla="*/ 10 h 134"/>
                                <a:gd name="T16" fmla="*/ 4 w 69"/>
                                <a:gd name="T17" fmla="*/ 11 h 134"/>
                                <a:gd name="T18" fmla="*/ 4 w 69"/>
                                <a:gd name="T19" fmla="*/ 13 h 134"/>
                                <a:gd name="T20" fmla="*/ 5 w 69"/>
                                <a:gd name="T21" fmla="*/ 15 h 134"/>
                                <a:gd name="T22" fmla="*/ 5 w 69"/>
                                <a:gd name="T23" fmla="*/ 16 h 134"/>
                                <a:gd name="T24" fmla="*/ 6 w 69"/>
                                <a:gd name="T25" fmla="*/ 17 h 134"/>
                                <a:gd name="T26" fmla="*/ 6 w 69"/>
                                <a:gd name="T27" fmla="*/ 18 h 134"/>
                                <a:gd name="T28" fmla="*/ 7 w 69"/>
                                <a:gd name="T29" fmla="*/ 19 h 134"/>
                                <a:gd name="T30" fmla="*/ 7 w 69"/>
                                <a:gd name="T31" fmla="*/ 20 h 134"/>
                                <a:gd name="T32" fmla="*/ 8 w 69"/>
                                <a:gd name="T33" fmla="*/ 21 h 134"/>
                                <a:gd name="T34" fmla="*/ 8 w 69"/>
                                <a:gd name="T35" fmla="*/ 22 h 134"/>
                                <a:gd name="T36" fmla="*/ 10 w 69"/>
                                <a:gd name="T37" fmla="*/ 24 h 134"/>
                                <a:gd name="T38" fmla="*/ 10 w 69"/>
                                <a:gd name="T39" fmla="*/ 24 h 134"/>
                                <a:gd name="T40" fmla="*/ 12 w 69"/>
                                <a:gd name="T41" fmla="*/ 26 h 134"/>
                                <a:gd name="T42" fmla="*/ 12 w 69"/>
                                <a:gd name="T43" fmla="*/ 28 h 134"/>
                                <a:gd name="T44" fmla="*/ 15 w 69"/>
                                <a:gd name="T45" fmla="*/ 30 h 134"/>
                                <a:gd name="T46" fmla="*/ 15 w 69"/>
                                <a:gd name="T47" fmla="*/ 31 h 134"/>
                                <a:gd name="T48" fmla="*/ 18 w 69"/>
                                <a:gd name="T49" fmla="*/ 35 h 134"/>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9" h="134">
                                  <a:moveTo>
                                    <a:pt x="0" y="0"/>
                                  </a:moveTo>
                                  <a:lnTo>
                                    <a:pt x="0" y="3"/>
                                  </a:lnTo>
                                  <a:lnTo>
                                    <a:pt x="3" y="11"/>
                                  </a:lnTo>
                                  <a:lnTo>
                                    <a:pt x="3" y="15"/>
                                  </a:lnTo>
                                  <a:lnTo>
                                    <a:pt x="7" y="18"/>
                                  </a:lnTo>
                                  <a:lnTo>
                                    <a:pt x="7" y="31"/>
                                  </a:lnTo>
                                  <a:lnTo>
                                    <a:pt x="10" y="34"/>
                                  </a:lnTo>
                                  <a:lnTo>
                                    <a:pt x="10" y="38"/>
                                  </a:lnTo>
                                  <a:lnTo>
                                    <a:pt x="15" y="41"/>
                                  </a:lnTo>
                                  <a:lnTo>
                                    <a:pt x="15" y="49"/>
                                  </a:lnTo>
                                  <a:lnTo>
                                    <a:pt x="18" y="57"/>
                                  </a:lnTo>
                                  <a:lnTo>
                                    <a:pt x="18" y="62"/>
                                  </a:lnTo>
                                  <a:lnTo>
                                    <a:pt x="23" y="65"/>
                                  </a:lnTo>
                                  <a:lnTo>
                                    <a:pt x="23" y="69"/>
                                  </a:lnTo>
                                  <a:lnTo>
                                    <a:pt x="26" y="72"/>
                                  </a:lnTo>
                                  <a:lnTo>
                                    <a:pt x="26" y="77"/>
                                  </a:lnTo>
                                  <a:lnTo>
                                    <a:pt x="30" y="80"/>
                                  </a:lnTo>
                                  <a:lnTo>
                                    <a:pt x="30" y="85"/>
                                  </a:lnTo>
                                  <a:lnTo>
                                    <a:pt x="38" y="92"/>
                                  </a:lnTo>
                                  <a:lnTo>
                                    <a:pt x="38" y="95"/>
                                  </a:lnTo>
                                  <a:lnTo>
                                    <a:pt x="46" y="103"/>
                                  </a:lnTo>
                                  <a:lnTo>
                                    <a:pt x="46" y="108"/>
                                  </a:lnTo>
                                  <a:lnTo>
                                    <a:pt x="57" y="119"/>
                                  </a:lnTo>
                                  <a:lnTo>
                                    <a:pt x="57" y="123"/>
                                  </a:lnTo>
                                  <a:lnTo>
                                    <a:pt x="69" y="13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Freeform 719"/>
                          <wps:cNvSpPr>
                            <a:spLocks/>
                          </wps:cNvSpPr>
                          <wps:spPr bwMode="auto">
                            <a:xfrm>
                              <a:off x="2451" y="4342"/>
                              <a:ext cx="1" cy="11"/>
                            </a:xfrm>
                            <a:custGeom>
                              <a:avLst/>
                              <a:gdLst>
                                <a:gd name="T0" fmla="*/ 0 w 3"/>
                                <a:gd name="T1" fmla="*/ 0 h 23"/>
                                <a:gd name="T2" fmla="*/ 0 w 3"/>
                                <a:gd name="T3" fmla="*/ 1 h 23"/>
                                <a:gd name="T4" fmla="*/ 0 w 3"/>
                                <a:gd name="T5" fmla="*/ 2 h 23"/>
                                <a:gd name="T6" fmla="*/ 0 w 3"/>
                                <a:gd name="T7" fmla="*/ 5 h 2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3">
                                  <a:moveTo>
                                    <a:pt x="0" y="0"/>
                                  </a:moveTo>
                                  <a:lnTo>
                                    <a:pt x="0" y="7"/>
                                  </a:lnTo>
                                  <a:lnTo>
                                    <a:pt x="3" y="10"/>
                                  </a:lnTo>
                                  <a:lnTo>
                                    <a:pt x="3" y="2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Freeform 720"/>
                          <wps:cNvSpPr>
                            <a:spLocks/>
                          </wps:cNvSpPr>
                          <wps:spPr bwMode="auto">
                            <a:xfrm>
                              <a:off x="2451" y="4303"/>
                              <a:ext cx="5" cy="21"/>
                            </a:xfrm>
                            <a:custGeom>
                              <a:avLst/>
                              <a:gdLst>
                                <a:gd name="T0" fmla="*/ 2 w 11"/>
                                <a:gd name="T1" fmla="*/ 0 h 42"/>
                                <a:gd name="T2" fmla="*/ 2 w 11"/>
                                <a:gd name="T3" fmla="*/ 1 h 42"/>
                                <a:gd name="T4" fmla="*/ 2 w 11"/>
                                <a:gd name="T5" fmla="*/ 2 h 42"/>
                                <a:gd name="T6" fmla="*/ 2 w 11"/>
                                <a:gd name="T7" fmla="*/ 4 h 42"/>
                                <a:gd name="T8" fmla="*/ 0 w 11"/>
                                <a:gd name="T9" fmla="*/ 4 h 42"/>
                                <a:gd name="T10" fmla="*/ 0 w 11"/>
                                <a:gd name="T11" fmla="*/ 7 h 42"/>
                                <a:gd name="T12" fmla="*/ 0 w 11"/>
                                <a:gd name="T13" fmla="*/ 8 h 42"/>
                                <a:gd name="T14" fmla="*/ 0 w 11"/>
                                <a:gd name="T15" fmla="*/ 11 h 4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 h="42">
                                  <a:moveTo>
                                    <a:pt x="11" y="0"/>
                                  </a:moveTo>
                                  <a:lnTo>
                                    <a:pt x="11" y="4"/>
                                  </a:lnTo>
                                  <a:lnTo>
                                    <a:pt x="8" y="8"/>
                                  </a:lnTo>
                                  <a:lnTo>
                                    <a:pt x="8" y="16"/>
                                  </a:lnTo>
                                  <a:lnTo>
                                    <a:pt x="3" y="16"/>
                                  </a:lnTo>
                                  <a:lnTo>
                                    <a:pt x="3" y="27"/>
                                  </a:lnTo>
                                  <a:lnTo>
                                    <a:pt x="0" y="31"/>
                                  </a:lnTo>
                                  <a:lnTo>
                                    <a:pt x="0" y="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721"/>
                          <wps:cNvSpPr>
                            <a:spLocks/>
                          </wps:cNvSpPr>
                          <wps:spPr bwMode="auto">
                            <a:xfrm>
                              <a:off x="2933" y="4939"/>
                              <a:ext cx="5" cy="23"/>
                            </a:xfrm>
                            <a:custGeom>
                              <a:avLst/>
                              <a:gdLst>
                                <a:gd name="T0" fmla="*/ 0 w 11"/>
                                <a:gd name="T1" fmla="*/ 12 h 46"/>
                                <a:gd name="T2" fmla="*/ 0 w 11"/>
                                <a:gd name="T3" fmla="*/ 11 h 46"/>
                                <a:gd name="T4" fmla="*/ 0 w 11"/>
                                <a:gd name="T5" fmla="*/ 10 h 46"/>
                                <a:gd name="T6" fmla="*/ 0 w 11"/>
                                <a:gd name="T7" fmla="*/ 7 h 46"/>
                                <a:gd name="T8" fmla="*/ 2 w 11"/>
                                <a:gd name="T9" fmla="*/ 6 h 46"/>
                                <a:gd name="T10" fmla="*/ 2 w 11"/>
                                <a:gd name="T11" fmla="*/ 2 h 46"/>
                                <a:gd name="T12" fmla="*/ 2 w 11"/>
                                <a:gd name="T13" fmla="*/ 1 h 46"/>
                                <a:gd name="T14" fmla="*/ 2 w 11"/>
                                <a:gd name="T15" fmla="*/ 0 h 4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 h="46">
                                  <a:moveTo>
                                    <a:pt x="0" y="46"/>
                                  </a:moveTo>
                                  <a:lnTo>
                                    <a:pt x="0" y="42"/>
                                  </a:lnTo>
                                  <a:lnTo>
                                    <a:pt x="3" y="39"/>
                                  </a:lnTo>
                                  <a:lnTo>
                                    <a:pt x="3" y="26"/>
                                  </a:lnTo>
                                  <a:lnTo>
                                    <a:pt x="8" y="23"/>
                                  </a:lnTo>
                                  <a:lnTo>
                                    <a:pt x="8" y="8"/>
                                  </a:lnTo>
                                  <a:lnTo>
                                    <a:pt x="11" y="3"/>
                                  </a:lnTo>
                                  <a:lnTo>
                                    <a:pt x="1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Freeform 722"/>
                          <wps:cNvSpPr>
                            <a:spLocks/>
                          </wps:cNvSpPr>
                          <wps:spPr bwMode="auto">
                            <a:xfrm>
                              <a:off x="2898" y="4962"/>
                              <a:ext cx="35" cy="38"/>
                            </a:xfrm>
                            <a:custGeom>
                              <a:avLst/>
                              <a:gdLst>
                                <a:gd name="T0" fmla="*/ 0 w 69"/>
                                <a:gd name="T1" fmla="*/ 19 h 78"/>
                                <a:gd name="T2" fmla="*/ 1 w 69"/>
                                <a:gd name="T3" fmla="*/ 19 h 78"/>
                                <a:gd name="T4" fmla="*/ 3 w 69"/>
                                <a:gd name="T5" fmla="*/ 17 h 78"/>
                                <a:gd name="T6" fmla="*/ 4 w 69"/>
                                <a:gd name="T7" fmla="*/ 17 h 78"/>
                                <a:gd name="T8" fmla="*/ 8 w 69"/>
                                <a:gd name="T9" fmla="*/ 13 h 78"/>
                                <a:gd name="T10" fmla="*/ 9 w 69"/>
                                <a:gd name="T11" fmla="*/ 13 h 78"/>
                                <a:gd name="T12" fmla="*/ 9 w 69"/>
                                <a:gd name="T13" fmla="*/ 12 h 78"/>
                                <a:gd name="T14" fmla="*/ 10 w 69"/>
                                <a:gd name="T15" fmla="*/ 12 h 78"/>
                                <a:gd name="T16" fmla="*/ 10 w 69"/>
                                <a:gd name="T17" fmla="*/ 11 h 78"/>
                                <a:gd name="T18" fmla="*/ 11 w 69"/>
                                <a:gd name="T19" fmla="*/ 11 h 78"/>
                                <a:gd name="T20" fmla="*/ 11 w 69"/>
                                <a:gd name="T21" fmla="*/ 10 h 78"/>
                                <a:gd name="T22" fmla="*/ 13 w 69"/>
                                <a:gd name="T23" fmla="*/ 8 h 78"/>
                                <a:gd name="T24" fmla="*/ 13 w 69"/>
                                <a:gd name="T25" fmla="*/ 7 h 78"/>
                                <a:gd name="T26" fmla="*/ 14 w 69"/>
                                <a:gd name="T27" fmla="*/ 7 h 78"/>
                                <a:gd name="T28" fmla="*/ 14 w 69"/>
                                <a:gd name="T29" fmla="*/ 6 h 78"/>
                                <a:gd name="T30" fmla="*/ 15 w 69"/>
                                <a:gd name="T31" fmla="*/ 6 h 78"/>
                                <a:gd name="T32" fmla="*/ 15 w 69"/>
                                <a:gd name="T33" fmla="*/ 4 h 78"/>
                                <a:gd name="T34" fmla="*/ 16 w 69"/>
                                <a:gd name="T35" fmla="*/ 4 h 78"/>
                                <a:gd name="T36" fmla="*/ 16 w 69"/>
                                <a:gd name="T37" fmla="*/ 2 h 78"/>
                                <a:gd name="T38" fmla="*/ 18 w 69"/>
                                <a:gd name="T39" fmla="*/ 0 h 78"/>
                                <a:gd name="T40" fmla="*/ 18 w 69"/>
                                <a:gd name="T41" fmla="*/ 0 h 78"/>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9" h="78">
                                  <a:moveTo>
                                    <a:pt x="0" y="78"/>
                                  </a:moveTo>
                                  <a:lnTo>
                                    <a:pt x="3" y="78"/>
                                  </a:lnTo>
                                  <a:lnTo>
                                    <a:pt x="11" y="70"/>
                                  </a:lnTo>
                                  <a:lnTo>
                                    <a:pt x="15" y="70"/>
                                  </a:lnTo>
                                  <a:lnTo>
                                    <a:pt x="31" y="54"/>
                                  </a:lnTo>
                                  <a:lnTo>
                                    <a:pt x="34" y="54"/>
                                  </a:lnTo>
                                  <a:lnTo>
                                    <a:pt x="34" y="50"/>
                                  </a:lnTo>
                                  <a:lnTo>
                                    <a:pt x="38" y="50"/>
                                  </a:lnTo>
                                  <a:lnTo>
                                    <a:pt x="38" y="47"/>
                                  </a:lnTo>
                                  <a:lnTo>
                                    <a:pt x="41" y="47"/>
                                  </a:lnTo>
                                  <a:lnTo>
                                    <a:pt x="41" y="42"/>
                                  </a:lnTo>
                                  <a:lnTo>
                                    <a:pt x="49" y="34"/>
                                  </a:lnTo>
                                  <a:lnTo>
                                    <a:pt x="49" y="31"/>
                                  </a:lnTo>
                                  <a:lnTo>
                                    <a:pt x="54" y="31"/>
                                  </a:lnTo>
                                  <a:lnTo>
                                    <a:pt x="54" y="27"/>
                                  </a:lnTo>
                                  <a:lnTo>
                                    <a:pt x="57" y="24"/>
                                  </a:lnTo>
                                  <a:lnTo>
                                    <a:pt x="57" y="19"/>
                                  </a:lnTo>
                                  <a:lnTo>
                                    <a:pt x="61" y="19"/>
                                  </a:lnTo>
                                  <a:lnTo>
                                    <a:pt x="61" y="11"/>
                                  </a:lnTo>
                                  <a:lnTo>
                                    <a:pt x="69" y="3"/>
                                  </a:lnTo>
                                  <a:lnTo>
                                    <a:pt x="6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Freeform 723"/>
                          <wps:cNvSpPr>
                            <a:spLocks/>
                          </wps:cNvSpPr>
                          <wps:spPr bwMode="auto">
                            <a:xfrm>
                              <a:off x="2825" y="5000"/>
                              <a:ext cx="73" cy="23"/>
                            </a:xfrm>
                            <a:custGeom>
                              <a:avLst/>
                              <a:gdLst>
                                <a:gd name="T0" fmla="*/ 0 w 147"/>
                                <a:gd name="T1" fmla="*/ 12 h 46"/>
                                <a:gd name="T2" fmla="*/ 4 w 147"/>
                                <a:gd name="T3" fmla="*/ 12 h 46"/>
                                <a:gd name="T4" fmla="*/ 4 w 147"/>
                                <a:gd name="T5" fmla="*/ 11 h 46"/>
                                <a:gd name="T6" fmla="*/ 9 w 147"/>
                                <a:gd name="T7" fmla="*/ 11 h 46"/>
                                <a:gd name="T8" fmla="*/ 11 w 147"/>
                                <a:gd name="T9" fmla="*/ 10 h 46"/>
                                <a:gd name="T10" fmla="*/ 14 w 147"/>
                                <a:gd name="T11" fmla="*/ 10 h 46"/>
                                <a:gd name="T12" fmla="*/ 16 w 147"/>
                                <a:gd name="T13" fmla="*/ 9 h 46"/>
                                <a:gd name="T14" fmla="*/ 18 w 147"/>
                                <a:gd name="T15" fmla="*/ 9 h 46"/>
                                <a:gd name="T16" fmla="*/ 19 w 147"/>
                                <a:gd name="T17" fmla="*/ 8 h 46"/>
                                <a:gd name="T18" fmla="*/ 20 w 147"/>
                                <a:gd name="T19" fmla="*/ 8 h 46"/>
                                <a:gd name="T20" fmla="*/ 21 w 147"/>
                                <a:gd name="T21" fmla="*/ 7 h 46"/>
                                <a:gd name="T22" fmla="*/ 24 w 147"/>
                                <a:gd name="T23" fmla="*/ 7 h 46"/>
                                <a:gd name="T24" fmla="*/ 25 w 147"/>
                                <a:gd name="T25" fmla="*/ 6 h 46"/>
                                <a:gd name="T26" fmla="*/ 26 w 147"/>
                                <a:gd name="T27" fmla="*/ 6 h 46"/>
                                <a:gd name="T28" fmla="*/ 27 w 147"/>
                                <a:gd name="T29" fmla="*/ 5 h 46"/>
                                <a:gd name="T30" fmla="*/ 27 w 147"/>
                                <a:gd name="T31" fmla="*/ 5 h 46"/>
                                <a:gd name="T32" fmla="*/ 29 w 147"/>
                                <a:gd name="T33" fmla="*/ 4 h 46"/>
                                <a:gd name="T34" fmla="*/ 31 w 147"/>
                                <a:gd name="T35" fmla="*/ 4 h 46"/>
                                <a:gd name="T36" fmla="*/ 32 w 147"/>
                                <a:gd name="T37" fmla="*/ 2 h 46"/>
                                <a:gd name="T38" fmla="*/ 33 w 147"/>
                                <a:gd name="T39" fmla="*/ 2 h 46"/>
                                <a:gd name="T40" fmla="*/ 34 w 147"/>
                                <a:gd name="T41" fmla="*/ 1 h 46"/>
                                <a:gd name="T42" fmla="*/ 35 w 147"/>
                                <a:gd name="T43" fmla="*/ 1 h 46"/>
                                <a:gd name="T44" fmla="*/ 36 w 147"/>
                                <a:gd name="T45" fmla="*/ 0 h 4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147" h="46">
                                  <a:moveTo>
                                    <a:pt x="0" y="46"/>
                                  </a:moveTo>
                                  <a:lnTo>
                                    <a:pt x="16" y="46"/>
                                  </a:lnTo>
                                  <a:lnTo>
                                    <a:pt x="19" y="41"/>
                                  </a:lnTo>
                                  <a:lnTo>
                                    <a:pt x="39" y="41"/>
                                  </a:lnTo>
                                  <a:lnTo>
                                    <a:pt x="46" y="38"/>
                                  </a:lnTo>
                                  <a:lnTo>
                                    <a:pt x="57" y="38"/>
                                  </a:lnTo>
                                  <a:lnTo>
                                    <a:pt x="65" y="34"/>
                                  </a:lnTo>
                                  <a:lnTo>
                                    <a:pt x="73" y="34"/>
                                  </a:lnTo>
                                  <a:lnTo>
                                    <a:pt x="77" y="30"/>
                                  </a:lnTo>
                                  <a:lnTo>
                                    <a:pt x="80" y="30"/>
                                  </a:lnTo>
                                  <a:lnTo>
                                    <a:pt x="85" y="26"/>
                                  </a:lnTo>
                                  <a:lnTo>
                                    <a:pt x="96" y="26"/>
                                  </a:lnTo>
                                  <a:lnTo>
                                    <a:pt x="100" y="23"/>
                                  </a:lnTo>
                                  <a:lnTo>
                                    <a:pt x="104" y="23"/>
                                  </a:lnTo>
                                  <a:lnTo>
                                    <a:pt x="108" y="18"/>
                                  </a:lnTo>
                                  <a:lnTo>
                                    <a:pt x="111" y="18"/>
                                  </a:lnTo>
                                  <a:lnTo>
                                    <a:pt x="119" y="15"/>
                                  </a:lnTo>
                                  <a:lnTo>
                                    <a:pt x="124" y="15"/>
                                  </a:lnTo>
                                  <a:lnTo>
                                    <a:pt x="131" y="7"/>
                                  </a:lnTo>
                                  <a:lnTo>
                                    <a:pt x="134" y="7"/>
                                  </a:lnTo>
                                  <a:lnTo>
                                    <a:pt x="139" y="3"/>
                                  </a:lnTo>
                                  <a:lnTo>
                                    <a:pt x="142" y="3"/>
                                  </a:lnTo>
                                  <a:lnTo>
                                    <a:pt x="14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4" name="Freeform 724"/>
                          <wps:cNvSpPr>
                            <a:spLocks/>
                          </wps:cNvSpPr>
                          <wps:spPr bwMode="auto">
                            <a:xfrm>
                              <a:off x="2741" y="5020"/>
                              <a:ext cx="84" cy="3"/>
                            </a:xfrm>
                            <a:custGeom>
                              <a:avLst/>
                              <a:gdLst>
                                <a:gd name="T0" fmla="*/ 0 w 167"/>
                                <a:gd name="T1" fmla="*/ 0 h 8"/>
                                <a:gd name="T2" fmla="*/ 6 w 167"/>
                                <a:gd name="T3" fmla="*/ 0 h 8"/>
                                <a:gd name="T4" fmla="*/ 7 w 167"/>
                                <a:gd name="T5" fmla="*/ 0 h 8"/>
                                <a:gd name="T6" fmla="*/ 20 w 167"/>
                                <a:gd name="T7" fmla="*/ 0 h 8"/>
                                <a:gd name="T8" fmla="*/ 21 w 167"/>
                                <a:gd name="T9" fmla="*/ 1 h 8"/>
                                <a:gd name="T10" fmla="*/ 34 w 167"/>
                                <a:gd name="T11" fmla="*/ 1 h 8"/>
                                <a:gd name="T12" fmla="*/ 35 w 167"/>
                                <a:gd name="T13" fmla="*/ 0 h 8"/>
                                <a:gd name="T14" fmla="*/ 42 w 167"/>
                                <a:gd name="T15" fmla="*/ 0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7" h="8">
                                  <a:moveTo>
                                    <a:pt x="0" y="0"/>
                                  </a:moveTo>
                                  <a:lnTo>
                                    <a:pt x="23" y="0"/>
                                  </a:lnTo>
                                  <a:lnTo>
                                    <a:pt x="28" y="3"/>
                                  </a:lnTo>
                                  <a:lnTo>
                                    <a:pt x="78" y="3"/>
                                  </a:lnTo>
                                  <a:lnTo>
                                    <a:pt x="82" y="8"/>
                                  </a:lnTo>
                                  <a:lnTo>
                                    <a:pt x="136" y="8"/>
                                  </a:lnTo>
                                  <a:lnTo>
                                    <a:pt x="139" y="3"/>
                                  </a:lnTo>
                                  <a:lnTo>
                                    <a:pt x="167"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25"/>
                          <wps:cNvSpPr>
                            <a:spLocks/>
                          </wps:cNvSpPr>
                          <wps:spPr bwMode="auto">
                            <a:xfrm>
                              <a:off x="2641" y="4990"/>
                              <a:ext cx="100" cy="30"/>
                            </a:xfrm>
                            <a:custGeom>
                              <a:avLst/>
                              <a:gdLst>
                                <a:gd name="T0" fmla="*/ 0 w 200"/>
                                <a:gd name="T1" fmla="*/ 0 h 58"/>
                                <a:gd name="T2" fmla="*/ 3 w 200"/>
                                <a:gd name="T3" fmla="*/ 1 h 58"/>
                                <a:gd name="T4" fmla="*/ 7 w 200"/>
                                <a:gd name="T5" fmla="*/ 3 h 58"/>
                                <a:gd name="T6" fmla="*/ 9 w 200"/>
                                <a:gd name="T7" fmla="*/ 4 h 58"/>
                                <a:gd name="T8" fmla="*/ 12 w 200"/>
                                <a:gd name="T9" fmla="*/ 5 h 58"/>
                                <a:gd name="T10" fmla="*/ 14 w 200"/>
                                <a:gd name="T11" fmla="*/ 6 h 58"/>
                                <a:gd name="T12" fmla="*/ 16 w 200"/>
                                <a:gd name="T13" fmla="*/ 7 h 58"/>
                                <a:gd name="T14" fmla="*/ 17 w 200"/>
                                <a:gd name="T15" fmla="*/ 7 h 58"/>
                                <a:gd name="T16" fmla="*/ 19 w 200"/>
                                <a:gd name="T17" fmla="*/ 8 h 58"/>
                                <a:gd name="T18" fmla="*/ 20 w 200"/>
                                <a:gd name="T19" fmla="*/ 9 h 58"/>
                                <a:gd name="T20" fmla="*/ 21 w 200"/>
                                <a:gd name="T21" fmla="*/ 9 h 58"/>
                                <a:gd name="T22" fmla="*/ 22 w 200"/>
                                <a:gd name="T23" fmla="*/ 10 h 58"/>
                                <a:gd name="T24" fmla="*/ 23 w 200"/>
                                <a:gd name="T25" fmla="*/ 10 h 58"/>
                                <a:gd name="T26" fmla="*/ 23 w 200"/>
                                <a:gd name="T27" fmla="*/ 11 h 58"/>
                                <a:gd name="T28" fmla="*/ 27 w 200"/>
                                <a:gd name="T29" fmla="*/ 11 h 58"/>
                                <a:gd name="T30" fmla="*/ 27 w 200"/>
                                <a:gd name="T31" fmla="*/ 12 h 58"/>
                                <a:gd name="T32" fmla="*/ 34 w 200"/>
                                <a:gd name="T33" fmla="*/ 12 h 58"/>
                                <a:gd name="T34" fmla="*/ 36 w 200"/>
                                <a:gd name="T35" fmla="*/ 13 h 58"/>
                                <a:gd name="T36" fmla="*/ 41 w 200"/>
                                <a:gd name="T37" fmla="*/ 13 h 58"/>
                                <a:gd name="T38" fmla="*/ 44 w 200"/>
                                <a:gd name="T39" fmla="*/ 14 h 58"/>
                                <a:gd name="T40" fmla="*/ 47 w 200"/>
                                <a:gd name="T41" fmla="*/ 14 h 58"/>
                                <a:gd name="T42" fmla="*/ 50 w 200"/>
                                <a:gd name="T43" fmla="*/ 16 h 5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200" h="58">
                                  <a:moveTo>
                                    <a:pt x="0" y="0"/>
                                  </a:moveTo>
                                  <a:lnTo>
                                    <a:pt x="12" y="4"/>
                                  </a:lnTo>
                                  <a:lnTo>
                                    <a:pt x="27" y="12"/>
                                  </a:lnTo>
                                  <a:lnTo>
                                    <a:pt x="35" y="15"/>
                                  </a:lnTo>
                                  <a:lnTo>
                                    <a:pt x="46" y="20"/>
                                  </a:lnTo>
                                  <a:lnTo>
                                    <a:pt x="54" y="23"/>
                                  </a:lnTo>
                                  <a:lnTo>
                                    <a:pt x="61" y="27"/>
                                  </a:lnTo>
                                  <a:lnTo>
                                    <a:pt x="66" y="27"/>
                                  </a:lnTo>
                                  <a:lnTo>
                                    <a:pt x="74" y="30"/>
                                  </a:lnTo>
                                  <a:lnTo>
                                    <a:pt x="77" y="35"/>
                                  </a:lnTo>
                                  <a:lnTo>
                                    <a:pt x="81" y="35"/>
                                  </a:lnTo>
                                  <a:lnTo>
                                    <a:pt x="85" y="38"/>
                                  </a:lnTo>
                                  <a:lnTo>
                                    <a:pt x="92" y="38"/>
                                  </a:lnTo>
                                  <a:lnTo>
                                    <a:pt x="92" y="43"/>
                                  </a:lnTo>
                                  <a:lnTo>
                                    <a:pt x="105" y="43"/>
                                  </a:lnTo>
                                  <a:lnTo>
                                    <a:pt x="108" y="46"/>
                                  </a:lnTo>
                                  <a:lnTo>
                                    <a:pt x="135" y="46"/>
                                  </a:lnTo>
                                  <a:lnTo>
                                    <a:pt x="143" y="50"/>
                                  </a:lnTo>
                                  <a:lnTo>
                                    <a:pt x="162" y="50"/>
                                  </a:lnTo>
                                  <a:lnTo>
                                    <a:pt x="174" y="54"/>
                                  </a:lnTo>
                                  <a:lnTo>
                                    <a:pt x="185" y="54"/>
                                  </a:lnTo>
                                  <a:lnTo>
                                    <a:pt x="200" y="5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726"/>
                          <wps:cNvSpPr>
                            <a:spLocks/>
                          </wps:cNvSpPr>
                          <wps:spPr bwMode="auto">
                            <a:xfrm>
                              <a:off x="2551" y="4940"/>
                              <a:ext cx="90" cy="50"/>
                            </a:xfrm>
                            <a:custGeom>
                              <a:avLst/>
                              <a:gdLst>
                                <a:gd name="T0" fmla="*/ 0 w 179"/>
                                <a:gd name="T1" fmla="*/ 0 h 101"/>
                                <a:gd name="T2" fmla="*/ 1 w 179"/>
                                <a:gd name="T3" fmla="*/ 1 h 101"/>
                                <a:gd name="T4" fmla="*/ 3 w 179"/>
                                <a:gd name="T5" fmla="*/ 2 h 101"/>
                                <a:gd name="T6" fmla="*/ 4 w 179"/>
                                <a:gd name="T7" fmla="*/ 3 h 101"/>
                                <a:gd name="T8" fmla="*/ 6 w 179"/>
                                <a:gd name="T9" fmla="*/ 4 h 101"/>
                                <a:gd name="T10" fmla="*/ 8 w 179"/>
                                <a:gd name="T11" fmla="*/ 5 h 101"/>
                                <a:gd name="T12" fmla="*/ 10 w 179"/>
                                <a:gd name="T13" fmla="*/ 7 h 101"/>
                                <a:gd name="T14" fmla="*/ 11 w 179"/>
                                <a:gd name="T15" fmla="*/ 7 h 101"/>
                                <a:gd name="T16" fmla="*/ 13 w 179"/>
                                <a:gd name="T17" fmla="*/ 9 h 101"/>
                                <a:gd name="T18" fmla="*/ 14 w 179"/>
                                <a:gd name="T19" fmla="*/ 9 h 101"/>
                                <a:gd name="T20" fmla="*/ 16 w 179"/>
                                <a:gd name="T21" fmla="*/ 9 h 101"/>
                                <a:gd name="T22" fmla="*/ 18 w 179"/>
                                <a:gd name="T23" fmla="*/ 11 h 101"/>
                                <a:gd name="T24" fmla="*/ 20 w 179"/>
                                <a:gd name="T25" fmla="*/ 12 h 101"/>
                                <a:gd name="T26" fmla="*/ 20 w 179"/>
                                <a:gd name="T27" fmla="*/ 13 h 101"/>
                                <a:gd name="T28" fmla="*/ 22 w 179"/>
                                <a:gd name="T29" fmla="*/ 14 h 101"/>
                                <a:gd name="T30" fmla="*/ 23 w 179"/>
                                <a:gd name="T31" fmla="*/ 14 h 101"/>
                                <a:gd name="T32" fmla="*/ 25 w 179"/>
                                <a:gd name="T33" fmla="*/ 15 h 101"/>
                                <a:gd name="T34" fmla="*/ 26 w 179"/>
                                <a:gd name="T35" fmla="*/ 16 h 101"/>
                                <a:gd name="T36" fmla="*/ 28 w 179"/>
                                <a:gd name="T37" fmla="*/ 17 h 101"/>
                                <a:gd name="T38" fmla="*/ 29 w 179"/>
                                <a:gd name="T39" fmla="*/ 17 h 101"/>
                                <a:gd name="T40" fmla="*/ 31 w 179"/>
                                <a:gd name="T41" fmla="*/ 18 h 101"/>
                                <a:gd name="T42" fmla="*/ 32 w 179"/>
                                <a:gd name="T43" fmla="*/ 19 h 101"/>
                                <a:gd name="T44" fmla="*/ 33 w 179"/>
                                <a:gd name="T45" fmla="*/ 20 h 101"/>
                                <a:gd name="T46" fmla="*/ 35 w 179"/>
                                <a:gd name="T47" fmla="*/ 20 h 101"/>
                                <a:gd name="T48" fmla="*/ 37 w 179"/>
                                <a:gd name="T49" fmla="*/ 21 h 101"/>
                                <a:gd name="T50" fmla="*/ 37 w 179"/>
                                <a:gd name="T51" fmla="*/ 22 h 101"/>
                                <a:gd name="T52" fmla="*/ 39 w 179"/>
                                <a:gd name="T53" fmla="*/ 22 h 101"/>
                                <a:gd name="T54" fmla="*/ 40 w 179"/>
                                <a:gd name="T55" fmla="*/ 23 h 101"/>
                                <a:gd name="T56" fmla="*/ 42 w 179"/>
                                <a:gd name="T57" fmla="*/ 24 h 101"/>
                                <a:gd name="T58" fmla="*/ 43 w 179"/>
                                <a:gd name="T59" fmla="*/ 24 h 101"/>
                                <a:gd name="T60" fmla="*/ 45 w 179"/>
                                <a:gd name="T61" fmla="*/ 25 h 101"/>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79" h="101">
                                  <a:moveTo>
                                    <a:pt x="0" y="0"/>
                                  </a:moveTo>
                                  <a:lnTo>
                                    <a:pt x="3" y="5"/>
                                  </a:lnTo>
                                  <a:lnTo>
                                    <a:pt x="10" y="8"/>
                                  </a:lnTo>
                                  <a:lnTo>
                                    <a:pt x="15" y="13"/>
                                  </a:lnTo>
                                  <a:lnTo>
                                    <a:pt x="23" y="16"/>
                                  </a:lnTo>
                                  <a:lnTo>
                                    <a:pt x="30" y="23"/>
                                  </a:lnTo>
                                  <a:lnTo>
                                    <a:pt x="38" y="28"/>
                                  </a:lnTo>
                                  <a:lnTo>
                                    <a:pt x="41" y="31"/>
                                  </a:lnTo>
                                  <a:lnTo>
                                    <a:pt x="49" y="36"/>
                                  </a:lnTo>
                                  <a:lnTo>
                                    <a:pt x="54" y="36"/>
                                  </a:lnTo>
                                  <a:lnTo>
                                    <a:pt x="61" y="39"/>
                                  </a:lnTo>
                                  <a:lnTo>
                                    <a:pt x="69" y="46"/>
                                  </a:lnTo>
                                  <a:lnTo>
                                    <a:pt x="77" y="51"/>
                                  </a:lnTo>
                                  <a:lnTo>
                                    <a:pt x="80" y="54"/>
                                  </a:lnTo>
                                  <a:lnTo>
                                    <a:pt x="86" y="59"/>
                                  </a:lnTo>
                                  <a:lnTo>
                                    <a:pt x="91" y="59"/>
                                  </a:lnTo>
                                  <a:lnTo>
                                    <a:pt x="98" y="62"/>
                                  </a:lnTo>
                                  <a:lnTo>
                                    <a:pt x="101" y="67"/>
                                  </a:lnTo>
                                  <a:lnTo>
                                    <a:pt x="109" y="70"/>
                                  </a:lnTo>
                                  <a:lnTo>
                                    <a:pt x="114" y="70"/>
                                  </a:lnTo>
                                  <a:lnTo>
                                    <a:pt x="122" y="74"/>
                                  </a:lnTo>
                                  <a:lnTo>
                                    <a:pt x="125" y="77"/>
                                  </a:lnTo>
                                  <a:lnTo>
                                    <a:pt x="132" y="82"/>
                                  </a:lnTo>
                                  <a:lnTo>
                                    <a:pt x="137" y="82"/>
                                  </a:lnTo>
                                  <a:lnTo>
                                    <a:pt x="145" y="85"/>
                                  </a:lnTo>
                                  <a:lnTo>
                                    <a:pt x="148" y="90"/>
                                  </a:lnTo>
                                  <a:lnTo>
                                    <a:pt x="155" y="90"/>
                                  </a:lnTo>
                                  <a:lnTo>
                                    <a:pt x="160" y="93"/>
                                  </a:lnTo>
                                  <a:lnTo>
                                    <a:pt x="168" y="97"/>
                                  </a:lnTo>
                                  <a:lnTo>
                                    <a:pt x="171" y="97"/>
                                  </a:lnTo>
                                  <a:lnTo>
                                    <a:pt x="179" y="10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 name="Freeform 727"/>
                          <wps:cNvSpPr>
                            <a:spLocks/>
                          </wps:cNvSpPr>
                          <wps:spPr bwMode="auto">
                            <a:xfrm>
                              <a:off x="2490" y="4885"/>
                              <a:ext cx="61" cy="57"/>
                            </a:xfrm>
                            <a:custGeom>
                              <a:avLst/>
                              <a:gdLst>
                                <a:gd name="T0" fmla="*/ 0 w 124"/>
                                <a:gd name="T1" fmla="*/ 0 h 116"/>
                                <a:gd name="T2" fmla="*/ 2 w 124"/>
                                <a:gd name="T3" fmla="*/ 2 h 116"/>
                                <a:gd name="T4" fmla="*/ 2 w 124"/>
                                <a:gd name="T5" fmla="*/ 3 h 116"/>
                                <a:gd name="T6" fmla="*/ 3 w 124"/>
                                <a:gd name="T7" fmla="*/ 4 h 116"/>
                                <a:gd name="T8" fmla="*/ 4 w 124"/>
                                <a:gd name="T9" fmla="*/ 6 h 116"/>
                                <a:gd name="T10" fmla="*/ 14 w 124"/>
                                <a:gd name="T11" fmla="*/ 16 h 116"/>
                                <a:gd name="T12" fmla="*/ 15 w 124"/>
                                <a:gd name="T13" fmla="*/ 16 h 116"/>
                                <a:gd name="T14" fmla="*/ 21 w 124"/>
                                <a:gd name="T15" fmla="*/ 23 h 116"/>
                                <a:gd name="T16" fmla="*/ 23 w 124"/>
                                <a:gd name="T17" fmla="*/ 23 h 116"/>
                                <a:gd name="T18" fmla="*/ 24 w 124"/>
                                <a:gd name="T19" fmla="*/ 24 h 116"/>
                                <a:gd name="T20" fmla="*/ 26 w 124"/>
                                <a:gd name="T21" fmla="*/ 25 h 116"/>
                                <a:gd name="T22" fmla="*/ 27 w 124"/>
                                <a:gd name="T23" fmla="*/ 26 h 116"/>
                                <a:gd name="T24" fmla="*/ 28 w 124"/>
                                <a:gd name="T25" fmla="*/ 26 h 116"/>
                                <a:gd name="T26" fmla="*/ 30 w 124"/>
                                <a:gd name="T27" fmla="*/ 28 h 11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4" h="116">
                                  <a:moveTo>
                                    <a:pt x="0" y="0"/>
                                  </a:moveTo>
                                  <a:lnTo>
                                    <a:pt x="11" y="11"/>
                                  </a:lnTo>
                                  <a:lnTo>
                                    <a:pt x="11" y="15"/>
                                  </a:lnTo>
                                  <a:lnTo>
                                    <a:pt x="15" y="19"/>
                                  </a:lnTo>
                                  <a:lnTo>
                                    <a:pt x="19" y="26"/>
                                  </a:lnTo>
                                  <a:lnTo>
                                    <a:pt x="57" y="65"/>
                                  </a:lnTo>
                                  <a:lnTo>
                                    <a:pt x="62" y="65"/>
                                  </a:lnTo>
                                  <a:lnTo>
                                    <a:pt x="88" y="93"/>
                                  </a:lnTo>
                                  <a:lnTo>
                                    <a:pt x="93" y="93"/>
                                  </a:lnTo>
                                  <a:lnTo>
                                    <a:pt x="100" y="100"/>
                                  </a:lnTo>
                                  <a:lnTo>
                                    <a:pt x="108" y="103"/>
                                  </a:lnTo>
                                  <a:lnTo>
                                    <a:pt x="111" y="108"/>
                                  </a:lnTo>
                                  <a:lnTo>
                                    <a:pt x="116" y="108"/>
                                  </a:lnTo>
                                  <a:lnTo>
                                    <a:pt x="124" y="11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Freeform 728"/>
                          <wps:cNvSpPr>
                            <a:spLocks/>
                          </wps:cNvSpPr>
                          <wps:spPr bwMode="auto">
                            <a:xfrm>
                              <a:off x="2455" y="4816"/>
                              <a:ext cx="35" cy="66"/>
                            </a:xfrm>
                            <a:custGeom>
                              <a:avLst/>
                              <a:gdLst>
                                <a:gd name="T0" fmla="*/ 0 w 69"/>
                                <a:gd name="T1" fmla="*/ 0 h 132"/>
                                <a:gd name="T2" fmla="*/ 0 w 69"/>
                                <a:gd name="T3" fmla="*/ 1 h 132"/>
                                <a:gd name="T4" fmla="*/ 1 w 69"/>
                                <a:gd name="T5" fmla="*/ 3 h 132"/>
                                <a:gd name="T6" fmla="*/ 1 w 69"/>
                                <a:gd name="T7" fmla="*/ 4 h 132"/>
                                <a:gd name="T8" fmla="*/ 2 w 69"/>
                                <a:gd name="T9" fmla="*/ 5 h 132"/>
                                <a:gd name="T10" fmla="*/ 2 w 69"/>
                                <a:gd name="T11" fmla="*/ 8 h 132"/>
                                <a:gd name="T12" fmla="*/ 3 w 69"/>
                                <a:gd name="T13" fmla="*/ 9 h 132"/>
                                <a:gd name="T14" fmla="*/ 3 w 69"/>
                                <a:gd name="T15" fmla="*/ 10 h 132"/>
                                <a:gd name="T16" fmla="*/ 4 w 69"/>
                                <a:gd name="T17" fmla="*/ 11 h 132"/>
                                <a:gd name="T18" fmla="*/ 4 w 69"/>
                                <a:gd name="T19" fmla="*/ 13 h 132"/>
                                <a:gd name="T20" fmla="*/ 5 w 69"/>
                                <a:gd name="T21" fmla="*/ 15 h 132"/>
                                <a:gd name="T22" fmla="*/ 5 w 69"/>
                                <a:gd name="T23" fmla="*/ 16 h 132"/>
                                <a:gd name="T24" fmla="*/ 6 w 69"/>
                                <a:gd name="T25" fmla="*/ 16 h 132"/>
                                <a:gd name="T26" fmla="*/ 6 w 69"/>
                                <a:gd name="T27" fmla="*/ 18 h 132"/>
                                <a:gd name="T28" fmla="*/ 7 w 69"/>
                                <a:gd name="T29" fmla="*/ 18 h 132"/>
                                <a:gd name="T30" fmla="*/ 7 w 69"/>
                                <a:gd name="T31" fmla="*/ 20 h 132"/>
                                <a:gd name="T32" fmla="*/ 8 w 69"/>
                                <a:gd name="T33" fmla="*/ 20 h 132"/>
                                <a:gd name="T34" fmla="*/ 8 w 69"/>
                                <a:gd name="T35" fmla="*/ 21 h 132"/>
                                <a:gd name="T36" fmla="*/ 10 w 69"/>
                                <a:gd name="T37" fmla="*/ 23 h 132"/>
                                <a:gd name="T38" fmla="*/ 10 w 69"/>
                                <a:gd name="T39" fmla="*/ 24 h 132"/>
                                <a:gd name="T40" fmla="*/ 12 w 69"/>
                                <a:gd name="T41" fmla="*/ 26 h 132"/>
                                <a:gd name="T42" fmla="*/ 12 w 69"/>
                                <a:gd name="T43" fmla="*/ 27 h 132"/>
                                <a:gd name="T44" fmla="*/ 15 w 69"/>
                                <a:gd name="T45" fmla="*/ 30 h 132"/>
                                <a:gd name="T46" fmla="*/ 15 w 69"/>
                                <a:gd name="T47" fmla="*/ 31 h 132"/>
                                <a:gd name="T48" fmla="*/ 18 w 69"/>
                                <a:gd name="T49" fmla="*/ 33 h 13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9" h="132">
                                  <a:moveTo>
                                    <a:pt x="0" y="0"/>
                                  </a:moveTo>
                                  <a:lnTo>
                                    <a:pt x="0" y="3"/>
                                  </a:lnTo>
                                  <a:lnTo>
                                    <a:pt x="3" y="10"/>
                                  </a:lnTo>
                                  <a:lnTo>
                                    <a:pt x="3" y="15"/>
                                  </a:lnTo>
                                  <a:lnTo>
                                    <a:pt x="7" y="18"/>
                                  </a:lnTo>
                                  <a:lnTo>
                                    <a:pt x="7" y="30"/>
                                  </a:lnTo>
                                  <a:lnTo>
                                    <a:pt x="10" y="34"/>
                                  </a:lnTo>
                                  <a:lnTo>
                                    <a:pt x="10" y="38"/>
                                  </a:lnTo>
                                  <a:lnTo>
                                    <a:pt x="15" y="41"/>
                                  </a:lnTo>
                                  <a:lnTo>
                                    <a:pt x="15" y="49"/>
                                  </a:lnTo>
                                  <a:lnTo>
                                    <a:pt x="18" y="57"/>
                                  </a:lnTo>
                                  <a:lnTo>
                                    <a:pt x="18" y="61"/>
                                  </a:lnTo>
                                  <a:lnTo>
                                    <a:pt x="23" y="64"/>
                                  </a:lnTo>
                                  <a:lnTo>
                                    <a:pt x="23" y="69"/>
                                  </a:lnTo>
                                  <a:lnTo>
                                    <a:pt x="26" y="72"/>
                                  </a:lnTo>
                                  <a:lnTo>
                                    <a:pt x="26" y="77"/>
                                  </a:lnTo>
                                  <a:lnTo>
                                    <a:pt x="30" y="80"/>
                                  </a:lnTo>
                                  <a:lnTo>
                                    <a:pt x="30" y="83"/>
                                  </a:lnTo>
                                  <a:lnTo>
                                    <a:pt x="38" y="91"/>
                                  </a:lnTo>
                                  <a:lnTo>
                                    <a:pt x="38" y="94"/>
                                  </a:lnTo>
                                  <a:lnTo>
                                    <a:pt x="46" y="101"/>
                                  </a:lnTo>
                                  <a:lnTo>
                                    <a:pt x="46" y="106"/>
                                  </a:lnTo>
                                  <a:lnTo>
                                    <a:pt x="57" y="117"/>
                                  </a:lnTo>
                                  <a:lnTo>
                                    <a:pt x="57" y="122"/>
                                  </a:lnTo>
                                  <a:lnTo>
                                    <a:pt x="69" y="13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729"/>
                          <wps:cNvSpPr>
                            <a:spLocks/>
                          </wps:cNvSpPr>
                          <wps:spPr bwMode="auto">
                            <a:xfrm>
                              <a:off x="2451" y="4804"/>
                              <a:ext cx="1" cy="12"/>
                            </a:xfrm>
                            <a:custGeom>
                              <a:avLst/>
                              <a:gdLst>
                                <a:gd name="T0" fmla="*/ 0 w 3"/>
                                <a:gd name="T1" fmla="*/ 0 h 24"/>
                                <a:gd name="T2" fmla="*/ 0 w 3"/>
                                <a:gd name="T3" fmla="*/ 2 h 24"/>
                                <a:gd name="T4" fmla="*/ 0 w 3"/>
                                <a:gd name="T5" fmla="*/ 3 h 24"/>
                                <a:gd name="T6" fmla="*/ 0 w 3"/>
                                <a:gd name="T7" fmla="*/ 6 h 2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 h="24">
                                  <a:moveTo>
                                    <a:pt x="0" y="0"/>
                                  </a:moveTo>
                                  <a:lnTo>
                                    <a:pt x="0" y="8"/>
                                  </a:lnTo>
                                  <a:lnTo>
                                    <a:pt x="3" y="11"/>
                                  </a:lnTo>
                                  <a:lnTo>
                                    <a:pt x="3" y="2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30"/>
                          <wps:cNvSpPr>
                            <a:spLocks/>
                          </wps:cNvSpPr>
                          <wps:spPr bwMode="auto">
                            <a:xfrm>
                              <a:off x="2691" y="4143"/>
                              <a:ext cx="33" cy="270"/>
                            </a:xfrm>
                            <a:custGeom>
                              <a:avLst/>
                              <a:gdLst>
                                <a:gd name="T0" fmla="*/ 17 w 66"/>
                                <a:gd name="T1" fmla="*/ 1 h 539"/>
                                <a:gd name="T2" fmla="*/ 16 w 66"/>
                                <a:gd name="T3" fmla="*/ 0 h 539"/>
                                <a:gd name="T4" fmla="*/ 13 w 66"/>
                                <a:gd name="T5" fmla="*/ 0 h 539"/>
                                <a:gd name="T6" fmla="*/ 10 w 66"/>
                                <a:gd name="T7" fmla="*/ 0 h 539"/>
                                <a:gd name="T8" fmla="*/ 8 w 66"/>
                                <a:gd name="T9" fmla="*/ 2 h 539"/>
                                <a:gd name="T10" fmla="*/ 6 w 66"/>
                                <a:gd name="T11" fmla="*/ 5 h 539"/>
                                <a:gd name="T12" fmla="*/ 5 w 66"/>
                                <a:gd name="T13" fmla="*/ 9 h 539"/>
                                <a:gd name="T14" fmla="*/ 3 w 66"/>
                                <a:gd name="T15" fmla="*/ 13 h 539"/>
                                <a:gd name="T16" fmla="*/ 2 w 66"/>
                                <a:gd name="T17" fmla="*/ 21 h 539"/>
                                <a:gd name="T18" fmla="*/ 2 w 66"/>
                                <a:gd name="T19" fmla="*/ 31 h 539"/>
                                <a:gd name="T20" fmla="*/ 2 w 66"/>
                                <a:gd name="T21" fmla="*/ 47 h 539"/>
                                <a:gd name="T22" fmla="*/ 2 w 66"/>
                                <a:gd name="T23" fmla="*/ 67 h 539"/>
                                <a:gd name="T24" fmla="*/ 0 w 66"/>
                                <a:gd name="T25" fmla="*/ 96 h 539"/>
                                <a:gd name="T26" fmla="*/ 0 w 66"/>
                                <a:gd name="T27" fmla="*/ 135 h 53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6" h="539">
                                  <a:moveTo>
                                    <a:pt x="66" y="4"/>
                                  </a:moveTo>
                                  <a:lnTo>
                                    <a:pt x="62" y="0"/>
                                  </a:lnTo>
                                  <a:lnTo>
                                    <a:pt x="51" y="0"/>
                                  </a:lnTo>
                                  <a:lnTo>
                                    <a:pt x="39" y="0"/>
                                  </a:lnTo>
                                  <a:lnTo>
                                    <a:pt x="31" y="8"/>
                                  </a:lnTo>
                                  <a:lnTo>
                                    <a:pt x="23" y="20"/>
                                  </a:lnTo>
                                  <a:lnTo>
                                    <a:pt x="20" y="35"/>
                                  </a:lnTo>
                                  <a:lnTo>
                                    <a:pt x="12" y="51"/>
                                  </a:lnTo>
                                  <a:lnTo>
                                    <a:pt x="8" y="82"/>
                                  </a:lnTo>
                                  <a:lnTo>
                                    <a:pt x="8" y="123"/>
                                  </a:lnTo>
                                  <a:lnTo>
                                    <a:pt x="5" y="185"/>
                                  </a:lnTo>
                                  <a:lnTo>
                                    <a:pt x="5" y="268"/>
                                  </a:lnTo>
                                  <a:lnTo>
                                    <a:pt x="0" y="381"/>
                                  </a:lnTo>
                                  <a:lnTo>
                                    <a:pt x="0" y="53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31"/>
                          <wps:cNvSpPr>
                            <a:spLocks/>
                          </wps:cNvSpPr>
                          <wps:spPr bwMode="auto">
                            <a:xfrm>
                              <a:off x="2853" y="2217"/>
                              <a:ext cx="72" cy="71"/>
                            </a:xfrm>
                            <a:custGeom>
                              <a:avLst/>
                              <a:gdLst>
                                <a:gd name="T0" fmla="*/ 36 w 144"/>
                                <a:gd name="T1" fmla="*/ 0 h 142"/>
                                <a:gd name="T2" fmla="*/ 31 w 144"/>
                                <a:gd name="T3" fmla="*/ 0 h 142"/>
                                <a:gd name="T4" fmla="*/ 29 w 144"/>
                                <a:gd name="T5" fmla="*/ 1 h 142"/>
                                <a:gd name="T6" fmla="*/ 27 w 144"/>
                                <a:gd name="T7" fmla="*/ 1 h 142"/>
                                <a:gd name="T8" fmla="*/ 26 w 144"/>
                                <a:gd name="T9" fmla="*/ 2 h 142"/>
                                <a:gd name="T10" fmla="*/ 24 w 144"/>
                                <a:gd name="T11" fmla="*/ 2 h 142"/>
                                <a:gd name="T12" fmla="*/ 23 w 144"/>
                                <a:gd name="T13" fmla="*/ 3 h 142"/>
                                <a:gd name="T14" fmla="*/ 21 w 144"/>
                                <a:gd name="T15" fmla="*/ 4 h 142"/>
                                <a:gd name="T16" fmla="*/ 20 w 144"/>
                                <a:gd name="T17" fmla="*/ 4 h 142"/>
                                <a:gd name="T18" fmla="*/ 18 w 144"/>
                                <a:gd name="T19" fmla="*/ 5 h 142"/>
                                <a:gd name="T20" fmla="*/ 17 w 144"/>
                                <a:gd name="T21" fmla="*/ 6 h 142"/>
                                <a:gd name="T22" fmla="*/ 15 w 144"/>
                                <a:gd name="T23" fmla="*/ 7 h 142"/>
                                <a:gd name="T24" fmla="*/ 14 w 144"/>
                                <a:gd name="T25" fmla="*/ 8 h 142"/>
                                <a:gd name="T26" fmla="*/ 12 w 144"/>
                                <a:gd name="T27" fmla="*/ 9 h 142"/>
                                <a:gd name="T28" fmla="*/ 11 w 144"/>
                                <a:gd name="T29" fmla="*/ 10 h 142"/>
                                <a:gd name="T30" fmla="*/ 10 w 144"/>
                                <a:gd name="T31" fmla="*/ 13 h 142"/>
                                <a:gd name="T32" fmla="*/ 9 w 144"/>
                                <a:gd name="T33" fmla="*/ 14 h 142"/>
                                <a:gd name="T34" fmla="*/ 7 w 144"/>
                                <a:gd name="T35" fmla="*/ 14 h 142"/>
                                <a:gd name="T36" fmla="*/ 6 w 144"/>
                                <a:gd name="T37" fmla="*/ 16 h 142"/>
                                <a:gd name="T38" fmla="*/ 5 w 144"/>
                                <a:gd name="T39" fmla="*/ 17 h 142"/>
                                <a:gd name="T40" fmla="*/ 5 w 144"/>
                                <a:gd name="T41" fmla="*/ 19 h 142"/>
                                <a:gd name="T42" fmla="*/ 4 w 144"/>
                                <a:gd name="T43" fmla="*/ 20 h 142"/>
                                <a:gd name="T44" fmla="*/ 4 w 144"/>
                                <a:gd name="T45" fmla="*/ 22 h 142"/>
                                <a:gd name="T46" fmla="*/ 2 w 144"/>
                                <a:gd name="T47" fmla="*/ 24 h 142"/>
                                <a:gd name="T48" fmla="*/ 2 w 144"/>
                                <a:gd name="T49" fmla="*/ 26 h 142"/>
                                <a:gd name="T50" fmla="*/ 2 w 144"/>
                                <a:gd name="T51" fmla="*/ 27 h 142"/>
                                <a:gd name="T52" fmla="*/ 2 w 144"/>
                                <a:gd name="T53" fmla="*/ 28 h 142"/>
                                <a:gd name="T54" fmla="*/ 0 w 144"/>
                                <a:gd name="T55" fmla="*/ 29 h 142"/>
                                <a:gd name="T56" fmla="*/ 0 w 144"/>
                                <a:gd name="T57" fmla="*/ 36 h 142"/>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0" t="0" r="r" b="b"/>
                              <a:pathLst>
                                <a:path w="144" h="142">
                                  <a:moveTo>
                                    <a:pt x="144" y="0"/>
                                  </a:moveTo>
                                  <a:lnTo>
                                    <a:pt x="121" y="0"/>
                                  </a:lnTo>
                                  <a:lnTo>
                                    <a:pt x="116" y="3"/>
                                  </a:lnTo>
                                  <a:lnTo>
                                    <a:pt x="108" y="3"/>
                                  </a:lnTo>
                                  <a:lnTo>
                                    <a:pt x="101" y="8"/>
                                  </a:lnTo>
                                  <a:lnTo>
                                    <a:pt x="93" y="8"/>
                                  </a:lnTo>
                                  <a:lnTo>
                                    <a:pt x="90" y="11"/>
                                  </a:lnTo>
                                  <a:lnTo>
                                    <a:pt x="82" y="16"/>
                                  </a:lnTo>
                                  <a:lnTo>
                                    <a:pt x="77" y="16"/>
                                  </a:lnTo>
                                  <a:lnTo>
                                    <a:pt x="70" y="19"/>
                                  </a:lnTo>
                                  <a:lnTo>
                                    <a:pt x="67" y="23"/>
                                  </a:lnTo>
                                  <a:lnTo>
                                    <a:pt x="59" y="26"/>
                                  </a:lnTo>
                                  <a:lnTo>
                                    <a:pt x="54" y="31"/>
                                  </a:lnTo>
                                  <a:lnTo>
                                    <a:pt x="47" y="34"/>
                                  </a:lnTo>
                                  <a:lnTo>
                                    <a:pt x="43" y="39"/>
                                  </a:lnTo>
                                  <a:lnTo>
                                    <a:pt x="39" y="50"/>
                                  </a:lnTo>
                                  <a:lnTo>
                                    <a:pt x="36" y="54"/>
                                  </a:lnTo>
                                  <a:lnTo>
                                    <a:pt x="28" y="54"/>
                                  </a:lnTo>
                                  <a:lnTo>
                                    <a:pt x="23" y="62"/>
                                  </a:lnTo>
                                  <a:lnTo>
                                    <a:pt x="20" y="65"/>
                                  </a:lnTo>
                                  <a:lnTo>
                                    <a:pt x="20" y="73"/>
                                  </a:lnTo>
                                  <a:lnTo>
                                    <a:pt x="16" y="77"/>
                                  </a:lnTo>
                                  <a:lnTo>
                                    <a:pt x="13" y="85"/>
                                  </a:lnTo>
                                  <a:lnTo>
                                    <a:pt x="8" y="96"/>
                                  </a:lnTo>
                                  <a:lnTo>
                                    <a:pt x="8" y="101"/>
                                  </a:lnTo>
                                  <a:lnTo>
                                    <a:pt x="5" y="108"/>
                                  </a:lnTo>
                                  <a:lnTo>
                                    <a:pt x="5" y="111"/>
                                  </a:lnTo>
                                  <a:lnTo>
                                    <a:pt x="0" y="116"/>
                                  </a:lnTo>
                                  <a:lnTo>
                                    <a:pt x="0"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32"/>
                          <wps:cNvSpPr>
                            <a:spLocks/>
                          </wps:cNvSpPr>
                          <wps:spPr bwMode="auto">
                            <a:xfrm>
                              <a:off x="2594" y="1956"/>
                              <a:ext cx="70" cy="68"/>
                            </a:xfrm>
                            <a:custGeom>
                              <a:avLst/>
                              <a:gdLst>
                                <a:gd name="T0" fmla="*/ 35 w 141"/>
                                <a:gd name="T1" fmla="*/ 0 h 136"/>
                                <a:gd name="T2" fmla="*/ 29 w 141"/>
                                <a:gd name="T3" fmla="*/ 0 h 136"/>
                                <a:gd name="T4" fmla="*/ 28 w 141"/>
                                <a:gd name="T5" fmla="*/ 1 h 136"/>
                                <a:gd name="T6" fmla="*/ 26 w 141"/>
                                <a:gd name="T7" fmla="*/ 1 h 136"/>
                                <a:gd name="T8" fmla="*/ 24 w 141"/>
                                <a:gd name="T9" fmla="*/ 2 h 136"/>
                                <a:gd name="T10" fmla="*/ 23 w 141"/>
                                <a:gd name="T11" fmla="*/ 2 h 136"/>
                                <a:gd name="T12" fmla="*/ 21 w 141"/>
                                <a:gd name="T13" fmla="*/ 3 h 136"/>
                                <a:gd name="T14" fmla="*/ 19 w 141"/>
                                <a:gd name="T15" fmla="*/ 4 h 136"/>
                                <a:gd name="T16" fmla="*/ 19 w 141"/>
                                <a:gd name="T17" fmla="*/ 4 h 136"/>
                                <a:gd name="T18" fmla="*/ 17 w 141"/>
                                <a:gd name="T19" fmla="*/ 5 h 136"/>
                                <a:gd name="T20" fmla="*/ 16 w 141"/>
                                <a:gd name="T21" fmla="*/ 6 h 136"/>
                                <a:gd name="T22" fmla="*/ 14 w 141"/>
                                <a:gd name="T23" fmla="*/ 7 h 136"/>
                                <a:gd name="T24" fmla="*/ 13 w 141"/>
                                <a:gd name="T25" fmla="*/ 8 h 136"/>
                                <a:gd name="T26" fmla="*/ 11 w 141"/>
                                <a:gd name="T27" fmla="*/ 8 h 136"/>
                                <a:gd name="T28" fmla="*/ 10 w 141"/>
                                <a:gd name="T29" fmla="*/ 9 h 136"/>
                                <a:gd name="T30" fmla="*/ 9 w 141"/>
                                <a:gd name="T31" fmla="*/ 12 h 136"/>
                                <a:gd name="T32" fmla="*/ 8 w 141"/>
                                <a:gd name="T33" fmla="*/ 13 h 136"/>
                                <a:gd name="T34" fmla="*/ 6 w 141"/>
                                <a:gd name="T35" fmla="*/ 14 h 136"/>
                                <a:gd name="T36" fmla="*/ 5 w 141"/>
                                <a:gd name="T37" fmla="*/ 16 h 136"/>
                                <a:gd name="T38" fmla="*/ 4 w 141"/>
                                <a:gd name="T39" fmla="*/ 17 h 136"/>
                                <a:gd name="T40" fmla="*/ 4 w 141"/>
                                <a:gd name="T41" fmla="*/ 18 h 136"/>
                                <a:gd name="T42" fmla="*/ 3 w 141"/>
                                <a:gd name="T43" fmla="*/ 19 h 136"/>
                                <a:gd name="T44" fmla="*/ 2 w 141"/>
                                <a:gd name="T45" fmla="*/ 21 h 136"/>
                                <a:gd name="T46" fmla="*/ 1 w 141"/>
                                <a:gd name="T47" fmla="*/ 23 h 136"/>
                                <a:gd name="T48" fmla="*/ 1 w 141"/>
                                <a:gd name="T49" fmla="*/ 25 h 136"/>
                                <a:gd name="T50" fmla="*/ 0 w 141"/>
                                <a:gd name="T51" fmla="*/ 25 h 136"/>
                                <a:gd name="T52" fmla="*/ 0 w 141"/>
                                <a:gd name="T53" fmla="*/ 27 h 136"/>
                                <a:gd name="T54" fmla="*/ 0 w 141"/>
                                <a:gd name="T55" fmla="*/ 29 h 136"/>
                                <a:gd name="T56" fmla="*/ 0 w 141"/>
                                <a:gd name="T57" fmla="*/ 34 h 1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Lst>
                              <a:ahLst/>
                              <a:cxnLst>
                                <a:cxn ang="T58">
                                  <a:pos x="T0" y="T1"/>
                                </a:cxn>
                                <a:cxn ang="T59">
                                  <a:pos x="T2" y="T3"/>
                                </a:cxn>
                                <a:cxn ang="T60">
                                  <a:pos x="T4" y="T5"/>
                                </a:cxn>
                                <a:cxn ang="T61">
                                  <a:pos x="T6" y="T7"/>
                                </a:cxn>
                                <a:cxn ang="T62">
                                  <a:pos x="T8" y="T9"/>
                                </a:cxn>
                                <a:cxn ang="T63">
                                  <a:pos x="T10" y="T11"/>
                                </a:cxn>
                                <a:cxn ang="T64">
                                  <a:pos x="T12" y="T13"/>
                                </a:cxn>
                                <a:cxn ang="T65">
                                  <a:pos x="T14" y="T15"/>
                                </a:cxn>
                                <a:cxn ang="T66">
                                  <a:pos x="T16" y="T17"/>
                                </a:cxn>
                                <a:cxn ang="T67">
                                  <a:pos x="T18" y="T19"/>
                                </a:cxn>
                                <a:cxn ang="T68">
                                  <a:pos x="T20" y="T21"/>
                                </a:cxn>
                                <a:cxn ang="T69">
                                  <a:pos x="T22" y="T23"/>
                                </a:cxn>
                                <a:cxn ang="T70">
                                  <a:pos x="T24" y="T25"/>
                                </a:cxn>
                                <a:cxn ang="T71">
                                  <a:pos x="T26" y="T27"/>
                                </a:cxn>
                                <a:cxn ang="T72">
                                  <a:pos x="T28" y="T29"/>
                                </a:cxn>
                                <a:cxn ang="T73">
                                  <a:pos x="T30" y="T31"/>
                                </a:cxn>
                                <a:cxn ang="T74">
                                  <a:pos x="T32" y="T33"/>
                                </a:cxn>
                                <a:cxn ang="T75">
                                  <a:pos x="T34" y="T35"/>
                                </a:cxn>
                                <a:cxn ang="T76">
                                  <a:pos x="T36" y="T37"/>
                                </a:cxn>
                                <a:cxn ang="T77">
                                  <a:pos x="T38" y="T39"/>
                                </a:cxn>
                                <a:cxn ang="T78">
                                  <a:pos x="T40" y="T41"/>
                                </a:cxn>
                                <a:cxn ang="T79">
                                  <a:pos x="T42" y="T43"/>
                                </a:cxn>
                                <a:cxn ang="T80">
                                  <a:pos x="T44" y="T45"/>
                                </a:cxn>
                                <a:cxn ang="T81">
                                  <a:pos x="T46" y="T47"/>
                                </a:cxn>
                                <a:cxn ang="T82">
                                  <a:pos x="T48" y="T49"/>
                                </a:cxn>
                                <a:cxn ang="T83">
                                  <a:pos x="T50" y="T51"/>
                                </a:cxn>
                                <a:cxn ang="T84">
                                  <a:pos x="T52" y="T53"/>
                                </a:cxn>
                                <a:cxn ang="T85">
                                  <a:pos x="T54" y="T55"/>
                                </a:cxn>
                                <a:cxn ang="T86">
                                  <a:pos x="T56" y="T57"/>
                                </a:cxn>
                              </a:cxnLst>
                              <a:rect l="0" t="0" r="r" b="b"/>
                              <a:pathLst>
                                <a:path w="141" h="136">
                                  <a:moveTo>
                                    <a:pt x="141" y="0"/>
                                  </a:moveTo>
                                  <a:lnTo>
                                    <a:pt x="118" y="0"/>
                                  </a:lnTo>
                                  <a:lnTo>
                                    <a:pt x="115" y="4"/>
                                  </a:lnTo>
                                  <a:lnTo>
                                    <a:pt x="107" y="4"/>
                                  </a:lnTo>
                                  <a:lnTo>
                                    <a:pt x="99" y="8"/>
                                  </a:lnTo>
                                  <a:lnTo>
                                    <a:pt x="92" y="8"/>
                                  </a:lnTo>
                                  <a:lnTo>
                                    <a:pt x="87" y="12"/>
                                  </a:lnTo>
                                  <a:lnTo>
                                    <a:pt x="79" y="15"/>
                                  </a:lnTo>
                                  <a:lnTo>
                                    <a:pt x="76" y="15"/>
                                  </a:lnTo>
                                  <a:lnTo>
                                    <a:pt x="68" y="20"/>
                                  </a:lnTo>
                                  <a:lnTo>
                                    <a:pt x="64" y="23"/>
                                  </a:lnTo>
                                  <a:lnTo>
                                    <a:pt x="56" y="28"/>
                                  </a:lnTo>
                                  <a:lnTo>
                                    <a:pt x="53" y="31"/>
                                  </a:lnTo>
                                  <a:lnTo>
                                    <a:pt x="45" y="31"/>
                                  </a:lnTo>
                                  <a:lnTo>
                                    <a:pt x="41" y="35"/>
                                  </a:lnTo>
                                  <a:lnTo>
                                    <a:pt x="38" y="46"/>
                                  </a:lnTo>
                                  <a:lnTo>
                                    <a:pt x="33" y="51"/>
                                  </a:lnTo>
                                  <a:lnTo>
                                    <a:pt x="25" y="54"/>
                                  </a:lnTo>
                                  <a:lnTo>
                                    <a:pt x="22" y="62"/>
                                  </a:lnTo>
                                  <a:lnTo>
                                    <a:pt x="17" y="66"/>
                                  </a:lnTo>
                                  <a:lnTo>
                                    <a:pt x="17" y="69"/>
                                  </a:lnTo>
                                  <a:lnTo>
                                    <a:pt x="14" y="74"/>
                                  </a:lnTo>
                                  <a:lnTo>
                                    <a:pt x="10" y="82"/>
                                  </a:lnTo>
                                  <a:lnTo>
                                    <a:pt x="7" y="92"/>
                                  </a:lnTo>
                                  <a:lnTo>
                                    <a:pt x="7" y="97"/>
                                  </a:lnTo>
                                  <a:lnTo>
                                    <a:pt x="2" y="100"/>
                                  </a:lnTo>
                                  <a:lnTo>
                                    <a:pt x="2" y="108"/>
                                  </a:lnTo>
                                  <a:lnTo>
                                    <a:pt x="0" y="113"/>
                                  </a:lnTo>
                                  <a:lnTo>
                                    <a:pt x="0" y="13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33"/>
                          <wps:cNvSpPr>
                            <a:spLocks/>
                          </wps:cNvSpPr>
                          <wps:spPr bwMode="auto">
                            <a:xfrm>
                              <a:off x="2699" y="4173"/>
                              <a:ext cx="37" cy="15"/>
                            </a:xfrm>
                            <a:custGeom>
                              <a:avLst/>
                              <a:gdLst>
                                <a:gd name="T0" fmla="*/ 0 w 75"/>
                                <a:gd name="T1" fmla="*/ 0 h 31"/>
                                <a:gd name="T2" fmla="*/ 0 w 75"/>
                                <a:gd name="T3" fmla="*/ 1 h 31"/>
                                <a:gd name="T4" fmla="*/ 1 w 75"/>
                                <a:gd name="T5" fmla="*/ 2 h 31"/>
                                <a:gd name="T6" fmla="*/ 1 w 75"/>
                                <a:gd name="T7" fmla="*/ 2 h 31"/>
                                <a:gd name="T8" fmla="*/ 4 w 75"/>
                                <a:gd name="T9" fmla="*/ 6 h 31"/>
                                <a:gd name="T10" fmla="*/ 5 w 75"/>
                                <a:gd name="T11" fmla="*/ 6 h 31"/>
                                <a:gd name="T12" fmla="*/ 6 w 75"/>
                                <a:gd name="T13" fmla="*/ 6 h 31"/>
                                <a:gd name="T14" fmla="*/ 7 w 75"/>
                                <a:gd name="T15" fmla="*/ 6 h 31"/>
                                <a:gd name="T16" fmla="*/ 7 w 75"/>
                                <a:gd name="T17" fmla="*/ 7 h 31"/>
                                <a:gd name="T18" fmla="*/ 13 w 75"/>
                                <a:gd name="T19" fmla="*/ 7 h 31"/>
                                <a:gd name="T20" fmla="*/ 14 w 75"/>
                                <a:gd name="T21" fmla="*/ 6 h 31"/>
                                <a:gd name="T22" fmla="*/ 15 w 75"/>
                                <a:gd name="T23" fmla="*/ 6 h 31"/>
                                <a:gd name="T24" fmla="*/ 16 w 75"/>
                                <a:gd name="T25" fmla="*/ 6 h 31"/>
                                <a:gd name="T26" fmla="*/ 17 w 75"/>
                                <a:gd name="T27" fmla="*/ 6 h 31"/>
                                <a:gd name="T28" fmla="*/ 18 w 75"/>
                                <a:gd name="T29" fmla="*/ 4 h 3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 h="31">
                                  <a:moveTo>
                                    <a:pt x="0" y="0"/>
                                  </a:moveTo>
                                  <a:lnTo>
                                    <a:pt x="0" y="4"/>
                                  </a:lnTo>
                                  <a:lnTo>
                                    <a:pt x="5" y="8"/>
                                  </a:lnTo>
                                  <a:lnTo>
                                    <a:pt x="5" y="11"/>
                                  </a:lnTo>
                                  <a:lnTo>
                                    <a:pt x="16" y="24"/>
                                  </a:lnTo>
                                  <a:lnTo>
                                    <a:pt x="20" y="24"/>
                                  </a:lnTo>
                                  <a:lnTo>
                                    <a:pt x="24" y="27"/>
                                  </a:lnTo>
                                  <a:lnTo>
                                    <a:pt x="28" y="27"/>
                                  </a:lnTo>
                                  <a:lnTo>
                                    <a:pt x="31" y="31"/>
                                  </a:lnTo>
                                  <a:lnTo>
                                    <a:pt x="54" y="31"/>
                                  </a:lnTo>
                                  <a:lnTo>
                                    <a:pt x="59" y="27"/>
                                  </a:lnTo>
                                  <a:lnTo>
                                    <a:pt x="62" y="27"/>
                                  </a:lnTo>
                                  <a:lnTo>
                                    <a:pt x="67" y="24"/>
                                  </a:lnTo>
                                  <a:lnTo>
                                    <a:pt x="70" y="24"/>
                                  </a:lnTo>
                                  <a:lnTo>
                                    <a:pt x="75" y="1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Line 734"/>
                          <wps:cNvCnPr>
                            <a:cxnSpLocks noChangeShapeType="1"/>
                          </wps:cNvCnPr>
                          <wps:spPr bwMode="auto">
                            <a:xfrm>
                              <a:off x="2845" y="3603"/>
                              <a:ext cx="61" cy="5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35" name="Line 735"/>
                          <wps:cNvCnPr>
                            <a:cxnSpLocks noChangeShapeType="1"/>
                          </wps:cNvCnPr>
                          <wps:spPr bwMode="auto">
                            <a:xfrm>
                              <a:off x="2906" y="3661"/>
                              <a:ext cx="1" cy="36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36" name="Line 736"/>
                          <wps:cNvCnPr>
                            <a:cxnSpLocks noChangeShapeType="1"/>
                          </wps:cNvCnPr>
                          <wps:spPr bwMode="auto">
                            <a:xfrm>
                              <a:off x="2513" y="3270"/>
                              <a:ext cx="73" cy="7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37" name="Line 737"/>
                          <wps:cNvCnPr>
                            <a:cxnSpLocks noChangeShapeType="1"/>
                          </wps:cNvCnPr>
                          <wps:spPr bwMode="auto">
                            <a:xfrm>
                              <a:off x="2513" y="3270"/>
                              <a:ext cx="1" cy="36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38" name="Line 738"/>
                          <wps:cNvCnPr>
                            <a:cxnSpLocks noChangeShapeType="1"/>
                          </wps:cNvCnPr>
                          <wps:spPr bwMode="auto">
                            <a:xfrm flipH="1" flipV="1">
                              <a:off x="2594" y="3318"/>
                              <a:ext cx="261" cy="26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39" name="Line 739"/>
                          <wps:cNvCnPr>
                            <a:cxnSpLocks noChangeShapeType="1"/>
                          </wps:cNvCnPr>
                          <wps:spPr bwMode="auto">
                            <a:xfrm>
                              <a:off x="2513" y="3638"/>
                              <a:ext cx="393" cy="3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0" name="Line 740"/>
                          <wps:cNvCnPr>
                            <a:cxnSpLocks noChangeShapeType="1"/>
                          </wps:cNvCnPr>
                          <wps:spPr bwMode="auto">
                            <a:xfrm flipH="1" flipV="1">
                              <a:off x="2513" y="3638"/>
                              <a:ext cx="184" cy="5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1" name="Line 741"/>
                          <wps:cNvCnPr>
                            <a:cxnSpLocks noChangeShapeType="1"/>
                          </wps:cNvCnPr>
                          <wps:spPr bwMode="auto">
                            <a:xfrm flipH="1">
                              <a:off x="2736" y="4030"/>
                              <a:ext cx="170" cy="1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2" name="Line 742"/>
                          <wps:cNvCnPr>
                            <a:cxnSpLocks noChangeShapeType="1"/>
                          </wps:cNvCnPr>
                          <wps:spPr bwMode="auto">
                            <a:xfrm flipV="1">
                              <a:off x="2803" y="3580"/>
                              <a:ext cx="52" cy="1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3" name="Line 743"/>
                          <wps:cNvCnPr>
                            <a:cxnSpLocks noChangeShapeType="1"/>
                          </wps:cNvCnPr>
                          <wps:spPr bwMode="auto">
                            <a:xfrm flipH="1" flipV="1">
                              <a:off x="2855" y="3580"/>
                              <a:ext cx="54" cy="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4" name="Line 744"/>
                          <wps:cNvCnPr>
                            <a:cxnSpLocks noChangeShapeType="1"/>
                          </wps:cNvCnPr>
                          <wps:spPr bwMode="auto">
                            <a:xfrm flipH="1" flipV="1">
                              <a:off x="2803" y="3706"/>
                              <a:ext cx="52" cy="2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5" name="Line 745"/>
                          <wps:cNvCnPr>
                            <a:cxnSpLocks noChangeShapeType="1"/>
                          </wps:cNvCnPr>
                          <wps:spPr bwMode="auto">
                            <a:xfrm flipV="1">
                              <a:off x="2890" y="3601"/>
                              <a:ext cx="19" cy="4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6" name="Line 746"/>
                          <wps:cNvCnPr>
                            <a:cxnSpLocks noChangeShapeType="1"/>
                          </wps:cNvCnPr>
                          <wps:spPr bwMode="auto">
                            <a:xfrm>
                              <a:off x="2813" y="3685"/>
                              <a:ext cx="42" cy="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7" name="Line 747"/>
                          <wps:cNvCnPr>
                            <a:cxnSpLocks noChangeShapeType="1"/>
                          </wps:cNvCnPr>
                          <wps:spPr bwMode="auto">
                            <a:xfrm>
                              <a:off x="2541" y="3445"/>
                              <a:ext cx="262"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8" name="Line 748"/>
                          <wps:cNvCnPr>
                            <a:cxnSpLocks noChangeShapeType="1"/>
                          </wps:cNvCnPr>
                          <wps:spPr bwMode="auto">
                            <a:xfrm flipV="1">
                              <a:off x="2541" y="3318"/>
                              <a:ext cx="53" cy="1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9" name="Line 749"/>
                          <wps:cNvCnPr>
                            <a:cxnSpLocks noChangeShapeType="1"/>
                          </wps:cNvCnPr>
                          <wps:spPr bwMode="auto">
                            <a:xfrm>
                              <a:off x="2452" y="4324"/>
                              <a:ext cx="1" cy="4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0" name="Line 750"/>
                          <wps:cNvCnPr>
                            <a:cxnSpLocks noChangeShapeType="1"/>
                          </wps:cNvCnPr>
                          <wps:spPr bwMode="auto">
                            <a:xfrm>
                              <a:off x="2938" y="4463"/>
                              <a:ext cx="1" cy="47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1" name="Line 751"/>
                          <wps:cNvCnPr>
                            <a:cxnSpLocks noChangeShapeType="1"/>
                          </wps:cNvCnPr>
                          <wps:spPr bwMode="auto">
                            <a:xfrm>
                              <a:off x="2594" y="2026"/>
                              <a:ext cx="1" cy="129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2" name="Line 752"/>
                          <wps:cNvCnPr>
                            <a:cxnSpLocks noChangeShapeType="1"/>
                          </wps:cNvCnPr>
                          <wps:spPr bwMode="auto">
                            <a:xfrm flipH="1" flipV="1">
                              <a:off x="2597" y="1840"/>
                              <a:ext cx="98"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3" name="Line 753"/>
                          <wps:cNvCnPr>
                            <a:cxnSpLocks noChangeShapeType="1"/>
                          </wps:cNvCnPr>
                          <wps:spPr bwMode="auto">
                            <a:xfrm flipH="1" flipV="1">
                              <a:off x="2499" y="1939"/>
                              <a:ext cx="95" cy="9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4" name="Line 754"/>
                          <wps:cNvCnPr>
                            <a:cxnSpLocks noChangeShapeType="1"/>
                          </wps:cNvCnPr>
                          <wps:spPr bwMode="auto">
                            <a:xfrm flipH="1">
                              <a:off x="86" y="373"/>
                              <a:ext cx="262" cy="262"/>
                            </a:xfrm>
                            <a:prstGeom prst="line">
                              <a:avLst/>
                            </a:prstGeom>
                            <a:noFill/>
                            <a:ln w="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55" name="Freeform 755"/>
                          <wps:cNvSpPr>
                            <a:spLocks/>
                          </wps:cNvSpPr>
                          <wps:spPr bwMode="auto">
                            <a:xfrm>
                              <a:off x="3144" y="500"/>
                              <a:ext cx="339" cy="1183"/>
                            </a:xfrm>
                            <a:custGeom>
                              <a:avLst/>
                              <a:gdLst>
                                <a:gd name="T0" fmla="*/ 4 w 678"/>
                                <a:gd name="T1" fmla="*/ 0 h 2367"/>
                                <a:gd name="T2" fmla="*/ 4 w 678"/>
                                <a:gd name="T3" fmla="*/ 9 h 2367"/>
                                <a:gd name="T4" fmla="*/ 3 w 678"/>
                                <a:gd name="T5" fmla="*/ 12 h 2367"/>
                                <a:gd name="T6" fmla="*/ 3 w 678"/>
                                <a:gd name="T7" fmla="*/ 29 h 2367"/>
                                <a:gd name="T8" fmla="*/ 2 w 678"/>
                                <a:gd name="T9" fmla="*/ 33 h 2367"/>
                                <a:gd name="T10" fmla="*/ 2 w 678"/>
                                <a:gd name="T11" fmla="*/ 47 h 2367"/>
                                <a:gd name="T12" fmla="*/ 1 w 678"/>
                                <a:gd name="T13" fmla="*/ 51 h 2367"/>
                                <a:gd name="T14" fmla="*/ 1 w 678"/>
                                <a:gd name="T15" fmla="*/ 67 h 2367"/>
                                <a:gd name="T16" fmla="*/ 0 w 678"/>
                                <a:gd name="T17" fmla="*/ 70 h 2367"/>
                                <a:gd name="T18" fmla="*/ 0 w 678"/>
                                <a:gd name="T19" fmla="*/ 97 h 2367"/>
                                <a:gd name="T20" fmla="*/ 1 w 678"/>
                                <a:gd name="T21" fmla="*/ 114 h 2367"/>
                                <a:gd name="T22" fmla="*/ 2 w 678"/>
                                <a:gd name="T23" fmla="*/ 131 h 2367"/>
                                <a:gd name="T24" fmla="*/ 3 w 678"/>
                                <a:gd name="T25" fmla="*/ 148 h 2367"/>
                                <a:gd name="T26" fmla="*/ 5 w 678"/>
                                <a:gd name="T27" fmla="*/ 165 h 2367"/>
                                <a:gd name="T28" fmla="*/ 6 w 678"/>
                                <a:gd name="T29" fmla="*/ 183 h 2367"/>
                                <a:gd name="T30" fmla="*/ 9 w 678"/>
                                <a:gd name="T31" fmla="*/ 199 h 2367"/>
                                <a:gd name="T32" fmla="*/ 11 w 678"/>
                                <a:gd name="T33" fmla="*/ 216 h 2367"/>
                                <a:gd name="T34" fmla="*/ 14 w 678"/>
                                <a:gd name="T35" fmla="*/ 234 h 2367"/>
                                <a:gd name="T36" fmla="*/ 18 w 678"/>
                                <a:gd name="T37" fmla="*/ 250 h 2367"/>
                                <a:gd name="T38" fmla="*/ 22 w 678"/>
                                <a:gd name="T39" fmla="*/ 266 h 2367"/>
                                <a:gd name="T40" fmla="*/ 26 w 678"/>
                                <a:gd name="T41" fmla="*/ 283 h 2367"/>
                                <a:gd name="T42" fmla="*/ 29 w 678"/>
                                <a:gd name="T43" fmla="*/ 300 h 2367"/>
                                <a:gd name="T44" fmla="*/ 34 w 678"/>
                                <a:gd name="T45" fmla="*/ 316 h 2367"/>
                                <a:gd name="T46" fmla="*/ 39 w 678"/>
                                <a:gd name="T47" fmla="*/ 333 h 2367"/>
                                <a:gd name="T48" fmla="*/ 44 w 678"/>
                                <a:gd name="T49" fmla="*/ 348 h 2367"/>
                                <a:gd name="T50" fmla="*/ 49 w 678"/>
                                <a:gd name="T51" fmla="*/ 366 h 2367"/>
                                <a:gd name="T52" fmla="*/ 55 w 678"/>
                                <a:gd name="T53" fmla="*/ 382 h 2367"/>
                                <a:gd name="T54" fmla="*/ 61 w 678"/>
                                <a:gd name="T55" fmla="*/ 397 h 2367"/>
                                <a:gd name="T56" fmla="*/ 68 w 678"/>
                                <a:gd name="T57" fmla="*/ 414 h 2367"/>
                                <a:gd name="T58" fmla="*/ 74 w 678"/>
                                <a:gd name="T59" fmla="*/ 429 h 2367"/>
                                <a:gd name="T60" fmla="*/ 82 w 678"/>
                                <a:gd name="T61" fmla="*/ 443 h 2367"/>
                                <a:gd name="T62" fmla="*/ 89 w 678"/>
                                <a:gd name="T63" fmla="*/ 460 h 2367"/>
                                <a:gd name="T64" fmla="*/ 97 w 678"/>
                                <a:gd name="T65" fmla="*/ 474 h 2367"/>
                                <a:gd name="T66" fmla="*/ 105 w 678"/>
                                <a:gd name="T67" fmla="*/ 491 h 2367"/>
                                <a:gd name="T68" fmla="*/ 113 w 678"/>
                                <a:gd name="T69" fmla="*/ 505 h 2367"/>
                                <a:gd name="T70" fmla="*/ 122 w 678"/>
                                <a:gd name="T71" fmla="*/ 520 h 2367"/>
                                <a:gd name="T72" fmla="*/ 131 w 678"/>
                                <a:gd name="T73" fmla="*/ 535 h 2367"/>
                                <a:gd name="T74" fmla="*/ 140 w 678"/>
                                <a:gd name="T75" fmla="*/ 549 h 2367"/>
                                <a:gd name="T76" fmla="*/ 149 w 678"/>
                                <a:gd name="T77" fmla="*/ 564 h 2367"/>
                                <a:gd name="T78" fmla="*/ 159 w 678"/>
                                <a:gd name="T79" fmla="*/ 577 h 2367"/>
                                <a:gd name="T80" fmla="*/ 170 w 678"/>
                                <a:gd name="T81" fmla="*/ 591 h 2367"/>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678" h="2367">
                                  <a:moveTo>
                                    <a:pt x="16" y="0"/>
                                  </a:moveTo>
                                  <a:lnTo>
                                    <a:pt x="16" y="39"/>
                                  </a:lnTo>
                                  <a:lnTo>
                                    <a:pt x="11" y="50"/>
                                  </a:lnTo>
                                  <a:lnTo>
                                    <a:pt x="11" y="116"/>
                                  </a:lnTo>
                                  <a:lnTo>
                                    <a:pt x="8" y="132"/>
                                  </a:lnTo>
                                  <a:lnTo>
                                    <a:pt x="8" y="189"/>
                                  </a:lnTo>
                                  <a:lnTo>
                                    <a:pt x="3" y="204"/>
                                  </a:lnTo>
                                  <a:lnTo>
                                    <a:pt x="3" y="271"/>
                                  </a:lnTo>
                                  <a:lnTo>
                                    <a:pt x="0" y="281"/>
                                  </a:lnTo>
                                  <a:lnTo>
                                    <a:pt x="0" y="390"/>
                                  </a:lnTo>
                                  <a:lnTo>
                                    <a:pt x="3" y="457"/>
                                  </a:lnTo>
                                  <a:lnTo>
                                    <a:pt x="8" y="527"/>
                                  </a:lnTo>
                                  <a:lnTo>
                                    <a:pt x="11" y="593"/>
                                  </a:lnTo>
                                  <a:lnTo>
                                    <a:pt x="19" y="663"/>
                                  </a:lnTo>
                                  <a:lnTo>
                                    <a:pt x="23" y="732"/>
                                  </a:lnTo>
                                  <a:lnTo>
                                    <a:pt x="34" y="797"/>
                                  </a:lnTo>
                                  <a:lnTo>
                                    <a:pt x="42" y="867"/>
                                  </a:lnTo>
                                  <a:lnTo>
                                    <a:pt x="54" y="936"/>
                                  </a:lnTo>
                                  <a:lnTo>
                                    <a:pt x="70" y="1001"/>
                                  </a:lnTo>
                                  <a:lnTo>
                                    <a:pt x="85" y="1066"/>
                                  </a:lnTo>
                                  <a:lnTo>
                                    <a:pt x="101" y="1135"/>
                                  </a:lnTo>
                                  <a:lnTo>
                                    <a:pt x="116" y="1202"/>
                                  </a:lnTo>
                                  <a:lnTo>
                                    <a:pt x="135" y="1266"/>
                                  </a:lnTo>
                                  <a:lnTo>
                                    <a:pt x="155" y="1333"/>
                                  </a:lnTo>
                                  <a:lnTo>
                                    <a:pt x="173" y="1395"/>
                                  </a:lnTo>
                                  <a:lnTo>
                                    <a:pt x="196" y="1464"/>
                                  </a:lnTo>
                                  <a:lnTo>
                                    <a:pt x="219" y="1529"/>
                                  </a:lnTo>
                                  <a:lnTo>
                                    <a:pt x="243" y="1589"/>
                                  </a:lnTo>
                                  <a:lnTo>
                                    <a:pt x="270" y="1656"/>
                                  </a:lnTo>
                                  <a:lnTo>
                                    <a:pt x="295" y="1717"/>
                                  </a:lnTo>
                                  <a:lnTo>
                                    <a:pt x="326" y="1774"/>
                                  </a:lnTo>
                                  <a:lnTo>
                                    <a:pt x="354" y="1841"/>
                                  </a:lnTo>
                                  <a:lnTo>
                                    <a:pt x="385" y="1898"/>
                                  </a:lnTo>
                                  <a:lnTo>
                                    <a:pt x="419" y="1964"/>
                                  </a:lnTo>
                                  <a:lnTo>
                                    <a:pt x="450" y="2021"/>
                                  </a:lnTo>
                                  <a:lnTo>
                                    <a:pt x="485" y="2083"/>
                                  </a:lnTo>
                                  <a:lnTo>
                                    <a:pt x="524" y="2142"/>
                                  </a:lnTo>
                                  <a:lnTo>
                                    <a:pt x="558" y="2197"/>
                                  </a:lnTo>
                                  <a:lnTo>
                                    <a:pt x="596" y="2259"/>
                                  </a:lnTo>
                                  <a:lnTo>
                                    <a:pt x="635" y="2310"/>
                                  </a:lnTo>
                                  <a:lnTo>
                                    <a:pt x="678" y="236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Freeform 756"/>
                          <wps:cNvSpPr>
                            <a:spLocks/>
                          </wps:cNvSpPr>
                          <wps:spPr bwMode="auto">
                            <a:xfrm>
                              <a:off x="3094" y="500"/>
                              <a:ext cx="116" cy="117"/>
                            </a:xfrm>
                            <a:custGeom>
                              <a:avLst/>
                              <a:gdLst>
                                <a:gd name="T0" fmla="*/ 58 w 231"/>
                                <a:gd name="T1" fmla="*/ 58 h 235"/>
                                <a:gd name="T2" fmla="*/ 30 w 231"/>
                                <a:gd name="T3" fmla="*/ 0 h 235"/>
                                <a:gd name="T4" fmla="*/ 0 w 231"/>
                                <a:gd name="T5" fmla="*/ 58 h 235"/>
                                <a:gd name="T6" fmla="*/ 29 w 231"/>
                                <a:gd name="T7" fmla="*/ 29 h 235"/>
                                <a:gd name="T8" fmla="*/ 58 w 231"/>
                                <a:gd name="T9" fmla="*/ 58 h 2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1" h="235">
                                  <a:moveTo>
                                    <a:pt x="231" y="235"/>
                                  </a:moveTo>
                                  <a:lnTo>
                                    <a:pt x="119" y="0"/>
                                  </a:lnTo>
                                  <a:lnTo>
                                    <a:pt x="0" y="232"/>
                                  </a:lnTo>
                                  <a:lnTo>
                                    <a:pt x="116" y="116"/>
                                  </a:lnTo>
                                  <a:lnTo>
                                    <a:pt x="231" y="2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57" name="Freeform 757"/>
                          <wps:cNvSpPr>
                            <a:spLocks/>
                          </wps:cNvSpPr>
                          <wps:spPr bwMode="auto">
                            <a:xfrm>
                              <a:off x="3371" y="1551"/>
                              <a:ext cx="110" cy="128"/>
                            </a:xfrm>
                            <a:custGeom>
                              <a:avLst/>
                              <a:gdLst>
                                <a:gd name="T0" fmla="*/ 49 w 219"/>
                                <a:gd name="T1" fmla="*/ 0 h 257"/>
                                <a:gd name="T2" fmla="*/ 55 w 219"/>
                                <a:gd name="T3" fmla="*/ 64 h 257"/>
                                <a:gd name="T4" fmla="*/ 0 w 219"/>
                                <a:gd name="T5" fmla="*/ 30 h 257"/>
                                <a:gd name="T6" fmla="*/ 40 w 219"/>
                                <a:gd name="T7" fmla="*/ 39 h 257"/>
                                <a:gd name="T8" fmla="*/ 49 w 219"/>
                                <a:gd name="T9" fmla="*/ 0 h 2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9" h="257">
                                  <a:moveTo>
                                    <a:pt x="193" y="0"/>
                                  </a:moveTo>
                                  <a:lnTo>
                                    <a:pt x="219" y="257"/>
                                  </a:lnTo>
                                  <a:lnTo>
                                    <a:pt x="0" y="122"/>
                                  </a:lnTo>
                                  <a:lnTo>
                                    <a:pt x="158" y="156"/>
                                  </a:lnTo>
                                  <a:lnTo>
                                    <a:pt x="19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58" name="Freeform 758"/>
                          <wps:cNvSpPr>
                            <a:spLocks/>
                          </wps:cNvSpPr>
                          <wps:spPr bwMode="auto">
                            <a:xfrm>
                              <a:off x="2757" y="2097"/>
                              <a:ext cx="1" cy="1"/>
                            </a:xfrm>
                            <a:custGeom>
                              <a:avLst/>
                              <a:gdLst>
                                <a:gd name="T0" fmla="*/ 0 w 1"/>
                                <a:gd name="T1" fmla="*/ 1 h 1"/>
                                <a:gd name="T2" fmla="*/ 0 w 1"/>
                                <a:gd name="T3" fmla="*/ 0 h 1"/>
                                <a:gd name="T4" fmla="*/ 0 w 1"/>
                                <a:gd name="T5" fmla="*/ 1 h 1"/>
                                <a:gd name="T6" fmla="*/ 0 60000 65536"/>
                                <a:gd name="T7" fmla="*/ 0 60000 65536"/>
                                <a:gd name="T8" fmla="*/ 0 60000 65536"/>
                              </a:gdLst>
                              <a:ahLst/>
                              <a:cxnLst>
                                <a:cxn ang="T6">
                                  <a:pos x="T0" y="T1"/>
                                </a:cxn>
                                <a:cxn ang="T7">
                                  <a:pos x="T2" y="T3"/>
                                </a:cxn>
                                <a:cxn ang="T8">
                                  <a:pos x="T4" y="T5"/>
                                </a:cxn>
                              </a:cxnLst>
                              <a:rect l="0" t="0" r="r" b="b"/>
                              <a:pathLst>
                                <a:path w="1" h="1">
                                  <a:moveTo>
                                    <a:pt x="0" y="1"/>
                                  </a:moveTo>
                                  <a:lnTo>
                                    <a:pt x="0" y="0"/>
                                  </a:lnTo>
                                  <a:lnTo>
                                    <a:pt x="0" y="1"/>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759" name="Freeform 759"/>
                          <wps:cNvSpPr>
                            <a:spLocks/>
                          </wps:cNvSpPr>
                          <wps:spPr bwMode="auto">
                            <a:xfrm>
                              <a:off x="5594" y="470"/>
                              <a:ext cx="1" cy="1"/>
                            </a:xfrm>
                            <a:custGeom>
                              <a:avLst/>
                              <a:gdLst>
                                <a:gd name="T0" fmla="*/ 0 w 1"/>
                                <a:gd name="T1" fmla="*/ 0 h 1"/>
                                <a:gd name="T2" fmla="*/ 0 w 1"/>
                                <a:gd name="T3" fmla="*/ 1 h 1"/>
                                <a:gd name="T4" fmla="*/ 0 w 1"/>
                                <a:gd name="T5" fmla="*/ 0 h 1"/>
                                <a:gd name="T6" fmla="*/ 0 60000 65536"/>
                                <a:gd name="T7" fmla="*/ 0 60000 65536"/>
                                <a:gd name="T8" fmla="*/ 0 60000 65536"/>
                              </a:gdLst>
                              <a:ahLst/>
                              <a:cxnLst>
                                <a:cxn ang="T6">
                                  <a:pos x="T0" y="T1"/>
                                </a:cxn>
                                <a:cxn ang="T7">
                                  <a:pos x="T2" y="T3"/>
                                </a:cxn>
                                <a:cxn ang="T8">
                                  <a:pos x="T4" y="T5"/>
                                </a:cxn>
                              </a:cxnLst>
                              <a:rect l="0" t="0" r="r" b="b"/>
                              <a:pathLst>
                                <a:path w="1" h="1">
                                  <a:moveTo>
                                    <a:pt x="0" y="0"/>
                                  </a:moveTo>
                                  <a:lnTo>
                                    <a:pt x="0" y="1"/>
                                  </a:lnTo>
                                  <a:lnTo>
                                    <a:pt x="0" y="0"/>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760" name="Line 760"/>
                          <wps:cNvCnPr>
                            <a:cxnSpLocks noChangeShapeType="1"/>
                          </wps:cNvCnPr>
                          <wps:spPr bwMode="auto">
                            <a:xfrm flipV="1">
                              <a:off x="2757" y="209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1" name="Line 761"/>
                          <wps:cNvCnPr>
                            <a:cxnSpLocks noChangeShapeType="1"/>
                          </wps:cNvCnPr>
                          <wps:spPr bwMode="auto">
                            <a:xfrm flipV="1">
                              <a:off x="2767" y="2088"/>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2" name="Line 762"/>
                          <wps:cNvCnPr>
                            <a:cxnSpLocks noChangeShapeType="1"/>
                          </wps:cNvCnPr>
                          <wps:spPr bwMode="auto">
                            <a:xfrm flipV="1">
                              <a:off x="2778" y="208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3" name="Line 763"/>
                          <wps:cNvCnPr>
                            <a:cxnSpLocks noChangeShapeType="1"/>
                          </wps:cNvCnPr>
                          <wps:spPr bwMode="auto">
                            <a:xfrm flipV="1">
                              <a:off x="2789" y="207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4" name="Line 764"/>
                          <wps:cNvCnPr>
                            <a:cxnSpLocks noChangeShapeType="1"/>
                          </wps:cNvCnPr>
                          <wps:spPr bwMode="auto">
                            <a:xfrm flipV="1">
                              <a:off x="2800" y="2070"/>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5" name="Line 765"/>
                          <wps:cNvCnPr>
                            <a:cxnSpLocks noChangeShapeType="1"/>
                          </wps:cNvCnPr>
                          <wps:spPr bwMode="auto">
                            <a:xfrm flipV="1">
                              <a:off x="2810" y="206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6" name="Line 766"/>
                          <wps:cNvCnPr>
                            <a:cxnSpLocks noChangeShapeType="1"/>
                          </wps:cNvCnPr>
                          <wps:spPr bwMode="auto">
                            <a:xfrm flipV="1">
                              <a:off x="2821" y="205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7" name="Line 767"/>
                          <wps:cNvCnPr>
                            <a:cxnSpLocks noChangeShapeType="1"/>
                          </wps:cNvCnPr>
                          <wps:spPr bwMode="auto">
                            <a:xfrm flipV="1">
                              <a:off x="2831" y="205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8" name="Line 768"/>
                          <wps:cNvCnPr>
                            <a:cxnSpLocks noChangeShapeType="1"/>
                          </wps:cNvCnPr>
                          <wps:spPr bwMode="auto">
                            <a:xfrm flipV="1">
                              <a:off x="2842" y="204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69" name="Line 769"/>
                          <wps:cNvCnPr>
                            <a:cxnSpLocks noChangeShapeType="1"/>
                          </wps:cNvCnPr>
                          <wps:spPr bwMode="auto">
                            <a:xfrm flipV="1">
                              <a:off x="2853" y="203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0" name="Line 770"/>
                          <wps:cNvCnPr>
                            <a:cxnSpLocks noChangeShapeType="1"/>
                          </wps:cNvCnPr>
                          <wps:spPr bwMode="auto">
                            <a:xfrm flipV="1">
                              <a:off x="2864" y="203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1" name="Line 771"/>
                          <wps:cNvCnPr>
                            <a:cxnSpLocks noChangeShapeType="1"/>
                          </wps:cNvCnPr>
                          <wps:spPr bwMode="auto">
                            <a:xfrm flipV="1">
                              <a:off x="2875" y="202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2" name="Line 772"/>
                          <wps:cNvCnPr>
                            <a:cxnSpLocks noChangeShapeType="1"/>
                          </wps:cNvCnPr>
                          <wps:spPr bwMode="auto">
                            <a:xfrm flipV="1">
                              <a:off x="2886" y="202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3" name="Line 773"/>
                          <wps:cNvCnPr>
                            <a:cxnSpLocks noChangeShapeType="1"/>
                          </wps:cNvCnPr>
                          <wps:spPr bwMode="auto">
                            <a:xfrm flipV="1">
                              <a:off x="2896" y="201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4" name="Line 774"/>
                          <wps:cNvCnPr>
                            <a:cxnSpLocks noChangeShapeType="1"/>
                          </wps:cNvCnPr>
                          <wps:spPr bwMode="auto">
                            <a:xfrm flipV="1">
                              <a:off x="2906" y="200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5" name="Line 775"/>
                          <wps:cNvCnPr>
                            <a:cxnSpLocks noChangeShapeType="1"/>
                          </wps:cNvCnPr>
                          <wps:spPr bwMode="auto">
                            <a:xfrm flipV="1">
                              <a:off x="2917" y="200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6" name="Line 776"/>
                          <wps:cNvCnPr>
                            <a:cxnSpLocks noChangeShapeType="1"/>
                          </wps:cNvCnPr>
                          <wps:spPr bwMode="auto">
                            <a:xfrm flipV="1">
                              <a:off x="2928" y="199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7" name="Line 777"/>
                          <wps:cNvCnPr>
                            <a:cxnSpLocks noChangeShapeType="1"/>
                          </wps:cNvCnPr>
                          <wps:spPr bwMode="auto">
                            <a:xfrm flipV="1">
                              <a:off x="2939" y="199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8" name="Line 778"/>
                          <wps:cNvCnPr>
                            <a:cxnSpLocks noChangeShapeType="1"/>
                          </wps:cNvCnPr>
                          <wps:spPr bwMode="auto">
                            <a:xfrm flipV="1">
                              <a:off x="2950" y="198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9" name="Line 779"/>
                          <wps:cNvCnPr>
                            <a:cxnSpLocks noChangeShapeType="1"/>
                          </wps:cNvCnPr>
                          <wps:spPr bwMode="auto">
                            <a:xfrm flipV="1">
                              <a:off x="2960" y="197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0" name="Line 780"/>
                          <wps:cNvCnPr>
                            <a:cxnSpLocks noChangeShapeType="1"/>
                          </wps:cNvCnPr>
                          <wps:spPr bwMode="auto">
                            <a:xfrm flipV="1">
                              <a:off x="2971" y="197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1" name="Line 781"/>
                          <wps:cNvCnPr>
                            <a:cxnSpLocks noChangeShapeType="1"/>
                          </wps:cNvCnPr>
                          <wps:spPr bwMode="auto">
                            <a:xfrm flipV="1">
                              <a:off x="2982" y="196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2" name="Line 782"/>
                          <wps:cNvCnPr>
                            <a:cxnSpLocks noChangeShapeType="1"/>
                          </wps:cNvCnPr>
                          <wps:spPr bwMode="auto">
                            <a:xfrm flipV="1">
                              <a:off x="2992" y="196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3" name="Line 783"/>
                          <wps:cNvCnPr>
                            <a:cxnSpLocks noChangeShapeType="1"/>
                          </wps:cNvCnPr>
                          <wps:spPr bwMode="auto">
                            <a:xfrm flipV="1">
                              <a:off x="3003" y="195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4" name="Line 784"/>
                          <wps:cNvCnPr>
                            <a:cxnSpLocks noChangeShapeType="1"/>
                          </wps:cNvCnPr>
                          <wps:spPr bwMode="auto">
                            <a:xfrm flipV="1">
                              <a:off x="3014" y="194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5" name="Line 785"/>
                          <wps:cNvCnPr>
                            <a:cxnSpLocks noChangeShapeType="1"/>
                          </wps:cNvCnPr>
                          <wps:spPr bwMode="auto">
                            <a:xfrm flipV="1">
                              <a:off x="3024" y="194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6" name="Line 786"/>
                          <wps:cNvCnPr>
                            <a:cxnSpLocks noChangeShapeType="1"/>
                          </wps:cNvCnPr>
                          <wps:spPr bwMode="auto">
                            <a:xfrm flipV="1">
                              <a:off x="3035" y="193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7" name="Line 787"/>
                          <wps:cNvCnPr>
                            <a:cxnSpLocks noChangeShapeType="1"/>
                          </wps:cNvCnPr>
                          <wps:spPr bwMode="auto">
                            <a:xfrm flipV="1">
                              <a:off x="3046" y="192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8" name="Line 788"/>
                          <wps:cNvCnPr>
                            <a:cxnSpLocks noChangeShapeType="1"/>
                          </wps:cNvCnPr>
                          <wps:spPr bwMode="auto">
                            <a:xfrm flipV="1">
                              <a:off x="3057" y="1922"/>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9" name="Line 789"/>
                          <wps:cNvCnPr>
                            <a:cxnSpLocks noChangeShapeType="1"/>
                          </wps:cNvCnPr>
                          <wps:spPr bwMode="auto">
                            <a:xfrm flipV="1">
                              <a:off x="3068" y="1916"/>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0" name="Line 790"/>
                          <wps:cNvCnPr>
                            <a:cxnSpLocks noChangeShapeType="1"/>
                          </wps:cNvCnPr>
                          <wps:spPr bwMode="auto">
                            <a:xfrm flipV="1">
                              <a:off x="3078" y="191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1" name="Line 791"/>
                          <wps:cNvCnPr>
                            <a:cxnSpLocks noChangeShapeType="1"/>
                          </wps:cNvCnPr>
                          <wps:spPr bwMode="auto">
                            <a:xfrm flipV="1">
                              <a:off x="3089" y="190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2" name="Line 792"/>
                          <wps:cNvCnPr>
                            <a:cxnSpLocks noChangeShapeType="1"/>
                          </wps:cNvCnPr>
                          <wps:spPr bwMode="auto">
                            <a:xfrm flipV="1">
                              <a:off x="3099" y="189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3" name="Line 793"/>
                          <wps:cNvCnPr>
                            <a:cxnSpLocks noChangeShapeType="1"/>
                          </wps:cNvCnPr>
                          <wps:spPr bwMode="auto">
                            <a:xfrm flipV="1">
                              <a:off x="3110" y="189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4" name="Line 794"/>
                          <wps:cNvCnPr>
                            <a:cxnSpLocks noChangeShapeType="1"/>
                          </wps:cNvCnPr>
                          <wps:spPr bwMode="auto">
                            <a:xfrm flipV="1">
                              <a:off x="3121" y="188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5" name="Line 795"/>
                          <wps:cNvCnPr>
                            <a:cxnSpLocks noChangeShapeType="1"/>
                          </wps:cNvCnPr>
                          <wps:spPr bwMode="auto">
                            <a:xfrm flipV="1">
                              <a:off x="3132" y="187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6" name="Line 796"/>
                          <wps:cNvCnPr>
                            <a:cxnSpLocks noChangeShapeType="1"/>
                          </wps:cNvCnPr>
                          <wps:spPr bwMode="auto">
                            <a:xfrm flipV="1">
                              <a:off x="3143" y="187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7" name="Line 797"/>
                          <wps:cNvCnPr>
                            <a:cxnSpLocks noChangeShapeType="1"/>
                          </wps:cNvCnPr>
                          <wps:spPr bwMode="auto">
                            <a:xfrm flipV="1">
                              <a:off x="3153" y="186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8" name="Line 798"/>
                          <wps:cNvCnPr>
                            <a:cxnSpLocks noChangeShapeType="1"/>
                          </wps:cNvCnPr>
                          <wps:spPr bwMode="auto">
                            <a:xfrm flipV="1">
                              <a:off x="3163" y="186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9" name="Line 799"/>
                          <wps:cNvCnPr>
                            <a:cxnSpLocks noChangeShapeType="1"/>
                          </wps:cNvCnPr>
                          <wps:spPr bwMode="auto">
                            <a:xfrm flipV="1">
                              <a:off x="3174" y="185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0" name="Line 800"/>
                          <wps:cNvCnPr>
                            <a:cxnSpLocks noChangeShapeType="1"/>
                          </wps:cNvCnPr>
                          <wps:spPr bwMode="auto">
                            <a:xfrm flipV="1">
                              <a:off x="3185" y="184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1" name="Line 801"/>
                          <wps:cNvCnPr>
                            <a:cxnSpLocks noChangeShapeType="1"/>
                          </wps:cNvCnPr>
                          <wps:spPr bwMode="auto">
                            <a:xfrm flipV="1">
                              <a:off x="3196" y="184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2" name="Line 802"/>
                          <wps:cNvCnPr>
                            <a:cxnSpLocks noChangeShapeType="1"/>
                          </wps:cNvCnPr>
                          <wps:spPr bwMode="auto">
                            <a:xfrm flipV="1">
                              <a:off x="3207" y="183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3" name="Line 803"/>
                          <wps:cNvCnPr>
                            <a:cxnSpLocks noChangeShapeType="1"/>
                          </wps:cNvCnPr>
                          <wps:spPr bwMode="auto">
                            <a:xfrm flipV="1">
                              <a:off x="3217" y="183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4" name="Line 804"/>
                          <wps:cNvCnPr>
                            <a:cxnSpLocks noChangeShapeType="1"/>
                          </wps:cNvCnPr>
                          <wps:spPr bwMode="auto">
                            <a:xfrm flipV="1">
                              <a:off x="3228" y="1824"/>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5" name="Line 805"/>
                          <wps:cNvCnPr>
                            <a:cxnSpLocks noChangeShapeType="1"/>
                          </wps:cNvCnPr>
                          <wps:spPr bwMode="auto">
                            <a:xfrm flipV="1">
                              <a:off x="3239" y="181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6" name="Line 806"/>
                          <wps:cNvCnPr>
                            <a:cxnSpLocks noChangeShapeType="1"/>
                          </wps:cNvCnPr>
                          <wps:spPr bwMode="auto">
                            <a:xfrm flipV="1">
                              <a:off x="3250" y="181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7" name="Line 807"/>
                          <wps:cNvCnPr>
                            <a:cxnSpLocks noChangeShapeType="1"/>
                          </wps:cNvCnPr>
                          <wps:spPr bwMode="auto">
                            <a:xfrm flipV="1">
                              <a:off x="3260" y="180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8" name="Line 808"/>
                          <wps:cNvCnPr>
                            <a:cxnSpLocks noChangeShapeType="1"/>
                          </wps:cNvCnPr>
                          <wps:spPr bwMode="auto">
                            <a:xfrm flipV="1">
                              <a:off x="3271" y="180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9" name="Line 809"/>
                          <wps:cNvCnPr>
                            <a:cxnSpLocks noChangeShapeType="1"/>
                          </wps:cNvCnPr>
                          <wps:spPr bwMode="auto">
                            <a:xfrm flipV="1">
                              <a:off x="3282" y="179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0" name="Line 810"/>
                          <wps:cNvCnPr>
                            <a:cxnSpLocks noChangeShapeType="1"/>
                          </wps:cNvCnPr>
                          <wps:spPr bwMode="auto">
                            <a:xfrm flipV="1">
                              <a:off x="3292" y="178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1" name="Line 811"/>
                          <wps:cNvCnPr>
                            <a:cxnSpLocks noChangeShapeType="1"/>
                          </wps:cNvCnPr>
                          <wps:spPr bwMode="auto">
                            <a:xfrm flipV="1">
                              <a:off x="3303" y="178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2" name="Line 812"/>
                          <wps:cNvCnPr>
                            <a:cxnSpLocks noChangeShapeType="1"/>
                          </wps:cNvCnPr>
                          <wps:spPr bwMode="auto">
                            <a:xfrm flipV="1">
                              <a:off x="3314" y="177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3" name="Line 813"/>
                          <wps:cNvCnPr>
                            <a:cxnSpLocks noChangeShapeType="1"/>
                          </wps:cNvCnPr>
                          <wps:spPr bwMode="auto">
                            <a:xfrm flipV="1">
                              <a:off x="3325" y="176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4" name="Line 814"/>
                          <wps:cNvCnPr>
                            <a:cxnSpLocks noChangeShapeType="1"/>
                          </wps:cNvCnPr>
                          <wps:spPr bwMode="auto">
                            <a:xfrm flipV="1">
                              <a:off x="3336" y="176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5" name="Line 815"/>
                          <wps:cNvCnPr>
                            <a:cxnSpLocks noChangeShapeType="1"/>
                          </wps:cNvCnPr>
                          <wps:spPr bwMode="auto">
                            <a:xfrm flipV="1">
                              <a:off x="3346" y="1756"/>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6" name="Line 816"/>
                          <wps:cNvCnPr>
                            <a:cxnSpLocks noChangeShapeType="1"/>
                          </wps:cNvCnPr>
                          <wps:spPr bwMode="auto">
                            <a:xfrm flipV="1">
                              <a:off x="3356" y="175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7" name="Line 817"/>
                          <wps:cNvCnPr>
                            <a:cxnSpLocks noChangeShapeType="1"/>
                          </wps:cNvCnPr>
                          <wps:spPr bwMode="auto">
                            <a:xfrm flipV="1">
                              <a:off x="3367" y="174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8" name="Line 818"/>
                          <wps:cNvCnPr>
                            <a:cxnSpLocks noChangeShapeType="1"/>
                          </wps:cNvCnPr>
                          <wps:spPr bwMode="auto">
                            <a:xfrm flipV="1">
                              <a:off x="3378" y="173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9" name="Line 819"/>
                          <wps:cNvCnPr>
                            <a:cxnSpLocks noChangeShapeType="1"/>
                          </wps:cNvCnPr>
                          <wps:spPr bwMode="auto">
                            <a:xfrm flipV="1">
                              <a:off x="3389" y="173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0" name="Line 820"/>
                          <wps:cNvCnPr>
                            <a:cxnSpLocks noChangeShapeType="1"/>
                          </wps:cNvCnPr>
                          <wps:spPr bwMode="auto">
                            <a:xfrm flipV="1">
                              <a:off x="3400" y="172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1" name="Line 821"/>
                          <wps:cNvCnPr>
                            <a:cxnSpLocks noChangeShapeType="1"/>
                          </wps:cNvCnPr>
                          <wps:spPr bwMode="auto">
                            <a:xfrm flipV="1">
                              <a:off x="3410" y="1719"/>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2" name="Line 822"/>
                          <wps:cNvCnPr>
                            <a:cxnSpLocks noChangeShapeType="1"/>
                          </wps:cNvCnPr>
                          <wps:spPr bwMode="auto">
                            <a:xfrm flipV="1">
                              <a:off x="3421" y="171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3" name="Line 823"/>
                          <wps:cNvCnPr>
                            <a:cxnSpLocks noChangeShapeType="1"/>
                          </wps:cNvCnPr>
                          <wps:spPr bwMode="auto">
                            <a:xfrm flipV="1">
                              <a:off x="3431" y="170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4" name="Line 824"/>
                          <wps:cNvCnPr>
                            <a:cxnSpLocks noChangeShapeType="1"/>
                          </wps:cNvCnPr>
                          <wps:spPr bwMode="auto">
                            <a:xfrm flipV="1">
                              <a:off x="3442" y="170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5" name="Line 825"/>
                          <wps:cNvCnPr>
                            <a:cxnSpLocks noChangeShapeType="1"/>
                          </wps:cNvCnPr>
                          <wps:spPr bwMode="auto">
                            <a:xfrm flipV="1">
                              <a:off x="3453" y="169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6" name="Line 826"/>
                          <wps:cNvCnPr>
                            <a:cxnSpLocks noChangeShapeType="1"/>
                          </wps:cNvCnPr>
                          <wps:spPr bwMode="auto">
                            <a:xfrm flipV="1">
                              <a:off x="3464" y="168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7" name="Line 827"/>
                          <wps:cNvCnPr>
                            <a:cxnSpLocks noChangeShapeType="1"/>
                          </wps:cNvCnPr>
                          <wps:spPr bwMode="auto">
                            <a:xfrm flipV="1">
                              <a:off x="3475" y="168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8" name="Line 828"/>
                          <wps:cNvCnPr>
                            <a:cxnSpLocks noChangeShapeType="1"/>
                          </wps:cNvCnPr>
                          <wps:spPr bwMode="auto">
                            <a:xfrm flipV="1">
                              <a:off x="3485" y="167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9" name="Line 829"/>
                          <wps:cNvCnPr>
                            <a:cxnSpLocks noChangeShapeType="1"/>
                          </wps:cNvCnPr>
                          <wps:spPr bwMode="auto">
                            <a:xfrm flipV="1">
                              <a:off x="3496" y="167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0" name="Line 830"/>
                          <wps:cNvCnPr>
                            <a:cxnSpLocks noChangeShapeType="1"/>
                          </wps:cNvCnPr>
                          <wps:spPr bwMode="auto">
                            <a:xfrm flipV="1">
                              <a:off x="3507" y="166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1" name="Line 831"/>
                          <wps:cNvCnPr>
                            <a:cxnSpLocks noChangeShapeType="1"/>
                          </wps:cNvCnPr>
                          <wps:spPr bwMode="auto">
                            <a:xfrm flipV="1">
                              <a:off x="3518" y="1658"/>
                              <a:ext cx="4"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2" name="Line 832"/>
                          <wps:cNvCnPr>
                            <a:cxnSpLocks noChangeShapeType="1"/>
                          </wps:cNvCnPr>
                          <wps:spPr bwMode="auto">
                            <a:xfrm flipV="1">
                              <a:off x="3528" y="165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3" name="Line 833"/>
                          <wps:cNvCnPr>
                            <a:cxnSpLocks noChangeShapeType="1"/>
                          </wps:cNvCnPr>
                          <wps:spPr bwMode="auto">
                            <a:xfrm flipV="1">
                              <a:off x="3539" y="164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4" name="Line 834"/>
                          <wps:cNvCnPr>
                            <a:cxnSpLocks noChangeShapeType="1"/>
                          </wps:cNvCnPr>
                          <wps:spPr bwMode="auto">
                            <a:xfrm flipV="1">
                              <a:off x="3549" y="164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5" name="Line 835"/>
                          <wps:cNvCnPr>
                            <a:cxnSpLocks noChangeShapeType="1"/>
                          </wps:cNvCnPr>
                          <wps:spPr bwMode="auto">
                            <a:xfrm flipV="1">
                              <a:off x="3560" y="163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6" name="Line 836"/>
                          <wps:cNvCnPr>
                            <a:cxnSpLocks noChangeShapeType="1"/>
                          </wps:cNvCnPr>
                          <wps:spPr bwMode="auto">
                            <a:xfrm flipV="1">
                              <a:off x="3571" y="162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7" name="Line 837"/>
                          <wps:cNvCnPr>
                            <a:cxnSpLocks noChangeShapeType="1"/>
                          </wps:cNvCnPr>
                          <wps:spPr bwMode="auto">
                            <a:xfrm flipV="1">
                              <a:off x="3582" y="162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8" name="Line 838"/>
                          <wps:cNvCnPr>
                            <a:cxnSpLocks noChangeShapeType="1"/>
                          </wps:cNvCnPr>
                          <wps:spPr bwMode="auto">
                            <a:xfrm flipV="1">
                              <a:off x="3593" y="161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9" name="Line 839"/>
                          <wps:cNvCnPr>
                            <a:cxnSpLocks noChangeShapeType="1"/>
                          </wps:cNvCnPr>
                          <wps:spPr bwMode="auto">
                            <a:xfrm flipV="1">
                              <a:off x="3603" y="160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0" name="Line 840"/>
                          <wps:cNvCnPr>
                            <a:cxnSpLocks noChangeShapeType="1"/>
                          </wps:cNvCnPr>
                          <wps:spPr bwMode="auto">
                            <a:xfrm flipV="1">
                              <a:off x="3613" y="160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wgp>
                        <wpg:cNvPr id="841" name="Group 841"/>
                        <wpg:cNvGrpSpPr>
                          <a:grpSpLocks/>
                        </wpg:cNvGrpSpPr>
                        <wpg:grpSpPr bwMode="auto">
                          <a:xfrm>
                            <a:off x="135200" y="278704"/>
                            <a:ext cx="3414400" cy="715711"/>
                            <a:chOff x="213" y="473"/>
                            <a:chExt cx="5377" cy="1127"/>
                          </a:xfrm>
                        </wpg:grpSpPr>
                        <wps:wsp>
                          <wps:cNvPr id="842" name="Line 842"/>
                          <wps:cNvCnPr>
                            <a:cxnSpLocks noChangeShapeType="1"/>
                          </wps:cNvCnPr>
                          <wps:spPr bwMode="auto">
                            <a:xfrm flipV="1">
                              <a:off x="3624" y="159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3" name="Line 843"/>
                          <wps:cNvCnPr>
                            <a:cxnSpLocks noChangeShapeType="1"/>
                          </wps:cNvCnPr>
                          <wps:spPr bwMode="auto">
                            <a:xfrm flipV="1">
                              <a:off x="3635" y="159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4" name="Line 844"/>
                          <wps:cNvCnPr>
                            <a:cxnSpLocks noChangeShapeType="1"/>
                          </wps:cNvCnPr>
                          <wps:spPr bwMode="auto">
                            <a:xfrm flipV="1">
                              <a:off x="3646" y="158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5" name="Line 845"/>
                          <wps:cNvCnPr>
                            <a:cxnSpLocks noChangeShapeType="1"/>
                          </wps:cNvCnPr>
                          <wps:spPr bwMode="auto">
                            <a:xfrm flipV="1">
                              <a:off x="3657" y="157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6" name="Line 846"/>
                          <wps:cNvCnPr>
                            <a:cxnSpLocks noChangeShapeType="1"/>
                          </wps:cNvCnPr>
                          <wps:spPr bwMode="auto">
                            <a:xfrm flipV="1">
                              <a:off x="3667" y="157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7" name="Line 847"/>
                          <wps:cNvCnPr>
                            <a:cxnSpLocks noChangeShapeType="1"/>
                          </wps:cNvCnPr>
                          <wps:spPr bwMode="auto">
                            <a:xfrm flipV="1">
                              <a:off x="3678" y="156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8" name="Line 848"/>
                          <wps:cNvCnPr>
                            <a:cxnSpLocks noChangeShapeType="1"/>
                          </wps:cNvCnPr>
                          <wps:spPr bwMode="auto">
                            <a:xfrm flipV="1">
                              <a:off x="3689" y="156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9" name="Line 849"/>
                          <wps:cNvCnPr>
                            <a:cxnSpLocks noChangeShapeType="1"/>
                          </wps:cNvCnPr>
                          <wps:spPr bwMode="auto">
                            <a:xfrm flipV="1">
                              <a:off x="3700" y="1553"/>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0" name="Line 850"/>
                          <wps:cNvCnPr>
                            <a:cxnSpLocks noChangeShapeType="1"/>
                          </wps:cNvCnPr>
                          <wps:spPr bwMode="auto">
                            <a:xfrm flipV="1">
                              <a:off x="3710" y="154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1" name="Line 851"/>
                          <wps:cNvCnPr>
                            <a:cxnSpLocks noChangeShapeType="1"/>
                          </wps:cNvCnPr>
                          <wps:spPr bwMode="auto">
                            <a:xfrm flipV="1">
                              <a:off x="3721" y="154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2" name="Line 852"/>
                          <wps:cNvCnPr>
                            <a:cxnSpLocks noChangeShapeType="1"/>
                          </wps:cNvCnPr>
                          <wps:spPr bwMode="auto">
                            <a:xfrm flipV="1">
                              <a:off x="3732" y="153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3" name="Line 853"/>
                          <wps:cNvCnPr>
                            <a:cxnSpLocks noChangeShapeType="1"/>
                          </wps:cNvCnPr>
                          <wps:spPr bwMode="auto">
                            <a:xfrm flipV="1">
                              <a:off x="3742" y="153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4" name="Line 854"/>
                          <wps:cNvCnPr>
                            <a:cxnSpLocks noChangeShapeType="1"/>
                          </wps:cNvCnPr>
                          <wps:spPr bwMode="auto">
                            <a:xfrm flipV="1">
                              <a:off x="3753" y="152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5" name="Line 855"/>
                          <wps:cNvCnPr>
                            <a:cxnSpLocks noChangeShapeType="1"/>
                          </wps:cNvCnPr>
                          <wps:spPr bwMode="auto">
                            <a:xfrm flipV="1">
                              <a:off x="3764" y="151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6" name="Line 856"/>
                          <wps:cNvCnPr>
                            <a:cxnSpLocks noChangeShapeType="1"/>
                          </wps:cNvCnPr>
                          <wps:spPr bwMode="auto">
                            <a:xfrm flipV="1">
                              <a:off x="3775" y="151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7" name="Line 857"/>
                          <wps:cNvCnPr>
                            <a:cxnSpLocks noChangeShapeType="1"/>
                          </wps:cNvCnPr>
                          <wps:spPr bwMode="auto">
                            <a:xfrm flipV="1">
                              <a:off x="3786" y="1505"/>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8" name="Line 858"/>
                          <wps:cNvCnPr>
                            <a:cxnSpLocks noChangeShapeType="1"/>
                          </wps:cNvCnPr>
                          <wps:spPr bwMode="auto">
                            <a:xfrm flipV="1">
                              <a:off x="3796" y="149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59" name="Line 859"/>
                          <wps:cNvCnPr>
                            <a:cxnSpLocks noChangeShapeType="1"/>
                          </wps:cNvCnPr>
                          <wps:spPr bwMode="auto">
                            <a:xfrm flipV="1">
                              <a:off x="3806" y="1492"/>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0" name="Line 860"/>
                          <wps:cNvCnPr>
                            <a:cxnSpLocks noChangeShapeType="1"/>
                          </wps:cNvCnPr>
                          <wps:spPr bwMode="auto">
                            <a:xfrm flipV="1">
                              <a:off x="3817" y="148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1" name="Line 861"/>
                          <wps:cNvCnPr>
                            <a:cxnSpLocks noChangeShapeType="1"/>
                          </wps:cNvCnPr>
                          <wps:spPr bwMode="auto">
                            <a:xfrm flipV="1">
                              <a:off x="3828" y="148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2" name="Line 862"/>
                          <wps:cNvCnPr>
                            <a:cxnSpLocks noChangeShapeType="1"/>
                          </wps:cNvCnPr>
                          <wps:spPr bwMode="auto">
                            <a:xfrm flipV="1">
                              <a:off x="3839" y="147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3" name="Line 863"/>
                          <wps:cNvCnPr>
                            <a:cxnSpLocks noChangeShapeType="1"/>
                          </wps:cNvCnPr>
                          <wps:spPr bwMode="auto">
                            <a:xfrm flipV="1">
                              <a:off x="3850" y="146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4" name="Line 864"/>
                          <wps:cNvCnPr>
                            <a:cxnSpLocks noChangeShapeType="1"/>
                          </wps:cNvCnPr>
                          <wps:spPr bwMode="auto">
                            <a:xfrm flipV="1">
                              <a:off x="3860" y="146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5" name="Line 865"/>
                          <wps:cNvCnPr>
                            <a:cxnSpLocks noChangeShapeType="1"/>
                          </wps:cNvCnPr>
                          <wps:spPr bwMode="auto">
                            <a:xfrm flipV="1">
                              <a:off x="3871" y="1455"/>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6" name="Line 866"/>
                          <wps:cNvCnPr>
                            <a:cxnSpLocks noChangeShapeType="1"/>
                          </wps:cNvCnPr>
                          <wps:spPr bwMode="auto">
                            <a:xfrm flipV="1">
                              <a:off x="3881" y="144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7" name="Line 867"/>
                          <wps:cNvCnPr>
                            <a:cxnSpLocks noChangeShapeType="1"/>
                          </wps:cNvCnPr>
                          <wps:spPr bwMode="auto">
                            <a:xfrm flipV="1">
                              <a:off x="3892" y="144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8" name="Line 868"/>
                          <wps:cNvCnPr>
                            <a:cxnSpLocks noChangeShapeType="1"/>
                          </wps:cNvCnPr>
                          <wps:spPr bwMode="auto">
                            <a:xfrm flipV="1">
                              <a:off x="3903" y="143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9" name="Line 869"/>
                          <wps:cNvCnPr>
                            <a:cxnSpLocks noChangeShapeType="1"/>
                          </wps:cNvCnPr>
                          <wps:spPr bwMode="auto">
                            <a:xfrm flipV="1">
                              <a:off x="3914" y="143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0" name="Line 870"/>
                          <wps:cNvCnPr>
                            <a:cxnSpLocks noChangeShapeType="1"/>
                          </wps:cNvCnPr>
                          <wps:spPr bwMode="auto">
                            <a:xfrm flipV="1">
                              <a:off x="3925" y="142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1" name="Line 871"/>
                          <wps:cNvCnPr>
                            <a:cxnSpLocks noChangeShapeType="1"/>
                          </wps:cNvCnPr>
                          <wps:spPr bwMode="auto">
                            <a:xfrm flipV="1">
                              <a:off x="3935" y="141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2" name="Line 872"/>
                          <wps:cNvCnPr>
                            <a:cxnSpLocks noChangeShapeType="1"/>
                          </wps:cNvCnPr>
                          <wps:spPr bwMode="auto">
                            <a:xfrm flipV="1">
                              <a:off x="3946" y="141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3" name="Line 873"/>
                          <wps:cNvCnPr>
                            <a:cxnSpLocks noChangeShapeType="1"/>
                          </wps:cNvCnPr>
                          <wps:spPr bwMode="auto">
                            <a:xfrm flipV="1">
                              <a:off x="3957" y="140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4" name="Line 874"/>
                          <wps:cNvCnPr>
                            <a:cxnSpLocks noChangeShapeType="1"/>
                          </wps:cNvCnPr>
                          <wps:spPr bwMode="auto">
                            <a:xfrm flipV="1">
                              <a:off x="3968" y="1401"/>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5" name="Line 875"/>
                          <wps:cNvCnPr>
                            <a:cxnSpLocks noChangeShapeType="1"/>
                          </wps:cNvCnPr>
                          <wps:spPr bwMode="auto">
                            <a:xfrm flipV="1">
                              <a:off x="3978" y="1394"/>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6" name="Line 876"/>
                          <wps:cNvCnPr>
                            <a:cxnSpLocks noChangeShapeType="1"/>
                          </wps:cNvCnPr>
                          <wps:spPr bwMode="auto">
                            <a:xfrm flipV="1">
                              <a:off x="3989" y="138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7" name="Line 877"/>
                          <wps:cNvCnPr>
                            <a:cxnSpLocks noChangeShapeType="1"/>
                          </wps:cNvCnPr>
                          <wps:spPr bwMode="auto">
                            <a:xfrm flipV="1">
                              <a:off x="3999" y="138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8" name="Line 878"/>
                          <wps:cNvCnPr>
                            <a:cxnSpLocks noChangeShapeType="1"/>
                          </wps:cNvCnPr>
                          <wps:spPr bwMode="auto">
                            <a:xfrm flipV="1">
                              <a:off x="4010" y="137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9" name="Line 879"/>
                          <wps:cNvCnPr>
                            <a:cxnSpLocks noChangeShapeType="1"/>
                          </wps:cNvCnPr>
                          <wps:spPr bwMode="auto">
                            <a:xfrm flipV="1">
                              <a:off x="4021" y="137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0" name="Line 880"/>
                          <wps:cNvCnPr>
                            <a:cxnSpLocks noChangeShapeType="1"/>
                          </wps:cNvCnPr>
                          <wps:spPr bwMode="auto">
                            <a:xfrm flipV="1">
                              <a:off x="4032" y="136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1" name="Line 881"/>
                          <wps:cNvCnPr>
                            <a:cxnSpLocks noChangeShapeType="1"/>
                          </wps:cNvCnPr>
                          <wps:spPr bwMode="auto">
                            <a:xfrm flipV="1">
                              <a:off x="4043" y="135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2" name="Line 882"/>
                          <wps:cNvCnPr>
                            <a:cxnSpLocks noChangeShapeType="1"/>
                          </wps:cNvCnPr>
                          <wps:spPr bwMode="auto">
                            <a:xfrm flipV="1">
                              <a:off x="4053" y="135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3" name="Line 883"/>
                          <wps:cNvCnPr>
                            <a:cxnSpLocks noChangeShapeType="1"/>
                          </wps:cNvCnPr>
                          <wps:spPr bwMode="auto">
                            <a:xfrm flipV="1">
                              <a:off x="4064" y="134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4" name="Line 884"/>
                          <wps:cNvCnPr>
                            <a:cxnSpLocks noChangeShapeType="1"/>
                          </wps:cNvCnPr>
                          <wps:spPr bwMode="auto">
                            <a:xfrm flipV="1">
                              <a:off x="4074" y="133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5" name="Line 885"/>
                          <wps:cNvCnPr>
                            <a:cxnSpLocks noChangeShapeType="1"/>
                          </wps:cNvCnPr>
                          <wps:spPr bwMode="auto">
                            <a:xfrm flipV="1">
                              <a:off x="4085" y="133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6" name="Line 886"/>
                          <wps:cNvCnPr>
                            <a:cxnSpLocks noChangeShapeType="1"/>
                          </wps:cNvCnPr>
                          <wps:spPr bwMode="auto">
                            <a:xfrm flipV="1">
                              <a:off x="4096" y="132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7" name="Line 887"/>
                          <wps:cNvCnPr>
                            <a:cxnSpLocks noChangeShapeType="1"/>
                          </wps:cNvCnPr>
                          <wps:spPr bwMode="auto">
                            <a:xfrm flipV="1">
                              <a:off x="4107" y="132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8" name="Line 888"/>
                          <wps:cNvCnPr>
                            <a:cxnSpLocks noChangeShapeType="1"/>
                          </wps:cNvCnPr>
                          <wps:spPr bwMode="auto">
                            <a:xfrm flipV="1">
                              <a:off x="4118" y="131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9" name="Line 889"/>
                          <wps:cNvCnPr>
                            <a:cxnSpLocks noChangeShapeType="1"/>
                          </wps:cNvCnPr>
                          <wps:spPr bwMode="auto">
                            <a:xfrm flipV="1">
                              <a:off x="4128" y="130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0" name="Line 890"/>
                          <wps:cNvCnPr>
                            <a:cxnSpLocks noChangeShapeType="1"/>
                          </wps:cNvCnPr>
                          <wps:spPr bwMode="auto">
                            <a:xfrm flipV="1">
                              <a:off x="4139" y="130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1" name="Line 891"/>
                          <wps:cNvCnPr>
                            <a:cxnSpLocks noChangeShapeType="1"/>
                          </wps:cNvCnPr>
                          <wps:spPr bwMode="auto">
                            <a:xfrm flipV="1">
                              <a:off x="4149" y="129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2" name="Line 892"/>
                          <wps:cNvCnPr>
                            <a:cxnSpLocks noChangeShapeType="1"/>
                          </wps:cNvCnPr>
                          <wps:spPr bwMode="auto">
                            <a:xfrm flipV="1">
                              <a:off x="4160" y="1289"/>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3" name="Line 893"/>
                          <wps:cNvCnPr>
                            <a:cxnSpLocks noChangeShapeType="1"/>
                          </wps:cNvCnPr>
                          <wps:spPr bwMode="auto">
                            <a:xfrm flipV="1">
                              <a:off x="4171" y="128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4" name="Line 894"/>
                          <wps:cNvCnPr>
                            <a:cxnSpLocks noChangeShapeType="1"/>
                          </wps:cNvCnPr>
                          <wps:spPr bwMode="auto">
                            <a:xfrm flipV="1">
                              <a:off x="4182" y="127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5" name="Line 895"/>
                          <wps:cNvCnPr>
                            <a:cxnSpLocks noChangeShapeType="1"/>
                          </wps:cNvCnPr>
                          <wps:spPr bwMode="auto">
                            <a:xfrm flipV="1">
                              <a:off x="4192" y="127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6" name="Line 896"/>
                          <wps:cNvCnPr>
                            <a:cxnSpLocks noChangeShapeType="1"/>
                          </wps:cNvCnPr>
                          <wps:spPr bwMode="auto">
                            <a:xfrm flipV="1">
                              <a:off x="4203" y="126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7" name="Line 897"/>
                          <wps:cNvCnPr>
                            <a:cxnSpLocks noChangeShapeType="1"/>
                          </wps:cNvCnPr>
                          <wps:spPr bwMode="auto">
                            <a:xfrm flipV="1">
                              <a:off x="4214" y="125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8" name="Line 898"/>
                          <wps:cNvCnPr>
                            <a:cxnSpLocks noChangeShapeType="1"/>
                          </wps:cNvCnPr>
                          <wps:spPr bwMode="auto">
                            <a:xfrm flipV="1">
                              <a:off x="4225" y="125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9" name="Line 899"/>
                          <wps:cNvCnPr>
                            <a:cxnSpLocks noChangeShapeType="1"/>
                          </wps:cNvCnPr>
                          <wps:spPr bwMode="auto">
                            <a:xfrm flipV="1">
                              <a:off x="4236" y="1247"/>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0" name="Line 900"/>
                          <wps:cNvCnPr>
                            <a:cxnSpLocks noChangeShapeType="1"/>
                          </wps:cNvCnPr>
                          <wps:spPr bwMode="auto">
                            <a:xfrm flipV="1">
                              <a:off x="4246" y="124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1" name="Line 901"/>
                          <wps:cNvCnPr>
                            <a:cxnSpLocks noChangeShapeType="1"/>
                          </wps:cNvCnPr>
                          <wps:spPr bwMode="auto">
                            <a:xfrm flipV="1">
                              <a:off x="4256" y="123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2" name="Line 902"/>
                          <wps:cNvCnPr>
                            <a:cxnSpLocks noChangeShapeType="1"/>
                          </wps:cNvCnPr>
                          <wps:spPr bwMode="auto">
                            <a:xfrm flipV="1">
                              <a:off x="4267" y="1228"/>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3" name="Line 903"/>
                          <wps:cNvCnPr>
                            <a:cxnSpLocks noChangeShapeType="1"/>
                          </wps:cNvCnPr>
                          <wps:spPr bwMode="auto">
                            <a:xfrm flipV="1">
                              <a:off x="4278" y="122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4" name="Line 904"/>
                          <wps:cNvCnPr>
                            <a:cxnSpLocks noChangeShapeType="1"/>
                          </wps:cNvCnPr>
                          <wps:spPr bwMode="auto">
                            <a:xfrm flipV="1">
                              <a:off x="4289" y="121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5" name="Line 905"/>
                          <wps:cNvCnPr>
                            <a:cxnSpLocks noChangeShapeType="1"/>
                          </wps:cNvCnPr>
                          <wps:spPr bwMode="auto">
                            <a:xfrm flipV="1">
                              <a:off x="4300" y="121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6" name="Line 906"/>
                          <wps:cNvCnPr>
                            <a:cxnSpLocks noChangeShapeType="1"/>
                          </wps:cNvCnPr>
                          <wps:spPr bwMode="auto">
                            <a:xfrm flipV="1">
                              <a:off x="4311" y="120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7" name="Line 907"/>
                          <wps:cNvCnPr>
                            <a:cxnSpLocks noChangeShapeType="1"/>
                          </wps:cNvCnPr>
                          <wps:spPr bwMode="auto">
                            <a:xfrm flipV="1">
                              <a:off x="4321" y="119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8" name="Line 908"/>
                          <wps:cNvCnPr>
                            <a:cxnSpLocks noChangeShapeType="1"/>
                          </wps:cNvCnPr>
                          <wps:spPr bwMode="auto">
                            <a:xfrm flipV="1">
                              <a:off x="4331" y="119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9" name="Line 909"/>
                          <wps:cNvCnPr>
                            <a:cxnSpLocks noChangeShapeType="1"/>
                          </wps:cNvCnPr>
                          <wps:spPr bwMode="auto">
                            <a:xfrm flipV="1">
                              <a:off x="4342" y="118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0" name="Line 910"/>
                          <wps:cNvCnPr>
                            <a:cxnSpLocks noChangeShapeType="1"/>
                          </wps:cNvCnPr>
                          <wps:spPr bwMode="auto">
                            <a:xfrm flipV="1">
                              <a:off x="4353" y="117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1" name="Line 911"/>
                          <wps:cNvCnPr>
                            <a:cxnSpLocks noChangeShapeType="1"/>
                          </wps:cNvCnPr>
                          <wps:spPr bwMode="auto">
                            <a:xfrm flipV="1">
                              <a:off x="4364" y="117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2" name="Line 912"/>
                          <wps:cNvCnPr>
                            <a:cxnSpLocks noChangeShapeType="1"/>
                          </wps:cNvCnPr>
                          <wps:spPr bwMode="auto">
                            <a:xfrm flipV="1">
                              <a:off x="4375" y="116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3" name="Line 913"/>
                          <wps:cNvCnPr>
                            <a:cxnSpLocks noChangeShapeType="1"/>
                          </wps:cNvCnPr>
                          <wps:spPr bwMode="auto">
                            <a:xfrm flipV="1">
                              <a:off x="4385" y="116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4" name="Line 914"/>
                          <wps:cNvCnPr>
                            <a:cxnSpLocks noChangeShapeType="1"/>
                          </wps:cNvCnPr>
                          <wps:spPr bwMode="auto">
                            <a:xfrm flipV="1">
                              <a:off x="4396" y="115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5" name="Line 915"/>
                          <wps:cNvCnPr>
                            <a:cxnSpLocks noChangeShapeType="1"/>
                          </wps:cNvCnPr>
                          <wps:spPr bwMode="auto">
                            <a:xfrm flipV="1">
                              <a:off x="4407" y="114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6" name="Line 916"/>
                          <wps:cNvCnPr>
                            <a:cxnSpLocks noChangeShapeType="1"/>
                          </wps:cNvCnPr>
                          <wps:spPr bwMode="auto">
                            <a:xfrm flipV="1">
                              <a:off x="4417" y="114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7" name="Line 917"/>
                          <wps:cNvCnPr>
                            <a:cxnSpLocks noChangeShapeType="1"/>
                          </wps:cNvCnPr>
                          <wps:spPr bwMode="auto">
                            <a:xfrm flipV="1">
                              <a:off x="4428" y="113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8" name="Line 918"/>
                          <wps:cNvCnPr>
                            <a:cxnSpLocks noChangeShapeType="1"/>
                          </wps:cNvCnPr>
                          <wps:spPr bwMode="auto">
                            <a:xfrm flipV="1">
                              <a:off x="4439" y="113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9" name="Line 919"/>
                          <wps:cNvCnPr>
                            <a:cxnSpLocks noChangeShapeType="1"/>
                          </wps:cNvCnPr>
                          <wps:spPr bwMode="auto">
                            <a:xfrm flipV="1">
                              <a:off x="4449" y="1123"/>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0" name="Line 920"/>
                          <wps:cNvCnPr>
                            <a:cxnSpLocks noChangeShapeType="1"/>
                          </wps:cNvCnPr>
                          <wps:spPr bwMode="auto">
                            <a:xfrm flipV="1">
                              <a:off x="4460" y="111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1" name="Line 921"/>
                          <wps:cNvCnPr>
                            <a:cxnSpLocks noChangeShapeType="1"/>
                          </wps:cNvCnPr>
                          <wps:spPr bwMode="auto">
                            <a:xfrm flipV="1">
                              <a:off x="4471" y="111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2" name="Line 922"/>
                          <wps:cNvCnPr>
                            <a:cxnSpLocks noChangeShapeType="1"/>
                          </wps:cNvCnPr>
                          <wps:spPr bwMode="auto">
                            <a:xfrm flipV="1">
                              <a:off x="4482" y="110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3" name="Line 923"/>
                          <wps:cNvCnPr>
                            <a:cxnSpLocks noChangeShapeType="1"/>
                          </wps:cNvCnPr>
                          <wps:spPr bwMode="auto">
                            <a:xfrm flipV="1">
                              <a:off x="4493" y="110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4" name="Line 924"/>
                          <wps:cNvCnPr>
                            <a:cxnSpLocks noChangeShapeType="1"/>
                          </wps:cNvCnPr>
                          <wps:spPr bwMode="auto">
                            <a:xfrm flipV="1">
                              <a:off x="4504" y="1093"/>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5" name="Line 925"/>
                          <wps:cNvCnPr>
                            <a:cxnSpLocks noChangeShapeType="1"/>
                          </wps:cNvCnPr>
                          <wps:spPr bwMode="auto">
                            <a:xfrm flipV="1">
                              <a:off x="4514" y="108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6" name="Line 926"/>
                          <wps:cNvCnPr>
                            <a:cxnSpLocks noChangeShapeType="1"/>
                          </wps:cNvCnPr>
                          <wps:spPr bwMode="auto">
                            <a:xfrm flipV="1">
                              <a:off x="4524" y="108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7" name="Line 927"/>
                          <wps:cNvCnPr>
                            <a:cxnSpLocks noChangeShapeType="1"/>
                          </wps:cNvCnPr>
                          <wps:spPr bwMode="auto">
                            <a:xfrm flipV="1">
                              <a:off x="4535" y="107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8" name="Line 928"/>
                          <wps:cNvCnPr>
                            <a:cxnSpLocks noChangeShapeType="1"/>
                          </wps:cNvCnPr>
                          <wps:spPr bwMode="auto">
                            <a:xfrm flipV="1">
                              <a:off x="4546" y="106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9" name="Line 929"/>
                          <wps:cNvCnPr>
                            <a:cxnSpLocks noChangeShapeType="1"/>
                          </wps:cNvCnPr>
                          <wps:spPr bwMode="auto">
                            <a:xfrm flipV="1">
                              <a:off x="4557" y="1062"/>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0" name="Line 930"/>
                          <wps:cNvCnPr>
                            <a:cxnSpLocks noChangeShapeType="1"/>
                          </wps:cNvCnPr>
                          <wps:spPr bwMode="auto">
                            <a:xfrm flipV="1">
                              <a:off x="4568" y="105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1" name="Line 931"/>
                          <wps:cNvCnPr>
                            <a:cxnSpLocks noChangeShapeType="1"/>
                          </wps:cNvCnPr>
                          <wps:spPr bwMode="auto">
                            <a:xfrm flipV="1">
                              <a:off x="4578" y="105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2" name="Line 932"/>
                          <wps:cNvCnPr>
                            <a:cxnSpLocks noChangeShapeType="1"/>
                          </wps:cNvCnPr>
                          <wps:spPr bwMode="auto">
                            <a:xfrm flipV="1">
                              <a:off x="4589" y="104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3" name="Line 933"/>
                          <wps:cNvCnPr>
                            <a:cxnSpLocks noChangeShapeType="1"/>
                          </wps:cNvCnPr>
                          <wps:spPr bwMode="auto">
                            <a:xfrm flipV="1">
                              <a:off x="4599" y="103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4" name="Line 934"/>
                          <wps:cNvCnPr>
                            <a:cxnSpLocks noChangeShapeType="1"/>
                          </wps:cNvCnPr>
                          <wps:spPr bwMode="auto">
                            <a:xfrm flipV="1">
                              <a:off x="4610" y="103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5" name="Line 935"/>
                          <wps:cNvCnPr>
                            <a:cxnSpLocks noChangeShapeType="1"/>
                          </wps:cNvCnPr>
                          <wps:spPr bwMode="auto">
                            <a:xfrm flipV="1">
                              <a:off x="4621" y="1025"/>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6" name="Line 936"/>
                          <wps:cNvCnPr>
                            <a:cxnSpLocks noChangeShapeType="1"/>
                          </wps:cNvCnPr>
                          <wps:spPr bwMode="auto">
                            <a:xfrm flipV="1">
                              <a:off x="4632" y="101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7" name="Line 937"/>
                          <wps:cNvCnPr>
                            <a:cxnSpLocks noChangeShapeType="1"/>
                          </wps:cNvCnPr>
                          <wps:spPr bwMode="auto">
                            <a:xfrm flipV="1">
                              <a:off x="4642" y="101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8" name="Line 938"/>
                          <wps:cNvCnPr>
                            <a:cxnSpLocks noChangeShapeType="1"/>
                          </wps:cNvCnPr>
                          <wps:spPr bwMode="auto">
                            <a:xfrm flipV="1">
                              <a:off x="4653" y="100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9" name="Line 939"/>
                          <wps:cNvCnPr>
                            <a:cxnSpLocks noChangeShapeType="1"/>
                          </wps:cNvCnPr>
                          <wps:spPr bwMode="auto">
                            <a:xfrm flipV="1">
                              <a:off x="4664" y="100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0" name="Line 940"/>
                          <wps:cNvCnPr>
                            <a:cxnSpLocks noChangeShapeType="1"/>
                          </wps:cNvCnPr>
                          <wps:spPr bwMode="auto">
                            <a:xfrm flipV="1">
                              <a:off x="4675" y="99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1" name="Line 941"/>
                          <wps:cNvCnPr>
                            <a:cxnSpLocks noChangeShapeType="1"/>
                          </wps:cNvCnPr>
                          <wps:spPr bwMode="auto">
                            <a:xfrm flipV="1">
                              <a:off x="4685" y="98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2" name="Line 942"/>
                          <wps:cNvCnPr>
                            <a:cxnSpLocks noChangeShapeType="1"/>
                          </wps:cNvCnPr>
                          <wps:spPr bwMode="auto">
                            <a:xfrm flipV="1">
                              <a:off x="4696" y="98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3" name="Line 943"/>
                          <wps:cNvCnPr>
                            <a:cxnSpLocks noChangeShapeType="1"/>
                          </wps:cNvCnPr>
                          <wps:spPr bwMode="auto">
                            <a:xfrm flipV="1">
                              <a:off x="4707" y="97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4" name="Line 944"/>
                          <wps:cNvCnPr>
                            <a:cxnSpLocks noChangeShapeType="1"/>
                          </wps:cNvCnPr>
                          <wps:spPr bwMode="auto">
                            <a:xfrm flipV="1">
                              <a:off x="4717" y="97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5" name="Line 945"/>
                          <wps:cNvCnPr>
                            <a:cxnSpLocks noChangeShapeType="1"/>
                          </wps:cNvCnPr>
                          <wps:spPr bwMode="auto">
                            <a:xfrm flipV="1">
                              <a:off x="4728" y="96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6" name="Line 946"/>
                          <wps:cNvCnPr>
                            <a:cxnSpLocks noChangeShapeType="1"/>
                          </wps:cNvCnPr>
                          <wps:spPr bwMode="auto">
                            <a:xfrm flipV="1">
                              <a:off x="4739" y="95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7" name="Line 947"/>
                          <wps:cNvCnPr>
                            <a:cxnSpLocks noChangeShapeType="1"/>
                          </wps:cNvCnPr>
                          <wps:spPr bwMode="auto">
                            <a:xfrm flipV="1">
                              <a:off x="4750" y="95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8" name="Line 948"/>
                          <wps:cNvCnPr>
                            <a:cxnSpLocks noChangeShapeType="1"/>
                          </wps:cNvCnPr>
                          <wps:spPr bwMode="auto">
                            <a:xfrm flipV="1">
                              <a:off x="4761" y="94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9" name="Line 949"/>
                          <wps:cNvCnPr>
                            <a:cxnSpLocks noChangeShapeType="1"/>
                          </wps:cNvCnPr>
                          <wps:spPr bwMode="auto">
                            <a:xfrm flipV="1">
                              <a:off x="4771" y="94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0" name="Line 950"/>
                          <wps:cNvCnPr>
                            <a:cxnSpLocks noChangeShapeType="1"/>
                          </wps:cNvCnPr>
                          <wps:spPr bwMode="auto">
                            <a:xfrm flipV="1">
                              <a:off x="4781" y="93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1" name="Line 951"/>
                          <wps:cNvCnPr>
                            <a:cxnSpLocks noChangeShapeType="1"/>
                          </wps:cNvCnPr>
                          <wps:spPr bwMode="auto">
                            <a:xfrm flipV="1">
                              <a:off x="4792" y="92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2" name="Line 952"/>
                          <wps:cNvCnPr>
                            <a:cxnSpLocks noChangeShapeType="1"/>
                          </wps:cNvCnPr>
                          <wps:spPr bwMode="auto">
                            <a:xfrm flipV="1">
                              <a:off x="4803" y="92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3" name="Line 953"/>
                          <wps:cNvCnPr>
                            <a:cxnSpLocks noChangeShapeType="1"/>
                          </wps:cNvCnPr>
                          <wps:spPr bwMode="auto">
                            <a:xfrm flipV="1">
                              <a:off x="4814" y="91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4" name="Line 954"/>
                          <wps:cNvCnPr>
                            <a:cxnSpLocks noChangeShapeType="1"/>
                          </wps:cNvCnPr>
                          <wps:spPr bwMode="auto">
                            <a:xfrm flipV="1">
                              <a:off x="4825" y="90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5" name="Line 955"/>
                          <wps:cNvCnPr>
                            <a:cxnSpLocks noChangeShapeType="1"/>
                          </wps:cNvCnPr>
                          <wps:spPr bwMode="auto">
                            <a:xfrm flipV="1">
                              <a:off x="4835" y="90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6" name="Line 956"/>
                          <wps:cNvCnPr>
                            <a:cxnSpLocks noChangeShapeType="1"/>
                          </wps:cNvCnPr>
                          <wps:spPr bwMode="auto">
                            <a:xfrm flipV="1">
                              <a:off x="4846" y="897"/>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7" name="Line 957"/>
                          <wps:cNvCnPr>
                            <a:cxnSpLocks noChangeShapeType="1"/>
                          </wps:cNvCnPr>
                          <wps:spPr bwMode="auto">
                            <a:xfrm flipV="1">
                              <a:off x="4857" y="89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8" name="Line 958"/>
                          <wps:cNvCnPr>
                            <a:cxnSpLocks noChangeShapeType="1"/>
                          </wps:cNvCnPr>
                          <wps:spPr bwMode="auto">
                            <a:xfrm flipV="1">
                              <a:off x="4867" y="88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9" name="Line 959"/>
                          <wps:cNvCnPr>
                            <a:cxnSpLocks noChangeShapeType="1"/>
                          </wps:cNvCnPr>
                          <wps:spPr bwMode="auto">
                            <a:xfrm flipV="1">
                              <a:off x="4878" y="87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0" name="Line 960"/>
                          <wps:cNvCnPr>
                            <a:cxnSpLocks noChangeShapeType="1"/>
                          </wps:cNvCnPr>
                          <wps:spPr bwMode="auto">
                            <a:xfrm flipV="1">
                              <a:off x="4889" y="87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1" name="Line 961"/>
                          <wps:cNvCnPr>
                            <a:cxnSpLocks noChangeShapeType="1"/>
                          </wps:cNvCnPr>
                          <wps:spPr bwMode="auto">
                            <a:xfrm flipV="1">
                              <a:off x="4900" y="86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2" name="Line 962"/>
                          <wps:cNvCnPr>
                            <a:cxnSpLocks noChangeShapeType="1"/>
                          </wps:cNvCnPr>
                          <wps:spPr bwMode="auto">
                            <a:xfrm flipV="1">
                              <a:off x="4910" y="859"/>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3" name="Line 963"/>
                          <wps:cNvCnPr>
                            <a:cxnSpLocks noChangeShapeType="1"/>
                          </wps:cNvCnPr>
                          <wps:spPr bwMode="auto">
                            <a:xfrm flipV="1">
                              <a:off x="4921" y="85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4" name="Line 964"/>
                          <wps:cNvCnPr>
                            <a:cxnSpLocks noChangeShapeType="1"/>
                          </wps:cNvCnPr>
                          <wps:spPr bwMode="auto">
                            <a:xfrm flipV="1">
                              <a:off x="4932" y="84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5" name="Line 965"/>
                          <wps:cNvCnPr>
                            <a:cxnSpLocks noChangeShapeType="1"/>
                          </wps:cNvCnPr>
                          <wps:spPr bwMode="auto">
                            <a:xfrm flipV="1">
                              <a:off x="4943" y="84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6" name="Line 966"/>
                          <wps:cNvCnPr>
                            <a:cxnSpLocks noChangeShapeType="1"/>
                          </wps:cNvCnPr>
                          <wps:spPr bwMode="auto">
                            <a:xfrm flipV="1">
                              <a:off x="4954" y="835"/>
                              <a:ext cx="4"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7" name="Line 967"/>
                          <wps:cNvCnPr>
                            <a:cxnSpLocks noChangeShapeType="1"/>
                          </wps:cNvCnPr>
                          <wps:spPr bwMode="auto">
                            <a:xfrm flipV="1">
                              <a:off x="4964" y="82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8" name="Line 968"/>
                          <wps:cNvCnPr>
                            <a:cxnSpLocks noChangeShapeType="1"/>
                          </wps:cNvCnPr>
                          <wps:spPr bwMode="auto">
                            <a:xfrm flipV="1">
                              <a:off x="4974" y="82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9" name="Line 969"/>
                          <wps:cNvCnPr>
                            <a:cxnSpLocks noChangeShapeType="1"/>
                          </wps:cNvCnPr>
                          <wps:spPr bwMode="auto">
                            <a:xfrm flipV="1">
                              <a:off x="4985" y="81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0" name="Line 970"/>
                          <wps:cNvCnPr>
                            <a:cxnSpLocks noChangeShapeType="1"/>
                          </wps:cNvCnPr>
                          <wps:spPr bwMode="auto">
                            <a:xfrm flipV="1">
                              <a:off x="4996" y="81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1" name="Line 971"/>
                          <wps:cNvCnPr>
                            <a:cxnSpLocks noChangeShapeType="1"/>
                          </wps:cNvCnPr>
                          <wps:spPr bwMode="auto">
                            <a:xfrm flipV="1">
                              <a:off x="5007" y="80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2" name="Line 972"/>
                          <wps:cNvCnPr>
                            <a:cxnSpLocks noChangeShapeType="1"/>
                          </wps:cNvCnPr>
                          <wps:spPr bwMode="auto">
                            <a:xfrm flipV="1">
                              <a:off x="5018" y="798"/>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3" name="Line 973"/>
                          <wps:cNvCnPr>
                            <a:cxnSpLocks noChangeShapeType="1"/>
                          </wps:cNvCnPr>
                          <wps:spPr bwMode="auto">
                            <a:xfrm flipV="1">
                              <a:off x="5028" y="79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4" name="Line 974"/>
                          <wps:cNvCnPr>
                            <a:cxnSpLocks noChangeShapeType="1"/>
                          </wps:cNvCnPr>
                          <wps:spPr bwMode="auto">
                            <a:xfrm flipV="1">
                              <a:off x="5039" y="78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5" name="Line 975"/>
                          <wps:cNvCnPr>
                            <a:cxnSpLocks noChangeShapeType="1"/>
                          </wps:cNvCnPr>
                          <wps:spPr bwMode="auto">
                            <a:xfrm flipV="1">
                              <a:off x="5049" y="780"/>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6" name="Line 976"/>
                          <wps:cNvCnPr>
                            <a:cxnSpLocks noChangeShapeType="1"/>
                          </wps:cNvCnPr>
                          <wps:spPr bwMode="auto">
                            <a:xfrm flipV="1">
                              <a:off x="5060" y="77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7" name="Line 977"/>
                          <wps:cNvCnPr>
                            <a:cxnSpLocks noChangeShapeType="1"/>
                          </wps:cNvCnPr>
                          <wps:spPr bwMode="auto">
                            <a:xfrm flipV="1">
                              <a:off x="5071" y="76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8" name="Line 978"/>
                          <wps:cNvCnPr>
                            <a:cxnSpLocks noChangeShapeType="1"/>
                          </wps:cNvCnPr>
                          <wps:spPr bwMode="auto">
                            <a:xfrm flipV="1">
                              <a:off x="5082" y="761"/>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79" name="Line 979"/>
                          <wps:cNvCnPr>
                            <a:cxnSpLocks noChangeShapeType="1"/>
                          </wps:cNvCnPr>
                          <wps:spPr bwMode="auto">
                            <a:xfrm flipV="1">
                              <a:off x="5093" y="755"/>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0" name="Line 980"/>
                          <wps:cNvCnPr>
                            <a:cxnSpLocks noChangeShapeType="1"/>
                          </wps:cNvCnPr>
                          <wps:spPr bwMode="auto">
                            <a:xfrm flipV="1">
                              <a:off x="5103" y="74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1" name="Line 981"/>
                          <wps:cNvCnPr>
                            <a:cxnSpLocks noChangeShapeType="1"/>
                          </wps:cNvCnPr>
                          <wps:spPr bwMode="auto">
                            <a:xfrm flipV="1">
                              <a:off x="5114" y="743"/>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2" name="Line 982"/>
                          <wps:cNvCnPr>
                            <a:cxnSpLocks noChangeShapeType="1"/>
                          </wps:cNvCnPr>
                          <wps:spPr bwMode="auto">
                            <a:xfrm flipV="1">
                              <a:off x="5125" y="73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3" name="Line 983"/>
                          <wps:cNvCnPr>
                            <a:cxnSpLocks noChangeShapeType="1"/>
                          </wps:cNvCnPr>
                          <wps:spPr bwMode="auto">
                            <a:xfrm flipV="1">
                              <a:off x="5135" y="73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4" name="Line 984"/>
                          <wps:cNvCnPr>
                            <a:cxnSpLocks noChangeShapeType="1"/>
                          </wps:cNvCnPr>
                          <wps:spPr bwMode="auto">
                            <a:xfrm flipV="1">
                              <a:off x="5146" y="72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5" name="Line 985"/>
                          <wps:cNvCnPr>
                            <a:cxnSpLocks noChangeShapeType="1"/>
                          </wps:cNvCnPr>
                          <wps:spPr bwMode="auto">
                            <a:xfrm flipV="1">
                              <a:off x="5157" y="71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6" name="Line 986"/>
                          <wps:cNvCnPr>
                            <a:cxnSpLocks noChangeShapeType="1"/>
                          </wps:cNvCnPr>
                          <wps:spPr bwMode="auto">
                            <a:xfrm flipV="1">
                              <a:off x="5167" y="71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7" name="Line 987"/>
                          <wps:cNvCnPr>
                            <a:cxnSpLocks noChangeShapeType="1"/>
                          </wps:cNvCnPr>
                          <wps:spPr bwMode="auto">
                            <a:xfrm flipV="1">
                              <a:off x="5178" y="70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8" name="Line 988"/>
                          <wps:cNvCnPr>
                            <a:cxnSpLocks noChangeShapeType="1"/>
                          </wps:cNvCnPr>
                          <wps:spPr bwMode="auto">
                            <a:xfrm flipV="1">
                              <a:off x="5189" y="70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9" name="Line 989"/>
                          <wps:cNvCnPr>
                            <a:cxnSpLocks noChangeShapeType="1"/>
                          </wps:cNvCnPr>
                          <wps:spPr bwMode="auto">
                            <a:xfrm flipV="1">
                              <a:off x="5200" y="693"/>
                              <a:ext cx="5"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0" name="Line 990"/>
                          <wps:cNvCnPr>
                            <a:cxnSpLocks noChangeShapeType="1"/>
                          </wps:cNvCnPr>
                          <wps:spPr bwMode="auto">
                            <a:xfrm flipV="1">
                              <a:off x="5211" y="68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1" name="Line 991"/>
                          <wps:cNvCnPr>
                            <a:cxnSpLocks noChangeShapeType="1"/>
                          </wps:cNvCnPr>
                          <wps:spPr bwMode="auto">
                            <a:xfrm flipV="1">
                              <a:off x="5221" y="68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2" name="Line 992"/>
                          <wps:cNvCnPr>
                            <a:cxnSpLocks noChangeShapeType="1"/>
                          </wps:cNvCnPr>
                          <wps:spPr bwMode="auto">
                            <a:xfrm flipV="1">
                              <a:off x="5231" y="67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3" name="Line 993"/>
                          <wps:cNvCnPr>
                            <a:cxnSpLocks noChangeShapeType="1"/>
                          </wps:cNvCnPr>
                          <wps:spPr bwMode="auto">
                            <a:xfrm flipV="1">
                              <a:off x="5242" y="66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4" name="Line 994"/>
                          <wps:cNvCnPr>
                            <a:cxnSpLocks noChangeShapeType="1"/>
                          </wps:cNvCnPr>
                          <wps:spPr bwMode="auto">
                            <a:xfrm flipV="1">
                              <a:off x="5253" y="66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5" name="Line 995"/>
                          <wps:cNvCnPr>
                            <a:cxnSpLocks noChangeShapeType="1"/>
                          </wps:cNvCnPr>
                          <wps:spPr bwMode="auto">
                            <a:xfrm flipV="1">
                              <a:off x="5264" y="65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6" name="Line 996"/>
                          <wps:cNvCnPr>
                            <a:cxnSpLocks noChangeShapeType="1"/>
                          </wps:cNvCnPr>
                          <wps:spPr bwMode="auto">
                            <a:xfrm flipV="1">
                              <a:off x="5275" y="65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7" name="Line 997"/>
                          <wps:cNvCnPr>
                            <a:cxnSpLocks noChangeShapeType="1"/>
                          </wps:cNvCnPr>
                          <wps:spPr bwMode="auto">
                            <a:xfrm flipV="1">
                              <a:off x="5285" y="64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8" name="Line 998"/>
                          <wps:cNvCnPr>
                            <a:cxnSpLocks noChangeShapeType="1"/>
                          </wps:cNvCnPr>
                          <wps:spPr bwMode="auto">
                            <a:xfrm flipV="1">
                              <a:off x="5296" y="639"/>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9" name="Line 999"/>
                          <wps:cNvCnPr>
                            <a:cxnSpLocks noChangeShapeType="1"/>
                          </wps:cNvCnPr>
                          <wps:spPr bwMode="auto">
                            <a:xfrm flipV="1">
                              <a:off x="5307" y="63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0" name="Line 1000"/>
                          <wps:cNvCnPr>
                            <a:cxnSpLocks noChangeShapeType="1"/>
                          </wps:cNvCnPr>
                          <wps:spPr bwMode="auto">
                            <a:xfrm flipV="1">
                              <a:off x="5317" y="626"/>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1" name="Line 1001"/>
                          <wps:cNvCnPr>
                            <a:cxnSpLocks noChangeShapeType="1"/>
                          </wps:cNvCnPr>
                          <wps:spPr bwMode="auto">
                            <a:xfrm flipV="1">
                              <a:off x="5328" y="62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2" name="Line 1002"/>
                          <wps:cNvCnPr>
                            <a:cxnSpLocks noChangeShapeType="1"/>
                          </wps:cNvCnPr>
                          <wps:spPr bwMode="auto">
                            <a:xfrm flipV="1">
                              <a:off x="5339" y="61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3" name="Line 1003"/>
                          <wps:cNvCnPr>
                            <a:cxnSpLocks noChangeShapeType="1"/>
                          </wps:cNvCnPr>
                          <wps:spPr bwMode="auto">
                            <a:xfrm flipV="1">
                              <a:off x="5350" y="60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4" name="Line 1004"/>
                          <wps:cNvCnPr>
                            <a:cxnSpLocks noChangeShapeType="1"/>
                          </wps:cNvCnPr>
                          <wps:spPr bwMode="auto">
                            <a:xfrm flipV="1">
                              <a:off x="5360" y="602"/>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5" name="Line 1005"/>
                          <wps:cNvCnPr>
                            <a:cxnSpLocks noChangeShapeType="1"/>
                          </wps:cNvCnPr>
                          <wps:spPr bwMode="auto">
                            <a:xfrm flipV="1">
                              <a:off x="5371" y="595"/>
                              <a:ext cx="6"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1006"/>
                          <wps:cNvCnPr>
                            <a:cxnSpLocks noChangeShapeType="1"/>
                          </wps:cNvCnPr>
                          <wps:spPr bwMode="auto">
                            <a:xfrm flipV="1">
                              <a:off x="5382" y="58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7" name="Line 1007"/>
                          <wps:cNvCnPr>
                            <a:cxnSpLocks noChangeShapeType="1"/>
                          </wps:cNvCnPr>
                          <wps:spPr bwMode="auto">
                            <a:xfrm flipV="1">
                              <a:off x="5393" y="58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8" name="Line 1008"/>
                          <wps:cNvCnPr>
                            <a:cxnSpLocks noChangeShapeType="1"/>
                          </wps:cNvCnPr>
                          <wps:spPr bwMode="auto">
                            <a:xfrm flipV="1">
                              <a:off x="5403" y="57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9" name="Line 1009"/>
                          <wps:cNvCnPr>
                            <a:cxnSpLocks noChangeShapeType="1"/>
                          </wps:cNvCnPr>
                          <wps:spPr bwMode="auto">
                            <a:xfrm flipV="1">
                              <a:off x="5414" y="571"/>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0" name="Line 1010"/>
                          <wps:cNvCnPr>
                            <a:cxnSpLocks noChangeShapeType="1"/>
                          </wps:cNvCnPr>
                          <wps:spPr bwMode="auto">
                            <a:xfrm flipV="1">
                              <a:off x="5424" y="56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1" name="Line 1011"/>
                          <wps:cNvCnPr>
                            <a:cxnSpLocks noChangeShapeType="1"/>
                          </wps:cNvCnPr>
                          <wps:spPr bwMode="auto">
                            <a:xfrm flipV="1">
                              <a:off x="5435" y="558"/>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2" name="Line 1012"/>
                          <wps:cNvCnPr>
                            <a:cxnSpLocks noChangeShapeType="1"/>
                          </wps:cNvCnPr>
                          <wps:spPr bwMode="auto">
                            <a:xfrm flipV="1">
                              <a:off x="5446" y="552"/>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3" name="Line 1013"/>
                          <wps:cNvCnPr>
                            <a:cxnSpLocks noChangeShapeType="1"/>
                          </wps:cNvCnPr>
                          <wps:spPr bwMode="auto">
                            <a:xfrm flipV="1">
                              <a:off x="5457" y="546"/>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014"/>
                          <wps:cNvCnPr>
                            <a:cxnSpLocks noChangeShapeType="1"/>
                          </wps:cNvCnPr>
                          <wps:spPr bwMode="auto">
                            <a:xfrm flipV="1">
                              <a:off x="5468" y="54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5" name="Line 1015"/>
                          <wps:cNvCnPr>
                            <a:cxnSpLocks noChangeShapeType="1"/>
                          </wps:cNvCnPr>
                          <wps:spPr bwMode="auto">
                            <a:xfrm flipV="1">
                              <a:off x="5478" y="534"/>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6" name="Line 1016"/>
                          <wps:cNvCnPr>
                            <a:cxnSpLocks noChangeShapeType="1"/>
                          </wps:cNvCnPr>
                          <wps:spPr bwMode="auto">
                            <a:xfrm flipV="1">
                              <a:off x="5489" y="528"/>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7" name="Line 1017"/>
                          <wps:cNvCnPr>
                            <a:cxnSpLocks noChangeShapeType="1"/>
                          </wps:cNvCnPr>
                          <wps:spPr bwMode="auto">
                            <a:xfrm flipV="1">
                              <a:off x="5499" y="52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8" name="Line 1018"/>
                          <wps:cNvCnPr>
                            <a:cxnSpLocks noChangeShapeType="1"/>
                          </wps:cNvCnPr>
                          <wps:spPr bwMode="auto">
                            <a:xfrm flipV="1">
                              <a:off x="5510" y="516"/>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9" name="Line 1019"/>
                          <wps:cNvCnPr>
                            <a:cxnSpLocks noChangeShapeType="1"/>
                          </wps:cNvCnPr>
                          <wps:spPr bwMode="auto">
                            <a:xfrm flipV="1">
                              <a:off x="5521" y="510"/>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0" name="Line 1020"/>
                          <wps:cNvCnPr>
                            <a:cxnSpLocks noChangeShapeType="1"/>
                          </wps:cNvCnPr>
                          <wps:spPr bwMode="auto">
                            <a:xfrm flipV="1">
                              <a:off x="5532" y="504"/>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1" name="Line 1021"/>
                          <wps:cNvCnPr>
                            <a:cxnSpLocks noChangeShapeType="1"/>
                          </wps:cNvCnPr>
                          <wps:spPr bwMode="auto">
                            <a:xfrm flipV="1">
                              <a:off x="5543" y="497"/>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2" name="Line 1022"/>
                          <wps:cNvCnPr>
                            <a:cxnSpLocks noChangeShapeType="1"/>
                          </wps:cNvCnPr>
                          <wps:spPr bwMode="auto">
                            <a:xfrm flipV="1">
                              <a:off x="5553" y="491"/>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3" name="Line 1023"/>
                          <wps:cNvCnPr>
                            <a:cxnSpLocks noChangeShapeType="1"/>
                          </wps:cNvCnPr>
                          <wps:spPr bwMode="auto">
                            <a:xfrm flipV="1">
                              <a:off x="5564" y="485"/>
                              <a:ext cx="6"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4" name="Line 1024"/>
                          <wps:cNvCnPr>
                            <a:cxnSpLocks noChangeShapeType="1"/>
                          </wps:cNvCnPr>
                          <wps:spPr bwMode="auto">
                            <a:xfrm flipV="1">
                              <a:off x="5575" y="479"/>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5" name="Line 1025"/>
                          <wps:cNvCnPr>
                            <a:cxnSpLocks noChangeShapeType="1"/>
                          </wps:cNvCnPr>
                          <wps:spPr bwMode="auto">
                            <a:xfrm flipV="1">
                              <a:off x="5585" y="473"/>
                              <a:ext cx="5" cy="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6" name="Freeform 1026"/>
                          <wps:cNvSpPr>
                            <a:spLocks/>
                          </wps:cNvSpPr>
                          <wps:spPr bwMode="auto">
                            <a:xfrm>
                              <a:off x="5191" y="501"/>
                              <a:ext cx="1" cy="1"/>
                            </a:xfrm>
                            <a:custGeom>
                              <a:avLst/>
                              <a:gdLst>
                                <a:gd name="T0" fmla="*/ 0 w 1"/>
                                <a:gd name="T1" fmla="*/ 0 h 1"/>
                                <a:gd name="T2" fmla="*/ 0 w 1"/>
                                <a:gd name="T3" fmla="*/ 1 h 1"/>
                                <a:gd name="T4" fmla="*/ 0 w 1"/>
                                <a:gd name="T5" fmla="*/ 0 h 1"/>
                                <a:gd name="T6" fmla="*/ 0 60000 65536"/>
                                <a:gd name="T7" fmla="*/ 0 60000 65536"/>
                                <a:gd name="T8" fmla="*/ 0 60000 65536"/>
                              </a:gdLst>
                              <a:ahLst/>
                              <a:cxnLst>
                                <a:cxn ang="T6">
                                  <a:pos x="T0" y="T1"/>
                                </a:cxn>
                                <a:cxn ang="T7">
                                  <a:pos x="T2" y="T3"/>
                                </a:cxn>
                                <a:cxn ang="T8">
                                  <a:pos x="T4" y="T5"/>
                                </a:cxn>
                              </a:cxnLst>
                              <a:rect l="0" t="0" r="r" b="b"/>
                              <a:pathLst>
                                <a:path w="1" h="1">
                                  <a:moveTo>
                                    <a:pt x="0" y="0"/>
                                  </a:moveTo>
                                  <a:lnTo>
                                    <a:pt x="0" y="1"/>
                                  </a:lnTo>
                                  <a:lnTo>
                                    <a:pt x="0" y="0"/>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027" name="Freeform 1027"/>
                          <wps:cNvSpPr>
                            <a:spLocks/>
                          </wps:cNvSpPr>
                          <wps:spPr bwMode="auto">
                            <a:xfrm>
                              <a:off x="213" y="500"/>
                              <a:ext cx="1" cy="1"/>
                            </a:xfrm>
                            <a:custGeom>
                              <a:avLst/>
                              <a:gdLst>
                                <a:gd name="T0" fmla="*/ 0 w 1"/>
                                <a:gd name="T1" fmla="*/ 1 h 2"/>
                                <a:gd name="T2" fmla="*/ 0 w 1"/>
                                <a:gd name="T3" fmla="*/ 0 h 2"/>
                                <a:gd name="T4" fmla="*/ 0 w 1"/>
                                <a:gd name="T5" fmla="*/ 1 h 2"/>
                                <a:gd name="T6" fmla="*/ 0 60000 65536"/>
                                <a:gd name="T7" fmla="*/ 0 60000 65536"/>
                                <a:gd name="T8" fmla="*/ 0 60000 65536"/>
                              </a:gdLst>
                              <a:ahLst/>
                              <a:cxnLst>
                                <a:cxn ang="T6">
                                  <a:pos x="T0" y="T1"/>
                                </a:cxn>
                                <a:cxn ang="T7">
                                  <a:pos x="T2" y="T3"/>
                                </a:cxn>
                                <a:cxn ang="T8">
                                  <a:pos x="T4" y="T5"/>
                                </a:cxn>
                              </a:cxnLst>
                              <a:rect l="0" t="0" r="r" b="b"/>
                              <a:pathLst>
                                <a:path w="1" h="2">
                                  <a:moveTo>
                                    <a:pt x="0" y="2"/>
                                  </a:moveTo>
                                  <a:lnTo>
                                    <a:pt x="0" y="0"/>
                                  </a:lnTo>
                                  <a:lnTo>
                                    <a:pt x="0" y="2"/>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1028" name="Line 1028"/>
                          <wps:cNvCnPr>
                            <a:cxnSpLocks noChangeShapeType="1"/>
                          </wps:cNvCnPr>
                          <wps:spPr bwMode="auto">
                            <a:xfrm flipH="1">
                              <a:off x="5184"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9" name="Line 1029"/>
                          <wps:cNvCnPr>
                            <a:cxnSpLocks noChangeShapeType="1"/>
                          </wps:cNvCnPr>
                          <wps:spPr bwMode="auto">
                            <a:xfrm flipH="1">
                              <a:off x="517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0" name="Line 1030"/>
                          <wps:cNvCnPr>
                            <a:cxnSpLocks noChangeShapeType="1"/>
                          </wps:cNvCnPr>
                          <wps:spPr bwMode="auto">
                            <a:xfrm flipH="1">
                              <a:off x="516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1" name="Line 1031"/>
                          <wps:cNvCnPr>
                            <a:cxnSpLocks noChangeShapeType="1"/>
                          </wps:cNvCnPr>
                          <wps:spPr bwMode="auto">
                            <a:xfrm flipH="1">
                              <a:off x="514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2" name="Line 1032"/>
                          <wps:cNvCnPr>
                            <a:cxnSpLocks noChangeShapeType="1"/>
                          </wps:cNvCnPr>
                          <wps:spPr bwMode="auto">
                            <a:xfrm flipH="1">
                              <a:off x="513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3" name="Line 1033"/>
                          <wps:cNvCnPr>
                            <a:cxnSpLocks noChangeShapeType="1"/>
                          </wps:cNvCnPr>
                          <wps:spPr bwMode="auto">
                            <a:xfrm flipH="1">
                              <a:off x="512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4" name="Line 1034"/>
                          <wps:cNvCnPr>
                            <a:cxnSpLocks noChangeShapeType="1"/>
                          </wps:cNvCnPr>
                          <wps:spPr bwMode="auto">
                            <a:xfrm flipH="1">
                              <a:off x="511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5" name="Line 1035"/>
                          <wps:cNvCnPr>
                            <a:cxnSpLocks noChangeShapeType="1"/>
                          </wps:cNvCnPr>
                          <wps:spPr bwMode="auto">
                            <a:xfrm flipH="1">
                              <a:off x="509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6" name="Line 1036"/>
                          <wps:cNvCnPr>
                            <a:cxnSpLocks noChangeShapeType="1"/>
                          </wps:cNvCnPr>
                          <wps:spPr bwMode="auto">
                            <a:xfrm flipH="1">
                              <a:off x="508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7" name="Line 1037"/>
                          <wps:cNvCnPr>
                            <a:cxnSpLocks noChangeShapeType="1"/>
                          </wps:cNvCnPr>
                          <wps:spPr bwMode="auto">
                            <a:xfrm flipH="1">
                              <a:off x="507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8" name="Line 1038"/>
                          <wps:cNvCnPr>
                            <a:cxnSpLocks noChangeShapeType="1"/>
                          </wps:cNvCnPr>
                          <wps:spPr bwMode="auto">
                            <a:xfrm flipH="1">
                              <a:off x="506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39" name="Line 1039"/>
                          <wps:cNvCnPr>
                            <a:cxnSpLocks noChangeShapeType="1"/>
                          </wps:cNvCnPr>
                          <wps:spPr bwMode="auto">
                            <a:xfrm flipH="1">
                              <a:off x="504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0" name="Line 1040"/>
                          <wps:cNvCnPr>
                            <a:cxnSpLocks noChangeShapeType="1"/>
                          </wps:cNvCnPr>
                          <wps:spPr bwMode="auto">
                            <a:xfrm flipH="1">
                              <a:off x="503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1" name="Line 1041"/>
                          <wps:cNvCnPr>
                            <a:cxnSpLocks noChangeShapeType="1"/>
                          </wps:cNvCnPr>
                          <wps:spPr bwMode="auto">
                            <a:xfrm flipH="1">
                              <a:off x="502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wgp>
                        <wpg:cNvPr id="1042" name="Group 1042"/>
                        <wpg:cNvGrpSpPr>
                          <a:grpSpLocks/>
                        </wpg:cNvGrpSpPr>
                        <wpg:grpSpPr bwMode="auto">
                          <a:xfrm>
                            <a:off x="1621700" y="295905"/>
                            <a:ext cx="1564700" cy="1200"/>
                            <a:chOff x="2554" y="500"/>
                            <a:chExt cx="2464" cy="2"/>
                          </a:xfrm>
                        </wpg:grpSpPr>
                        <wps:wsp>
                          <wps:cNvPr id="1043" name="Line 1043"/>
                          <wps:cNvCnPr>
                            <a:cxnSpLocks noChangeShapeType="1"/>
                          </wps:cNvCnPr>
                          <wps:spPr bwMode="auto">
                            <a:xfrm flipH="1">
                              <a:off x="5011"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4" name="Line 1044"/>
                          <wps:cNvCnPr>
                            <a:cxnSpLocks noChangeShapeType="1"/>
                          </wps:cNvCnPr>
                          <wps:spPr bwMode="auto">
                            <a:xfrm flipH="1">
                              <a:off x="499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5" name="Line 1045"/>
                          <wps:cNvCnPr>
                            <a:cxnSpLocks noChangeShapeType="1"/>
                          </wps:cNvCnPr>
                          <wps:spPr bwMode="auto">
                            <a:xfrm flipH="1">
                              <a:off x="498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6" name="Line 1046"/>
                          <wps:cNvCnPr>
                            <a:cxnSpLocks noChangeShapeType="1"/>
                          </wps:cNvCnPr>
                          <wps:spPr bwMode="auto">
                            <a:xfrm flipH="1">
                              <a:off x="4974"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7" name="Line 1047"/>
                          <wps:cNvCnPr>
                            <a:cxnSpLocks noChangeShapeType="1"/>
                          </wps:cNvCnPr>
                          <wps:spPr bwMode="auto">
                            <a:xfrm flipH="1">
                              <a:off x="496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8" name="Line 1048"/>
                          <wps:cNvCnPr>
                            <a:cxnSpLocks noChangeShapeType="1"/>
                          </wps:cNvCnPr>
                          <wps:spPr bwMode="auto">
                            <a:xfrm flipH="1">
                              <a:off x="495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49" name="Line 1049"/>
                          <wps:cNvCnPr>
                            <a:cxnSpLocks noChangeShapeType="1"/>
                          </wps:cNvCnPr>
                          <wps:spPr bwMode="auto">
                            <a:xfrm flipH="1">
                              <a:off x="4937"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0" name="Line 1050"/>
                          <wps:cNvCnPr>
                            <a:cxnSpLocks noChangeShapeType="1"/>
                          </wps:cNvCnPr>
                          <wps:spPr bwMode="auto">
                            <a:xfrm flipH="1">
                              <a:off x="492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1" name="Line 1051"/>
                          <wps:cNvCnPr>
                            <a:cxnSpLocks noChangeShapeType="1"/>
                          </wps:cNvCnPr>
                          <wps:spPr bwMode="auto">
                            <a:xfrm flipH="1">
                              <a:off x="491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2" name="Line 1052"/>
                          <wps:cNvCnPr>
                            <a:cxnSpLocks noChangeShapeType="1"/>
                          </wps:cNvCnPr>
                          <wps:spPr bwMode="auto">
                            <a:xfrm flipH="1">
                              <a:off x="490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3" name="Line 1053"/>
                          <wps:cNvCnPr>
                            <a:cxnSpLocks noChangeShapeType="1"/>
                          </wps:cNvCnPr>
                          <wps:spPr bwMode="auto">
                            <a:xfrm flipH="1">
                              <a:off x="488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4" name="Line 1054"/>
                          <wps:cNvCnPr>
                            <a:cxnSpLocks noChangeShapeType="1"/>
                          </wps:cNvCnPr>
                          <wps:spPr bwMode="auto">
                            <a:xfrm flipH="1">
                              <a:off x="487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5" name="Line 1055"/>
                          <wps:cNvCnPr>
                            <a:cxnSpLocks noChangeShapeType="1"/>
                          </wps:cNvCnPr>
                          <wps:spPr bwMode="auto">
                            <a:xfrm flipH="1">
                              <a:off x="486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6" name="Line 1056"/>
                          <wps:cNvCnPr>
                            <a:cxnSpLocks noChangeShapeType="1"/>
                          </wps:cNvCnPr>
                          <wps:spPr bwMode="auto">
                            <a:xfrm flipH="1">
                              <a:off x="485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7" name="Line 1057"/>
                          <wps:cNvCnPr>
                            <a:cxnSpLocks noChangeShapeType="1"/>
                          </wps:cNvCnPr>
                          <wps:spPr bwMode="auto">
                            <a:xfrm flipH="1">
                              <a:off x="483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8" name="Line 1058"/>
                          <wps:cNvCnPr>
                            <a:cxnSpLocks noChangeShapeType="1"/>
                          </wps:cNvCnPr>
                          <wps:spPr bwMode="auto">
                            <a:xfrm flipH="1">
                              <a:off x="482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59" name="Line 1059"/>
                          <wps:cNvCnPr>
                            <a:cxnSpLocks noChangeShapeType="1"/>
                          </wps:cNvCnPr>
                          <wps:spPr bwMode="auto">
                            <a:xfrm flipH="1">
                              <a:off x="481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1060"/>
                          <wps:cNvCnPr>
                            <a:cxnSpLocks noChangeShapeType="1"/>
                          </wps:cNvCnPr>
                          <wps:spPr bwMode="auto">
                            <a:xfrm flipH="1">
                              <a:off x="4801"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1" name="Line 1061"/>
                          <wps:cNvCnPr>
                            <a:cxnSpLocks noChangeShapeType="1"/>
                          </wps:cNvCnPr>
                          <wps:spPr bwMode="auto">
                            <a:xfrm flipH="1">
                              <a:off x="478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2" name="Line 1062"/>
                          <wps:cNvCnPr>
                            <a:cxnSpLocks noChangeShapeType="1"/>
                          </wps:cNvCnPr>
                          <wps:spPr bwMode="auto">
                            <a:xfrm flipH="1">
                              <a:off x="477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3" name="Line 1063"/>
                          <wps:cNvCnPr>
                            <a:cxnSpLocks noChangeShapeType="1"/>
                          </wps:cNvCnPr>
                          <wps:spPr bwMode="auto">
                            <a:xfrm flipH="1">
                              <a:off x="4764"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4" name="Line 1064"/>
                          <wps:cNvCnPr>
                            <a:cxnSpLocks noChangeShapeType="1"/>
                          </wps:cNvCnPr>
                          <wps:spPr bwMode="auto">
                            <a:xfrm flipH="1">
                              <a:off x="475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5" name="Line 1065"/>
                          <wps:cNvCnPr>
                            <a:cxnSpLocks noChangeShapeType="1"/>
                          </wps:cNvCnPr>
                          <wps:spPr bwMode="auto">
                            <a:xfrm flipH="1">
                              <a:off x="474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6" name="Line 1066"/>
                          <wps:cNvCnPr>
                            <a:cxnSpLocks noChangeShapeType="1"/>
                          </wps:cNvCnPr>
                          <wps:spPr bwMode="auto">
                            <a:xfrm flipH="1">
                              <a:off x="4727"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7" name="Line 1067"/>
                          <wps:cNvCnPr>
                            <a:cxnSpLocks noChangeShapeType="1"/>
                          </wps:cNvCnPr>
                          <wps:spPr bwMode="auto">
                            <a:xfrm flipH="1">
                              <a:off x="471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068"/>
                          <wps:cNvCnPr>
                            <a:cxnSpLocks noChangeShapeType="1"/>
                          </wps:cNvCnPr>
                          <wps:spPr bwMode="auto">
                            <a:xfrm flipH="1">
                              <a:off x="470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69" name="Line 1069"/>
                          <wps:cNvCnPr>
                            <a:cxnSpLocks noChangeShapeType="1"/>
                          </wps:cNvCnPr>
                          <wps:spPr bwMode="auto">
                            <a:xfrm flipH="1">
                              <a:off x="469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0" name="Line 1070"/>
                          <wps:cNvCnPr>
                            <a:cxnSpLocks noChangeShapeType="1"/>
                          </wps:cNvCnPr>
                          <wps:spPr bwMode="auto">
                            <a:xfrm flipH="1">
                              <a:off x="467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1" name="Line 1071"/>
                          <wps:cNvCnPr>
                            <a:cxnSpLocks noChangeShapeType="1"/>
                          </wps:cNvCnPr>
                          <wps:spPr bwMode="auto">
                            <a:xfrm flipH="1">
                              <a:off x="466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2" name="Line 1072"/>
                          <wps:cNvCnPr>
                            <a:cxnSpLocks noChangeShapeType="1"/>
                          </wps:cNvCnPr>
                          <wps:spPr bwMode="auto">
                            <a:xfrm flipH="1">
                              <a:off x="465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3" name="Line 1073"/>
                          <wps:cNvCnPr>
                            <a:cxnSpLocks noChangeShapeType="1"/>
                          </wps:cNvCnPr>
                          <wps:spPr bwMode="auto">
                            <a:xfrm flipH="1">
                              <a:off x="464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4" name="Line 1074"/>
                          <wps:cNvCnPr>
                            <a:cxnSpLocks noChangeShapeType="1"/>
                          </wps:cNvCnPr>
                          <wps:spPr bwMode="auto">
                            <a:xfrm flipH="1">
                              <a:off x="462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5" name="Line 1075"/>
                          <wps:cNvCnPr>
                            <a:cxnSpLocks noChangeShapeType="1"/>
                          </wps:cNvCnPr>
                          <wps:spPr bwMode="auto">
                            <a:xfrm flipH="1">
                              <a:off x="461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6" name="Line 1076"/>
                          <wps:cNvCnPr>
                            <a:cxnSpLocks noChangeShapeType="1"/>
                          </wps:cNvCnPr>
                          <wps:spPr bwMode="auto">
                            <a:xfrm flipH="1">
                              <a:off x="460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7" name="Line 1077"/>
                          <wps:cNvCnPr>
                            <a:cxnSpLocks noChangeShapeType="1"/>
                          </wps:cNvCnPr>
                          <wps:spPr bwMode="auto">
                            <a:xfrm flipH="1">
                              <a:off x="459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8" name="Line 1078"/>
                          <wps:cNvCnPr>
                            <a:cxnSpLocks noChangeShapeType="1"/>
                          </wps:cNvCnPr>
                          <wps:spPr bwMode="auto">
                            <a:xfrm flipH="1">
                              <a:off x="457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79" name="Line 1079"/>
                          <wps:cNvCnPr>
                            <a:cxnSpLocks noChangeShapeType="1"/>
                          </wps:cNvCnPr>
                          <wps:spPr bwMode="auto">
                            <a:xfrm flipH="1">
                              <a:off x="456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0" name="Line 1080"/>
                          <wps:cNvCnPr>
                            <a:cxnSpLocks noChangeShapeType="1"/>
                          </wps:cNvCnPr>
                          <wps:spPr bwMode="auto">
                            <a:xfrm flipH="1">
                              <a:off x="4554"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1" name="Line 1081"/>
                          <wps:cNvCnPr>
                            <a:cxnSpLocks noChangeShapeType="1"/>
                          </wps:cNvCnPr>
                          <wps:spPr bwMode="auto">
                            <a:xfrm flipH="1">
                              <a:off x="454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2" name="Line 1082"/>
                          <wps:cNvCnPr>
                            <a:cxnSpLocks noChangeShapeType="1"/>
                          </wps:cNvCnPr>
                          <wps:spPr bwMode="auto">
                            <a:xfrm flipH="1">
                              <a:off x="453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3" name="Line 1083"/>
                          <wps:cNvCnPr>
                            <a:cxnSpLocks noChangeShapeType="1"/>
                          </wps:cNvCnPr>
                          <wps:spPr bwMode="auto">
                            <a:xfrm flipH="1">
                              <a:off x="4517"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4" name="Line 1084"/>
                          <wps:cNvCnPr>
                            <a:cxnSpLocks noChangeShapeType="1"/>
                          </wps:cNvCnPr>
                          <wps:spPr bwMode="auto">
                            <a:xfrm flipH="1">
                              <a:off x="450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5" name="Line 1085"/>
                          <wps:cNvCnPr>
                            <a:cxnSpLocks noChangeShapeType="1"/>
                          </wps:cNvCnPr>
                          <wps:spPr bwMode="auto">
                            <a:xfrm flipH="1">
                              <a:off x="449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6" name="Line 1086"/>
                          <wps:cNvCnPr>
                            <a:cxnSpLocks noChangeShapeType="1"/>
                          </wps:cNvCnPr>
                          <wps:spPr bwMode="auto">
                            <a:xfrm flipH="1">
                              <a:off x="4480"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7" name="Line 1087"/>
                          <wps:cNvCnPr>
                            <a:cxnSpLocks noChangeShapeType="1"/>
                          </wps:cNvCnPr>
                          <wps:spPr bwMode="auto">
                            <a:xfrm flipH="1">
                              <a:off x="446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8" name="Line 1088"/>
                          <wps:cNvCnPr>
                            <a:cxnSpLocks noChangeShapeType="1"/>
                          </wps:cNvCnPr>
                          <wps:spPr bwMode="auto">
                            <a:xfrm flipH="1">
                              <a:off x="445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89" name="Line 1089"/>
                          <wps:cNvCnPr>
                            <a:cxnSpLocks noChangeShapeType="1"/>
                          </wps:cNvCnPr>
                          <wps:spPr bwMode="auto">
                            <a:xfrm flipH="1">
                              <a:off x="444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0" name="Line 1090"/>
                          <wps:cNvCnPr>
                            <a:cxnSpLocks noChangeShapeType="1"/>
                          </wps:cNvCnPr>
                          <wps:spPr bwMode="auto">
                            <a:xfrm flipH="1">
                              <a:off x="443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1" name="Line 1091"/>
                          <wps:cNvCnPr>
                            <a:cxnSpLocks noChangeShapeType="1"/>
                          </wps:cNvCnPr>
                          <wps:spPr bwMode="auto">
                            <a:xfrm flipH="1">
                              <a:off x="441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2" name="Line 1092"/>
                          <wps:cNvCnPr>
                            <a:cxnSpLocks noChangeShapeType="1"/>
                          </wps:cNvCnPr>
                          <wps:spPr bwMode="auto">
                            <a:xfrm flipH="1">
                              <a:off x="440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3" name="Line 1093"/>
                          <wps:cNvCnPr>
                            <a:cxnSpLocks noChangeShapeType="1"/>
                          </wps:cNvCnPr>
                          <wps:spPr bwMode="auto">
                            <a:xfrm flipH="1">
                              <a:off x="439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4" name="Line 1094"/>
                          <wps:cNvCnPr>
                            <a:cxnSpLocks noChangeShapeType="1"/>
                          </wps:cNvCnPr>
                          <wps:spPr bwMode="auto">
                            <a:xfrm flipH="1">
                              <a:off x="438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5" name="Line 1095"/>
                          <wps:cNvCnPr>
                            <a:cxnSpLocks noChangeShapeType="1"/>
                          </wps:cNvCnPr>
                          <wps:spPr bwMode="auto">
                            <a:xfrm flipH="1">
                              <a:off x="436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6" name="Line 1096"/>
                          <wps:cNvCnPr>
                            <a:cxnSpLocks noChangeShapeType="1"/>
                          </wps:cNvCnPr>
                          <wps:spPr bwMode="auto">
                            <a:xfrm flipH="1">
                              <a:off x="435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7" name="Line 1097"/>
                          <wps:cNvCnPr>
                            <a:cxnSpLocks noChangeShapeType="1"/>
                          </wps:cNvCnPr>
                          <wps:spPr bwMode="auto">
                            <a:xfrm flipH="1">
                              <a:off x="4344"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8" name="Line 1098"/>
                          <wps:cNvCnPr>
                            <a:cxnSpLocks noChangeShapeType="1"/>
                          </wps:cNvCnPr>
                          <wps:spPr bwMode="auto">
                            <a:xfrm flipH="1">
                              <a:off x="433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99" name="Line 1099"/>
                          <wps:cNvCnPr>
                            <a:cxnSpLocks noChangeShapeType="1"/>
                          </wps:cNvCnPr>
                          <wps:spPr bwMode="auto">
                            <a:xfrm flipH="1">
                              <a:off x="432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0" name="Line 1100"/>
                          <wps:cNvCnPr>
                            <a:cxnSpLocks noChangeShapeType="1"/>
                          </wps:cNvCnPr>
                          <wps:spPr bwMode="auto">
                            <a:xfrm flipH="1">
                              <a:off x="4307"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1" name="Line 1101"/>
                          <wps:cNvCnPr>
                            <a:cxnSpLocks noChangeShapeType="1"/>
                          </wps:cNvCnPr>
                          <wps:spPr bwMode="auto">
                            <a:xfrm flipH="1">
                              <a:off x="429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2" name="Line 1102"/>
                          <wps:cNvCnPr>
                            <a:cxnSpLocks noChangeShapeType="1"/>
                          </wps:cNvCnPr>
                          <wps:spPr bwMode="auto">
                            <a:xfrm flipH="1">
                              <a:off x="428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3" name="Line 1103"/>
                          <wps:cNvCnPr>
                            <a:cxnSpLocks noChangeShapeType="1"/>
                          </wps:cNvCnPr>
                          <wps:spPr bwMode="auto">
                            <a:xfrm flipH="1">
                              <a:off x="4270"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4" name="Line 1104"/>
                          <wps:cNvCnPr>
                            <a:cxnSpLocks noChangeShapeType="1"/>
                          </wps:cNvCnPr>
                          <wps:spPr bwMode="auto">
                            <a:xfrm flipH="1">
                              <a:off x="425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5" name="Line 1105"/>
                          <wps:cNvCnPr>
                            <a:cxnSpLocks noChangeShapeType="1"/>
                          </wps:cNvCnPr>
                          <wps:spPr bwMode="auto">
                            <a:xfrm flipH="1">
                              <a:off x="424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6" name="Line 1106"/>
                          <wps:cNvCnPr>
                            <a:cxnSpLocks noChangeShapeType="1"/>
                          </wps:cNvCnPr>
                          <wps:spPr bwMode="auto">
                            <a:xfrm flipH="1">
                              <a:off x="4233"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7" name="Line 1107"/>
                          <wps:cNvCnPr>
                            <a:cxnSpLocks noChangeShapeType="1"/>
                          </wps:cNvCnPr>
                          <wps:spPr bwMode="auto">
                            <a:xfrm flipH="1">
                              <a:off x="422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8" name="Line 1108"/>
                          <wps:cNvCnPr>
                            <a:cxnSpLocks noChangeShapeType="1"/>
                          </wps:cNvCnPr>
                          <wps:spPr bwMode="auto">
                            <a:xfrm flipH="1">
                              <a:off x="420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09" name="Line 1109"/>
                          <wps:cNvCnPr>
                            <a:cxnSpLocks noChangeShapeType="1"/>
                          </wps:cNvCnPr>
                          <wps:spPr bwMode="auto">
                            <a:xfrm flipH="1">
                              <a:off x="419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0" name="Line 1110"/>
                          <wps:cNvCnPr>
                            <a:cxnSpLocks noChangeShapeType="1"/>
                          </wps:cNvCnPr>
                          <wps:spPr bwMode="auto">
                            <a:xfrm flipH="1">
                              <a:off x="418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1" name="Line 1111"/>
                          <wps:cNvCnPr>
                            <a:cxnSpLocks noChangeShapeType="1"/>
                          </wps:cNvCnPr>
                          <wps:spPr bwMode="auto">
                            <a:xfrm flipH="1">
                              <a:off x="417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2" name="Line 1112"/>
                          <wps:cNvCnPr>
                            <a:cxnSpLocks noChangeShapeType="1"/>
                          </wps:cNvCnPr>
                          <wps:spPr bwMode="auto">
                            <a:xfrm flipH="1">
                              <a:off x="415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3" name="Line 1113"/>
                          <wps:cNvCnPr>
                            <a:cxnSpLocks noChangeShapeType="1"/>
                          </wps:cNvCnPr>
                          <wps:spPr bwMode="auto">
                            <a:xfrm flipH="1">
                              <a:off x="414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4" name="Line 1114"/>
                          <wps:cNvCnPr>
                            <a:cxnSpLocks noChangeShapeType="1"/>
                          </wps:cNvCnPr>
                          <wps:spPr bwMode="auto">
                            <a:xfrm flipH="1">
                              <a:off x="413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5" name="Line 1115"/>
                          <wps:cNvCnPr>
                            <a:cxnSpLocks noChangeShapeType="1"/>
                          </wps:cNvCnPr>
                          <wps:spPr bwMode="auto">
                            <a:xfrm flipH="1">
                              <a:off x="412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6" name="Line 1116"/>
                          <wps:cNvCnPr>
                            <a:cxnSpLocks noChangeShapeType="1"/>
                          </wps:cNvCnPr>
                          <wps:spPr bwMode="auto">
                            <a:xfrm flipH="1">
                              <a:off x="411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7" name="Line 1117"/>
                          <wps:cNvCnPr>
                            <a:cxnSpLocks noChangeShapeType="1"/>
                          </wps:cNvCnPr>
                          <wps:spPr bwMode="auto">
                            <a:xfrm flipH="1">
                              <a:off x="4097"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8" name="Line 1118"/>
                          <wps:cNvCnPr>
                            <a:cxnSpLocks noChangeShapeType="1"/>
                          </wps:cNvCnPr>
                          <wps:spPr bwMode="auto">
                            <a:xfrm flipH="1">
                              <a:off x="408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19" name="Line 1119"/>
                          <wps:cNvCnPr>
                            <a:cxnSpLocks noChangeShapeType="1"/>
                          </wps:cNvCnPr>
                          <wps:spPr bwMode="auto">
                            <a:xfrm flipH="1">
                              <a:off x="407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1120"/>
                          <wps:cNvCnPr>
                            <a:cxnSpLocks noChangeShapeType="1"/>
                          </wps:cNvCnPr>
                          <wps:spPr bwMode="auto">
                            <a:xfrm flipH="1">
                              <a:off x="4060"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1121"/>
                          <wps:cNvCnPr>
                            <a:cxnSpLocks noChangeShapeType="1"/>
                          </wps:cNvCnPr>
                          <wps:spPr bwMode="auto">
                            <a:xfrm flipH="1">
                              <a:off x="404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2" name="Line 1122"/>
                          <wps:cNvCnPr>
                            <a:cxnSpLocks noChangeShapeType="1"/>
                          </wps:cNvCnPr>
                          <wps:spPr bwMode="auto">
                            <a:xfrm flipH="1">
                              <a:off x="403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3" name="Line 1123"/>
                          <wps:cNvCnPr>
                            <a:cxnSpLocks noChangeShapeType="1"/>
                          </wps:cNvCnPr>
                          <wps:spPr bwMode="auto">
                            <a:xfrm flipH="1">
                              <a:off x="4023"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4" name="Line 1124"/>
                          <wps:cNvCnPr>
                            <a:cxnSpLocks noChangeShapeType="1"/>
                          </wps:cNvCnPr>
                          <wps:spPr bwMode="auto">
                            <a:xfrm flipH="1">
                              <a:off x="401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5" name="Line 1125"/>
                          <wps:cNvCnPr>
                            <a:cxnSpLocks noChangeShapeType="1"/>
                          </wps:cNvCnPr>
                          <wps:spPr bwMode="auto">
                            <a:xfrm flipH="1">
                              <a:off x="399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6" name="Line 1126"/>
                          <wps:cNvCnPr>
                            <a:cxnSpLocks noChangeShapeType="1"/>
                          </wps:cNvCnPr>
                          <wps:spPr bwMode="auto">
                            <a:xfrm flipH="1">
                              <a:off x="398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7" name="Line 1127"/>
                          <wps:cNvCnPr>
                            <a:cxnSpLocks noChangeShapeType="1"/>
                          </wps:cNvCnPr>
                          <wps:spPr bwMode="auto">
                            <a:xfrm flipH="1">
                              <a:off x="397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8" name="Line 1128"/>
                          <wps:cNvCnPr>
                            <a:cxnSpLocks noChangeShapeType="1"/>
                          </wps:cNvCnPr>
                          <wps:spPr bwMode="auto">
                            <a:xfrm flipH="1">
                              <a:off x="396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9" name="Line 1129"/>
                          <wps:cNvCnPr>
                            <a:cxnSpLocks noChangeShapeType="1"/>
                          </wps:cNvCnPr>
                          <wps:spPr bwMode="auto">
                            <a:xfrm flipH="1">
                              <a:off x="394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0" name="Line 1130"/>
                          <wps:cNvCnPr>
                            <a:cxnSpLocks noChangeShapeType="1"/>
                          </wps:cNvCnPr>
                          <wps:spPr bwMode="auto">
                            <a:xfrm flipH="1">
                              <a:off x="393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1" name="Line 1131"/>
                          <wps:cNvCnPr>
                            <a:cxnSpLocks noChangeShapeType="1"/>
                          </wps:cNvCnPr>
                          <wps:spPr bwMode="auto">
                            <a:xfrm flipH="1">
                              <a:off x="392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2" name="Line 1132"/>
                          <wps:cNvCnPr>
                            <a:cxnSpLocks noChangeShapeType="1"/>
                          </wps:cNvCnPr>
                          <wps:spPr bwMode="auto">
                            <a:xfrm flipH="1">
                              <a:off x="391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3" name="Line 1133"/>
                          <wps:cNvCnPr>
                            <a:cxnSpLocks noChangeShapeType="1"/>
                          </wps:cNvCnPr>
                          <wps:spPr bwMode="auto">
                            <a:xfrm flipH="1">
                              <a:off x="390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4" name="Line 1134"/>
                          <wps:cNvCnPr>
                            <a:cxnSpLocks noChangeShapeType="1"/>
                          </wps:cNvCnPr>
                          <wps:spPr bwMode="auto">
                            <a:xfrm flipH="1">
                              <a:off x="388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5" name="Line 1135"/>
                          <wps:cNvCnPr>
                            <a:cxnSpLocks noChangeShapeType="1"/>
                          </wps:cNvCnPr>
                          <wps:spPr bwMode="auto">
                            <a:xfrm flipH="1">
                              <a:off x="387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6" name="Line 1136"/>
                          <wps:cNvCnPr>
                            <a:cxnSpLocks noChangeShapeType="1"/>
                          </wps:cNvCnPr>
                          <wps:spPr bwMode="auto">
                            <a:xfrm flipH="1">
                              <a:off x="386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7" name="Line 1137"/>
                          <wps:cNvCnPr>
                            <a:cxnSpLocks noChangeShapeType="1"/>
                          </wps:cNvCnPr>
                          <wps:spPr bwMode="auto">
                            <a:xfrm flipH="1">
                              <a:off x="3850"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8" name="Line 1138"/>
                          <wps:cNvCnPr>
                            <a:cxnSpLocks noChangeShapeType="1"/>
                          </wps:cNvCnPr>
                          <wps:spPr bwMode="auto">
                            <a:xfrm flipH="1">
                              <a:off x="383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9" name="Line 1139"/>
                          <wps:cNvCnPr>
                            <a:cxnSpLocks noChangeShapeType="1"/>
                          </wps:cNvCnPr>
                          <wps:spPr bwMode="auto">
                            <a:xfrm flipH="1">
                              <a:off x="382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0" name="Line 1140"/>
                          <wps:cNvCnPr>
                            <a:cxnSpLocks noChangeShapeType="1"/>
                          </wps:cNvCnPr>
                          <wps:spPr bwMode="auto">
                            <a:xfrm flipH="1">
                              <a:off x="3813"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1" name="Line 1141"/>
                          <wps:cNvCnPr>
                            <a:cxnSpLocks noChangeShapeType="1"/>
                          </wps:cNvCnPr>
                          <wps:spPr bwMode="auto">
                            <a:xfrm flipH="1">
                              <a:off x="380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2" name="Line 1142"/>
                          <wps:cNvCnPr>
                            <a:cxnSpLocks noChangeShapeType="1"/>
                          </wps:cNvCnPr>
                          <wps:spPr bwMode="auto">
                            <a:xfrm flipH="1">
                              <a:off x="378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3" name="Line 1143"/>
                          <wps:cNvCnPr>
                            <a:cxnSpLocks noChangeShapeType="1"/>
                          </wps:cNvCnPr>
                          <wps:spPr bwMode="auto">
                            <a:xfrm flipH="1">
                              <a:off x="3776"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4" name="Line 1144"/>
                          <wps:cNvCnPr>
                            <a:cxnSpLocks noChangeShapeType="1"/>
                          </wps:cNvCnPr>
                          <wps:spPr bwMode="auto">
                            <a:xfrm flipH="1">
                              <a:off x="376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5" name="Line 1145"/>
                          <wps:cNvCnPr>
                            <a:cxnSpLocks noChangeShapeType="1"/>
                          </wps:cNvCnPr>
                          <wps:spPr bwMode="auto">
                            <a:xfrm flipH="1">
                              <a:off x="375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6" name="Line 1146"/>
                          <wps:cNvCnPr>
                            <a:cxnSpLocks noChangeShapeType="1"/>
                          </wps:cNvCnPr>
                          <wps:spPr bwMode="auto">
                            <a:xfrm flipH="1">
                              <a:off x="373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7" name="Line 1147"/>
                          <wps:cNvCnPr>
                            <a:cxnSpLocks noChangeShapeType="1"/>
                          </wps:cNvCnPr>
                          <wps:spPr bwMode="auto">
                            <a:xfrm flipH="1">
                              <a:off x="3727"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8" name="Line 1148"/>
                          <wps:cNvCnPr>
                            <a:cxnSpLocks noChangeShapeType="1"/>
                          </wps:cNvCnPr>
                          <wps:spPr bwMode="auto">
                            <a:xfrm flipH="1">
                              <a:off x="371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9" name="Line 1149"/>
                          <wps:cNvCnPr>
                            <a:cxnSpLocks noChangeShapeType="1"/>
                          </wps:cNvCnPr>
                          <wps:spPr bwMode="auto">
                            <a:xfrm flipH="1">
                              <a:off x="370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0" name="Line 1150"/>
                          <wps:cNvCnPr>
                            <a:cxnSpLocks noChangeShapeType="1"/>
                          </wps:cNvCnPr>
                          <wps:spPr bwMode="auto">
                            <a:xfrm flipH="1">
                              <a:off x="3690"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1" name="Line 1151"/>
                          <wps:cNvCnPr>
                            <a:cxnSpLocks noChangeShapeType="1"/>
                          </wps:cNvCnPr>
                          <wps:spPr bwMode="auto">
                            <a:xfrm flipH="1">
                              <a:off x="367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2" name="Line 1152"/>
                          <wps:cNvCnPr>
                            <a:cxnSpLocks noChangeShapeType="1"/>
                          </wps:cNvCnPr>
                          <wps:spPr bwMode="auto">
                            <a:xfrm flipH="1">
                              <a:off x="3665"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3" name="Line 1153"/>
                          <wps:cNvCnPr>
                            <a:cxnSpLocks noChangeShapeType="1"/>
                          </wps:cNvCnPr>
                          <wps:spPr bwMode="auto">
                            <a:xfrm flipH="1">
                              <a:off x="3653"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4" name="Line 1154"/>
                          <wps:cNvCnPr>
                            <a:cxnSpLocks noChangeShapeType="1"/>
                          </wps:cNvCnPr>
                          <wps:spPr bwMode="auto">
                            <a:xfrm flipH="1">
                              <a:off x="3640"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5" name="Line 1155"/>
                          <wps:cNvCnPr>
                            <a:cxnSpLocks noChangeShapeType="1"/>
                          </wps:cNvCnPr>
                          <wps:spPr bwMode="auto">
                            <a:xfrm flipH="1">
                              <a:off x="3628"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6" name="Line 1156"/>
                          <wps:cNvCnPr>
                            <a:cxnSpLocks noChangeShapeType="1"/>
                          </wps:cNvCnPr>
                          <wps:spPr bwMode="auto">
                            <a:xfrm flipH="1">
                              <a:off x="3616"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7" name="Line 1157"/>
                          <wps:cNvCnPr>
                            <a:cxnSpLocks noChangeShapeType="1"/>
                          </wps:cNvCnPr>
                          <wps:spPr bwMode="auto">
                            <a:xfrm flipH="1">
                              <a:off x="3603"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8" name="Line 1158"/>
                          <wps:cNvCnPr>
                            <a:cxnSpLocks noChangeShapeType="1"/>
                          </wps:cNvCnPr>
                          <wps:spPr bwMode="auto">
                            <a:xfrm flipH="1">
                              <a:off x="3591"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9" name="Line 1159"/>
                          <wps:cNvCnPr>
                            <a:cxnSpLocks noChangeShapeType="1"/>
                          </wps:cNvCnPr>
                          <wps:spPr bwMode="auto">
                            <a:xfrm flipH="1">
                              <a:off x="3579"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0" name="Line 1160"/>
                          <wps:cNvCnPr>
                            <a:cxnSpLocks noChangeShapeType="1"/>
                          </wps:cNvCnPr>
                          <wps:spPr bwMode="auto">
                            <a:xfrm flipH="1">
                              <a:off x="3566" y="501"/>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1" name="Line 1161"/>
                          <wps:cNvCnPr>
                            <a:cxnSpLocks noChangeShapeType="1"/>
                          </wps:cNvCnPr>
                          <wps:spPr bwMode="auto">
                            <a:xfrm flipH="1">
                              <a:off x="3554"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2" name="Line 1162"/>
                          <wps:cNvCnPr>
                            <a:cxnSpLocks noChangeShapeType="1"/>
                          </wps:cNvCnPr>
                          <wps:spPr bwMode="auto">
                            <a:xfrm flipH="1">
                              <a:off x="3542" y="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3" name="Line 1163"/>
                          <wps:cNvCnPr>
                            <a:cxnSpLocks noChangeShapeType="1"/>
                          </wps:cNvCnPr>
                          <wps:spPr bwMode="auto">
                            <a:xfrm flipH="1">
                              <a:off x="3529"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4" name="Line 1164"/>
                          <wps:cNvCnPr>
                            <a:cxnSpLocks noChangeShapeType="1"/>
                          </wps:cNvCnPr>
                          <wps:spPr bwMode="auto">
                            <a:xfrm flipH="1">
                              <a:off x="3517"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5" name="Line 1165"/>
                          <wps:cNvCnPr>
                            <a:cxnSpLocks noChangeShapeType="1"/>
                          </wps:cNvCnPr>
                          <wps:spPr bwMode="auto">
                            <a:xfrm flipH="1">
                              <a:off x="350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6" name="Line 1166"/>
                          <wps:cNvCnPr>
                            <a:cxnSpLocks noChangeShapeType="1"/>
                          </wps:cNvCnPr>
                          <wps:spPr bwMode="auto">
                            <a:xfrm flipH="1">
                              <a:off x="349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7" name="Line 1167"/>
                          <wps:cNvCnPr>
                            <a:cxnSpLocks noChangeShapeType="1"/>
                          </wps:cNvCnPr>
                          <wps:spPr bwMode="auto">
                            <a:xfrm flipH="1">
                              <a:off x="3480"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8" name="Line 1168"/>
                          <wps:cNvCnPr>
                            <a:cxnSpLocks noChangeShapeType="1"/>
                          </wps:cNvCnPr>
                          <wps:spPr bwMode="auto">
                            <a:xfrm flipH="1">
                              <a:off x="346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9" name="Line 1169"/>
                          <wps:cNvCnPr>
                            <a:cxnSpLocks noChangeShapeType="1"/>
                          </wps:cNvCnPr>
                          <wps:spPr bwMode="auto">
                            <a:xfrm flipH="1">
                              <a:off x="345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0" name="Line 1170"/>
                          <wps:cNvCnPr>
                            <a:cxnSpLocks noChangeShapeType="1"/>
                          </wps:cNvCnPr>
                          <wps:spPr bwMode="auto">
                            <a:xfrm flipH="1">
                              <a:off x="3443"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1" name="Line 1171"/>
                          <wps:cNvCnPr>
                            <a:cxnSpLocks noChangeShapeType="1"/>
                          </wps:cNvCnPr>
                          <wps:spPr bwMode="auto">
                            <a:xfrm flipH="1">
                              <a:off x="343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2" name="Line 1172"/>
                          <wps:cNvCnPr>
                            <a:cxnSpLocks noChangeShapeType="1"/>
                          </wps:cNvCnPr>
                          <wps:spPr bwMode="auto">
                            <a:xfrm flipH="1">
                              <a:off x="341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3" name="Line 1173"/>
                          <wps:cNvCnPr>
                            <a:cxnSpLocks noChangeShapeType="1"/>
                          </wps:cNvCnPr>
                          <wps:spPr bwMode="auto">
                            <a:xfrm flipH="1">
                              <a:off x="3406"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4" name="Line 1174"/>
                          <wps:cNvCnPr>
                            <a:cxnSpLocks noChangeShapeType="1"/>
                          </wps:cNvCnPr>
                          <wps:spPr bwMode="auto">
                            <a:xfrm flipH="1">
                              <a:off x="3393"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5" name="Line 1175"/>
                          <wps:cNvCnPr>
                            <a:cxnSpLocks noChangeShapeType="1"/>
                          </wps:cNvCnPr>
                          <wps:spPr bwMode="auto">
                            <a:xfrm flipH="1">
                              <a:off x="338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6" name="Line 1176"/>
                          <wps:cNvCnPr>
                            <a:cxnSpLocks noChangeShapeType="1"/>
                          </wps:cNvCnPr>
                          <wps:spPr bwMode="auto">
                            <a:xfrm flipH="1">
                              <a:off x="3369"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7" name="Line 1177"/>
                          <wps:cNvCnPr>
                            <a:cxnSpLocks noChangeShapeType="1"/>
                          </wps:cNvCnPr>
                          <wps:spPr bwMode="auto">
                            <a:xfrm flipH="1">
                              <a:off x="3356"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8" name="Line 1178"/>
                          <wps:cNvCnPr>
                            <a:cxnSpLocks noChangeShapeType="1"/>
                          </wps:cNvCnPr>
                          <wps:spPr bwMode="auto">
                            <a:xfrm flipH="1">
                              <a:off x="334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79" name="Line 1179"/>
                          <wps:cNvCnPr>
                            <a:cxnSpLocks noChangeShapeType="1"/>
                          </wps:cNvCnPr>
                          <wps:spPr bwMode="auto">
                            <a:xfrm flipH="1">
                              <a:off x="333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0" name="Line 1180"/>
                          <wps:cNvCnPr>
                            <a:cxnSpLocks noChangeShapeType="1"/>
                          </wps:cNvCnPr>
                          <wps:spPr bwMode="auto">
                            <a:xfrm flipH="1">
                              <a:off x="3319"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1" name="Line 1181"/>
                          <wps:cNvCnPr>
                            <a:cxnSpLocks noChangeShapeType="1"/>
                          </wps:cNvCnPr>
                          <wps:spPr bwMode="auto">
                            <a:xfrm flipH="1">
                              <a:off x="3307"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2" name="Line 1182"/>
                          <wps:cNvCnPr>
                            <a:cxnSpLocks noChangeShapeType="1"/>
                          </wps:cNvCnPr>
                          <wps:spPr bwMode="auto">
                            <a:xfrm flipH="1">
                              <a:off x="329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3" name="Line 1183"/>
                          <wps:cNvCnPr>
                            <a:cxnSpLocks noChangeShapeType="1"/>
                          </wps:cNvCnPr>
                          <wps:spPr bwMode="auto">
                            <a:xfrm flipH="1">
                              <a:off x="328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4" name="Line 1184"/>
                          <wps:cNvCnPr>
                            <a:cxnSpLocks noChangeShapeType="1"/>
                          </wps:cNvCnPr>
                          <wps:spPr bwMode="auto">
                            <a:xfrm flipH="1">
                              <a:off x="3270"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5" name="Line 1185"/>
                          <wps:cNvCnPr>
                            <a:cxnSpLocks noChangeShapeType="1"/>
                          </wps:cNvCnPr>
                          <wps:spPr bwMode="auto">
                            <a:xfrm flipH="1">
                              <a:off x="325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6" name="Line 1186"/>
                          <wps:cNvCnPr>
                            <a:cxnSpLocks noChangeShapeType="1"/>
                          </wps:cNvCnPr>
                          <wps:spPr bwMode="auto">
                            <a:xfrm flipH="1">
                              <a:off x="324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7" name="Line 1187"/>
                          <wps:cNvCnPr>
                            <a:cxnSpLocks noChangeShapeType="1"/>
                          </wps:cNvCnPr>
                          <wps:spPr bwMode="auto">
                            <a:xfrm flipH="1">
                              <a:off x="3233"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8" name="Line 1188"/>
                          <wps:cNvCnPr>
                            <a:cxnSpLocks noChangeShapeType="1"/>
                          </wps:cNvCnPr>
                          <wps:spPr bwMode="auto">
                            <a:xfrm flipH="1">
                              <a:off x="322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9" name="Line 1189"/>
                          <wps:cNvCnPr>
                            <a:cxnSpLocks noChangeShapeType="1"/>
                          </wps:cNvCnPr>
                          <wps:spPr bwMode="auto">
                            <a:xfrm flipH="1">
                              <a:off x="320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0" name="Line 1190"/>
                          <wps:cNvCnPr>
                            <a:cxnSpLocks noChangeShapeType="1"/>
                          </wps:cNvCnPr>
                          <wps:spPr bwMode="auto">
                            <a:xfrm flipH="1">
                              <a:off x="3196"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1" name="Line 1191"/>
                          <wps:cNvCnPr>
                            <a:cxnSpLocks noChangeShapeType="1"/>
                          </wps:cNvCnPr>
                          <wps:spPr bwMode="auto">
                            <a:xfrm flipH="1">
                              <a:off x="3183"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2" name="Line 1192"/>
                          <wps:cNvCnPr>
                            <a:cxnSpLocks noChangeShapeType="1"/>
                          </wps:cNvCnPr>
                          <wps:spPr bwMode="auto">
                            <a:xfrm flipH="1">
                              <a:off x="317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3" name="Line 1193"/>
                          <wps:cNvCnPr>
                            <a:cxnSpLocks noChangeShapeType="1"/>
                          </wps:cNvCnPr>
                          <wps:spPr bwMode="auto">
                            <a:xfrm flipH="1">
                              <a:off x="3159"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4" name="Line 1194"/>
                          <wps:cNvCnPr>
                            <a:cxnSpLocks noChangeShapeType="1"/>
                          </wps:cNvCnPr>
                          <wps:spPr bwMode="auto">
                            <a:xfrm flipH="1">
                              <a:off x="3146"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5" name="Line 1195"/>
                          <wps:cNvCnPr>
                            <a:cxnSpLocks noChangeShapeType="1"/>
                          </wps:cNvCnPr>
                          <wps:spPr bwMode="auto">
                            <a:xfrm flipH="1">
                              <a:off x="313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6" name="Line 1196"/>
                          <wps:cNvCnPr>
                            <a:cxnSpLocks noChangeShapeType="1"/>
                          </wps:cNvCnPr>
                          <wps:spPr bwMode="auto">
                            <a:xfrm flipH="1">
                              <a:off x="312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7" name="Line 1197"/>
                          <wps:cNvCnPr>
                            <a:cxnSpLocks noChangeShapeType="1"/>
                          </wps:cNvCnPr>
                          <wps:spPr bwMode="auto">
                            <a:xfrm flipH="1">
                              <a:off x="3109"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8" name="Line 1198"/>
                          <wps:cNvCnPr>
                            <a:cxnSpLocks noChangeShapeType="1"/>
                          </wps:cNvCnPr>
                          <wps:spPr bwMode="auto">
                            <a:xfrm flipH="1">
                              <a:off x="3097"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9" name="Line 1199"/>
                          <wps:cNvCnPr>
                            <a:cxnSpLocks noChangeShapeType="1"/>
                          </wps:cNvCnPr>
                          <wps:spPr bwMode="auto">
                            <a:xfrm flipH="1">
                              <a:off x="308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0" name="Line 1200"/>
                          <wps:cNvCnPr>
                            <a:cxnSpLocks noChangeShapeType="1"/>
                          </wps:cNvCnPr>
                          <wps:spPr bwMode="auto">
                            <a:xfrm flipH="1">
                              <a:off x="3072"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1" name="Line 1201"/>
                          <wps:cNvCnPr>
                            <a:cxnSpLocks noChangeShapeType="1"/>
                          </wps:cNvCnPr>
                          <wps:spPr bwMode="auto">
                            <a:xfrm flipH="1">
                              <a:off x="3060"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2" name="Line 1202"/>
                          <wps:cNvCnPr>
                            <a:cxnSpLocks noChangeShapeType="1"/>
                          </wps:cNvCnPr>
                          <wps:spPr bwMode="auto">
                            <a:xfrm flipH="1">
                              <a:off x="304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3" name="Line 1203"/>
                          <wps:cNvCnPr>
                            <a:cxnSpLocks noChangeShapeType="1"/>
                          </wps:cNvCnPr>
                          <wps:spPr bwMode="auto">
                            <a:xfrm flipH="1">
                              <a:off x="303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4" name="Line 1204"/>
                          <wps:cNvCnPr>
                            <a:cxnSpLocks noChangeShapeType="1"/>
                          </wps:cNvCnPr>
                          <wps:spPr bwMode="auto">
                            <a:xfrm flipH="1">
                              <a:off x="3023"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5" name="Line 1205"/>
                          <wps:cNvCnPr>
                            <a:cxnSpLocks noChangeShapeType="1"/>
                          </wps:cNvCnPr>
                          <wps:spPr bwMode="auto">
                            <a:xfrm flipH="1">
                              <a:off x="301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6" name="Line 1206"/>
                          <wps:cNvCnPr>
                            <a:cxnSpLocks noChangeShapeType="1"/>
                          </wps:cNvCnPr>
                          <wps:spPr bwMode="auto">
                            <a:xfrm flipH="1">
                              <a:off x="299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7" name="Line 1207"/>
                          <wps:cNvCnPr>
                            <a:cxnSpLocks noChangeShapeType="1"/>
                          </wps:cNvCnPr>
                          <wps:spPr bwMode="auto">
                            <a:xfrm flipH="1">
                              <a:off x="2986"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8" name="Line 1208"/>
                          <wps:cNvCnPr>
                            <a:cxnSpLocks noChangeShapeType="1"/>
                          </wps:cNvCnPr>
                          <wps:spPr bwMode="auto">
                            <a:xfrm flipH="1">
                              <a:off x="297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9" name="Line 1209"/>
                          <wps:cNvCnPr>
                            <a:cxnSpLocks noChangeShapeType="1"/>
                          </wps:cNvCnPr>
                          <wps:spPr bwMode="auto">
                            <a:xfrm flipH="1">
                              <a:off x="296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0" name="Line 1210"/>
                          <wps:cNvCnPr>
                            <a:cxnSpLocks noChangeShapeType="1"/>
                          </wps:cNvCnPr>
                          <wps:spPr bwMode="auto">
                            <a:xfrm flipH="1">
                              <a:off x="2949"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1" name="Line 1211"/>
                          <wps:cNvCnPr>
                            <a:cxnSpLocks noChangeShapeType="1"/>
                          </wps:cNvCnPr>
                          <wps:spPr bwMode="auto">
                            <a:xfrm flipH="1">
                              <a:off x="2936"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2" name="Line 1212"/>
                          <wps:cNvCnPr>
                            <a:cxnSpLocks noChangeShapeType="1"/>
                          </wps:cNvCnPr>
                          <wps:spPr bwMode="auto">
                            <a:xfrm flipH="1">
                              <a:off x="292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3" name="Line 1213"/>
                          <wps:cNvCnPr>
                            <a:cxnSpLocks noChangeShapeType="1"/>
                          </wps:cNvCnPr>
                          <wps:spPr bwMode="auto">
                            <a:xfrm flipH="1">
                              <a:off x="291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4" name="Line 1214"/>
                          <wps:cNvCnPr>
                            <a:cxnSpLocks noChangeShapeType="1"/>
                          </wps:cNvCnPr>
                          <wps:spPr bwMode="auto">
                            <a:xfrm flipH="1">
                              <a:off x="2899"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5" name="Line 1215"/>
                          <wps:cNvCnPr>
                            <a:cxnSpLocks noChangeShapeType="1"/>
                          </wps:cNvCnPr>
                          <wps:spPr bwMode="auto">
                            <a:xfrm flipH="1">
                              <a:off x="2887"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6" name="Line 1216"/>
                          <wps:cNvCnPr>
                            <a:cxnSpLocks noChangeShapeType="1"/>
                          </wps:cNvCnPr>
                          <wps:spPr bwMode="auto">
                            <a:xfrm flipH="1">
                              <a:off x="287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7" name="Line 1217"/>
                          <wps:cNvCnPr>
                            <a:cxnSpLocks noChangeShapeType="1"/>
                          </wps:cNvCnPr>
                          <wps:spPr bwMode="auto">
                            <a:xfrm flipH="1">
                              <a:off x="2862"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8" name="Line 1218"/>
                          <wps:cNvCnPr>
                            <a:cxnSpLocks noChangeShapeType="1"/>
                          </wps:cNvCnPr>
                          <wps:spPr bwMode="auto">
                            <a:xfrm flipH="1">
                              <a:off x="2850"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9" name="Line 1219"/>
                          <wps:cNvCnPr>
                            <a:cxnSpLocks noChangeShapeType="1"/>
                          </wps:cNvCnPr>
                          <wps:spPr bwMode="auto">
                            <a:xfrm flipH="1">
                              <a:off x="283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0" name="Line 1220"/>
                          <wps:cNvCnPr>
                            <a:cxnSpLocks noChangeShapeType="1"/>
                          </wps:cNvCnPr>
                          <wps:spPr bwMode="auto">
                            <a:xfrm flipH="1">
                              <a:off x="282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1" name="Line 1221"/>
                          <wps:cNvCnPr>
                            <a:cxnSpLocks noChangeShapeType="1"/>
                          </wps:cNvCnPr>
                          <wps:spPr bwMode="auto">
                            <a:xfrm flipH="1">
                              <a:off x="2813"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2" name="Line 1222"/>
                          <wps:cNvCnPr>
                            <a:cxnSpLocks noChangeShapeType="1"/>
                          </wps:cNvCnPr>
                          <wps:spPr bwMode="auto">
                            <a:xfrm flipH="1">
                              <a:off x="280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3" name="Line 1223"/>
                          <wps:cNvCnPr>
                            <a:cxnSpLocks noChangeShapeType="1"/>
                          </wps:cNvCnPr>
                          <wps:spPr bwMode="auto">
                            <a:xfrm flipH="1">
                              <a:off x="278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4" name="Line 1224"/>
                          <wps:cNvCnPr>
                            <a:cxnSpLocks noChangeShapeType="1"/>
                          </wps:cNvCnPr>
                          <wps:spPr bwMode="auto">
                            <a:xfrm flipH="1">
                              <a:off x="2776"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5" name="Line 1225"/>
                          <wps:cNvCnPr>
                            <a:cxnSpLocks noChangeShapeType="1"/>
                          </wps:cNvCnPr>
                          <wps:spPr bwMode="auto">
                            <a:xfrm flipH="1">
                              <a:off x="276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6" name="Line 1226"/>
                          <wps:cNvCnPr>
                            <a:cxnSpLocks noChangeShapeType="1"/>
                          </wps:cNvCnPr>
                          <wps:spPr bwMode="auto">
                            <a:xfrm flipH="1">
                              <a:off x="275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7" name="Line 1227"/>
                          <wps:cNvCnPr>
                            <a:cxnSpLocks noChangeShapeType="1"/>
                          </wps:cNvCnPr>
                          <wps:spPr bwMode="auto">
                            <a:xfrm flipH="1">
                              <a:off x="2739"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8" name="Line 1228"/>
                          <wps:cNvCnPr>
                            <a:cxnSpLocks noChangeShapeType="1"/>
                          </wps:cNvCnPr>
                          <wps:spPr bwMode="auto">
                            <a:xfrm flipH="1">
                              <a:off x="2726"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29" name="Line 1229"/>
                          <wps:cNvCnPr>
                            <a:cxnSpLocks noChangeShapeType="1"/>
                          </wps:cNvCnPr>
                          <wps:spPr bwMode="auto">
                            <a:xfrm flipH="1">
                              <a:off x="271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0" name="Line 1230"/>
                          <wps:cNvCnPr>
                            <a:cxnSpLocks noChangeShapeType="1"/>
                          </wps:cNvCnPr>
                          <wps:spPr bwMode="auto">
                            <a:xfrm flipH="1">
                              <a:off x="2702"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1" name="Line 1231"/>
                          <wps:cNvCnPr>
                            <a:cxnSpLocks noChangeShapeType="1"/>
                          </wps:cNvCnPr>
                          <wps:spPr bwMode="auto">
                            <a:xfrm flipH="1">
                              <a:off x="2689"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2" name="Line 1232"/>
                          <wps:cNvCnPr>
                            <a:cxnSpLocks noChangeShapeType="1"/>
                          </wps:cNvCnPr>
                          <wps:spPr bwMode="auto">
                            <a:xfrm flipH="1">
                              <a:off x="2677"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3" name="Line 1233"/>
                          <wps:cNvCnPr>
                            <a:cxnSpLocks noChangeShapeType="1"/>
                          </wps:cNvCnPr>
                          <wps:spPr bwMode="auto">
                            <a:xfrm flipH="1">
                              <a:off x="2665"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4" name="Line 1234"/>
                          <wps:cNvCnPr>
                            <a:cxnSpLocks noChangeShapeType="1"/>
                          </wps:cNvCnPr>
                          <wps:spPr bwMode="auto">
                            <a:xfrm flipH="1">
                              <a:off x="2652"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5" name="Line 1235"/>
                          <wps:cNvCnPr>
                            <a:cxnSpLocks noChangeShapeType="1"/>
                          </wps:cNvCnPr>
                          <wps:spPr bwMode="auto">
                            <a:xfrm flipH="1">
                              <a:off x="2640"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6" name="Line 1236"/>
                          <wps:cNvCnPr>
                            <a:cxnSpLocks noChangeShapeType="1"/>
                          </wps:cNvCnPr>
                          <wps:spPr bwMode="auto">
                            <a:xfrm flipH="1">
                              <a:off x="262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7" name="Line 1237"/>
                          <wps:cNvCnPr>
                            <a:cxnSpLocks noChangeShapeType="1"/>
                          </wps:cNvCnPr>
                          <wps:spPr bwMode="auto">
                            <a:xfrm flipH="1">
                              <a:off x="2615" y="500"/>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8" name="Line 1238"/>
                          <wps:cNvCnPr>
                            <a:cxnSpLocks noChangeShapeType="1"/>
                          </wps:cNvCnPr>
                          <wps:spPr bwMode="auto">
                            <a:xfrm flipH="1">
                              <a:off x="2603"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39" name="Line 1239"/>
                          <wps:cNvCnPr>
                            <a:cxnSpLocks noChangeShapeType="1"/>
                          </wps:cNvCnPr>
                          <wps:spPr bwMode="auto">
                            <a:xfrm flipH="1">
                              <a:off x="2591"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0" name="Line 1240"/>
                          <wps:cNvCnPr>
                            <a:cxnSpLocks noChangeShapeType="1"/>
                          </wps:cNvCnPr>
                          <wps:spPr bwMode="auto">
                            <a:xfrm flipH="1">
                              <a:off x="2578"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1" name="Line 1241"/>
                          <wps:cNvCnPr>
                            <a:cxnSpLocks noChangeShapeType="1"/>
                          </wps:cNvCnPr>
                          <wps:spPr bwMode="auto">
                            <a:xfrm flipH="1">
                              <a:off x="2566"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2" name="Line 1242"/>
                          <wps:cNvCnPr>
                            <a:cxnSpLocks noChangeShapeType="1"/>
                          </wps:cNvCnPr>
                          <wps:spPr bwMode="auto">
                            <a:xfrm flipH="1">
                              <a:off x="2554" y="50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s:wsp>
                        <wps:cNvPr id="1243" name="Rectangle 1251"/>
                        <wps:cNvSpPr>
                          <a:spLocks noChangeArrowheads="1"/>
                        </wps:cNvSpPr>
                        <wps:spPr bwMode="auto">
                          <a:xfrm>
                            <a:off x="2400300" y="1727827"/>
                            <a:ext cx="1098500" cy="15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0A519" w14:textId="77777777" w:rsidR="004F4CD8" w:rsidRDefault="004F4CD8" w:rsidP="00324D48">
                              <w:r>
                                <w:rPr>
                                  <w:bCs/>
                                  <w:color w:val="000000"/>
                                  <w:sz w:val="14"/>
                                  <w:szCs w:val="14"/>
                                  <w:lang w:val="en-US"/>
                                </w:rPr>
                                <w:t>Straps in horizontal plane</w:t>
                              </w:r>
                            </w:p>
                          </w:txbxContent>
                        </wps:txbx>
                        <wps:bodyPr rot="0" vert="horz" wrap="square" lIns="0" tIns="0" rIns="0" bIns="0" anchor="t" anchorCtr="0" upright="1">
                          <a:spAutoFit/>
                        </wps:bodyPr>
                      </wps:wsp>
                      <wps:wsp>
                        <wps:cNvPr id="1244" name="Line 1263"/>
                        <wps:cNvCnPr>
                          <a:cxnSpLocks noChangeShapeType="1"/>
                        </wps:cNvCnPr>
                        <wps:spPr bwMode="auto">
                          <a:xfrm>
                            <a:off x="3485500" y="193003"/>
                            <a:ext cx="343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1264"/>
                        <wps:cNvCnPr>
                          <a:cxnSpLocks noChangeShapeType="1"/>
                        </wps:cNvCnPr>
                        <wps:spPr bwMode="auto">
                          <a:xfrm>
                            <a:off x="3495600" y="203803"/>
                            <a:ext cx="261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1265"/>
                        <wps:cNvCnPr>
                          <a:cxnSpLocks noChangeShapeType="1"/>
                        </wps:cNvCnPr>
                        <wps:spPr bwMode="auto">
                          <a:xfrm>
                            <a:off x="3519800" y="193003"/>
                            <a:ext cx="175900" cy="1664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1266"/>
                        <wps:cNvCnPr>
                          <a:cxnSpLocks noChangeShapeType="1"/>
                        </wps:cNvCnPr>
                        <wps:spPr bwMode="auto">
                          <a:xfrm>
                            <a:off x="3646100" y="361906"/>
                            <a:ext cx="496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1267"/>
                        <wps:cNvCnPr>
                          <a:cxnSpLocks noChangeShapeType="1"/>
                        </wps:cNvCnPr>
                        <wps:spPr bwMode="auto">
                          <a:xfrm>
                            <a:off x="3519800" y="193003"/>
                            <a:ext cx="600" cy="13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268"/>
                        <wps:cNvCnPr>
                          <a:cxnSpLocks noChangeShapeType="1"/>
                        </wps:cNvCnPr>
                        <wps:spPr bwMode="auto">
                          <a:xfrm>
                            <a:off x="3519800" y="203803"/>
                            <a:ext cx="161900" cy="1581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cNvPr id="1250" name="Group 2949"/>
                        <wpg:cNvGrpSpPr>
                          <a:grpSpLocks/>
                        </wpg:cNvGrpSpPr>
                        <wpg:grpSpPr bwMode="auto">
                          <a:xfrm>
                            <a:off x="0" y="325105"/>
                            <a:ext cx="3231500" cy="1357621"/>
                            <a:chOff x="2298" y="3585"/>
                            <a:chExt cx="5089" cy="2138"/>
                          </a:xfrm>
                        </wpg:grpSpPr>
                        <wps:wsp>
                          <wps:cNvPr id="1251" name="Line 1270"/>
                          <wps:cNvCnPr>
                            <a:cxnSpLocks noChangeShapeType="1"/>
                          </wps:cNvCnPr>
                          <wps:spPr bwMode="auto">
                            <a:xfrm flipH="1">
                              <a:off x="475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2" name="Line 1271"/>
                          <wps:cNvCnPr>
                            <a:cxnSpLocks noChangeShapeType="1"/>
                          </wps:cNvCnPr>
                          <wps:spPr bwMode="auto">
                            <a:xfrm flipH="1">
                              <a:off x="474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3" name="Line 1272"/>
                          <wps:cNvCnPr>
                            <a:cxnSpLocks noChangeShapeType="1"/>
                          </wps:cNvCnPr>
                          <wps:spPr bwMode="auto">
                            <a:xfrm flipH="1">
                              <a:off x="472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4" name="Line 1273"/>
                          <wps:cNvCnPr>
                            <a:cxnSpLocks noChangeShapeType="1"/>
                          </wps:cNvCnPr>
                          <wps:spPr bwMode="auto">
                            <a:xfrm flipH="1">
                              <a:off x="471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5" name="Line 1274"/>
                          <wps:cNvCnPr>
                            <a:cxnSpLocks noChangeShapeType="1"/>
                          </wps:cNvCnPr>
                          <wps:spPr bwMode="auto">
                            <a:xfrm flipH="1">
                              <a:off x="470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1275"/>
                          <wps:cNvCnPr>
                            <a:cxnSpLocks noChangeShapeType="1"/>
                          </wps:cNvCnPr>
                          <wps:spPr bwMode="auto">
                            <a:xfrm flipH="1">
                              <a:off x="4691"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1276"/>
                          <wps:cNvCnPr>
                            <a:cxnSpLocks noChangeShapeType="1"/>
                          </wps:cNvCnPr>
                          <wps:spPr bwMode="auto">
                            <a:xfrm flipH="1">
                              <a:off x="467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1277"/>
                          <wps:cNvCnPr>
                            <a:cxnSpLocks noChangeShapeType="1"/>
                          </wps:cNvCnPr>
                          <wps:spPr bwMode="auto">
                            <a:xfrm flipH="1">
                              <a:off x="466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1278"/>
                          <wps:cNvCnPr>
                            <a:cxnSpLocks noChangeShapeType="1"/>
                          </wps:cNvCnPr>
                          <wps:spPr bwMode="auto">
                            <a:xfrm flipH="1">
                              <a:off x="4654"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0" name="Line 1279"/>
                          <wps:cNvCnPr>
                            <a:cxnSpLocks noChangeShapeType="1"/>
                          </wps:cNvCnPr>
                          <wps:spPr bwMode="auto">
                            <a:xfrm flipH="1">
                              <a:off x="464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1280"/>
                          <wps:cNvCnPr>
                            <a:cxnSpLocks noChangeShapeType="1"/>
                          </wps:cNvCnPr>
                          <wps:spPr bwMode="auto">
                            <a:xfrm flipH="1">
                              <a:off x="463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1281"/>
                          <wps:cNvCnPr>
                            <a:cxnSpLocks noChangeShapeType="1"/>
                          </wps:cNvCnPr>
                          <wps:spPr bwMode="auto">
                            <a:xfrm flipH="1">
                              <a:off x="4617"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1282"/>
                          <wps:cNvCnPr>
                            <a:cxnSpLocks noChangeShapeType="1"/>
                          </wps:cNvCnPr>
                          <wps:spPr bwMode="auto">
                            <a:xfrm flipH="1">
                              <a:off x="460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1283"/>
                          <wps:cNvCnPr>
                            <a:cxnSpLocks noChangeShapeType="1"/>
                          </wps:cNvCnPr>
                          <wps:spPr bwMode="auto">
                            <a:xfrm flipH="1">
                              <a:off x="459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1284"/>
                          <wps:cNvCnPr>
                            <a:cxnSpLocks noChangeShapeType="1"/>
                          </wps:cNvCnPr>
                          <wps:spPr bwMode="auto">
                            <a:xfrm flipH="1">
                              <a:off x="458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1285"/>
                          <wps:cNvCnPr>
                            <a:cxnSpLocks noChangeShapeType="1"/>
                          </wps:cNvCnPr>
                          <wps:spPr bwMode="auto">
                            <a:xfrm flipH="1">
                              <a:off x="456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7" name="Line 1286"/>
                          <wps:cNvCnPr>
                            <a:cxnSpLocks noChangeShapeType="1"/>
                          </wps:cNvCnPr>
                          <wps:spPr bwMode="auto">
                            <a:xfrm flipH="1">
                              <a:off x="455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8" name="Line 1287"/>
                          <wps:cNvCnPr>
                            <a:cxnSpLocks noChangeShapeType="1"/>
                          </wps:cNvCnPr>
                          <wps:spPr bwMode="auto">
                            <a:xfrm flipH="1">
                              <a:off x="454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69" name="Line 1288"/>
                          <wps:cNvCnPr>
                            <a:cxnSpLocks noChangeShapeType="1"/>
                          </wps:cNvCnPr>
                          <wps:spPr bwMode="auto">
                            <a:xfrm flipH="1">
                              <a:off x="453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0" name="Line 1289"/>
                          <wps:cNvCnPr>
                            <a:cxnSpLocks noChangeShapeType="1"/>
                          </wps:cNvCnPr>
                          <wps:spPr bwMode="auto">
                            <a:xfrm flipH="1">
                              <a:off x="451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1" name="Line 1290"/>
                          <wps:cNvCnPr>
                            <a:cxnSpLocks noChangeShapeType="1"/>
                          </wps:cNvCnPr>
                          <wps:spPr bwMode="auto">
                            <a:xfrm flipH="1">
                              <a:off x="450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2" name="Line 1291"/>
                          <wps:cNvCnPr>
                            <a:cxnSpLocks noChangeShapeType="1"/>
                          </wps:cNvCnPr>
                          <wps:spPr bwMode="auto">
                            <a:xfrm flipH="1">
                              <a:off x="449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3" name="Line 1292"/>
                          <wps:cNvCnPr>
                            <a:cxnSpLocks noChangeShapeType="1"/>
                          </wps:cNvCnPr>
                          <wps:spPr bwMode="auto">
                            <a:xfrm flipH="1">
                              <a:off x="448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4" name="Line 1293"/>
                          <wps:cNvCnPr>
                            <a:cxnSpLocks noChangeShapeType="1"/>
                          </wps:cNvCnPr>
                          <wps:spPr bwMode="auto">
                            <a:xfrm flipH="1">
                              <a:off x="446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5" name="Line 1294"/>
                          <wps:cNvCnPr>
                            <a:cxnSpLocks noChangeShapeType="1"/>
                          </wps:cNvCnPr>
                          <wps:spPr bwMode="auto">
                            <a:xfrm flipH="1">
                              <a:off x="445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6" name="Line 1295"/>
                          <wps:cNvCnPr>
                            <a:cxnSpLocks noChangeShapeType="1"/>
                          </wps:cNvCnPr>
                          <wps:spPr bwMode="auto">
                            <a:xfrm flipH="1">
                              <a:off x="4444"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7" name="Line 1296"/>
                          <wps:cNvCnPr>
                            <a:cxnSpLocks noChangeShapeType="1"/>
                          </wps:cNvCnPr>
                          <wps:spPr bwMode="auto">
                            <a:xfrm flipH="1">
                              <a:off x="443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8" name="Line 1297"/>
                          <wps:cNvCnPr>
                            <a:cxnSpLocks noChangeShapeType="1"/>
                          </wps:cNvCnPr>
                          <wps:spPr bwMode="auto">
                            <a:xfrm flipH="1">
                              <a:off x="442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79" name="Line 1298"/>
                          <wps:cNvCnPr>
                            <a:cxnSpLocks noChangeShapeType="1"/>
                          </wps:cNvCnPr>
                          <wps:spPr bwMode="auto">
                            <a:xfrm flipH="1">
                              <a:off x="4407"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0" name="Line 1299"/>
                          <wps:cNvCnPr>
                            <a:cxnSpLocks noChangeShapeType="1"/>
                          </wps:cNvCnPr>
                          <wps:spPr bwMode="auto">
                            <a:xfrm flipH="1">
                              <a:off x="439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1" name="Line 1300"/>
                          <wps:cNvCnPr>
                            <a:cxnSpLocks noChangeShapeType="1"/>
                          </wps:cNvCnPr>
                          <wps:spPr bwMode="auto">
                            <a:xfrm flipH="1">
                              <a:off x="438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2" name="Line 1301"/>
                          <wps:cNvCnPr>
                            <a:cxnSpLocks noChangeShapeType="1"/>
                          </wps:cNvCnPr>
                          <wps:spPr bwMode="auto">
                            <a:xfrm flipH="1">
                              <a:off x="4370"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3" name="Line 1302"/>
                          <wps:cNvCnPr>
                            <a:cxnSpLocks noChangeShapeType="1"/>
                          </wps:cNvCnPr>
                          <wps:spPr bwMode="auto">
                            <a:xfrm flipH="1">
                              <a:off x="435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4" name="Line 1303"/>
                          <wps:cNvCnPr>
                            <a:cxnSpLocks noChangeShapeType="1"/>
                          </wps:cNvCnPr>
                          <wps:spPr bwMode="auto">
                            <a:xfrm flipH="1">
                              <a:off x="434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5" name="Line 1304"/>
                          <wps:cNvCnPr>
                            <a:cxnSpLocks noChangeShapeType="1"/>
                          </wps:cNvCnPr>
                          <wps:spPr bwMode="auto">
                            <a:xfrm flipH="1">
                              <a:off x="433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6" name="Line 1305"/>
                          <wps:cNvCnPr>
                            <a:cxnSpLocks noChangeShapeType="1"/>
                          </wps:cNvCnPr>
                          <wps:spPr bwMode="auto">
                            <a:xfrm flipH="1">
                              <a:off x="432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7" name="Line 1306"/>
                          <wps:cNvCnPr>
                            <a:cxnSpLocks noChangeShapeType="1"/>
                          </wps:cNvCnPr>
                          <wps:spPr bwMode="auto">
                            <a:xfrm flipH="1">
                              <a:off x="430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8" name="Line 1307"/>
                          <wps:cNvCnPr>
                            <a:cxnSpLocks noChangeShapeType="1"/>
                          </wps:cNvCnPr>
                          <wps:spPr bwMode="auto">
                            <a:xfrm flipH="1">
                              <a:off x="429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9" name="Line 1308"/>
                          <wps:cNvCnPr>
                            <a:cxnSpLocks noChangeShapeType="1"/>
                          </wps:cNvCnPr>
                          <wps:spPr bwMode="auto">
                            <a:xfrm flipH="1">
                              <a:off x="428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0" name="Line 1309"/>
                          <wps:cNvCnPr>
                            <a:cxnSpLocks noChangeShapeType="1"/>
                          </wps:cNvCnPr>
                          <wps:spPr bwMode="auto">
                            <a:xfrm flipH="1">
                              <a:off x="427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1" name="Line 1310"/>
                          <wps:cNvCnPr>
                            <a:cxnSpLocks noChangeShapeType="1"/>
                          </wps:cNvCnPr>
                          <wps:spPr bwMode="auto">
                            <a:xfrm flipH="1">
                              <a:off x="425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2" name="Line 1311"/>
                          <wps:cNvCnPr>
                            <a:cxnSpLocks noChangeShapeType="1"/>
                          </wps:cNvCnPr>
                          <wps:spPr bwMode="auto">
                            <a:xfrm flipH="1">
                              <a:off x="424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3" name="Line 1312"/>
                          <wps:cNvCnPr>
                            <a:cxnSpLocks noChangeShapeType="1"/>
                          </wps:cNvCnPr>
                          <wps:spPr bwMode="auto">
                            <a:xfrm flipH="1">
                              <a:off x="4234"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4" name="Line 1313"/>
                          <wps:cNvCnPr>
                            <a:cxnSpLocks noChangeShapeType="1"/>
                          </wps:cNvCnPr>
                          <wps:spPr bwMode="auto">
                            <a:xfrm flipH="1">
                              <a:off x="422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5" name="Line 1314"/>
                          <wps:cNvCnPr>
                            <a:cxnSpLocks noChangeShapeType="1"/>
                          </wps:cNvCnPr>
                          <wps:spPr bwMode="auto">
                            <a:xfrm flipH="1">
                              <a:off x="421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6" name="Line 1315"/>
                          <wps:cNvCnPr>
                            <a:cxnSpLocks noChangeShapeType="1"/>
                          </wps:cNvCnPr>
                          <wps:spPr bwMode="auto">
                            <a:xfrm flipH="1">
                              <a:off x="4197"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7" name="Line 1316"/>
                          <wps:cNvCnPr>
                            <a:cxnSpLocks noChangeShapeType="1"/>
                          </wps:cNvCnPr>
                          <wps:spPr bwMode="auto">
                            <a:xfrm flipH="1">
                              <a:off x="418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8" name="Line 1317"/>
                          <wps:cNvCnPr>
                            <a:cxnSpLocks noChangeShapeType="1"/>
                          </wps:cNvCnPr>
                          <wps:spPr bwMode="auto">
                            <a:xfrm flipH="1">
                              <a:off x="417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99" name="Line 1318"/>
                          <wps:cNvCnPr>
                            <a:cxnSpLocks noChangeShapeType="1"/>
                          </wps:cNvCnPr>
                          <wps:spPr bwMode="auto">
                            <a:xfrm flipH="1">
                              <a:off x="4160"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0" name="Line 1319"/>
                          <wps:cNvCnPr>
                            <a:cxnSpLocks noChangeShapeType="1"/>
                          </wps:cNvCnPr>
                          <wps:spPr bwMode="auto">
                            <a:xfrm flipH="1">
                              <a:off x="414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1" name="Line 1320"/>
                          <wps:cNvCnPr>
                            <a:cxnSpLocks noChangeShapeType="1"/>
                          </wps:cNvCnPr>
                          <wps:spPr bwMode="auto">
                            <a:xfrm flipH="1">
                              <a:off x="413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2" name="Line 1321"/>
                          <wps:cNvCnPr>
                            <a:cxnSpLocks noChangeShapeType="1"/>
                          </wps:cNvCnPr>
                          <wps:spPr bwMode="auto">
                            <a:xfrm flipH="1">
                              <a:off x="412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3" name="Line 1322"/>
                          <wps:cNvCnPr>
                            <a:cxnSpLocks noChangeShapeType="1"/>
                          </wps:cNvCnPr>
                          <wps:spPr bwMode="auto">
                            <a:xfrm flipH="1">
                              <a:off x="411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4" name="Line 1323"/>
                          <wps:cNvCnPr>
                            <a:cxnSpLocks noChangeShapeType="1"/>
                          </wps:cNvCnPr>
                          <wps:spPr bwMode="auto">
                            <a:xfrm flipH="1">
                              <a:off x="409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5" name="Line 1324"/>
                          <wps:cNvCnPr>
                            <a:cxnSpLocks noChangeShapeType="1"/>
                          </wps:cNvCnPr>
                          <wps:spPr bwMode="auto">
                            <a:xfrm flipH="1">
                              <a:off x="408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6" name="Line 1325"/>
                          <wps:cNvCnPr>
                            <a:cxnSpLocks noChangeShapeType="1"/>
                          </wps:cNvCnPr>
                          <wps:spPr bwMode="auto">
                            <a:xfrm flipH="1">
                              <a:off x="407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7" name="Line 1326"/>
                          <wps:cNvCnPr>
                            <a:cxnSpLocks noChangeShapeType="1"/>
                          </wps:cNvCnPr>
                          <wps:spPr bwMode="auto">
                            <a:xfrm flipH="1">
                              <a:off x="406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8" name="Line 1327"/>
                          <wps:cNvCnPr>
                            <a:cxnSpLocks noChangeShapeType="1"/>
                          </wps:cNvCnPr>
                          <wps:spPr bwMode="auto">
                            <a:xfrm flipH="1">
                              <a:off x="404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9" name="Line 1328"/>
                          <wps:cNvCnPr>
                            <a:cxnSpLocks noChangeShapeType="1"/>
                          </wps:cNvCnPr>
                          <wps:spPr bwMode="auto">
                            <a:xfrm flipH="1">
                              <a:off x="403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0" name="Line 1329"/>
                          <wps:cNvCnPr>
                            <a:cxnSpLocks noChangeShapeType="1"/>
                          </wps:cNvCnPr>
                          <wps:spPr bwMode="auto">
                            <a:xfrm flipH="1">
                              <a:off x="402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1" name="Line 1330"/>
                          <wps:cNvCnPr>
                            <a:cxnSpLocks noChangeShapeType="1"/>
                          </wps:cNvCnPr>
                          <wps:spPr bwMode="auto">
                            <a:xfrm flipH="1">
                              <a:off x="401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2" name="Line 1331"/>
                          <wps:cNvCnPr>
                            <a:cxnSpLocks noChangeShapeType="1"/>
                          </wps:cNvCnPr>
                          <wps:spPr bwMode="auto">
                            <a:xfrm flipH="1">
                              <a:off x="400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3" name="Line 1332"/>
                          <wps:cNvCnPr>
                            <a:cxnSpLocks noChangeShapeType="1"/>
                          </wps:cNvCnPr>
                          <wps:spPr bwMode="auto">
                            <a:xfrm flipH="1">
                              <a:off x="3987"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4" name="Line 1333"/>
                          <wps:cNvCnPr>
                            <a:cxnSpLocks noChangeShapeType="1"/>
                          </wps:cNvCnPr>
                          <wps:spPr bwMode="auto">
                            <a:xfrm flipH="1">
                              <a:off x="397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5" name="Line 1334"/>
                          <wps:cNvCnPr>
                            <a:cxnSpLocks noChangeShapeType="1"/>
                          </wps:cNvCnPr>
                          <wps:spPr bwMode="auto">
                            <a:xfrm flipH="1">
                              <a:off x="396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6" name="Line 1335"/>
                          <wps:cNvCnPr>
                            <a:cxnSpLocks noChangeShapeType="1"/>
                          </wps:cNvCnPr>
                          <wps:spPr bwMode="auto">
                            <a:xfrm flipH="1">
                              <a:off x="3950"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7" name="Line 1336"/>
                          <wps:cNvCnPr>
                            <a:cxnSpLocks noChangeShapeType="1"/>
                          </wps:cNvCnPr>
                          <wps:spPr bwMode="auto">
                            <a:xfrm flipH="1">
                              <a:off x="393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8" name="Line 1337"/>
                          <wps:cNvCnPr>
                            <a:cxnSpLocks noChangeShapeType="1"/>
                          </wps:cNvCnPr>
                          <wps:spPr bwMode="auto">
                            <a:xfrm flipH="1">
                              <a:off x="392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19" name="Line 1338"/>
                          <wps:cNvCnPr>
                            <a:cxnSpLocks noChangeShapeType="1"/>
                          </wps:cNvCnPr>
                          <wps:spPr bwMode="auto">
                            <a:xfrm flipH="1">
                              <a:off x="391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0" name="Line 1339"/>
                          <wps:cNvCnPr>
                            <a:cxnSpLocks noChangeShapeType="1"/>
                          </wps:cNvCnPr>
                          <wps:spPr bwMode="auto">
                            <a:xfrm flipH="1">
                              <a:off x="390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1" name="Line 1340"/>
                          <wps:cNvCnPr>
                            <a:cxnSpLocks noChangeShapeType="1"/>
                          </wps:cNvCnPr>
                          <wps:spPr bwMode="auto">
                            <a:xfrm flipH="1">
                              <a:off x="388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2" name="Line 1341"/>
                          <wps:cNvCnPr>
                            <a:cxnSpLocks noChangeShapeType="1"/>
                          </wps:cNvCnPr>
                          <wps:spPr bwMode="auto">
                            <a:xfrm flipH="1">
                              <a:off x="387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3" name="Line 1342"/>
                          <wps:cNvCnPr>
                            <a:cxnSpLocks noChangeShapeType="1"/>
                          </wps:cNvCnPr>
                          <wps:spPr bwMode="auto">
                            <a:xfrm flipH="1">
                              <a:off x="386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4" name="Line 1343"/>
                          <wps:cNvCnPr>
                            <a:cxnSpLocks noChangeShapeType="1"/>
                          </wps:cNvCnPr>
                          <wps:spPr bwMode="auto">
                            <a:xfrm flipH="1">
                              <a:off x="385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5" name="Line 1344"/>
                          <wps:cNvCnPr>
                            <a:cxnSpLocks noChangeShapeType="1"/>
                          </wps:cNvCnPr>
                          <wps:spPr bwMode="auto">
                            <a:xfrm flipH="1">
                              <a:off x="383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6" name="Line 1345"/>
                          <wps:cNvCnPr>
                            <a:cxnSpLocks noChangeShapeType="1"/>
                          </wps:cNvCnPr>
                          <wps:spPr bwMode="auto">
                            <a:xfrm flipH="1">
                              <a:off x="382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7" name="Line 1346"/>
                          <wps:cNvCnPr>
                            <a:cxnSpLocks noChangeShapeType="1"/>
                          </wps:cNvCnPr>
                          <wps:spPr bwMode="auto">
                            <a:xfrm flipH="1">
                              <a:off x="381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8" name="Line 1347"/>
                          <wps:cNvCnPr>
                            <a:cxnSpLocks noChangeShapeType="1"/>
                          </wps:cNvCnPr>
                          <wps:spPr bwMode="auto">
                            <a:xfrm flipH="1">
                              <a:off x="380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29" name="Line 1348"/>
                          <wps:cNvCnPr>
                            <a:cxnSpLocks noChangeShapeType="1"/>
                          </wps:cNvCnPr>
                          <wps:spPr bwMode="auto">
                            <a:xfrm flipH="1">
                              <a:off x="379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0" name="Line 1349"/>
                          <wps:cNvCnPr>
                            <a:cxnSpLocks noChangeShapeType="1"/>
                          </wps:cNvCnPr>
                          <wps:spPr bwMode="auto">
                            <a:xfrm flipH="1">
                              <a:off x="3777"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1" name="Line 1350"/>
                          <wps:cNvCnPr>
                            <a:cxnSpLocks noChangeShapeType="1"/>
                          </wps:cNvCnPr>
                          <wps:spPr bwMode="auto">
                            <a:xfrm flipH="1">
                              <a:off x="376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2" name="Line 1351"/>
                          <wps:cNvCnPr>
                            <a:cxnSpLocks noChangeShapeType="1"/>
                          </wps:cNvCnPr>
                          <wps:spPr bwMode="auto">
                            <a:xfrm flipH="1">
                              <a:off x="375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3" name="Line 1352"/>
                          <wps:cNvCnPr>
                            <a:cxnSpLocks noChangeShapeType="1"/>
                          </wps:cNvCnPr>
                          <wps:spPr bwMode="auto">
                            <a:xfrm flipH="1">
                              <a:off x="3740"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4" name="Line 1353"/>
                          <wps:cNvCnPr>
                            <a:cxnSpLocks noChangeShapeType="1"/>
                          </wps:cNvCnPr>
                          <wps:spPr bwMode="auto">
                            <a:xfrm flipH="1">
                              <a:off x="372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5" name="Line 1354"/>
                          <wps:cNvCnPr>
                            <a:cxnSpLocks noChangeShapeType="1"/>
                          </wps:cNvCnPr>
                          <wps:spPr bwMode="auto">
                            <a:xfrm flipH="1">
                              <a:off x="371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6" name="Line 1355"/>
                          <wps:cNvCnPr>
                            <a:cxnSpLocks noChangeShapeType="1"/>
                          </wps:cNvCnPr>
                          <wps:spPr bwMode="auto">
                            <a:xfrm flipH="1">
                              <a:off x="370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7" name="Line 1356"/>
                          <wps:cNvCnPr>
                            <a:cxnSpLocks noChangeShapeType="1"/>
                          </wps:cNvCnPr>
                          <wps:spPr bwMode="auto">
                            <a:xfrm flipH="1">
                              <a:off x="369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8" name="Line 1357"/>
                          <wps:cNvCnPr>
                            <a:cxnSpLocks noChangeShapeType="1"/>
                          </wps:cNvCnPr>
                          <wps:spPr bwMode="auto">
                            <a:xfrm flipH="1">
                              <a:off x="367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39" name="Line 1358"/>
                          <wps:cNvCnPr>
                            <a:cxnSpLocks noChangeShapeType="1"/>
                          </wps:cNvCnPr>
                          <wps:spPr bwMode="auto">
                            <a:xfrm flipH="1">
                              <a:off x="366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0" name="Line 1359"/>
                          <wps:cNvCnPr>
                            <a:cxnSpLocks noChangeShapeType="1"/>
                          </wps:cNvCnPr>
                          <wps:spPr bwMode="auto">
                            <a:xfrm flipH="1">
                              <a:off x="365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1" name="Line 1360"/>
                          <wps:cNvCnPr>
                            <a:cxnSpLocks noChangeShapeType="1"/>
                          </wps:cNvCnPr>
                          <wps:spPr bwMode="auto">
                            <a:xfrm flipH="1">
                              <a:off x="364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2" name="Line 1361"/>
                          <wps:cNvCnPr>
                            <a:cxnSpLocks noChangeShapeType="1"/>
                          </wps:cNvCnPr>
                          <wps:spPr bwMode="auto">
                            <a:xfrm flipH="1">
                              <a:off x="362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3" name="Line 1362"/>
                          <wps:cNvCnPr>
                            <a:cxnSpLocks noChangeShapeType="1"/>
                          </wps:cNvCnPr>
                          <wps:spPr bwMode="auto">
                            <a:xfrm flipH="1">
                              <a:off x="361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4" name="Line 1363"/>
                          <wps:cNvCnPr>
                            <a:cxnSpLocks noChangeShapeType="1"/>
                          </wps:cNvCnPr>
                          <wps:spPr bwMode="auto">
                            <a:xfrm flipH="1">
                              <a:off x="360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5" name="Line 1364"/>
                          <wps:cNvCnPr>
                            <a:cxnSpLocks noChangeShapeType="1"/>
                          </wps:cNvCnPr>
                          <wps:spPr bwMode="auto">
                            <a:xfrm flipH="1">
                              <a:off x="359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1365"/>
                          <wps:cNvCnPr>
                            <a:cxnSpLocks noChangeShapeType="1"/>
                          </wps:cNvCnPr>
                          <wps:spPr bwMode="auto">
                            <a:xfrm flipH="1">
                              <a:off x="358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7" name="Line 1366"/>
                          <wps:cNvCnPr>
                            <a:cxnSpLocks noChangeShapeType="1"/>
                          </wps:cNvCnPr>
                          <wps:spPr bwMode="auto">
                            <a:xfrm flipH="1">
                              <a:off x="356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8" name="Line 1367"/>
                          <wps:cNvCnPr>
                            <a:cxnSpLocks noChangeShapeType="1"/>
                          </wps:cNvCnPr>
                          <wps:spPr bwMode="auto">
                            <a:xfrm flipH="1">
                              <a:off x="355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49" name="Line 1368"/>
                          <wps:cNvCnPr>
                            <a:cxnSpLocks noChangeShapeType="1"/>
                          </wps:cNvCnPr>
                          <wps:spPr bwMode="auto">
                            <a:xfrm flipH="1">
                              <a:off x="354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0" name="Line 1369"/>
                          <wps:cNvCnPr>
                            <a:cxnSpLocks noChangeShapeType="1"/>
                          </wps:cNvCnPr>
                          <wps:spPr bwMode="auto">
                            <a:xfrm flipH="1">
                              <a:off x="3530"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1" name="Line 1370"/>
                          <wps:cNvCnPr>
                            <a:cxnSpLocks noChangeShapeType="1"/>
                          </wps:cNvCnPr>
                          <wps:spPr bwMode="auto">
                            <a:xfrm flipH="1">
                              <a:off x="351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2" name="Line 1371"/>
                          <wps:cNvCnPr>
                            <a:cxnSpLocks noChangeShapeType="1"/>
                          </wps:cNvCnPr>
                          <wps:spPr bwMode="auto">
                            <a:xfrm flipH="1">
                              <a:off x="350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3" name="Line 1372"/>
                          <wps:cNvCnPr>
                            <a:cxnSpLocks noChangeShapeType="1"/>
                          </wps:cNvCnPr>
                          <wps:spPr bwMode="auto">
                            <a:xfrm flipH="1">
                              <a:off x="349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4" name="Line 1373"/>
                          <wps:cNvCnPr>
                            <a:cxnSpLocks noChangeShapeType="1"/>
                          </wps:cNvCnPr>
                          <wps:spPr bwMode="auto">
                            <a:xfrm flipH="1">
                              <a:off x="348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5" name="Line 1374"/>
                          <wps:cNvCnPr>
                            <a:cxnSpLocks noChangeShapeType="1"/>
                          </wps:cNvCnPr>
                          <wps:spPr bwMode="auto">
                            <a:xfrm flipH="1">
                              <a:off x="346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6" name="Line 1375"/>
                          <wps:cNvCnPr>
                            <a:cxnSpLocks noChangeShapeType="1"/>
                          </wps:cNvCnPr>
                          <wps:spPr bwMode="auto">
                            <a:xfrm flipH="1">
                              <a:off x="345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7" name="Line 1376"/>
                          <wps:cNvCnPr>
                            <a:cxnSpLocks noChangeShapeType="1"/>
                          </wps:cNvCnPr>
                          <wps:spPr bwMode="auto">
                            <a:xfrm flipH="1">
                              <a:off x="344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8" name="Line 1377"/>
                          <wps:cNvCnPr>
                            <a:cxnSpLocks noChangeShapeType="1"/>
                          </wps:cNvCnPr>
                          <wps:spPr bwMode="auto">
                            <a:xfrm flipH="1">
                              <a:off x="343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59" name="Line 1378"/>
                          <wps:cNvCnPr>
                            <a:cxnSpLocks noChangeShapeType="1"/>
                          </wps:cNvCnPr>
                          <wps:spPr bwMode="auto">
                            <a:xfrm flipH="1">
                              <a:off x="341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0" name="Line 1379"/>
                          <wps:cNvCnPr>
                            <a:cxnSpLocks noChangeShapeType="1"/>
                          </wps:cNvCnPr>
                          <wps:spPr bwMode="auto">
                            <a:xfrm flipH="1">
                              <a:off x="340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1" name="Line 1380"/>
                          <wps:cNvCnPr>
                            <a:cxnSpLocks noChangeShapeType="1"/>
                          </wps:cNvCnPr>
                          <wps:spPr bwMode="auto">
                            <a:xfrm flipH="1">
                              <a:off x="339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2" name="Line 1381"/>
                          <wps:cNvCnPr>
                            <a:cxnSpLocks noChangeShapeType="1"/>
                          </wps:cNvCnPr>
                          <wps:spPr bwMode="auto">
                            <a:xfrm flipH="1">
                              <a:off x="338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3" name="Line 1382"/>
                          <wps:cNvCnPr>
                            <a:cxnSpLocks noChangeShapeType="1"/>
                          </wps:cNvCnPr>
                          <wps:spPr bwMode="auto">
                            <a:xfrm flipH="1">
                              <a:off x="337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4" name="Line 1383"/>
                          <wps:cNvCnPr>
                            <a:cxnSpLocks noChangeShapeType="1"/>
                          </wps:cNvCnPr>
                          <wps:spPr bwMode="auto">
                            <a:xfrm flipH="1">
                              <a:off x="335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5" name="Line 1384"/>
                          <wps:cNvCnPr>
                            <a:cxnSpLocks noChangeShapeType="1"/>
                          </wps:cNvCnPr>
                          <wps:spPr bwMode="auto">
                            <a:xfrm flipH="1">
                              <a:off x="334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6" name="Line 1385"/>
                          <wps:cNvCnPr>
                            <a:cxnSpLocks noChangeShapeType="1"/>
                          </wps:cNvCnPr>
                          <wps:spPr bwMode="auto">
                            <a:xfrm flipH="1">
                              <a:off x="333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7" name="Line 1386"/>
                          <wps:cNvCnPr>
                            <a:cxnSpLocks noChangeShapeType="1"/>
                          </wps:cNvCnPr>
                          <wps:spPr bwMode="auto">
                            <a:xfrm flipH="1">
                              <a:off x="332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8" name="Line 1387"/>
                          <wps:cNvCnPr>
                            <a:cxnSpLocks noChangeShapeType="1"/>
                          </wps:cNvCnPr>
                          <wps:spPr bwMode="auto">
                            <a:xfrm flipH="1">
                              <a:off x="330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69" name="Line 1388"/>
                          <wps:cNvCnPr>
                            <a:cxnSpLocks noChangeShapeType="1"/>
                          </wps:cNvCnPr>
                          <wps:spPr bwMode="auto">
                            <a:xfrm flipH="1">
                              <a:off x="329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0" name="Line 1389"/>
                          <wps:cNvCnPr>
                            <a:cxnSpLocks noChangeShapeType="1"/>
                          </wps:cNvCnPr>
                          <wps:spPr bwMode="auto">
                            <a:xfrm flipH="1">
                              <a:off x="328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1" name="Line 1390"/>
                          <wps:cNvCnPr>
                            <a:cxnSpLocks noChangeShapeType="1"/>
                          </wps:cNvCnPr>
                          <wps:spPr bwMode="auto">
                            <a:xfrm flipH="1">
                              <a:off x="327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2" name="Line 1391"/>
                          <wps:cNvCnPr>
                            <a:cxnSpLocks noChangeShapeType="1"/>
                          </wps:cNvCnPr>
                          <wps:spPr bwMode="auto">
                            <a:xfrm flipH="1">
                              <a:off x="325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3" name="Line 1392"/>
                          <wps:cNvCnPr>
                            <a:cxnSpLocks noChangeShapeType="1"/>
                          </wps:cNvCnPr>
                          <wps:spPr bwMode="auto">
                            <a:xfrm flipH="1">
                              <a:off x="324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4" name="Line 1393"/>
                          <wps:cNvCnPr>
                            <a:cxnSpLocks noChangeShapeType="1"/>
                          </wps:cNvCnPr>
                          <wps:spPr bwMode="auto">
                            <a:xfrm flipH="1">
                              <a:off x="323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5" name="Line 1394"/>
                          <wps:cNvCnPr>
                            <a:cxnSpLocks noChangeShapeType="1"/>
                          </wps:cNvCnPr>
                          <wps:spPr bwMode="auto">
                            <a:xfrm flipH="1">
                              <a:off x="322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6" name="Line 1395"/>
                          <wps:cNvCnPr>
                            <a:cxnSpLocks noChangeShapeType="1"/>
                          </wps:cNvCnPr>
                          <wps:spPr bwMode="auto">
                            <a:xfrm flipH="1">
                              <a:off x="3209"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7" name="Line 1396"/>
                          <wps:cNvCnPr>
                            <a:cxnSpLocks noChangeShapeType="1"/>
                          </wps:cNvCnPr>
                          <wps:spPr bwMode="auto">
                            <a:xfrm flipH="1">
                              <a:off x="319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8" name="Line 1397"/>
                          <wps:cNvCnPr>
                            <a:cxnSpLocks noChangeShapeType="1"/>
                          </wps:cNvCnPr>
                          <wps:spPr bwMode="auto">
                            <a:xfrm flipH="1">
                              <a:off x="318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79" name="Line 1398"/>
                          <wps:cNvCnPr>
                            <a:cxnSpLocks noChangeShapeType="1"/>
                          </wps:cNvCnPr>
                          <wps:spPr bwMode="auto">
                            <a:xfrm flipH="1">
                              <a:off x="317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0" name="Line 1399"/>
                          <wps:cNvCnPr>
                            <a:cxnSpLocks noChangeShapeType="1"/>
                          </wps:cNvCnPr>
                          <wps:spPr bwMode="auto">
                            <a:xfrm flipH="1">
                              <a:off x="316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1" name="Line 1400"/>
                          <wps:cNvCnPr>
                            <a:cxnSpLocks noChangeShapeType="1"/>
                          </wps:cNvCnPr>
                          <wps:spPr bwMode="auto">
                            <a:xfrm flipH="1">
                              <a:off x="314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2" name="Line 1401"/>
                          <wps:cNvCnPr>
                            <a:cxnSpLocks noChangeShapeType="1"/>
                          </wps:cNvCnPr>
                          <wps:spPr bwMode="auto">
                            <a:xfrm flipH="1">
                              <a:off x="313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3" name="Line 1402"/>
                          <wps:cNvCnPr>
                            <a:cxnSpLocks noChangeShapeType="1"/>
                          </wps:cNvCnPr>
                          <wps:spPr bwMode="auto">
                            <a:xfrm flipH="1">
                              <a:off x="312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4" name="Line 1403"/>
                          <wps:cNvCnPr>
                            <a:cxnSpLocks noChangeShapeType="1"/>
                          </wps:cNvCnPr>
                          <wps:spPr bwMode="auto">
                            <a:xfrm flipH="1">
                              <a:off x="311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5" name="Line 1404"/>
                          <wps:cNvCnPr>
                            <a:cxnSpLocks noChangeShapeType="1"/>
                          </wps:cNvCnPr>
                          <wps:spPr bwMode="auto">
                            <a:xfrm flipH="1">
                              <a:off x="309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6" name="Line 1405"/>
                          <wps:cNvCnPr>
                            <a:cxnSpLocks noChangeShapeType="1"/>
                          </wps:cNvCnPr>
                          <wps:spPr bwMode="auto">
                            <a:xfrm flipH="1">
                              <a:off x="308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7" name="Line 1406"/>
                          <wps:cNvCnPr>
                            <a:cxnSpLocks noChangeShapeType="1"/>
                          </wps:cNvCnPr>
                          <wps:spPr bwMode="auto">
                            <a:xfrm flipH="1">
                              <a:off x="3073"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8" name="Line 1407"/>
                          <wps:cNvCnPr>
                            <a:cxnSpLocks noChangeShapeType="1"/>
                          </wps:cNvCnPr>
                          <wps:spPr bwMode="auto">
                            <a:xfrm flipH="1">
                              <a:off x="306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89" name="Line 1408"/>
                          <wps:cNvCnPr>
                            <a:cxnSpLocks noChangeShapeType="1"/>
                          </wps:cNvCnPr>
                          <wps:spPr bwMode="auto">
                            <a:xfrm flipH="1">
                              <a:off x="304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0" name="Line 1409"/>
                          <wps:cNvCnPr>
                            <a:cxnSpLocks noChangeShapeType="1"/>
                          </wps:cNvCnPr>
                          <wps:spPr bwMode="auto">
                            <a:xfrm flipH="1">
                              <a:off x="303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1" name="Line 1410"/>
                          <wps:cNvCnPr>
                            <a:cxnSpLocks noChangeShapeType="1"/>
                          </wps:cNvCnPr>
                          <wps:spPr bwMode="auto">
                            <a:xfrm flipH="1">
                              <a:off x="302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2" name="Line 1411"/>
                          <wps:cNvCnPr>
                            <a:cxnSpLocks noChangeShapeType="1"/>
                          </wps:cNvCnPr>
                          <wps:spPr bwMode="auto">
                            <a:xfrm flipH="1">
                              <a:off x="301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3" name="Line 1412"/>
                          <wps:cNvCnPr>
                            <a:cxnSpLocks noChangeShapeType="1"/>
                          </wps:cNvCnPr>
                          <wps:spPr bwMode="auto">
                            <a:xfrm flipH="1">
                              <a:off x="2999"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4" name="Line 1413"/>
                          <wps:cNvCnPr>
                            <a:cxnSpLocks noChangeShapeType="1"/>
                          </wps:cNvCnPr>
                          <wps:spPr bwMode="auto">
                            <a:xfrm flipH="1">
                              <a:off x="298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5" name="Line 1414"/>
                          <wps:cNvCnPr>
                            <a:cxnSpLocks noChangeShapeType="1"/>
                          </wps:cNvCnPr>
                          <wps:spPr bwMode="auto">
                            <a:xfrm flipH="1">
                              <a:off x="297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6" name="Line 1415"/>
                          <wps:cNvCnPr>
                            <a:cxnSpLocks noChangeShapeType="1"/>
                          </wps:cNvCnPr>
                          <wps:spPr bwMode="auto">
                            <a:xfrm flipH="1">
                              <a:off x="2962"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7" name="Line 1416"/>
                          <wps:cNvCnPr>
                            <a:cxnSpLocks noChangeShapeType="1"/>
                          </wps:cNvCnPr>
                          <wps:spPr bwMode="auto">
                            <a:xfrm flipH="1">
                              <a:off x="295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8" name="Line 1417"/>
                          <wps:cNvCnPr>
                            <a:cxnSpLocks noChangeShapeType="1"/>
                          </wps:cNvCnPr>
                          <wps:spPr bwMode="auto">
                            <a:xfrm flipH="1">
                              <a:off x="293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418"/>
                          <wps:cNvCnPr>
                            <a:cxnSpLocks noChangeShapeType="1"/>
                          </wps:cNvCnPr>
                          <wps:spPr bwMode="auto">
                            <a:xfrm flipH="1">
                              <a:off x="292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419"/>
                          <wps:cNvCnPr>
                            <a:cxnSpLocks noChangeShapeType="1"/>
                          </wps:cNvCnPr>
                          <wps:spPr bwMode="auto">
                            <a:xfrm flipH="1">
                              <a:off x="291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420"/>
                          <wps:cNvCnPr>
                            <a:cxnSpLocks noChangeShapeType="1"/>
                          </wps:cNvCnPr>
                          <wps:spPr bwMode="auto">
                            <a:xfrm flipH="1">
                              <a:off x="290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421"/>
                          <wps:cNvCnPr>
                            <a:cxnSpLocks noChangeShapeType="1"/>
                          </wps:cNvCnPr>
                          <wps:spPr bwMode="auto">
                            <a:xfrm flipH="1">
                              <a:off x="288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3" name="Line 1422"/>
                          <wps:cNvCnPr>
                            <a:cxnSpLocks noChangeShapeType="1"/>
                          </wps:cNvCnPr>
                          <wps:spPr bwMode="auto">
                            <a:xfrm flipH="1">
                              <a:off x="287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4" name="Line 1423"/>
                          <wps:cNvCnPr>
                            <a:cxnSpLocks noChangeShapeType="1"/>
                          </wps:cNvCnPr>
                          <wps:spPr bwMode="auto">
                            <a:xfrm flipH="1">
                              <a:off x="286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1424"/>
                          <wps:cNvCnPr>
                            <a:cxnSpLocks noChangeShapeType="1"/>
                          </wps:cNvCnPr>
                          <wps:spPr bwMode="auto">
                            <a:xfrm flipH="1">
                              <a:off x="285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1425"/>
                          <wps:cNvCnPr>
                            <a:cxnSpLocks noChangeShapeType="1"/>
                          </wps:cNvCnPr>
                          <wps:spPr bwMode="auto">
                            <a:xfrm flipH="1">
                              <a:off x="283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7" name="Line 1426"/>
                          <wps:cNvCnPr>
                            <a:cxnSpLocks noChangeShapeType="1"/>
                          </wps:cNvCnPr>
                          <wps:spPr bwMode="auto">
                            <a:xfrm flipH="1">
                              <a:off x="282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8" name="Line 1427"/>
                          <wps:cNvCnPr>
                            <a:cxnSpLocks noChangeShapeType="1"/>
                          </wps:cNvCnPr>
                          <wps:spPr bwMode="auto">
                            <a:xfrm flipH="1">
                              <a:off x="281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09" name="Line 1428"/>
                          <wps:cNvCnPr>
                            <a:cxnSpLocks noChangeShapeType="1"/>
                          </wps:cNvCnPr>
                          <wps:spPr bwMode="auto">
                            <a:xfrm flipH="1">
                              <a:off x="280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0" name="Line 1429"/>
                          <wps:cNvCnPr>
                            <a:cxnSpLocks noChangeShapeType="1"/>
                          </wps:cNvCnPr>
                          <wps:spPr bwMode="auto">
                            <a:xfrm flipH="1">
                              <a:off x="2789"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1" name="Line 1430"/>
                          <wps:cNvCnPr>
                            <a:cxnSpLocks noChangeShapeType="1"/>
                          </wps:cNvCnPr>
                          <wps:spPr bwMode="auto">
                            <a:xfrm flipH="1">
                              <a:off x="277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2" name="Line 1431"/>
                          <wps:cNvCnPr>
                            <a:cxnSpLocks noChangeShapeType="1"/>
                          </wps:cNvCnPr>
                          <wps:spPr bwMode="auto">
                            <a:xfrm flipH="1">
                              <a:off x="276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3" name="Line 1432"/>
                          <wps:cNvCnPr>
                            <a:cxnSpLocks noChangeShapeType="1"/>
                          </wps:cNvCnPr>
                          <wps:spPr bwMode="auto">
                            <a:xfrm flipH="1">
                              <a:off x="2752"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4" name="Line 1433"/>
                          <wps:cNvCnPr>
                            <a:cxnSpLocks noChangeShapeType="1"/>
                          </wps:cNvCnPr>
                          <wps:spPr bwMode="auto">
                            <a:xfrm flipH="1">
                              <a:off x="274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5" name="Line 1434"/>
                          <wps:cNvCnPr>
                            <a:cxnSpLocks noChangeShapeType="1"/>
                          </wps:cNvCnPr>
                          <wps:spPr bwMode="auto">
                            <a:xfrm flipH="1">
                              <a:off x="272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1435"/>
                          <wps:cNvCnPr>
                            <a:cxnSpLocks noChangeShapeType="1"/>
                          </wps:cNvCnPr>
                          <wps:spPr bwMode="auto">
                            <a:xfrm flipH="1">
                              <a:off x="271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1436"/>
                          <wps:cNvCnPr>
                            <a:cxnSpLocks noChangeShapeType="1"/>
                          </wps:cNvCnPr>
                          <wps:spPr bwMode="auto">
                            <a:xfrm flipH="1">
                              <a:off x="270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437"/>
                          <wps:cNvCnPr>
                            <a:cxnSpLocks noChangeShapeType="1"/>
                          </wps:cNvCnPr>
                          <wps:spPr bwMode="auto">
                            <a:xfrm flipH="1">
                              <a:off x="269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438"/>
                          <wps:cNvCnPr>
                            <a:cxnSpLocks noChangeShapeType="1"/>
                          </wps:cNvCnPr>
                          <wps:spPr bwMode="auto">
                            <a:xfrm flipH="1">
                              <a:off x="267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0" name="Line 1439"/>
                          <wps:cNvCnPr>
                            <a:cxnSpLocks noChangeShapeType="1"/>
                          </wps:cNvCnPr>
                          <wps:spPr bwMode="auto">
                            <a:xfrm flipH="1">
                              <a:off x="266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1" name="Line 1440"/>
                          <wps:cNvCnPr>
                            <a:cxnSpLocks noChangeShapeType="1"/>
                          </wps:cNvCnPr>
                          <wps:spPr bwMode="auto">
                            <a:xfrm flipH="1">
                              <a:off x="265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2" name="Line 1441"/>
                          <wps:cNvCnPr>
                            <a:cxnSpLocks noChangeShapeType="1"/>
                          </wps:cNvCnPr>
                          <wps:spPr bwMode="auto">
                            <a:xfrm flipH="1">
                              <a:off x="264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3" name="Line 1442"/>
                          <wps:cNvCnPr>
                            <a:cxnSpLocks noChangeShapeType="1"/>
                          </wps:cNvCnPr>
                          <wps:spPr bwMode="auto">
                            <a:xfrm flipH="1">
                              <a:off x="2629"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4" name="Line 1443"/>
                          <wps:cNvCnPr>
                            <a:cxnSpLocks noChangeShapeType="1"/>
                          </wps:cNvCnPr>
                          <wps:spPr bwMode="auto">
                            <a:xfrm flipH="1">
                              <a:off x="2616"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5" name="Line 1444"/>
                          <wps:cNvCnPr>
                            <a:cxnSpLocks noChangeShapeType="1"/>
                          </wps:cNvCnPr>
                          <wps:spPr bwMode="auto">
                            <a:xfrm flipH="1">
                              <a:off x="260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6" name="Line 1445"/>
                          <wps:cNvCnPr>
                            <a:cxnSpLocks noChangeShapeType="1"/>
                          </wps:cNvCnPr>
                          <wps:spPr bwMode="auto">
                            <a:xfrm flipH="1">
                              <a:off x="2592"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7" name="Line 1446"/>
                          <wps:cNvCnPr>
                            <a:cxnSpLocks noChangeShapeType="1"/>
                          </wps:cNvCnPr>
                          <wps:spPr bwMode="auto">
                            <a:xfrm flipH="1">
                              <a:off x="2579"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8" name="Line 1447"/>
                          <wps:cNvCnPr>
                            <a:cxnSpLocks noChangeShapeType="1"/>
                          </wps:cNvCnPr>
                          <wps:spPr bwMode="auto">
                            <a:xfrm flipH="1">
                              <a:off x="2567"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9" name="Line 1448"/>
                          <wps:cNvCnPr>
                            <a:cxnSpLocks noChangeShapeType="1"/>
                          </wps:cNvCnPr>
                          <wps:spPr bwMode="auto">
                            <a:xfrm flipH="1">
                              <a:off x="2555"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0" name="Line 1449"/>
                          <wps:cNvCnPr>
                            <a:cxnSpLocks noChangeShapeType="1"/>
                          </wps:cNvCnPr>
                          <wps:spPr bwMode="auto">
                            <a:xfrm flipH="1">
                              <a:off x="2542"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1" name="Line 1450"/>
                          <wps:cNvCnPr>
                            <a:cxnSpLocks noChangeShapeType="1"/>
                          </wps:cNvCnPr>
                          <wps:spPr bwMode="auto">
                            <a:xfrm flipH="1">
                              <a:off x="2530"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2" name="Line 1451"/>
                          <wps:cNvCnPr>
                            <a:cxnSpLocks noChangeShapeType="1"/>
                          </wps:cNvCnPr>
                          <wps:spPr bwMode="auto">
                            <a:xfrm flipH="1">
                              <a:off x="251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3" name="Line 1452"/>
                          <wps:cNvCnPr>
                            <a:cxnSpLocks noChangeShapeType="1"/>
                          </wps:cNvCnPr>
                          <wps:spPr bwMode="auto">
                            <a:xfrm flipH="1">
                              <a:off x="2505" y="3585"/>
                              <a:ext cx="7"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4" name="Line 1453"/>
                          <wps:cNvCnPr>
                            <a:cxnSpLocks noChangeShapeType="1"/>
                          </wps:cNvCnPr>
                          <wps:spPr bwMode="auto">
                            <a:xfrm flipH="1">
                              <a:off x="2493"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5" name="Line 1454"/>
                          <wps:cNvCnPr>
                            <a:cxnSpLocks noChangeShapeType="1"/>
                          </wps:cNvCnPr>
                          <wps:spPr bwMode="auto">
                            <a:xfrm flipH="1">
                              <a:off x="248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6" name="Line 1455"/>
                          <wps:cNvCnPr>
                            <a:cxnSpLocks noChangeShapeType="1"/>
                          </wps:cNvCnPr>
                          <wps:spPr bwMode="auto">
                            <a:xfrm flipH="1">
                              <a:off x="2468"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7" name="Line 1456"/>
                          <wps:cNvCnPr>
                            <a:cxnSpLocks noChangeShapeType="1"/>
                          </wps:cNvCnPr>
                          <wps:spPr bwMode="auto">
                            <a:xfrm flipH="1">
                              <a:off x="2456"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457"/>
                          <wps:cNvCnPr>
                            <a:cxnSpLocks noChangeShapeType="1"/>
                          </wps:cNvCnPr>
                          <wps:spPr bwMode="auto">
                            <a:xfrm flipH="1">
                              <a:off x="2444"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458"/>
                          <wps:cNvCnPr>
                            <a:cxnSpLocks noChangeShapeType="1"/>
                          </wps:cNvCnPr>
                          <wps:spPr bwMode="auto">
                            <a:xfrm flipH="1">
                              <a:off x="2431" y="358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0" name="Line 1459"/>
                          <wps:cNvCnPr>
                            <a:cxnSpLocks noChangeShapeType="1"/>
                          </wps:cNvCnPr>
                          <wps:spPr bwMode="auto">
                            <a:xfrm>
                              <a:off x="2298" y="4181"/>
                              <a:ext cx="143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1" name="Freeform 1460"/>
                          <wps:cNvSpPr>
                            <a:spLocks/>
                          </wps:cNvSpPr>
                          <wps:spPr bwMode="auto">
                            <a:xfrm>
                              <a:off x="2298" y="4124"/>
                              <a:ext cx="115" cy="115"/>
                            </a:xfrm>
                            <a:custGeom>
                              <a:avLst/>
                              <a:gdLst>
                                <a:gd name="T0" fmla="*/ 58 w 230"/>
                                <a:gd name="T1" fmla="*/ 0 h 232"/>
                                <a:gd name="T2" fmla="*/ 0 w 230"/>
                                <a:gd name="T3" fmla="*/ 29 h 232"/>
                                <a:gd name="T4" fmla="*/ 58 w 230"/>
                                <a:gd name="T5" fmla="*/ 57 h 232"/>
                                <a:gd name="T6" fmla="*/ 29 w 230"/>
                                <a:gd name="T7" fmla="*/ 29 h 232"/>
                                <a:gd name="T8" fmla="*/ 58 w 230"/>
                                <a:gd name="T9" fmla="*/ 0 h 2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0" h="232">
                                  <a:moveTo>
                                    <a:pt x="230" y="0"/>
                                  </a:moveTo>
                                  <a:lnTo>
                                    <a:pt x="0" y="116"/>
                                  </a:lnTo>
                                  <a:lnTo>
                                    <a:pt x="230" y="232"/>
                                  </a:lnTo>
                                  <a:lnTo>
                                    <a:pt x="116" y="116"/>
                                  </a:lnTo>
                                  <a:lnTo>
                                    <a:pt x="23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442" name="Freeform 1461"/>
                          <wps:cNvSpPr>
                            <a:spLocks/>
                          </wps:cNvSpPr>
                          <wps:spPr bwMode="auto">
                            <a:xfrm>
                              <a:off x="3615" y="4124"/>
                              <a:ext cx="116" cy="115"/>
                            </a:xfrm>
                            <a:custGeom>
                              <a:avLst/>
                              <a:gdLst>
                                <a:gd name="T0" fmla="*/ 0 w 231"/>
                                <a:gd name="T1" fmla="*/ 0 h 232"/>
                                <a:gd name="T2" fmla="*/ 58 w 231"/>
                                <a:gd name="T3" fmla="*/ 29 h 232"/>
                                <a:gd name="T4" fmla="*/ 0 w 231"/>
                                <a:gd name="T5" fmla="*/ 57 h 232"/>
                                <a:gd name="T6" fmla="*/ 29 w 231"/>
                                <a:gd name="T7" fmla="*/ 29 h 232"/>
                                <a:gd name="T8" fmla="*/ 0 w 231"/>
                                <a:gd name="T9" fmla="*/ 0 h 2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1" h="232">
                                  <a:moveTo>
                                    <a:pt x="0" y="0"/>
                                  </a:moveTo>
                                  <a:lnTo>
                                    <a:pt x="231" y="116"/>
                                  </a:lnTo>
                                  <a:lnTo>
                                    <a:pt x="0" y="232"/>
                                  </a:lnTo>
                                  <a:lnTo>
                                    <a:pt x="116" y="11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443" name="Line 1462"/>
                          <wps:cNvCnPr>
                            <a:cxnSpLocks noChangeShapeType="1"/>
                          </wps:cNvCnPr>
                          <wps:spPr bwMode="auto">
                            <a:xfrm>
                              <a:off x="6609" y="3590"/>
                              <a:ext cx="778" cy="213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4" name="Freeform 1463"/>
                          <wps:cNvSpPr>
                            <a:spLocks/>
                          </wps:cNvSpPr>
                          <wps:spPr bwMode="auto">
                            <a:xfrm>
                              <a:off x="6594" y="3590"/>
                              <a:ext cx="109" cy="130"/>
                            </a:xfrm>
                            <a:custGeom>
                              <a:avLst/>
                              <a:gdLst>
                                <a:gd name="T0" fmla="*/ 54 w 219"/>
                                <a:gd name="T1" fmla="*/ 45 h 260"/>
                                <a:gd name="T2" fmla="*/ 7 w 219"/>
                                <a:gd name="T3" fmla="*/ 0 h 260"/>
                                <a:gd name="T4" fmla="*/ 0 w 219"/>
                                <a:gd name="T5" fmla="*/ 65 h 260"/>
                                <a:gd name="T6" fmla="*/ 17 w 219"/>
                                <a:gd name="T7" fmla="*/ 27 h 260"/>
                                <a:gd name="T8" fmla="*/ 54 w 219"/>
                                <a:gd name="T9" fmla="*/ 45 h 2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9" h="260">
                                  <a:moveTo>
                                    <a:pt x="219" y="178"/>
                                  </a:moveTo>
                                  <a:lnTo>
                                    <a:pt x="31" y="0"/>
                                  </a:lnTo>
                                  <a:lnTo>
                                    <a:pt x="0" y="260"/>
                                  </a:lnTo>
                                  <a:lnTo>
                                    <a:pt x="70" y="108"/>
                                  </a:lnTo>
                                  <a:lnTo>
                                    <a:pt x="219" y="17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445" name="Line 1464"/>
                          <wps:cNvCnPr>
                            <a:cxnSpLocks noChangeShapeType="1"/>
                          </wps:cNvCnPr>
                          <wps:spPr bwMode="auto">
                            <a:xfrm flipH="1" flipV="1">
                              <a:off x="6330" y="4402"/>
                              <a:ext cx="1057" cy="132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6" name="Freeform 1465"/>
                          <wps:cNvSpPr>
                            <a:spLocks/>
                          </wps:cNvSpPr>
                          <wps:spPr bwMode="auto">
                            <a:xfrm>
                              <a:off x="6330" y="4402"/>
                              <a:ext cx="118" cy="126"/>
                            </a:xfrm>
                            <a:custGeom>
                              <a:avLst/>
                              <a:gdLst>
                                <a:gd name="T0" fmla="*/ 14 w 236"/>
                                <a:gd name="T1" fmla="*/ 63 h 252"/>
                                <a:gd name="T2" fmla="*/ 0 w 236"/>
                                <a:gd name="T3" fmla="*/ 0 h 252"/>
                                <a:gd name="T4" fmla="*/ 59 w 236"/>
                                <a:gd name="T5" fmla="*/ 27 h 252"/>
                                <a:gd name="T6" fmla="*/ 19 w 236"/>
                                <a:gd name="T7" fmla="*/ 23 h 252"/>
                                <a:gd name="T8" fmla="*/ 14 w 236"/>
                                <a:gd name="T9" fmla="*/ 63 h 25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6" h="252">
                                  <a:moveTo>
                                    <a:pt x="54" y="252"/>
                                  </a:moveTo>
                                  <a:lnTo>
                                    <a:pt x="0" y="0"/>
                                  </a:lnTo>
                                  <a:lnTo>
                                    <a:pt x="236" y="105"/>
                                  </a:lnTo>
                                  <a:lnTo>
                                    <a:pt x="74" y="90"/>
                                  </a:lnTo>
                                  <a:lnTo>
                                    <a:pt x="54" y="25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447" name="Rectangle 1466"/>
                          <wps:cNvSpPr>
                            <a:spLocks noChangeArrowheads="1"/>
                          </wps:cNvSpPr>
                          <wps:spPr bwMode="auto">
                            <a:xfrm>
                              <a:off x="4827" y="4104"/>
                              <a:ext cx="119"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C0B5B" w14:textId="77777777" w:rsidR="004F4CD8" w:rsidRDefault="004F4CD8" w:rsidP="00324D48">
                                <w:pPr>
                                  <w:rPr>
                                    <w:b/>
                                  </w:rPr>
                                </w:pPr>
                                <w:r>
                                  <w:rPr>
                                    <w:b/>
                                    <w:bCs/>
                                    <w:color w:val="000000"/>
                                    <w:lang w:val="en-US"/>
                                  </w:rPr>
                                  <w:t xml:space="preserve">α  </w:t>
                                </w:r>
                              </w:p>
                            </w:txbxContent>
                          </wps:txbx>
                          <wps:bodyPr rot="0" vert="horz" wrap="none" lIns="0" tIns="0" rIns="0" bIns="0" anchor="t" anchorCtr="0" upright="1">
                            <a:spAutoFit/>
                          </wps:bodyPr>
                        </wps:wsp>
                        <wps:wsp>
                          <wps:cNvPr id="1448" name="Rectangle 1467"/>
                          <wps:cNvSpPr>
                            <a:spLocks noChangeArrowheads="1"/>
                          </wps:cNvSpPr>
                          <wps:spPr bwMode="auto">
                            <a:xfrm>
                              <a:off x="5029" y="4104"/>
                              <a:ext cx="7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85795" w14:textId="77777777" w:rsidR="004F4CD8" w:rsidRDefault="004F4CD8" w:rsidP="00324D48">
                                <w:r>
                                  <w:rPr>
                                    <w:b/>
                                    <w:bCs/>
                                    <w:color w:val="000000"/>
                                    <w:sz w:val="14"/>
                                    <w:szCs w:val="14"/>
                                    <w:lang w:val="en-US"/>
                                  </w:rPr>
                                  <w:t>±</w:t>
                                </w:r>
                              </w:p>
                            </w:txbxContent>
                          </wps:txbx>
                          <wps:bodyPr rot="0" vert="horz" wrap="none" lIns="0" tIns="0" rIns="0" bIns="0" anchor="t" anchorCtr="0" upright="1">
                            <a:spAutoFit/>
                          </wps:bodyPr>
                        </wps:wsp>
                        <wps:wsp>
                          <wps:cNvPr id="1449" name="Rectangle 1468"/>
                          <wps:cNvSpPr>
                            <a:spLocks noChangeArrowheads="1"/>
                          </wps:cNvSpPr>
                          <wps:spPr bwMode="auto">
                            <a:xfrm>
                              <a:off x="5229" y="4104"/>
                              <a:ext cx="12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6E81C" w14:textId="77777777" w:rsidR="004F4CD8" w:rsidRDefault="004F4CD8" w:rsidP="00324D48">
                                <w:r>
                                  <w:rPr>
                                    <w:b/>
                                    <w:bCs/>
                                    <w:color w:val="000000"/>
                                    <w:sz w:val="14"/>
                                    <w:szCs w:val="14"/>
                                    <w:lang w:val="en-US"/>
                                  </w:rPr>
                                  <w:t>5</w:t>
                                </w:r>
                                <w:r>
                                  <w:rPr>
                                    <w:rFonts w:ascii="Helvetica" w:hAnsi="Helvetica" w:cs="Helvetica"/>
                                    <w:b/>
                                    <w:bCs/>
                                    <w:color w:val="000000"/>
                                    <w:sz w:val="14"/>
                                    <w:szCs w:val="14"/>
                                    <w:lang w:val="en-US"/>
                                  </w:rPr>
                                  <w:t>°</w:t>
                                </w:r>
                              </w:p>
                            </w:txbxContent>
                          </wps:txbx>
                          <wps:bodyPr rot="0" vert="horz" wrap="none" lIns="0" tIns="0" rIns="0" bIns="0" anchor="t" anchorCtr="0" upright="1">
                            <a:spAutoFit/>
                          </wps:bodyPr>
                        </wps:wsp>
                      </wpg:wgp>
                      <wps:wsp>
                        <wps:cNvPr id="1450" name="Rectangle 627"/>
                        <wps:cNvSpPr>
                          <a:spLocks noChangeArrowheads="1"/>
                        </wps:cNvSpPr>
                        <wps:spPr bwMode="auto">
                          <a:xfrm>
                            <a:off x="139700" y="818513"/>
                            <a:ext cx="571500" cy="15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ADF78" w14:textId="77777777" w:rsidR="004F4CD8" w:rsidRDefault="004F4CD8" w:rsidP="00324D48">
                              <w:pPr>
                                <w:ind w:left="-142"/>
                                <w:jc w:val="right"/>
                              </w:pPr>
                              <w:r>
                                <w:rPr>
                                  <w:bCs/>
                                  <w:color w:val="000000"/>
                                  <w:sz w:val="14"/>
                                  <w:szCs w:val="14"/>
                                  <w:lang w:val="en-US"/>
                                </w:rPr>
                                <w:t>Total travel:</w:t>
                              </w:r>
                            </w:p>
                          </w:txbxContent>
                        </wps:txbx>
                        <wps:bodyPr rot="0" vert="horz" wrap="square" lIns="0" tIns="0" rIns="0" bIns="0" anchor="t" anchorCtr="0" upright="1">
                          <a:spAutoFit/>
                        </wps:bodyPr>
                      </wps:wsp>
                      <wps:wsp>
                        <wps:cNvPr id="1451" name="Rectangle 628"/>
                        <wps:cNvSpPr>
                          <a:spLocks noChangeArrowheads="1"/>
                        </wps:cNvSpPr>
                        <wps:spPr bwMode="auto">
                          <a:xfrm>
                            <a:off x="167000" y="988615"/>
                            <a:ext cx="577800" cy="189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0B1E3" w14:textId="77777777" w:rsidR="004F4CD8" w:rsidRDefault="004F4CD8" w:rsidP="00324D48">
                              <w:r>
                                <w:rPr>
                                  <w:bCs/>
                                  <w:color w:val="000000"/>
                                  <w:sz w:val="14"/>
                                  <w:szCs w:val="14"/>
                                  <w:lang w:val="en-US"/>
                                </w:rPr>
                                <w:t>300 ± 20 mm</w:t>
                              </w:r>
                            </w:p>
                          </w:txbxContent>
                        </wps:txbx>
                        <wps:bodyPr rot="0" vert="horz" wrap="square" lIns="0" tIns="0" rIns="0" bIns="0" anchor="t" anchorCtr="0" upright="1">
                          <a:noAutofit/>
                        </wps:bodyPr>
                      </wps:wsp>
                      <wps:wsp>
                        <wps:cNvPr id="1452" name="Rectangle 1465"/>
                        <wps:cNvSpPr>
                          <a:spLocks noChangeArrowheads="1"/>
                        </wps:cNvSpPr>
                        <wps:spPr bwMode="auto">
                          <a:xfrm>
                            <a:off x="177800" y="2908945"/>
                            <a:ext cx="1113700" cy="197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4625B" w14:textId="77777777" w:rsidR="004F4CD8" w:rsidRDefault="004F4CD8" w:rsidP="00324D48">
                              <w:pPr>
                                <w:pStyle w:val="NormalWeb"/>
                                <w:spacing w:line="240" w:lineRule="exact"/>
                              </w:pPr>
                              <w:r>
                                <w:rPr>
                                  <w:bCs/>
                                  <w:color w:val="000000"/>
                                  <w:sz w:val="14"/>
                                  <w:szCs w:val="14"/>
                                  <w:lang w:val="en-US"/>
                                </w:rPr>
                                <w:t>Test in the buckle</w:t>
                              </w:r>
                            </w:p>
                          </w:txbxContent>
                        </wps:txbx>
                        <wps:bodyPr rot="0" vert="horz" wrap="square" lIns="0" tIns="0" rIns="0" bIns="0" anchor="t" anchorCtr="0" upright="1">
                          <a:noAutofit/>
                        </wps:bodyPr>
                      </wps:wsp>
                      <wps:wsp>
                        <wps:cNvPr id="1453" name="Rectangle 2843"/>
                        <wps:cNvSpPr>
                          <a:spLocks noChangeArrowheads="1"/>
                        </wps:cNvSpPr>
                        <wps:spPr bwMode="auto">
                          <a:xfrm>
                            <a:off x="464800" y="2537440"/>
                            <a:ext cx="3740100" cy="65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F2421" w14:textId="77777777" w:rsidR="004F4CD8" w:rsidRDefault="004F4CD8" w:rsidP="00324D48">
                              <w:pPr>
                                <w:pStyle w:val="NormalWeb"/>
                                <w:spacing w:line="240" w:lineRule="exact"/>
                                <w:rPr>
                                  <w:bCs/>
                                  <w:strike/>
                                  <w:sz w:val="16"/>
                                  <w:szCs w:val="16"/>
                                  <w:lang w:val="en-US"/>
                                </w:rPr>
                              </w:pPr>
                              <w:r>
                                <w:rPr>
                                  <w:b/>
                                  <w:bCs/>
                                  <w:sz w:val="16"/>
                                  <w:szCs w:val="16"/>
                                  <w:lang w:val="en-US"/>
                                </w:rPr>
                                <w:tab/>
                              </w:r>
                              <w:r>
                                <w:rPr>
                                  <w:b/>
                                  <w:bCs/>
                                  <w:sz w:val="16"/>
                                  <w:szCs w:val="16"/>
                                  <w:lang w:val="en-US"/>
                                </w:rPr>
                                <w:tab/>
                              </w:r>
                              <w:r>
                                <w:rPr>
                                  <w:b/>
                                  <w:bCs/>
                                  <w:sz w:val="16"/>
                                  <w:szCs w:val="16"/>
                                  <w:lang w:val="en-US"/>
                                </w:rPr>
                                <w:tab/>
                              </w:r>
                              <w:r>
                                <w:rPr>
                                  <w:b/>
                                  <w:bCs/>
                                  <w:sz w:val="16"/>
                                  <w:szCs w:val="16"/>
                                  <w:lang w:val="en-US"/>
                                </w:rPr>
                                <w:tab/>
                              </w:r>
                              <w:r>
                                <w:rPr>
                                  <w:b/>
                                  <w:bCs/>
                                  <w:sz w:val="16"/>
                                  <w:szCs w:val="16"/>
                                  <w:lang w:val="en-US"/>
                                </w:rPr>
                                <w:tab/>
                              </w:r>
                              <w:r>
                                <w:rPr>
                                  <w:bCs/>
                                  <w:sz w:val="16"/>
                                  <w:szCs w:val="16"/>
                                  <w:lang w:val="en-US"/>
                                </w:rPr>
                                <w:t>Minimum F = 10 ± 0.1 N</w:t>
                              </w:r>
                              <w:r>
                                <w:rPr>
                                  <w:bCs/>
                                  <w:strike/>
                                  <w:sz w:val="16"/>
                                  <w:szCs w:val="16"/>
                                  <w:lang w:val="en-US"/>
                                </w:rPr>
                                <w:t xml:space="preserve"> </w:t>
                              </w:r>
                            </w:p>
                            <w:p w14:paraId="32D9B798" w14:textId="77777777" w:rsidR="004F4CD8" w:rsidRDefault="004F4CD8" w:rsidP="00324D48">
                              <w:pPr>
                                <w:pStyle w:val="NormalWeb"/>
                                <w:spacing w:line="240" w:lineRule="exact"/>
                              </w:pPr>
                              <w:r>
                                <w:rPr>
                                  <w:bCs/>
                                  <w:sz w:val="16"/>
                                  <w:szCs w:val="16"/>
                                </w:rPr>
                                <w:tab/>
                              </w:r>
                              <w:r>
                                <w:rPr>
                                  <w:bCs/>
                                  <w:sz w:val="16"/>
                                  <w:szCs w:val="16"/>
                                </w:rPr>
                                <w:tab/>
                              </w:r>
                              <w:r>
                                <w:rPr>
                                  <w:bCs/>
                                  <w:sz w:val="16"/>
                                  <w:szCs w:val="16"/>
                                </w:rPr>
                                <w:tab/>
                              </w:r>
                              <w:r>
                                <w:rPr>
                                  <w:bCs/>
                                  <w:sz w:val="16"/>
                                  <w:szCs w:val="16"/>
                                </w:rPr>
                                <w:tab/>
                              </w:r>
                              <w:r>
                                <w:rPr>
                                  <w:bCs/>
                                  <w:sz w:val="16"/>
                                  <w:szCs w:val="16"/>
                                </w:rPr>
                                <w:tab/>
                                <w:t>(see table 8, paragraph 7.2.5.2.6.2)</w:t>
                              </w:r>
                            </w:p>
                          </w:txbxContent>
                        </wps:txbx>
                        <wps:bodyPr rot="0" vert="horz" wrap="square" lIns="0" tIns="0" rIns="0" bIns="0" anchor="t" anchorCtr="0" upright="1">
                          <a:noAutofit/>
                        </wps:bodyPr>
                      </wps:wsp>
                    </wpc:wpc>
                  </a:graphicData>
                </a:graphic>
              </wp:inline>
            </w:drawing>
          </mc:Choice>
          <mc:Fallback>
            <w:pict>
              <v:group w14:anchorId="1184F963" id="Canvas 1454" o:spid="_x0000_s1373" editas="canvas" style="width:331pt;height:252.5pt;mso-position-horizontal-relative:char;mso-position-vertical-relative:line" coordsize="42037,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">
                <v:shape id="_x0000_s1374" type="#_x0000_t75" style="position:absolute;width:42037;height:32067;visibility:visible;mso-wrap-style:square">
                  <v:fill o:detectmouseclick="t"/>
                  <v:path o:connecttype="none"/>
                </v:shape>
                <v:group id="Group 640" o:spid="_x0000_s1375" style="position:absolute;left:546;width:41160;height:31680" coordorigin="86,34" coordsize="6482,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Freeform 641" o:spid="_x0000_s1376" style="position:absolute;left:6335;top:715;width:139;height:139;visibility:visible;mso-wrap-style:square;v-text-anchor:top" coordsize="27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" path="m276,139r-2,20l270,179r-8,20l251,218r-12,15l224,247r-17,13l188,269r-20,6l148,278r-22,l108,275,88,269,69,260,52,247,37,233,24,218,14,199,6,179,1,159,,139,1,118,6,97,14,79,24,60,37,45,52,31,69,19,88,9,108,3,126,r22,l168,3r20,6l207,19r17,12l239,45r12,15l262,79r8,18l274,118r2,21xe" filled="f" strokeweight="0">
                    <v:path arrowok="t" o:connecttype="custom" o:connectlocs="35,18;35,20;34,23;33,25;32,28;30,30;29,31;26,33;24,34;22,35;19,35;16,35;14,35;11,34;9,33;7,31;5,30;3,28;2,25;1,23;1,20;0,18;1,15;1,13;2,10;3,8;5,6;7,4;9,3;11,2;14,1;16,0;19,0;22,1;24,2;26,3;29,4;30,6;32,8;33,10;34,13;35,15;35,18" o:connectangles="0,0,0,0,0,0,0,0,0,0,0,0,0,0,0,0,0,0,0,0,0,0,0,0,0,0,0,0,0,0,0,0,0,0,0,0,0,0,0,0,0,0,0"/>
                  </v:shape>
                  <v:shape id="Freeform 642" o:spid="_x0000_s1377" style="position:absolute;left:6243;top:625;width:324;height:161;visibility:visible;mso-wrap-style:square;v-text-anchor:top" coordsize="64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" path="m647,322l631,227,573,120,477,38,357,,258,7,142,54,39,168,,288r,34e" filled="f" strokeweight="0">
                    <v:path arrowok="t" o:connecttype="custom" o:connectlocs="81,41;79,29;72,15;60,5;45,0;33,1;18,7;5,21;0,36;0,41" o:connectangles="0,0,0,0,0,0,0,0,0,0"/>
                  </v:shape>
                  <v:shape id="Freeform 643" o:spid="_x0000_s1378" style="position:absolute;left:6162;top:544;width:287;height:160;visibility:visible;mso-wrap-style:square;v-text-anchor:top" coordsize="57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" path="m573,116l477,36,378,,273,,157,44,46,155,3,271,,320e" filled="f" strokeweight="0">
                    <v:path arrowok="t" o:connecttype="custom" o:connectlocs="72,15;60,5;48,0;35,0;20,6;6,20;1,34;0,40" o:connectangles="0,0,0,0,0,0,0,0"/>
                  </v:shape>
                  <v:shape id="Freeform 644" o:spid="_x0000_s1379" style="position:absolute;left:5671;top:55;width:288;height:160;visibility:visible;mso-wrap-style:square;v-text-anchor:top" coordsize="5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" path="m574,111l477,36,377,,273,,168,36,66,119,15,219,,320e" filled="f" strokeweight="0">
                    <v:path arrowok="t" o:connecttype="custom" o:connectlocs="73,14;60,5;48,0;35,0;21,5;9,15;2,28;0,40" o:connectangles="0,0,0,0,0,0,0,0"/>
                  </v:shape>
                  <v:shape id="Freeform 645" o:spid="_x0000_s1380" style="position:absolute;left:5754;top:134;width:324;height:162;visibility:visible;mso-wrap-style:square;v-text-anchor:top" coordsize="64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" path="m647,293l611,177,533,72,402,7,289,,170,38,54,142,8,257,,324e" filled="f" strokeweight="0">
                    <v:path arrowok="t" o:connecttype="custom" o:connectlocs="81,37;77,23;67,9;51,1;37,0;22,5;7,18;1,33;0,41" o:connectangles="0,0,0,0,0,0,0,0,0"/>
                  </v:shape>
                  <v:shape id="Freeform 646" o:spid="_x0000_s1381" style="position:absolute;left:5847;top:228;width:117;height:116;visibility:visible;mso-wrap-style:square;v-text-anchor:top" coordsize="23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" path="m235,39l178,,104,,34,43,,113r8,69l42,232e" filled="f" strokeweight="0">
                    <v:path arrowok="t" o:connecttype="custom" o:connectlocs="29,5;22,0;13,0;4,6;0,15;1,23;5,29" o:connectangles="0,0,0,0,0,0,0"/>
                  </v:shape>
                  <v:line id="Line 647" o:spid="_x0000_s1382" style="position:absolute;flip:x;visibility:visible;mso-wrap-style:square" from="348,373" to="540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" strokeweight="0"/>
                  <v:line id="Line 648" o:spid="_x0000_s1383" style="position:absolute;visibility:visible;mso-wrap-style:square" from="86,635" to="4956,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" strokeweight="0"/>
                  <v:line id="Line 649" o:spid="_x0000_s1384" style="position:absolute;flip:y;visibility:visible;mso-wrap-style:square" from="6567,786" to="6568,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" strokeweight="0"/>
                  <v:line id="Line 650" o:spid="_x0000_s1385" style="position:absolute;visibility:visible;mso-wrap-style:square" from="6290,786" to="6521,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" strokeweight="0"/>
                  <v:line id="Line 651" o:spid="_x0000_s1386" style="position:absolute;flip:x;visibility:visible;mso-wrap-style:square" from="6243,971" to="6567,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" strokeweight="0"/>
                  <v:line id="Line 652" o:spid="_x0000_s1387" style="position:absolute;flip:y;visibility:visible;mso-wrap-style:square" from="6243,786" to="624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" strokeweight="0"/>
                  <v:line id="Line 653" o:spid="_x0000_s1388" style="position:absolute;flip:y;visibility:visible;mso-wrap-style:square" from="6405,671" to="640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" strokeweight="0"/>
                  <v:line id="Line 654" o:spid="_x0000_s1389" style="position:absolute;flip:x y;visibility:visible;mso-wrap-style:square" from="6162,889" to="624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" strokeweight="0"/>
                  <v:line id="Line 655" o:spid="_x0000_s1390" style="position:absolute;flip:y;visibility:visible;mso-wrap-style:square" from="6162,704" to="616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" strokeweight="0"/>
                  <v:line id="Line 656" o:spid="_x0000_s1391" style="position:absolute;flip:x y;visibility:visible;mso-wrap-style:square" from="6449,602" to="6509,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" strokeweight="0"/>
                  <v:line id="Line 657" o:spid="_x0000_s1392" style="position:absolute;flip:x y;visibility:visible;mso-wrap-style:square" from="5959,111" to="6018,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" strokeweight="0"/>
                  <v:line id="Line 658" o:spid="_x0000_s1393" style="position:absolute;flip:y;visibility:visible;mso-wrap-style:square" from="5671,215" to="5672,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" strokeweight="0"/>
                  <v:line id="Line 659" o:spid="_x0000_s1394" style="position:absolute;flip:y;visibility:visible;mso-wrap-style:square" from="5754,296" to="5755,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" strokeweight="0"/>
                  <v:line id="Line 660" o:spid="_x0000_s1395" style="position:absolute;flip:x y;visibility:visible;mso-wrap-style:square" from="5866,346" to="617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" strokeweight="0"/>
                  <v:line id="Line 661" o:spid="_x0000_s1396" style="position:absolute;flip:x y;visibility:visible;mso-wrap-style:square" from="5964,247" to="6270,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" strokeweight="0"/>
                  <v:line id="Line 662" o:spid="_x0000_s1397" style="position:absolute;flip:x y;visibility:visible;mso-wrap-style:square" from="5654,34" to="653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" strokeweight="0">
                    <v:stroke dashstyle="3 1 1 1"/>
                  </v:line>
                  <v:shape id="Freeform 663" o:spid="_x0000_s1398" style="position:absolute;left:5705;top:643;width:14;height:5;visibility:visible;mso-wrap-style:square;v-text-anchor:top" coordsize="3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" path="m,l2,3r4,l10,8r4,l17,11r13,e" filled="f" strokeweight="0">
                    <v:path arrowok="t" o:connecttype="custom" o:connectlocs="0,0;0,0;0,0;1,1;1,1;2,1;3,1" o:connectangles="0,0,0,0,0,0,0"/>
                  </v:shape>
                  <v:shape id="Freeform 664" o:spid="_x0000_s1399" style="position:absolute;left:5685;top:689;width:16;height:5;visibility:visible;mso-wrap-style:square;v-text-anchor:top" coordsize="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" path="m,l3,3r4,l11,7r4,l18,11r13,e" filled="f" strokeweight="0">
                    <v:path arrowok="t" o:connecttype="custom" o:connectlocs="0,0;1,0;1,0;2,0;2,0;3,1;4,1" o:connectangles="0,0,0,0,0,0,0"/>
                  </v:shape>
                  <v:shape id="Freeform 665" o:spid="_x0000_s1400" style="position:absolute;left:5415;top:323;width:23;height:39;visibility:visible;mso-wrap-style:square;v-text-anchor:top" coordsize="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" path="m47,l34,,31,3r-7,l16,11r-5,l11,15,3,23r,3l,31,,62r3,l3,65r8,7l11,77r5,e" filled="f" strokeweight="0">
                    <v:path arrowok="t" o:connecttype="custom" o:connectlocs="5,0;4,0;3,1;3,1;2,2;1,2;1,2;0,3;0,4;0,4;0,8;0,8;0,9;1,9;1,10;2,10" o:connectangles="0,0,0,0,0,0,0,0,0,0,0,0,0,0,0,0"/>
                  </v:shape>
                  <v:line id="Line 666" o:spid="_x0000_s1401" style="position:absolute;flip:y;visibility:visible;mso-wrap-style:square" from="6567,925" to="6568,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" strokeweight="0"/>
                  <v:line id="Line 667" o:spid="_x0000_s1402" style="position:absolute;flip:x;visibility:visible;mso-wrap-style:square" from="5719,650" to="617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" strokeweight="0"/>
                  <v:line id="Line 668" o:spid="_x0000_s1403" style="position:absolute;visibility:visible;mso-wrap-style:square" from="5438,323" to="585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" strokeweight="0"/>
                  <v:line id="Line 669" o:spid="_x0000_s1404" style="position:absolute;flip:x;visibility:visible;mso-wrap-style:square" from="5701,697" to="6162,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" strokeweight="0"/>
                  <v:line id="Line 670" o:spid="_x0000_s1405" style="position:absolute;flip:x y;visibility:visible;mso-wrap-style:square" from="5643,650" to="5683,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" strokeweight="0"/>
                  <v:line id="Line 671" o:spid="_x0000_s1406" style="position:absolute;visibility:visible;mso-wrap-style:square" from="5415,346" to="541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" strokeweight="0"/>
                  <v:line id="Line 672" o:spid="_x0000_s1407" style="position:absolute;visibility:visible;mso-wrap-style:square" from="5685,625" to="570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" strokeweight="0"/>
                  <v:line id="Line 673" o:spid="_x0000_s1408" style="position:absolute;visibility:visible;mso-wrap-style:square" from="6075,280" to="60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" strokeweight="0"/>
                  <v:shape id="Freeform 674" o:spid="_x0000_s1409" style="position:absolute;left:3051;top:2392;width:135;height:134;visibility:visible;mso-wrap-style:square;v-text-anchor:top" coordsize="2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" path="m271,136r-2,20l264,176r-6,17l247,210r-12,15l220,239r-16,11l186,259r-20,6l146,268r-21,l105,265,87,259,68,250,51,239,37,225,25,210,14,193,7,176,2,156,,136,2,115,7,95,14,77,25,58,37,43,51,29,68,18,87,9,105,3,125,r21,l166,3r20,6l204,18r16,11l235,43r12,15l258,77r6,18l269,115r2,21xe" filled="f" strokeweight="0">
                    <v:path arrowok="t" o:connecttype="custom" o:connectlocs="33,17;33,20;33,22;32,25;30,27;29,29;27,30;25,32;23,33;20,34;18,34;15,34;13,34;10,33;8,32;6,30;4,29;3,27;1,25;0,22;0,20;0,17;0,15;0,12;1,10;3,8;4,6;6,4;8,3;10,2;13,1;15,0;18,0;20,1;23,2;25,3;27,4;29,6;30,8;32,10;33,12;33,15;33,17" o:connectangles="0,0,0,0,0,0,0,0,0,0,0,0,0,0,0,0,0,0,0,0,0,0,0,0,0,0,0,0,0,0,0,0,0,0,0,0,0,0,0,0,0,0,0"/>
                  </v:shape>
                  <v:shape id="Freeform 675" o:spid="_x0000_s1410" style="position:absolute;left:2478;top:1818;width:119;height:119;visibility:visible;mso-wrap-style:square;v-text-anchor:top" coordsize="23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" path="m238,44l162,,93,8,26,55,,116r8,68l42,238e" filled="f" strokeweight="0">
                    <v:path arrowok="t" o:connecttype="custom" o:connectlocs="30,6;21,0;12,1;4,7;0,15;1,23;6,30" o:connectangles="0,0,0,0,0,0,0"/>
                  </v:shape>
                  <v:line id="Line 676" o:spid="_x0000_s1411" style="position:absolute;visibility:visible;mso-wrap-style:square" from="5465,340" to="572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" strokeweight="0"/>
                  <v:line id="Line 677" o:spid="_x0000_s1412" style="position:absolute;flip:x;visibility:visible;mso-wrap-style:square" from="2664,340" to="5465,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" strokeweight="0"/>
                  <v:line id="Line 678" o:spid="_x0000_s1413" style="position:absolute;flip:x;visibility:visible;mso-wrap-style:square" from="2925,602" to="5725,2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" strokeweight="0"/>
                  <v:line id="Line 679" o:spid="_x0000_s1414" style="position:absolute;visibility:visible;mso-wrap-style:square" from="5489,340" to="5748,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" strokeweight="0"/>
                  <v:line id="Line 680" o:spid="_x0000_s1415" style="position:absolute;visibility:visible;mso-wrap-style:square" from="5725,602" to="5748,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" strokeweight="0"/>
                  <v:line id="Line 681" o:spid="_x0000_s1416" style="position:absolute;flip:x;visibility:visible;mso-wrap-style:square" from="5465,340" to="5489,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" strokeweight="0"/>
                  <v:line id="Line 682" o:spid="_x0000_s1417" style="position:absolute;visibility:visible;mso-wrap-style:square" from="2855,2288" to="2856,3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" strokeweight="0"/>
                  <v:line id="Line 683" o:spid="_x0000_s1418" style="position:absolute;visibility:visible;mso-wrap-style:square" from="3003,2460" to="3234,2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" strokeweight="0"/>
                  <v:line id="Line 684" o:spid="_x0000_s1419" style="position:absolute;flip:y;visibility:visible;mso-wrap-style:square" from="3119,2344" to="3120,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" strokeweight="0"/>
                  <v:line id="Line 685" o:spid="_x0000_s1420" style="position:absolute;flip:x y;visibility:visible;mso-wrap-style:square" from="2855,2295" to="3071,2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" strokeweight="0"/>
                  <v:line id="Line 686" o:spid="_x0000_s1421" style="position:absolute;flip:x y;visibility:visible;mso-wrap-style:square" from="2957,2199" to="3169,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" strokeweight="0"/>
                  <v:line id="Line 687" o:spid="_x0000_s1422" style="position:absolute;flip:x y;visibility:visible;mso-wrap-style:square" from="2368,1710" to="3250,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" strokeweight="0">
                    <v:stroke dashstyle="3 1 1 1"/>
                  </v:line>
                  <v:line id="Line 688" o:spid="_x0000_s1423" style="position:absolute;flip:x;visibility:visible;mso-wrap-style:square" from="2693,4069" to="270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" strokeweight="0"/>
                  <v:shape id="Freeform 689" o:spid="_x0000_s1424" style="position:absolute;left:2701;top:4069;width:12;height:5;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" path="m23,11r,-3l19,8,11,,,e" filled="f" strokeweight="0">
                    <v:path arrowok="t" o:connecttype="custom" o:connectlocs="3,1;3,1;3,1;2,0;0,0" o:connectangles="0,0,0,0,0"/>
                  </v:shape>
                  <v:shape id="Freeform 690" o:spid="_x0000_s1425" style="position:absolute;left:2713;top:4074;width:9;height:12;visibility:visible;mso-wrap-style:square;v-text-anchor:top" coordsize="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" path="m19,23l16,20r,-5l8,8,8,5,3,5,,e" filled="f" strokeweight="0">
                    <v:path arrowok="t" o:connecttype="custom" o:connectlocs="2,3;2,3;2,2;1,1;1,1;0,1;0,0" o:connectangles="0,0,0,0,0,0,0"/>
                  </v:shape>
                  <v:shape id="Freeform 691" o:spid="_x0000_s1426" style="position:absolute;left:2722;top:4082;width:8;height:17;visibility:visible;mso-wrap-style:square;v-text-anchor:top" coordsize="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" path="m15,36r,-5l12,28r,-8l7,20r,-7l4,8,4,5,,5,,e" filled="f" strokeweight="0">
                    <v:path arrowok="t" o:connecttype="custom" o:connectlocs="2,4;2,3;2,3;2,2;1,2;1,1;1,1;1,0;0,0;0,0" o:connectangles="0,0,0,0,0,0,0,0,0,0"/>
                  </v:shape>
                  <v:shape id="Freeform 692" o:spid="_x0000_s1427" style="position:absolute;left:2730;top:4099;width:6;height:16;visibility:visible;mso-wrap-style:square;v-text-anchor:top" coordsize="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" path="m13,31r,-5l8,23r,-8l5,11,5,8,,3,,e" filled="f" strokeweight="0">
                    <v:path arrowok="t" o:connecttype="custom" o:connectlocs="1,4;1,4;1,3;1,2;0,2;0,1;0,1;0,0" o:connectangles="0,0,0,0,0,0,0,0"/>
                  </v:shape>
                  <v:line id="Line 693" o:spid="_x0000_s1428" style="position:absolute;flip:y;visibility:visible;mso-wrap-style:square" from="2736,4115" to="2737,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" strokeweight="0"/>
                  <v:shape id="Freeform 694" o:spid="_x0000_s1429" style="position:absolute;left:2732;top:4128;width:4;height:12;visibility:visible;mso-wrap-style:square;v-text-anchor:top" coordsize="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" path="m,23l,20r3,l3,12,8,8,8,e" filled="f" strokeweight="0">
                    <v:path arrowok="t" o:connecttype="custom" o:connectlocs="0,3;0,3;1,3;1,2;1,1;1,0" o:connectangles="0,0,0,0,0,0"/>
                  </v:shape>
                  <v:shape id="Freeform 695" o:spid="_x0000_s1430" style="position:absolute;left:2724;top:4140;width:6;height:6;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" path="m,12l3,8r5,l11,5,11,e" filled="f" strokeweight="0">
                    <v:path arrowok="t" o:connecttype="custom" o:connectlocs="0,2;1,1;1,1;2,1;2,0" o:connectangles="0,0,0,0,0"/>
                  </v:shape>
                  <v:line id="Line 696" o:spid="_x0000_s1431" style="position:absolute;visibility:visible;mso-wrap-style:square" from="2716,4143" to="2724,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" strokeweight="0"/>
                  <v:shape id="Freeform 697" o:spid="_x0000_s1432" style="position:absolute;left:2703;top:4142;width:13;height:5;visibility:visible;mso-wrap-style:square;v-text-anchor:top" coordsize="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" path="m,l5,,8,3r4,l16,7r4,l23,11r5,e" filled="f" strokeweight="0">
                    <v:path arrowok="t" o:connecttype="custom" o:connectlocs="0,0;0,0;1,0;1,0;1,0;2,0;2,1;3,1" o:connectangles="0,0,0,0,0,0,0,0"/>
                  </v:shape>
                  <v:shape id="Freeform 698" o:spid="_x0000_s1433" style="position:absolute;left:2695;top:4130;width:10;height:10;visibility:visible;mso-wrap-style:square;v-text-anchor:top" coordsize="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" path="m,l,3r4,l4,7r8,8l15,15r,3l20,18e" filled="f" strokeweight="0">
                    <v:path arrowok="t" o:connecttype="custom" o:connectlocs="0,0;0,1;1,1;1,1;2,2;2,2;2,3;3,3" o:connectangles="0,0,0,0,0,0,0,0"/>
                  </v:shape>
                  <v:shape id="Freeform 699" o:spid="_x0000_s1434" style="position:absolute;left:2686;top:4116;width:7;height:16;visibility:visible;mso-wrap-style:square;v-text-anchor:top" coordsize="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" path="m,l,4,3,8r,4l11,20r,3l16,28r,3e" filled="f" strokeweight="0">
                    <v:path arrowok="t" o:connecttype="custom" o:connectlocs="0,0;0,1;0,1;0,2;1,3;1,3;1,4;1,4" o:connectangles="0,0,0,0,0,0,0,0"/>
                  </v:shape>
                  <v:shape id="Freeform 700" o:spid="_x0000_s1435" style="position:absolute;left:2679;top:4099;width:7;height:17;visibility:visible;mso-wrap-style:square;v-text-anchor:top" coordsize="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" path="m,l,3,4,8r,7l8,18r,8l12,31r,3e" filled="f" strokeweight="0">
                    <v:path arrowok="t" o:connecttype="custom" o:connectlocs="0,0;0,1;1,1;1,2;2,3;2,4;2,4;2,5" o:connectangles="0,0,0,0,0,0,0,0"/>
                  </v:shape>
                  <v:line id="Line 701" o:spid="_x0000_s1436" style="position:absolute;visibility:visible;mso-wrap-style:square" from="2682,4086" to="2683,4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" strokeweight="0"/>
                  <v:shape id="Freeform 702" o:spid="_x0000_s1437" style="position:absolute;left:2683;top:4074;width:4;height:14;visibility:visible;mso-wrap-style:square;v-text-anchor:top" coordsize="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" path="m7,r,5l4,8r,7l,15,,28e" filled="f" strokeweight="0">
                    <v:path arrowok="t" o:connecttype="custom" o:connectlocs="1,0;1,1;1,1;1,2;0,2;0,4" o:connectangles="0,0,0,0,0,0"/>
                  </v:shape>
                  <v:shape id="Freeform 703" o:spid="_x0000_s1438" style="position:absolute;left:2687;top:4069;width:6;height:5;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" path="m13,l8,3,5,3,,8r,3e" filled="f" strokeweight="0">
                    <v:path arrowok="t" o:connecttype="custom" o:connectlocs="1,0;1,0;0,0;0,1;0,1" o:connectangles="0,0,0,0,0"/>
                  </v:shape>
                  <v:shape id="Freeform 704" o:spid="_x0000_s1439" style="position:absolute;left:2456;top:4265;width:35;height:38;visibility:visible;mso-wrap-style:square;v-text-anchor:top" coordsize="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" path="m69,l66,r,3l61,3,58,8r-4,l54,11r-3,l46,16r,3l43,19,31,31r-4,l27,34r-7,8l20,47r-5,l15,50r-3,4l12,57r-5,l7,65,,73r,4e" filled="f" strokeweight="0">
                    <v:path arrowok="t" o:connecttype="custom" o:connectlocs="9,0;9,0;9,0;8,0;8,1;7,1;7,1;7,1;6,2;6,2;6,2;4,3;4,3;4,4;3,5;3,5;2,5;2,6;2,6;2,7;1,7;1,8;0,9;0,9" o:connectangles="0,0,0,0,0,0,0,0,0,0,0,0,0,0,0,0,0,0,0,0,0,0,0,0"/>
                  </v:shape>
                  <v:shape id="Freeform 705" o:spid="_x0000_s1440" style="position:absolute;left:2491;top:4244;width:73;height:22;visibility:visible;mso-wrap-style:square;v-text-anchor:top" coordsize="1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" path="m147,l124,r-3,4l100,4,97,7,85,7r-8,5l70,12r-3,3l62,15r-3,5l51,20r-5,3l43,23r-4,4l31,27r-8,8l20,35r-8,6l5,41,,44e" filled="f" strokeweight="0">
                    <v:path arrowok="t" o:connecttype="custom" o:connectlocs="18,0;15,0;15,1;12,1;12,1;10,1;9,2;8,2;8,2;7,2;7,3;6,3;5,3;5,3;4,4;3,4;2,5;2,5;1,6;0,6;0,6" o:connectangles="0,0,0,0,0,0,0,0,0,0,0,0,0,0,0,0,0,0,0,0,0"/>
                  </v:shape>
                  <v:shape id="Freeform 706" o:spid="_x0000_s1441" style="position:absolute;left:2564;top:4240;width:83;height:4;visibility:visible;mso-wrap-style:square;v-text-anchor:top" coordsize="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" path="m165,8r-23,l137,4,88,4,83,,35,,31,4,,4e" filled="f" strokeweight="0">
                    <v:path arrowok="t" o:connecttype="custom" o:connectlocs="21,1;18,1;18,1;11,1;11,0;5,0;4,1;0,1" o:connectangles="0,0,0,0,0,0,0,0"/>
                  </v:shape>
                  <v:shape id="Freeform 707" o:spid="_x0000_s1442" style="position:absolute;left:2647;top:4246;width:100;height:28;visibility:visible;mso-wrap-style:square;v-text-anchor:top" coordsize="2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" path="m201,56l188,48,173,45r-8,-5l154,37r-7,-4l139,31r-5,-5l127,23r-4,l119,19r-8,l111,16r-11,l96,11r-31,l57,8,39,8,26,3,15,3,,e" filled="f" strokeweight="0">
                    <v:path arrowok="t" o:connecttype="custom" o:connectlocs="25,7;23,6;21,6;20,5;19,5;18,5;17,4;16,4;15,3;15,3;14,3;13,3;13,2;12,2;12,2;8,2;7,1;4,1;3,1;1,1;0,0" o:connectangles="0,0,0,0,0,0,0,0,0,0,0,0,0,0,0,0,0,0,0,0,0"/>
                  </v:shape>
                  <v:shape id="Freeform 708" o:spid="_x0000_s1443" style="position:absolute;left:2747;top:4274;width:91;height:50;visibility:visible;mso-wrap-style:square;v-text-anchor:top" coordsize="18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" path="m180,100r-3,-3l170,92r-5,-3l157,85r-8,-8l142,74r-3,-5l131,66r-5,l119,62r-8,-8l103,51r-3,-5l92,43r-4,l80,38,77,35,69,31r-4,l57,28,54,23,46,20r-5,l34,15,31,12r-8,l18,7,10,4,7,4,,e" filled="f" strokeweight="0">
                    <v:path arrowok="t" o:connecttype="custom" o:connectlocs="23,13;23,13;22,12;21,12;20,11;19,10;18,10;18,9;17,9;16,9;15,8;14,7;13,7;13,6;12,6;11,6;10,5;10,5;9,4;9,4;8,4;7,3;6,3;6,3;5,2;4,2;3,2;3,1;2,1;1,1;0,0" o:connectangles="0,0,0,0,0,0,0,0,0,0,0,0,0,0,0,0,0,0,0,0,0,0,0,0,0,0,0,0,0,0,0"/>
                  </v:shape>
                  <v:shape id="Freeform 709" o:spid="_x0000_s1444" style="position:absolute;left:2840;top:4324;width:59;height:56;visibility:visible;mso-wrap-style:square;v-text-anchor:top" coordsize="1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" path="m119,113r-3,-8l108,100r-5,-7l96,85,93,77,88,74r,-4l85,70,80,66r,-4l69,51r-4,l65,46,62,43r-5,l57,39r-3,l46,31r-4,l31,20,23,16,18,12,11,8,8,5,,e" filled="f" strokeweight="0">
                    <v:path arrowok="t" o:connecttype="custom" o:connectlocs="14,14;14,13;13,12;12,11;12,10;11,9;11,9;11,8;10,8;10,8;10,7;8,6;8,6;8,5;7,5;7,5;7,4;6,4;5,3;5,3;3,2;2,2;2,1;1,1;1,0;0,0" o:connectangles="0,0,0,0,0,0,0,0,0,0,0,0,0,0,0,0,0,0,0,0,0,0,0,0,0,0"/>
                  </v:shape>
                  <v:shape id="Freeform 710" o:spid="_x0000_s1445" style="position:absolute;left:2899;top:4380;width:37;height:70;visibility:visible;mso-wrap-style:square;v-text-anchor:top" coordsize="7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" path="m74,139r,-5l69,131r,-8l66,119r,-3l62,111r,-3l58,100r,-4l54,92r,-4l51,85r,-8l46,72r,-3l38,62r,-5l35,49,31,46r,-5l23,34r,-3l15,23r,-5l4,8,4,3,,e" filled="f" strokeweight="0">
                    <v:path arrowok="t" o:connecttype="custom" o:connectlocs="10,18;10,17;9,17;9,16;9,15;9,15;8,14;8,14;8,13;8,12;7,12;7,11;7,11;7,10;6,9;6,9;5,8;5,8;5,7;4,6;4,6;3,5;3,4;2,3;2,3;1,1;1,1;0,0" o:connectangles="0,0,0,0,0,0,0,0,0,0,0,0,0,0,0,0,0,0,0,0,0,0,0,0,0,0,0,0"/>
                  </v:shape>
                  <v:shape id="Freeform 711" o:spid="_x0000_s1446" style="position:absolute;left:2933;top:4450;width:5;height:50;visibility:visible;mso-wrap-style:square;v-text-anchor:top" coordsize="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" path="m,100l,95,3,92r,-7l8,80,8,65r3,l11,7,8,7,8,e" filled="f" strokeweight="0">
                    <v:path arrowok="t" o:connecttype="custom" o:connectlocs="0,13;0,12;0,12;0,11;1,10;1,9;1,9;1,1;1,1;1,0" o:connectangles="0,0,0,0,0,0,0,0,0,0"/>
                  </v:shape>
                  <v:shape id="Freeform 712" o:spid="_x0000_s1447" style="position:absolute;left:2898;top:4500;width:35;height:39;visibility:visible;mso-wrap-style:square;v-text-anchor:top" coordsize="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" path="m,77r3,l11,70r4,l31,54r3,l34,50r4,l38,46r3,l41,42r8,-8l49,31r5,l54,26r3,-3l57,19r4,l61,11,69,3,69,e" filled="f" strokeweight="0">
                    <v:path arrowok="t" o:connecttype="custom" o:connectlocs="0,10;1,10;2,9;2,9;4,7;5,7;5,7;5,7;5,6;6,6;6,6;7,5;7,4;7,4;7,4;8,3;8,3;8,3;8,2;9,1;9,0" o:connectangles="0,0,0,0,0,0,0,0,0,0,0,0,0,0,0,0,0,0,0,0,0"/>
                  </v:shape>
                  <v:shape id="Freeform 713" o:spid="_x0000_s1448" style="position:absolute;left:2825;top:4539;width:73;height:22;visibility:visible;mso-wrap-style:square;v-text-anchor:top" coordsize="1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" path="m,45r16,l19,42r20,l46,39r11,l65,34r8,l77,31r3,l85,27r11,l100,23r4,l108,19r3,l119,16r5,l131,8r3,l139,3r3,l147,e" filled="f" strokeweight="0">
                    <v:path arrowok="t" o:connecttype="custom" o:connectlocs="0,5;2,5;2,5;4,5;5,4;7,4;8,4;9,4;9,3;10,3;10,3;12,3;12,2;13,2;13,2;13,2;14,2;15,2;16,1;16,1;17,0;17,0;18,0" o:connectangles="0,0,0,0,0,0,0,0,0,0,0,0,0,0,0,0,0,0,0,0,0,0,0"/>
                  </v:shape>
                  <v:shape id="Freeform 714" o:spid="_x0000_s1449" style="position:absolute;left:2741;top:4558;width:84;height:3;visibility:visible;mso-wrap-style:square;v-text-anchor:top" coordsize="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" path="m,l23,r5,3l78,3r4,3l136,6r3,-3l167,3e" filled="f" strokeweight="0">
                    <v:path arrowok="t" o:connecttype="custom" o:connectlocs="0,0;3,0;4,1;10,1;11,1;17,1;18,1;21,1" o:connectangles="0,0,0,0,0,0,0,0"/>
                  </v:shape>
                  <v:shape id="Freeform 715" o:spid="_x0000_s1450" style="position:absolute;left:2641;top:4529;width:100;height:29;visibility:visible;mso-wrap-style:square;v-text-anchor:top" coordsize="2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" path="m,l12,5r15,8l35,16r11,4l54,23r7,5l66,28r8,3l77,36r4,l85,39r7,l92,43r13,l108,47r27,l143,51r19,l174,54r11,l200,59e" filled="f" strokeweight="0">
                    <v:path arrowok="t" o:connecttype="custom" o:connectlocs="0,0;2,0;4,1;5,2;6,2;7,2;8,3;9,3;10,3;10,4;11,4;11,4;12,4;12,5;14,5;14,5;17,5;18,6;21,6;22,6;24,6;25,7" o:connectangles="0,0,0,0,0,0,0,0,0,0,0,0,0,0,0,0,0,0,0,0,0,0"/>
                  </v:shape>
                  <v:shape id="Freeform 716" o:spid="_x0000_s1451" style="position:absolute;left:2551;top:4478;width:90;height:51;visibility:visible;mso-wrap-style:square;v-text-anchor:top" coordsize="17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" path="m,l3,5r7,3l15,12r8,3l30,23r8,5l41,31r8,4l54,35r7,3l69,46r8,5l80,54r6,5l91,59r7,3l101,66r8,3l114,69r8,5l125,77r7,5l137,82r8,3l148,89r7,l160,93r8,4l171,97r8,3e" filled="f" strokeweight="0">
                    <v:path arrowok="t" o:connecttype="custom" o:connectlocs="0,0;1,1;2,1;2,2;3,2;4,3;5,4;6,4;7,5;7,5;8,5;9,6;10,7;10,7;11,8;12,8;13,8;13,9;14,9;15,9;16,10;16,10;17,11;18,11;19,11;19,12;20,12;20,12;21,13;22,13;23,13" o:connectangles="0,0,0,0,0,0,0,0,0,0,0,0,0,0,0,0,0,0,0,0,0,0,0,0,0,0,0,0,0,0,0"/>
                  </v:shape>
                  <v:shape id="Freeform 717" o:spid="_x0000_s1452" style="position:absolute;left:2490;top:4423;width:61;height:58;visibility:visible;mso-wrap-style:square;v-text-anchor:top" coordsize="1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" path="m,l11,11r,4l15,18r4,8l57,65r5,l88,92r5,l100,100r8,3l111,108r5,l124,116e" filled="f" strokeweight="0">
                    <v:path arrowok="t" o:connecttype="custom" o:connectlocs="0,0;1,2;1,2;1,3;2,4;7,9;7,9;10,12;11,12;12,13;13,13;13,14;14,14;15,15" o:connectangles="0,0,0,0,0,0,0,0,0,0,0,0,0,0"/>
                  </v:shape>
                  <v:shape id="Freeform 718" o:spid="_x0000_s1453" style="position:absolute;left:2455;top:4353;width:35;height:68;visibility:visible;mso-wrap-style:square;v-text-anchor:top" coordsize="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" path="m,l,3r3,8l3,15r4,3l7,31r3,3l10,38r5,3l15,49r3,8l18,62r5,3l23,69r3,3l26,77r4,3l30,85r8,7l38,95r8,8l46,108r11,11l57,123r12,11e" filled="f" strokeweight="0">
                    <v:path arrowok="t" o:connecttype="custom" o:connectlocs="0,0;0,1;1,2;1,2;1,3;1,4;2,5;2,5;2,6;2,7;3,8;3,8;3,9;3,9;4,10;4,10;4,11;4,11;5,12;5,12;6,13;6,14;8,15;8,16;9,18" o:connectangles="0,0,0,0,0,0,0,0,0,0,0,0,0,0,0,0,0,0,0,0,0,0,0,0,0"/>
                  </v:shape>
                  <v:shape id="Freeform 719" o:spid="_x0000_s1454" style="position:absolute;left:2451;top:4342;width:1;height:11;visibility:visible;mso-wrap-style:square;v-text-anchor:top" coordsize="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" path="m,l,7r3,3l3,23e" filled="f" strokeweight="0">
                    <v:path arrowok="t" o:connecttype="custom" o:connectlocs="0,0;0,0;0,1;0,2" o:connectangles="0,0,0,0"/>
                  </v:shape>
                  <v:shape id="Freeform 720" o:spid="_x0000_s1455" style="position:absolute;left:2451;top:4303;width:5;height:21;visibility:visible;mso-wrap-style:square;v-text-anchor:top" coordsize="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" path="m11,r,4l8,8r,8l3,16r,11l,31,,42e" filled="f" strokeweight="0">
                    <v:path arrowok="t" o:connecttype="custom" o:connectlocs="1,0;1,1;1,1;1,2;0,2;0,4;0,4;0,6" o:connectangles="0,0,0,0,0,0,0,0"/>
                  </v:shape>
                  <v:shape id="Freeform 721" o:spid="_x0000_s1456" style="position:absolute;left:2933;top:4939;width:5;height:23;visibility:visible;mso-wrap-style:square;v-text-anchor:top" coordsize="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" path="m,46l,42,3,39,3,26,8,23,8,8,11,3,11,e" filled="f" strokeweight="0">
                    <v:path arrowok="t" o:connecttype="custom" o:connectlocs="0,6;0,6;0,5;0,4;1,3;1,1;1,1;1,0" o:connectangles="0,0,0,0,0,0,0,0"/>
                  </v:shape>
                  <v:shape id="Freeform 722" o:spid="_x0000_s1457" style="position:absolute;left:2898;top:4962;width:35;height:38;visibility:visible;mso-wrap-style:square;v-text-anchor:top" coordsize="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" path="m,78r3,l11,70r4,l31,54r3,l34,50r4,l38,47r3,l41,42r8,-8l49,31r5,l54,27r3,-3l57,19r4,l61,11,69,3,69,e" filled="f" strokeweight="0">
                    <v:path arrowok="t" o:connecttype="custom" o:connectlocs="0,9;1,9;2,8;2,8;4,6;5,6;5,6;5,6;5,5;6,5;6,5;7,4;7,3;7,3;7,3;8,3;8,2;8,2;8,1;9,0;9,0" o:connectangles="0,0,0,0,0,0,0,0,0,0,0,0,0,0,0,0,0,0,0,0,0"/>
                  </v:shape>
                  <v:shape id="Freeform 723" o:spid="_x0000_s1458" style="position:absolute;left:2825;top:5000;width:73;height:23;visibility:visible;mso-wrap-style:square;v-text-anchor:top" coordsize="14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" path="m,46r16,l19,41r20,l46,38r11,l65,34r8,l77,30r3,l85,26r11,l100,23r4,l108,18r3,l119,15r5,l131,7r3,l139,3r3,l147,e" filled="f" strokeweight="0">
                    <v:path arrowok="t" o:connecttype="custom" o:connectlocs="0,6;2,6;2,6;4,6;5,5;7,5;8,5;9,5;9,4;10,4;10,4;12,4;12,3;13,3;13,3;13,3;14,2;15,2;16,1;16,1;17,1;17,1;18,0" o:connectangles="0,0,0,0,0,0,0,0,0,0,0,0,0,0,0,0,0,0,0,0,0,0,0"/>
                  </v:shape>
                  <v:shape id="Freeform 724" o:spid="_x0000_s1459" style="position:absolute;left:2741;top:5020;width:84;height:3;visibility:visible;mso-wrap-style:square;v-text-anchor:top" coordsize="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" path="m,l23,r5,3l78,3r4,5l136,8r3,-5l167,3e" filled="f" strokeweight="0">
                    <v:path arrowok="t" o:connecttype="custom" o:connectlocs="0,0;3,0;4,0;10,0;11,0;17,0;18,0;21,0" o:connectangles="0,0,0,0,0,0,0,0"/>
                  </v:shape>
                  <v:shape id="Freeform 725" o:spid="_x0000_s1460" style="position:absolute;left:2641;top:4990;width:100;height:30;visibility:visible;mso-wrap-style:square;v-text-anchor:top" coordsize="2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" path="m,l12,4r15,8l35,15r11,5l54,23r7,4l66,27r8,3l77,35r4,l85,38r7,l92,43r13,l108,46r27,l143,50r19,l174,54r11,l200,58e" filled="f" strokeweight="0">
                    <v:path arrowok="t" o:connecttype="custom" o:connectlocs="0,0;2,1;4,2;5,2;6,3;7,3;8,4;9,4;10,4;10,5;11,5;11,5;12,5;12,6;14,6;14,6;17,6;18,7;21,7;22,7;24,7;25,8" o:connectangles="0,0,0,0,0,0,0,0,0,0,0,0,0,0,0,0,0,0,0,0,0,0"/>
                  </v:shape>
                  <v:shape id="Freeform 726" o:spid="_x0000_s1461" style="position:absolute;left:2551;top:4940;width:90;height:50;visibility:visible;mso-wrap-style:square;v-text-anchor:top" coordsize="17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" path="m,l3,5r7,3l15,13r8,3l30,23r8,5l41,31r8,5l54,36r7,3l69,46r8,5l80,54r6,5l91,59r7,3l101,67r8,3l114,70r8,4l125,77r7,5l137,82r8,3l148,90r7,l160,93r8,4l171,97r8,4e" filled="f" strokeweight="0">
                    <v:path arrowok="t" o:connecttype="custom" o:connectlocs="0,0;1,0;2,1;2,1;3,2;4,2;5,3;6,3;7,4;7,4;8,4;9,5;10,6;10,6;11,7;12,7;13,7;13,8;14,8;15,8;16,9;16,9;17,10;18,10;19,10;19,11;20,11;20,11;21,12;22,12;23,12" o:connectangles="0,0,0,0,0,0,0,0,0,0,0,0,0,0,0,0,0,0,0,0,0,0,0,0,0,0,0,0,0,0,0"/>
                  </v:shape>
                  <v:shape id="Freeform 727" o:spid="_x0000_s1462" style="position:absolute;left:2490;top:4885;width:61;height:57;visibility:visible;mso-wrap-style:square;v-text-anchor:top" coordsize="12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" path="m,l11,11r,4l15,19r4,7l57,65r5,l88,93r5,l100,100r8,3l111,108r5,l124,116e" filled="f" strokeweight="0">
                    <v:path arrowok="t" o:connecttype="custom" o:connectlocs="0,0;1,1;1,1;1,2;2,3;7,8;7,8;10,11;11,11;12,12;13,12;13,13;14,13;15,14" o:connectangles="0,0,0,0,0,0,0,0,0,0,0,0,0,0"/>
                  </v:shape>
                  <v:shape id="Freeform 728" o:spid="_x0000_s1463" style="position:absolute;left:2455;top:4816;width:35;height:66;visibility:visible;mso-wrap-style:square;v-text-anchor:top" coordsize="69,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" path="m,l,3r3,7l3,15r4,3l7,30r3,4l10,38r5,3l15,49r3,8l18,61r5,3l23,69r3,3l26,77r4,3l30,83r8,8l38,94r8,7l46,106r11,11l57,122r12,10e" filled="f" strokeweight="0">
                    <v:path arrowok="t" o:connecttype="custom" o:connectlocs="0,0;0,1;1,2;1,2;1,3;1,4;2,5;2,5;2,6;2,7;3,8;3,8;3,8;3,9;4,9;4,10;4,10;4,11;5,12;5,12;6,13;6,14;8,15;8,16;9,17" o:connectangles="0,0,0,0,0,0,0,0,0,0,0,0,0,0,0,0,0,0,0,0,0,0,0,0,0"/>
                  </v:shape>
                  <v:shape id="Freeform 729" o:spid="_x0000_s1464" style="position:absolute;left:2451;top:4804;width:1;height:12;visibility:visible;mso-wrap-style:square;v-text-anchor:top" coordsize="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" path="m,l,8r3,3l3,24e" filled="f" strokeweight="0">
                    <v:path arrowok="t" o:connecttype="custom" o:connectlocs="0,0;0,1;0,2;0,3" o:connectangles="0,0,0,0"/>
                  </v:shape>
                  <v:shape id="Freeform 730" o:spid="_x0000_s1465" style="position:absolute;left:2691;top:4143;width:33;height:270;visibility:visible;mso-wrap-style:square;v-text-anchor:top" coordsize="66,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" path="m66,4l62,,51,,39,,31,8,23,20,20,35,12,51,8,82r,41l5,185r,83l,381,,539e" filled="f" strokeweight="0">
                    <v:path arrowok="t" o:connecttype="custom" o:connectlocs="9,1;8,0;7,0;5,0;4,1;3,3;3,5;2,7;1,11;1,16;1,24;1,34;0,48;0,68" o:connectangles="0,0,0,0,0,0,0,0,0,0,0,0,0,0"/>
                  </v:shape>
                  <v:shape id="Freeform 731" o:spid="_x0000_s1466" style="position:absolute;left:2853;top:2217;width:72;height:71;visibility:visible;mso-wrap-style:square;v-text-anchor:top" coordsize="14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" path="m144,l121,r-5,3l108,3r-7,5l93,8r-3,3l82,16r-5,l70,19r-3,4l59,26r-5,5l47,34r-4,5l39,50r-3,4l28,54r-5,8l20,65r,8l16,77r-3,8l8,96r,5l5,108r,3l,116r,26e" filled="f" strokeweight="0">
                    <v:path arrowok="t" o:connecttype="custom" o:connectlocs="18,0;16,0;15,1;14,1;13,1;12,1;12,2;11,2;10,2;9,3;9,3;8,4;7,4;6,5;6,5;5,7;5,7;4,7;3,8;3,9;3,10;2,10;2,11;1,12;1,13;1,14;1,14;0,15;0,18" o:connectangles="0,0,0,0,0,0,0,0,0,0,0,0,0,0,0,0,0,0,0,0,0,0,0,0,0,0,0,0,0"/>
                  </v:shape>
                  <v:shape id="Freeform 732" o:spid="_x0000_s1467" style="position:absolute;left:2594;top:1956;width:70;height:68;visibility:visible;mso-wrap-style:square;v-text-anchor:top" coordsize="14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" path="m141,l118,r-3,4l107,4,99,8r-7,l87,12r-8,3l76,15r-8,5l64,23r-8,5l53,31r-8,l41,35,38,46r-5,5l25,54r-3,8l17,66r,3l14,74r-4,8l7,92r,5l2,100r,8l,113r,23e" filled="f" strokeweight="0">
                    <v:path arrowok="t" o:connecttype="custom" o:connectlocs="17,0;14,0;14,1;13,1;12,1;11,1;10,2;9,2;9,2;8,3;8,3;7,4;6,4;5,4;5,5;4,6;4,7;3,7;2,8;2,9;2,9;1,10;1,11;0,12;0,13;0,13;0,14;0,15;0,17" o:connectangles="0,0,0,0,0,0,0,0,0,0,0,0,0,0,0,0,0,0,0,0,0,0,0,0,0,0,0,0,0"/>
                  </v:shape>
                  <v:shape id="Freeform 733" o:spid="_x0000_s1468" style="position:absolute;left:2699;top:4173;width:37;height:15;visibility:visible;mso-wrap-style:square;v-text-anchor:top" coordsize="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" path="m,l,4,5,8r,3l16,24r4,l24,27r4,l31,31r23,l59,27r3,l67,24r3,l75,19e" filled="f" strokeweight="0">
                    <v:path arrowok="t" o:connecttype="custom" o:connectlocs="0,0;0,0;0,1;0,1;2,3;2,3;3,3;3,3;3,3;6,3;7,3;7,3;8,3;8,3;9,2" o:connectangles="0,0,0,0,0,0,0,0,0,0,0,0,0,0,0"/>
                  </v:shape>
                  <v:line id="Line 734" o:spid="_x0000_s1469" style="position:absolute;visibility:visible;mso-wrap-style:square" from="2845,3603" to="2906,3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" strokeweight="0"/>
                  <v:line id="Line 735" o:spid="_x0000_s1470" style="position:absolute;visibility:visible;mso-wrap-style:square" from="2906,3661" to="2907,4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" strokeweight="0"/>
                  <v:line id="Line 736" o:spid="_x0000_s1471" style="position:absolute;visibility:visible;mso-wrap-style:square" from="2513,3270" to="2586,3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" strokeweight="0"/>
                  <v:line id="Line 737" o:spid="_x0000_s1472" style="position:absolute;visibility:visible;mso-wrap-style:square" from="2513,3270" to="2514,3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" strokeweight="0"/>
                  <v:line id="Line 738" o:spid="_x0000_s1473" style="position:absolute;flip:x y;visibility:visible;mso-wrap-style:square" from="2594,3318" to="2855,3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" strokeweight="0"/>
                  <v:line id="Line 739" o:spid="_x0000_s1474" style="position:absolute;visibility:visible;mso-wrap-style:square" from="2513,3638" to="2906,4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" strokeweight="0"/>
                  <v:line id="Line 740" o:spid="_x0000_s1475" style="position:absolute;flip:x y;visibility:visible;mso-wrap-style:square" from="2513,3638" to="2697,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" strokeweight="0"/>
                  <v:line id="Line 741" o:spid="_x0000_s1476" style="position:absolute;flip:x;visibility:visible;mso-wrap-style:square" from="2736,4030" to="2906,4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" strokeweight="0"/>
                  <v:line id="Line 742" o:spid="_x0000_s1477" style="position:absolute;flip:y;visibility:visible;mso-wrap-style:square" from="2803,3580" to="2855,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" strokeweight="0"/>
                  <v:line id="Line 743" o:spid="_x0000_s1478" style="position:absolute;flip:x y;visibility:visible;mso-wrap-style:square" from="2855,3580" to="2909,3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" strokeweight="0"/>
                  <v:line id="Line 744" o:spid="_x0000_s1479" style="position:absolute;flip:x y;visibility:visible;mso-wrap-style:square" from="2803,3706" to="2855,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" strokeweight="0"/>
                  <v:line id="Line 745" o:spid="_x0000_s1480" style="position:absolute;flip:y;visibility:visible;mso-wrap-style:square" from="2890,3601" to="2909,3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" strokeweight="0"/>
                  <v:line id="Line 746" o:spid="_x0000_s1481" style="position:absolute;visibility:visible;mso-wrap-style:square" from="2813,3685" to="2855,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" strokeweight="0"/>
                  <v:line id="Line 747" o:spid="_x0000_s1482" style="position:absolute;visibility:visible;mso-wrap-style:square" from="2541,3445" to="2803,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" strokeweight="0"/>
                  <v:line id="Line 748" o:spid="_x0000_s1483" style="position:absolute;flip:y;visibility:visible;mso-wrap-style:square" from="2541,3318" to="2594,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" strokeweight="0"/>
                  <v:line id="Line 749" o:spid="_x0000_s1484" style="position:absolute;visibility:visible;mso-wrap-style:square" from="2452,4324" to="2453,4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" strokeweight="0"/>
                  <v:line id="Line 750" o:spid="_x0000_s1485" style="position:absolute;visibility:visible;mso-wrap-style:square" from="2938,4463" to="2939,4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" strokeweight="0"/>
                  <v:line id="Line 751" o:spid="_x0000_s1486" style="position:absolute;visibility:visible;mso-wrap-style:square" from="2594,2026" to="2595,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" strokeweight="0"/>
                  <v:line id="Line 752" o:spid="_x0000_s1487" style="position:absolute;flip:x y;visibility:visible;mso-wrap-style:square" from="2597,1840" to="2695,1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" strokeweight="0"/>
                  <v:line id="Line 753" o:spid="_x0000_s1488" style="position:absolute;flip:x y;visibility:visible;mso-wrap-style:square" from="2499,1939" to="2594,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" strokeweight="0"/>
                  <v:line id="Line 754" o:spid="_x0000_s1489" style="position:absolute;flip:x;visibility:visible;mso-wrap-style:square" from="86,373" to="348,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" strokeweight="0">
                    <v:stroke dashstyle="1 1"/>
                  </v:line>
                  <v:shape id="Freeform 755" o:spid="_x0000_s1490" style="position:absolute;left:3144;top:500;width:339;height:1183;visibility:visible;mso-wrap-style:square;v-text-anchor:top" coordsize="678,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" path="m16,r,39l11,50r,66l8,132r,57l3,204r,67l,281,,390r3,67l8,527r3,66l19,663r4,69l34,797r8,70l54,936r16,65l85,1066r16,69l116,1202r19,64l155,1333r18,62l196,1464r23,65l243,1589r27,67l295,1717r31,57l354,1841r31,57l419,1964r31,57l485,2083r39,59l558,2197r38,62l635,2310r43,57e" filled="f" strokeweight="0">
                    <v:path arrowok="t" o:connecttype="custom" o:connectlocs="2,0;2,4;2,6;2,14;1,16;1,23;1,25;1,33;0,35;0,48;1,57;1,65;2,74;3,82;3,91;5,99;6,108;7,117;9,125;11,133;13,141;15,150;17,158;20,166;22,174;25,183;28,191;31,198;34,207;37,214;41,221;45,230;49,237;53,245;57,252;61,260;66,267;70,274;75,282;80,288;85,295" o:connectangles="0,0,0,0,0,0,0,0,0,0,0,0,0,0,0,0,0,0,0,0,0,0,0,0,0,0,0,0,0,0,0,0,0,0,0,0,0,0,0,0,0"/>
                  </v:shape>
                  <v:shape id="Freeform 756" o:spid="_x0000_s1491" style="position:absolute;left:3094;top:500;width:116;height:117;visibility:visible;mso-wrap-style:square;v-text-anchor:top" coordsize="23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" path="m231,235l119,,,232,116,116,231,235xe" fillcolor="black" strokeweight="0">
                    <v:path arrowok="t" o:connecttype="custom" o:connectlocs="29,29;15,0;0,29;15,14;29,29" o:connectangles="0,0,0,0,0"/>
                  </v:shape>
                  <v:shape id="Freeform 757" o:spid="_x0000_s1492" style="position:absolute;left:3371;top:1551;width:110;height:128;visibility:visible;mso-wrap-style:square;v-text-anchor:top" coordsize="21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" path="m193,r26,257l,122r158,34l193,xe" fillcolor="black" strokeweight="0">
                    <v:path arrowok="t" o:connecttype="custom" o:connectlocs="25,0;28,32;0,15;20,19;25,0" o:connectangles="0,0,0,0,0"/>
                  </v:shape>
                  <v:shape id="Freeform 758" o:spid="_x0000_s1493" style="position:absolute;left:2757;top:209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" path="m,1l,,,1xe" fillcolor="black" strokeweight=".05pt">
                    <v:path arrowok="t" o:connecttype="custom" o:connectlocs="0,1;0,0;0,1" o:connectangles="0,0,0"/>
                  </v:shape>
                  <v:shape id="Freeform 759" o:spid="_x0000_s1494" style="position:absolute;left:5594;top:470;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" path="m,l,1,,xe" fillcolor="black" strokeweight=".05pt">
                    <v:path arrowok="t" o:connecttype="custom" o:connectlocs="0,0;0,1;0,0" o:connectangles="0,0,0"/>
                  </v:shape>
                  <v:line id="Line 760" o:spid="_x0000_s1495" style="position:absolute;flip:y;visibility:visible;mso-wrap-style:square" from="2757,2095" to="276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" strokeweight="0"/>
                  <v:line id="Line 761" o:spid="_x0000_s1496" style="position:absolute;flip:y;visibility:visible;mso-wrap-style:square" from="2767,2088" to="2773,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" strokeweight="0"/>
                  <v:line id="Line 762" o:spid="_x0000_s1497" style="position:absolute;flip:y;visibility:visible;mso-wrap-style:square" from="2778,2082" to="2784,2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" strokeweight="0"/>
                  <v:line id="Line 763" o:spid="_x0000_s1498" style="position:absolute;flip:y;visibility:visible;mso-wrap-style:square" from="2789,2076" to="2794,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" strokeweight="0"/>
                  <v:line id="Line 764" o:spid="_x0000_s1499" style="position:absolute;flip:y;visibility:visible;mso-wrap-style:square" from="2800,2070" to="2804,2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" strokeweight="0"/>
                  <v:line id="Line 765" o:spid="_x0000_s1500" style="position:absolute;flip:y;visibility:visible;mso-wrap-style:square" from="2810,2064" to="2815,2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" strokeweight="0"/>
                  <v:line id="Line 766" o:spid="_x0000_s1501" style="position:absolute;flip:y;visibility:visible;mso-wrap-style:square" from="2821,2058" to="2826,2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" strokeweight="0"/>
                  <v:line id="Line 767" o:spid="_x0000_s1502" style="position:absolute;flip:y;visibility:visible;mso-wrap-style:square" from="2831,2051" to="2837,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" strokeweight="0"/>
                  <v:line id="Line 768" o:spid="_x0000_s1503" style="position:absolute;flip:y;visibility:visible;mso-wrap-style:square" from="2842,2045" to="2848,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" strokeweight="0"/>
                  <v:line id="Line 769" o:spid="_x0000_s1504" style="position:absolute;flip:y;visibility:visible;mso-wrap-style:square" from="2853,2039" to="2859,2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" strokeweight="0"/>
                  <v:line id="Line 770" o:spid="_x0000_s1505" style="position:absolute;flip:y;visibility:visible;mso-wrap-style:square" from="2864,2033" to="2869,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" strokeweight="0"/>
                  <v:line id="Line 771" o:spid="_x0000_s1506" style="position:absolute;flip:y;visibility:visible;mso-wrap-style:square" from="2875,2027" to="2880,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" strokeweight="0"/>
                  <v:line id="Line 772" o:spid="_x0000_s1507" style="position:absolute;flip:y;visibility:visible;mso-wrap-style:square" from="2886,2021" to="2891,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" strokeweight="0"/>
                  <v:line id="Line 773" o:spid="_x0000_s1508" style="position:absolute;flip:y;visibility:visible;mso-wrap-style:square" from="2896,2014" to="2901,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" strokeweight="0"/>
                  <v:line id="Line 774" o:spid="_x0000_s1509" style="position:absolute;flip:y;visibility:visible;mso-wrap-style:square" from="2906,2008" to="2912,2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" strokeweight="0"/>
                  <v:line id="Line 775" o:spid="_x0000_s1510" style="position:absolute;flip:y;visibility:visible;mso-wrap-style:square" from="2917,2002" to="2923,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" strokeweight="0"/>
                  <v:line id="Line 776" o:spid="_x0000_s1511" style="position:absolute;flip:y;visibility:visible;mso-wrap-style:square" from="2928,1996" to="2933,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" strokeweight="0"/>
                  <v:line id="Line 777" o:spid="_x0000_s1512" style="position:absolute;flip:y;visibility:visible;mso-wrap-style:square" from="2939,1990" to="2944,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" strokeweight="0"/>
                  <v:line id="Line 778" o:spid="_x0000_s1513" style="position:absolute;flip:y;visibility:visible;mso-wrap-style:square" from="2950,1984" to="2955,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" strokeweight="0"/>
                  <v:line id="Line 779" o:spid="_x0000_s1514" style="position:absolute;flip:y;visibility:visible;mso-wrap-style:square" from="2960,1978" to="2966,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" strokeweight="0"/>
                  <v:line id="Line 780" o:spid="_x0000_s1515" style="position:absolute;flip:y;visibility:visible;mso-wrap-style:square" from="2971,1972" to="2977,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" strokeweight="0"/>
                  <v:line id="Line 781" o:spid="_x0000_s1516" style="position:absolute;flip:y;visibility:visible;mso-wrap-style:square" from="2982,1966" to="2987,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" strokeweight="0"/>
                  <v:line id="Line 782" o:spid="_x0000_s1517" style="position:absolute;flip:y;visibility:visible;mso-wrap-style:square" from="2992,1960" to="2997,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" strokeweight="0"/>
                  <v:line id="Line 783" o:spid="_x0000_s1518" style="position:absolute;flip:y;visibility:visible;mso-wrap-style:square" from="3003,1953" to="3008,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" strokeweight="0"/>
                  <v:line id="Line 784" o:spid="_x0000_s1519" style="position:absolute;flip:y;visibility:visible;mso-wrap-style:square" from="3014,1947" to="3019,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" strokeweight="0"/>
                  <v:line id="Line 785" o:spid="_x0000_s1520" style="position:absolute;flip:y;visibility:visible;mso-wrap-style:square" from="3024,1941" to="3030,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" strokeweight="0"/>
                  <v:line id="Line 786" o:spid="_x0000_s1521" style="position:absolute;flip:y;visibility:visible;mso-wrap-style:square" from="3035,1935" to="3041,1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" strokeweight="0"/>
                  <v:line id="Line 787" o:spid="_x0000_s1522" style="position:absolute;flip:y;visibility:visible;mso-wrap-style:square" from="3046,1929" to="305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" strokeweight="0"/>
                  <v:line id="Line 788" o:spid="_x0000_s1523" style="position:absolute;flip:y;visibility:visible;mso-wrap-style:square" from="3057,1922" to="3062,1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" strokeweight="0"/>
                  <v:line id="Line 789" o:spid="_x0000_s1524" style="position:absolute;flip:y;visibility:visible;mso-wrap-style:square" from="3068,1916" to="3072,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" strokeweight="0"/>
                  <v:line id="Line 790" o:spid="_x0000_s1525" style="position:absolute;flip:y;visibility:visible;mso-wrap-style:square" from="3078,1910" to="3083,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" strokeweight="0"/>
                  <v:line id="Line 791" o:spid="_x0000_s1526" style="position:absolute;flip:y;visibility:visible;mso-wrap-style:square" from="3089,1904" to="3094,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" strokeweight="0"/>
                  <v:line id="Line 792" o:spid="_x0000_s1527" style="position:absolute;flip:y;visibility:visible;mso-wrap-style:square" from="3099,1898" to="3105,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" strokeweight="0"/>
                  <v:line id="Line 793" o:spid="_x0000_s1528" style="position:absolute;flip:y;visibility:visible;mso-wrap-style:square" from="3110,1892" to="3116,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" strokeweight="0"/>
                  <v:line id="Line 794" o:spid="_x0000_s1529" style="position:absolute;flip:y;visibility:visible;mso-wrap-style:square" from="3121,1885" to="3126,1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" strokeweight="0"/>
                  <v:line id="Line 795" o:spid="_x0000_s1530" style="position:absolute;flip:y;visibility:visible;mso-wrap-style:square" from="3132,1879" to="3137,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" strokeweight="0"/>
                  <v:line id="Line 796" o:spid="_x0000_s1531" style="position:absolute;flip:y;visibility:visible;mso-wrap-style:square" from="3143,1873" to="3148,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" strokeweight="0"/>
                  <v:line id="Line 797" o:spid="_x0000_s1532" style="position:absolute;flip:y;visibility:visible;mso-wrap-style:square" from="3153,1867" to="3159,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" strokeweight="0"/>
                  <v:line id="Line 798" o:spid="_x0000_s1533" style="position:absolute;flip:y;visibility:visible;mso-wrap-style:square" from="3163,1861" to="3169,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" strokeweight="0"/>
                  <v:line id="Line 799" o:spid="_x0000_s1534" style="position:absolute;flip:y;visibility:visible;mso-wrap-style:square" from="3174,1855" to="3180,1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" strokeweight="0"/>
                  <v:line id="Line 800" o:spid="_x0000_s1535" style="position:absolute;flip:y;visibility:visible;mso-wrap-style:square" from="3185,1848" to="3190,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" strokeweight="0"/>
                  <v:line id="Line 801" o:spid="_x0000_s1536" style="position:absolute;flip:y;visibility:visible;mso-wrap-style:square" from="3196,1843" to="3201,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" strokeweight="0"/>
                  <v:line id="Line 802" o:spid="_x0000_s1537" style="position:absolute;flip:y;visibility:visible;mso-wrap-style:square" from="3207,1837" to="3212,1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" strokeweight="0"/>
                  <v:line id="Line 803" o:spid="_x0000_s1538" style="position:absolute;flip:y;visibility:visible;mso-wrap-style:square" from="3217,1831" to="3223,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" strokeweight="0"/>
                  <v:line id="Line 804" o:spid="_x0000_s1539" style="position:absolute;flip:y;visibility:visible;mso-wrap-style:square" from="3228,1824" to="3234,1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" strokeweight="0"/>
                  <v:line id="Line 805" o:spid="_x0000_s1540" style="position:absolute;flip:y;visibility:visible;mso-wrap-style:square" from="3239,1818" to="3244,1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" strokeweight="0"/>
                  <v:line id="Line 806" o:spid="_x0000_s1541" style="position:absolute;flip:y;visibility:visible;mso-wrap-style:square" from="3250,1812" to="3255,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" strokeweight="0"/>
                  <v:line id="Line 807" o:spid="_x0000_s1542" style="position:absolute;flip:y;visibility:visible;mso-wrap-style:square" from="3260,1806" to="3265,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" strokeweight="0"/>
                  <v:line id="Line 808" o:spid="_x0000_s1543" style="position:absolute;flip:y;visibility:visible;mso-wrap-style:square" from="3271,1800" to="3276,1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" strokeweight="0"/>
                  <v:line id="Line 809" o:spid="_x0000_s1544" style="position:absolute;flip:y;visibility:visible;mso-wrap-style:square" from="3282,1794" to="3287,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" strokeweight="0"/>
                  <v:line id="Line 810" o:spid="_x0000_s1545" style="position:absolute;flip:y;visibility:visible;mso-wrap-style:square" from="3292,1787" to="3298,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" strokeweight="0"/>
                  <v:line id="Line 811" o:spid="_x0000_s1546" style="position:absolute;flip:y;visibility:visible;mso-wrap-style:square" from="3303,1781" to="3309,1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" strokeweight="0"/>
                  <v:line id="Line 812" o:spid="_x0000_s1547" style="position:absolute;flip:y;visibility:visible;mso-wrap-style:square" from="3314,1775" to="3319,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" strokeweight="0"/>
                  <v:line id="Line 813" o:spid="_x0000_s1548" style="position:absolute;flip:y;visibility:visible;mso-wrap-style:square" from="3325,1769" to="3330,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" strokeweight="0"/>
                  <v:line id="Line 814" o:spid="_x0000_s1549" style="position:absolute;flip:y;visibility:visible;mso-wrap-style:square" from="3336,1763" to="3341,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" strokeweight="0"/>
                  <v:line id="Line 815" o:spid="_x0000_s1550" style="position:absolute;flip:y;visibility:visible;mso-wrap-style:square" from="3346,1756" to="3351,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" strokeweight="0"/>
                  <v:line id="Line 816" o:spid="_x0000_s1551" style="position:absolute;flip:y;visibility:visible;mso-wrap-style:square" from="3356,1750" to="3362,1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" strokeweight="0"/>
                  <v:line id="Line 817" o:spid="_x0000_s1552" style="position:absolute;flip:y;visibility:visible;mso-wrap-style:square" from="3367,1744" to="3373,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" strokeweight="0"/>
                  <v:line id="Line 818" o:spid="_x0000_s1553" style="position:absolute;flip:y;visibility:visible;mso-wrap-style:square" from="3378,1738" to="3383,1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" strokeweight="0"/>
                  <v:line id="Line 819" o:spid="_x0000_s1554" style="position:absolute;flip:y;visibility:visible;mso-wrap-style:square" from="3389,1732" to="3394,1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" strokeweight="0"/>
                  <v:line id="Line 820" o:spid="_x0000_s1555" style="position:absolute;flip:y;visibility:visible;mso-wrap-style:square" from="3400,1726" to="3405,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" strokeweight="0"/>
                  <v:line id="Line 821" o:spid="_x0000_s1556" style="position:absolute;flip:y;visibility:visible;mso-wrap-style:square" from="3410,1719" to="34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" strokeweight="0"/>
                  <v:line id="Line 822" o:spid="_x0000_s1557" style="position:absolute;flip:y;visibility:visible;mso-wrap-style:square" from="3421,1713" to="3427,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" strokeweight="0"/>
                  <v:line id="Line 823" o:spid="_x0000_s1558" style="position:absolute;flip:y;visibility:visible;mso-wrap-style:square" from="3431,1707" to="3437,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" strokeweight="0"/>
                  <v:line id="Line 824" o:spid="_x0000_s1559" style="position:absolute;flip:y;visibility:visible;mso-wrap-style:square" from="3442,1701" to="3447,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" strokeweight="0"/>
                  <v:line id="Line 825" o:spid="_x0000_s1560" style="position:absolute;flip:y;visibility:visible;mso-wrap-style:square" from="3453,1696" to="3458,1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" strokeweight="0"/>
                  <v:line id="Line 826" o:spid="_x0000_s1561" style="position:absolute;flip:y;visibility:visible;mso-wrap-style:square" from="3464,1689" to="3469,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" strokeweight="0"/>
                  <v:line id="Line 827" o:spid="_x0000_s1562" style="position:absolute;flip:y;visibility:visible;mso-wrap-style:square" from="3475,1683" to="3480,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" strokeweight="0"/>
                  <v:line id="Line 828" o:spid="_x0000_s1563" style="position:absolute;flip:y;visibility:visible;mso-wrap-style:square" from="3485,1677" to="3491,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" strokeweight="0"/>
                  <v:line id="Line 829" o:spid="_x0000_s1564" style="position:absolute;flip:y;visibility:visible;mso-wrap-style:square" from="3496,1671" to="3502,1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" strokeweight="0"/>
                  <v:line id="Line 830" o:spid="_x0000_s1565" style="position:absolute;flip:y;visibility:visible;mso-wrap-style:square" from="3507,1665" to="3512,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" strokeweight="0"/>
                  <v:line id="Line 831" o:spid="_x0000_s1566" style="position:absolute;flip:y;visibility:visible;mso-wrap-style:square" from="3518,1658" to="3522,1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" strokeweight="0"/>
                  <v:line id="Line 832" o:spid="_x0000_s1567" style="position:absolute;flip:y;visibility:visible;mso-wrap-style:square" from="3528,1652" to="3533,1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" strokeweight="0"/>
                  <v:line id="Line 833" o:spid="_x0000_s1568" style="position:absolute;flip:y;visibility:visible;mso-wrap-style:square" from="3539,1646" to="3544,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" strokeweight="0"/>
                  <v:line id="Line 834" o:spid="_x0000_s1569" style="position:absolute;flip:y;visibility:visible;mso-wrap-style:square" from="3549,1640" to="3555,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" strokeweight="0"/>
                  <v:line id="Line 835" o:spid="_x0000_s1570" style="position:absolute;flip:y;visibility:visible;mso-wrap-style:square" from="3560,1634" to="3566,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" strokeweight="0"/>
                  <v:line id="Line 836" o:spid="_x0000_s1571" style="position:absolute;flip:y;visibility:visible;mso-wrap-style:square" from="3571,1628" to="3576,1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" strokeweight="0"/>
                  <v:line id="Line 837" o:spid="_x0000_s1572" style="position:absolute;flip:y;visibility:visible;mso-wrap-style:square" from="3582,1621" to="3587,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" strokeweight="0"/>
                  <v:line id="Line 838" o:spid="_x0000_s1573" style="position:absolute;flip:y;visibility:visible;mso-wrap-style:square" from="3593,1615" to="35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" strokeweight="0"/>
                  <v:line id="Line 839" o:spid="_x0000_s1574" style="position:absolute;flip:y;visibility:visible;mso-wrap-style:square" from="3603,1609" to="3609,1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" strokeweight="0"/>
                  <v:line id="Line 840" o:spid="_x0000_s1575" style="position:absolute;flip:y;visibility:visible;mso-wrap-style:square" from="3613,1603" to="3619,1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" strokeweight="0"/>
                </v:group>
                <v:group id="Group 841" o:spid="_x0000_s1576" style="position:absolute;left:1352;top:2787;width:34144;height:7157" coordorigin="213,473" coordsize="5377,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line id="Line 842" o:spid="_x0000_s1577" style="position:absolute;flip:y;visibility:visible;mso-wrap-style:square" from="3624,1597" to="3630,1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" strokeweight="0"/>
                  <v:line id="Line 843" o:spid="_x0000_s1578" style="position:absolute;flip:y;visibility:visible;mso-wrap-style:square" from="3635,1591" to="3640,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" strokeweight="0"/>
                  <v:line id="Line 844" o:spid="_x0000_s1579" style="position:absolute;flip:y;visibility:visible;mso-wrap-style:square" from="3646,1584" to="3651,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" strokeweight="0"/>
                  <v:line id="Line 845" o:spid="_x0000_s1580" style="position:absolute;flip:y;visibility:visible;mso-wrap-style:square" from="3657,1578" to="3662,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" strokeweight="0"/>
                  <v:line id="Line 846" o:spid="_x0000_s1581" style="position:absolute;flip:y;visibility:visible;mso-wrap-style:square" from="3667,1572" to="3673,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" strokeweight="0"/>
                  <v:line id="Line 847" o:spid="_x0000_s1582" style="position:absolute;flip:y;visibility:visible;mso-wrap-style:square" from="3678,1566" to="3684,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" strokeweight="0"/>
                  <v:line id="Line 848" o:spid="_x0000_s1583" style="position:absolute;flip:y;visibility:visible;mso-wrap-style:square" from="3689,1560" to="3695,1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" strokeweight="0"/>
                  <v:line id="Line 849" o:spid="_x0000_s1584" style="position:absolute;flip:y;visibility:visible;mso-wrap-style:square" from="3700,1553" to="3705,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" strokeweight="0"/>
                  <v:line id="Line 850" o:spid="_x0000_s1585" style="position:absolute;flip:y;visibility:visible;mso-wrap-style:square" from="3710,1548" to="3715,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" strokeweight="0"/>
                  <v:line id="Line 851" o:spid="_x0000_s1586" style="position:absolute;flip:y;visibility:visible;mso-wrap-style:square" from="3721,1542" to="3726,1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" strokeweight="0"/>
                  <v:line id="Line 852" o:spid="_x0000_s1587" style="position:absolute;flip:y;visibility:visible;mso-wrap-style:square" from="3732,1536" to="3737,1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" strokeweight="0"/>
                  <v:line id="Line 853" o:spid="_x0000_s1588" style="position:absolute;flip:y;visibility:visible;mso-wrap-style:square" from="3742,1530" to="3748,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" strokeweight="0"/>
                  <v:line id="Line 854" o:spid="_x0000_s1589" style="position:absolute;flip:y;visibility:visible;mso-wrap-style:square" from="3753,1523" to="3759,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" strokeweight="0"/>
                  <v:line id="Line 855" o:spid="_x0000_s1590" style="position:absolute;flip:y;visibility:visible;mso-wrap-style:square" from="3764,1517" to="3769,1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" strokeweight="0"/>
                  <v:line id="Line 856" o:spid="_x0000_s1591" style="position:absolute;flip:y;visibility:visible;mso-wrap-style:square" from="3775,1511" to="3780,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" strokeweight="0"/>
                  <v:line id="Line 857" o:spid="_x0000_s1592" style="position:absolute;flip:y;visibility:visible;mso-wrap-style:square" from="3786,1505" to="3790,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" strokeweight="0"/>
                  <v:line id="Line 858" o:spid="_x0000_s1593" style="position:absolute;flip:y;visibility:visible;mso-wrap-style:square" from="3796,1499" to="3801,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" strokeweight="0"/>
                  <v:line id="Line 859" o:spid="_x0000_s1594" style="position:absolute;flip:y;visibility:visible;mso-wrap-style:square" from="3806,1492" to="3812,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" strokeweight="0"/>
                  <v:line id="Line 860" o:spid="_x0000_s1595" style="position:absolute;flip:y;visibility:visible;mso-wrap-style:square" from="3817,1486" to="3823,1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" strokeweight="0"/>
                  <v:line id="Line 861" o:spid="_x0000_s1596" style="position:absolute;flip:y;visibility:visible;mso-wrap-style:square" from="3828,1480" to="3833,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" strokeweight="0"/>
                  <v:line id="Line 862" o:spid="_x0000_s1597" style="position:absolute;flip:y;visibility:visible;mso-wrap-style:square" from="3839,1474" to="3844,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" strokeweight="0"/>
                  <v:line id="Line 863" o:spid="_x0000_s1598" style="position:absolute;flip:y;visibility:visible;mso-wrap-style:square" from="3850,1468" to="3855,1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" strokeweight="0"/>
                  <v:line id="Line 864" o:spid="_x0000_s1599" style="position:absolute;flip:y;visibility:visible;mso-wrap-style:square" from="3860,1462" to="3866,1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" strokeweight="0"/>
                  <v:line id="Line 865" o:spid="_x0000_s1600" style="position:absolute;flip:y;visibility:visible;mso-wrap-style:square" from="3871,1455" to="3877,1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" strokeweight="0"/>
                  <v:line id="Line 866" o:spid="_x0000_s1601" style="position:absolute;flip:y;visibility:visible;mso-wrap-style:square" from="3881,1449" to="3887,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" strokeweight="0"/>
                  <v:line id="Line 867" o:spid="_x0000_s1602" style="position:absolute;flip:y;visibility:visible;mso-wrap-style:square" from="3892,1443" to="3898,1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" strokeweight="0"/>
                  <v:line id="Line 868" o:spid="_x0000_s1603" style="position:absolute;flip:y;visibility:visible;mso-wrap-style:square" from="3903,1437" to="3908,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" strokeweight="0"/>
                  <v:line id="Line 869" o:spid="_x0000_s1604" style="position:absolute;flip:y;visibility:visible;mso-wrap-style:square" from="3914,1431" to="3919,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" strokeweight="0"/>
                  <v:line id="Line 870" o:spid="_x0000_s1605" style="position:absolute;flip:y;visibility:visible;mso-wrap-style:square" from="3925,1425" to="3930,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" strokeweight="0"/>
                  <v:line id="Line 871" o:spid="_x0000_s1606" style="position:absolute;flip:y;visibility:visible;mso-wrap-style:square" from="3935,1418" to="3941,1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" strokeweight="0"/>
                  <v:line id="Line 872" o:spid="_x0000_s1607" style="position:absolute;flip:y;visibility:visible;mso-wrap-style:square" from="3946,1412" to="3952,1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" strokeweight="0"/>
                  <v:line id="Line 873" o:spid="_x0000_s1608" style="position:absolute;flip:y;visibility:visible;mso-wrap-style:square" from="3957,1406" to="3962,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" strokeweight="0"/>
                  <v:line id="Line 874" o:spid="_x0000_s1609" style="position:absolute;flip:y;visibility:visible;mso-wrap-style:square" from="3968,1401" to="3972,1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" strokeweight="0"/>
                  <v:line id="Line 875" o:spid="_x0000_s1610" style="position:absolute;flip:y;visibility:visible;mso-wrap-style:square" from="3978,1394" to="398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" strokeweight="0"/>
                  <v:line id="Line 876" o:spid="_x0000_s1611" style="position:absolute;flip:y;visibility:visible;mso-wrap-style:square" from="3989,1388" to="3994,1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" strokeweight="0"/>
                  <v:line id="Line 877" o:spid="_x0000_s1612" style="position:absolute;flip:y;visibility:visible;mso-wrap-style:square" from="3999,1382" to="4005,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" strokeweight="0"/>
                  <v:line id="Line 878" o:spid="_x0000_s1613" style="position:absolute;flip:y;visibility:visible;mso-wrap-style:square" from="4010,1376" to="4016,1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" strokeweight="0"/>
                  <v:line id="Line 879" o:spid="_x0000_s1614" style="position:absolute;flip:y;visibility:visible;mso-wrap-style:square" from="4021,1370" to="4026,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" strokeweight="0"/>
                  <v:line id="Line 880" o:spid="_x0000_s1615" style="position:absolute;flip:y;visibility:visible;mso-wrap-style:square" from="4032,1364" to="4037,1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" strokeweight="0"/>
                  <v:line id="Line 881" o:spid="_x0000_s1616" style="position:absolute;flip:y;visibility:visible;mso-wrap-style:square" from="4043,1357" to="4048,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" strokeweight="0"/>
                  <v:line id="Line 882" o:spid="_x0000_s1617" style="position:absolute;flip:y;visibility:visible;mso-wrap-style:square" from="4053,1351" to="4058,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" strokeweight="0"/>
                  <v:line id="Line 883" o:spid="_x0000_s1618" style="position:absolute;flip:y;visibility:visible;mso-wrap-style:square" from="4064,1345" to="4069,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" strokeweight="0"/>
                  <v:line id="Line 884" o:spid="_x0000_s1619" style="position:absolute;flip:y;visibility:visible;mso-wrap-style:square" from="4074,1339" to="4080,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" strokeweight="0"/>
                  <v:line id="Line 885" o:spid="_x0000_s1620" style="position:absolute;flip:y;visibility:visible;mso-wrap-style:square" from="4085,1333" to="4091,1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" strokeweight="0"/>
                  <v:line id="Line 886" o:spid="_x0000_s1621" style="position:absolute;flip:y;visibility:visible;mso-wrap-style:square" from="4096,1327" to="4101,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" strokeweight="0"/>
                  <v:line id="Line 887" o:spid="_x0000_s1622" style="position:absolute;flip:y;visibility:visible;mso-wrap-style:square" from="4107,1320" to="4112,1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" strokeweight="0"/>
                  <v:line id="Line 888" o:spid="_x0000_s1623" style="position:absolute;flip:y;visibility:visible;mso-wrap-style:square" from="4118,1314" to="4123,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" strokeweight="0"/>
                  <v:line id="Line 889" o:spid="_x0000_s1624" style="position:absolute;flip:y;visibility:visible;mso-wrap-style:square" from="4128,1308" to="413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" strokeweight="0"/>
                  <v:line id="Line 890" o:spid="_x0000_s1625" style="position:absolute;flip:y;visibility:visible;mso-wrap-style:square" from="4139,1302" to="4145,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" strokeweight="0"/>
                  <v:line id="Line 891" o:spid="_x0000_s1626" style="position:absolute;flip:y;visibility:visible;mso-wrap-style:square" from="4149,1296" to="4155,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" strokeweight="0"/>
                  <v:line id="Line 892" o:spid="_x0000_s1627" style="position:absolute;flip:y;visibility:visible;mso-wrap-style:square" from="4160,1289" to="4165,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" strokeweight="0"/>
                  <v:line id="Line 893" o:spid="_x0000_s1628" style="position:absolute;flip:y;visibility:visible;mso-wrap-style:square" from="4171,1283" to="4176,1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" strokeweight="0"/>
                  <v:line id="Line 894" o:spid="_x0000_s1629" style="position:absolute;flip:y;visibility:visible;mso-wrap-style:square" from="4182,1277" to="4187,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" strokeweight="0"/>
                  <v:line id="Line 895" o:spid="_x0000_s1630" style="position:absolute;flip:y;visibility:visible;mso-wrap-style:square" from="4192,1271" to="4198,1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" strokeweight="0"/>
                  <v:line id="Line 896" o:spid="_x0000_s1631" style="position:absolute;flip:y;visibility:visible;mso-wrap-style:square" from="4203,1265" to="4209,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" strokeweight="0"/>
                  <v:line id="Line 897" o:spid="_x0000_s1632" style="position:absolute;flip:y;visibility:visible;mso-wrap-style:square" from="4214,1259" to="4219,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" strokeweight="0"/>
                  <v:line id="Line 898" o:spid="_x0000_s1633" style="position:absolute;flip:y;visibility:visible;mso-wrap-style:square" from="4225,1253" to="4230,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" strokeweight="0"/>
                  <v:line id="Line 899" o:spid="_x0000_s1634" style="position:absolute;flip:y;visibility:visible;mso-wrap-style:square" from="4236,1247" to="4240,1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" strokeweight="0"/>
                  <v:line id="Line 900" o:spid="_x0000_s1635" style="position:absolute;flip:y;visibility:visible;mso-wrap-style:square" from="4246,1241" to="4251,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" strokeweight="0"/>
                  <v:line id="Line 901" o:spid="_x0000_s1636" style="position:absolute;flip:y;visibility:visible;mso-wrap-style:square" from="4256,1235" to="4262,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" strokeweight="0"/>
                  <v:line id="Line 902" o:spid="_x0000_s1637" style="position:absolute;flip:y;visibility:visible;mso-wrap-style:square" from="4267,1228" to="4273,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" strokeweight="0"/>
                  <v:line id="Line 903" o:spid="_x0000_s1638" style="position:absolute;flip:y;visibility:visible;mso-wrap-style:square" from="4278,1222" to="4284,1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" strokeweight="0"/>
                  <v:line id="Line 904" o:spid="_x0000_s1639" style="position:absolute;flip:y;visibility:visible;mso-wrap-style:square" from="4289,1216" to="4294,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" strokeweight="0"/>
                  <v:line id="Line 905" o:spid="_x0000_s1640" style="position:absolute;flip:y;visibility:visible;mso-wrap-style:square" from="4300,1210" to="4305,1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" strokeweight="0"/>
                  <v:line id="Line 906" o:spid="_x0000_s1641" style="position:absolute;flip:y;visibility:visible;mso-wrap-style:square" from="4311,1204" to="4316,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" strokeweight="0"/>
                  <v:line id="Line 907" o:spid="_x0000_s1642" style="position:absolute;flip:y;visibility:visible;mso-wrap-style:square" from="4321,1198" to="4327,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" strokeweight="0"/>
                  <v:line id="Line 908" o:spid="_x0000_s1643" style="position:absolute;flip:y;visibility:visible;mso-wrap-style:square" from="4331,1191" to="4337,1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" strokeweight="0"/>
                  <v:line id="Line 909" o:spid="_x0000_s1644" style="position:absolute;flip:y;visibility:visible;mso-wrap-style:square" from="4342,1185" to="4348,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" strokeweight="0"/>
                  <v:line id="Line 910" o:spid="_x0000_s1645" style="position:absolute;flip:y;visibility:visible;mso-wrap-style:square" from="4353,1179" to="4358,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" strokeweight="0"/>
                  <v:line id="Line 911" o:spid="_x0000_s1646" style="position:absolute;flip:y;visibility:visible;mso-wrap-style:square" from="4364,1173" to="4369,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" strokeweight="0"/>
                  <v:line id="Line 912" o:spid="_x0000_s1647" style="position:absolute;flip:y;visibility:visible;mso-wrap-style:square" from="4375,1167" to="4380,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" strokeweight="0"/>
                  <v:line id="Line 913" o:spid="_x0000_s1648" style="position:absolute;flip:y;visibility:visible;mso-wrap-style:square" from="4385,1161" to="4391,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" strokeweight="0"/>
                  <v:line id="Line 914" o:spid="_x0000_s1649" style="position:absolute;flip:y;visibility:visible;mso-wrap-style:square" from="4396,1154" to="4402,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" strokeweight="0"/>
                  <v:line id="Line 915" o:spid="_x0000_s1650" style="position:absolute;flip:y;visibility:visible;mso-wrap-style:square" from="4407,1148" to="4412,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" strokeweight="0"/>
                  <v:line id="Line 916" o:spid="_x0000_s1651" style="position:absolute;flip:y;visibility:visible;mso-wrap-style:square" from="4417,1142" to="442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" strokeweight="0"/>
                  <v:line id="Line 917" o:spid="_x0000_s1652" style="position:absolute;flip:y;visibility:visible;mso-wrap-style:square" from="4428,1136" to="4433,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" strokeweight="0"/>
                  <v:line id="Line 918" o:spid="_x0000_s1653" style="position:absolute;flip:y;visibility:visible;mso-wrap-style:square" from="4439,1130" to="4444,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" strokeweight="0"/>
                  <v:line id="Line 919" o:spid="_x0000_s1654" style="position:absolute;flip:y;visibility:visible;mso-wrap-style:square" from="4449,1123" to="4455,1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" strokeweight="0"/>
                  <v:line id="Line 920" o:spid="_x0000_s1655" style="position:absolute;flip:y;visibility:visible;mso-wrap-style:square" from="4460,1117" to="4466,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" strokeweight="0"/>
                  <v:line id="Line 921" o:spid="_x0000_s1656" style="position:absolute;flip:y;visibility:visible;mso-wrap-style:square" from="4471,1111" to="4476,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" strokeweight="0"/>
                  <v:line id="Line 922" o:spid="_x0000_s1657" style="position:absolute;flip:y;visibility:visible;mso-wrap-style:square" from="4482,1106" to="4487,1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" strokeweight="0"/>
                  <v:line id="Line 923" o:spid="_x0000_s1658" style="position:absolute;flip:y;visibility:visible;mso-wrap-style:square" from="4493,1100" to="4498,1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" strokeweight="0"/>
                  <v:line id="Line 924" o:spid="_x0000_s1659" style="position:absolute;flip:y;visibility:visible;mso-wrap-style:square" from="4504,1093" to="4508,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" strokeweight="0"/>
                  <v:line id="Line 925" o:spid="_x0000_s1660" style="position:absolute;flip:y;visibility:visible;mso-wrap-style:square" from="4514,1087" to="451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" strokeweight="0"/>
                  <v:line id="Line 926" o:spid="_x0000_s1661" style="position:absolute;flip:y;visibility:visible;mso-wrap-style:square" from="4524,1081" to="4530,1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" strokeweight="0"/>
                  <v:line id="Line 927" o:spid="_x0000_s1662" style="position:absolute;flip:y;visibility:visible;mso-wrap-style:square" from="4535,1075" to="4541,1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" strokeweight="0"/>
                  <v:line id="Line 928" o:spid="_x0000_s1663" style="position:absolute;flip:y;visibility:visible;mso-wrap-style:square" from="4546,1069" to="4551,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" strokeweight="0"/>
                  <v:line id="Line 929" o:spid="_x0000_s1664" style="position:absolute;flip:y;visibility:visible;mso-wrap-style:square" from="4557,1062" to="456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" strokeweight="0"/>
                  <v:line id="Line 930" o:spid="_x0000_s1665" style="position:absolute;flip:y;visibility:visible;mso-wrap-style:square" from="4568,1056" to="4573,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" strokeweight="0"/>
                  <v:line id="Line 931" o:spid="_x0000_s1666" style="position:absolute;flip:y;visibility:visible;mso-wrap-style:square" from="4578,1050" to="4584,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tQxgAAANwAAAAPAAAAZHJzL2Rvd25yZXYueG1sRI9BawIx&#10;FITvBf9DeAVvNauF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R1x7UMYAAADcAAAA&#10;DwAAAAAAAAAAAAAAAAAHAgAAZHJzL2Rvd25yZXYueG1sUEsFBgAAAAADAAMAtwAAAPoCAAAAAA==&#10;" strokeweight="0"/>
                  <v:line id="Line 932" o:spid="_x0000_s1667" style="position:absolute;flip:y;visibility:visible;mso-wrap-style:square" from="4589,1044" to="4595,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UnxgAAANwAAAAPAAAAZHJzL2Rvd25yZXYueG1sRI9BawIx&#10;FITvBf9DeIK3mq2F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t47lJ8YAAADcAAAA&#10;DwAAAAAAAAAAAAAAAAAHAgAAZHJzL2Rvd25yZXYueG1sUEsFBgAAAAADAAMAtwAAAPoCAAAAAA==&#10;" strokeweight="0"/>
                  <v:line id="Line 933" o:spid="_x0000_s1668" style="position:absolute;flip:y;visibility:visible;mso-wrap-style:square" from="4599,1038" to="4605,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" strokeweight="0"/>
                  <v:line id="Line 934" o:spid="_x0000_s1669" style="position:absolute;flip:y;visibility:visible;mso-wrap-style:square" from="4610,1032" to="4615,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" strokeweight="0"/>
                  <v:line id="Line 935" o:spid="_x0000_s1670" style="position:absolute;flip:y;visibility:visible;mso-wrap-style:square" from="4621,1025" to="4626,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31T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qmowe4nElHQM7/AAAA//8DAFBLAQItABQABgAIAAAAIQDb4fbL7gAAAIUBAAATAAAAAAAA&#10;AAAAAAAAAAAAAABbQ29udGVudF9UeXBlc10ueG1sUEsBAi0AFAAGAAgAAAAhAFr0LFu/AAAAFQEA&#10;AAsAAAAAAAAAAAAAAAAAHwEAAF9yZWxzLy5yZWxzUEsBAi0AFAAGAAgAAAAhADhnfVPHAAAA3AAA&#10;AA8AAAAAAAAAAAAAAAAABwIAAGRycy9kb3ducmV2LnhtbFBLBQYAAAAAAwADALcAAAD7AgAAAAA=&#10;" strokeweight="0"/>
                  <v:line id="Line 936" o:spid="_x0000_s1671" style="position:absolute;flip:y;visibility:visible;mso-wrap-style:square" from="4632,1019" to="4637,1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" strokeweight="0"/>
                  <v:line id="Line 937" o:spid="_x0000_s1672" style="position:absolute;flip:y;visibility:visible;mso-wrap-style:square" from="4642,1013" to="4648,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" strokeweight="0"/>
                  <v:line id="Line 938" o:spid="_x0000_s1673" style="position:absolute;flip:y;visibility:visible;mso-wrap-style:square" from="4653,1007" to="4659,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" strokeweight="0"/>
                  <v:line id="Line 939" o:spid="_x0000_s1674" style="position:absolute;flip:y;visibility:visible;mso-wrap-style:square" from="4664,1001" to="4669,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" strokeweight="0"/>
                  <v:line id="Line 940" o:spid="_x0000_s1675" style="position:absolute;flip:y;visibility:visible;mso-wrap-style:square" from="4675,995" to="468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" strokeweight="0"/>
                  <v:line id="Line 941" o:spid="_x0000_s1676" style="position:absolute;flip:y;visibility:visible;mso-wrap-style:square" from="4685,988" to="469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gtxgAAANwAAAAPAAAAZHJzL2Rvd25yZXYueG1sRI9BawIx&#10;FITvBf9DeAVvNauU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H1oILcYAAADcAAAA&#10;DwAAAAAAAAAAAAAAAAAHAgAAZHJzL2Rvd25yZXYueG1sUEsFBgAAAAADAAMAtwAAAPoCAAAAAA==&#10;" strokeweight="0"/>
                  <v:line id="Line 942" o:spid="_x0000_s1677" style="position:absolute;flip:y;visibility:visible;mso-wrap-style:square" from="4696,982" to="470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ZaxgAAANwAAAAPAAAAZHJzL2Rvd25yZXYueG1sRI9BawIx&#10;FITvBf9DeIK3mq2U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74iWWsYAAADcAAAA&#10;DwAAAAAAAAAAAAAAAAAHAgAAZHJzL2Rvd25yZXYueG1sUEsFBgAAAAADAAMAtwAAAPoCAAAAAA==&#10;" strokeweight="0"/>
                  <v:line id="Line 943" o:spid="_x0000_s1678" style="position:absolute;flip:y;visibility:visible;mso-wrap-style:square" from="4707,976" to="471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" strokeweight="0"/>
                  <v:line id="Line 944" o:spid="_x0000_s1679" style="position:absolute;flip:y;visibility:visible;mso-wrap-style:square" from="4717,970" to="4723,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" strokeweight="0"/>
                  <v:line id="Line 945" o:spid="_x0000_s1680" style="position:absolute;flip:y;visibility:visible;mso-wrap-style:square" from="4728,964" to="473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" strokeweight="0"/>
                  <v:line id="Line 946" o:spid="_x0000_s1681" style="position:absolute;flip:y;visibility:visible;mso-wrap-style:square" from="4739,958" to="474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" strokeweight="0"/>
                  <v:line id="Line 947" o:spid="_x0000_s1682" style="position:absolute;flip:y;visibility:visible;mso-wrap-style:square" from="4750,952" to="4755,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" strokeweight="0"/>
                  <v:line id="Line 948" o:spid="_x0000_s1683" style="position:absolute;flip:y;visibility:visible;mso-wrap-style:square" from="4761,946" to="476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" strokeweight="0"/>
                  <v:line id="Line 949" o:spid="_x0000_s1684" style="position:absolute;flip:y;visibility:visible;mso-wrap-style:square" from="4771,940" to="4776,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" strokeweight="0"/>
                  <v:line id="Line 950" o:spid="_x0000_s1685" style="position:absolute;flip:y;visibility:visible;mso-wrap-style:square" from="4781,934" to="4787,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" strokeweight="0"/>
                  <v:line id="Line 951" o:spid="_x0000_s1686" style="position:absolute;flip:y;visibility:visible;mso-wrap-style:square" from="4792,927" to="479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" strokeweight="0"/>
                  <v:line id="Line 952" o:spid="_x0000_s1687" style="position:absolute;flip:y;visibility:visible;mso-wrap-style:square" from="4803,921" to="4808,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" strokeweight="0"/>
                  <v:line id="Line 953" o:spid="_x0000_s1688" style="position:absolute;flip:y;visibility:visible;mso-wrap-style:square" from="4814,915" to="481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" strokeweight="0"/>
                  <v:line id="Line 954" o:spid="_x0000_s1689" style="position:absolute;flip:y;visibility:visible;mso-wrap-style:square" from="4825,909" to="483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" strokeweight="0"/>
                  <v:line id="Line 955" o:spid="_x0000_s1690" style="position:absolute;flip:y;visibility:visible;mso-wrap-style:square" from="4835,903" to="484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" strokeweight="0"/>
                  <v:line id="Line 956" o:spid="_x0000_s1691" style="position:absolute;flip:y;visibility:visible;mso-wrap-style:square" from="4846,897" to="485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" strokeweight="0"/>
                  <v:line id="Line 957" o:spid="_x0000_s1692" style="position:absolute;flip:y;visibility:visible;mso-wrap-style:square" from="4857,890" to="486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" strokeweight="0"/>
                  <v:line id="Line 958" o:spid="_x0000_s1693" style="position:absolute;flip:y;visibility:visible;mso-wrap-style:square" from="4867,884" to="4872,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" strokeweight="0"/>
                  <v:line id="Line 959" o:spid="_x0000_s1694" style="position:absolute;flip:y;visibility:visible;mso-wrap-style:square" from="4878,878" to="488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" strokeweight="0"/>
                  <v:line id="Line 960" o:spid="_x0000_s1695" style="position:absolute;flip:y;visibility:visible;mso-wrap-style:square" from="4889,872" to="4894,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" strokeweight="0"/>
                  <v:line id="Line 961" o:spid="_x0000_s1696" style="position:absolute;flip:y;visibility:visible;mso-wrap-style:square" from="4900,866" to="4905,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" strokeweight="0"/>
                  <v:line id="Line 962" o:spid="_x0000_s1697" style="position:absolute;flip:y;visibility:visible;mso-wrap-style:square" from="4910,859" to="4916,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" strokeweight="0"/>
                  <v:line id="Line 963" o:spid="_x0000_s1698" style="position:absolute;flip:y;visibility:visible;mso-wrap-style:square" from="4921,853" to="4927,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" strokeweight="0"/>
                  <v:line id="Line 964" o:spid="_x0000_s1699" style="position:absolute;flip:y;visibility:visible;mso-wrap-style:square" from="4932,847" to="4937,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" strokeweight="0"/>
                  <v:line id="Line 965" o:spid="_x0000_s1700" style="position:absolute;flip:y;visibility:visible;mso-wrap-style:square" from="4943,841" to="494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" strokeweight="0"/>
                  <v:line id="Line 966" o:spid="_x0000_s1701" style="position:absolute;flip:y;visibility:visible;mso-wrap-style:square" from="4954,835" to="495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" strokeweight="0"/>
                  <v:line id="Line 967" o:spid="_x0000_s1702" style="position:absolute;flip:y;visibility:visible;mso-wrap-style:square" from="4964,829" to="4969,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" strokeweight="0"/>
                  <v:line id="Line 968" o:spid="_x0000_s1703" style="position:absolute;flip:y;visibility:visible;mso-wrap-style:square" from="4974,822" to="498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" strokeweight="0"/>
                  <v:line id="Line 969" o:spid="_x0000_s1704" style="position:absolute;flip:y;visibility:visible;mso-wrap-style:square" from="4985,816" to="499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" strokeweight="0"/>
                  <v:line id="Line 970" o:spid="_x0000_s1705" style="position:absolute;flip:y;visibility:visible;mso-wrap-style:square" from="4996,811" to="500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" strokeweight="0"/>
                  <v:line id="Line 971" o:spid="_x0000_s1706" style="position:absolute;flip:y;visibility:visible;mso-wrap-style:square" from="5007,805" to="501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" strokeweight="0"/>
                  <v:line id="Line 972" o:spid="_x0000_s1707" style="position:absolute;flip:y;visibility:visible;mso-wrap-style:square" from="5018,798" to="5023,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" strokeweight="0"/>
                  <v:line id="Line 973" o:spid="_x0000_s1708" style="position:absolute;flip:y;visibility:visible;mso-wrap-style:square" from="5028,792" to="503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" strokeweight="0"/>
                  <v:line id="Line 974" o:spid="_x0000_s1709" style="position:absolute;flip:y;visibility:visible;mso-wrap-style:square" from="5039,786" to="5044,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" strokeweight="0"/>
                  <v:line id="Line 975" o:spid="_x0000_s1710" style="position:absolute;flip:y;visibility:visible;mso-wrap-style:square" from="5049,780" to="505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" strokeweight="0"/>
                  <v:line id="Line 976" o:spid="_x0000_s1711" style="position:absolute;flip:y;visibility:visible;mso-wrap-style:square" from="5060,774" to="5065,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" strokeweight="0"/>
                  <v:line id="Line 977" o:spid="_x0000_s1712" style="position:absolute;flip:y;visibility:visible;mso-wrap-style:square" from="5071,768" to="5076,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" strokeweight="0"/>
                  <v:line id="Line 978" o:spid="_x0000_s1713" style="position:absolute;flip:y;visibility:visible;mso-wrap-style:square" from="5082,761" to="508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" strokeweight="0"/>
                  <v:line id="Line 979" o:spid="_x0000_s1714" style="position:absolute;flip:y;visibility:visible;mso-wrap-style:square" from="5093,755" to="5098,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" strokeweight="0"/>
                  <v:line id="Line 980" o:spid="_x0000_s1715" style="position:absolute;flip:y;visibility:visible;mso-wrap-style:square" from="5103,749" to="510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" strokeweight="0"/>
                  <v:line id="Line 981" o:spid="_x0000_s1716" style="position:absolute;flip:y;visibility:visible;mso-wrap-style:square" from="5114,743" to="5120,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" strokeweight="0"/>
                  <v:line id="Line 982" o:spid="_x0000_s1717" style="position:absolute;flip:y;visibility:visible;mso-wrap-style:square" from="5125,737" to="513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" strokeweight="0"/>
                  <v:line id="Line 983" o:spid="_x0000_s1718" style="position:absolute;flip:y;visibility:visible;mso-wrap-style:square" from="5135,731" to="514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" strokeweight="0"/>
                  <v:line id="Line 984" o:spid="_x0000_s1719" style="position:absolute;flip:y;visibility:visible;mso-wrap-style:square" from="5146,724" to="515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" strokeweight="0"/>
                  <v:line id="Line 985" o:spid="_x0000_s1720" style="position:absolute;flip:y;visibility:visible;mso-wrap-style:square" from="5157,718" to="5162,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" strokeweight="0"/>
                  <v:line id="Line 986" o:spid="_x0000_s1721" style="position:absolute;flip:y;visibility:visible;mso-wrap-style:square" from="5167,712" to="517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" strokeweight="0"/>
                  <v:line id="Line 987" o:spid="_x0000_s1722" style="position:absolute;flip:y;visibility:visible;mso-wrap-style:square" from="5178,706" to="518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" strokeweight="0"/>
                  <v:line id="Line 988" o:spid="_x0000_s1723" style="position:absolute;flip:y;visibility:visible;mso-wrap-style:square" from="5189,700" to="5194,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" strokeweight="0"/>
                  <v:line id="Line 989" o:spid="_x0000_s1724" style="position:absolute;flip:y;visibility:visible;mso-wrap-style:square" from="5200,693" to="5205,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" strokeweight="0"/>
                  <v:line id="Line 990" o:spid="_x0000_s1725" style="position:absolute;flip:y;visibility:visible;mso-wrap-style:square" from="5211,687" to="521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" strokeweight="0"/>
                  <v:line id="Line 991" o:spid="_x0000_s1726" style="position:absolute;flip:y;visibility:visible;mso-wrap-style:square" from="5221,681" to="522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" strokeweight="0"/>
                  <v:line id="Line 992" o:spid="_x0000_s1727" style="position:absolute;flip:y;visibility:visible;mso-wrap-style:square" from="5231,675" to="523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" strokeweight="0"/>
                  <v:line id="Line 993" o:spid="_x0000_s1728" style="position:absolute;flip:y;visibility:visible;mso-wrap-style:square" from="5242,669" to="5248,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" strokeweight="0"/>
                  <v:line id="Line 994" o:spid="_x0000_s1729" style="position:absolute;flip:y;visibility:visible;mso-wrap-style:square" from="5253,663" to="5258,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" strokeweight="0"/>
                  <v:line id="Line 995" o:spid="_x0000_s1730" style="position:absolute;flip:y;visibility:visible;mso-wrap-style:square" from="5264,657" to="526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" strokeweight="0"/>
                  <v:line id="Line 996" o:spid="_x0000_s1731" style="position:absolute;flip:y;visibility:visible;mso-wrap-style:square" from="5275,651" to="5280,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" strokeweight="0"/>
                  <v:line id="Line 997" o:spid="_x0000_s1732" style="position:absolute;flip:y;visibility:visible;mso-wrap-style:square" from="5285,645" to="529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" strokeweight="0"/>
                  <v:line id="Line 998" o:spid="_x0000_s1733" style="position:absolute;flip:y;visibility:visible;mso-wrap-style:square" from="5296,639" to="5302,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" strokeweight="0"/>
                  <v:line id="Line 999" o:spid="_x0000_s1734" style="position:absolute;flip:y;visibility:visible;mso-wrap-style:square" from="5307,633" to="531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" strokeweight="0"/>
                  <v:line id="Line 1000" o:spid="_x0000_s1735" style="position:absolute;flip:y;visibility:visible;mso-wrap-style:square" from="5317,626" to="532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" strokeweight="0"/>
                  <v:line id="Line 1001" o:spid="_x0000_s1736" style="position:absolute;flip:y;visibility:visible;mso-wrap-style:square" from="5328,620" to="53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" strokeweight="0"/>
                  <v:line id="Line 1002" o:spid="_x0000_s1737" style="position:absolute;flip:y;visibility:visible;mso-wrap-style:square" from="5339,614" to="5344,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" strokeweight="0"/>
                  <v:line id="Line 1003" o:spid="_x0000_s1738" style="position:absolute;flip:y;visibility:visible;mso-wrap-style:square" from="5350,608" to="535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" strokeweight="0"/>
                  <v:line id="Line 1004" o:spid="_x0000_s1739" style="position:absolute;flip:y;visibility:visible;mso-wrap-style:square" from="5360,602" to="536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" strokeweight="0"/>
                  <v:line id="Line 1005" o:spid="_x0000_s1740" style="position:absolute;flip:y;visibility:visible;mso-wrap-style:square" from="5371,595" to="5377,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" strokeweight="0"/>
                  <v:line id="Line 1006" o:spid="_x0000_s1741" style="position:absolute;flip:y;visibility:visible;mso-wrap-style:square" from="5382,589" to="538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" strokeweight="0"/>
                  <v:line id="Line 1007" o:spid="_x0000_s1742" style="position:absolute;flip:y;visibility:visible;mso-wrap-style:square" from="5393,583" to="539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" strokeweight="0"/>
                  <v:line id="Line 1008" o:spid="_x0000_s1743" style="position:absolute;flip:y;visibility:visible;mso-wrap-style:square" from="5403,577" to="540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" strokeweight="0"/>
                  <v:line id="Line 1009" o:spid="_x0000_s1744" style="position:absolute;flip:y;visibility:visible;mso-wrap-style:square" from="5414,571" to="5419,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" strokeweight="0"/>
                  <v:line id="Line 1010" o:spid="_x0000_s1745" style="position:absolute;flip:y;visibility:visible;mso-wrap-style:square" from="5424,565" to="5430,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" strokeweight="0"/>
                  <v:line id="Line 1011" o:spid="_x0000_s1746" style="position:absolute;flip:y;visibility:visible;mso-wrap-style:square" from="5435,558" to="5441,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" strokeweight="0"/>
                  <v:line id="Line 1012" o:spid="_x0000_s1747" style="position:absolute;flip:y;visibility:visible;mso-wrap-style:square" from="5446,552" to="545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" strokeweight="0"/>
                  <v:line id="Line 1013" o:spid="_x0000_s1748" style="position:absolute;flip:y;visibility:visible;mso-wrap-style:square" from="5457,546" to="546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" strokeweight="0"/>
                  <v:line id="Line 1014" o:spid="_x0000_s1749" style="position:absolute;flip:y;visibility:visible;mso-wrap-style:square" from="5468,540" to="547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" strokeweight="0"/>
                  <v:line id="Line 1015" o:spid="_x0000_s1750" style="position:absolute;flip:y;visibility:visible;mso-wrap-style:square" from="5478,534" to="548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" strokeweight="0"/>
                  <v:line id="Line 1016" o:spid="_x0000_s1751" style="position:absolute;flip:y;visibility:visible;mso-wrap-style:square" from="5489,528" to="549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" strokeweight="0"/>
                  <v:line id="Line 1017" o:spid="_x0000_s1752" style="position:absolute;flip:y;visibility:visible;mso-wrap-style:square" from="5499,521" to="550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" strokeweight="0"/>
                  <v:line id="Line 1018" o:spid="_x0000_s1753" style="position:absolute;flip:y;visibility:visible;mso-wrap-style:square" from="5510,516" to="5516,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" strokeweight="0"/>
                  <v:line id="Line 1019" o:spid="_x0000_s1754" style="position:absolute;flip:y;visibility:visible;mso-wrap-style:square" from="5521,510" to="5526,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" strokeweight="0"/>
                  <v:line id="Line 1020" o:spid="_x0000_s1755" style="position:absolute;flip:y;visibility:visible;mso-wrap-style:square" from="5532,504" to="5537,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" strokeweight="0"/>
                  <v:line id="Line 1021" o:spid="_x0000_s1756" style="position:absolute;flip:y;visibility:visible;mso-wrap-style:square" from="5543,497" to="5548,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" strokeweight="0"/>
                  <v:line id="Line 1022" o:spid="_x0000_s1757" style="position:absolute;flip:y;visibility:visible;mso-wrap-style:square" from="5553,491" to="555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" strokeweight="0"/>
                  <v:line id="Line 1023" o:spid="_x0000_s1758" style="position:absolute;flip:y;visibility:visible;mso-wrap-style:square" from="5564,485" to="557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" strokeweight="0"/>
                  <v:line id="Line 1024" o:spid="_x0000_s1759" style="position:absolute;flip:y;visibility:visible;mso-wrap-style:square" from="5575,479" to="5580,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" strokeweight="0"/>
                  <v:line id="Line 1025" o:spid="_x0000_s1760" style="position:absolute;flip:y;visibility:visible;mso-wrap-style:square" from="5585,473" to="5590,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" strokeweight="0"/>
                  <v:shape id="Freeform 1026" o:spid="_x0000_s1761" style="position:absolute;left:5191;top:501;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" path="m,l,1,,xe" fillcolor="black" strokeweight=".05pt">
                    <v:path arrowok="t" o:connecttype="custom" o:connectlocs="0,0;0,1;0,0" o:connectangles="0,0,0"/>
                  </v:shape>
                  <v:shape id="Freeform 1027" o:spid="_x0000_s1762" style="position:absolute;left:213;top:500;width:1;height:1;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" path="m,2l,,,2xe" fillcolor="black" strokeweight=".05pt">
                    <v:path arrowok="t" o:connecttype="custom" o:connectlocs="0,1;0,0;0,1" o:connectangles="0,0,0"/>
                  </v:shape>
                  <v:line id="Line 1028" o:spid="_x0000_s1763" style="position:absolute;flip:x;visibility:visible;mso-wrap-style:square" from="5184,501" to="519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" strokeweight="0"/>
                  <v:line id="Line 1029" o:spid="_x0000_s1764" style="position:absolute;flip:x;visibility:visible;mso-wrap-style:square" from="5172,501" to="51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" strokeweight="0"/>
                  <v:line id="Line 1030" o:spid="_x0000_s1765" style="position:absolute;flip:x;visibility:visible;mso-wrap-style:square" from="5160,501" to="516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" strokeweight="0"/>
                  <v:line id="Line 1031" o:spid="_x0000_s1766" style="position:absolute;flip:x;visibility:visible;mso-wrap-style:square" from="5147,501" to="515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" strokeweight="0"/>
                  <v:line id="Line 1032" o:spid="_x0000_s1767" style="position:absolute;flip:x;visibility:visible;mso-wrap-style:square" from="5135,501" to="514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" strokeweight="0"/>
                  <v:line id="Line 1033" o:spid="_x0000_s1768" style="position:absolute;flip:x;visibility:visible;mso-wrap-style:square" from="5123,501" to="512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" strokeweight="0"/>
                  <v:line id="Line 1034" o:spid="_x0000_s1769" style="position:absolute;flip:x;visibility:visible;mso-wrap-style:square" from="5110,501" to="511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" strokeweight="0"/>
                  <v:line id="Line 1035" o:spid="_x0000_s1770" style="position:absolute;flip:x;visibility:visible;mso-wrap-style:square" from="5098,501" to="510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" strokeweight="0"/>
                  <v:line id="Line 1036" o:spid="_x0000_s1771" style="position:absolute;flip:x;visibility:visible;mso-wrap-style:square" from="5086,501" to="509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" strokeweight="0"/>
                  <v:line id="Line 1037" o:spid="_x0000_s1772" style="position:absolute;flip:x;visibility:visible;mso-wrap-style:square" from="5073,501" to="507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" strokeweight="0"/>
                  <v:line id="Line 1038" o:spid="_x0000_s1773" style="position:absolute;flip:x;visibility:visible;mso-wrap-style:square" from="5061,501" to="506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" strokeweight="0"/>
                  <v:line id="Line 1039" o:spid="_x0000_s1774" style="position:absolute;flip:x;visibility:visible;mso-wrap-style:square" from="5049,501" to="505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" strokeweight="0"/>
                  <v:line id="Line 1040" o:spid="_x0000_s1775" style="position:absolute;flip:x;visibility:visible;mso-wrap-style:square" from="5036,501" to="504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" strokeweight="0"/>
                  <v:line id="Line 1041" o:spid="_x0000_s1776" style="position:absolute;flip:x;visibility:visible;mso-wrap-style:square" from="5024,501" to="503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" strokeweight="0"/>
                </v:group>
                <v:group id="Group 1042" o:spid="_x0000_s1777" style="position:absolute;left:16217;top:2959;width:15647;height:12" coordorigin="2554,500"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line id="Line 1043" o:spid="_x0000_s1778" style="position:absolute;flip:x;visibility:visible;mso-wrap-style:square" from="5011,501" to="501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" strokeweight="0"/>
                  <v:line id="Line 1044" o:spid="_x0000_s1779" style="position:absolute;flip:x;visibility:visible;mso-wrap-style:square" from="4999,501" to="500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" strokeweight="0"/>
                  <v:line id="Line 1045" o:spid="_x0000_s1780" style="position:absolute;flip:x;visibility:visible;mso-wrap-style:square" from="4987,501" to="499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" strokeweight="0"/>
                  <v:line id="Line 1046" o:spid="_x0000_s1781" style="position:absolute;flip:x;visibility:visible;mso-wrap-style:square" from="4974,501" to="498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" strokeweight="0"/>
                  <v:line id="Line 1047" o:spid="_x0000_s1782" style="position:absolute;flip:x;visibility:visible;mso-wrap-style:square" from="4962,501" to="496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" strokeweight="0"/>
                  <v:line id="Line 1048" o:spid="_x0000_s1783" style="position:absolute;flip:x;visibility:visible;mso-wrap-style:square" from="4950,501" to="495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" strokeweight="0"/>
                  <v:line id="Line 1049" o:spid="_x0000_s1784" style="position:absolute;flip:x;visibility:visible;mso-wrap-style:square" from="4937,501" to="494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" strokeweight="0"/>
                  <v:line id="Line 1050" o:spid="_x0000_s1785" style="position:absolute;flip:x;visibility:visible;mso-wrap-style:square" from="4925,501" to="493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" strokeweight="0"/>
                  <v:line id="Line 1051" o:spid="_x0000_s1786" style="position:absolute;flip:x;visibility:visible;mso-wrap-style:square" from="4913,501" to="491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" strokeweight="0"/>
                  <v:line id="Line 1052" o:spid="_x0000_s1787" style="position:absolute;flip:x;visibility:visible;mso-wrap-style:square" from="4900,501" to="490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" strokeweight="0"/>
                  <v:line id="Line 1053" o:spid="_x0000_s1788" style="position:absolute;flip:x;visibility:visible;mso-wrap-style:square" from="4888,501" to="489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" strokeweight="0"/>
                  <v:line id="Line 1054" o:spid="_x0000_s1789" style="position:absolute;flip:x;visibility:visible;mso-wrap-style:square" from="4876,501" to="488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" strokeweight="0"/>
                  <v:line id="Line 1055" o:spid="_x0000_s1790" style="position:absolute;flip:x;visibility:visible;mso-wrap-style:square" from="4863,501" to="486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" strokeweight="0"/>
                  <v:line id="Line 1056" o:spid="_x0000_s1791" style="position:absolute;flip:x;visibility:visible;mso-wrap-style:square" from="4851,501" to="485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" strokeweight="0"/>
                  <v:line id="Line 1057" o:spid="_x0000_s1792" style="position:absolute;flip:x;visibility:visible;mso-wrap-style:square" from="4839,501" to="484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" strokeweight="0"/>
                  <v:line id="Line 1058" o:spid="_x0000_s1793" style="position:absolute;flip:x;visibility:visible;mso-wrap-style:square" from="4826,501" to="483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" strokeweight="0"/>
                  <v:line id="Line 1059" o:spid="_x0000_s1794" style="position:absolute;flip:x;visibility:visible;mso-wrap-style:square" from="4814,501" to="482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" strokeweight="0"/>
                  <v:line id="Line 1060" o:spid="_x0000_s1795" style="position:absolute;flip:x;visibility:visible;mso-wrap-style:square" from="4801,501" to="480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" strokeweight="0"/>
                  <v:line id="Line 1061" o:spid="_x0000_s1796" style="position:absolute;flip:x;visibility:visible;mso-wrap-style:square" from="4789,501" to="479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" strokeweight="0"/>
                  <v:line id="Line 1062" o:spid="_x0000_s1797" style="position:absolute;flip:x;visibility:visible;mso-wrap-style:square" from="4777,501" to="478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" strokeweight="0"/>
                  <v:line id="Line 1063" o:spid="_x0000_s1798" style="position:absolute;flip:x;visibility:visible;mso-wrap-style:square" from="4764,501" to="477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" strokeweight="0"/>
                  <v:line id="Line 1064" o:spid="_x0000_s1799" style="position:absolute;flip:x;visibility:visible;mso-wrap-style:square" from="4752,501" to="475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" strokeweight="0"/>
                  <v:line id="Line 1065" o:spid="_x0000_s1800" style="position:absolute;flip:x;visibility:visible;mso-wrap-style:square" from="4740,501" to="474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" strokeweight="0"/>
                  <v:line id="Line 1066" o:spid="_x0000_s1801" style="position:absolute;flip:x;visibility:visible;mso-wrap-style:square" from="4727,501" to="473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" strokeweight="0"/>
                  <v:line id="Line 1067" o:spid="_x0000_s1802" style="position:absolute;flip:x;visibility:visible;mso-wrap-style:square" from="4715,501" to="472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" strokeweight="0"/>
                  <v:line id="Line 1068" o:spid="_x0000_s1803" style="position:absolute;flip:x;visibility:visible;mso-wrap-style:square" from="4703,501" to="470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" strokeweight="0"/>
                  <v:line id="Line 1069" o:spid="_x0000_s1804" style="position:absolute;flip:x;visibility:visible;mso-wrap-style:square" from="4690,501" to="469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" strokeweight="0"/>
                  <v:line id="Line 1070" o:spid="_x0000_s1805" style="position:absolute;flip:x;visibility:visible;mso-wrap-style:square" from="4678,501" to="468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" strokeweight="0"/>
                  <v:line id="Line 1071" o:spid="_x0000_s1806" style="position:absolute;flip:x;visibility:visible;mso-wrap-style:square" from="4666,501" to="467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" strokeweight="0"/>
                  <v:line id="Line 1072" o:spid="_x0000_s1807" style="position:absolute;flip:x;visibility:visible;mso-wrap-style:square" from="4653,501" to="465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" strokeweight="0"/>
                  <v:line id="Line 1073" o:spid="_x0000_s1808" style="position:absolute;flip:x;visibility:visible;mso-wrap-style:square" from="4641,501" to="464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" strokeweight="0"/>
                  <v:line id="Line 1074" o:spid="_x0000_s1809" style="position:absolute;flip:x;visibility:visible;mso-wrap-style:square" from="4629,501" to="463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" strokeweight="0"/>
                  <v:line id="Line 1075" o:spid="_x0000_s1810" style="position:absolute;flip:x;visibility:visible;mso-wrap-style:square" from="4616,501" to="462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" strokeweight="0"/>
                  <v:line id="Line 1076" o:spid="_x0000_s1811" style="position:absolute;flip:x;visibility:visible;mso-wrap-style:square" from="4604,501" to="46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" strokeweight="0"/>
                  <v:line id="Line 1077" o:spid="_x0000_s1812" style="position:absolute;flip:x;visibility:visible;mso-wrap-style:square" from="4592,501" to="459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" strokeweight="0"/>
                  <v:line id="Line 1078" o:spid="_x0000_s1813" style="position:absolute;flip:x;visibility:visible;mso-wrap-style:square" from="4579,501" to="458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" strokeweight="0"/>
                  <v:line id="Line 1079" o:spid="_x0000_s1814" style="position:absolute;flip:x;visibility:visible;mso-wrap-style:square" from="4567,501" to="457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" strokeweight="0"/>
                  <v:line id="Line 1080" o:spid="_x0000_s1815" style="position:absolute;flip:x;visibility:visible;mso-wrap-style:square" from="4554,501" to="456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" strokeweight="0"/>
                  <v:line id="Line 1081" o:spid="_x0000_s1816" style="position:absolute;flip:x;visibility:visible;mso-wrap-style:square" from="4542,501" to="454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" strokeweight="0"/>
                  <v:line id="Line 1082" o:spid="_x0000_s1817" style="position:absolute;flip:x;visibility:visible;mso-wrap-style:square" from="4530,501" to="453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" strokeweight="0"/>
                  <v:line id="Line 1083" o:spid="_x0000_s1818" style="position:absolute;flip:x;visibility:visible;mso-wrap-style:square" from="4517,501" to="452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" strokeweight="0"/>
                  <v:line id="Line 1084" o:spid="_x0000_s1819" style="position:absolute;flip:x;visibility:visible;mso-wrap-style:square" from="4505,501" to="451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" strokeweight="0"/>
                  <v:line id="Line 1085" o:spid="_x0000_s1820" style="position:absolute;flip:x;visibility:visible;mso-wrap-style:square" from="4493,501" to="449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" strokeweight="0"/>
                  <v:line id="Line 1086" o:spid="_x0000_s1821" style="position:absolute;flip:x;visibility:visible;mso-wrap-style:square" from="4480,501" to="448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" strokeweight="0"/>
                  <v:line id="Line 1087" o:spid="_x0000_s1822" style="position:absolute;flip:x;visibility:visible;mso-wrap-style:square" from="4468,501" to="447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" strokeweight="0"/>
                  <v:line id="Line 1088" o:spid="_x0000_s1823" style="position:absolute;flip:x;visibility:visible;mso-wrap-style:square" from="4456,501" to="446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" strokeweight="0"/>
                  <v:line id="Line 1089" o:spid="_x0000_s1824" style="position:absolute;flip:x;visibility:visible;mso-wrap-style:square" from="4443,501" to="444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" strokeweight="0"/>
                  <v:line id="Line 1090" o:spid="_x0000_s1825" style="position:absolute;flip:x;visibility:visible;mso-wrap-style:square" from="4431,501" to="443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" strokeweight="0"/>
                  <v:line id="Line 1091" o:spid="_x0000_s1826" style="position:absolute;flip:x;visibility:visible;mso-wrap-style:square" from="4419,501" to="442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" strokeweight="0"/>
                  <v:line id="Line 1092" o:spid="_x0000_s1827" style="position:absolute;flip:x;visibility:visible;mso-wrap-style:square" from="4406,501" to="441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" strokeweight="0"/>
                  <v:line id="Line 1093" o:spid="_x0000_s1828" style="position:absolute;flip:x;visibility:visible;mso-wrap-style:square" from="4394,501" to="440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" strokeweight="0"/>
                  <v:line id="Line 1094" o:spid="_x0000_s1829" style="position:absolute;flip:x;visibility:visible;mso-wrap-style:square" from="4382,501" to="438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" strokeweight="0"/>
                  <v:line id="Line 1095" o:spid="_x0000_s1830" style="position:absolute;flip:x;visibility:visible;mso-wrap-style:square" from="4369,501" to="437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" strokeweight="0"/>
                  <v:line id="Line 1096" o:spid="_x0000_s1831" style="position:absolute;flip:x;visibility:visible;mso-wrap-style:square" from="4357,501" to="436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" strokeweight="0"/>
                  <v:line id="Line 1097" o:spid="_x0000_s1832" style="position:absolute;flip:x;visibility:visible;mso-wrap-style:square" from="4344,501" to="435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" strokeweight="0"/>
                  <v:line id="Line 1098" o:spid="_x0000_s1833" style="position:absolute;flip:x;visibility:visible;mso-wrap-style:square" from="4332,501" to="433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" strokeweight="0"/>
                  <v:line id="Line 1099" o:spid="_x0000_s1834" style="position:absolute;flip:x;visibility:visible;mso-wrap-style:square" from="4320,501" to="432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" strokeweight="0"/>
                  <v:line id="Line 1100" o:spid="_x0000_s1835" style="position:absolute;flip:x;visibility:visible;mso-wrap-style:square" from="4307,501" to="431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" strokeweight="0"/>
                  <v:line id="Line 1101" o:spid="_x0000_s1836" style="position:absolute;flip:x;visibility:visible;mso-wrap-style:square" from="4295,501" to="430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" strokeweight="0"/>
                  <v:line id="Line 1102" o:spid="_x0000_s1837" style="position:absolute;flip:x;visibility:visible;mso-wrap-style:square" from="4283,501" to="428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" strokeweight="0"/>
                  <v:line id="Line 1103" o:spid="_x0000_s1838" style="position:absolute;flip:x;visibility:visible;mso-wrap-style:square" from="4270,501" to="427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" strokeweight="0"/>
                  <v:line id="Line 1104" o:spid="_x0000_s1839" style="position:absolute;flip:x;visibility:visible;mso-wrap-style:square" from="4258,501" to="426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" strokeweight="0"/>
                  <v:line id="Line 1105" o:spid="_x0000_s1840" style="position:absolute;flip:x;visibility:visible;mso-wrap-style:square" from="4246,501" to="425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" strokeweight="0"/>
                  <v:line id="Line 1106" o:spid="_x0000_s1841" style="position:absolute;flip:x;visibility:visible;mso-wrap-style:square" from="4233,501" to="424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" strokeweight="0"/>
                  <v:line id="Line 1107" o:spid="_x0000_s1842" style="position:absolute;flip:x;visibility:visible;mso-wrap-style:square" from="4221,501" to="422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" strokeweight="0"/>
                  <v:line id="Line 1108" o:spid="_x0000_s1843" style="position:absolute;flip:x;visibility:visible;mso-wrap-style:square" from="4209,501" to="421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" strokeweight="0"/>
                  <v:line id="Line 1109" o:spid="_x0000_s1844" style="position:absolute;flip:x;visibility:visible;mso-wrap-style:square" from="4196,501" to="420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" strokeweight="0"/>
                  <v:line id="Line 1110" o:spid="_x0000_s1845" style="position:absolute;flip:x;visibility:visible;mso-wrap-style:square" from="4184,501" to="419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" strokeweight="0"/>
                  <v:line id="Line 1111" o:spid="_x0000_s1846" style="position:absolute;flip:x;visibility:visible;mso-wrap-style:square" from="4172,501" to="41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" strokeweight="0"/>
                  <v:line id="Line 1112" o:spid="_x0000_s1847" style="position:absolute;flip:x;visibility:visible;mso-wrap-style:square" from="4159,501" to="416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" strokeweight="0"/>
                  <v:line id="Line 1113" o:spid="_x0000_s1848" style="position:absolute;flip:x;visibility:visible;mso-wrap-style:square" from="4147,501" to="415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" strokeweight="0"/>
                  <v:line id="Line 1114" o:spid="_x0000_s1849" style="position:absolute;flip:x;visibility:visible;mso-wrap-style:square" from="4135,501" to="414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" strokeweight="0"/>
                  <v:line id="Line 1115" o:spid="_x0000_s1850" style="position:absolute;flip:x;visibility:visible;mso-wrap-style:square" from="4122,501" to="412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" strokeweight="0"/>
                  <v:line id="Line 1116" o:spid="_x0000_s1851" style="position:absolute;flip:x;visibility:visible;mso-wrap-style:square" from="4110,501" to="411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" strokeweight="0"/>
                  <v:line id="Line 1117" o:spid="_x0000_s1852" style="position:absolute;flip:x;visibility:visible;mso-wrap-style:square" from="4097,501" to="410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" strokeweight="0"/>
                  <v:line id="Line 1118" o:spid="_x0000_s1853" style="position:absolute;flip:x;visibility:visible;mso-wrap-style:square" from="4085,501" to="409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" strokeweight="0"/>
                  <v:line id="Line 1119" o:spid="_x0000_s1854" style="position:absolute;flip:x;visibility:visible;mso-wrap-style:square" from="4073,501" to="407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" strokeweight="0"/>
                  <v:line id="Line 1120" o:spid="_x0000_s1855" style="position:absolute;flip:x;visibility:visible;mso-wrap-style:square" from="4060,501" to="406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" strokeweight="0"/>
                  <v:line id="Line 1121" o:spid="_x0000_s1856" style="position:absolute;flip:x;visibility:visible;mso-wrap-style:square" from="4048,501" to="405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" strokeweight="0"/>
                  <v:line id="Line 1122" o:spid="_x0000_s1857" style="position:absolute;flip:x;visibility:visible;mso-wrap-style:square" from="4036,501" to="404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" strokeweight="0"/>
                  <v:line id="Line 1123" o:spid="_x0000_s1858" style="position:absolute;flip:x;visibility:visible;mso-wrap-style:square" from="4023,501" to="403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" strokeweight="0"/>
                  <v:line id="Line 1124" o:spid="_x0000_s1859" style="position:absolute;flip:x;visibility:visible;mso-wrap-style:square" from="4011,501" to="401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" strokeweight="0"/>
                  <v:line id="Line 1125" o:spid="_x0000_s1860" style="position:absolute;flip:x;visibility:visible;mso-wrap-style:square" from="3999,501" to="400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" strokeweight="0"/>
                  <v:line id="Line 1126" o:spid="_x0000_s1861" style="position:absolute;flip:x;visibility:visible;mso-wrap-style:square" from="3986,501" to="399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" strokeweight="0"/>
                  <v:line id="Line 1127" o:spid="_x0000_s1862" style="position:absolute;flip:x;visibility:visible;mso-wrap-style:square" from="3974,501" to="398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" strokeweight="0"/>
                  <v:line id="Line 1128" o:spid="_x0000_s1863" style="position:absolute;flip:x;visibility:visible;mso-wrap-style:square" from="3962,501" to="396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" strokeweight="0"/>
                  <v:line id="Line 1129" o:spid="_x0000_s1864" style="position:absolute;flip:x;visibility:visible;mso-wrap-style:square" from="3949,501" to="395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" strokeweight="0"/>
                  <v:line id="Line 1130" o:spid="_x0000_s1865" style="position:absolute;flip:x;visibility:visible;mso-wrap-style:square" from="3937,501" to="394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" strokeweight="0"/>
                  <v:line id="Line 1131" o:spid="_x0000_s1866" style="position:absolute;flip:x;visibility:visible;mso-wrap-style:square" from="3925,501" to="393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" strokeweight="0"/>
                  <v:line id="Line 1132" o:spid="_x0000_s1867" style="position:absolute;flip:x;visibility:visible;mso-wrap-style:square" from="3912,501" to="391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" strokeweight="0"/>
                  <v:line id="Line 1133" o:spid="_x0000_s1868" style="position:absolute;flip:x;visibility:visible;mso-wrap-style:square" from="3900,501" to="390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" strokeweight="0"/>
                  <v:line id="Line 1134" o:spid="_x0000_s1869" style="position:absolute;flip:x;visibility:visible;mso-wrap-style:square" from="3888,501" to="389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" strokeweight="0"/>
                  <v:line id="Line 1135" o:spid="_x0000_s1870" style="position:absolute;flip:x;visibility:visible;mso-wrap-style:square" from="3875,501" to="388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" strokeweight="0"/>
                  <v:line id="Line 1136" o:spid="_x0000_s1871" style="position:absolute;flip:x;visibility:visible;mso-wrap-style:square" from="3863,501" to="386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" strokeweight="0"/>
                  <v:line id="Line 1137" o:spid="_x0000_s1872" style="position:absolute;flip:x;visibility:visible;mso-wrap-style:square" from="3850,501" to="385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" strokeweight="0"/>
                  <v:line id="Line 1138" o:spid="_x0000_s1873" style="position:absolute;flip:x;visibility:visible;mso-wrap-style:square" from="3838,501" to="384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" strokeweight="0"/>
                  <v:line id="Line 1139" o:spid="_x0000_s1874" style="position:absolute;flip:x;visibility:visible;mso-wrap-style:square" from="3826,501" to="383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" strokeweight="0"/>
                  <v:line id="Line 1140" o:spid="_x0000_s1875" style="position:absolute;flip:x;visibility:visible;mso-wrap-style:square" from="3813,501" to="382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" strokeweight="0"/>
                  <v:line id="Line 1141" o:spid="_x0000_s1876" style="position:absolute;flip:x;visibility:visible;mso-wrap-style:square" from="3801,501" to="380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" strokeweight="0"/>
                  <v:line id="Line 1142" o:spid="_x0000_s1877" style="position:absolute;flip:x;visibility:visible;mso-wrap-style:square" from="3789,501" to="379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" strokeweight="0"/>
                  <v:line id="Line 1143" o:spid="_x0000_s1878" style="position:absolute;flip:x;visibility:visible;mso-wrap-style:square" from="3776,501" to="378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" strokeweight="0"/>
                  <v:line id="Line 1144" o:spid="_x0000_s1879" style="position:absolute;flip:x;visibility:visible;mso-wrap-style:square" from="3764,501" to="377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" strokeweight="0"/>
                  <v:line id="Line 1145" o:spid="_x0000_s1880" style="position:absolute;flip:x;visibility:visible;mso-wrap-style:square" from="3752,501" to="375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" strokeweight="0"/>
                  <v:line id="Line 1146" o:spid="_x0000_s1881" style="position:absolute;flip:x;visibility:visible;mso-wrap-style:square" from="3739,501" to="374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" strokeweight="0"/>
                  <v:line id="Line 1147" o:spid="_x0000_s1882" style="position:absolute;flip:x;visibility:visible;mso-wrap-style:square" from="3727,501" to="373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" strokeweight="0"/>
                  <v:line id="Line 1148" o:spid="_x0000_s1883" style="position:absolute;flip:x;visibility:visible;mso-wrap-style:square" from="3715,501" to="372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" strokeweight="0"/>
                  <v:line id="Line 1149" o:spid="_x0000_s1884" style="position:absolute;flip:x;visibility:visible;mso-wrap-style:square" from="3702,501" to="370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" strokeweight="0"/>
                  <v:line id="Line 1150" o:spid="_x0000_s1885" style="position:absolute;flip:x;visibility:visible;mso-wrap-style:square" from="3690,501" to="369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" strokeweight="0"/>
                  <v:line id="Line 1151" o:spid="_x0000_s1886" style="position:absolute;flip:x;visibility:visible;mso-wrap-style:square" from="3678,501" to="368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" strokeweight="0"/>
                  <v:line id="Line 1152" o:spid="_x0000_s1887" style="position:absolute;flip:x;visibility:visible;mso-wrap-style:square" from="3665,501" to="367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" strokeweight="0"/>
                  <v:line id="Line 1153" o:spid="_x0000_s1888" style="position:absolute;flip:x;visibility:visible;mso-wrap-style:square" from="3653,501" to="3659,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" strokeweight="0"/>
                  <v:line id="Line 1154" o:spid="_x0000_s1889" style="position:absolute;flip:x;visibility:visible;mso-wrap-style:square" from="3640,501" to="364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" strokeweight="0"/>
                  <v:line id="Line 1155" o:spid="_x0000_s1890" style="position:absolute;flip:x;visibility:visible;mso-wrap-style:square" from="3628,501" to="363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" strokeweight="0"/>
                  <v:line id="Line 1156" o:spid="_x0000_s1891" style="position:absolute;flip:x;visibility:visible;mso-wrap-style:square" from="3616,501" to="362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" strokeweight="0"/>
                  <v:line id="Line 1157" o:spid="_x0000_s1892" style="position:absolute;flip:x;visibility:visible;mso-wrap-style:square" from="3603,501" to="36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" strokeweight="0"/>
                  <v:line id="Line 1158" o:spid="_x0000_s1893" style="position:absolute;flip:x;visibility:visible;mso-wrap-style:square" from="3591,501" to="3597,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" strokeweight="0"/>
                  <v:line id="Line 1159" o:spid="_x0000_s1894" style="position:absolute;flip:x;visibility:visible;mso-wrap-style:square" from="3579,501" to="358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" strokeweight="0"/>
                  <v:line id="Line 1160" o:spid="_x0000_s1895" style="position:absolute;flip:x;visibility:visible;mso-wrap-style:square" from="3566,501" to="357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" strokeweight="0"/>
                  <v:line id="Line 1161" o:spid="_x0000_s1896" style="position:absolute;flip:x;visibility:visible;mso-wrap-style:square" from="3554,501" to="356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" strokeweight="0"/>
                  <v:line id="Line 1162" o:spid="_x0000_s1897" style="position:absolute;flip:x;visibility:visible;mso-wrap-style:square" from="3542,501" to="354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" strokeweight="0"/>
                  <v:line id="Line 1163" o:spid="_x0000_s1898" style="position:absolute;flip:x;visibility:visible;mso-wrap-style:square" from="3529,500" to="353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" strokeweight="0"/>
                  <v:line id="Line 1164" o:spid="_x0000_s1899" style="position:absolute;flip:x;visibility:visible;mso-wrap-style:square" from="3517,500" to="352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" strokeweight="0"/>
                  <v:line id="Line 1165" o:spid="_x0000_s1900" style="position:absolute;flip:x;visibility:visible;mso-wrap-style:square" from="3505,500" to="351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" strokeweight="0"/>
                  <v:line id="Line 1166" o:spid="_x0000_s1901" style="position:absolute;flip:x;visibility:visible;mso-wrap-style:square" from="3492,500" to="349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" strokeweight="0"/>
                  <v:line id="Line 1167" o:spid="_x0000_s1902" style="position:absolute;flip:x;visibility:visible;mso-wrap-style:square" from="3480,500" to="348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" strokeweight="0"/>
                  <v:line id="Line 1168" o:spid="_x0000_s1903" style="position:absolute;flip:x;visibility:visible;mso-wrap-style:square" from="3468,500" to="347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" strokeweight="0"/>
                  <v:line id="Line 1169" o:spid="_x0000_s1904" style="position:absolute;flip:x;visibility:visible;mso-wrap-style:square" from="3455,500" to="346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" strokeweight="0"/>
                  <v:line id="Line 1170" o:spid="_x0000_s1905" style="position:absolute;flip:x;visibility:visible;mso-wrap-style:square" from="3443,500" to="344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" strokeweight="0"/>
                  <v:line id="Line 1171" o:spid="_x0000_s1906" style="position:absolute;flip:x;visibility:visible;mso-wrap-style:square" from="3431,500" to="343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" strokeweight="0"/>
                  <v:line id="Line 1172" o:spid="_x0000_s1907" style="position:absolute;flip:x;visibility:visible;mso-wrap-style:square" from="3418,500" to="342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" strokeweight="0"/>
                  <v:line id="Line 1173" o:spid="_x0000_s1908" style="position:absolute;flip:x;visibility:visible;mso-wrap-style:square" from="3406,500" to="341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" strokeweight="0"/>
                  <v:line id="Line 1174" o:spid="_x0000_s1909" style="position:absolute;flip:x;visibility:visible;mso-wrap-style:square" from="3393,500" to="340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" strokeweight="0"/>
                  <v:line id="Line 1175" o:spid="_x0000_s1910" style="position:absolute;flip:x;visibility:visible;mso-wrap-style:square" from="3381,500" to="338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" strokeweight="0"/>
                  <v:line id="Line 1176" o:spid="_x0000_s1911" style="position:absolute;flip:x;visibility:visible;mso-wrap-style:square" from="3369,500" to="337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" strokeweight="0"/>
                  <v:line id="Line 1177" o:spid="_x0000_s1912" style="position:absolute;flip:x;visibility:visible;mso-wrap-style:square" from="3356,500" to="336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" strokeweight="0"/>
                  <v:line id="Line 1178" o:spid="_x0000_s1913" style="position:absolute;flip:x;visibility:visible;mso-wrap-style:square" from="3344,500" to="335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" strokeweight="0"/>
                  <v:line id="Line 1179" o:spid="_x0000_s1914" style="position:absolute;flip:x;visibility:visible;mso-wrap-style:square" from="3332,500" to="333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" strokeweight="0"/>
                  <v:line id="Line 1180" o:spid="_x0000_s1915" style="position:absolute;flip:x;visibility:visible;mso-wrap-style:square" from="3319,500" to="332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" strokeweight="0"/>
                  <v:line id="Line 1181" o:spid="_x0000_s1916" style="position:absolute;flip:x;visibility:visible;mso-wrap-style:square" from="3307,500" to="331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" strokeweight="0"/>
                  <v:line id="Line 1182" o:spid="_x0000_s1917" style="position:absolute;flip:x;visibility:visible;mso-wrap-style:square" from="3295,500" to="330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" strokeweight="0"/>
                  <v:line id="Line 1183" o:spid="_x0000_s1918" style="position:absolute;flip:x;visibility:visible;mso-wrap-style:square" from="3282,500" to="328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" strokeweight="0"/>
                  <v:line id="Line 1184" o:spid="_x0000_s1919" style="position:absolute;flip:x;visibility:visible;mso-wrap-style:square" from="3270,500" to="327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" strokeweight="0"/>
                  <v:line id="Line 1185" o:spid="_x0000_s1920" style="position:absolute;flip:x;visibility:visible;mso-wrap-style:square" from="3258,500" to="326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" strokeweight="0"/>
                  <v:line id="Line 1186" o:spid="_x0000_s1921" style="position:absolute;flip:x;visibility:visible;mso-wrap-style:square" from="3245,500" to="325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" strokeweight="0"/>
                  <v:line id="Line 1187" o:spid="_x0000_s1922" style="position:absolute;flip:x;visibility:visible;mso-wrap-style:square" from="3233,500" to="32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" strokeweight="0"/>
                  <v:line id="Line 1188" o:spid="_x0000_s1923" style="position:absolute;flip:x;visibility:visible;mso-wrap-style:square" from="3221,500" to="322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" strokeweight="0"/>
                  <v:line id="Line 1189" o:spid="_x0000_s1924" style="position:absolute;flip:x;visibility:visible;mso-wrap-style:square" from="3208,500" to="321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" strokeweight="0"/>
                  <v:line id="Line 1190" o:spid="_x0000_s1925" style="position:absolute;flip:x;visibility:visible;mso-wrap-style:square" from="3196,500" to="320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" strokeweight="0"/>
                  <v:line id="Line 1191" o:spid="_x0000_s1926" style="position:absolute;flip:x;visibility:visible;mso-wrap-style:square" from="3183,500" to="319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" strokeweight="0"/>
                  <v:line id="Line 1192" o:spid="_x0000_s1927" style="position:absolute;flip:x;visibility:visible;mso-wrap-style:square" from="3171,500" to="317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" strokeweight="0"/>
                  <v:line id="Line 1193" o:spid="_x0000_s1928" style="position:absolute;flip:x;visibility:visible;mso-wrap-style:square" from="3159,500" to="316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" strokeweight="0"/>
                  <v:line id="Line 1194" o:spid="_x0000_s1929" style="position:absolute;flip:x;visibility:visible;mso-wrap-style:square" from="3146,500" to="315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" strokeweight="0"/>
                  <v:line id="Line 1195" o:spid="_x0000_s1930" style="position:absolute;flip:x;visibility:visible;mso-wrap-style:square" from="3134,500" to="314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" strokeweight="0"/>
                  <v:line id="Line 1196" o:spid="_x0000_s1931" style="position:absolute;flip:x;visibility:visible;mso-wrap-style:square" from="3122,500" to="312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" strokeweight="0"/>
                  <v:line id="Line 1197" o:spid="_x0000_s1932" style="position:absolute;flip:x;visibility:visible;mso-wrap-style:square" from="3109,500" to="311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" strokeweight="0"/>
                  <v:line id="Line 1198" o:spid="_x0000_s1933" style="position:absolute;flip:x;visibility:visible;mso-wrap-style:square" from="3097,500" to="310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" strokeweight="0"/>
                  <v:line id="Line 1199" o:spid="_x0000_s1934" style="position:absolute;flip:x;visibility:visible;mso-wrap-style:square" from="3085,500" to="309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" strokeweight="0"/>
                  <v:line id="Line 1200" o:spid="_x0000_s1935" style="position:absolute;flip:x;visibility:visible;mso-wrap-style:square" from="3072,500" to="307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" strokeweight="0"/>
                  <v:line id="Line 1201" o:spid="_x0000_s1936" style="position:absolute;flip:x;visibility:visible;mso-wrap-style:square" from="3060,500" to="306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" strokeweight="0"/>
                  <v:line id="Line 1202" o:spid="_x0000_s1937" style="position:absolute;flip:x;visibility:visible;mso-wrap-style:square" from="3048,500" to="305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" strokeweight="0"/>
                  <v:line id="Line 1203" o:spid="_x0000_s1938" style="position:absolute;flip:x;visibility:visible;mso-wrap-style:square" from="3035,500" to="304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" strokeweight="0"/>
                  <v:line id="Line 1204" o:spid="_x0000_s1939" style="position:absolute;flip:x;visibility:visible;mso-wrap-style:square" from="3023,500" to="302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" strokeweight="0"/>
                  <v:line id="Line 1205" o:spid="_x0000_s1940" style="position:absolute;flip:x;visibility:visible;mso-wrap-style:square" from="3011,500" to="301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" strokeweight="0"/>
                  <v:line id="Line 1206" o:spid="_x0000_s1941" style="position:absolute;flip:x;visibility:visible;mso-wrap-style:square" from="2998,500" to="300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" strokeweight="0"/>
                  <v:line id="Line 1207" o:spid="_x0000_s1942" style="position:absolute;flip:x;visibility:visible;mso-wrap-style:square" from="2986,500" to="299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" strokeweight="0"/>
                  <v:line id="Line 1208" o:spid="_x0000_s1943" style="position:absolute;flip:x;visibility:visible;mso-wrap-style:square" from="2974,500" to="298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" strokeweight="0"/>
                  <v:line id="Line 1209" o:spid="_x0000_s1944" style="position:absolute;flip:x;visibility:visible;mso-wrap-style:square" from="2961,500" to="296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" strokeweight="0"/>
                  <v:line id="Line 1210" o:spid="_x0000_s1945" style="position:absolute;flip:x;visibility:visible;mso-wrap-style:square" from="2949,500" to="295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" strokeweight="0"/>
                  <v:line id="Line 1211" o:spid="_x0000_s1946" style="position:absolute;flip:x;visibility:visible;mso-wrap-style:square" from="2936,500" to="294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" strokeweight="0"/>
                  <v:line id="Line 1212" o:spid="_x0000_s1947" style="position:absolute;flip:x;visibility:visible;mso-wrap-style:square" from="2924,500" to="293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" strokeweight="0"/>
                  <v:line id="Line 1213" o:spid="_x0000_s1948" style="position:absolute;flip:x;visibility:visible;mso-wrap-style:square" from="2912,500" to="291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" strokeweight="0"/>
                  <v:line id="Line 1214" o:spid="_x0000_s1949" style="position:absolute;flip:x;visibility:visible;mso-wrap-style:square" from="2899,500" to="290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" strokeweight="0"/>
                  <v:line id="Line 1215" o:spid="_x0000_s1950" style="position:absolute;flip:x;visibility:visible;mso-wrap-style:square" from="2887,500" to="289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" strokeweight="0"/>
                  <v:line id="Line 1216" o:spid="_x0000_s1951" style="position:absolute;flip:x;visibility:visible;mso-wrap-style:square" from="2875,500" to="288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" strokeweight="0"/>
                  <v:line id="Line 1217" o:spid="_x0000_s1952" style="position:absolute;flip:x;visibility:visible;mso-wrap-style:square" from="2862,500" to="28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" strokeweight="0"/>
                  <v:line id="Line 1218" o:spid="_x0000_s1953" style="position:absolute;flip:x;visibility:visible;mso-wrap-style:square" from="2850,500" to="285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" strokeweight="0"/>
                  <v:line id="Line 1219" o:spid="_x0000_s1954" style="position:absolute;flip:x;visibility:visible;mso-wrap-style:square" from="2838,500" to="284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" strokeweight="0"/>
                  <v:line id="Line 1220" o:spid="_x0000_s1955" style="position:absolute;flip:x;visibility:visible;mso-wrap-style:square" from="2825,500" to="283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" strokeweight="0"/>
                  <v:line id="Line 1221" o:spid="_x0000_s1956" style="position:absolute;flip:x;visibility:visible;mso-wrap-style:square" from="2813,500" to="281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" strokeweight="0"/>
                  <v:line id="Line 1222" o:spid="_x0000_s1957" style="position:absolute;flip:x;visibility:visible;mso-wrap-style:square" from="2801,500" to="280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" strokeweight="0"/>
                  <v:line id="Line 1223" o:spid="_x0000_s1958" style="position:absolute;flip:x;visibility:visible;mso-wrap-style:square" from="2788,500" to="279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" strokeweight="0"/>
                  <v:line id="Line 1224" o:spid="_x0000_s1959" style="position:absolute;flip:x;visibility:visible;mso-wrap-style:square" from="2776,500" to="278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" strokeweight="0"/>
                  <v:line id="Line 1225" o:spid="_x0000_s1960" style="position:absolute;flip:x;visibility:visible;mso-wrap-style:square" from="2764,500" to="277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" strokeweight="0"/>
                  <v:line id="Line 1226" o:spid="_x0000_s1961" style="position:absolute;flip:x;visibility:visible;mso-wrap-style:square" from="2751,500" to="275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" strokeweight="0"/>
                  <v:line id="Line 1227" o:spid="_x0000_s1962" style="position:absolute;flip:x;visibility:visible;mso-wrap-style:square" from="2739,500" to="274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" strokeweight="0"/>
                  <v:line id="Line 1228" o:spid="_x0000_s1963" style="position:absolute;flip:x;visibility:visible;mso-wrap-style:square" from="2726,500" to="273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" strokeweight="0"/>
                  <v:line id="Line 1229" o:spid="_x0000_s1964" style="position:absolute;flip:x;visibility:visible;mso-wrap-style:square" from="2714,500" to="272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" strokeweight="0"/>
                  <v:line id="Line 1230" o:spid="_x0000_s1965" style="position:absolute;flip:x;visibility:visible;mso-wrap-style:square" from="2702,500" to="2708,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" strokeweight="0"/>
                  <v:line id="Line 1231" o:spid="_x0000_s1966" style="position:absolute;flip:x;visibility:visible;mso-wrap-style:square" from="2689,500" to="269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" strokeweight="0"/>
                  <v:line id="Line 1232" o:spid="_x0000_s1967" style="position:absolute;flip:x;visibility:visible;mso-wrap-style:square" from="2677,500" to="268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" strokeweight="0"/>
                  <v:line id="Line 1233" o:spid="_x0000_s1968" style="position:absolute;flip:x;visibility:visible;mso-wrap-style:square" from="2665,500" to="2671,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" strokeweight="0"/>
                  <v:line id="Line 1234" o:spid="_x0000_s1969" style="position:absolute;flip:x;visibility:visible;mso-wrap-style:square" from="2652,500" to="265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" strokeweight="0"/>
                  <v:line id="Line 1235" o:spid="_x0000_s1970" style="position:absolute;flip:x;visibility:visible;mso-wrap-style:square" from="2640,500" to="2646,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" strokeweight="0"/>
                  <v:line id="Line 1236" o:spid="_x0000_s1971" style="position:absolute;flip:x;visibility:visible;mso-wrap-style:square" from="2628,500" to="263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" strokeweight="0"/>
                  <v:line id="Line 1237" o:spid="_x0000_s1972" style="position:absolute;flip:x;visibility:visible;mso-wrap-style:square" from="2615,500" to="262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" strokeweight="0"/>
                  <v:line id="Line 1238" o:spid="_x0000_s1973" style="position:absolute;flip:x;visibility:visible;mso-wrap-style:square" from="2603,500" to="260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" strokeweight="0"/>
                  <v:line id="Line 1239" o:spid="_x0000_s1974" style="position:absolute;flip:x;visibility:visible;mso-wrap-style:square" from="2591,500" to="259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" strokeweight="0"/>
                  <v:line id="Line 1240" o:spid="_x0000_s1975" style="position:absolute;flip:x;visibility:visible;mso-wrap-style:square" from="2578,500" to="258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" strokeweight="0"/>
                  <v:line id="Line 1241" o:spid="_x0000_s1976" style="position:absolute;flip:x;visibility:visible;mso-wrap-style:square" from="2566,500" to="257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" strokeweight="0"/>
                  <v:line id="Line 1242" o:spid="_x0000_s1977" style="position:absolute;flip:x;visibility:visible;mso-wrap-style:square" from="2554,500" to="256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" strokeweight="0"/>
                </v:group>
                <v:rect id="Rectangle 1251" o:spid="_x0000_s1978" style="position:absolute;left:24003;top:17278;width:109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" filled="f" stroked="f">
                  <v:textbox style="mso-fit-shape-to-text:t" inset="0,0,0,0">
                    <w:txbxContent>
                      <w:p w14:paraId="7050A519" w14:textId="77777777" w:rsidR="004F4CD8" w:rsidRDefault="004F4CD8" w:rsidP="00324D48">
                        <w:r>
                          <w:rPr>
                            <w:bCs/>
                            <w:color w:val="000000"/>
                            <w:sz w:val="14"/>
                            <w:szCs w:val="14"/>
                            <w:lang w:val="en-US"/>
                          </w:rPr>
                          <w:t>Straps in horizontal plane</w:t>
                        </w:r>
                      </w:p>
                    </w:txbxContent>
                  </v:textbox>
                </v:rect>
                <v:line id="Line 1263" o:spid="_x0000_s1979" style="position:absolute;visibility:visible;mso-wrap-style:square" from="34855,1930" to="35198,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" strokeweight="0"/>
                <v:line id="Line 1264" o:spid="_x0000_s1980" style="position:absolute;visibility:visible;mso-wrap-style:square" from="34956,2038" to="35217,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" strokeweight="0"/>
                <v:line id="Line 1265" o:spid="_x0000_s1981" style="position:absolute;visibility:visible;mso-wrap-style:square" from="35198,1930" to="36957,3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" strokeweight="0"/>
                <v:line id="Line 1266" o:spid="_x0000_s1982" style="position:absolute;visibility:visible;mso-wrap-style:square" from="36461,3619" to="36957,3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" strokeweight="0"/>
                <v:line id="Line 1267" o:spid="_x0000_s1983" style="position:absolute;visibility:visible;mso-wrap-style:square" from="35198,1930" to="35204,2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" strokeweight="0"/>
                <v:line id="Line 1268" o:spid="_x0000_s1984" style="position:absolute;visibility:visible;mso-wrap-style:square" from="35198,2038" to="36817,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" strokeweight="0"/>
                <v:group id="Group 2949" o:spid="_x0000_s1985" style="position:absolute;top:3251;width:32315;height:13576" coordorigin="2298,3585" coordsize="5089,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line id="Line 1270" o:spid="_x0000_s1986" style="position:absolute;flip:x;visibility:visible;mso-wrap-style:square" from="4753,3585" to="475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" strokeweight="0"/>
                  <v:line id="Line 1271" o:spid="_x0000_s1987" style="position:absolute;flip:x;visibility:visible;mso-wrap-style:square" from="4741,3585" to="474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" strokeweight="0"/>
                  <v:line id="Line 1272" o:spid="_x0000_s1988" style="position:absolute;flip:x;visibility:visible;mso-wrap-style:square" from="4729,3585" to="473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" strokeweight="0"/>
                  <v:line id="Line 1273" o:spid="_x0000_s1989" style="position:absolute;flip:x;visibility:visible;mso-wrap-style:square" from="4716,3585" to="472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" strokeweight="0"/>
                  <v:line id="Line 1274" o:spid="_x0000_s1990" style="position:absolute;flip:x;visibility:visible;mso-wrap-style:square" from="4704,3585" to="471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" strokeweight="0"/>
                  <v:line id="Line 1275" o:spid="_x0000_s1991" style="position:absolute;flip:x;visibility:visible;mso-wrap-style:square" from="4691,3585" to="469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" strokeweight="0"/>
                  <v:line id="Line 1276" o:spid="_x0000_s1992" style="position:absolute;flip:x;visibility:visible;mso-wrap-style:square" from="4679,3585" to="468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" strokeweight="0"/>
                  <v:line id="Line 1277" o:spid="_x0000_s1993" style="position:absolute;flip:x;visibility:visible;mso-wrap-style:square" from="4667,3585" to="467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" strokeweight="0"/>
                  <v:line id="Line 1278" o:spid="_x0000_s1994" style="position:absolute;flip:x;visibility:visible;mso-wrap-style:square" from="4654,3585" to="466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" strokeweight="0"/>
                  <v:line id="Line 1279" o:spid="_x0000_s1995" style="position:absolute;flip:x;visibility:visible;mso-wrap-style:square" from="4642,3585" to="464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" strokeweight="0"/>
                  <v:line id="Line 1280" o:spid="_x0000_s1996" style="position:absolute;flip:x;visibility:visible;mso-wrap-style:square" from="4630,3585" to="463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" strokeweight="0"/>
                  <v:line id="Line 1281" o:spid="_x0000_s1997" style="position:absolute;flip:x;visibility:visible;mso-wrap-style:square" from="4617,3585" to="462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" strokeweight="0"/>
                  <v:line id="Line 1282" o:spid="_x0000_s1998" style="position:absolute;flip:x;visibility:visible;mso-wrap-style:square" from="4605,3585" to="461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" strokeweight="0"/>
                  <v:line id="Line 1283" o:spid="_x0000_s1999" style="position:absolute;flip:x;visibility:visible;mso-wrap-style:square" from="4593,3585" to="459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" strokeweight="0"/>
                  <v:line id="Line 1284" o:spid="_x0000_s2000" style="position:absolute;flip:x;visibility:visible;mso-wrap-style:square" from="4580,3585" to="458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" strokeweight="0"/>
                  <v:line id="Line 1285" o:spid="_x0000_s2001" style="position:absolute;flip:x;visibility:visible;mso-wrap-style:square" from="4568,3585" to="457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" strokeweight="0"/>
                  <v:line id="Line 1286" o:spid="_x0000_s2002" style="position:absolute;flip:x;visibility:visible;mso-wrap-style:square" from="4556,3585" to="456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" strokeweight="0"/>
                  <v:line id="Line 1287" o:spid="_x0000_s2003" style="position:absolute;flip:x;visibility:visible;mso-wrap-style:square" from="4543,3585" to="454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" strokeweight="0"/>
                  <v:line id="Line 1288" o:spid="_x0000_s2004" style="position:absolute;flip:x;visibility:visible;mso-wrap-style:square" from="4531,3585" to="453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" strokeweight="0"/>
                  <v:line id="Line 1289" o:spid="_x0000_s2005" style="position:absolute;flip:x;visibility:visible;mso-wrap-style:square" from="4519,3585" to="452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" strokeweight="0"/>
                  <v:line id="Line 1290" o:spid="_x0000_s2006" style="position:absolute;flip:x;visibility:visible;mso-wrap-style:square" from="4506,3585" to="451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" strokeweight="0"/>
                  <v:line id="Line 1291" o:spid="_x0000_s2007" style="position:absolute;flip:x;visibility:visible;mso-wrap-style:square" from="4494,3585" to="450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" strokeweight="0"/>
                  <v:line id="Line 1292" o:spid="_x0000_s2008" style="position:absolute;flip:x;visibility:visible;mso-wrap-style:square" from="4482,3585" to="448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" strokeweight="0"/>
                  <v:line id="Line 1293" o:spid="_x0000_s2009" style="position:absolute;flip:x;visibility:visible;mso-wrap-style:square" from="4469,3585" to="447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" strokeweight="0"/>
                  <v:line id="Line 1294" o:spid="_x0000_s2010" style="position:absolute;flip:x;visibility:visible;mso-wrap-style:square" from="4457,3585" to="446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" strokeweight="0"/>
                  <v:line id="Line 1295" o:spid="_x0000_s2011" style="position:absolute;flip:x;visibility:visible;mso-wrap-style:square" from="4444,3585" to="445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" strokeweight="0"/>
                  <v:line id="Line 1296" o:spid="_x0000_s2012" style="position:absolute;flip:x;visibility:visible;mso-wrap-style:square" from="4432,3585" to="443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" strokeweight="0"/>
                  <v:line id="Line 1297" o:spid="_x0000_s2013" style="position:absolute;flip:x;visibility:visible;mso-wrap-style:square" from="4420,3585" to="442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" strokeweight="0"/>
                  <v:line id="Line 1298" o:spid="_x0000_s2014" style="position:absolute;flip:x;visibility:visible;mso-wrap-style:square" from="4407,3585" to="441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" strokeweight="0"/>
                  <v:line id="Line 1299" o:spid="_x0000_s2015" style="position:absolute;flip:x;visibility:visible;mso-wrap-style:square" from="4395,3585" to="440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" strokeweight="0"/>
                  <v:line id="Line 1300" o:spid="_x0000_s2016" style="position:absolute;flip:x;visibility:visible;mso-wrap-style:square" from="4383,3585" to="438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" strokeweight="0"/>
                  <v:line id="Line 1301" o:spid="_x0000_s2017" style="position:absolute;flip:x;visibility:visible;mso-wrap-style:square" from="4370,3585" to="437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" strokeweight="0"/>
                  <v:line id="Line 1302" o:spid="_x0000_s2018" style="position:absolute;flip:x;visibility:visible;mso-wrap-style:square" from="4358,3585" to="436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" strokeweight="0"/>
                  <v:line id="Line 1303" o:spid="_x0000_s2019" style="position:absolute;flip:x;visibility:visible;mso-wrap-style:square" from="4346,3585" to="435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" strokeweight="0"/>
                  <v:line id="Line 1304" o:spid="_x0000_s2020" style="position:absolute;flip:x;visibility:visible;mso-wrap-style:square" from="4333,3585" to="433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" strokeweight="0"/>
                  <v:line id="Line 1305" o:spid="_x0000_s2021" style="position:absolute;flip:x;visibility:visible;mso-wrap-style:square" from="4321,3585" to="432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" strokeweight="0"/>
                  <v:line id="Line 1306" o:spid="_x0000_s2022" style="position:absolute;flip:x;visibility:visible;mso-wrap-style:square" from="4309,3585" to="431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" strokeweight="0"/>
                  <v:line id="Line 1307" o:spid="_x0000_s2023" style="position:absolute;flip:x;visibility:visible;mso-wrap-style:square" from="4296,3585" to="430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" strokeweight="0"/>
                  <v:line id="Line 1308" o:spid="_x0000_s2024" style="position:absolute;flip:x;visibility:visible;mso-wrap-style:square" from="4284,3585" to="429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" strokeweight="0"/>
                  <v:line id="Line 1309" o:spid="_x0000_s2025" style="position:absolute;flip:x;visibility:visible;mso-wrap-style:square" from="4272,3585" to="427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" strokeweight="0"/>
                  <v:line id="Line 1310" o:spid="_x0000_s2026" style="position:absolute;flip:x;visibility:visible;mso-wrap-style:square" from="4259,3585" to="426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" strokeweight="0"/>
                  <v:line id="Line 1311" o:spid="_x0000_s2027" style="position:absolute;flip:x;visibility:visible;mso-wrap-style:square" from="4247,3585" to="425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" strokeweight="0"/>
                  <v:line id="Line 1312" o:spid="_x0000_s2028" style="position:absolute;flip:x;visibility:visible;mso-wrap-style:square" from="4234,3585" to="424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" strokeweight="0"/>
                  <v:line id="Line 1313" o:spid="_x0000_s2029" style="position:absolute;flip:x;visibility:visible;mso-wrap-style:square" from="4222,3585" to="422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" strokeweight="0"/>
                  <v:line id="Line 1314" o:spid="_x0000_s2030" style="position:absolute;flip:x;visibility:visible;mso-wrap-style:square" from="4210,3585" to="421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" strokeweight="0"/>
                  <v:line id="Line 1315" o:spid="_x0000_s2031" style="position:absolute;flip:x;visibility:visible;mso-wrap-style:square" from="4197,3585" to="420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" strokeweight="0"/>
                  <v:line id="Line 1316" o:spid="_x0000_s2032" style="position:absolute;flip:x;visibility:visible;mso-wrap-style:square" from="4185,3585" to="419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" strokeweight="0"/>
                  <v:line id="Line 1317" o:spid="_x0000_s2033" style="position:absolute;flip:x;visibility:visible;mso-wrap-style:square" from="4173,3585" to="417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" strokeweight="0"/>
                  <v:line id="Line 1318" o:spid="_x0000_s2034" style="position:absolute;flip:x;visibility:visible;mso-wrap-style:square" from="4160,3585" to="416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" strokeweight="0"/>
                  <v:line id="Line 1319" o:spid="_x0000_s2035" style="position:absolute;flip:x;visibility:visible;mso-wrap-style:square" from="4148,3585" to="415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" strokeweight="0"/>
                  <v:line id="Line 1320" o:spid="_x0000_s2036" style="position:absolute;flip:x;visibility:visible;mso-wrap-style:square" from="4136,3585" to="414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" strokeweight="0"/>
                  <v:line id="Line 1321" o:spid="_x0000_s2037" style="position:absolute;flip:x;visibility:visible;mso-wrap-style:square" from="4123,3585" to="413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" strokeweight="0"/>
                  <v:line id="Line 1322" o:spid="_x0000_s2038" style="position:absolute;flip:x;visibility:visible;mso-wrap-style:square" from="4111,3585" to="411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" strokeweight="0"/>
                  <v:line id="Line 1323" o:spid="_x0000_s2039" style="position:absolute;flip:x;visibility:visible;mso-wrap-style:square" from="4099,3585" to="410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" strokeweight="0"/>
                  <v:line id="Line 1324" o:spid="_x0000_s2040" style="position:absolute;flip:x;visibility:visible;mso-wrap-style:square" from="4086,3585" to="409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" strokeweight="0"/>
                  <v:line id="Line 1325" o:spid="_x0000_s2041" style="position:absolute;flip:x;visibility:visible;mso-wrap-style:square" from="4074,3585" to="408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" strokeweight="0"/>
                  <v:line id="Line 1326" o:spid="_x0000_s2042" style="position:absolute;flip:x;visibility:visible;mso-wrap-style:square" from="4062,3585" to="406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" strokeweight="0"/>
                  <v:line id="Line 1327" o:spid="_x0000_s2043" style="position:absolute;flip:x;visibility:visible;mso-wrap-style:square" from="4049,3585" to="405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" strokeweight="0"/>
                  <v:line id="Line 1328" o:spid="_x0000_s2044" style="position:absolute;flip:x;visibility:visible;mso-wrap-style:square" from="4037,3585" to="404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" strokeweight="0"/>
                  <v:line id="Line 1329" o:spid="_x0000_s2045" style="position:absolute;flip:x;visibility:visible;mso-wrap-style:square" from="4025,3585" to="403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" strokeweight="0"/>
                  <v:line id="Line 1330" o:spid="_x0000_s2046" style="position:absolute;flip:x;visibility:visible;mso-wrap-style:square" from="4012,3585" to="401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" strokeweight="0"/>
                  <v:line id="Line 1331" o:spid="_x0000_s2047" style="position:absolute;flip:x;visibility:visible;mso-wrap-style:square" from="4000,3585" to="400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" strokeweight="0"/>
                  <v:line id="Line 1332" o:spid="_x0000_s2048" style="position:absolute;flip:x;visibility:visible;mso-wrap-style:square" from="3987,3585" to="399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" strokeweight="0"/>
                  <v:line id="Line 1333" o:spid="_x0000_s2049" style="position:absolute;flip:x;visibility:visible;mso-wrap-style:square" from="3975,3585" to="398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" strokeweight="0"/>
                  <v:line id="Line 1334" o:spid="_x0000_s2050" style="position:absolute;flip:x;visibility:visible;mso-wrap-style:square" from="3963,3585" to="396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" strokeweight="0"/>
                  <v:line id="Line 1335" o:spid="_x0000_s2051" style="position:absolute;flip:x;visibility:visible;mso-wrap-style:square" from="3950,3585" to="395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" strokeweight="0"/>
                  <v:line id="Line 1336" o:spid="_x0000_s2052" style="position:absolute;flip:x;visibility:visible;mso-wrap-style:square" from="3938,3585" to="394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" strokeweight="0"/>
                  <v:line id="Line 1337" o:spid="_x0000_s2053" style="position:absolute;flip:x;visibility:visible;mso-wrap-style:square" from="3926,3585" to="393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" strokeweight="0"/>
                  <v:line id="Line 1338" o:spid="_x0000_s2054" style="position:absolute;flip:x;visibility:visible;mso-wrap-style:square" from="3913,3585" to="392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" strokeweight="0"/>
                  <v:line id="Line 1339" o:spid="_x0000_s2055" style="position:absolute;flip:x;visibility:visible;mso-wrap-style:square" from="3901,3585" to="390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" strokeweight="0"/>
                  <v:line id="Line 1340" o:spid="_x0000_s2056" style="position:absolute;flip:x;visibility:visible;mso-wrap-style:square" from="3889,3585" to="389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" strokeweight="0"/>
                  <v:line id="Line 1341" o:spid="_x0000_s2057" style="position:absolute;flip:x;visibility:visible;mso-wrap-style:square" from="3876,3585" to="388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" strokeweight="0"/>
                  <v:line id="Line 1342" o:spid="_x0000_s2058" style="position:absolute;flip:x;visibility:visible;mso-wrap-style:square" from="3864,3585" to="387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" strokeweight="0"/>
                  <v:line id="Line 1343" o:spid="_x0000_s2059" style="position:absolute;flip:x;visibility:visible;mso-wrap-style:square" from="3852,3585" to="385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" strokeweight="0"/>
                  <v:line id="Line 1344" o:spid="_x0000_s2060" style="position:absolute;flip:x;visibility:visible;mso-wrap-style:square" from="3839,3585" to="384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" strokeweight="0"/>
                  <v:line id="Line 1345" o:spid="_x0000_s2061" style="position:absolute;flip:x;visibility:visible;mso-wrap-style:square" from="3827,3585" to="383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" strokeweight="0"/>
                  <v:line id="Line 1346" o:spid="_x0000_s2062" style="position:absolute;flip:x;visibility:visible;mso-wrap-style:square" from="3815,3585" to="382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" strokeweight="0"/>
                  <v:line id="Line 1347" o:spid="_x0000_s2063" style="position:absolute;flip:x;visibility:visible;mso-wrap-style:square" from="3802,3585" to="380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" strokeweight="0"/>
                  <v:line id="Line 1348" o:spid="_x0000_s2064" style="position:absolute;flip:x;visibility:visible;mso-wrap-style:square" from="3790,3585" to="379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" strokeweight="0"/>
                  <v:line id="Line 1349" o:spid="_x0000_s2065" style="position:absolute;flip:x;visibility:visible;mso-wrap-style:square" from="3777,3585" to="378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" strokeweight="0"/>
                  <v:line id="Line 1350" o:spid="_x0000_s2066" style="position:absolute;flip:x;visibility:visible;mso-wrap-style:square" from="3765,3585" to="377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" strokeweight="0"/>
                  <v:line id="Line 1351" o:spid="_x0000_s2067" style="position:absolute;flip:x;visibility:visible;mso-wrap-style:square" from="3753,3585" to="375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" strokeweight="0"/>
                  <v:line id="Line 1352" o:spid="_x0000_s2068" style="position:absolute;flip:x;visibility:visible;mso-wrap-style:square" from="3740,3585" to="374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" strokeweight="0"/>
                  <v:line id="Line 1353" o:spid="_x0000_s2069" style="position:absolute;flip:x;visibility:visible;mso-wrap-style:square" from="3728,3585" to="373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" strokeweight="0"/>
                  <v:line id="Line 1354" o:spid="_x0000_s2070" style="position:absolute;flip:x;visibility:visible;mso-wrap-style:square" from="3716,3585" to="372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" strokeweight="0"/>
                  <v:line id="Line 1355" o:spid="_x0000_s2071" style="position:absolute;flip:x;visibility:visible;mso-wrap-style:square" from="3703,3585" to="371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" strokeweight="0"/>
                  <v:line id="Line 1356" o:spid="_x0000_s2072" style="position:absolute;flip:x;visibility:visible;mso-wrap-style:square" from="3691,3585" to="369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" strokeweight="0"/>
                  <v:line id="Line 1357" o:spid="_x0000_s2073" style="position:absolute;flip:x;visibility:visible;mso-wrap-style:square" from="3679,3585" to="368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" strokeweight="0"/>
                  <v:line id="Line 1358" o:spid="_x0000_s2074" style="position:absolute;flip:x;visibility:visible;mso-wrap-style:square" from="3666,3585" to="367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" strokeweight="0"/>
                  <v:line id="Line 1359" o:spid="_x0000_s2075" style="position:absolute;flip:x;visibility:visible;mso-wrap-style:square" from="3654,3585" to="366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" strokeweight="0"/>
                  <v:line id="Line 1360" o:spid="_x0000_s2076" style="position:absolute;flip:x;visibility:visible;mso-wrap-style:square" from="3642,3585" to="364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" strokeweight="0"/>
                  <v:line id="Line 1361" o:spid="_x0000_s2077" style="position:absolute;flip:x;visibility:visible;mso-wrap-style:square" from="3629,3585" to="363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" strokeweight="0"/>
                  <v:line id="Line 1362" o:spid="_x0000_s2078" style="position:absolute;flip:x;visibility:visible;mso-wrap-style:square" from="3617,3585" to="362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" strokeweight="0"/>
                  <v:line id="Line 1363" o:spid="_x0000_s2079" style="position:absolute;flip:x;visibility:visible;mso-wrap-style:square" from="3605,3585" to="361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" strokeweight="0"/>
                  <v:line id="Line 1364" o:spid="_x0000_s2080" style="position:absolute;flip:x;visibility:visible;mso-wrap-style:square" from="3592,3585" to="359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" strokeweight="0"/>
                  <v:line id="Line 1365" o:spid="_x0000_s2081" style="position:absolute;flip:x;visibility:visible;mso-wrap-style:square" from="3580,3585" to="358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" strokeweight="0"/>
                  <v:line id="Line 1366" o:spid="_x0000_s2082" style="position:absolute;flip:x;visibility:visible;mso-wrap-style:square" from="3568,3585" to="357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" strokeweight="0"/>
                  <v:line id="Line 1367" o:spid="_x0000_s2083" style="position:absolute;flip:x;visibility:visible;mso-wrap-style:square" from="3555,3585" to="356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" strokeweight="0"/>
                  <v:line id="Line 1368" o:spid="_x0000_s2084" style="position:absolute;flip:x;visibility:visible;mso-wrap-style:square" from="3543,3585" to="354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" strokeweight="0"/>
                  <v:line id="Line 1369" o:spid="_x0000_s2085" style="position:absolute;flip:x;visibility:visible;mso-wrap-style:square" from="3530,3585" to="353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" strokeweight="0"/>
                  <v:line id="Line 1370" o:spid="_x0000_s2086" style="position:absolute;flip:x;visibility:visible;mso-wrap-style:square" from="3518,3585" to="352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" strokeweight="0"/>
                  <v:line id="Line 1371" o:spid="_x0000_s2087" style="position:absolute;flip:x;visibility:visible;mso-wrap-style:square" from="3506,3585" to="351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" strokeweight="0"/>
                  <v:line id="Line 1372" o:spid="_x0000_s2088" style="position:absolute;flip:x;visibility:visible;mso-wrap-style:square" from="3493,3585" to="350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" strokeweight="0"/>
                  <v:line id="Line 1373" o:spid="_x0000_s2089" style="position:absolute;flip:x;visibility:visible;mso-wrap-style:square" from="3481,3585" to="348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" strokeweight="0"/>
                  <v:line id="Line 1374" o:spid="_x0000_s2090" style="position:absolute;flip:x;visibility:visible;mso-wrap-style:square" from="3469,3585" to="347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" strokeweight="0"/>
                  <v:line id="Line 1375" o:spid="_x0000_s2091" style="position:absolute;flip:x;visibility:visible;mso-wrap-style:square" from="3456,3585" to="346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" strokeweight="0"/>
                  <v:line id="Line 1376" o:spid="_x0000_s2092" style="position:absolute;flip:x;visibility:visible;mso-wrap-style:square" from="3444,3585" to="345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" strokeweight="0"/>
                  <v:line id="Line 1377" o:spid="_x0000_s2093" style="position:absolute;flip:x;visibility:visible;mso-wrap-style:square" from="3432,3585" to="343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" strokeweight="0"/>
                  <v:line id="Line 1378" o:spid="_x0000_s2094" style="position:absolute;flip:x;visibility:visible;mso-wrap-style:square" from="3419,3585" to="342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" strokeweight="0"/>
                  <v:line id="Line 1379" o:spid="_x0000_s2095" style="position:absolute;flip:x;visibility:visible;mso-wrap-style:square" from="3407,3585" to="341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" strokeweight="0"/>
                  <v:line id="Line 1380" o:spid="_x0000_s2096" style="position:absolute;flip:x;visibility:visible;mso-wrap-style:square" from="3395,3585" to="340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" strokeweight="0"/>
                  <v:line id="Line 1381" o:spid="_x0000_s2097" style="position:absolute;flip:x;visibility:visible;mso-wrap-style:square" from="3382,3585" to="338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" strokeweight="0"/>
                  <v:line id="Line 1382" o:spid="_x0000_s2098" style="position:absolute;flip:x;visibility:visible;mso-wrap-style:square" from="3370,3585" to="337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" strokeweight="0"/>
                  <v:line id="Line 1383" o:spid="_x0000_s2099" style="position:absolute;flip:x;visibility:visible;mso-wrap-style:square" from="3358,3585" to="336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" strokeweight="0"/>
                  <v:line id="Line 1384" o:spid="_x0000_s2100" style="position:absolute;flip:x;visibility:visible;mso-wrap-style:square" from="3345,3585" to="335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" strokeweight="0"/>
                  <v:line id="Line 1385" o:spid="_x0000_s2101" style="position:absolute;flip:x;visibility:visible;mso-wrap-style:square" from="3333,3585" to="333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" strokeweight="0"/>
                  <v:line id="Line 1386" o:spid="_x0000_s2102" style="position:absolute;flip:x;visibility:visible;mso-wrap-style:square" from="3321,3585" to="332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" strokeweight="0"/>
                  <v:line id="Line 1387" o:spid="_x0000_s2103" style="position:absolute;flip:x;visibility:visible;mso-wrap-style:square" from="3308,3585" to="331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" strokeweight="0"/>
                  <v:line id="Line 1388" o:spid="_x0000_s2104" style="position:absolute;flip:x;visibility:visible;mso-wrap-style:square" from="3296,3585" to="330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" strokeweight="0"/>
                  <v:line id="Line 1389" o:spid="_x0000_s2105" style="position:absolute;flip:x;visibility:visible;mso-wrap-style:square" from="3283,3585" to="329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" strokeweight="0"/>
                  <v:line id="Line 1390" o:spid="_x0000_s2106" style="position:absolute;flip:x;visibility:visible;mso-wrap-style:square" from="3271,3585" to="327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" strokeweight="0"/>
                  <v:line id="Line 1391" o:spid="_x0000_s2107" style="position:absolute;flip:x;visibility:visible;mso-wrap-style:square" from="3259,3585" to="326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" strokeweight="0"/>
                  <v:line id="Line 1392" o:spid="_x0000_s2108" style="position:absolute;flip:x;visibility:visible;mso-wrap-style:square" from="3246,3585" to="325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" strokeweight="0"/>
                  <v:line id="Line 1393" o:spid="_x0000_s2109" style="position:absolute;flip:x;visibility:visible;mso-wrap-style:square" from="3234,3585" to="324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" strokeweight="0"/>
                  <v:line id="Line 1394" o:spid="_x0000_s2110" style="position:absolute;flip:x;visibility:visible;mso-wrap-style:square" from="3222,3585" to="322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" strokeweight="0"/>
                  <v:line id="Line 1395" o:spid="_x0000_s2111" style="position:absolute;flip:x;visibility:visible;mso-wrap-style:square" from="3209,3585" to="321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" strokeweight="0"/>
                  <v:line id="Line 1396" o:spid="_x0000_s2112" style="position:absolute;flip:x;visibility:visible;mso-wrap-style:square" from="3197,3585" to="320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" strokeweight="0"/>
                  <v:line id="Line 1397" o:spid="_x0000_s2113" style="position:absolute;flip:x;visibility:visible;mso-wrap-style:square" from="3185,3585" to="319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" strokeweight="0"/>
                  <v:line id="Line 1398" o:spid="_x0000_s2114" style="position:absolute;flip:x;visibility:visible;mso-wrap-style:square" from="3172,3585" to="317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" strokeweight="0"/>
                  <v:line id="Line 1399" o:spid="_x0000_s2115" style="position:absolute;flip:x;visibility:visible;mso-wrap-style:square" from="3160,3585" to="316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" strokeweight="0"/>
                  <v:line id="Line 1400" o:spid="_x0000_s2116" style="position:absolute;flip:x;visibility:visible;mso-wrap-style:square" from="3148,3585" to="315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" strokeweight="0"/>
                  <v:line id="Line 1401" o:spid="_x0000_s2117" style="position:absolute;flip:x;visibility:visible;mso-wrap-style:square" from="3135,3585" to="314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" strokeweight="0"/>
                  <v:line id="Line 1402" o:spid="_x0000_s2118" style="position:absolute;flip:x;visibility:visible;mso-wrap-style:square" from="3123,3585" to="312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" strokeweight="0"/>
                  <v:line id="Line 1403" o:spid="_x0000_s2119" style="position:absolute;flip:x;visibility:visible;mso-wrap-style:square" from="3111,3585" to="311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" strokeweight="0"/>
                  <v:line id="Line 1404" o:spid="_x0000_s2120" style="position:absolute;flip:x;visibility:visible;mso-wrap-style:square" from="3098,3585" to="310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" strokeweight="0"/>
                  <v:line id="Line 1405" o:spid="_x0000_s2121" style="position:absolute;flip:x;visibility:visible;mso-wrap-style:square" from="3086,3585" to="309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" strokeweight="0"/>
                  <v:line id="Line 1406" o:spid="_x0000_s2122" style="position:absolute;flip:x;visibility:visible;mso-wrap-style:square" from="3073,3585" to="308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" strokeweight="0"/>
                  <v:line id="Line 1407" o:spid="_x0000_s2123" style="position:absolute;flip:x;visibility:visible;mso-wrap-style:square" from="3061,3585" to="306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" strokeweight="0"/>
                  <v:line id="Line 1408" o:spid="_x0000_s2124" style="position:absolute;flip:x;visibility:visible;mso-wrap-style:square" from="3049,3585" to="305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" strokeweight="0"/>
                  <v:line id="Line 1409" o:spid="_x0000_s2125" style="position:absolute;flip:x;visibility:visible;mso-wrap-style:square" from="3036,3585" to="304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" strokeweight="0"/>
                  <v:line id="Line 1410" o:spid="_x0000_s2126" style="position:absolute;flip:x;visibility:visible;mso-wrap-style:square" from="3024,3585" to="303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" strokeweight="0"/>
                  <v:line id="Line 1411" o:spid="_x0000_s2127" style="position:absolute;flip:x;visibility:visible;mso-wrap-style:square" from="3012,3585" to="301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" strokeweight="0"/>
                  <v:line id="Line 1412" o:spid="_x0000_s2128" style="position:absolute;flip:x;visibility:visible;mso-wrap-style:square" from="2999,3585" to="300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" strokeweight="0"/>
                  <v:line id="Line 1413" o:spid="_x0000_s2129" style="position:absolute;flip:x;visibility:visible;mso-wrap-style:square" from="2987,3585" to="299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" strokeweight="0"/>
                  <v:line id="Line 1414" o:spid="_x0000_s2130" style="position:absolute;flip:x;visibility:visible;mso-wrap-style:square" from="2975,3585" to="298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" strokeweight="0"/>
                  <v:line id="Line 1415" o:spid="_x0000_s2131" style="position:absolute;flip:x;visibility:visible;mso-wrap-style:square" from="2962,3585" to="296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" strokeweight="0"/>
                  <v:line id="Line 1416" o:spid="_x0000_s2132" style="position:absolute;flip:x;visibility:visible;mso-wrap-style:square" from="2950,3585" to="295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" strokeweight="0"/>
                  <v:line id="Line 1417" o:spid="_x0000_s2133" style="position:absolute;flip:x;visibility:visible;mso-wrap-style:square" from="2938,3585" to="294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" strokeweight="0"/>
                  <v:line id="Line 1418" o:spid="_x0000_s2134" style="position:absolute;flip:x;visibility:visible;mso-wrap-style:square" from="2925,3585" to="293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" strokeweight="0"/>
                  <v:line id="Line 1419" o:spid="_x0000_s2135" style="position:absolute;flip:x;visibility:visible;mso-wrap-style:square" from="2913,3585" to="291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" strokeweight="0"/>
                  <v:line id="Line 1420" o:spid="_x0000_s2136" style="position:absolute;flip:x;visibility:visible;mso-wrap-style:square" from="2901,3585" to="290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" strokeweight="0"/>
                  <v:line id="Line 1421" o:spid="_x0000_s2137" style="position:absolute;flip:x;visibility:visible;mso-wrap-style:square" from="2888,3585" to="289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" strokeweight="0"/>
                  <v:line id="Line 1422" o:spid="_x0000_s2138" style="position:absolute;flip:x;visibility:visible;mso-wrap-style:square" from="2876,3585" to="288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" strokeweight="0"/>
                  <v:line id="Line 1423" o:spid="_x0000_s2139" style="position:absolute;flip:x;visibility:visible;mso-wrap-style:square" from="2864,3585" to="287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" strokeweight="0"/>
                  <v:line id="Line 1424" o:spid="_x0000_s2140" style="position:absolute;flip:x;visibility:visible;mso-wrap-style:square" from="2851,3585" to="285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" strokeweight="0"/>
                  <v:line id="Line 1425" o:spid="_x0000_s2141" style="position:absolute;flip:x;visibility:visible;mso-wrap-style:square" from="2839,3585" to="284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" strokeweight="0"/>
                  <v:line id="Line 1426" o:spid="_x0000_s2142" style="position:absolute;flip:x;visibility:visible;mso-wrap-style:square" from="2826,3585" to="283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" strokeweight="0"/>
                  <v:line id="Line 1427" o:spid="_x0000_s2143" style="position:absolute;flip:x;visibility:visible;mso-wrap-style:square" from="2814,3585" to="282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" strokeweight="0"/>
                  <v:line id="Line 1428" o:spid="_x0000_s2144" style="position:absolute;flip:x;visibility:visible;mso-wrap-style:square" from="2802,3585" to="280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" strokeweight="0"/>
                  <v:line id="Line 1429" o:spid="_x0000_s2145" style="position:absolute;flip:x;visibility:visible;mso-wrap-style:square" from="2789,3585" to="279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" strokeweight="0"/>
                  <v:line id="Line 1430" o:spid="_x0000_s2146" style="position:absolute;flip:x;visibility:visible;mso-wrap-style:square" from="2777,3585" to="278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" strokeweight="0"/>
                  <v:line id="Line 1431" o:spid="_x0000_s2147" style="position:absolute;flip:x;visibility:visible;mso-wrap-style:square" from="2765,3585" to="277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" strokeweight="0"/>
                  <v:line id="Line 1432" o:spid="_x0000_s2148" style="position:absolute;flip:x;visibility:visible;mso-wrap-style:square" from="2752,3585" to="275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" strokeweight="0"/>
                  <v:line id="Line 1433" o:spid="_x0000_s2149" style="position:absolute;flip:x;visibility:visible;mso-wrap-style:square" from="2740,3585" to="274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" strokeweight="0"/>
                  <v:line id="Line 1434" o:spid="_x0000_s2150" style="position:absolute;flip:x;visibility:visible;mso-wrap-style:square" from="2728,3585" to="273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" strokeweight="0"/>
                  <v:line id="Line 1435" o:spid="_x0000_s2151" style="position:absolute;flip:x;visibility:visible;mso-wrap-style:square" from="2715,3585" to="272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" strokeweight="0"/>
                  <v:line id="Line 1436" o:spid="_x0000_s2152" style="position:absolute;flip:x;visibility:visible;mso-wrap-style:square" from="2703,3585" to="270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" strokeweight="0"/>
                  <v:line id="Line 1437" o:spid="_x0000_s2153" style="position:absolute;flip:x;visibility:visible;mso-wrap-style:square" from="2691,3585" to="269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" strokeweight="0"/>
                  <v:line id="Line 1438" o:spid="_x0000_s2154" style="position:absolute;flip:x;visibility:visible;mso-wrap-style:square" from="2678,3585" to="268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" strokeweight="0"/>
                  <v:line id="Line 1439" o:spid="_x0000_s2155" style="position:absolute;flip:x;visibility:visible;mso-wrap-style:square" from="2666,3585" to="267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" strokeweight="0"/>
                  <v:line id="Line 1440" o:spid="_x0000_s2156" style="position:absolute;flip:x;visibility:visible;mso-wrap-style:square" from="2654,3585" to="266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" strokeweight="0"/>
                  <v:line id="Line 1441" o:spid="_x0000_s2157" style="position:absolute;flip:x;visibility:visible;mso-wrap-style:square" from="2641,3585" to="264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" strokeweight="0"/>
                  <v:line id="Line 1442" o:spid="_x0000_s2158" style="position:absolute;flip:x;visibility:visible;mso-wrap-style:square" from="2629,3585" to="2635,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" strokeweight="0"/>
                  <v:line id="Line 1443" o:spid="_x0000_s2159" style="position:absolute;flip:x;visibility:visible;mso-wrap-style:square" from="2616,3585" to="262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" strokeweight="0"/>
                  <v:line id="Line 1444" o:spid="_x0000_s2160" style="position:absolute;flip:x;visibility:visible;mso-wrap-style:square" from="2604,3585" to="261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" strokeweight="0"/>
                  <v:line id="Line 1445" o:spid="_x0000_s2161" style="position:absolute;flip:x;visibility:visible;mso-wrap-style:square" from="2592,3585" to="2598,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" strokeweight="0"/>
                  <v:line id="Line 1446" o:spid="_x0000_s2162" style="position:absolute;flip:x;visibility:visible;mso-wrap-style:square" from="2579,3585" to="258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" strokeweight="0"/>
                  <v:line id="Line 1447" o:spid="_x0000_s2163" style="position:absolute;flip:x;visibility:visible;mso-wrap-style:square" from="2567,3585" to="2573,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" strokeweight="0"/>
                  <v:line id="Line 1448" o:spid="_x0000_s2164" style="position:absolute;flip:x;visibility:visible;mso-wrap-style:square" from="2555,3585" to="2561,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" strokeweight="0"/>
                  <v:line id="Line 1449" o:spid="_x0000_s2165" style="position:absolute;flip:x;visibility:visible;mso-wrap-style:square" from="2542,3585" to="254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" strokeweight="0"/>
                  <v:line id="Line 1450" o:spid="_x0000_s2166" style="position:absolute;flip:x;visibility:visible;mso-wrap-style:square" from="2530,3585" to="2536,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" strokeweight="0"/>
                  <v:line id="Line 1451" o:spid="_x0000_s2167" style="position:absolute;flip:x;visibility:visible;mso-wrap-style:square" from="2518,3585" to="252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" strokeweight="0"/>
                  <v:line id="Line 1452" o:spid="_x0000_s2168" style="position:absolute;flip:x;visibility:visible;mso-wrap-style:square" from="2505,3585" to="251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" strokeweight="0"/>
                  <v:line id="Line 1453" o:spid="_x0000_s2169" style="position:absolute;flip:x;visibility:visible;mso-wrap-style:square" from="2493,3585" to="2499,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" strokeweight="0"/>
                  <v:line id="Line 1454" o:spid="_x0000_s2170" style="position:absolute;flip:x;visibility:visible;mso-wrap-style:square" from="2481,3585" to="248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" strokeweight="0"/>
                  <v:line id="Line 1455" o:spid="_x0000_s2171" style="position:absolute;flip:x;visibility:visible;mso-wrap-style:square" from="2468,3585" to="2474,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" strokeweight="0"/>
                  <v:line id="Line 1456" o:spid="_x0000_s2172" style="position:absolute;flip:x;visibility:visible;mso-wrap-style:square" from="2456,3585" to="246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" strokeweight="0"/>
                  <v:line id="Line 1457" o:spid="_x0000_s2173" style="position:absolute;flip:x;visibility:visible;mso-wrap-style:square" from="2444,3585" to="2450,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" strokeweight="0"/>
                  <v:line id="Line 1458" o:spid="_x0000_s2174" style="position:absolute;flip:x;visibility:visible;mso-wrap-style:square" from="2431,3585" to="2437,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" strokeweight="0"/>
                  <v:line id="Line 1459" o:spid="_x0000_s2175" style="position:absolute;visibility:visible;mso-wrap-style:square" from="2298,4181" to="3731,4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" strokeweight="0"/>
                  <v:shape id="Freeform 1460" o:spid="_x0000_s2176" style="position:absolute;left:2298;top:4124;width:115;height:115;visibility:visible;mso-wrap-style:square;v-text-anchor:top" coordsize="23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" path="m230,l,116,230,232,116,116,230,xe" fillcolor="black" strokeweight="0">
                    <v:path arrowok="t" o:connecttype="custom" o:connectlocs="29,0;0,14;29,28;15,14;29,0" o:connectangles="0,0,0,0,0"/>
                  </v:shape>
                  <v:shape id="Freeform 1461" o:spid="_x0000_s2177" style="position:absolute;left:3615;top:4124;width:116;height:115;visibility:visible;mso-wrap-style:square;v-text-anchor:top" coordsize="23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" path="m,l231,116,,232,116,116,,xe" fillcolor="black" strokeweight="0">
                    <v:path arrowok="t" o:connecttype="custom" o:connectlocs="0,0;29,14;0,28;15,14;0,0" o:connectangles="0,0,0,0,0"/>
                  </v:shape>
                  <v:line id="Line 1462" o:spid="_x0000_s2178" style="position:absolute;visibility:visible;mso-wrap-style:square" from="6609,3590" to="7387,5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" strokeweight="0"/>
                  <v:shape id="Freeform 1463" o:spid="_x0000_s2179" style="position:absolute;left:6594;top:3590;width:109;height:130;visibility:visible;mso-wrap-style:square;v-text-anchor:top" coordsize="2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" path="m219,178l31,,,260,70,108r149,70xe" fillcolor="black" strokeweight="0">
                    <v:path arrowok="t" o:connecttype="custom" o:connectlocs="27,23;3,0;0,33;8,14;27,23" o:connectangles="0,0,0,0,0"/>
                  </v:shape>
                  <v:line id="Line 1464" o:spid="_x0000_s2180" style="position:absolute;flip:x y;visibility:visible;mso-wrap-style:square" from="6330,4402" to="7387,5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" strokeweight="0"/>
                  <v:shape id="Freeform 1465" o:spid="_x0000_s2181" style="position:absolute;left:6330;top:4402;width:118;height:126;visibility:visible;mso-wrap-style:square;v-text-anchor:top" coordsize="23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" path="m54,252l,,236,105,74,90,54,252xe" fillcolor="black" strokeweight="0">
                    <v:path arrowok="t" o:connecttype="custom" o:connectlocs="7,32;0,0;30,14;10,12;7,32" o:connectangles="0,0,0,0,0"/>
                  </v:shape>
                  <v:rect id="Rectangle 1466" o:spid="_x0000_s2182" style="position:absolute;left:4827;top:4104;width:119;height:2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" filled="f" stroked="f">
                    <v:textbox style="mso-fit-shape-to-text:t" inset="0,0,0,0">
                      <w:txbxContent>
                        <w:p w14:paraId="3E7C0B5B" w14:textId="77777777" w:rsidR="004F4CD8" w:rsidRDefault="004F4CD8" w:rsidP="00324D48">
                          <w:pPr>
                            <w:rPr>
                              <w:b/>
                            </w:rPr>
                          </w:pPr>
                          <w:r>
                            <w:rPr>
                              <w:b/>
                              <w:bCs/>
                              <w:color w:val="000000"/>
                              <w:lang w:val="en-US"/>
                            </w:rPr>
                            <w:t xml:space="preserve">α  </w:t>
                          </w:r>
                        </w:p>
                      </w:txbxContent>
                    </v:textbox>
                  </v:rect>
                  <v:rect id="Rectangle 1467" o:spid="_x0000_s2183" style="position:absolute;left:5029;top:4104;width:77;height:2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UewwAAAN0AAAAPAAAAZHJzL2Rvd25yZXYueG1sRI/dagIx&#10;EIXvhb5DmELvNFsR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sV2lHsMAAADdAAAADwAA&#10;AAAAAAAAAAAAAAAHAgAAZHJzL2Rvd25yZXYueG1sUEsFBgAAAAADAAMAtwAAAPcCAAAAAA==&#10;" filled="f" stroked="f">
                    <v:textbox style="mso-fit-shape-to-text:t" inset="0,0,0,0">
                      <w:txbxContent>
                        <w:p w14:paraId="3AC85795" w14:textId="77777777" w:rsidR="004F4CD8" w:rsidRDefault="004F4CD8" w:rsidP="00324D48">
                          <w:r>
                            <w:rPr>
                              <w:b/>
                              <w:bCs/>
                              <w:color w:val="000000"/>
                              <w:sz w:val="14"/>
                              <w:szCs w:val="14"/>
                              <w:lang w:val="en-US"/>
                            </w:rPr>
                            <w:t>±</w:t>
                          </w:r>
                        </w:p>
                      </w:txbxContent>
                    </v:textbox>
                  </v:rect>
                  <v:rect id="Rectangle 1468" o:spid="_x0000_s2184" style="position:absolute;left:5229;top:4104;width:126;height:2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CFwAAAAN0AAAAPAAAAZHJzL2Rvd25yZXYueG1sRE/bisIw&#10;EH1f8B/CCL6tqSK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3hEAhcAAAADdAAAADwAAAAAA&#10;AAAAAAAAAAAHAgAAZHJzL2Rvd25yZXYueG1sUEsFBgAAAAADAAMAtwAAAPQCAAAAAA==&#10;" filled="f" stroked="f">
                    <v:textbox style="mso-fit-shape-to-text:t" inset="0,0,0,0">
                      <w:txbxContent>
                        <w:p w14:paraId="2506E81C" w14:textId="77777777" w:rsidR="004F4CD8" w:rsidRDefault="004F4CD8" w:rsidP="00324D48">
                          <w:r>
                            <w:rPr>
                              <w:b/>
                              <w:bCs/>
                              <w:color w:val="000000"/>
                              <w:sz w:val="14"/>
                              <w:szCs w:val="14"/>
                              <w:lang w:val="en-US"/>
                            </w:rPr>
                            <w:t>5</w:t>
                          </w:r>
                          <w:r>
                            <w:rPr>
                              <w:rFonts w:ascii="Helvetica" w:hAnsi="Helvetica" w:cs="Helvetica"/>
                              <w:b/>
                              <w:bCs/>
                              <w:color w:val="000000"/>
                              <w:sz w:val="14"/>
                              <w:szCs w:val="14"/>
                              <w:lang w:val="en-US"/>
                            </w:rPr>
                            <w:t>°</w:t>
                          </w:r>
                        </w:p>
                      </w:txbxContent>
                    </v:textbox>
                  </v:rect>
                </v:group>
                <v:rect id="Rectangle 627" o:spid="_x0000_s2185" style="position:absolute;left:1397;top:8185;width:571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" filled="f" stroked="f">
                  <v:textbox style="mso-fit-shape-to-text:t" inset="0,0,0,0">
                    <w:txbxContent>
                      <w:p w14:paraId="36FADF78" w14:textId="77777777" w:rsidR="004F4CD8" w:rsidRDefault="004F4CD8" w:rsidP="00324D48">
                        <w:pPr>
                          <w:ind w:left="-142"/>
                          <w:jc w:val="right"/>
                        </w:pPr>
                        <w:r>
                          <w:rPr>
                            <w:bCs/>
                            <w:color w:val="000000"/>
                            <w:sz w:val="14"/>
                            <w:szCs w:val="14"/>
                            <w:lang w:val="en-US"/>
                          </w:rPr>
                          <w:t>Total travel:</w:t>
                        </w:r>
                      </w:p>
                    </w:txbxContent>
                  </v:textbox>
                </v:rect>
                <v:rect id="Rectangle 628" o:spid="_x0000_s2186" style="position:absolute;left:1670;top:9886;width:57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4840B1E3" w14:textId="77777777" w:rsidR="004F4CD8" w:rsidRDefault="004F4CD8" w:rsidP="00324D48">
                        <w:r>
                          <w:rPr>
                            <w:bCs/>
                            <w:color w:val="000000"/>
                            <w:sz w:val="14"/>
                            <w:szCs w:val="14"/>
                            <w:lang w:val="en-US"/>
                          </w:rPr>
                          <w:t>300 ± 20 mm</w:t>
                        </w:r>
                      </w:p>
                    </w:txbxContent>
                  </v:textbox>
                </v:rect>
                <v:rect id="Rectangle 1465" o:spid="_x0000_s2187" style="position:absolute;left:1778;top:29089;width:1113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7F34625B" w14:textId="77777777" w:rsidR="004F4CD8" w:rsidRDefault="004F4CD8" w:rsidP="00324D48">
                        <w:pPr>
                          <w:pStyle w:val="NormalWeb"/>
                          <w:spacing w:line="240" w:lineRule="exact"/>
                        </w:pPr>
                        <w:r>
                          <w:rPr>
                            <w:bCs/>
                            <w:color w:val="000000"/>
                            <w:sz w:val="14"/>
                            <w:szCs w:val="14"/>
                            <w:lang w:val="en-US"/>
                          </w:rPr>
                          <w:t>Test in the buckle</w:t>
                        </w:r>
                      </w:p>
                    </w:txbxContent>
                  </v:textbox>
                </v:rect>
                <v:rect id="Rectangle 2843" o:spid="_x0000_s2188" style="position:absolute;left:4648;top:25374;width:37401;height: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0FBF2421" w14:textId="77777777" w:rsidR="004F4CD8" w:rsidRDefault="004F4CD8" w:rsidP="00324D48">
                        <w:pPr>
                          <w:pStyle w:val="NormalWeb"/>
                          <w:spacing w:line="240" w:lineRule="exact"/>
                          <w:rPr>
                            <w:bCs/>
                            <w:strike/>
                            <w:sz w:val="16"/>
                            <w:szCs w:val="16"/>
                            <w:lang w:val="en-US"/>
                          </w:rPr>
                        </w:pPr>
                        <w:r>
                          <w:rPr>
                            <w:b/>
                            <w:bCs/>
                            <w:sz w:val="16"/>
                            <w:szCs w:val="16"/>
                            <w:lang w:val="en-US"/>
                          </w:rPr>
                          <w:tab/>
                        </w:r>
                        <w:r>
                          <w:rPr>
                            <w:b/>
                            <w:bCs/>
                            <w:sz w:val="16"/>
                            <w:szCs w:val="16"/>
                            <w:lang w:val="en-US"/>
                          </w:rPr>
                          <w:tab/>
                        </w:r>
                        <w:r>
                          <w:rPr>
                            <w:b/>
                            <w:bCs/>
                            <w:sz w:val="16"/>
                            <w:szCs w:val="16"/>
                            <w:lang w:val="en-US"/>
                          </w:rPr>
                          <w:tab/>
                        </w:r>
                        <w:r>
                          <w:rPr>
                            <w:b/>
                            <w:bCs/>
                            <w:sz w:val="16"/>
                            <w:szCs w:val="16"/>
                            <w:lang w:val="en-US"/>
                          </w:rPr>
                          <w:tab/>
                        </w:r>
                        <w:r>
                          <w:rPr>
                            <w:b/>
                            <w:bCs/>
                            <w:sz w:val="16"/>
                            <w:szCs w:val="16"/>
                            <w:lang w:val="en-US"/>
                          </w:rPr>
                          <w:tab/>
                        </w:r>
                        <w:r>
                          <w:rPr>
                            <w:bCs/>
                            <w:sz w:val="16"/>
                            <w:szCs w:val="16"/>
                            <w:lang w:val="en-US"/>
                          </w:rPr>
                          <w:t>Minimum F = 10 ± 0.1 N</w:t>
                        </w:r>
                        <w:r>
                          <w:rPr>
                            <w:bCs/>
                            <w:strike/>
                            <w:sz w:val="16"/>
                            <w:szCs w:val="16"/>
                            <w:lang w:val="en-US"/>
                          </w:rPr>
                          <w:t xml:space="preserve"> </w:t>
                        </w:r>
                      </w:p>
                      <w:p w14:paraId="32D9B798" w14:textId="77777777" w:rsidR="004F4CD8" w:rsidRDefault="004F4CD8" w:rsidP="00324D48">
                        <w:pPr>
                          <w:pStyle w:val="NormalWeb"/>
                          <w:spacing w:line="240" w:lineRule="exact"/>
                        </w:pPr>
                        <w:r>
                          <w:rPr>
                            <w:bCs/>
                            <w:sz w:val="16"/>
                            <w:szCs w:val="16"/>
                          </w:rPr>
                          <w:tab/>
                        </w:r>
                        <w:r>
                          <w:rPr>
                            <w:bCs/>
                            <w:sz w:val="16"/>
                            <w:szCs w:val="16"/>
                          </w:rPr>
                          <w:tab/>
                        </w:r>
                        <w:r>
                          <w:rPr>
                            <w:bCs/>
                            <w:sz w:val="16"/>
                            <w:szCs w:val="16"/>
                          </w:rPr>
                          <w:tab/>
                        </w:r>
                        <w:r>
                          <w:rPr>
                            <w:bCs/>
                            <w:sz w:val="16"/>
                            <w:szCs w:val="16"/>
                          </w:rPr>
                          <w:tab/>
                        </w:r>
                        <w:r>
                          <w:rPr>
                            <w:bCs/>
                            <w:sz w:val="16"/>
                            <w:szCs w:val="16"/>
                          </w:rPr>
                          <w:tab/>
                          <w:t>(see table 8, paragraph 7.2.5.2.6.2)</w:t>
                        </w:r>
                      </w:p>
                    </w:txbxContent>
                  </v:textbox>
                </v:rect>
                <w10:anchorlock/>
              </v:group>
            </w:pict>
          </mc:Fallback>
        </mc:AlternateContent>
      </w:r>
    </w:p>
    <w:p w14:paraId="3DE5FC23" w14:textId="77777777" w:rsidR="00324D48" w:rsidRPr="000F1A9A" w:rsidRDefault="00324D48" w:rsidP="00324D48">
      <w:pPr>
        <w:ind w:left="1134"/>
        <w:rPr>
          <w:b/>
        </w:rPr>
      </w:pPr>
      <w:r w:rsidRPr="000F1A9A">
        <w:rPr>
          <w:b/>
        </w:rPr>
        <w:t>Example 2</w:t>
      </w:r>
    </w:p>
    <w:p w14:paraId="3B06A12F" w14:textId="77777777" w:rsidR="00324D48" w:rsidRPr="000F1A9A" w:rsidRDefault="00324D48" w:rsidP="00324D48">
      <w:pPr>
        <w:ind w:left="1134"/>
      </w:pPr>
      <w:r w:rsidRPr="000F1A9A">
        <w:rPr>
          <w:noProof/>
        </w:rPr>
        <mc:AlternateContent>
          <mc:Choice Requires="wpc">
            <w:drawing>
              <wp:inline distT="0" distB="0" distL="0" distR="0" wp14:anchorId="42545CD2" wp14:editId="223A47E5">
                <wp:extent cx="4329430" cy="2778125"/>
                <wp:effectExtent l="9525" t="9525" r="4445" b="3175"/>
                <wp:docPr id="3841" name="Canvas 38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27" name="Group 4"/>
                        <wpg:cNvGrpSpPr>
                          <a:grpSpLocks/>
                        </wpg:cNvGrpSpPr>
                        <wpg:grpSpPr bwMode="auto">
                          <a:xfrm>
                            <a:off x="600" y="600"/>
                            <a:ext cx="4293924" cy="2742616"/>
                            <a:chOff x="1" y="1"/>
                            <a:chExt cx="6761" cy="4318"/>
                          </a:xfrm>
                        </wpg:grpSpPr>
                        <wps:wsp>
                          <wps:cNvPr id="187" name="Line 5"/>
                          <wps:cNvCnPr>
                            <a:cxnSpLocks noChangeShapeType="1"/>
                          </wps:cNvCnPr>
                          <wps:spPr bwMode="auto">
                            <a:xfrm>
                              <a:off x="1" y="2303"/>
                              <a:ext cx="2188"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8" name="Line 6"/>
                          <wps:cNvCnPr>
                            <a:cxnSpLocks noChangeShapeType="1"/>
                          </wps:cNvCnPr>
                          <wps:spPr bwMode="auto">
                            <a:xfrm flipH="1" flipV="1">
                              <a:off x="2128" y="2072"/>
                              <a:ext cx="83" cy="30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9" name="Line 7"/>
                          <wps:cNvCnPr>
                            <a:cxnSpLocks noChangeShapeType="1"/>
                          </wps:cNvCnPr>
                          <wps:spPr bwMode="auto">
                            <a:xfrm>
                              <a:off x="2320" y="2020"/>
                              <a:ext cx="83" cy="30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Line 8"/>
                          <wps:cNvCnPr>
                            <a:cxnSpLocks noChangeShapeType="1"/>
                          </wps:cNvCnPr>
                          <wps:spPr bwMode="auto">
                            <a:xfrm flipV="1">
                              <a:off x="1" y="2112"/>
                              <a:ext cx="192" cy="191"/>
                            </a:xfrm>
                            <a:prstGeom prst="line">
                              <a:avLst/>
                            </a:prstGeom>
                            <a:noFill/>
                            <a:ln w="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1" name="Freeform 9"/>
                          <wps:cNvSpPr>
                            <a:spLocks/>
                          </wps:cNvSpPr>
                          <wps:spPr bwMode="auto">
                            <a:xfrm>
                              <a:off x="5561" y="1051"/>
                              <a:ext cx="147" cy="148"/>
                            </a:xfrm>
                            <a:custGeom>
                              <a:avLst/>
                              <a:gdLst>
                                <a:gd name="T0" fmla="*/ 72 w 294"/>
                                <a:gd name="T1" fmla="*/ 74 h 297"/>
                                <a:gd name="T2" fmla="*/ 72 w 294"/>
                                <a:gd name="T3" fmla="*/ 71 h 297"/>
                                <a:gd name="T4" fmla="*/ 73 w 294"/>
                                <a:gd name="T5" fmla="*/ 71 h 297"/>
                                <a:gd name="T6" fmla="*/ 73 w 294"/>
                                <a:gd name="T7" fmla="*/ 66 h 297"/>
                                <a:gd name="T8" fmla="*/ 74 w 294"/>
                                <a:gd name="T9" fmla="*/ 66 h 297"/>
                                <a:gd name="T10" fmla="*/ 74 w 294"/>
                                <a:gd name="T11" fmla="*/ 53 h 297"/>
                                <a:gd name="T12" fmla="*/ 73 w 294"/>
                                <a:gd name="T13" fmla="*/ 50 h 297"/>
                                <a:gd name="T14" fmla="*/ 73 w 294"/>
                                <a:gd name="T15" fmla="*/ 47 h 297"/>
                                <a:gd name="T16" fmla="*/ 72 w 294"/>
                                <a:gd name="T17" fmla="*/ 44 h 297"/>
                                <a:gd name="T18" fmla="*/ 71 w 294"/>
                                <a:gd name="T19" fmla="*/ 42 h 297"/>
                                <a:gd name="T20" fmla="*/ 70 w 294"/>
                                <a:gd name="T21" fmla="*/ 38 h 297"/>
                                <a:gd name="T22" fmla="*/ 69 w 294"/>
                                <a:gd name="T23" fmla="*/ 36 h 297"/>
                                <a:gd name="T24" fmla="*/ 68 w 294"/>
                                <a:gd name="T25" fmla="*/ 33 h 297"/>
                                <a:gd name="T26" fmla="*/ 66 w 294"/>
                                <a:gd name="T27" fmla="*/ 31 h 297"/>
                                <a:gd name="T28" fmla="*/ 65 w 294"/>
                                <a:gd name="T29" fmla="*/ 28 h 297"/>
                                <a:gd name="T30" fmla="*/ 64 w 294"/>
                                <a:gd name="T31" fmla="*/ 26 h 297"/>
                                <a:gd name="T32" fmla="*/ 62 w 294"/>
                                <a:gd name="T33" fmla="*/ 23 h 297"/>
                                <a:gd name="T34" fmla="*/ 60 w 294"/>
                                <a:gd name="T35" fmla="*/ 21 h 297"/>
                                <a:gd name="T36" fmla="*/ 52 w 294"/>
                                <a:gd name="T37" fmla="*/ 13 h 297"/>
                                <a:gd name="T38" fmla="*/ 50 w 294"/>
                                <a:gd name="T39" fmla="*/ 11 h 297"/>
                                <a:gd name="T40" fmla="*/ 47 w 294"/>
                                <a:gd name="T41" fmla="*/ 9 h 297"/>
                                <a:gd name="T42" fmla="*/ 45 w 294"/>
                                <a:gd name="T43" fmla="*/ 8 h 297"/>
                                <a:gd name="T44" fmla="*/ 42 w 294"/>
                                <a:gd name="T45" fmla="*/ 7 h 297"/>
                                <a:gd name="T46" fmla="*/ 40 w 294"/>
                                <a:gd name="T47" fmla="*/ 5 h 297"/>
                                <a:gd name="T48" fmla="*/ 38 w 294"/>
                                <a:gd name="T49" fmla="*/ 5 h 297"/>
                                <a:gd name="T50" fmla="*/ 35 w 294"/>
                                <a:gd name="T51" fmla="*/ 3 h 297"/>
                                <a:gd name="T52" fmla="*/ 32 w 294"/>
                                <a:gd name="T53" fmla="*/ 2 h 297"/>
                                <a:gd name="T54" fmla="*/ 29 w 294"/>
                                <a:gd name="T55" fmla="*/ 1 h 297"/>
                                <a:gd name="T56" fmla="*/ 27 w 294"/>
                                <a:gd name="T57" fmla="*/ 0 h 297"/>
                                <a:gd name="T58" fmla="*/ 24 w 294"/>
                                <a:gd name="T59" fmla="*/ 0 h 297"/>
                                <a:gd name="T60" fmla="*/ 20 w 294"/>
                                <a:gd name="T61" fmla="*/ 0 h 297"/>
                                <a:gd name="T62" fmla="*/ 5 w 294"/>
                                <a:gd name="T63" fmla="*/ 0 h 297"/>
                                <a:gd name="T64" fmla="*/ 4 w 294"/>
                                <a:gd name="T65" fmla="*/ 0 h 297"/>
                                <a:gd name="T66" fmla="*/ 2 w 294"/>
                                <a:gd name="T67" fmla="*/ 0 h 297"/>
                                <a:gd name="T68" fmla="*/ 1 w 294"/>
                                <a:gd name="T69" fmla="*/ 1 h 297"/>
                                <a:gd name="T70" fmla="*/ 0 w 294"/>
                                <a:gd name="T71" fmla="*/ 1 h 29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94" h="297">
                                  <a:moveTo>
                                    <a:pt x="287" y="297"/>
                                  </a:moveTo>
                                  <a:lnTo>
                                    <a:pt x="287" y="286"/>
                                  </a:lnTo>
                                  <a:lnTo>
                                    <a:pt x="291" y="286"/>
                                  </a:lnTo>
                                  <a:lnTo>
                                    <a:pt x="291" y="264"/>
                                  </a:lnTo>
                                  <a:lnTo>
                                    <a:pt x="294" y="264"/>
                                  </a:lnTo>
                                  <a:lnTo>
                                    <a:pt x="294" y="213"/>
                                  </a:lnTo>
                                  <a:lnTo>
                                    <a:pt x="291" y="200"/>
                                  </a:lnTo>
                                  <a:lnTo>
                                    <a:pt x="291" y="188"/>
                                  </a:lnTo>
                                  <a:lnTo>
                                    <a:pt x="287" y="179"/>
                                  </a:lnTo>
                                  <a:lnTo>
                                    <a:pt x="284" y="168"/>
                                  </a:lnTo>
                                  <a:lnTo>
                                    <a:pt x="280" y="155"/>
                                  </a:lnTo>
                                  <a:lnTo>
                                    <a:pt x="274" y="146"/>
                                  </a:lnTo>
                                  <a:lnTo>
                                    <a:pt x="271" y="135"/>
                                  </a:lnTo>
                                  <a:lnTo>
                                    <a:pt x="264" y="126"/>
                                  </a:lnTo>
                                  <a:lnTo>
                                    <a:pt x="260" y="115"/>
                                  </a:lnTo>
                                  <a:lnTo>
                                    <a:pt x="254" y="106"/>
                                  </a:lnTo>
                                  <a:lnTo>
                                    <a:pt x="247" y="95"/>
                                  </a:lnTo>
                                  <a:lnTo>
                                    <a:pt x="240" y="86"/>
                                  </a:lnTo>
                                  <a:lnTo>
                                    <a:pt x="207" y="53"/>
                                  </a:lnTo>
                                  <a:lnTo>
                                    <a:pt x="198" y="46"/>
                                  </a:lnTo>
                                  <a:lnTo>
                                    <a:pt x="187" y="39"/>
                                  </a:lnTo>
                                  <a:lnTo>
                                    <a:pt x="178" y="33"/>
                                  </a:lnTo>
                                  <a:lnTo>
                                    <a:pt x="167" y="29"/>
                                  </a:lnTo>
                                  <a:lnTo>
                                    <a:pt x="158" y="22"/>
                                  </a:lnTo>
                                  <a:lnTo>
                                    <a:pt x="149" y="20"/>
                                  </a:lnTo>
                                  <a:lnTo>
                                    <a:pt x="139" y="13"/>
                                  </a:lnTo>
                                  <a:lnTo>
                                    <a:pt x="126" y="9"/>
                                  </a:lnTo>
                                  <a:lnTo>
                                    <a:pt x="116" y="6"/>
                                  </a:lnTo>
                                  <a:lnTo>
                                    <a:pt x="106" y="2"/>
                                  </a:lnTo>
                                  <a:lnTo>
                                    <a:pt x="93" y="2"/>
                                  </a:lnTo>
                                  <a:lnTo>
                                    <a:pt x="80" y="0"/>
                                  </a:lnTo>
                                  <a:lnTo>
                                    <a:pt x="20" y="0"/>
                                  </a:lnTo>
                                  <a:lnTo>
                                    <a:pt x="16" y="2"/>
                                  </a:lnTo>
                                  <a:lnTo>
                                    <a:pt x="7" y="2"/>
                                  </a:lnTo>
                                  <a:lnTo>
                                    <a:pt x="3" y="6"/>
                                  </a:lnTo>
                                  <a:lnTo>
                                    <a:pt x="0" y="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10"/>
                          <wps:cNvSpPr>
                            <a:spLocks/>
                          </wps:cNvSpPr>
                          <wps:spPr bwMode="auto">
                            <a:xfrm>
                              <a:off x="5600" y="1099"/>
                              <a:ext cx="59" cy="59"/>
                            </a:xfrm>
                            <a:custGeom>
                              <a:avLst/>
                              <a:gdLst>
                                <a:gd name="T0" fmla="*/ 29 w 119"/>
                                <a:gd name="T1" fmla="*/ 15 h 117"/>
                                <a:gd name="T2" fmla="*/ 29 w 119"/>
                                <a:gd name="T3" fmla="*/ 18 h 117"/>
                                <a:gd name="T4" fmla="*/ 28 w 119"/>
                                <a:gd name="T5" fmla="*/ 21 h 117"/>
                                <a:gd name="T6" fmla="*/ 26 w 119"/>
                                <a:gd name="T7" fmla="*/ 24 h 117"/>
                                <a:gd name="T8" fmla="*/ 24 w 119"/>
                                <a:gd name="T9" fmla="*/ 26 h 117"/>
                                <a:gd name="T10" fmla="*/ 22 w 119"/>
                                <a:gd name="T11" fmla="*/ 28 h 117"/>
                                <a:gd name="T12" fmla="*/ 19 w 119"/>
                                <a:gd name="T13" fmla="*/ 29 h 117"/>
                                <a:gd name="T14" fmla="*/ 16 w 119"/>
                                <a:gd name="T15" fmla="*/ 30 h 117"/>
                                <a:gd name="T16" fmla="*/ 13 w 119"/>
                                <a:gd name="T17" fmla="*/ 30 h 117"/>
                                <a:gd name="T18" fmla="*/ 10 w 119"/>
                                <a:gd name="T19" fmla="*/ 29 h 117"/>
                                <a:gd name="T20" fmla="*/ 7 w 119"/>
                                <a:gd name="T21" fmla="*/ 28 h 117"/>
                                <a:gd name="T22" fmla="*/ 5 w 119"/>
                                <a:gd name="T23" fmla="*/ 26 h 117"/>
                                <a:gd name="T24" fmla="*/ 3 w 119"/>
                                <a:gd name="T25" fmla="*/ 24 h 117"/>
                                <a:gd name="T26" fmla="*/ 1 w 119"/>
                                <a:gd name="T27" fmla="*/ 21 h 117"/>
                                <a:gd name="T28" fmla="*/ 0 w 119"/>
                                <a:gd name="T29" fmla="*/ 18 h 117"/>
                                <a:gd name="T30" fmla="*/ 0 w 119"/>
                                <a:gd name="T31" fmla="*/ 15 h 117"/>
                                <a:gd name="T32" fmla="*/ 0 w 119"/>
                                <a:gd name="T33" fmla="*/ 12 h 117"/>
                                <a:gd name="T34" fmla="*/ 1 w 119"/>
                                <a:gd name="T35" fmla="*/ 9 h 117"/>
                                <a:gd name="T36" fmla="*/ 3 w 119"/>
                                <a:gd name="T37" fmla="*/ 6 h 117"/>
                                <a:gd name="T38" fmla="*/ 5 w 119"/>
                                <a:gd name="T39" fmla="*/ 4 h 117"/>
                                <a:gd name="T40" fmla="*/ 7 w 119"/>
                                <a:gd name="T41" fmla="*/ 2 h 117"/>
                                <a:gd name="T42" fmla="*/ 10 w 119"/>
                                <a:gd name="T43" fmla="*/ 1 h 117"/>
                                <a:gd name="T44" fmla="*/ 13 w 119"/>
                                <a:gd name="T45" fmla="*/ 0 h 117"/>
                                <a:gd name="T46" fmla="*/ 16 w 119"/>
                                <a:gd name="T47" fmla="*/ 0 h 117"/>
                                <a:gd name="T48" fmla="*/ 19 w 119"/>
                                <a:gd name="T49" fmla="*/ 1 h 117"/>
                                <a:gd name="T50" fmla="*/ 22 w 119"/>
                                <a:gd name="T51" fmla="*/ 2 h 117"/>
                                <a:gd name="T52" fmla="*/ 24 w 119"/>
                                <a:gd name="T53" fmla="*/ 4 h 117"/>
                                <a:gd name="T54" fmla="*/ 26 w 119"/>
                                <a:gd name="T55" fmla="*/ 6 h 117"/>
                                <a:gd name="T56" fmla="*/ 28 w 119"/>
                                <a:gd name="T57" fmla="*/ 9 h 117"/>
                                <a:gd name="T58" fmla="*/ 29 w 119"/>
                                <a:gd name="T59" fmla="*/ 12 h 117"/>
                                <a:gd name="T60" fmla="*/ 29 w 119"/>
                                <a:gd name="T61" fmla="*/ 15 h 1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19" h="117">
                                  <a:moveTo>
                                    <a:pt x="119" y="59"/>
                                  </a:moveTo>
                                  <a:lnTo>
                                    <a:pt x="117" y="72"/>
                                  </a:lnTo>
                                  <a:lnTo>
                                    <a:pt x="113" y="84"/>
                                  </a:lnTo>
                                  <a:lnTo>
                                    <a:pt x="107" y="95"/>
                                  </a:lnTo>
                                  <a:lnTo>
                                    <a:pt x="99" y="103"/>
                                  </a:lnTo>
                                  <a:lnTo>
                                    <a:pt x="88" y="109"/>
                                  </a:lnTo>
                                  <a:lnTo>
                                    <a:pt x="77" y="114"/>
                                  </a:lnTo>
                                  <a:lnTo>
                                    <a:pt x="67" y="117"/>
                                  </a:lnTo>
                                  <a:lnTo>
                                    <a:pt x="54" y="117"/>
                                  </a:lnTo>
                                  <a:lnTo>
                                    <a:pt x="42" y="114"/>
                                  </a:lnTo>
                                  <a:lnTo>
                                    <a:pt x="31" y="109"/>
                                  </a:lnTo>
                                  <a:lnTo>
                                    <a:pt x="20" y="103"/>
                                  </a:lnTo>
                                  <a:lnTo>
                                    <a:pt x="12" y="95"/>
                                  </a:lnTo>
                                  <a:lnTo>
                                    <a:pt x="6" y="84"/>
                                  </a:lnTo>
                                  <a:lnTo>
                                    <a:pt x="2" y="72"/>
                                  </a:lnTo>
                                  <a:lnTo>
                                    <a:pt x="0" y="59"/>
                                  </a:lnTo>
                                  <a:lnTo>
                                    <a:pt x="2" y="47"/>
                                  </a:lnTo>
                                  <a:lnTo>
                                    <a:pt x="6" y="35"/>
                                  </a:lnTo>
                                  <a:lnTo>
                                    <a:pt x="12" y="24"/>
                                  </a:lnTo>
                                  <a:lnTo>
                                    <a:pt x="20" y="15"/>
                                  </a:lnTo>
                                  <a:lnTo>
                                    <a:pt x="31" y="7"/>
                                  </a:lnTo>
                                  <a:lnTo>
                                    <a:pt x="42" y="3"/>
                                  </a:lnTo>
                                  <a:lnTo>
                                    <a:pt x="54" y="0"/>
                                  </a:lnTo>
                                  <a:lnTo>
                                    <a:pt x="67" y="0"/>
                                  </a:lnTo>
                                  <a:lnTo>
                                    <a:pt x="77" y="3"/>
                                  </a:lnTo>
                                  <a:lnTo>
                                    <a:pt x="88" y="7"/>
                                  </a:lnTo>
                                  <a:lnTo>
                                    <a:pt x="99" y="15"/>
                                  </a:lnTo>
                                  <a:lnTo>
                                    <a:pt x="107" y="24"/>
                                  </a:lnTo>
                                  <a:lnTo>
                                    <a:pt x="113" y="35"/>
                                  </a:lnTo>
                                  <a:lnTo>
                                    <a:pt x="117" y="47"/>
                                  </a:lnTo>
                                  <a:lnTo>
                                    <a:pt x="119" y="59"/>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Line 11"/>
                          <wps:cNvCnPr>
                            <a:cxnSpLocks noChangeShapeType="1"/>
                          </wps:cNvCnPr>
                          <wps:spPr bwMode="auto">
                            <a:xfrm flipH="1">
                              <a:off x="5363" y="3793"/>
                              <a:ext cx="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2" name="Freeform 12"/>
                          <wps:cNvSpPr>
                            <a:spLocks/>
                          </wps:cNvSpPr>
                          <wps:spPr bwMode="auto">
                            <a:xfrm>
                              <a:off x="5366" y="3791"/>
                              <a:ext cx="9" cy="3"/>
                            </a:xfrm>
                            <a:custGeom>
                              <a:avLst/>
                              <a:gdLst>
                                <a:gd name="T0" fmla="*/ 5 w 17"/>
                                <a:gd name="T1" fmla="*/ 1 h 7"/>
                                <a:gd name="T2" fmla="*/ 4 w 17"/>
                                <a:gd name="T3" fmla="*/ 1 h 7"/>
                                <a:gd name="T4" fmla="*/ 4 w 17"/>
                                <a:gd name="T5" fmla="*/ 1 h 7"/>
                                <a:gd name="T6" fmla="*/ 1 w 17"/>
                                <a:gd name="T7" fmla="*/ 1 h 7"/>
                                <a:gd name="T8" fmla="*/ 1 w 17"/>
                                <a:gd name="T9" fmla="*/ 0 h 7"/>
                                <a:gd name="T10" fmla="*/ 0 w 17"/>
                                <a:gd name="T11" fmla="*/ 0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7" h="7">
                                  <a:moveTo>
                                    <a:pt x="17" y="7"/>
                                  </a:moveTo>
                                  <a:lnTo>
                                    <a:pt x="13" y="7"/>
                                  </a:lnTo>
                                  <a:lnTo>
                                    <a:pt x="13" y="4"/>
                                  </a:lnTo>
                                  <a:lnTo>
                                    <a:pt x="4" y="4"/>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Freeform 13"/>
                          <wps:cNvSpPr>
                            <a:spLocks/>
                          </wps:cNvSpPr>
                          <wps:spPr bwMode="auto">
                            <a:xfrm>
                              <a:off x="5373" y="3796"/>
                              <a:ext cx="5" cy="5"/>
                            </a:xfrm>
                            <a:custGeom>
                              <a:avLst/>
                              <a:gdLst>
                                <a:gd name="T0" fmla="*/ 3 w 10"/>
                                <a:gd name="T1" fmla="*/ 3 h 10"/>
                                <a:gd name="T2" fmla="*/ 2 w 10"/>
                                <a:gd name="T3" fmla="*/ 2 h 10"/>
                                <a:gd name="T4" fmla="*/ 2 w 10"/>
                                <a:gd name="T5" fmla="*/ 1 h 10"/>
                                <a:gd name="T6" fmla="*/ 1 w 10"/>
                                <a:gd name="T7" fmla="*/ 1 h 10"/>
                                <a:gd name="T8" fmla="*/ 0 w 10"/>
                                <a:gd name="T9" fmla="*/ 0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 h="10">
                                  <a:moveTo>
                                    <a:pt x="10" y="10"/>
                                  </a:moveTo>
                                  <a:lnTo>
                                    <a:pt x="7" y="7"/>
                                  </a:lnTo>
                                  <a:lnTo>
                                    <a:pt x="7" y="3"/>
                                  </a:lnTo>
                                  <a:lnTo>
                                    <a:pt x="4"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14"/>
                          <wps:cNvSpPr>
                            <a:spLocks/>
                          </wps:cNvSpPr>
                          <wps:spPr bwMode="auto">
                            <a:xfrm>
                              <a:off x="5378" y="3801"/>
                              <a:ext cx="5" cy="9"/>
                            </a:xfrm>
                            <a:custGeom>
                              <a:avLst/>
                              <a:gdLst>
                                <a:gd name="T0" fmla="*/ 3 w 10"/>
                                <a:gd name="T1" fmla="*/ 5 h 17"/>
                                <a:gd name="T2" fmla="*/ 3 w 10"/>
                                <a:gd name="T3" fmla="*/ 3 h 17"/>
                                <a:gd name="T4" fmla="*/ 2 w 10"/>
                                <a:gd name="T5" fmla="*/ 2 h 17"/>
                                <a:gd name="T6" fmla="*/ 2 w 10"/>
                                <a:gd name="T7" fmla="*/ 1 h 17"/>
                                <a:gd name="T8" fmla="*/ 1 w 10"/>
                                <a:gd name="T9" fmla="*/ 1 h 17"/>
                                <a:gd name="T10" fmla="*/ 1 w 10"/>
                                <a:gd name="T11" fmla="*/ 0 h 17"/>
                                <a:gd name="T12" fmla="*/ 0 w 10"/>
                                <a:gd name="T13" fmla="*/ 0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17">
                                  <a:moveTo>
                                    <a:pt x="10" y="17"/>
                                  </a:moveTo>
                                  <a:lnTo>
                                    <a:pt x="10" y="10"/>
                                  </a:lnTo>
                                  <a:lnTo>
                                    <a:pt x="7" y="6"/>
                                  </a:lnTo>
                                  <a:lnTo>
                                    <a:pt x="7" y="4"/>
                                  </a:lnTo>
                                  <a:lnTo>
                                    <a:pt x="3" y="4"/>
                                  </a:lnTo>
                                  <a:lnTo>
                                    <a:pt x="3"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15"/>
                          <wps:cNvSpPr>
                            <a:spLocks/>
                          </wps:cNvSpPr>
                          <wps:spPr bwMode="auto">
                            <a:xfrm>
                              <a:off x="5383" y="3810"/>
                              <a:ext cx="3" cy="7"/>
                            </a:xfrm>
                            <a:custGeom>
                              <a:avLst/>
                              <a:gdLst>
                                <a:gd name="T0" fmla="*/ 2 w 6"/>
                                <a:gd name="T1" fmla="*/ 3 h 16"/>
                                <a:gd name="T2" fmla="*/ 2 w 6"/>
                                <a:gd name="T3" fmla="*/ 2 h 16"/>
                                <a:gd name="T4" fmla="*/ 1 w 6"/>
                                <a:gd name="T5" fmla="*/ 2 h 16"/>
                                <a:gd name="T6" fmla="*/ 1 w 6"/>
                                <a:gd name="T7" fmla="*/ 0 h 16"/>
                                <a:gd name="T8" fmla="*/ 0 w 6"/>
                                <a:gd name="T9" fmla="*/ 0 h 16"/>
                                <a:gd name="T10" fmla="*/ 0 w 6"/>
                                <a:gd name="T11" fmla="*/ 0 h 1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 h="16">
                                  <a:moveTo>
                                    <a:pt x="6" y="16"/>
                                  </a:moveTo>
                                  <a:lnTo>
                                    <a:pt x="6" y="9"/>
                                  </a:lnTo>
                                  <a:lnTo>
                                    <a:pt x="4" y="9"/>
                                  </a:lnTo>
                                  <a:lnTo>
                                    <a:pt x="4" y="3"/>
                                  </a:lnTo>
                                  <a:lnTo>
                                    <a:pt x="0" y="3"/>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16"/>
                          <wps:cNvCnPr>
                            <a:cxnSpLocks noChangeShapeType="1"/>
                          </wps:cNvCnPr>
                          <wps:spPr bwMode="auto">
                            <a:xfrm flipV="1">
                              <a:off x="5385" y="3817"/>
                              <a:ext cx="1" cy="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18" name="Freeform 17"/>
                          <wps:cNvSpPr>
                            <a:spLocks/>
                          </wps:cNvSpPr>
                          <wps:spPr bwMode="auto">
                            <a:xfrm>
                              <a:off x="5383" y="3824"/>
                              <a:ext cx="2" cy="5"/>
                            </a:xfrm>
                            <a:custGeom>
                              <a:avLst/>
                              <a:gdLst>
                                <a:gd name="T0" fmla="*/ 0 w 4"/>
                                <a:gd name="T1" fmla="*/ 2 h 11"/>
                                <a:gd name="T2" fmla="*/ 1 w 4"/>
                                <a:gd name="T3" fmla="*/ 1 h 11"/>
                                <a:gd name="T4" fmla="*/ 1 w 4"/>
                                <a:gd name="T5" fmla="*/ 0 h 11"/>
                                <a:gd name="T6" fmla="*/ 0 60000 65536"/>
                                <a:gd name="T7" fmla="*/ 0 60000 65536"/>
                                <a:gd name="T8" fmla="*/ 0 60000 65536"/>
                              </a:gdLst>
                              <a:ahLst/>
                              <a:cxnLst>
                                <a:cxn ang="T6">
                                  <a:pos x="T0" y="T1"/>
                                </a:cxn>
                                <a:cxn ang="T7">
                                  <a:pos x="T2" y="T3"/>
                                </a:cxn>
                                <a:cxn ang="T8">
                                  <a:pos x="T4" y="T5"/>
                                </a:cxn>
                              </a:cxnLst>
                              <a:rect l="0" t="0" r="r" b="b"/>
                              <a:pathLst>
                                <a:path w="4" h="11">
                                  <a:moveTo>
                                    <a:pt x="0" y="11"/>
                                  </a:moveTo>
                                  <a:lnTo>
                                    <a:pt x="4" y="7"/>
                                  </a:lnTo>
                                  <a:lnTo>
                                    <a:pt x="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18"/>
                          <wps:cNvSpPr>
                            <a:spLocks/>
                          </wps:cNvSpPr>
                          <wps:spPr bwMode="auto">
                            <a:xfrm>
                              <a:off x="5380" y="3833"/>
                              <a:ext cx="3" cy="1"/>
                            </a:xfrm>
                            <a:custGeom>
                              <a:avLst/>
                              <a:gdLst>
                                <a:gd name="T0" fmla="*/ 0 w 7"/>
                                <a:gd name="T1" fmla="*/ 0 h 3"/>
                                <a:gd name="T2" fmla="*/ 1 w 7"/>
                                <a:gd name="T3" fmla="*/ 0 h 3"/>
                                <a:gd name="T4" fmla="*/ 1 w 7"/>
                                <a:gd name="T5" fmla="*/ 0 h 3"/>
                                <a:gd name="T6" fmla="*/ 0 60000 65536"/>
                                <a:gd name="T7" fmla="*/ 0 60000 65536"/>
                                <a:gd name="T8" fmla="*/ 0 60000 65536"/>
                              </a:gdLst>
                              <a:ahLst/>
                              <a:cxnLst>
                                <a:cxn ang="T6">
                                  <a:pos x="T0" y="T1"/>
                                </a:cxn>
                                <a:cxn ang="T7">
                                  <a:pos x="T2" y="T3"/>
                                </a:cxn>
                                <a:cxn ang="T8">
                                  <a:pos x="T4" y="T5"/>
                                </a:cxn>
                              </a:cxnLst>
                              <a:rect l="0" t="0" r="r" b="b"/>
                              <a:pathLst>
                                <a:path w="7" h="3">
                                  <a:moveTo>
                                    <a:pt x="0" y="3"/>
                                  </a:moveTo>
                                  <a:lnTo>
                                    <a:pt x="4" y="3"/>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Line 19"/>
                          <wps:cNvCnPr>
                            <a:cxnSpLocks noChangeShapeType="1"/>
                          </wps:cNvCnPr>
                          <wps:spPr bwMode="auto">
                            <a:xfrm>
                              <a:off x="5376" y="383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21" name="Freeform 20"/>
                          <wps:cNvSpPr>
                            <a:spLocks/>
                          </wps:cNvSpPr>
                          <wps:spPr bwMode="auto">
                            <a:xfrm>
                              <a:off x="5370" y="3833"/>
                              <a:ext cx="5" cy="1"/>
                            </a:xfrm>
                            <a:custGeom>
                              <a:avLst/>
                              <a:gdLst>
                                <a:gd name="T0" fmla="*/ 0 w 11"/>
                                <a:gd name="T1" fmla="*/ 0 h 3"/>
                                <a:gd name="T2" fmla="*/ 1 w 11"/>
                                <a:gd name="T3" fmla="*/ 0 h 3"/>
                                <a:gd name="T4" fmla="*/ 2 w 11"/>
                                <a:gd name="T5" fmla="*/ 0 h 3"/>
                                <a:gd name="T6" fmla="*/ 0 60000 65536"/>
                                <a:gd name="T7" fmla="*/ 0 60000 65536"/>
                                <a:gd name="T8" fmla="*/ 0 60000 65536"/>
                              </a:gdLst>
                              <a:ahLst/>
                              <a:cxnLst>
                                <a:cxn ang="T6">
                                  <a:pos x="T0" y="T1"/>
                                </a:cxn>
                                <a:cxn ang="T7">
                                  <a:pos x="T2" y="T3"/>
                                </a:cxn>
                                <a:cxn ang="T8">
                                  <a:pos x="T4" y="T5"/>
                                </a:cxn>
                              </a:cxnLst>
                              <a:rect l="0" t="0" r="r" b="b"/>
                              <a:pathLst>
                                <a:path w="11" h="3">
                                  <a:moveTo>
                                    <a:pt x="0" y="0"/>
                                  </a:moveTo>
                                  <a:lnTo>
                                    <a:pt x="4" y="3"/>
                                  </a:lnTo>
                                  <a:lnTo>
                                    <a:pt x="11" y="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21"/>
                          <wps:cNvSpPr>
                            <a:spLocks/>
                          </wps:cNvSpPr>
                          <wps:spPr bwMode="auto">
                            <a:xfrm>
                              <a:off x="5363" y="3827"/>
                              <a:ext cx="7" cy="6"/>
                            </a:xfrm>
                            <a:custGeom>
                              <a:avLst/>
                              <a:gdLst>
                                <a:gd name="T0" fmla="*/ 0 w 13"/>
                                <a:gd name="T1" fmla="*/ 0 h 10"/>
                                <a:gd name="T2" fmla="*/ 2 w 13"/>
                                <a:gd name="T3" fmla="*/ 2 h 10"/>
                                <a:gd name="T4" fmla="*/ 3 w 13"/>
                                <a:gd name="T5" fmla="*/ 2 h 10"/>
                                <a:gd name="T6" fmla="*/ 4 w 13"/>
                                <a:gd name="T7" fmla="*/ 4 h 1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0">
                                  <a:moveTo>
                                    <a:pt x="0" y="0"/>
                                  </a:moveTo>
                                  <a:lnTo>
                                    <a:pt x="7" y="6"/>
                                  </a:lnTo>
                                  <a:lnTo>
                                    <a:pt x="11" y="6"/>
                                  </a:lnTo>
                                  <a:lnTo>
                                    <a:pt x="13" y="1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Freeform 22"/>
                          <wps:cNvSpPr>
                            <a:spLocks/>
                          </wps:cNvSpPr>
                          <wps:spPr bwMode="auto">
                            <a:xfrm>
                              <a:off x="5358" y="3819"/>
                              <a:ext cx="5" cy="8"/>
                            </a:xfrm>
                            <a:custGeom>
                              <a:avLst/>
                              <a:gdLst>
                                <a:gd name="T0" fmla="*/ 0 w 9"/>
                                <a:gd name="T1" fmla="*/ 0 h 16"/>
                                <a:gd name="T2" fmla="*/ 0 w 9"/>
                                <a:gd name="T3" fmla="*/ 1 h 16"/>
                                <a:gd name="T4" fmla="*/ 1 w 9"/>
                                <a:gd name="T5" fmla="*/ 1 h 16"/>
                                <a:gd name="T6" fmla="*/ 1 w 9"/>
                                <a:gd name="T7" fmla="*/ 2 h 16"/>
                                <a:gd name="T8" fmla="*/ 2 w 9"/>
                                <a:gd name="T9" fmla="*/ 3 h 16"/>
                                <a:gd name="T10" fmla="*/ 2 w 9"/>
                                <a:gd name="T11" fmla="*/ 4 h 16"/>
                                <a:gd name="T12" fmla="*/ 3 w 9"/>
                                <a:gd name="T13" fmla="*/ 4 h 16"/>
                                <a:gd name="T14" fmla="*/ 3 w 9"/>
                                <a:gd name="T15" fmla="*/ 4 h 1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 h="16">
                                  <a:moveTo>
                                    <a:pt x="0" y="0"/>
                                  </a:moveTo>
                                  <a:lnTo>
                                    <a:pt x="0" y="3"/>
                                  </a:lnTo>
                                  <a:lnTo>
                                    <a:pt x="2" y="3"/>
                                  </a:lnTo>
                                  <a:lnTo>
                                    <a:pt x="2" y="7"/>
                                  </a:lnTo>
                                  <a:lnTo>
                                    <a:pt x="6" y="9"/>
                                  </a:lnTo>
                                  <a:lnTo>
                                    <a:pt x="6" y="13"/>
                                  </a:lnTo>
                                  <a:lnTo>
                                    <a:pt x="9" y="13"/>
                                  </a:lnTo>
                                  <a:lnTo>
                                    <a:pt x="9" y="1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23"/>
                          <wps:cNvSpPr>
                            <a:spLocks/>
                          </wps:cNvSpPr>
                          <wps:spPr bwMode="auto">
                            <a:xfrm>
                              <a:off x="5355" y="3810"/>
                              <a:ext cx="3" cy="9"/>
                            </a:xfrm>
                            <a:custGeom>
                              <a:avLst/>
                              <a:gdLst>
                                <a:gd name="T0" fmla="*/ 0 w 7"/>
                                <a:gd name="T1" fmla="*/ 0 h 20"/>
                                <a:gd name="T2" fmla="*/ 0 w 7"/>
                                <a:gd name="T3" fmla="*/ 0 h 20"/>
                                <a:gd name="T4" fmla="*/ 0 w 7"/>
                                <a:gd name="T5" fmla="*/ 1 h 20"/>
                                <a:gd name="T6" fmla="*/ 0 w 7"/>
                                <a:gd name="T7" fmla="*/ 3 h 20"/>
                                <a:gd name="T8" fmla="*/ 1 w 7"/>
                                <a:gd name="T9" fmla="*/ 3 h 20"/>
                                <a:gd name="T10" fmla="*/ 1 w 7"/>
                                <a:gd name="T11" fmla="*/ 4 h 2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20">
                                  <a:moveTo>
                                    <a:pt x="0" y="0"/>
                                  </a:moveTo>
                                  <a:lnTo>
                                    <a:pt x="0" y="3"/>
                                  </a:lnTo>
                                  <a:lnTo>
                                    <a:pt x="3" y="7"/>
                                  </a:lnTo>
                                  <a:lnTo>
                                    <a:pt x="3" y="13"/>
                                  </a:lnTo>
                                  <a:lnTo>
                                    <a:pt x="7" y="16"/>
                                  </a:lnTo>
                                  <a:lnTo>
                                    <a:pt x="7" y="2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Line 24"/>
                          <wps:cNvCnPr>
                            <a:cxnSpLocks noChangeShapeType="1"/>
                          </wps:cNvCnPr>
                          <wps:spPr bwMode="auto">
                            <a:xfrm>
                              <a:off x="5356" y="3803"/>
                              <a:ext cx="1" cy="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8" name="Freeform 25"/>
                          <wps:cNvSpPr>
                            <a:spLocks/>
                          </wps:cNvSpPr>
                          <wps:spPr bwMode="auto">
                            <a:xfrm>
                              <a:off x="5356" y="3796"/>
                              <a:ext cx="4" cy="7"/>
                            </a:xfrm>
                            <a:custGeom>
                              <a:avLst/>
                              <a:gdLst>
                                <a:gd name="T0" fmla="*/ 3 w 6"/>
                                <a:gd name="T1" fmla="*/ 0 h 14"/>
                                <a:gd name="T2" fmla="*/ 2 w 6"/>
                                <a:gd name="T3" fmla="*/ 1 h 14"/>
                                <a:gd name="T4" fmla="*/ 2 w 6"/>
                                <a:gd name="T5" fmla="*/ 2 h 14"/>
                                <a:gd name="T6" fmla="*/ 0 w 6"/>
                                <a:gd name="T7" fmla="*/ 3 h 14"/>
                                <a:gd name="T8" fmla="*/ 0 w 6"/>
                                <a:gd name="T9" fmla="*/ 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14">
                                  <a:moveTo>
                                    <a:pt x="6" y="0"/>
                                  </a:moveTo>
                                  <a:lnTo>
                                    <a:pt x="4" y="3"/>
                                  </a:lnTo>
                                  <a:lnTo>
                                    <a:pt x="4" y="7"/>
                                  </a:lnTo>
                                  <a:lnTo>
                                    <a:pt x="0" y="10"/>
                                  </a:lnTo>
                                  <a:lnTo>
                                    <a:pt x="0" y="1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26"/>
                          <wps:cNvSpPr>
                            <a:spLocks/>
                          </wps:cNvSpPr>
                          <wps:spPr bwMode="auto">
                            <a:xfrm>
                              <a:off x="5358" y="3791"/>
                              <a:ext cx="5" cy="3"/>
                            </a:xfrm>
                            <a:custGeom>
                              <a:avLst/>
                              <a:gdLst>
                                <a:gd name="T0" fmla="*/ 3 w 9"/>
                                <a:gd name="T1" fmla="*/ 0 h 7"/>
                                <a:gd name="T2" fmla="*/ 2 w 9"/>
                                <a:gd name="T3" fmla="*/ 0 h 7"/>
                                <a:gd name="T4" fmla="*/ 2 w 9"/>
                                <a:gd name="T5" fmla="*/ 1 h 7"/>
                                <a:gd name="T6" fmla="*/ 1 w 9"/>
                                <a:gd name="T7" fmla="*/ 1 h 7"/>
                                <a:gd name="T8" fmla="*/ 0 w 9"/>
                                <a:gd name="T9" fmla="*/ 1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 h="7">
                                  <a:moveTo>
                                    <a:pt x="9" y="0"/>
                                  </a:moveTo>
                                  <a:lnTo>
                                    <a:pt x="6" y="0"/>
                                  </a:lnTo>
                                  <a:lnTo>
                                    <a:pt x="6" y="4"/>
                                  </a:lnTo>
                                  <a:lnTo>
                                    <a:pt x="2" y="4"/>
                                  </a:lnTo>
                                  <a:lnTo>
                                    <a:pt x="0"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27"/>
                          <wps:cNvSpPr>
                            <a:spLocks/>
                          </wps:cNvSpPr>
                          <wps:spPr bwMode="auto">
                            <a:xfrm>
                              <a:off x="5231" y="3900"/>
                              <a:ext cx="20" cy="22"/>
                            </a:xfrm>
                            <a:custGeom>
                              <a:avLst/>
                              <a:gdLst>
                                <a:gd name="T0" fmla="*/ 10 w 40"/>
                                <a:gd name="T1" fmla="*/ 0 h 43"/>
                                <a:gd name="T2" fmla="*/ 10 w 40"/>
                                <a:gd name="T3" fmla="*/ 1 h 43"/>
                                <a:gd name="T4" fmla="*/ 9 w 40"/>
                                <a:gd name="T5" fmla="*/ 1 h 43"/>
                                <a:gd name="T6" fmla="*/ 8 w 40"/>
                                <a:gd name="T7" fmla="*/ 2 h 43"/>
                                <a:gd name="T8" fmla="*/ 7 w 40"/>
                                <a:gd name="T9" fmla="*/ 2 h 43"/>
                                <a:gd name="T10" fmla="*/ 7 w 40"/>
                                <a:gd name="T11" fmla="*/ 3 h 43"/>
                                <a:gd name="T12" fmla="*/ 5 w 40"/>
                                <a:gd name="T13" fmla="*/ 5 h 43"/>
                                <a:gd name="T14" fmla="*/ 5 w 40"/>
                                <a:gd name="T15" fmla="*/ 5 h 43"/>
                                <a:gd name="T16" fmla="*/ 5 w 40"/>
                                <a:gd name="T17" fmla="*/ 5 h 43"/>
                                <a:gd name="T18" fmla="*/ 2 w 40"/>
                                <a:gd name="T19" fmla="*/ 8 h 43"/>
                                <a:gd name="T20" fmla="*/ 2 w 40"/>
                                <a:gd name="T21" fmla="*/ 9 h 43"/>
                                <a:gd name="T22" fmla="*/ 1 w 40"/>
                                <a:gd name="T23" fmla="*/ 10 h 43"/>
                                <a:gd name="T24" fmla="*/ 1 w 40"/>
                                <a:gd name="T25" fmla="*/ 10 h 43"/>
                                <a:gd name="T26" fmla="*/ 0 w 40"/>
                                <a:gd name="T27" fmla="*/ 11 h 4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0" h="43">
                                  <a:moveTo>
                                    <a:pt x="40" y="0"/>
                                  </a:moveTo>
                                  <a:lnTo>
                                    <a:pt x="38" y="4"/>
                                  </a:lnTo>
                                  <a:lnTo>
                                    <a:pt x="34" y="4"/>
                                  </a:lnTo>
                                  <a:lnTo>
                                    <a:pt x="31" y="6"/>
                                  </a:lnTo>
                                  <a:lnTo>
                                    <a:pt x="27" y="6"/>
                                  </a:lnTo>
                                  <a:lnTo>
                                    <a:pt x="27" y="10"/>
                                  </a:lnTo>
                                  <a:lnTo>
                                    <a:pt x="20" y="17"/>
                                  </a:lnTo>
                                  <a:lnTo>
                                    <a:pt x="18" y="17"/>
                                  </a:lnTo>
                                  <a:lnTo>
                                    <a:pt x="18" y="20"/>
                                  </a:lnTo>
                                  <a:lnTo>
                                    <a:pt x="7" y="30"/>
                                  </a:lnTo>
                                  <a:lnTo>
                                    <a:pt x="7" y="33"/>
                                  </a:lnTo>
                                  <a:lnTo>
                                    <a:pt x="4" y="37"/>
                                  </a:lnTo>
                                  <a:lnTo>
                                    <a:pt x="4" y="39"/>
                                  </a:lnTo>
                                  <a:lnTo>
                                    <a:pt x="0" y="4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8"/>
                          <wps:cNvSpPr>
                            <a:spLocks/>
                          </wps:cNvSpPr>
                          <wps:spPr bwMode="auto">
                            <a:xfrm>
                              <a:off x="5251" y="3886"/>
                              <a:ext cx="42" cy="13"/>
                            </a:xfrm>
                            <a:custGeom>
                              <a:avLst/>
                              <a:gdLst>
                                <a:gd name="T0" fmla="*/ 21 w 84"/>
                                <a:gd name="T1" fmla="*/ 0 h 27"/>
                                <a:gd name="T2" fmla="*/ 18 w 84"/>
                                <a:gd name="T3" fmla="*/ 0 h 27"/>
                                <a:gd name="T4" fmla="*/ 18 w 84"/>
                                <a:gd name="T5" fmla="*/ 0 h 27"/>
                                <a:gd name="T6" fmla="*/ 14 w 84"/>
                                <a:gd name="T7" fmla="*/ 0 h 27"/>
                                <a:gd name="T8" fmla="*/ 13 w 84"/>
                                <a:gd name="T9" fmla="*/ 1 h 27"/>
                                <a:gd name="T10" fmla="*/ 10 w 84"/>
                                <a:gd name="T11" fmla="*/ 1 h 27"/>
                                <a:gd name="T12" fmla="*/ 10 w 84"/>
                                <a:gd name="T13" fmla="*/ 2 h 27"/>
                                <a:gd name="T14" fmla="*/ 9 w 84"/>
                                <a:gd name="T15" fmla="*/ 2 h 27"/>
                                <a:gd name="T16" fmla="*/ 8 w 84"/>
                                <a:gd name="T17" fmla="*/ 3 h 27"/>
                                <a:gd name="T18" fmla="*/ 6 w 84"/>
                                <a:gd name="T19" fmla="*/ 3 h 27"/>
                                <a:gd name="T20" fmla="*/ 5 w 84"/>
                                <a:gd name="T21" fmla="*/ 4 h 27"/>
                                <a:gd name="T22" fmla="*/ 5 w 84"/>
                                <a:gd name="T23" fmla="*/ 4 h 27"/>
                                <a:gd name="T24" fmla="*/ 4 w 84"/>
                                <a:gd name="T25" fmla="*/ 5 h 27"/>
                                <a:gd name="T26" fmla="*/ 3 w 84"/>
                                <a:gd name="T27" fmla="*/ 5 h 27"/>
                                <a:gd name="T28" fmla="*/ 1 w 84"/>
                                <a:gd name="T29" fmla="*/ 6 h 27"/>
                                <a:gd name="T30" fmla="*/ 0 w 84"/>
                                <a:gd name="T31" fmla="*/ 6 h 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27">
                                  <a:moveTo>
                                    <a:pt x="84" y="0"/>
                                  </a:moveTo>
                                  <a:lnTo>
                                    <a:pt x="71" y="0"/>
                                  </a:lnTo>
                                  <a:lnTo>
                                    <a:pt x="71" y="3"/>
                                  </a:lnTo>
                                  <a:lnTo>
                                    <a:pt x="53" y="3"/>
                                  </a:lnTo>
                                  <a:lnTo>
                                    <a:pt x="51" y="7"/>
                                  </a:lnTo>
                                  <a:lnTo>
                                    <a:pt x="40" y="7"/>
                                  </a:lnTo>
                                  <a:lnTo>
                                    <a:pt x="38" y="10"/>
                                  </a:lnTo>
                                  <a:lnTo>
                                    <a:pt x="34" y="10"/>
                                  </a:lnTo>
                                  <a:lnTo>
                                    <a:pt x="31" y="14"/>
                                  </a:lnTo>
                                  <a:lnTo>
                                    <a:pt x="24" y="14"/>
                                  </a:lnTo>
                                  <a:lnTo>
                                    <a:pt x="20" y="16"/>
                                  </a:lnTo>
                                  <a:lnTo>
                                    <a:pt x="18" y="16"/>
                                  </a:lnTo>
                                  <a:lnTo>
                                    <a:pt x="14" y="20"/>
                                  </a:lnTo>
                                  <a:lnTo>
                                    <a:pt x="11" y="20"/>
                                  </a:lnTo>
                                  <a:lnTo>
                                    <a:pt x="4" y="27"/>
                                  </a:lnTo>
                                  <a:lnTo>
                                    <a:pt x="0" y="2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9"/>
                          <wps:cNvSpPr>
                            <a:spLocks/>
                          </wps:cNvSpPr>
                          <wps:spPr bwMode="auto">
                            <a:xfrm>
                              <a:off x="5293" y="3886"/>
                              <a:ext cx="45" cy="4"/>
                            </a:xfrm>
                            <a:custGeom>
                              <a:avLst/>
                              <a:gdLst>
                                <a:gd name="T0" fmla="*/ 22 w 92"/>
                                <a:gd name="T1" fmla="*/ 2 h 10"/>
                                <a:gd name="T2" fmla="*/ 21 w 92"/>
                                <a:gd name="T3" fmla="*/ 2 h 10"/>
                                <a:gd name="T4" fmla="*/ 20 w 92"/>
                                <a:gd name="T5" fmla="*/ 1 h 10"/>
                                <a:gd name="T6" fmla="*/ 16 w 92"/>
                                <a:gd name="T7" fmla="*/ 1 h 10"/>
                                <a:gd name="T8" fmla="*/ 16 w 92"/>
                                <a:gd name="T9" fmla="*/ 0 h 10"/>
                                <a:gd name="T10" fmla="*/ 15 w 92"/>
                                <a:gd name="T11" fmla="*/ 0 h 10"/>
                                <a:gd name="T12" fmla="*/ 15 w 92"/>
                                <a:gd name="T13" fmla="*/ 0 h 10"/>
                                <a:gd name="T14" fmla="*/ 15 w 92"/>
                                <a:gd name="T15" fmla="*/ 0 h 10"/>
                                <a:gd name="T16" fmla="*/ 16 w 92"/>
                                <a:gd name="T17" fmla="*/ 0 h 10"/>
                                <a:gd name="T18" fmla="*/ 5 w 92"/>
                                <a:gd name="T19" fmla="*/ 0 h 10"/>
                                <a:gd name="T20" fmla="*/ 4 w 92"/>
                                <a:gd name="T21" fmla="*/ 1 h 10"/>
                                <a:gd name="T22" fmla="*/ 0 w 92"/>
                                <a:gd name="T23" fmla="*/ 1 h 1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2" h="10">
                                  <a:moveTo>
                                    <a:pt x="92" y="10"/>
                                  </a:moveTo>
                                  <a:lnTo>
                                    <a:pt x="85" y="10"/>
                                  </a:lnTo>
                                  <a:lnTo>
                                    <a:pt x="81" y="7"/>
                                  </a:lnTo>
                                  <a:lnTo>
                                    <a:pt x="68" y="7"/>
                                  </a:lnTo>
                                  <a:lnTo>
                                    <a:pt x="68" y="3"/>
                                  </a:lnTo>
                                  <a:lnTo>
                                    <a:pt x="61" y="3"/>
                                  </a:lnTo>
                                  <a:lnTo>
                                    <a:pt x="61" y="0"/>
                                  </a:lnTo>
                                  <a:lnTo>
                                    <a:pt x="61" y="3"/>
                                  </a:lnTo>
                                  <a:lnTo>
                                    <a:pt x="65" y="3"/>
                                  </a:lnTo>
                                  <a:lnTo>
                                    <a:pt x="20" y="3"/>
                                  </a:lnTo>
                                  <a:lnTo>
                                    <a:pt x="16" y="7"/>
                                  </a:lnTo>
                                  <a:lnTo>
                                    <a:pt x="0"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30"/>
                          <wps:cNvSpPr>
                            <a:spLocks/>
                          </wps:cNvSpPr>
                          <wps:spPr bwMode="auto">
                            <a:xfrm>
                              <a:off x="5338" y="3889"/>
                              <a:ext cx="55" cy="17"/>
                            </a:xfrm>
                            <a:custGeom>
                              <a:avLst/>
                              <a:gdLst>
                                <a:gd name="T0" fmla="*/ 28 w 109"/>
                                <a:gd name="T1" fmla="*/ 9 h 33"/>
                                <a:gd name="T2" fmla="*/ 27 w 109"/>
                                <a:gd name="T3" fmla="*/ 9 h 33"/>
                                <a:gd name="T4" fmla="*/ 26 w 109"/>
                                <a:gd name="T5" fmla="*/ 8 h 33"/>
                                <a:gd name="T6" fmla="*/ 25 w 109"/>
                                <a:gd name="T7" fmla="*/ 8 h 33"/>
                                <a:gd name="T8" fmla="*/ 24 w 109"/>
                                <a:gd name="T9" fmla="*/ 7 h 33"/>
                                <a:gd name="T10" fmla="*/ 24 w 109"/>
                                <a:gd name="T11" fmla="*/ 7 h 33"/>
                                <a:gd name="T12" fmla="*/ 23 w 109"/>
                                <a:gd name="T13" fmla="*/ 6 h 33"/>
                                <a:gd name="T14" fmla="*/ 21 w 109"/>
                                <a:gd name="T15" fmla="*/ 6 h 33"/>
                                <a:gd name="T16" fmla="*/ 20 w 109"/>
                                <a:gd name="T17" fmla="*/ 5 h 33"/>
                                <a:gd name="T18" fmla="*/ 19 w 109"/>
                                <a:gd name="T19" fmla="*/ 5 h 33"/>
                                <a:gd name="T20" fmla="*/ 18 w 109"/>
                                <a:gd name="T21" fmla="*/ 4 h 33"/>
                                <a:gd name="T22" fmla="*/ 16 w 109"/>
                                <a:gd name="T23" fmla="*/ 4 h 33"/>
                                <a:gd name="T24" fmla="*/ 15 w 109"/>
                                <a:gd name="T25" fmla="*/ 4 h 33"/>
                                <a:gd name="T26" fmla="*/ 13 w 109"/>
                                <a:gd name="T27" fmla="*/ 4 h 33"/>
                                <a:gd name="T28" fmla="*/ 12 w 109"/>
                                <a:gd name="T29" fmla="*/ 3 h 33"/>
                                <a:gd name="T30" fmla="*/ 10 w 109"/>
                                <a:gd name="T31" fmla="*/ 3 h 33"/>
                                <a:gd name="T32" fmla="*/ 9 w 109"/>
                                <a:gd name="T33" fmla="*/ 2 h 33"/>
                                <a:gd name="T34" fmla="*/ 7 w 109"/>
                                <a:gd name="T35" fmla="*/ 2 h 33"/>
                                <a:gd name="T36" fmla="*/ 6 w 109"/>
                                <a:gd name="T37" fmla="*/ 1 h 33"/>
                                <a:gd name="T38" fmla="*/ 3 w 109"/>
                                <a:gd name="T39" fmla="*/ 1 h 33"/>
                                <a:gd name="T40" fmla="*/ 2 w 109"/>
                                <a:gd name="T41" fmla="*/ 0 h 33"/>
                                <a:gd name="T42" fmla="*/ 0 w 109"/>
                                <a:gd name="T43" fmla="*/ 0 h 33"/>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09" h="33">
                                  <a:moveTo>
                                    <a:pt x="109" y="33"/>
                                  </a:moveTo>
                                  <a:lnTo>
                                    <a:pt x="106" y="33"/>
                                  </a:lnTo>
                                  <a:lnTo>
                                    <a:pt x="102" y="29"/>
                                  </a:lnTo>
                                  <a:lnTo>
                                    <a:pt x="99" y="29"/>
                                  </a:lnTo>
                                  <a:lnTo>
                                    <a:pt x="95" y="27"/>
                                  </a:lnTo>
                                  <a:lnTo>
                                    <a:pt x="93" y="27"/>
                                  </a:lnTo>
                                  <a:lnTo>
                                    <a:pt x="89" y="23"/>
                                  </a:lnTo>
                                  <a:lnTo>
                                    <a:pt x="82" y="23"/>
                                  </a:lnTo>
                                  <a:lnTo>
                                    <a:pt x="79" y="20"/>
                                  </a:lnTo>
                                  <a:lnTo>
                                    <a:pt x="73" y="20"/>
                                  </a:lnTo>
                                  <a:lnTo>
                                    <a:pt x="69" y="16"/>
                                  </a:lnTo>
                                  <a:lnTo>
                                    <a:pt x="62" y="16"/>
                                  </a:lnTo>
                                  <a:lnTo>
                                    <a:pt x="60" y="13"/>
                                  </a:lnTo>
                                  <a:lnTo>
                                    <a:pt x="49" y="13"/>
                                  </a:lnTo>
                                  <a:lnTo>
                                    <a:pt x="46" y="9"/>
                                  </a:lnTo>
                                  <a:lnTo>
                                    <a:pt x="40" y="9"/>
                                  </a:lnTo>
                                  <a:lnTo>
                                    <a:pt x="36" y="7"/>
                                  </a:lnTo>
                                  <a:lnTo>
                                    <a:pt x="26" y="7"/>
                                  </a:lnTo>
                                  <a:lnTo>
                                    <a:pt x="22" y="3"/>
                                  </a:lnTo>
                                  <a:lnTo>
                                    <a:pt x="9" y="3"/>
                                  </a:lnTo>
                                  <a:lnTo>
                                    <a:pt x="6"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2" name="Freeform 31"/>
                          <wps:cNvSpPr>
                            <a:spLocks/>
                          </wps:cNvSpPr>
                          <wps:spPr bwMode="auto">
                            <a:xfrm>
                              <a:off x="5393" y="3906"/>
                              <a:ext cx="50" cy="27"/>
                            </a:xfrm>
                            <a:custGeom>
                              <a:avLst/>
                              <a:gdLst>
                                <a:gd name="T0" fmla="*/ 25 w 99"/>
                                <a:gd name="T1" fmla="*/ 13 h 56"/>
                                <a:gd name="T2" fmla="*/ 25 w 99"/>
                                <a:gd name="T3" fmla="*/ 13 h 56"/>
                                <a:gd name="T4" fmla="*/ 24 w 99"/>
                                <a:gd name="T5" fmla="*/ 13 h 56"/>
                                <a:gd name="T6" fmla="*/ 23 w 99"/>
                                <a:gd name="T7" fmla="*/ 12 h 56"/>
                                <a:gd name="T8" fmla="*/ 23 w 99"/>
                                <a:gd name="T9" fmla="*/ 11 h 56"/>
                                <a:gd name="T10" fmla="*/ 22 w 99"/>
                                <a:gd name="T11" fmla="*/ 11 h 56"/>
                                <a:gd name="T12" fmla="*/ 21 w 99"/>
                                <a:gd name="T13" fmla="*/ 10 h 56"/>
                                <a:gd name="T14" fmla="*/ 20 w 99"/>
                                <a:gd name="T15" fmla="*/ 10 h 56"/>
                                <a:gd name="T16" fmla="*/ 19 w 99"/>
                                <a:gd name="T17" fmla="*/ 8 h 56"/>
                                <a:gd name="T18" fmla="*/ 18 w 99"/>
                                <a:gd name="T19" fmla="*/ 8 h 56"/>
                                <a:gd name="T20" fmla="*/ 17 w 99"/>
                                <a:gd name="T21" fmla="*/ 8 h 56"/>
                                <a:gd name="T22" fmla="*/ 16 w 99"/>
                                <a:gd name="T23" fmla="*/ 8 h 56"/>
                                <a:gd name="T24" fmla="*/ 16 w 99"/>
                                <a:gd name="T25" fmla="*/ 7 h 56"/>
                                <a:gd name="T26" fmla="*/ 15 w 99"/>
                                <a:gd name="T27" fmla="*/ 6 h 56"/>
                                <a:gd name="T28" fmla="*/ 15 w 99"/>
                                <a:gd name="T29" fmla="*/ 6 h 56"/>
                                <a:gd name="T30" fmla="*/ 14 w 99"/>
                                <a:gd name="T31" fmla="*/ 5 h 56"/>
                                <a:gd name="T32" fmla="*/ 13 w 99"/>
                                <a:gd name="T33" fmla="*/ 5 h 56"/>
                                <a:gd name="T34" fmla="*/ 12 w 99"/>
                                <a:gd name="T35" fmla="*/ 5 h 56"/>
                                <a:gd name="T36" fmla="*/ 11 w 99"/>
                                <a:gd name="T37" fmla="*/ 5 h 56"/>
                                <a:gd name="T38" fmla="*/ 10 w 99"/>
                                <a:gd name="T39" fmla="*/ 4 h 56"/>
                                <a:gd name="T40" fmla="*/ 10 w 99"/>
                                <a:gd name="T41" fmla="*/ 4 h 56"/>
                                <a:gd name="T42" fmla="*/ 9 w 99"/>
                                <a:gd name="T43" fmla="*/ 3 h 56"/>
                                <a:gd name="T44" fmla="*/ 8 w 99"/>
                                <a:gd name="T45" fmla="*/ 3 h 56"/>
                                <a:gd name="T46" fmla="*/ 7 w 99"/>
                                <a:gd name="T47" fmla="*/ 2 h 56"/>
                                <a:gd name="T48" fmla="*/ 6 w 99"/>
                                <a:gd name="T49" fmla="*/ 2 h 56"/>
                                <a:gd name="T50" fmla="*/ 5 w 99"/>
                                <a:gd name="T51" fmla="*/ 1 h 56"/>
                                <a:gd name="T52" fmla="*/ 4 w 99"/>
                                <a:gd name="T53" fmla="*/ 1 h 56"/>
                                <a:gd name="T54" fmla="*/ 3 w 99"/>
                                <a:gd name="T55" fmla="*/ 0 h 56"/>
                                <a:gd name="T56" fmla="*/ 2 w 99"/>
                                <a:gd name="T57" fmla="*/ 0 h 56"/>
                                <a:gd name="T58" fmla="*/ 1 w 99"/>
                                <a:gd name="T59" fmla="*/ 0 h 56"/>
                                <a:gd name="T60" fmla="*/ 0 w 99"/>
                                <a:gd name="T61" fmla="*/ 0 h 5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99" h="56">
                                  <a:moveTo>
                                    <a:pt x="99" y="56"/>
                                  </a:moveTo>
                                  <a:lnTo>
                                    <a:pt x="97" y="53"/>
                                  </a:lnTo>
                                  <a:lnTo>
                                    <a:pt x="93" y="53"/>
                                  </a:lnTo>
                                  <a:lnTo>
                                    <a:pt x="90" y="49"/>
                                  </a:lnTo>
                                  <a:lnTo>
                                    <a:pt x="90" y="47"/>
                                  </a:lnTo>
                                  <a:lnTo>
                                    <a:pt x="86" y="47"/>
                                  </a:lnTo>
                                  <a:lnTo>
                                    <a:pt x="83" y="43"/>
                                  </a:lnTo>
                                  <a:lnTo>
                                    <a:pt x="79" y="43"/>
                                  </a:lnTo>
                                  <a:lnTo>
                                    <a:pt x="73" y="36"/>
                                  </a:lnTo>
                                  <a:lnTo>
                                    <a:pt x="70" y="36"/>
                                  </a:lnTo>
                                  <a:lnTo>
                                    <a:pt x="66" y="33"/>
                                  </a:lnTo>
                                  <a:lnTo>
                                    <a:pt x="64" y="33"/>
                                  </a:lnTo>
                                  <a:lnTo>
                                    <a:pt x="64" y="29"/>
                                  </a:lnTo>
                                  <a:lnTo>
                                    <a:pt x="60" y="27"/>
                                  </a:lnTo>
                                  <a:lnTo>
                                    <a:pt x="57" y="27"/>
                                  </a:lnTo>
                                  <a:lnTo>
                                    <a:pt x="53" y="23"/>
                                  </a:lnTo>
                                  <a:lnTo>
                                    <a:pt x="50" y="23"/>
                                  </a:lnTo>
                                  <a:lnTo>
                                    <a:pt x="46" y="20"/>
                                  </a:lnTo>
                                  <a:lnTo>
                                    <a:pt x="44" y="20"/>
                                  </a:lnTo>
                                  <a:lnTo>
                                    <a:pt x="40" y="16"/>
                                  </a:lnTo>
                                  <a:lnTo>
                                    <a:pt x="37" y="16"/>
                                  </a:lnTo>
                                  <a:lnTo>
                                    <a:pt x="33" y="14"/>
                                  </a:lnTo>
                                  <a:lnTo>
                                    <a:pt x="30" y="14"/>
                                  </a:lnTo>
                                  <a:lnTo>
                                    <a:pt x="26" y="10"/>
                                  </a:lnTo>
                                  <a:lnTo>
                                    <a:pt x="24" y="10"/>
                                  </a:lnTo>
                                  <a:lnTo>
                                    <a:pt x="20" y="7"/>
                                  </a:lnTo>
                                  <a:lnTo>
                                    <a:pt x="13" y="7"/>
                                  </a:lnTo>
                                  <a:lnTo>
                                    <a:pt x="10" y="3"/>
                                  </a:lnTo>
                                  <a:lnTo>
                                    <a:pt x="6" y="3"/>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3" name="Freeform 32"/>
                          <wps:cNvSpPr>
                            <a:spLocks/>
                          </wps:cNvSpPr>
                          <wps:spPr bwMode="auto">
                            <a:xfrm>
                              <a:off x="5443" y="3933"/>
                              <a:ext cx="35" cy="32"/>
                            </a:xfrm>
                            <a:custGeom>
                              <a:avLst/>
                              <a:gdLst>
                                <a:gd name="T0" fmla="*/ 17 w 71"/>
                                <a:gd name="T1" fmla="*/ 16 h 64"/>
                                <a:gd name="T2" fmla="*/ 16 w 71"/>
                                <a:gd name="T3" fmla="*/ 15 h 64"/>
                                <a:gd name="T4" fmla="*/ 16 w 71"/>
                                <a:gd name="T5" fmla="*/ 14 h 64"/>
                                <a:gd name="T6" fmla="*/ 8 w 71"/>
                                <a:gd name="T7" fmla="*/ 6 h 64"/>
                                <a:gd name="T8" fmla="*/ 7 w 71"/>
                                <a:gd name="T9" fmla="*/ 6 h 64"/>
                                <a:gd name="T10" fmla="*/ 7 w 71"/>
                                <a:gd name="T11" fmla="*/ 5 h 64"/>
                                <a:gd name="T12" fmla="*/ 6 w 71"/>
                                <a:gd name="T13" fmla="*/ 5 h 64"/>
                                <a:gd name="T14" fmla="*/ 6 w 71"/>
                                <a:gd name="T15" fmla="*/ 5 h 64"/>
                                <a:gd name="T16" fmla="*/ 6 w 71"/>
                                <a:gd name="T17" fmla="*/ 4 h 64"/>
                                <a:gd name="T18" fmla="*/ 5 w 71"/>
                                <a:gd name="T19" fmla="*/ 4 h 64"/>
                                <a:gd name="T20" fmla="*/ 4 w 71"/>
                                <a:gd name="T21" fmla="*/ 3 h 64"/>
                                <a:gd name="T22" fmla="*/ 3 w 71"/>
                                <a:gd name="T23" fmla="*/ 3 h 64"/>
                                <a:gd name="T24" fmla="*/ 3 w 71"/>
                                <a:gd name="T25" fmla="*/ 2 h 64"/>
                                <a:gd name="T26" fmla="*/ 2 w 71"/>
                                <a:gd name="T27" fmla="*/ 2 h 64"/>
                                <a:gd name="T28" fmla="*/ 1 w 71"/>
                                <a:gd name="T29" fmla="*/ 1 h 64"/>
                                <a:gd name="T30" fmla="*/ 1 w 71"/>
                                <a:gd name="T31" fmla="*/ 1 h 64"/>
                                <a:gd name="T32" fmla="*/ 1 w 71"/>
                                <a:gd name="T33" fmla="*/ 0 h 64"/>
                                <a:gd name="T34" fmla="*/ 0 w 71"/>
                                <a:gd name="T35" fmla="*/ 0 h 64"/>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1" h="64">
                                  <a:moveTo>
                                    <a:pt x="71" y="64"/>
                                  </a:moveTo>
                                  <a:lnTo>
                                    <a:pt x="64" y="57"/>
                                  </a:lnTo>
                                  <a:lnTo>
                                    <a:pt x="64" y="53"/>
                                  </a:lnTo>
                                  <a:lnTo>
                                    <a:pt x="34" y="24"/>
                                  </a:lnTo>
                                  <a:lnTo>
                                    <a:pt x="31" y="24"/>
                                  </a:lnTo>
                                  <a:lnTo>
                                    <a:pt x="31" y="20"/>
                                  </a:lnTo>
                                  <a:lnTo>
                                    <a:pt x="27" y="20"/>
                                  </a:lnTo>
                                  <a:lnTo>
                                    <a:pt x="24" y="17"/>
                                  </a:lnTo>
                                  <a:lnTo>
                                    <a:pt x="24" y="13"/>
                                  </a:lnTo>
                                  <a:lnTo>
                                    <a:pt x="20" y="13"/>
                                  </a:lnTo>
                                  <a:lnTo>
                                    <a:pt x="18" y="11"/>
                                  </a:lnTo>
                                  <a:lnTo>
                                    <a:pt x="14" y="11"/>
                                  </a:lnTo>
                                  <a:lnTo>
                                    <a:pt x="14" y="7"/>
                                  </a:lnTo>
                                  <a:lnTo>
                                    <a:pt x="11" y="7"/>
                                  </a:lnTo>
                                  <a:lnTo>
                                    <a:pt x="7" y="4"/>
                                  </a:lnTo>
                                  <a:lnTo>
                                    <a:pt x="4" y="4"/>
                                  </a:lnTo>
                                  <a:lnTo>
                                    <a:pt x="4"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4" name="Freeform 33"/>
                          <wps:cNvSpPr>
                            <a:spLocks/>
                          </wps:cNvSpPr>
                          <wps:spPr bwMode="auto">
                            <a:xfrm>
                              <a:off x="5475" y="3963"/>
                              <a:ext cx="21" cy="38"/>
                            </a:xfrm>
                            <a:custGeom>
                              <a:avLst/>
                              <a:gdLst>
                                <a:gd name="T0" fmla="*/ 10 w 43"/>
                                <a:gd name="T1" fmla="*/ 19 h 75"/>
                                <a:gd name="T2" fmla="*/ 10 w 43"/>
                                <a:gd name="T3" fmla="*/ 18 h 75"/>
                                <a:gd name="T4" fmla="*/ 10 w 43"/>
                                <a:gd name="T5" fmla="*/ 18 h 75"/>
                                <a:gd name="T6" fmla="*/ 10 w 43"/>
                                <a:gd name="T7" fmla="*/ 16 h 75"/>
                                <a:gd name="T8" fmla="*/ 9 w 43"/>
                                <a:gd name="T9" fmla="*/ 15 h 75"/>
                                <a:gd name="T10" fmla="*/ 9 w 43"/>
                                <a:gd name="T11" fmla="*/ 13 h 75"/>
                                <a:gd name="T12" fmla="*/ 8 w 43"/>
                                <a:gd name="T13" fmla="*/ 13 h 75"/>
                                <a:gd name="T14" fmla="*/ 8 w 43"/>
                                <a:gd name="T15" fmla="*/ 12 h 75"/>
                                <a:gd name="T16" fmla="*/ 7 w 43"/>
                                <a:gd name="T17" fmla="*/ 11 h 75"/>
                                <a:gd name="T18" fmla="*/ 7 w 43"/>
                                <a:gd name="T19" fmla="*/ 10 h 75"/>
                                <a:gd name="T20" fmla="*/ 6 w 43"/>
                                <a:gd name="T21" fmla="*/ 9 h 75"/>
                                <a:gd name="T22" fmla="*/ 6 w 43"/>
                                <a:gd name="T23" fmla="*/ 9 h 75"/>
                                <a:gd name="T24" fmla="*/ 5 w 43"/>
                                <a:gd name="T25" fmla="*/ 7 h 75"/>
                                <a:gd name="T26" fmla="*/ 5 w 43"/>
                                <a:gd name="T27" fmla="*/ 6 h 75"/>
                                <a:gd name="T28" fmla="*/ 3 w 43"/>
                                <a:gd name="T29" fmla="*/ 5 h 75"/>
                                <a:gd name="T30" fmla="*/ 3 w 43"/>
                                <a:gd name="T31" fmla="*/ 4 h 75"/>
                                <a:gd name="T32" fmla="*/ 2 w 43"/>
                                <a:gd name="T33" fmla="*/ 4 h 75"/>
                                <a:gd name="T34" fmla="*/ 1 w 43"/>
                                <a:gd name="T35" fmla="*/ 3 h 75"/>
                                <a:gd name="T36" fmla="*/ 1 w 43"/>
                                <a:gd name="T37" fmla="*/ 2 h 75"/>
                                <a:gd name="T38" fmla="*/ 0 w 43"/>
                                <a:gd name="T39" fmla="*/ 0 h 75"/>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75">
                                  <a:moveTo>
                                    <a:pt x="43" y="75"/>
                                  </a:moveTo>
                                  <a:lnTo>
                                    <a:pt x="43" y="71"/>
                                  </a:lnTo>
                                  <a:lnTo>
                                    <a:pt x="40" y="69"/>
                                  </a:lnTo>
                                  <a:lnTo>
                                    <a:pt x="40" y="62"/>
                                  </a:lnTo>
                                  <a:lnTo>
                                    <a:pt x="36" y="58"/>
                                  </a:lnTo>
                                  <a:lnTo>
                                    <a:pt x="36" y="51"/>
                                  </a:lnTo>
                                  <a:lnTo>
                                    <a:pt x="33" y="51"/>
                                  </a:lnTo>
                                  <a:lnTo>
                                    <a:pt x="33" y="45"/>
                                  </a:lnTo>
                                  <a:lnTo>
                                    <a:pt x="29" y="42"/>
                                  </a:lnTo>
                                  <a:lnTo>
                                    <a:pt x="29" y="38"/>
                                  </a:lnTo>
                                  <a:lnTo>
                                    <a:pt x="27" y="35"/>
                                  </a:lnTo>
                                  <a:lnTo>
                                    <a:pt x="27" y="33"/>
                                  </a:lnTo>
                                  <a:lnTo>
                                    <a:pt x="20" y="26"/>
                                  </a:lnTo>
                                  <a:lnTo>
                                    <a:pt x="20" y="23"/>
                                  </a:lnTo>
                                  <a:lnTo>
                                    <a:pt x="13" y="17"/>
                                  </a:lnTo>
                                  <a:lnTo>
                                    <a:pt x="13" y="13"/>
                                  </a:lnTo>
                                  <a:lnTo>
                                    <a:pt x="9" y="13"/>
                                  </a:lnTo>
                                  <a:lnTo>
                                    <a:pt x="7" y="10"/>
                                  </a:lnTo>
                                  <a:lnTo>
                                    <a:pt x="7" y="6"/>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5" name="Freeform 34"/>
                          <wps:cNvSpPr>
                            <a:spLocks/>
                          </wps:cNvSpPr>
                          <wps:spPr bwMode="auto">
                            <a:xfrm>
                              <a:off x="5495" y="4001"/>
                              <a:ext cx="3" cy="28"/>
                            </a:xfrm>
                            <a:custGeom>
                              <a:avLst/>
                              <a:gdLst>
                                <a:gd name="T0" fmla="*/ 0 w 7"/>
                                <a:gd name="T1" fmla="*/ 14 h 56"/>
                                <a:gd name="T2" fmla="*/ 0 w 7"/>
                                <a:gd name="T3" fmla="*/ 14 h 56"/>
                                <a:gd name="T4" fmla="*/ 0 w 7"/>
                                <a:gd name="T5" fmla="*/ 13 h 56"/>
                                <a:gd name="T6" fmla="*/ 0 w 7"/>
                                <a:gd name="T7" fmla="*/ 10 h 56"/>
                                <a:gd name="T8" fmla="*/ 1 w 7"/>
                                <a:gd name="T9" fmla="*/ 10 h 56"/>
                                <a:gd name="T10" fmla="*/ 1 w 7"/>
                                <a:gd name="T11" fmla="*/ 2 h 56"/>
                                <a:gd name="T12" fmla="*/ 0 w 7"/>
                                <a:gd name="T13" fmla="*/ 1 h 56"/>
                                <a:gd name="T14" fmla="*/ 0 w 7"/>
                                <a:gd name="T15" fmla="*/ 0 h 5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 h="56">
                                  <a:moveTo>
                                    <a:pt x="0" y="56"/>
                                  </a:moveTo>
                                  <a:lnTo>
                                    <a:pt x="0" y="53"/>
                                  </a:lnTo>
                                  <a:lnTo>
                                    <a:pt x="3" y="49"/>
                                  </a:lnTo>
                                  <a:lnTo>
                                    <a:pt x="3" y="40"/>
                                  </a:lnTo>
                                  <a:lnTo>
                                    <a:pt x="7" y="40"/>
                                  </a:lnTo>
                                  <a:lnTo>
                                    <a:pt x="7" y="7"/>
                                  </a:lnTo>
                                  <a:lnTo>
                                    <a:pt x="3" y="3"/>
                                  </a:lnTo>
                                  <a:lnTo>
                                    <a:pt x="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7" name="Freeform 35"/>
                          <wps:cNvSpPr>
                            <a:spLocks/>
                          </wps:cNvSpPr>
                          <wps:spPr bwMode="auto">
                            <a:xfrm>
                              <a:off x="5475" y="4029"/>
                              <a:ext cx="20" cy="22"/>
                            </a:xfrm>
                            <a:custGeom>
                              <a:avLst/>
                              <a:gdLst>
                                <a:gd name="T0" fmla="*/ 0 w 40"/>
                                <a:gd name="T1" fmla="*/ 11 h 44"/>
                                <a:gd name="T2" fmla="*/ 1 w 40"/>
                                <a:gd name="T3" fmla="*/ 10 h 44"/>
                                <a:gd name="T4" fmla="*/ 2 w 40"/>
                                <a:gd name="T5" fmla="*/ 10 h 44"/>
                                <a:gd name="T6" fmla="*/ 3 w 40"/>
                                <a:gd name="T7" fmla="*/ 10 h 44"/>
                                <a:gd name="T8" fmla="*/ 4 w 40"/>
                                <a:gd name="T9" fmla="*/ 10 h 44"/>
                                <a:gd name="T10" fmla="*/ 4 w 40"/>
                                <a:gd name="T11" fmla="*/ 9 h 44"/>
                                <a:gd name="T12" fmla="*/ 5 w 40"/>
                                <a:gd name="T13" fmla="*/ 7 h 44"/>
                                <a:gd name="T14" fmla="*/ 6 w 40"/>
                                <a:gd name="T15" fmla="*/ 7 h 44"/>
                                <a:gd name="T16" fmla="*/ 6 w 40"/>
                                <a:gd name="T17" fmla="*/ 6 h 44"/>
                                <a:gd name="T18" fmla="*/ 9 w 40"/>
                                <a:gd name="T19" fmla="*/ 4 h 44"/>
                                <a:gd name="T20" fmla="*/ 9 w 40"/>
                                <a:gd name="T21" fmla="*/ 3 h 44"/>
                                <a:gd name="T22" fmla="*/ 9 w 40"/>
                                <a:gd name="T23" fmla="*/ 2 h 44"/>
                                <a:gd name="T24" fmla="*/ 9 w 40"/>
                                <a:gd name="T25" fmla="*/ 1 h 44"/>
                                <a:gd name="T26" fmla="*/ 10 w 40"/>
                                <a:gd name="T27" fmla="*/ 0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40" h="44">
                                  <a:moveTo>
                                    <a:pt x="0" y="44"/>
                                  </a:moveTo>
                                  <a:lnTo>
                                    <a:pt x="3" y="40"/>
                                  </a:lnTo>
                                  <a:lnTo>
                                    <a:pt x="7" y="40"/>
                                  </a:lnTo>
                                  <a:lnTo>
                                    <a:pt x="9" y="37"/>
                                  </a:lnTo>
                                  <a:lnTo>
                                    <a:pt x="13" y="37"/>
                                  </a:lnTo>
                                  <a:lnTo>
                                    <a:pt x="13" y="33"/>
                                  </a:lnTo>
                                  <a:lnTo>
                                    <a:pt x="20" y="26"/>
                                  </a:lnTo>
                                  <a:lnTo>
                                    <a:pt x="23" y="26"/>
                                  </a:lnTo>
                                  <a:lnTo>
                                    <a:pt x="23" y="24"/>
                                  </a:lnTo>
                                  <a:lnTo>
                                    <a:pt x="33" y="13"/>
                                  </a:lnTo>
                                  <a:lnTo>
                                    <a:pt x="33" y="11"/>
                                  </a:lnTo>
                                  <a:lnTo>
                                    <a:pt x="36" y="7"/>
                                  </a:lnTo>
                                  <a:lnTo>
                                    <a:pt x="36" y="4"/>
                                  </a:lnTo>
                                  <a:lnTo>
                                    <a:pt x="4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4" name="Freeform 36"/>
                          <wps:cNvSpPr>
                            <a:spLocks/>
                          </wps:cNvSpPr>
                          <wps:spPr bwMode="auto">
                            <a:xfrm>
                              <a:off x="5435" y="4051"/>
                              <a:ext cx="40" cy="13"/>
                            </a:xfrm>
                            <a:custGeom>
                              <a:avLst/>
                              <a:gdLst>
                                <a:gd name="T0" fmla="*/ 0 w 80"/>
                                <a:gd name="T1" fmla="*/ 7 h 26"/>
                                <a:gd name="T2" fmla="*/ 3 w 80"/>
                                <a:gd name="T3" fmla="*/ 7 h 26"/>
                                <a:gd name="T4" fmla="*/ 4 w 80"/>
                                <a:gd name="T5" fmla="*/ 6 h 26"/>
                                <a:gd name="T6" fmla="*/ 7 w 80"/>
                                <a:gd name="T7" fmla="*/ 6 h 26"/>
                                <a:gd name="T8" fmla="*/ 8 w 80"/>
                                <a:gd name="T9" fmla="*/ 5 h 26"/>
                                <a:gd name="T10" fmla="*/ 9 w 80"/>
                                <a:gd name="T11" fmla="*/ 5 h 26"/>
                                <a:gd name="T12" fmla="*/ 10 w 80"/>
                                <a:gd name="T13" fmla="*/ 4 h 26"/>
                                <a:gd name="T14" fmla="*/ 12 w 80"/>
                                <a:gd name="T15" fmla="*/ 4 h 26"/>
                                <a:gd name="T16" fmla="*/ 13 w 80"/>
                                <a:gd name="T17" fmla="*/ 4 h 26"/>
                                <a:gd name="T18" fmla="*/ 14 w 80"/>
                                <a:gd name="T19" fmla="*/ 4 h 26"/>
                                <a:gd name="T20" fmla="*/ 14 w 80"/>
                                <a:gd name="T21" fmla="*/ 3 h 26"/>
                                <a:gd name="T22" fmla="*/ 16 w 80"/>
                                <a:gd name="T23" fmla="*/ 3 h 26"/>
                                <a:gd name="T24" fmla="*/ 16 w 80"/>
                                <a:gd name="T25" fmla="*/ 2 h 26"/>
                                <a:gd name="T26" fmla="*/ 18 w 80"/>
                                <a:gd name="T27" fmla="*/ 2 h 26"/>
                                <a:gd name="T28" fmla="*/ 18 w 80"/>
                                <a:gd name="T29" fmla="*/ 1 h 26"/>
                                <a:gd name="T30" fmla="*/ 19 w 80"/>
                                <a:gd name="T31" fmla="*/ 1 h 26"/>
                                <a:gd name="T32" fmla="*/ 19 w 80"/>
                                <a:gd name="T33" fmla="*/ 0 h 26"/>
                                <a:gd name="T34" fmla="*/ 20 w 80"/>
                                <a:gd name="T35" fmla="*/ 0 h 2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80" h="26">
                                  <a:moveTo>
                                    <a:pt x="0" y="26"/>
                                  </a:moveTo>
                                  <a:lnTo>
                                    <a:pt x="10" y="26"/>
                                  </a:lnTo>
                                  <a:lnTo>
                                    <a:pt x="14" y="22"/>
                                  </a:lnTo>
                                  <a:lnTo>
                                    <a:pt x="27" y="22"/>
                                  </a:lnTo>
                                  <a:lnTo>
                                    <a:pt x="30" y="20"/>
                                  </a:lnTo>
                                  <a:lnTo>
                                    <a:pt x="36" y="20"/>
                                  </a:lnTo>
                                  <a:lnTo>
                                    <a:pt x="40" y="16"/>
                                  </a:lnTo>
                                  <a:lnTo>
                                    <a:pt x="47" y="16"/>
                                  </a:lnTo>
                                  <a:lnTo>
                                    <a:pt x="50" y="13"/>
                                  </a:lnTo>
                                  <a:lnTo>
                                    <a:pt x="54" y="13"/>
                                  </a:lnTo>
                                  <a:lnTo>
                                    <a:pt x="56" y="9"/>
                                  </a:lnTo>
                                  <a:lnTo>
                                    <a:pt x="63" y="9"/>
                                  </a:lnTo>
                                  <a:lnTo>
                                    <a:pt x="63" y="6"/>
                                  </a:lnTo>
                                  <a:lnTo>
                                    <a:pt x="70" y="6"/>
                                  </a:lnTo>
                                  <a:lnTo>
                                    <a:pt x="70" y="2"/>
                                  </a:lnTo>
                                  <a:lnTo>
                                    <a:pt x="76" y="2"/>
                                  </a:lnTo>
                                  <a:lnTo>
                                    <a:pt x="76" y="0"/>
                                  </a:lnTo>
                                  <a:lnTo>
                                    <a:pt x="8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7" name="Freeform 37"/>
                          <wps:cNvSpPr>
                            <a:spLocks/>
                          </wps:cNvSpPr>
                          <wps:spPr bwMode="auto">
                            <a:xfrm>
                              <a:off x="5390" y="4061"/>
                              <a:ext cx="45" cy="1"/>
                            </a:xfrm>
                            <a:custGeom>
                              <a:avLst/>
                              <a:gdLst>
                                <a:gd name="T0" fmla="*/ 0 w 90"/>
                                <a:gd name="T1" fmla="*/ 0 h 2"/>
                                <a:gd name="T2" fmla="*/ 6 w 90"/>
                                <a:gd name="T3" fmla="*/ 0 h 2"/>
                                <a:gd name="T4" fmla="*/ 7 w 90"/>
                                <a:gd name="T5" fmla="*/ 1 h 2"/>
                                <a:gd name="T6" fmla="*/ 19 w 90"/>
                                <a:gd name="T7" fmla="*/ 1 h 2"/>
                                <a:gd name="T8" fmla="*/ 20 w 90"/>
                                <a:gd name="T9" fmla="*/ 0 h 2"/>
                                <a:gd name="T10" fmla="*/ 23 w 90"/>
                                <a:gd name="T11" fmla="*/ 0 h 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0" h="2">
                                  <a:moveTo>
                                    <a:pt x="0" y="0"/>
                                  </a:moveTo>
                                  <a:lnTo>
                                    <a:pt x="24" y="0"/>
                                  </a:lnTo>
                                  <a:lnTo>
                                    <a:pt x="27" y="2"/>
                                  </a:lnTo>
                                  <a:lnTo>
                                    <a:pt x="73" y="2"/>
                                  </a:lnTo>
                                  <a:lnTo>
                                    <a:pt x="77" y="0"/>
                                  </a:lnTo>
                                  <a:lnTo>
                                    <a:pt x="9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8" name="Freeform 38"/>
                          <wps:cNvSpPr>
                            <a:spLocks/>
                          </wps:cNvSpPr>
                          <wps:spPr bwMode="auto">
                            <a:xfrm>
                              <a:off x="5333" y="4046"/>
                              <a:ext cx="55" cy="16"/>
                            </a:xfrm>
                            <a:custGeom>
                              <a:avLst/>
                              <a:gdLst>
                                <a:gd name="T0" fmla="*/ 0 w 110"/>
                                <a:gd name="T1" fmla="*/ 0 h 33"/>
                                <a:gd name="T2" fmla="*/ 2 w 110"/>
                                <a:gd name="T3" fmla="*/ 1 h 33"/>
                                <a:gd name="T4" fmla="*/ 4 w 110"/>
                                <a:gd name="T5" fmla="*/ 1 h 33"/>
                                <a:gd name="T6" fmla="*/ 5 w 110"/>
                                <a:gd name="T7" fmla="*/ 1 h 33"/>
                                <a:gd name="T8" fmla="*/ 6 w 110"/>
                                <a:gd name="T9" fmla="*/ 2 h 33"/>
                                <a:gd name="T10" fmla="*/ 8 w 110"/>
                                <a:gd name="T11" fmla="*/ 3 h 33"/>
                                <a:gd name="T12" fmla="*/ 9 w 110"/>
                                <a:gd name="T13" fmla="*/ 3 h 33"/>
                                <a:gd name="T14" fmla="*/ 10 w 110"/>
                                <a:gd name="T15" fmla="*/ 4 h 33"/>
                                <a:gd name="T16" fmla="*/ 11 w 110"/>
                                <a:gd name="T17" fmla="*/ 4 h 33"/>
                                <a:gd name="T18" fmla="*/ 11 w 110"/>
                                <a:gd name="T19" fmla="*/ 5 h 33"/>
                                <a:gd name="T20" fmla="*/ 13 w 110"/>
                                <a:gd name="T21" fmla="*/ 5 h 33"/>
                                <a:gd name="T22" fmla="*/ 13 w 110"/>
                                <a:gd name="T23" fmla="*/ 6 h 33"/>
                                <a:gd name="T24" fmla="*/ 15 w 110"/>
                                <a:gd name="T25" fmla="*/ 6 h 33"/>
                                <a:gd name="T26" fmla="*/ 16 w 110"/>
                                <a:gd name="T27" fmla="*/ 6 h 33"/>
                                <a:gd name="T28" fmla="*/ 20 w 110"/>
                                <a:gd name="T29" fmla="*/ 6 h 33"/>
                                <a:gd name="T30" fmla="*/ 21 w 110"/>
                                <a:gd name="T31" fmla="*/ 7 h 33"/>
                                <a:gd name="T32" fmla="*/ 24 w 110"/>
                                <a:gd name="T33" fmla="*/ 7 h 33"/>
                                <a:gd name="T34" fmla="*/ 26 w 110"/>
                                <a:gd name="T35" fmla="*/ 8 h 33"/>
                                <a:gd name="T36" fmla="*/ 28 w 110"/>
                                <a:gd name="T37" fmla="*/ 8 h 3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10" h="33">
                                  <a:moveTo>
                                    <a:pt x="0" y="0"/>
                                  </a:moveTo>
                                  <a:lnTo>
                                    <a:pt x="7" y="4"/>
                                  </a:lnTo>
                                  <a:lnTo>
                                    <a:pt x="13" y="7"/>
                                  </a:lnTo>
                                  <a:lnTo>
                                    <a:pt x="20" y="7"/>
                                  </a:lnTo>
                                  <a:lnTo>
                                    <a:pt x="24" y="11"/>
                                  </a:lnTo>
                                  <a:lnTo>
                                    <a:pt x="31" y="13"/>
                                  </a:lnTo>
                                  <a:lnTo>
                                    <a:pt x="33" y="13"/>
                                  </a:lnTo>
                                  <a:lnTo>
                                    <a:pt x="37" y="17"/>
                                  </a:lnTo>
                                  <a:lnTo>
                                    <a:pt x="44" y="17"/>
                                  </a:lnTo>
                                  <a:lnTo>
                                    <a:pt x="44" y="20"/>
                                  </a:lnTo>
                                  <a:lnTo>
                                    <a:pt x="51" y="20"/>
                                  </a:lnTo>
                                  <a:lnTo>
                                    <a:pt x="51" y="24"/>
                                  </a:lnTo>
                                  <a:lnTo>
                                    <a:pt x="60" y="24"/>
                                  </a:lnTo>
                                  <a:lnTo>
                                    <a:pt x="64" y="27"/>
                                  </a:lnTo>
                                  <a:lnTo>
                                    <a:pt x="77" y="27"/>
                                  </a:lnTo>
                                  <a:lnTo>
                                    <a:pt x="84" y="31"/>
                                  </a:lnTo>
                                  <a:lnTo>
                                    <a:pt x="93" y="31"/>
                                  </a:lnTo>
                                  <a:lnTo>
                                    <a:pt x="104" y="33"/>
                                  </a:lnTo>
                                  <a:lnTo>
                                    <a:pt x="110" y="3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3" name="Freeform 39"/>
                          <wps:cNvSpPr>
                            <a:spLocks/>
                          </wps:cNvSpPr>
                          <wps:spPr bwMode="auto">
                            <a:xfrm>
                              <a:off x="5284" y="4018"/>
                              <a:ext cx="49" cy="28"/>
                            </a:xfrm>
                            <a:custGeom>
                              <a:avLst/>
                              <a:gdLst>
                                <a:gd name="T0" fmla="*/ 0 w 98"/>
                                <a:gd name="T1" fmla="*/ 0 h 56"/>
                                <a:gd name="T2" fmla="*/ 2 w 98"/>
                                <a:gd name="T3" fmla="*/ 1 h 56"/>
                                <a:gd name="T4" fmla="*/ 5 w 98"/>
                                <a:gd name="T5" fmla="*/ 4 h 56"/>
                                <a:gd name="T6" fmla="*/ 6 w 98"/>
                                <a:gd name="T7" fmla="*/ 4 h 56"/>
                                <a:gd name="T8" fmla="*/ 8 w 98"/>
                                <a:gd name="T9" fmla="*/ 6 h 56"/>
                                <a:gd name="T10" fmla="*/ 9 w 98"/>
                                <a:gd name="T11" fmla="*/ 6 h 56"/>
                                <a:gd name="T12" fmla="*/ 9 w 98"/>
                                <a:gd name="T13" fmla="*/ 7 h 56"/>
                                <a:gd name="T14" fmla="*/ 10 w 98"/>
                                <a:gd name="T15" fmla="*/ 8 h 56"/>
                                <a:gd name="T16" fmla="*/ 10 w 98"/>
                                <a:gd name="T17" fmla="*/ 8 h 56"/>
                                <a:gd name="T18" fmla="*/ 12 w 98"/>
                                <a:gd name="T19" fmla="*/ 9 h 56"/>
                                <a:gd name="T20" fmla="*/ 13 w 98"/>
                                <a:gd name="T21" fmla="*/ 9 h 56"/>
                                <a:gd name="T22" fmla="*/ 14 w 98"/>
                                <a:gd name="T23" fmla="*/ 10 h 56"/>
                                <a:gd name="T24" fmla="*/ 15 w 98"/>
                                <a:gd name="T25" fmla="*/ 10 h 56"/>
                                <a:gd name="T26" fmla="*/ 16 w 98"/>
                                <a:gd name="T27" fmla="*/ 11 h 56"/>
                                <a:gd name="T28" fmla="*/ 17 w 98"/>
                                <a:gd name="T29" fmla="*/ 11 h 56"/>
                                <a:gd name="T30" fmla="*/ 18 w 98"/>
                                <a:gd name="T31" fmla="*/ 12 h 56"/>
                                <a:gd name="T32" fmla="*/ 18 w 98"/>
                                <a:gd name="T33" fmla="*/ 12 h 56"/>
                                <a:gd name="T34" fmla="*/ 20 w 98"/>
                                <a:gd name="T35" fmla="*/ 13 h 56"/>
                                <a:gd name="T36" fmla="*/ 22 w 98"/>
                                <a:gd name="T37" fmla="*/ 13 h 56"/>
                                <a:gd name="T38" fmla="*/ 23 w 98"/>
                                <a:gd name="T39" fmla="*/ 14 h 56"/>
                                <a:gd name="T40" fmla="*/ 25 w 98"/>
                                <a:gd name="T41" fmla="*/ 14 h 5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98" h="56">
                                  <a:moveTo>
                                    <a:pt x="0" y="0"/>
                                  </a:moveTo>
                                  <a:lnTo>
                                    <a:pt x="6" y="3"/>
                                  </a:lnTo>
                                  <a:lnTo>
                                    <a:pt x="17" y="14"/>
                                  </a:lnTo>
                                  <a:lnTo>
                                    <a:pt x="24" y="16"/>
                                  </a:lnTo>
                                  <a:lnTo>
                                    <a:pt x="30" y="23"/>
                                  </a:lnTo>
                                  <a:lnTo>
                                    <a:pt x="33" y="23"/>
                                  </a:lnTo>
                                  <a:lnTo>
                                    <a:pt x="33" y="27"/>
                                  </a:lnTo>
                                  <a:lnTo>
                                    <a:pt x="37" y="30"/>
                                  </a:lnTo>
                                  <a:lnTo>
                                    <a:pt x="40" y="30"/>
                                  </a:lnTo>
                                  <a:lnTo>
                                    <a:pt x="46" y="36"/>
                                  </a:lnTo>
                                  <a:lnTo>
                                    <a:pt x="50" y="36"/>
                                  </a:lnTo>
                                  <a:lnTo>
                                    <a:pt x="53" y="40"/>
                                  </a:lnTo>
                                  <a:lnTo>
                                    <a:pt x="60" y="40"/>
                                  </a:lnTo>
                                  <a:lnTo>
                                    <a:pt x="62" y="43"/>
                                  </a:lnTo>
                                  <a:lnTo>
                                    <a:pt x="65" y="43"/>
                                  </a:lnTo>
                                  <a:lnTo>
                                    <a:pt x="69" y="47"/>
                                  </a:lnTo>
                                  <a:lnTo>
                                    <a:pt x="72" y="47"/>
                                  </a:lnTo>
                                  <a:lnTo>
                                    <a:pt x="78" y="49"/>
                                  </a:lnTo>
                                  <a:lnTo>
                                    <a:pt x="85" y="49"/>
                                  </a:lnTo>
                                  <a:lnTo>
                                    <a:pt x="91" y="53"/>
                                  </a:lnTo>
                                  <a:lnTo>
                                    <a:pt x="98" y="5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4" name="Freeform 40"/>
                          <wps:cNvSpPr>
                            <a:spLocks/>
                          </wps:cNvSpPr>
                          <wps:spPr bwMode="auto">
                            <a:xfrm>
                              <a:off x="5251" y="3988"/>
                              <a:ext cx="33" cy="31"/>
                            </a:xfrm>
                            <a:custGeom>
                              <a:avLst/>
                              <a:gdLst>
                                <a:gd name="T0" fmla="*/ 0 w 67"/>
                                <a:gd name="T1" fmla="*/ 0 h 62"/>
                                <a:gd name="T2" fmla="*/ 2 w 67"/>
                                <a:gd name="T3" fmla="*/ 3 h 62"/>
                                <a:gd name="T4" fmla="*/ 2 w 67"/>
                                <a:gd name="T5" fmla="*/ 4 h 62"/>
                                <a:gd name="T6" fmla="*/ 3 w 67"/>
                                <a:gd name="T7" fmla="*/ 4 h 62"/>
                                <a:gd name="T8" fmla="*/ 4 w 67"/>
                                <a:gd name="T9" fmla="*/ 4 h 62"/>
                                <a:gd name="T10" fmla="*/ 4 w 67"/>
                                <a:gd name="T11" fmla="*/ 5 h 62"/>
                                <a:gd name="T12" fmla="*/ 6 w 67"/>
                                <a:gd name="T13" fmla="*/ 8 h 62"/>
                                <a:gd name="T14" fmla="*/ 6 w 67"/>
                                <a:gd name="T15" fmla="*/ 9 h 62"/>
                                <a:gd name="T16" fmla="*/ 7 w 67"/>
                                <a:gd name="T17" fmla="*/ 9 h 62"/>
                                <a:gd name="T18" fmla="*/ 7 w 67"/>
                                <a:gd name="T19" fmla="*/ 9 h 62"/>
                                <a:gd name="T20" fmla="*/ 8 w 67"/>
                                <a:gd name="T21" fmla="*/ 9 h 62"/>
                                <a:gd name="T22" fmla="*/ 10 w 67"/>
                                <a:gd name="T23" fmla="*/ 11 h 62"/>
                                <a:gd name="T24" fmla="*/ 11 w 67"/>
                                <a:gd name="T25" fmla="*/ 11 h 62"/>
                                <a:gd name="T26" fmla="*/ 11 w 67"/>
                                <a:gd name="T27" fmla="*/ 12 h 62"/>
                                <a:gd name="T28" fmla="*/ 11 w 67"/>
                                <a:gd name="T29" fmla="*/ 12 h 62"/>
                                <a:gd name="T30" fmla="*/ 14 w 67"/>
                                <a:gd name="T31" fmla="*/ 14 h 62"/>
                                <a:gd name="T32" fmla="*/ 15 w 67"/>
                                <a:gd name="T33" fmla="*/ 14 h 62"/>
                                <a:gd name="T34" fmla="*/ 16 w 67"/>
                                <a:gd name="T35" fmla="*/ 16 h 6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67" h="62">
                                  <a:moveTo>
                                    <a:pt x="0" y="0"/>
                                  </a:moveTo>
                                  <a:lnTo>
                                    <a:pt x="11" y="9"/>
                                  </a:lnTo>
                                  <a:lnTo>
                                    <a:pt x="11" y="13"/>
                                  </a:lnTo>
                                  <a:lnTo>
                                    <a:pt x="14" y="16"/>
                                  </a:lnTo>
                                  <a:lnTo>
                                    <a:pt x="18" y="16"/>
                                  </a:lnTo>
                                  <a:lnTo>
                                    <a:pt x="18" y="20"/>
                                  </a:lnTo>
                                  <a:lnTo>
                                    <a:pt x="27" y="29"/>
                                  </a:lnTo>
                                  <a:lnTo>
                                    <a:pt x="27" y="33"/>
                                  </a:lnTo>
                                  <a:lnTo>
                                    <a:pt x="31" y="33"/>
                                  </a:lnTo>
                                  <a:lnTo>
                                    <a:pt x="31" y="35"/>
                                  </a:lnTo>
                                  <a:lnTo>
                                    <a:pt x="34" y="35"/>
                                  </a:lnTo>
                                  <a:lnTo>
                                    <a:pt x="40" y="42"/>
                                  </a:lnTo>
                                  <a:lnTo>
                                    <a:pt x="44" y="42"/>
                                  </a:lnTo>
                                  <a:lnTo>
                                    <a:pt x="44" y="46"/>
                                  </a:lnTo>
                                  <a:lnTo>
                                    <a:pt x="47" y="46"/>
                                  </a:lnTo>
                                  <a:lnTo>
                                    <a:pt x="57" y="55"/>
                                  </a:lnTo>
                                  <a:lnTo>
                                    <a:pt x="60" y="55"/>
                                  </a:lnTo>
                                  <a:lnTo>
                                    <a:pt x="67" y="6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5" name="Freeform 41"/>
                          <wps:cNvSpPr>
                            <a:spLocks/>
                          </wps:cNvSpPr>
                          <wps:spPr bwMode="auto">
                            <a:xfrm>
                              <a:off x="5229" y="3950"/>
                              <a:ext cx="22" cy="39"/>
                            </a:xfrm>
                            <a:custGeom>
                              <a:avLst/>
                              <a:gdLst>
                                <a:gd name="T0" fmla="*/ 0 w 42"/>
                                <a:gd name="T1" fmla="*/ 0 h 78"/>
                                <a:gd name="T2" fmla="*/ 0 w 42"/>
                                <a:gd name="T3" fmla="*/ 1 h 78"/>
                                <a:gd name="T4" fmla="*/ 1 w 42"/>
                                <a:gd name="T5" fmla="*/ 2 h 78"/>
                                <a:gd name="T6" fmla="*/ 1 w 42"/>
                                <a:gd name="T7" fmla="*/ 4 h 78"/>
                                <a:gd name="T8" fmla="*/ 2 w 42"/>
                                <a:gd name="T9" fmla="*/ 5 h 78"/>
                                <a:gd name="T10" fmla="*/ 2 w 42"/>
                                <a:gd name="T11" fmla="*/ 6 h 78"/>
                                <a:gd name="T12" fmla="*/ 3 w 42"/>
                                <a:gd name="T13" fmla="*/ 7 h 78"/>
                                <a:gd name="T14" fmla="*/ 3 w 42"/>
                                <a:gd name="T15" fmla="*/ 8 h 78"/>
                                <a:gd name="T16" fmla="*/ 4 w 42"/>
                                <a:gd name="T17" fmla="*/ 9 h 78"/>
                                <a:gd name="T18" fmla="*/ 4 w 42"/>
                                <a:gd name="T19" fmla="*/ 10 h 78"/>
                                <a:gd name="T20" fmla="*/ 4 w 42"/>
                                <a:gd name="T21" fmla="*/ 10 h 78"/>
                                <a:gd name="T22" fmla="*/ 4 w 42"/>
                                <a:gd name="T23" fmla="*/ 11 h 78"/>
                                <a:gd name="T24" fmla="*/ 5 w 42"/>
                                <a:gd name="T25" fmla="*/ 12 h 78"/>
                                <a:gd name="T26" fmla="*/ 5 w 42"/>
                                <a:gd name="T27" fmla="*/ 13 h 78"/>
                                <a:gd name="T28" fmla="*/ 6 w 42"/>
                                <a:gd name="T29" fmla="*/ 14 h 78"/>
                                <a:gd name="T30" fmla="*/ 6 w 42"/>
                                <a:gd name="T31" fmla="*/ 15 h 78"/>
                                <a:gd name="T32" fmla="*/ 8 w 42"/>
                                <a:gd name="T33" fmla="*/ 16 h 78"/>
                                <a:gd name="T34" fmla="*/ 8 w 42"/>
                                <a:gd name="T35" fmla="*/ 17 h 78"/>
                                <a:gd name="T36" fmla="*/ 9 w 42"/>
                                <a:gd name="T37" fmla="*/ 17 h 78"/>
                                <a:gd name="T38" fmla="*/ 10 w 42"/>
                                <a:gd name="T39" fmla="*/ 18 h 78"/>
                                <a:gd name="T40" fmla="*/ 10 w 42"/>
                                <a:gd name="T41" fmla="*/ 18 h 78"/>
                                <a:gd name="T42" fmla="*/ 12 w 42"/>
                                <a:gd name="T43" fmla="*/ 20 h 78"/>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2" h="78">
                                  <a:moveTo>
                                    <a:pt x="0" y="0"/>
                                  </a:moveTo>
                                  <a:lnTo>
                                    <a:pt x="0" y="4"/>
                                  </a:lnTo>
                                  <a:lnTo>
                                    <a:pt x="2" y="7"/>
                                  </a:lnTo>
                                  <a:lnTo>
                                    <a:pt x="2" y="13"/>
                                  </a:lnTo>
                                  <a:lnTo>
                                    <a:pt x="6" y="17"/>
                                  </a:lnTo>
                                  <a:lnTo>
                                    <a:pt x="6" y="24"/>
                                  </a:lnTo>
                                  <a:lnTo>
                                    <a:pt x="9" y="27"/>
                                  </a:lnTo>
                                  <a:lnTo>
                                    <a:pt x="9" y="31"/>
                                  </a:lnTo>
                                  <a:lnTo>
                                    <a:pt x="13" y="33"/>
                                  </a:lnTo>
                                  <a:lnTo>
                                    <a:pt x="13" y="37"/>
                                  </a:lnTo>
                                  <a:lnTo>
                                    <a:pt x="16" y="40"/>
                                  </a:lnTo>
                                  <a:lnTo>
                                    <a:pt x="16" y="44"/>
                                  </a:lnTo>
                                  <a:lnTo>
                                    <a:pt x="20" y="47"/>
                                  </a:lnTo>
                                  <a:lnTo>
                                    <a:pt x="20" y="50"/>
                                  </a:lnTo>
                                  <a:lnTo>
                                    <a:pt x="22" y="53"/>
                                  </a:lnTo>
                                  <a:lnTo>
                                    <a:pt x="22" y="57"/>
                                  </a:lnTo>
                                  <a:lnTo>
                                    <a:pt x="29" y="62"/>
                                  </a:lnTo>
                                  <a:lnTo>
                                    <a:pt x="29" y="65"/>
                                  </a:lnTo>
                                  <a:lnTo>
                                    <a:pt x="33" y="65"/>
                                  </a:lnTo>
                                  <a:lnTo>
                                    <a:pt x="36" y="69"/>
                                  </a:lnTo>
                                  <a:lnTo>
                                    <a:pt x="36" y="72"/>
                                  </a:lnTo>
                                  <a:lnTo>
                                    <a:pt x="42" y="7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Freeform 42"/>
                          <wps:cNvSpPr>
                            <a:spLocks/>
                          </wps:cNvSpPr>
                          <wps:spPr bwMode="auto">
                            <a:xfrm>
                              <a:off x="5227" y="3943"/>
                              <a:ext cx="2" cy="7"/>
                            </a:xfrm>
                            <a:custGeom>
                              <a:avLst/>
                              <a:gdLst>
                                <a:gd name="T0" fmla="*/ 0 w 4"/>
                                <a:gd name="T1" fmla="*/ 0 h 13"/>
                                <a:gd name="T2" fmla="*/ 0 w 4"/>
                                <a:gd name="T3" fmla="*/ 1 h 13"/>
                                <a:gd name="T4" fmla="*/ 1 w 4"/>
                                <a:gd name="T5" fmla="*/ 2 h 13"/>
                                <a:gd name="T6" fmla="*/ 1 w 4"/>
                                <a:gd name="T7" fmla="*/ 4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13">
                                  <a:moveTo>
                                    <a:pt x="0" y="0"/>
                                  </a:moveTo>
                                  <a:lnTo>
                                    <a:pt x="0" y="4"/>
                                  </a:lnTo>
                                  <a:lnTo>
                                    <a:pt x="4" y="6"/>
                                  </a:lnTo>
                                  <a:lnTo>
                                    <a:pt x="4" y="1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5" name="Freeform 43"/>
                          <wps:cNvSpPr>
                            <a:spLocks/>
                          </wps:cNvSpPr>
                          <wps:spPr bwMode="auto">
                            <a:xfrm>
                              <a:off x="5227" y="3922"/>
                              <a:ext cx="4" cy="11"/>
                            </a:xfrm>
                            <a:custGeom>
                              <a:avLst/>
                              <a:gdLst>
                                <a:gd name="T0" fmla="*/ 3 w 6"/>
                                <a:gd name="T1" fmla="*/ 0 h 23"/>
                                <a:gd name="T2" fmla="*/ 3 w 6"/>
                                <a:gd name="T3" fmla="*/ 0 h 23"/>
                                <a:gd name="T4" fmla="*/ 2 w 6"/>
                                <a:gd name="T5" fmla="*/ 1 h 23"/>
                                <a:gd name="T6" fmla="*/ 2 w 6"/>
                                <a:gd name="T7" fmla="*/ 4 h 23"/>
                                <a:gd name="T8" fmla="*/ 0 w 6"/>
                                <a:gd name="T9" fmla="*/ 5 h 23"/>
                                <a:gd name="T10" fmla="*/ 0 w 6"/>
                                <a:gd name="T11" fmla="*/ 5 h 2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 h="23">
                                  <a:moveTo>
                                    <a:pt x="6" y="0"/>
                                  </a:moveTo>
                                  <a:lnTo>
                                    <a:pt x="6" y="3"/>
                                  </a:lnTo>
                                  <a:lnTo>
                                    <a:pt x="4" y="7"/>
                                  </a:lnTo>
                                  <a:lnTo>
                                    <a:pt x="4" y="16"/>
                                  </a:lnTo>
                                  <a:lnTo>
                                    <a:pt x="0" y="20"/>
                                  </a:lnTo>
                                  <a:lnTo>
                                    <a:pt x="0" y="2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Line 44"/>
                          <wps:cNvCnPr>
                            <a:cxnSpLocks noChangeShapeType="1"/>
                          </wps:cNvCnPr>
                          <wps:spPr bwMode="auto">
                            <a:xfrm flipV="1">
                              <a:off x="5495" y="4270"/>
                              <a:ext cx="3"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7" name="Freeform 45"/>
                          <wps:cNvSpPr>
                            <a:spLocks/>
                          </wps:cNvSpPr>
                          <wps:spPr bwMode="auto">
                            <a:xfrm>
                              <a:off x="5476" y="4282"/>
                              <a:ext cx="19" cy="21"/>
                            </a:xfrm>
                            <a:custGeom>
                              <a:avLst/>
                              <a:gdLst>
                                <a:gd name="T0" fmla="*/ 0 w 37"/>
                                <a:gd name="T1" fmla="*/ 10 h 43"/>
                                <a:gd name="T2" fmla="*/ 1 w 37"/>
                                <a:gd name="T3" fmla="*/ 10 h 43"/>
                                <a:gd name="T4" fmla="*/ 2 w 37"/>
                                <a:gd name="T5" fmla="*/ 10 h 43"/>
                                <a:gd name="T6" fmla="*/ 3 w 37"/>
                                <a:gd name="T7" fmla="*/ 9 h 43"/>
                                <a:gd name="T8" fmla="*/ 4 w 37"/>
                                <a:gd name="T9" fmla="*/ 9 h 43"/>
                                <a:gd name="T10" fmla="*/ 4 w 37"/>
                                <a:gd name="T11" fmla="*/ 8 h 43"/>
                                <a:gd name="T12" fmla="*/ 5 w 37"/>
                                <a:gd name="T13" fmla="*/ 6 h 43"/>
                                <a:gd name="T14" fmla="*/ 6 w 37"/>
                                <a:gd name="T15" fmla="*/ 6 h 43"/>
                                <a:gd name="T16" fmla="*/ 6 w 37"/>
                                <a:gd name="T17" fmla="*/ 5 h 43"/>
                                <a:gd name="T18" fmla="*/ 8 w 37"/>
                                <a:gd name="T19" fmla="*/ 4 h 43"/>
                                <a:gd name="T20" fmla="*/ 8 w 37"/>
                                <a:gd name="T21" fmla="*/ 3 h 43"/>
                                <a:gd name="T22" fmla="*/ 9 w 37"/>
                                <a:gd name="T23" fmla="*/ 2 h 43"/>
                                <a:gd name="T24" fmla="*/ 9 w 37"/>
                                <a:gd name="T25" fmla="*/ 1 h 43"/>
                                <a:gd name="T26" fmla="*/ 10 w 37"/>
                                <a:gd name="T27" fmla="*/ 0 h 43"/>
                                <a:gd name="T28" fmla="*/ 10 w 37"/>
                                <a:gd name="T29" fmla="*/ 0 h 4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7" h="43">
                                  <a:moveTo>
                                    <a:pt x="0" y="43"/>
                                  </a:moveTo>
                                  <a:lnTo>
                                    <a:pt x="4" y="40"/>
                                  </a:lnTo>
                                  <a:lnTo>
                                    <a:pt x="6" y="40"/>
                                  </a:lnTo>
                                  <a:lnTo>
                                    <a:pt x="10" y="36"/>
                                  </a:lnTo>
                                  <a:lnTo>
                                    <a:pt x="13" y="36"/>
                                  </a:lnTo>
                                  <a:lnTo>
                                    <a:pt x="13" y="34"/>
                                  </a:lnTo>
                                  <a:lnTo>
                                    <a:pt x="20" y="27"/>
                                  </a:lnTo>
                                  <a:lnTo>
                                    <a:pt x="24" y="27"/>
                                  </a:lnTo>
                                  <a:lnTo>
                                    <a:pt x="24" y="23"/>
                                  </a:lnTo>
                                  <a:lnTo>
                                    <a:pt x="30" y="16"/>
                                  </a:lnTo>
                                  <a:lnTo>
                                    <a:pt x="30" y="14"/>
                                  </a:lnTo>
                                  <a:lnTo>
                                    <a:pt x="33" y="10"/>
                                  </a:lnTo>
                                  <a:lnTo>
                                    <a:pt x="33" y="7"/>
                                  </a:lnTo>
                                  <a:lnTo>
                                    <a:pt x="37" y="3"/>
                                  </a:lnTo>
                                  <a:lnTo>
                                    <a:pt x="3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8" name="Freeform 46"/>
                          <wps:cNvSpPr>
                            <a:spLocks/>
                          </wps:cNvSpPr>
                          <wps:spPr bwMode="auto">
                            <a:xfrm>
                              <a:off x="5435" y="4303"/>
                              <a:ext cx="41" cy="16"/>
                            </a:xfrm>
                            <a:custGeom>
                              <a:avLst/>
                              <a:gdLst>
                                <a:gd name="T0" fmla="*/ 0 w 83"/>
                                <a:gd name="T1" fmla="*/ 9 h 30"/>
                                <a:gd name="T2" fmla="*/ 1 w 83"/>
                                <a:gd name="T3" fmla="*/ 9 h 30"/>
                                <a:gd name="T4" fmla="*/ 2 w 83"/>
                                <a:gd name="T5" fmla="*/ 7 h 30"/>
                                <a:gd name="T6" fmla="*/ 5 w 83"/>
                                <a:gd name="T7" fmla="*/ 7 h 30"/>
                                <a:gd name="T8" fmla="*/ 5 w 83"/>
                                <a:gd name="T9" fmla="*/ 7 h 30"/>
                                <a:gd name="T10" fmla="*/ 8 w 83"/>
                                <a:gd name="T11" fmla="*/ 7 h 30"/>
                                <a:gd name="T12" fmla="*/ 9 w 83"/>
                                <a:gd name="T13" fmla="*/ 6 h 30"/>
                                <a:gd name="T14" fmla="*/ 10 w 83"/>
                                <a:gd name="T15" fmla="*/ 6 h 30"/>
                                <a:gd name="T16" fmla="*/ 11 w 83"/>
                                <a:gd name="T17" fmla="*/ 5 h 30"/>
                                <a:gd name="T18" fmla="*/ 13 w 83"/>
                                <a:gd name="T19" fmla="*/ 5 h 30"/>
                                <a:gd name="T20" fmla="*/ 14 w 83"/>
                                <a:gd name="T21" fmla="*/ 4 h 30"/>
                                <a:gd name="T22" fmla="*/ 15 w 83"/>
                                <a:gd name="T23" fmla="*/ 4 h 30"/>
                                <a:gd name="T24" fmla="*/ 15 w 83"/>
                                <a:gd name="T25" fmla="*/ 3 h 30"/>
                                <a:gd name="T26" fmla="*/ 16 w 83"/>
                                <a:gd name="T27" fmla="*/ 3 h 30"/>
                                <a:gd name="T28" fmla="*/ 17 w 83"/>
                                <a:gd name="T29" fmla="*/ 2 h 30"/>
                                <a:gd name="T30" fmla="*/ 18 w 83"/>
                                <a:gd name="T31" fmla="*/ 2 h 30"/>
                                <a:gd name="T32" fmla="*/ 20 w 83"/>
                                <a:gd name="T33" fmla="*/ 0 h 30"/>
                                <a:gd name="T34" fmla="*/ 20 w 83"/>
                                <a:gd name="T35" fmla="*/ 0 h 3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83" h="30">
                                  <a:moveTo>
                                    <a:pt x="0" y="30"/>
                                  </a:moveTo>
                                  <a:lnTo>
                                    <a:pt x="7" y="30"/>
                                  </a:lnTo>
                                  <a:lnTo>
                                    <a:pt x="10" y="26"/>
                                  </a:lnTo>
                                  <a:lnTo>
                                    <a:pt x="20" y="26"/>
                                  </a:lnTo>
                                  <a:lnTo>
                                    <a:pt x="23" y="24"/>
                                  </a:lnTo>
                                  <a:lnTo>
                                    <a:pt x="34" y="24"/>
                                  </a:lnTo>
                                  <a:lnTo>
                                    <a:pt x="36" y="20"/>
                                  </a:lnTo>
                                  <a:lnTo>
                                    <a:pt x="43" y="20"/>
                                  </a:lnTo>
                                  <a:lnTo>
                                    <a:pt x="47" y="17"/>
                                  </a:lnTo>
                                  <a:lnTo>
                                    <a:pt x="54" y="17"/>
                                  </a:lnTo>
                                  <a:lnTo>
                                    <a:pt x="56" y="13"/>
                                  </a:lnTo>
                                  <a:lnTo>
                                    <a:pt x="60" y="13"/>
                                  </a:lnTo>
                                  <a:lnTo>
                                    <a:pt x="63" y="10"/>
                                  </a:lnTo>
                                  <a:lnTo>
                                    <a:pt x="67" y="10"/>
                                  </a:lnTo>
                                  <a:lnTo>
                                    <a:pt x="70" y="6"/>
                                  </a:lnTo>
                                  <a:lnTo>
                                    <a:pt x="74" y="6"/>
                                  </a:lnTo>
                                  <a:lnTo>
                                    <a:pt x="80" y="0"/>
                                  </a:lnTo>
                                  <a:lnTo>
                                    <a:pt x="8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Freeform 47"/>
                          <wps:cNvSpPr>
                            <a:spLocks/>
                          </wps:cNvSpPr>
                          <wps:spPr bwMode="auto">
                            <a:xfrm>
                              <a:off x="5390" y="4317"/>
                              <a:ext cx="45" cy="2"/>
                            </a:xfrm>
                            <a:custGeom>
                              <a:avLst/>
                              <a:gdLst>
                                <a:gd name="T0" fmla="*/ 0 w 90"/>
                                <a:gd name="T1" fmla="*/ 0 h 4"/>
                                <a:gd name="T2" fmla="*/ 6 w 90"/>
                                <a:gd name="T3" fmla="*/ 0 h 4"/>
                                <a:gd name="T4" fmla="*/ 7 w 90"/>
                                <a:gd name="T5" fmla="*/ 1 h 4"/>
                                <a:gd name="T6" fmla="*/ 19 w 90"/>
                                <a:gd name="T7" fmla="*/ 1 h 4"/>
                                <a:gd name="T8" fmla="*/ 20 w 90"/>
                                <a:gd name="T9" fmla="*/ 0 h 4"/>
                                <a:gd name="T10" fmla="*/ 23 w 90"/>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90" h="4">
                                  <a:moveTo>
                                    <a:pt x="0" y="0"/>
                                  </a:moveTo>
                                  <a:lnTo>
                                    <a:pt x="24" y="0"/>
                                  </a:lnTo>
                                  <a:lnTo>
                                    <a:pt x="27" y="4"/>
                                  </a:lnTo>
                                  <a:lnTo>
                                    <a:pt x="73" y="4"/>
                                  </a:lnTo>
                                  <a:lnTo>
                                    <a:pt x="77" y="0"/>
                                  </a:lnTo>
                                  <a:lnTo>
                                    <a:pt x="9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7" name="Freeform 48"/>
                          <wps:cNvSpPr>
                            <a:spLocks/>
                          </wps:cNvSpPr>
                          <wps:spPr bwMode="auto">
                            <a:xfrm>
                              <a:off x="5333" y="4300"/>
                              <a:ext cx="55" cy="17"/>
                            </a:xfrm>
                            <a:custGeom>
                              <a:avLst/>
                              <a:gdLst>
                                <a:gd name="T0" fmla="*/ 0 w 110"/>
                                <a:gd name="T1" fmla="*/ 0 h 33"/>
                                <a:gd name="T2" fmla="*/ 1 w 110"/>
                                <a:gd name="T3" fmla="*/ 0 h 33"/>
                                <a:gd name="T4" fmla="*/ 2 w 110"/>
                                <a:gd name="T5" fmla="*/ 1 h 33"/>
                                <a:gd name="T6" fmla="*/ 3 w 110"/>
                                <a:gd name="T7" fmla="*/ 1 h 33"/>
                                <a:gd name="T8" fmla="*/ 4 w 110"/>
                                <a:gd name="T9" fmla="*/ 2 h 33"/>
                                <a:gd name="T10" fmla="*/ 5 w 110"/>
                                <a:gd name="T11" fmla="*/ 2 h 33"/>
                                <a:gd name="T12" fmla="*/ 5 w 110"/>
                                <a:gd name="T13" fmla="*/ 3 h 33"/>
                                <a:gd name="T14" fmla="*/ 7 w 110"/>
                                <a:gd name="T15" fmla="*/ 3 h 33"/>
                                <a:gd name="T16" fmla="*/ 8 w 110"/>
                                <a:gd name="T17" fmla="*/ 4 h 33"/>
                                <a:gd name="T18" fmla="*/ 10 w 110"/>
                                <a:gd name="T19" fmla="*/ 4 h 33"/>
                                <a:gd name="T20" fmla="*/ 10 w 110"/>
                                <a:gd name="T21" fmla="*/ 5 h 33"/>
                                <a:gd name="T22" fmla="*/ 12 w 110"/>
                                <a:gd name="T23" fmla="*/ 5 h 33"/>
                                <a:gd name="T24" fmla="*/ 13 w 110"/>
                                <a:gd name="T25" fmla="*/ 5 h 33"/>
                                <a:gd name="T26" fmla="*/ 15 w 110"/>
                                <a:gd name="T27" fmla="*/ 5 h 33"/>
                                <a:gd name="T28" fmla="*/ 16 w 110"/>
                                <a:gd name="T29" fmla="*/ 6 h 33"/>
                                <a:gd name="T30" fmla="*/ 18 w 110"/>
                                <a:gd name="T31" fmla="*/ 6 h 33"/>
                                <a:gd name="T32" fmla="*/ 19 w 110"/>
                                <a:gd name="T33" fmla="*/ 7 h 33"/>
                                <a:gd name="T34" fmla="*/ 21 w 110"/>
                                <a:gd name="T35" fmla="*/ 7 h 33"/>
                                <a:gd name="T36" fmla="*/ 22 w 110"/>
                                <a:gd name="T37" fmla="*/ 8 h 33"/>
                                <a:gd name="T38" fmla="*/ 25 w 110"/>
                                <a:gd name="T39" fmla="*/ 8 h 33"/>
                                <a:gd name="T40" fmla="*/ 26 w 110"/>
                                <a:gd name="T41" fmla="*/ 9 h 33"/>
                                <a:gd name="T42" fmla="*/ 28 w 110"/>
                                <a:gd name="T43" fmla="*/ 9 h 33"/>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10" h="33">
                                  <a:moveTo>
                                    <a:pt x="0" y="0"/>
                                  </a:moveTo>
                                  <a:lnTo>
                                    <a:pt x="4" y="0"/>
                                  </a:lnTo>
                                  <a:lnTo>
                                    <a:pt x="7" y="4"/>
                                  </a:lnTo>
                                  <a:lnTo>
                                    <a:pt x="11" y="4"/>
                                  </a:lnTo>
                                  <a:lnTo>
                                    <a:pt x="13" y="7"/>
                                  </a:lnTo>
                                  <a:lnTo>
                                    <a:pt x="17" y="7"/>
                                  </a:lnTo>
                                  <a:lnTo>
                                    <a:pt x="20" y="11"/>
                                  </a:lnTo>
                                  <a:lnTo>
                                    <a:pt x="27" y="11"/>
                                  </a:lnTo>
                                  <a:lnTo>
                                    <a:pt x="31" y="13"/>
                                  </a:lnTo>
                                  <a:lnTo>
                                    <a:pt x="37" y="13"/>
                                  </a:lnTo>
                                  <a:lnTo>
                                    <a:pt x="40" y="17"/>
                                  </a:lnTo>
                                  <a:lnTo>
                                    <a:pt x="47" y="17"/>
                                  </a:lnTo>
                                  <a:lnTo>
                                    <a:pt x="51" y="20"/>
                                  </a:lnTo>
                                  <a:lnTo>
                                    <a:pt x="60" y="20"/>
                                  </a:lnTo>
                                  <a:lnTo>
                                    <a:pt x="64" y="24"/>
                                  </a:lnTo>
                                  <a:lnTo>
                                    <a:pt x="71" y="24"/>
                                  </a:lnTo>
                                  <a:lnTo>
                                    <a:pt x="73" y="27"/>
                                  </a:lnTo>
                                  <a:lnTo>
                                    <a:pt x="84" y="27"/>
                                  </a:lnTo>
                                  <a:lnTo>
                                    <a:pt x="87" y="31"/>
                                  </a:lnTo>
                                  <a:lnTo>
                                    <a:pt x="100" y="31"/>
                                  </a:lnTo>
                                  <a:lnTo>
                                    <a:pt x="104" y="33"/>
                                  </a:lnTo>
                                  <a:lnTo>
                                    <a:pt x="110" y="3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8" name="Freeform 49"/>
                          <wps:cNvSpPr>
                            <a:spLocks/>
                          </wps:cNvSpPr>
                          <wps:spPr bwMode="auto">
                            <a:xfrm>
                              <a:off x="5284" y="4272"/>
                              <a:ext cx="49" cy="28"/>
                            </a:xfrm>
                            <a:custGeom>
                              <a:avLst/>
                              <a:gdLst>
                                <a:gd name="T0" fmla="*/ 0 w 98"/>
                                <a:gd name="T1" fmla="*/ 0 h 55"/>
                                <a:gd name="T2" fmla="*/ 1 w 98"/>
                                <a:gd name="T3" fmla="*/ 1 h 55"/>
                                <a:gd name="T4" fmla="*/ 2 w 98"/>
                                <a:gd name="T5" fmla="*/ 1 h 55"/>
                                <a:gd name="T6" fmla="*/ 3 w 98"/>
                                <a:gd name="T7" fmla="*/ 2 h 55"/>
                                <a:gd name="T8" fmla="*/ 3 w 98"/>
                                <a:gd name="T9" fmla="*/ 3 h 55"/>
                                <a:gd name="T10" fmla="*/ 4 w 98"/>
                                <a:gd name="T11" fmla="*/ 3 h 55"/>
                                <a:gd name="T12" fmla="*/ 5 w 98"/>
                                <a:gd name="T13" fmla="*/ 4 h 55"/>
                                <a:gd name="T14" fmla="*/ 5 w 98"/>
                                <a:gd name="T15" fmla="*/ 4 h 55"/>
                                <a:gd name="T16" fmla="*/ 7 w 98"/>
                                <a:gd name="T17" fmla="*/ 5 h 55"/>
                                <a:gd name="T18" fmla="*/ 8 w 98"/>
                                <a:gd name="T19" fmla="*/ 5 h 55"/>
                                <a:gd name="T20" fmla="*/ 9 w 98"/>
                                <a:gd name="T21" fmla="*/ 6 h 55"/>
                                <a:gd name="T22" fmla="*/ 10 w 98"/>
                                <a:gd name="T23" fmla="*/ 6 h 55"/>
                                <a:gd name="T24" fmla="*/ 10 w 98"/>
                                <a:gd name="T25" fmla="*/ 7 h 55"/>
                                <a:gd name="T26" fmla="*/ 10 w 98"/>
                                <a:gd name="T27" fmla="*/ 8 h 55"/>
                                <a:gd name="T28" fmla="*/ 11 w 98"/>
                                <a:gd name="T29" fmla="*/ 8 h 55"/>
                                <a:gd name="T30" fmla="*/ 12 w 98"/>
                                <a:gd name="T31" fmla="*/ 9 h 55"/>
                                <a:gd name="T32" fmla="*/ 13 w 98"/>
                                <a:gd name="T33" fmla="*/ 9 h 55"/>
                                <a:gd name="T34" fmla="*/ 14 w 98"/>
                                <a:gd name="T35" fmla="*/ 9 h 55"/>
                                <a:gd name="T36" fmla="*/ 15 w 98"/>
                                <a:gd name="T37" fmla="*/ 9 h 55"/>
                                <a:gd name="T38" fmla="*/ 15 w 98"/>
                                <a:gd name="T39" fmla="*/ 10 h 55"/>
                                <a:gd name="T40" fmla="*/ 16 w 98"/>
                                <a:gd name="T41" fmla="*/ 10 h 55"/>
                                <a:gd name="T42" fmla="*/ 17 w 98"/>
                                <a:gd name="T43" fmla="*/ 11 h 55"/>
                                <a:gd name="T44" fmla="*/ 18 w 98"/>
                                <a:gd name="T45" fmla="*/ 11 h 55"/>
                                <a:gd name="T46" fmla="*/ 18 w 98"/>
                                <a:gd name="T47" fmla="*/ 12 h 55"/>
                                <a:gd name="T48" fmla="*/ 19 w 98"/>
                                <a:gd name="T49" fmla="*/ 12 h 55"/>
                                <a:gd name="T50" fmla="*/ 20 w 98"/>
                                <a:gd name="T51" fmla="*/ 13 h 55"/>
                                <a:gd name="T52" fmla="*/ 22 w 98"/>
                                <a:gd name="T53" fmla="*/ 13 h 55"/>
                                <a:gd name="T54" fmla="*/ 23 w 98"/>
                                <a:gd name="T55" fmla="*/ 14 h 55"/>
                                <a:gd name="T56" fmla="*/ 23 w 98"/>
                                <a:gd name="T57" fmla="*/ 14 h 55"/>
                                <a:gd name="T58" fmla="*/ 24 w 98"/>
                                <a:gd name="T59" fmla="*/ 14 h 55"/>
                                <a:gd name="T60" fmla="*/ 25 w 98"/>
                                <a:gd name="T61" fmla="*/ 14 h 55"/>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98" h="55">
                                  <a:moveTo>
                                    <a:pt x="0" y="0"/>
                                  </a:moveTo>
                                  <a:lnTo>
                                    <a:pt x="4" y="2"/>
                                  </a:lnTo>
                                  <a:lnTo>
                                    <a:pt x="6" y="2"/>
                                  </a:lnTo>
                                  <a:lnTo>
                                    <a:pt x="10" y="6"/>
                                  </a:lnTo>
                                  <a:lnTo>
                                    <a:pt x="10" y="9"/>
                                  </a:lnTo>
                                  <a:lnTo>
                                    <a:pt x="13" y="9"/>
                                  </a:lnTo>
                                  <a:lnTo>
                                    <a:pt x="17" y="13"/>
                                  </a:lnTo>
                                  <a:lnTo>
                                    <a:pt x="20" y="13"/>
                                  </a:lnTo>
                                  <a:lnTo>
                                    <a:pt x="26" y="19"/>
                                  </a:lnTo>
                                  <a:lnTo>
                                    <a:pt x="30" y="19"/>
                                  </a:lnTo>
                                  <a:lnTo>
                                    <a:pt x="33" y="22"/>
                                  </a:lnTo>
                                  <a:lnTo>
                                    <a:pt x="37" y="22"/>
                                  </a:lnTo>
                                  <a:lnTo>
                                    <a:pt x="37" y="26"/>
                                  </a:lnTo>
                                  <a:lnTo>
                                    <a:pt x="40" y="29"/>
                                  </a:lnTo>
                                  <a:lnTo>
                                    <a:pt x="44" y="29"/>
                                  </a:lnTo>
                                  <a:lnTo>
                                    <a:pt x="46" y="33"/>
                                  </a:lnTo>
                                  <a:lnTo>
                                    <a:pt x="50" y="33"/>
                                  </a:lnTo>
                                  <a:lnTo>
                                    <a:pt x="53" y="35"/>
                                  </a:lnTo>
                                  <a:lnTo>
                                    <a:pt x="57" y="35"/>
                                  </a:lnTo>
                                  <a:lnTo>
                                    <a:pt x="60" y="39"/>
                                  </a:lnTo>
                                  <a:lnTo>
                                    <a:pt x="62" y="39"/>
                                  </a:lnTo>
                                  <a:lnTo>
                                    <a:pt x="65" y="42"/>
                                  </a:lnTo>
                                  <a:lnTo>
                                    <a:pt x="69" y="42"/>
                                  </a:lnTo>
                                  <a:lnTo>
                                    <a:pt x="72" y="46"/>
                                  </a:lnTo>
                                  <a:lnTo>
                                    <a:pt x="76" y="46"/>
                                  </a:lnTo>
                                  <a:lnTo>
                                    <a:pt x="78" y="49"/>
                                  </a:lnTo>
                                  <a:lnTo>
                                    <a:pt x="85" y="49"/>
                                  </a:lnTo>
                                  <a:lnTo>
                                    <a:pt x="89" y="53"/>
                                  </a:lnTo>
                                  <a:lnTo>
                                    <a:pt x="91" y="53"/>
                                  </a:lnTo>
                                  <a:lnTo>
                                    <a:pt x="95" y="55"/>
                                  </a:lnTo>
                                  <a:lnTo>
                                    <a:pt x="98" y="5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0" name="Freeform 50"/>
                          <wps:cNvSpPr>
                            <a:spLocks/>
                          </wps:cNvSpPr>
                          <wps:spPr bwMode="auto">
                            <a:xfrm>
                              <a:off x="5251" y="4240"/>
                              <a:ext cx="33" cy="32"/>
                            </a:xfrm>
                            <a:custGeom>
                              <a:avLst/>
                              <a:gdLst>
                                <a:gd name="T0" fmla="*/ 0 w 67"/>
                                <a:gd name="T1" fmla="*/ 0 h 64"/>
                                <a:gd name="T2" fmla="*/ 2 w 67"/>
                                <a:gd name="T3" fmla="*/ 3 h 64"/>
                                <a:gd name="T4" fmla="*/ 2 w 67"/>
                                <a:gd name="T5" fmla="*/ 4 h 64"/>
                                <a:gd name="T6" fmla="*/ 3 w 67"/>
                                <a:gd name="T7" fmla="*/ 5 h 64"/>
                                <a:gd name="T8" fmla="*/ 4 w 67"/>
                                <a:gd name="T9" fmla="*/ 5 h 64"/>
                                <a:gd name="T10" fmla="*/ 4 w 67"/>
                                <a:gd name="T11" fmla="*/ 5 h 64"/>
                                <a:gd name="T12" fmla="*/ 6 w 67"/>
                                <a:gd name="T13" fmla="*/ 8 h 64"/>
                                <a:gd name="T14" fmla="*/ 6 w 67"/>
                                <a:gd name="T15" fmla="*/ 9 h 64"/>
                                <a:gd name="T16" fmla="*/ 7 w 67"/>
                                <a:gd name="T17" fmla="*/ 9 h 64"/>
                                <a:gd name="T18" fmla="*/ 7 w 67"/>
                                <a:gd name="T19" fmla="*/ 10 h 64"/>
                                <a:gd name="T20" fmla="*/ 8 w 67"/>
                                <a:gd name="T21" fmla="*/ 10 h 64"/>
                                <a:gd name="T22" fmla="*/ 10 w 67"/>
                                <a:gd name="T23" fmla="*/ 11 h 64"/>
                                <a:gd name="T24" fmla="*/ 11 w 67"/>
                                <a:gd name="T25" fmla="*/ 11 h 64"/>
                                <a:gd name="T26" fmla="*/ 11 w 67"/>
                                <a:gd name="T27" fmla="*/ 12 h 64"/>
                                <a:gd name="T28" fmla="*/ 11 w 67"/>
                                <a:gd name="T29" fmla="*/ 12 h 64"/>
                                <a:gd name="T30" fmla="*/ 14 w 67"/>
                                <a:gd name="T31" fmla="*/ 15 h 64"/>
                                <a:gd name="T32" fmla="*/ 15 w 67"/>
                                <a:gd name="T33" fmla="*/ 15 h 64"/>
                                <a:gd name="T34" fmla="*/ 16 w 67"/>
                                <a:gd name="T35" fmla="*/ 16 h 64"/>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67" h="64">
                                  <a:moveTo>
                                    <a:pt x="0" y="0"/>
                                  </a:moveTo>
                                  <a:lnTo>
                                    <a:pt x="11" y="10"/>
                                  </a:lnTo>
                                  <a:lnTo>
                                    <a:pt x="11" y="13"/>
                                  </a:lnTo>
                                  <a:lnTo>
                                    <a:pt x="14" y="17"/>
                                  </a:lnTo>
                                  <a:lnTo>
                                    <a:pt x="18" y="17"/>
                                  </a:lnTo>
                                  <a:lnTo>
                                    <a:pt x="18" y="20"/>
                                  </a:lnTo>
                                  <a:lnTo>
                                    <a:pt x="27" y="30"/>
                                  </a:lnTo>
                                  <a:lnTo>
                                    <a:pt x="27" y="33"/>
                                  </a:lnTo>
                                  <a:lnTo>
                                    <a:pt x="31" y="33"/>
                                  </a:lnTo>
                                  <a:lnTo>
                                    <a:pt x="31" y="37"/>
                                  </a:lnTo>
                                  <a:lnTo>
                                    <a:pt x="34" y="37"/>
                                  </a:lnTo>
                                  <a:lnTo>
                                    <a:pt x="40" y="44"/>
                                  </a:lnTo>
                                  <a:lnTo>
                                    <a:pt x="44" y="44"/>
                                  </a:lnTo>
                                  <a:lnTo>
                                    <a:pt x="44" y="46"/>
                                  </a:lnTo>
                                  <a:lnTo>
                                    <a:pt x="47" y="46"/>
                                  </a:lnTo>
                                  <a:lnTo>
                                    <a:pt x="57" y="57"/>
                                  </a:lnTo>
                                  <a:lnTo>
                                    <a:pt x="60" y="57"/>
                                  </a:lnTo>
                                  <a:lnTo>
                                    <a:pt x="67" y="6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1" name="Freeform 51"/>
                          <wps:cNvSpPr>
                            <a:spLocks/>
                          </wps:cNvSpPr>
                          <wps:spPr bwMode="auto">
                            <a:xfrm>
                              <a:off x="5229" y="4203"/>
                              <a:ext cx="22" cy="37"/>
                            </a:xfrm>
                            <a:custGeom>
                              <a:avLst/>
                              <a:gdLst>
                                <a:gd name="T0" fmla="*/ 0 w 42"/>
                                <a:gd name="T1" fmla="*/ 0 h 76"/>
                                <a:gd name="T2" fmla="*/ 0 w 42"/>
                                <a:gd name="T3" fmla="*/ 0 h 76"/>
                                <a:gd name="T4" fmla="*/ 1 w 42"/>
                                <a:gd name="T5" fmla="*/ 1 h 76"/>
                                <a:gd name="T6" fmla="*/ 1 w 42"/>
                                <a:gd name="T7" fmla="*/ 3 h 76"/>
                                <a:gd name="T8" fmla="*/ 2 w 42"/>
                                <a:gd name="T9" fmla="*/ 4 h 76"/>
                                <a:gd name="T10" fmla="*/ 2 w 42"/>
                                <a:gd name="T11" fmla="*/ 5 h 76"/>
                                <a:gd name="T12" fmla="*/ 3 w 42"/>
                                <a:gd name="T13" fmla="*/ 5 h 76"/>
                                <a:gd name="T14" fmla="*/ 3 w 42"/>
                                <a:gd name="T15" fmla="*/ 7 h 76"/>
                                <a:gd name="T16" fmla="*/ 4 w 42"/>
                                <a:gd name="T17" fmla="*/ 8 h 76"/>
                                <a:gd name="T18" fmla="*/ 4 w 42"/>
                                <a:gd name="T19" fmla="*/ 9 h 76"/>
                                <a:gd name="T20" fmla="*/ 4 w 42"/>
                                <a:gd name="T21" fmla="*/ 9 h 76"/>
                                <a:gd name="T22" fmla="*/ 4 w 42"/>
                                <a:gd name="T23" fmla="*/ 10 h 76"/>
                                <a:gd name="T24" fmla="*/ 6 w 42"/>
                                <a:gd name="T25" fmla="*/ 12 h 76"/>
                                <a:gd name="T26" fmla="*/ 6 w 42"/>
                                <a:gd name="T27" fmla="*/ 13 h 76"/>
                                <a:gd name="T28" fmla="*/ 8 w 42"/>
                                <a:gd name="T29" fmla="*/ 14 h 76"/>
                                <a:gd name="T30" fmla="*/ 8 w 42"/>
                                <a:gd name="T31" fmla="*/ 15 h 76"/>
                                <a:gd name="T32" fmla="*/ 9 w 42"/>
                                <a:gd name="T33" fmla="*/ 15 h 76"/>
                                <a:gd name="T34" fmla="*/ 10 w 42"/>
                                <a:gd name="T35" fmla="*/ 16 h 76"/>
                                <a:gd name="T36" fmla="*/ 10 w 42"/>
                                <a:gd name="T37" fmla="*/ 17 h 76"/>
                                <a:gd name="T38" fmla="*/ 12 w 42"/>
                                <a:gd name="T39" fmla="*/ 18 h 7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2" h="76">
                                  <a:moveTo>
                                    <a:pt x="0" y="0"/>
                                  </a:moveTo>
                                  <a:lnTo>
                                    <a:pt x="0" y="3"/>
                                  </a:lnTo>
                                  <a:lnTo>
                                    <a:pt x="2" y="7"/>
                                  </a:lnTo>
                                  <a:lnTo>
                                    <a:pt x="2" y="14"/>
                                  </a:lnTo>
                                  <a:lnTo>
                                    <a:pt x="6" y="16"/>
                                  </a:lnTo>
                                  <a:lnTo>
                                    <a:pt x="6" y="23"/>
                                  </a:lnTo>
                                  <a:lnTo>
                                    <a:pt x="9" y="23"/>
                                  </a:lnTo>
                                  <a:lnTo>
                                    <a:pt x="9" y="29"/>
                                  </a:lnTo>
                                  <a:lnTo>
                                    <a:pt x="13" y="33"/>
                                  </a:lnTo>
                                  <a:lnTo>
                                    <a:pt x="13" y="36"/>
                                  </a:lnTo>
                                  <a:lnTo>
                                    <a:pt x="16" y="40"/>
                                  </a:lnTo>
                                  <a:lnTo>
                                    <a:pt x="16" y="43"/>
                                  </a:lnTo>
                                  <a:lnTo>
                                    <a:pt x="22" y="49"/>
                                  </a:lnTo>
                                  <a:lnTo>
                                    <a:pt x="22" y="53"/>
                                  </a:lnTo>
                                  <a:lnTo>
                                    <a:pt x="29" y="60"/>
                                  </a:lnTo>
                                  <a:lnTo>
                                    <a:pt x="29" y="63"/>
                                  </a:lnTo>
                                  <a:lnTo>
                                    <a:pt x="33" y="63"/>
                                  </a:lnTo>
                                  <a:lnTo>
                                    <a:pt x="36" y="67"/>
                                  </a:lnTo>
                                  <a:lnTo>
                                    <a:pt x="36" y="69"/>
                                  </a:lnTo>
                                  <a:lnTo>
                                    <a:pt x="42" y="7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2" name="Freeform 52"/>
                          <wps:cNvSpPr>
                            <a:spLocks/>
                          </wps:cNvSpPr>
                          <wps:spPr bwMode="auto">
                            <a:xfrm>
                              <a:off x="5229" y="4196"/>
                              <a:ext cx="2" cy="7"/>
                            </a:xfrm>
                            <a:custGeom>
                              <a:avLst/>
                              <a:gdLst>
                                <a:gd name="T0" fmla="*/ 0 w 2"/>
                                <a:gd name="T1" fmla="*/ 0 h 13"/>
                                <a:gd name="T2" fmla="*/ 0 w 2"/>
                                <a:gd name="T3" fmla="*/ 3 h 13"/>
                                <a:gd name="T4" fmla="*/ 2 w 2"/>
                                <a:gd name="T5" fmla="*/ 4 h 13"/>
                                <a:gd name="T6" fmla="*/ 0 60000 65536"/>
                                <a:gd name="T7" fmla="*/ 0 60000 65536"/>
                                <a:gd name="T8" fmla="*/ 0 60000 65536"/>
                              </a:gdLst>
                              <a:ahLst/>
                              <a:cxnLst>
                                <a:cxn ang="T6">
                                  <a:pos x="T0" y="T1"/>
                                </a:cxn>
                                <a:cxn ang="T7">
                                  <a:pos x="T2" y="T3"/>
                                </a:cxn>
                                <a:cxn ang="T8">
                                  <a:pos x="T4" y="T5"/>
                                </a:cxn>
                              </a:cxnLst>
                              <a:rect l="0" t="0" r="r" b="b"/>
                              <a:pathLst>
                                <a:path w="2" h="13">
                                  <a:moveTo>
                                    <a:pt x="0" y="0"/>
                                  </a:moveTo>
                                  <a:lnTo>
                                    <a:pt x="0" y="9"/>
                                  </a:lnTo>
                                  <a:lnTo>
                                    <a:pt x="2" y="1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3" name="Freeform 53"/>
                          <wps:cNvSpPr>
                            <a:spLocks/>
                          </wps:cNvSpPr>
                          <wps:spPr bwMode="auto">
                            <a:xfrm>
                              <a:off x="5362" y="3833"/>
                              <a:ext cx="18" cy="148"/>
                            </a:xfrm>
                            <a:custGeom>
                              <a:avLst/>
                              <a:gdLst>
                                <a:gd name="T0" fmla="*/ 9 w 36"/>
                                <a:gd name="T1" fmla="*/ 0 h 297"/>
                                <a:gd name="T2" fmla="*/ 9 w 36"/>
                                <a:gd name="T3" fmla="*/ 0 h 297"/>
                                <a:gd name="T4" fmla="*/ 7 w 36"/>
                                <a:gd name="T5" fmla="*/ 0 h 297"/>
                                <a:gd name="T6" fmla="*/ 6 w 36"/>
                                <a:gd name="T7" fmla="*/ 0 h 297"/>
                                <a:gd name="T8" fmla="*/ 4 w 36"/>
                                <a:gd name="T9" fmla="*/ 1 h 297"/>
                                <a:gd name="T10" fmla="*/ 4 w 36"/>
                                <a:gd name="T11" fmla="*/ 3 h 297"/>
                                <a:gd name="T12" fmla="*/ 3 w 36"/>
                                <a:gd name="T13" fmla="*/ 5 h 297"/>
                                <a:gd name="T14" fmla="*/ 2 w 36"/>
                                <a:gd name="T15" fmla="*/ 7 h 297"/>
                                <a:gd name="T16" fmla="*/ 2 w 36"/>
                                <a:gd name="T17" fmla="*/ 11 h 297"/>
                                <a:gd name="T18" fmla="*/ 1 w 36"/>
                                <a:gd name="T19" fmla="*/ 17 h 297"/>
                                <a:gd name="T20" fmla="*/ 1 w 36"/>
                                <a:gd name="T21" fmla="*/ 25 h 297"/>
                                <a:gd name="T22" fmla="*/ 1 w 36"/>
                                <a:gd name="T23" fmla="*/ 38 h 297"/>
                                <a:gd name="T24" fmla="*/ 0 w 36"/>
                                <a:gd name="T25" fmla="*/ 53 h 297"/>
                                <a:gd name="T26" fmla="*/ 0 w 36"/>
                                <a:gd name="T27" fmla="*/ 74 h 29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6" h="297">
                                  <a:moveTo>
                                    <a:pt x="36" y="3"/>
                                  </a:moveTo>
                                  <a:lnTo>
                                    <a:pt x="33" y="3"/>
                                  </a:lnTo>
                                  <a:lnTo>
                                    <a:pt x="27" y="0"/>
                                  </a:lnTo>
                                  <a:lnTo>
                                    <a:pt x="23" y="3"/>
                                  </a:lnTo>
                                  <a:lnTo>
                                    <a:pt x="16" y="7"/>
                                  </a:lnTo>
                                  <a:lnTo>
                                    <a:pt x="14" y="14"/>
                                  </a:lnTo>
                                  <a:lnTo>
                                    <a:pt x="10" y="20"/>
                                  </a:lnTo>
                                  <a:lnTo>
                                    <a:pt x="7" y="30"/>
                                  </a:lnTo>
                                  <a:lnTo>
                                    <a:pt x="7" y="47"/>
                                  </a:lnTo>
                                  <a:lnTo>
                                    <a:pt x="3" y="69"/>
                                  </a:lnTo>
                                  <a:lnTo>
                                    <a:pt x="3" y="103"/>
                                  </a:lnTo>
                                  <a:lnTo>
                                    <a:pt x="3" y="153"/>
                                  </a:lnTo>
                                  <a:lnTo>
                                    <a:pt x="0" y="213"/>
                                  </a:lnTo>
                                  <a:lnTo>
                                    <a:pt x="0" y="29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4" name="Freeform 54"/>
                          <wps:cNvSpPr>
                            <a:spLocks/>
                          </wps:cNvSpPr>
                          <wps:spPr bwMode="auto">
                            <a:xfrm>
                              <a:off x="5365" y="3853"/>
                              <a:ext cx="20" cy="6"/>
                            </a:xfrm>
                            <a:custGeom>
                              <a:avLst/>
                              <a:gdLst>
                                <a:gd name="T0" fmla="*/ 0 w 40"/>
                                <a:gd name="T1" fmla="*/ 0 h 13"/>
                                <a:gd name="T2" fmla="*/ 0 w 40"/>
                                <a:gd name="T3" fmla="*/ 0 h 13"/>
                                <a:gd name="T4" fmla="*/ 1 w 40"/>
                                <a:gd name="T5" fmla="*/ 0 h 13"/>
                                <a:gd name="T6" fmla="*/ 3 w 40"/>
                                <a:gd name="T7" fmla="*/ 2 h 13"/>
                                <a:gd name="T8" fmla="*/ 4 w 40"/>
                                <a:gd name="T9" fmla="*/ 2 h 13"/>
                                <a:gd name="T10" fmla="*/ 4 w 40"/>
                                <a:gd name="T11" fmla="*/ 3 h 13"/>
                                <a:gd name="T12" fmla="*/ 8 w 40"/>
                                <a:gd name="T13" fmla="*/ 3 h 13"/>
                                <a:gd name="T14" fmla="*/ 9 w 40"/>
                                <a:gd name="T15" fmla="*/ 2 h 13"/>
                                <a:gd name="T16" fmla="*/ 9 w 40"/>
                                <a:gd name="T17" fmla="*/ 2 h 13"/>
                                <a:gd name="T18" fmla="*/ 10 w 40"/>
                                <a:gd name="T19" fmla="*/ 1 h 13"/>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0" h="13">
                                  <a:moveTo>
                                    <a:pt x="0" y="0"/>
                                  </a:moveTo>
                                  <a:lnTo>
                                    <a:pt x="0" y="3"/>
                                  </a:lnTo>
                                  <a:lnTo>
                                    <a:pt x="3" y="3"/>
                                  </a:lnTo>
                                  <a:lnTo>
                                    <a:pt x="9" y="9"/>
                                  </a:lnTo>
                                  <a:lnTo>
                                    <a:pt x="13" y="9"/>
                                  </a:lnTo>
                                  <a:lnTo>
                                    <a:pt x="16" y="13"/>
                                  </a:lnTo>
                                  <a:lnTo>
                                    <a:pt x="29" y="13"/>
                                  </a:lnTo>
                                  <a:lnTo>
                                    <a:pt x="33" y="9"/>
                                  </a:lnTo>
                                  <a:lnTo>
                                    <a:pt x="36" y="9"/>
                                  </a:lnTo>
                                  <a:lnTo>
                                    <a:pt x="40" y="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6" name="Freeform 55"/>
                          <wps:cNvSpPr>
                            <a:spLocks/>
                          </wps:cNvSpPr>
                          <wps:spPr bwMode="auto">
                            <a:xfrm>
                              <a:off x="2209" y="2379"/>
                              <a:ext cx="8" cy="8"/>
                            </a:xfrm>
                            <a:custGeom>
                              <a:avLst/>
                              <a:gdLst>
                                <a:gd name="T0" fmla="*/ 0 w 16"/>
                                <a:gd name="T1" fmla="*/ 0 h 15"/>
                                <a:gd name="T2" fmla="*/ 0 w 16"/>
                                <a:gd name="T3" fmla="*/ 1 h 15"/>
                                <a:gd name="T4" fmla="*/ 1 w 16"/>
                                <a:gd name="T5" fmla="*/ 1 h 15"/>
                                <a:gd name="T6" fmla="*/ 1 w 16"/>
                                <a:gd name="T7" fmla="*/ 2 h 15"/>
                                <a:gd name="T8" fmla="*/ 3 w 16"/>
                                <a:gd name="T9" fmla="*/ 4 h 15"/>
                                <a:gd name="T10" fmla="*/ 4 w 16"/>
                                <a:gd name="T11" fmla="*/ 4 h 15"/>
                                <a:gd name="T12" fmla="*/ 4 w 16"/>
                                <a:gd name="T13" fmla="*/ 4 h 15"/>
                                <a:gd name="T14" fmla="*/ 4 w 16"/>
                                <a:gd name="T15" fmla="*/ 4 h 1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6" h="15">
                                  <a:moveTo>
                                    <a:pt x="0" y="0"/>
                                  </a:moveTo>
                                  <a:lnTo>
                                    <a:pt x="0" y="2"/>
                                  </a:lnTo>
                                  <a:lnTo>
                                    <a:pt x="2" y="2"/>
                                  </a:lnTo>
                                  <a:lnTo>
                                    <a:pt x="2" y="6"/>
                                  </a:lnTo>
                                  <a:lnTo>
                                    <a:pt x="9" y="13"/>
                                  </a:lnTo>
                                  <a:lnTo>
                                    <a:pt x="13" y="13"/>
                                  </a:lnTo>
                                  <a:lnTo>
                                    <a:pt x="13" y="15"/>
                                  </a:lnTo>
                                  <a:lnTo>
                                    <a:pt x="16" y="1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8" name="Freeform 56"/>
                          <wps:cNvSpPr>
                            <a:spLocks/>
                          </wps:cNvSpPr>
                          <wps:spPr bwMode="auto">
                            <a:xfrm>
                              <a:off x="2217" y="2385"/>
                              <a:ext cx="27" cy="5"/>
                            </a:xfrm>
                            <a:custGeom>
                              <a:avLst/>
                              <a:gdLst>
                                <a:gd name="T0" fmla="*/ 0 w 53"/>
                                <a:gd name="T1" fmla="*/ 0 h 9"/>
                                <a:gd name="T2" fmla="*/ 1 w 53"/>
                                <a:gd name="T3" fmla="*/ 0 h 9"/>
                                <a:gd name="T4" fmla="*/ 2 w 53"/>
                                <a:gd name="T5" fmla="*/ 1 h 9"/>
                                <a:gd name="T6" fmla="*/ 4 w 53"/>
                                <a:gd name="T7" fmla="*/ 1 h 9"/>
                                <a:gd name="T8" fmla="*/ 5 w 53"/>
                                <a:gd name="T9" fmla="*/ 2 h 9"/>
                                <a:gd name="T10" fmla="*/ 8 w 53"/>
                                <a:gd name="T11" fmla="*/ 2 h 9"/>
                                <a:gd name="T12" fmla="*/ 9 w 53"/>
                                <a:gd name="T13" fmla="*/ 3 h 9"/>
                                <a:gd name="T14" fmla="*/ 14 w 53"/>
                                <a:gd name="T15" fmla="*/ 3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 h="9">
                                  <a:moveTo>
                                    <a:pt x="0" y="0"/>
                                  </a:moveTo>
                                  <a:lnTo>
                                    <a:pt x="4" y="0"/>
                                  </a:lnTo>
                                  <a:lnTo>
                                    <a:pt x="6" y="2"/>
                                  </a:lnTo>
                                  <a:lnTo>
                                    <a:pt x="13" y="2"/>
                                  </a:lnTo>
                                  <a:lnTo>
                                    <a:pt x="17" y="6"/>
                                  </a:lnTo>
                                  <a:lnTo>
                                    <a:pt x="30" y="6"/>
                                  </a:lnTo>
                                  <a:lnTo>
                                    <a:pt x="33" y="9"/>
                                  </a:lnTo>
                                  <a:lnTo>
                                    <a:pt x="53" y="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1" name="Freeform 57"/>
                          <wps:cNvSpPr>
                            <a:spLocks/>
                          </wps:cNvSpPr>
                          <wps:spPr bwMode="auto">
                            <a:xfrm>
                              <a:off x="2244" y="2389"/>
                              <a:ext cx="30" cy="1"/>
                            </a:xfrm>
                            <a:custGeom>
                              <a:avLst/>
                              <a:gdLst>
                                <a:gd name="T0" fmla="*/ 0 w 60"/>
                                <a:gd name="T1" fmla="*/ 0 h 3"/>
                                <a:gd name="T2" fmla="*/ 9 w 60"/>
                                <a:gd name="T3" fmla="*/ 0 h 3"/>
                                <a:gd name="T4" fmla="*/ 10 w 60"/>
                                <a:gd name="T5" fmla="*/ 0 h 3"/>
                                <a:gd name="T6" fmla="*/ 15 w 60"/>
                                <a:gd name="T7" fmla="*/ 0 h 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0" h="3">
                                  <a:moveTo>
                                    <a:pt x="0" y="3"/>
                                  </a:moveTo>
                                  <a:lnTo>
                                    <a:pt x="33" y="3"/>
                                  </a:lnTo>
                                  <a:lnTo>
                                    <a:pt x="37" y="0"/>
                                  </a:lnTo>
                                  <a:lnTo>
                                    <a:pt x="6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2" name="Freeform 58"/>
                          <wps:cNvSpPr>
                            <a:spLocks/>
                          </wps:cNvSpPr>
                          <wps:spPr bwMode="auto">
                            <a:xfrm>
                              <a:off x="2274" y="2382"/>
                              <a:ext cx="40" cy="8"/>
                            </a:xfrm>
                            <a:custGeom>
                              <a:avLst/>
                              <a:gdLst>
                                <a:gd name="T0" fmla="*/ 0 w 79"/>
                                <a:gd name="T1" fmla="*/ 4 h 16"/>
                                <a:gd name="T2" fmla="*/ 2 w 79"/>
                                <a:gd name="T3" fmla="*/ 4 h 16"/>
                                <a:gd name="T4" fmla="*/ 3 w 79"/>
                                <a:gd name="T5" fmla="*/ 4 h 16"/>
                                <a:gd name="T6" fmla="*/ 6 w 79"/>
                                <a:gd name="T7" fmla="*/ 4 h 16"/>
                                <a:gd name="T8" fmla="*/ 7 w 79"/>
                                <a:gd name="T9" fmla="*/ 3 h 16"/>
                                <a:gd name="T10" fmla="*/ 10 w 79"/>
                                <a:gd name="T11" fmla="*/ 3 h 16"/>
                                <a:gd name="T12" fmla="*/ 11 w 79"/>
                                <a:gd name="T13" fmla="*/ 2 h 16"/>
                                <a:gd name="T14" fmla="*/ 14 w 79"/>
                                <a:gd name="T15" fmla="*/ 2 h 16"/>
                                <a:gd name="T16" fmla="*/ 15 w 79"/>
                                <a:gd name="T17" fmla="*/ 1 h 16"/>
                                <a:gd name="T18" fmla="*/ 18 w 79"/>
                                <a:gd name="T19" fmla="*/ 1 h 16"/>
                                <a:gd name="T20" fmla="*/ 19 w 79"/>
                                <a:gd name="T21" fmla="*/ 0 h 16"/>
                                <a:gd name="T22" fmla="*/ 20 w 79"/>
                                <a:gd name="T23" fmla="*/ 0 h 1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79" h="16">
                                  <a:moveTo>
                                    <a:pt x="0" y="16"/>
                                  </a:moveTo>
                                  <a:lnTo>
                                    <a:pt x="6" y="16"/>
                                  </a:lnTo>
                                  <a:lnTo>
                                    <a:pt x="10" y="13"/>
                                  </a:lnTo>
                                  <a:lnTo>
                                    <a:pt x="24" y="13"/>
                                  </a:lnTo>
                                  <a:lnTo>
                                    <a:pt x="26" y="9"/>
                                  </a:lnTo>
                                  <a:lnTo>
                                    <a:pt x="40" y="9"/>
                                  </a:lnTo>
                                  <a:lnTo>
                                    <a:pt x="44" y="7"/>
                                  </a:lnTo>
                                  <a:lnTo>
                                    <a:pt x="53" y="7"/>
                                  </a:lnTo>
                                  <a:lnTo>
                                    <a:pt x="57" y="3"/>
                                  </a:lnTo>
                                  <a:lnTo>
                                    <a:pt x="70" y="3"/>
                                  </a:lnTo>
                                  <a:lnTo>
                                    <a:pt x="73" y="0"/>
                                  </a:lnTo>
                                  <a:lnTo>
                                    <a:pt x="7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4" name="Freeform 59"/>
                          <wps:cNvSpPr>
                            <a:spLocks/>
                          </wps:cNvSpPr>
                          <wps:spPr bwMode="auto">
                            <a:xfrm>
                              <a:off x="2314" y="2369"/>
                              <a:ext cx="40" cy="13"/>
                            </a:xfrm>
                            <a:custGeom>
                              <a:avLst/>
                              <a:gdLst>
                                <a:gd name="T0" fmla="*/ 0 w 80"/>
                                <a:gd name="T1" fmla="*/ 7 h 26"/>
                                <a:gd name="T2" fmla="*/ 1 w 80"/>
                                <a:gd name="T3" fmla="*/ 7 h 26"/>
                                <a:gd name="T4" fmla="*/ 2 w 80"/>
                                <a:gd name="T5" fmla="*/ 6 h 26"/>
                                <a:gd name="T6" fmla="*/ 4 w 80"/>
                                <a:gd name="T7" fmla="*/ 6 h 26"/>
                                <a:gd name="T8" fmla="*/ 5 w 80"/>
                                <a:gd name="T9" fmla="*/ 5 h 26"/>
                                <a:gd name="T10" fmla="*/ 6 w 80"/>
                                <a:gd name="T11" fmla="*/ 5 h 26"/>
                                <a:gd name="T12" fmla="*/ 7 w 80"/>
                                <a:gd name="T13" fmla="*/ 4 h 26"/>
                                <a:gd name="T14" fmla="*/ 9 w 80"/>
                                <a:gd name="T15" fmla="*/ 4 h 26"/>
                                <a:gd name="T16" fmla="*/ 10 w 80"/>
                                <a:gd name="T17" fmla="*/ 4 h 26"/>
                                <a:gd name="T18" fmla="*/ 11 w 80"/>
                                <a:gd name="T19" fmla="*/ 4 h 26"/>
                                <a:gd name="T20" fmla="*/ 12 w 80"/>
                                <a:gd name="T21" fmla="*/ 3 h 26"/>
                                <a:gd name="T22" fmla="*/ 14 w 80"/>
                                <a:gd name="T23" fmla="*/ 3 h 26"/>
                                <a:gd name="T24" fmla="*/ 15 w 80"/>
                                <a:gd name="T25" fmla="*/ 2 h 26"/>
                                <a:gd name="T26" fmla="*/ 16 w 80"/>
                                <a:gd name="T27" fmla="*/ 2 h 26"/>
                                <a:gd name="T28" fmla="*/ 17 w 80"/>
                                <a:gd name="T29" fmla="*/ 1 h 26"/>
                                <a:gd name="T30" fmla="*/ 19 w 80"/>
                                <a:gd name="T31" fmla="*/ 1 h 26"/>
                                <a:gd name="T32" fmla="*/ 20 w 80"/>
                                <a:gd name="T33" fmla="*/ 0 h 26"/>
                                <a:gd name="T34" fmla="*/ 20 w 80"/>
                                <a:gd name="T35" fmla="*/ 0 h 2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80" h="26">
                                  <a:moveTo>
                                    <a:pt x="0" y="26"/>
                                  </a:moveTo>
                                  <a:lnTo>
                                    <a:pt x="4" y="26"/>
                                  </a:lnTo>
                                  <a:lnTo>
                                    <a:pt x="7" y="22"/>
                                  </a:lnTo>
                                  <a:lnTo>
                                    <a:pt x="14" y="22"/>
                                  </a:lnTo>
                                  <a:lnTo>
                                    <a:pt x="18" y="20"/>
                                  </a:lnTo>
                                  <a:lnTo>
                                    <a:pt x="24" y="20"/>
                                  </a:lnTo>
                                  <a:lnTo>
                                    <a:pt x="27" y="16"/>
                                  </a:lnTo>
                                  <a:lnTo>
                                    <a:pt x="34" y="16"/>
                                  </a:lnTo>
                                  <a:lnTo>
                                    <a:pt x="38" y="13"/>
                                  </a:lnTo>
                                  <a:lnTo>
                                    <a:pt x="44" y="13"/>
                                  </a:lnTo>
                                  <a:lnTo>
                                    <a:pt x="47" y="9"/>
                                  </a:lnTo>
                                  <a:lnTo>
                                    <a:pt x="54" y="9"/>
                                  </a:lnTo>
                                  <a:lnTo>
                                    <a:pt x="58" y="6"/>
                                  </a:lnTo>
                                  <a:lnTo>
                                    <a:pt x="64" y="6"/>
                                  </a:lnTo>
                                  <a:lnTo>
                                    <a:pt x="67" y="2"/>
                                  </a:lnTo>
                                  <a:lnTo>
                                    <a:pt x="73" y="2"/>
                                  </a:lnTo>
                                  <a:lnTo>
                                    <a:pt x="77" y="0"/>
                                  </a:lnTo>
                                  <a:lnTo>
                                    <a:pt x="8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5" name="Freeform 60"/>
                          <wps:cNvSpPr>
                            <a:spLocks/>
                          </wps:cNvSpPr>
                          <wps:spPr bwMode="auto">
                            <a:xfrm>
                              <a:off x="2354" y="2354"/>
                              <a:ext cx="26" cy="15"/>
                            </a:xfrm>
                            <a:custGeom>
                              <a:avLst/>
                              <a:gdLst>
                                <a:gd name="T0" fmla="*/ 0 w 53"/>
                                <a:gd name="T1" fmla="*/ 8 h 29"/>
                                <a:gd name="T2" fmla="*/ 1 w 53"/>
                                <a:gd name="T3" fmla="*/ 8 h 29"/>
                                <a:gd name="T4" fmla="*/ 1 w 53"/>
                                <a:gd name="T5" fmla="*/ 7 h 29"/>
                                <a:gd name="T6" fmla="*/ 1 w 53"/>
                                <a:gd name="T7" fmla="*/ 7 h 29"/>
                                <a:gd name="T8" fmla="*/ 3 w 53"/>
                                <a:gd name="T9" fmla="*/ 6 h 29"/>
                                <a:gd name="T10" fmla="*/ 4 w 53"/>
                                <a:gd name="T11" fmla="*/ 5 h 29"/>
                                <a:gd name="T12" fmla="*/ 6 w 53"/>
                                <a:gd name="T13" fmla="*/ 4 h 29"/>
                                <a:gd name="T14" fmla="*/ 6 w 53"/>
                                <a:gd name="T15" fmla="*/ 4 h 29"/>
                                <a:gd name="T16" fmla="*/ 7 w 53"/>
                                <a:gd name="T17" fmla="*/ 4 h 29"/>
                                <a:gd name="T18" fmla="*/ 9 w 53"/>
                                <a:gd name="T19" fmla="*/ 3 h 29"/>
                                <a:gd name="T20" fmla="*/ 10 w 53"/>
                                <a:gd name="T21" fmla="*/ 2 h 29"/>
                                <a:gd name="T22" fmla="*/ 11 w 53"/>
                                <a:gd name="T23" fmla="*/ 1 h 29"/>
                                <a:gd name="T24" fmla="*/ 12 w 53"/>
                                <a:gd name="T25" fmla="*/ 1 h 29"/>
                                <a:gd name="T26" fmla="*/ 12 w 53"/>
                                <a:gd name="T27" fmla="*/ 0 h 29"/>
                                <a:gd name="T28" fmla="*/ 13 w 53"/>
                                <a:gd name="T29" fmla="*/ 0 h 2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53" h="29">
                                  <a:moveTo>
                                    <a:pt x="0" y="29"/>
                                  </a:moveTo>
                                  <a:lnTo>
                                    <a:pt x="4" y="29"/>
                                  </a:lnTo>
                                  <a:lnTo>
                                    <a:pt x="4" y="25"/>
                                  </a:lnTo>
                                  <a:lnTo>
                                    <a:pt x="7" y="25"/>
                                  </a:lnTo>
                                  <a:lnTo>
                                    <a:pt x="13" y="22"/>
                                  </a:lnTo>
                                  <a:lnTo>
                                    <a:pt x="17" y="18"/>
                                  </a:lnTo>
                                  <a:lnTo>
                                    <a:pt x="24" y="15"/>
                                  </a:lnTo>
                                  <a:lnTo>
                                    <a:pt x="27" y="15"/>
                                  </a:lnTo>
                                  <a:lnTo>
                                    <a:pt x="31" y="13"/>
                                  </a:lnTo>
                                  <a:lnTo>
                                    <a:pt x="37" y="10"/>
                                  </a:lnTo>
                                  <a:lnTo>
                                    <a:pt x="40" y="6"/>
                                  </a:lnTo>
                                  <a:lnTo>
                                    <a:pt x="47" y="3"/>
                                  </a:lnTo>
                                  <a:lnTo>
                                    <a:pt x="51" y="3"/>
                                  </a:lnTo>
                                  <a:lnTo>
                                    <a:pt x="51" y="0"/>
                                  </a:lnTo>
                                  <a:lnTo>
                                    <a:pt x="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6" name="Freeform 61"/>
                          <wps:cNvSpPr>
                            <a:spLocks/>
                          </wps:cNvSpPr>
                          <wps:spPr bwMode="auto">
                            <a:xfrm>
                              <a:off x="2380" y="2336"/>
                              <a:ext cx="20" cy="17"/>
                            </a:xfrm>
                            <a:custGeom>
                              <a:avLst/>
                              <a:gdLst>
                                <a:gd name="T0" fmla="*/ 0 w 40"/>
                                <a:gd name="T1" fmla="*/ 9 h 33"/>
                                <a:gd name="T2" fmla="*/ 1 w 40"/>
                                <a:gd name="T3" fmla="*/ 8 h 33"/>
                                <a:gd name="T4" fmla="*/ 2 w 40"/>
                                <a:gd name="T5" fmla="*/ 8 h 33"/>
                                <a:gd name="T6" fmla="*/ 3 w 40"/>
                                <a:gd name="T7" fmla="*/ 7 h 33"/>
                                <a:gd name="T8" fmla="*/ 5 w 40"/>
                                <a:gd name="T9" fmla="*/ 7 h 33"/>
                                <a:gd name="T10" fmla="*/ 7 w 40"/>
                                <a:gd name="T11" fmla="*/ 4 h 33"/>
                                <a:gd name="T12" fmla="*/ 7 w 40"/>
                                <a:gd name="T13" fmla="*/ 4 h 33"/>
                                <a:gd name="T14" fmla="*/ 8 w 40"/>
                                <a:gd name="T15" fmla="*/ 4 h 33"/>
                                <a:gd name="T16" fmla="*/ 9 w 40"/>
                                <a:gd name="T17" fmla="*/ 3 h 33"/>
                                <a:gd name="T18" fmla="*/ 9 w 40"/>
                                <a:gd name="T19" fmla="*/ 2 h 33"/>
                                <a:gd name="T20" fmla="*/ 10 w 40"/>
                                <a:gd name="T21" fmla="*/ 0 h 3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0" h="33">
                                  <a:moveTo>
                                    <a:pt x="0" y="33"/>
                                  </a:moveTo>
                                  <a:lnTo>
                                    <a:pt x="4" y="29"/>
                                  </a:lnTo>
                                  <a:lnTo>
                                    <a:pt x="7" y="29"/>
                                  </a:lnTo>
                                  <a:lnTo>
                                    <a:pt x="11" y="26"/>
                                  </a:lnTo>
                                  <a:lnTo>
                                    <a:pt x="18" y="26"/>
                                  </a:lnTo>
                                  <a:lnTo>
                                    <a:pt x="27" y="16"/>
                                  </a:lnTo>
                                  <a:lnTo>
                                    <a:pt x="27" y="13"/>
                                  </a:lnTo>
                                  <a:lnTo>
                                    <a:pt x="31" y="13"/>
                                  </a:lnTo>
                                  <a:lnTo>
                                    <a:pt x="34" y="9"/>
                                  </a:lnTo>
                                  <a:lnTo>
                                    <a:pt x="34" y="6"/>
                                  </a:lnTo>
                                  <a:lnTo>
                                    <a:pt x="4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7" name="Freeform 62"/>
                          <wps:cNvSpPr>
                            <a:spLocks/>
                          </wps:cNvSpPr>
                          <wps:spPr bwMode="auto">
                            <a:xfrm>
                              <a:off x="2400" y="2328"/>
                              <a:ext cx="3" cy="10"/>
                            </a:xfrm>
                            <a:custGeom>
                              <a:avLst/>
                              <a:gdLst>
                                <a:gd name="T0" fmla="*/ 0 w 7"/>
                                <a:gd name="T1" fmla="*/ 5 h 20"/>
                                <a:gd name="T2" fmla="*/ 0 w 7"/>
                                <a:gd name="T3" fmla="*/ 5 h 20"/>
                                <a:gd name="T4" fmla="*/ 1 w 7"/>
                                <a:gd name="T5" fmla="*/ 5 h 20"/>
                                <a:gd name="T6" fmla="*/ 1 w 7"/>
                                <a:gd name="T7" fmla="*/ 4 h 20"/>
                                <a:gd name="T8" fmla="*/ 1 w 7"/>
                                <a:gd name="T9" fmla="*/ 3 h 20"/>
                                <a:gd name="T10" fmla="*/ 1 w 7"/>
                                <a:gd name="T11" fmla="*/ 0 h 2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20">
                                  <a:moveTo>
                                    <a:pt x="0" y="20"/>
                                  </a:moveTo>
                                  <a:lnTo>
                                    <a:pt x="0" y="18"/>
                                  </a:lnTo>
                                  <a:lnTo>
                                    <a:pt x="4" y="18"/>
                                  </a:lnTo>
                                  <a:lnTo>
                                    <a:pt x="4" y="14"/>
                                  </a:lnTo>
                                  <a:lnTo>
                                    <a:pt x="7" y="11"/>
                                  </a:lnTo>
                                  <a:lnTo>
                                    <a:pt x="7"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5" name="Freeform 63"/>
                          <wps:cNvSpPr>
                            <a:spLocks/>
                          </wps:cNvSpPr>
                          <wps:spPr bwMode="auto">
                            <a:xfrm>
                              <a:off x="2316" y="2013"/>
                              <a:ext cx="4" cy="7"/>
                            </a:xfrm>
                            <a:custGeom>
                              <a:avLst/>
                              <a:gdLst>
                                <a:gd name="T0" fmla="*/ 2 w 10"/>
                                <a:gd name="T1" fmla="*/ 4 h 13"/>
                                <a:gd name="T2" fmla="*/ 1 w 10"/>
                                <a:gd name="T3" fmla="*/ 3 h 13"/>
                                <a:gd name="T4" fmla="*/ 1 w 10"/>
                                <a:gd name="T5" fmla="*/ 2 h 13"/>
                                <a:gd name="T6" fmla="*/ 0 w 10"/>
                                <a:gd name="T7" fmla="*/ 0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 h="13">
                                  <a:moveTo>
                                    <a:pt x="10" y="13"/>
                                  </a:moveTo>
                                  <a:lnTo>
                                    <a:pt x="7" y="11"/>
                                  </a:lnTo>
                                  <a:lnTo>
                                    <a:pt x="7" y="7"/>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6" name="Freeform 64"/>
                          <wps:cNvSpPr>
                            <a:spLocks/>
                          </wps:cNvSpPr>
                          <wps:spPr bwMode="auto">
                            <a:xfrm>
                              <a:off x="2287" y="2009"/>
                              <a:ext cx="27" cy="4"/>
                            </a:xfrm>
                            <a:custGeom>
                              <a:avLst/>
                              <a:gdLst>
                                <a:gd name="T0" fmla="*/ 14 w 53"/>
                                <a:gd name="T1" fmla="*/ 2 h 9"/>
                                <a:gd name="T2" fmla="*/ 13 w 53"/>
                                <a:gd name="T3" fmla="*/ 2 h 9"/>
                                <a:gd name="T4" fmla="*/ 12 w 53"/>
                                <a:gd name="T5" fmla="*/ 1 h 9"/>
                                <a:gd name="T6" fmla="*/ 10 w 53"/>
                                <a:gd name="T7" fmla="*/ 1 h 9"/>
                                <a:gd name="T8" fmla="*/ 10 w 53"/>
                                <a:gd name="T9" fmla="*/ 0 h 9"/>
                                <a:gd name="T10" fmla="*/ 6 w 53"/>
                                <a:gd name="T11" fmla="*/ 0 h 9"/>
                                <a:gd name="T12" fmla="*/ 5 w 53"/>
                                <a:gd name="T13" fmla="*/ 0 h 9"/>
                                <a:gd name="T14" fmla="*/ 0 w 53"/>
                                <a:gd name="T15" fmla="*/ 0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 h="9">
                                  <a:moveTo>
                                    <a:pt x="53" y="9"/>
                                  </a:moveTo>
                                  <a:lnTo>
                                    <a:pt x="51" y="9"/>
                                  </a:lnTo>
                                  <a:lnTo>
                                    <a:pt x="47" y="6"/>
                                  </a:lnTo>
                                  <a:lnTo>
                                    <a:pt x="40" y="6"/>
                                  </a:lnTo>
                                  <a:lnTo>
                                    <a:pt x="37" y="2"/>
                                  </a:lnTo>
                                  <a:lnTo>
                                    <a:pt x="24" y="2"/>
                                  </a:lnTo>
                                  <a:lnTo>
                                    <a:pt x="20" y="0"/>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7" name="Freeform 65"/>
                          <wps:cNvSpPr>
                            <a:spLocks/>
                          </wps:cNvSpPr>
                          <wps:spPr bwMode="auto">
                            <a:xfrm>
                              <a:off x="2257" y="2009"/>
                              <a:ext cx="30" cy="1"/>
                            </a:xfrm>
                            <a:custGeom>
                              <a:avLst/>
                              <a:gdLst>
                                <a:gd name="T0" fmla="*/ 15 w 60"/>
                                <a:gd name="T1" fmla="*/ 0 h 2"/>
                                <a:gd name="T2" fmla="*/ 8 w 60"/>
                                <a:gd name="T3" fmla="*/ 0 h 2"/>
                                <a:gd name="T4" fmla="*/ 7 w 60"/>
                                <a:gd name="T5" fmla="*/ 1 h 2"/>
                                <a:gd name="T6" fmla="*/ 0 w 60"/>
                                <a:gd name="T7" fmla="*/ 1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0" h="2">
                                  <a:moveTo>
                                    <a:pt x="60" y="0"/>
                                  </a:moveTo>
                                  <a:lnTo>
                                    <a:pt x="31" y="0"/>
                                  </a:lnTo>
                                  <a:lnTo>
                                    <a:pt x="27" y="2"/>
                                  </a:lnTo>
                                  <a:lnTo>
                                    <a:pt x="0" y="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66"/>
                          <wps:cNvSpPr>
                            <a:spLocks/>
                          </wps:cNvSpPr>
                          <wps:spPr bwMode="auto">
                            <a:xfrm>
                              <a:off x="2216" y="2009"/>
                              <a:ext cx="41" cy="8"/>
                            </a:xfrm>
                            <a:custGeom>
                              <a:avLst/>
                              <a:gdLst>
                                <a:gd name="T0" fmla="*/ 21 w 82"/>
                                <a:gd name="T1" fmla="*/ 0 h 16"/>
                                <a:gd name="T2" fmla="*/ 19 w 82"/>
                                <a:gd name="T3" fmla="*/ 0 h 16"/>
                                <a:gd name="T4" fmla="*/ 19 w 82"/>
                                <a:gd name="T5" fmla="*/ 1 h 16"/>
                                <a:gd name="T6" fmla="*/ 15 w 82"/>
                                <a:gd name="T7" fmla="*/ 1 h 16"/>
                                <a:gd name="T8" fmla="*/ 14 w 82"/>
                                <a:gd name="T9" fmla="*/ 2 h 16"/>
                                <a:gd name="T10" fmla="*/ 12 w 82"/>
                                <a:gd name="T11" fmla="*/ 2 h 16"/>
                                <a:gd name="T12" fmla="*/ 11 w 82"/>
                                <a:gd name="T13" fmla="*/ 3 h 16"/>
                                <a:gd name="T14" fmla="*/ 7 w 82"/>
                                <a:gd name="T15" fmla="*/ 3 h 16"/>
                                <a:gd name="T16" fmla="*/ 6 w 82"/>
                                <a:gd name="T17" fmla="*/ 4 h 16"/>
                                <a:gd name="T18" fmla="*/ 3 w 82"/>
                                <a:gd name="T19" fmla="*/ 4 h 16"/>
                                <a:gd name="T20" fmla="*/ 2 w 82"/>
                                <a:gd name="T21" fmla="*/ 4 h 16"/>
                                <a:gd name="T22" fmla="*/ 0 w 82"/>
                                <a:gd name="T23" fmla="*/ 4 h 1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82" h="16">
                                  <a:moveTo>
                                    <a:pt x="82" y="0"/>
                                  </a:moveTo>
                                  <a:lnTo>
                                    <a:pt x="76" y="0"/>
                                  </a:lnTo>
                                  <a:lnTo>
                                    <a:pt x="73" y="2"/>
                                  </a:lnTo>
                                  <a:lnTo>
                                    <a:pt x="60" y="2"/>
                                  </a:lnTo>
                                  <a:lnTo>
                                    <a:pt x="56" y="6"/>
                                  </a:lnTo>
                                  <a:lnTo>
                                    <a:pt x="47" y="6"/>
                                  </a:lnTo>
                                  <a:lnTo>
                                    <a:pt x="43" y="9"/>
                                  </a:lnTo>
                                  <a:lnTo>
                                    <a:pt x="27" y="9"/>
                                  </a:lnTo>
                                  <a:lnTo>
                                    <a:pt x="23" y="13"/>
                                  </a:lnTo>
                                  <a:lnTo>
                                    <a:pt x="9" y="13"/>
                                  </a:lnTo>
                                  <a:lnTo>
                                    <a:pt x="7" y="16"/>
                                  </a:lnTo>
                                  <a:lnTo>
                                    <a:pt x="0" y="1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Freeform 67"/>
                          <wps:cNvSpPr>
                            <a:spLocks/>
                          </wps:cNvSpPr>
                          <wps:spPr bwMode="auto">
                            <a:xfrm>
                              <a:off x="2177" y="2017"/>
                              <a:ext cx="39" cy="13"/>
                            </a:xfrm>
                            <a:custGeom>
                              <a:avLst/>
                              <a:gdLst>
                                <a:gd name="T0" fmla="*/ 20 w 77"/>
                                <a:gd name="T1" fmla="*/ 0 h 26"/>
                                <a:gd name="T2" fmla="*/ 19 w 77"/>
                                <a:gd name="T3" fmla="*/ 0 h 26"/>
                                <a:gd name="T4" fmla="*/ 18 w 77"/>
                                <a:gd name="T5" fmla="*/ 1 h 26"/>
                                <a:gd name="T6" fmla="*/ 16 w 77"/>
                                <a:gd name="T7" fmla="*/ 1 h 26"/>
                                <a:gd name="T8" fmla="*/ 16 w 77"/>
                                <a:gd name="T9" fmla="*/ 2 h 26"/>
                                <a:gd name="T10" fmla="*/ 15 w 77"/>
                                <a:gd name="T11" fmla="*/ 2 h 26"/>
                                <a:gd name="T12" fmla="*/ 14 w 77"/>
                                <a:gd name="T13" fmla="*/ 3 h 26"/>
                                <a:gd name="T14" fmla="*/ 12 w 77"/>
                                <a:gd name="T15" fmla="*/ 3 h 26"/>
                                <a:gd name="T16" fmla="*/ 11 w 77"/>
                                <a:gd name="T17" fmla="*/ 4 h 26"/>
                                <a:gd name="T18" fmla="*/ 9 w 77"/>
                                <a:gd name="T19" fmla="*/ 4 h 26"/>
                                <a:gd name="T20" fmla="*/ 8 w 77"/>
                                <a:gd name="T21" fmla="*/ 5 h 26"/>
                                <a:gd name="T22" fmla="*/ 6 w 77"/>
                                <a:gd name="T23" fmla="*/ 5 h 26"/>
                                <a:gd name="T24" fmla="*/ 5 w 77"/>
                                <a:gd name="T25" fmla="*/ 5 h 26"/>
                                <a:gd name="T26" fmla="*/ 4 w 77"/>
                                <a:gd name="T27" fmla="*/ 5 h 26"/>
                                <a:gd name="T28" fmla="*/ 4 w 77"/>
                                <a:gd name="T29" fmla="*/ 6 h 26"/>
                                <a:gd name="T30" fmla="*/ 2 w 77"/>
                                <a:gd name="T31" fmla="*/ 6 h 26"/>
                                <a:gd name="T32" fmla="*/ 1 w 77"/>
                                <a:gd name="T33" fmla="*/ 7 h 26"/>
                                <a:gd name="T34" fmla="*/ 0 w 77"/>
                                <a:gd name="T35" fmla="*/ 7 h 2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26">
                                  <a:moveTo>
                                    <a:pt x="77" y="0"/>
                                  </a:moveTo>
                                  <a:lnTo>
                                    <a:pt x="73" y="0"/>
                                  </a:lnTo>
                                  <a:lnTo>
                                    <a:pt x="70" y="4"/>
                                  </a:lnTo>
                                  <a:lnTo>
                                    <a:pt x="64" y="4"/>
                                  </a:lnTo>
                                  <a:lnTo>
                                    <a:pt x="64" y="6"/>
                                  </a:lnTo>
                                  <a:lnTo>
                                    <a:pt x="57" y="6"/>
                                  </a:lnTo>
                                  <a:lnTo>
                                    <a:pt x="53" y="10"/>
                                  </a:lnTo>
                                  <a:lnTo>
                                    <a:pt x="46" y="10"/>
                                  </a:lnTo>
                                  <a:lnTo>
                                    <a:pt x="44" y="13"/>
                                  </a:lnTo>
                                  <a:lnTo>
                                    <a:pt x="33" y="13"/>
                                  </a:lnTo>
                                  <a:lnTo>
                                    <a:pt x="31" y="17"/>
                                  </a:lnTo>
                                  <a:lnTo>
                                    <a:pt x="24" y="17"/>
                                  </a:lnTo>
                                  <a:lnTo>
                                    <a:pt x="20" y="19"/>
                                  </a:lnTo>
                                  <a:lnTo>
                                    <a:pt x="13" y="19"/>
                                  </a:lnTo>
                                  <a:lnTo>
                                    <a:pt x="13" y="23"/>
                                  </a:lnTo>
                                  <a:lnTo>
                                    <a:pt x="7" y="23"/>
                                  </a:lnTo>
                                  <a:lnTo>
                                    <a:pt x="4" y="26"/>
                                  </a:lnTo>
                                  <a:lnTo>
                                    <a:pt x="0" y="2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Freeform 68"/>
                          <wps:cNvSpPr>
                            <a:spLocks/>
                          </wps:cNvSpPr>
                          <wps:spPr bwMode="auto">
                            <a:xfrm>
                              <a:off x="2151" y="2032"/>
                              <a:ext cx="26" cy="13"/>
                            </a:xfrm>
                            <a:custGeom>
                              <a:avLst/>
                              <a:gdLst>
                                <a:gd name="T0" fmla="*/ 13 w 53"/>
                                <a:gd name="T1" fmla="*/ 0 h 27"/>
                                <a:gd name="T2" fmla="*/ 12 w 53"/>
                                <a:gd name="T3" fmla="*/ 0 h 27"/>
                                <a:gd name="T4" fmla="*/ 12 w 53"/>
                                <a:gd name="T5" fmla="*/ 0 h 27"/>
                                <a:gd name="T6" fmla="*/ 11 w 53"/>
                                <a:gd name="T7" fmla="*/ 0 h 27"/>
                                <a:gd name="T8" fmla="*/ 10 w 53"/>
                                <a:gd name="T9" fmla="*/ 1 h 27"/>
                                <a:gd name="T10" fmla="*/ 9 w 53"/>
                                <a:gd name="T11" fmla="*/ 2 h 27"/>
                                <a:gd name="T12" fmla="*/ 7 w 53"/>
                                <a:gd name="T13" fmla="*/ 2 h 27"/>
                                <a:gd name="T14" fmla="*/ 6 w 53"/>
                                <a:gd name="T15" fmla="*/ 4 h 27"/>
                                <a:gd name="T16" fmla="*/ 4 w 53"/>
                                <a:gd name="T17" fmla="*/ 4 h 27"/>
                                <a:gd name="T18" fmla="*/ 3 w 53"/>
                                <a:gd name="T19" fmla="*/ 5 h 27"/>
                                <a:gd name="T20" fmla="*/ 1 w 53"/>
                                <a:gd name="T21" fmla="*/ 5 h 27"/>
                                <a:gd name="T22" fmla="*/ 1 w 53"/>
                                <a:gd name="T23" fmla="*/ 5 h 27"/>
                                <a:gd name="T24" fmla="*/ 1 w 53"/>
                                <a:gd name="T25" fmla="*/ 6 h 27"/>
                                <a:gd name="T26" fmla="*/ 0 w 53"/>
                                <a:gd name="T27" fmla="*/ 6 h 27"/>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53" h="27">
                                  <a:moveTo>
                                    <a:pt x="53" y="0"/>
                                  </a:moveTo>
                                  <a:lnTo>
                                    <a:pt x="50" y="0"/>
                                  </a:lnTo>
                                  <a:lnTo>
                                    <a:pt x="50" y="3"/>
                                  </a:lnTo>
                                  <a:lnTo>
                                    <a:pt x="46" y="3"/>
                                  </a:lnTo>
                                  <a:lnTo>
                                    <a:pt x="40" y="7"/>
                                  </a:lnTo>
                                  <a:lnTo>
                                    <a:pt x="37" y="9"/>
                                  </a:lnTo>
                                  <a:lnTo>
                                    <a:pt x="30" y="9"/>
                                  </a:lnTo>
                                  <a:lnTo>
                                    <a:pt x="24" y="16"/>
                                  </a:lnTo>
                                  <a:lnTo>
                                    <a:pt x="17" y="16"/>
                                  </a:lnTo>
                                  <a:lnTo>
                                    <a:pt x="13" y="20"/>
                                  </a:lnTo>
                                  <a:lnTo>
                                    <a:pt x="6" y="23"/>
                                  </a:lnTo>
                                  <a:lnTo>
                                    <a:pt x="4" y="23"/>
                                  </a:lnTo>
                                  <a:lnTo>
                                    <a:pt x="4" y="27"/>
                                  </a:lnTo>
                                  <a:lnTo>
                                    <a:pt x="0" y="27"/>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Freeform 69"/>
                          <wps:cNvSpPr>
                            <a:spLocks/>
                          </wps:cNvSpPr>
                          <wps:spPr bwMode="auto">
                            <a:xfrm>
                              <a:off x="2130" y="2043"/>
                              <a:ext cx="20" cy="20"/>
                            </a:xfrm>
                            <a:custGeom>
                              <a:avLst/>
                              <a:gdLst>
                                <a:gd name="T0" fmla="*/ 10 w 40"/>
                                <a:gd name="T1" fmla="*/ 0 h 39"/>
                                <a:gd name="T2" fmla="*/ 9 w 40"/>
                                <a:gd name="T3" fmla="*/ 1 h 39"/>
                                <a:gd name="T4" fmla="*/ 9 w 40"/>
                                <a:gd name="T5" fmla="*/ 1 h 39"/>
                                <a:gd name="T6" fmla="*/ 8 w 40"/>
                                <a:gd name="T7" fmla="*/ 2 h 39"/>
                                <a:gd name="T8" fmla="*/ 7 w 40"/>
                                <a:gd name="T9" fmla="*/ 2 h 39"/>
                                <a:gd name="T10" fmla="*/ 7 w 40"/>
                                <a:gd name="T11" fmla="*/ 3 h 39"/>
                                <a:gd name="T12" fmla="*/ 5 w 40"/>
                                <a:gd name="T13" fmla="*/ 5 h 39"/>
                                <a:gd name="T14" fmla="*/ 4 w 40"/>
                                <a:gd name="T15" fmla="*/ 5 h 39"/>
                                <a:gd name="T16" fmla="*/ 4 w 40"/>
                                <a:gd name="T17" fmla="*/ 5 h 39"/>
                                <a:gd name="T18" fmla="*/ 3 w 40"/>
                                <a:gd name="T19" fmla="*/ 7 h 39"/>
                                <a:gd name="T20" fmla="*/ 2 w 40"/>
                                <a:gd name="T21" fmla="*/ 7 h 39"/>
                                <a:gd name="T22" fmla="*/ 2 w 40"/>
                                <a:gd name="T23" fmla="*/ 8 h 39"/>
                                <a:gd name="T24" fmla="*/ 1 w 40"/>
                                <a:gd name="T25" fmla="*/ 9 h 39"/>
                                <a:gd name="T26" fmla="*/ 1 w 40"/>
                                <a:gd name="T27" fmla="*/ 10 h 39"/>
                                <a:gd name="T28" fmla="*/ 0 w 40"/>
                                <a:gd name="T29" fmla="*/ 10 h 3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0" h="39">
                                  <a:moveTo>
                                    <a:pt x="40" y="0"/>
                                  </a:moveTo>
                                  <a:lnTo>
                                    <a:pt x="36" y="4"/>
                                  </a:lnTo>
                                  <a:lnTo>
                                    <a:pt x="33" y="4"/>
                                  </a:lnTo>
                                  <a:lnTo>
                                    <a:pt x="30" y="6"/>
                                  </a:lnTo>
                                  <a:lnTo>
                                    <a:pt x="27" y="6"/>
                                  </a:lnTo>
                                  <a:lnTo>
                                    <a:pt x="27" y="10"/>
                                  </a:lnTo>
                                  <a:lnTo>
                                    <a:pt x="20" y="17"/>
                                  </a:lnTo>
                                  <a:lnTo>
                                    <a:pt x="16" y="17"/>
                                  </a:lnTo>
                                  <a:lnTo>
                                    <a:pt x="16" y="20"/>
                                  </a:lnTo>
                                  <a:lnTo>
                                    <a:pt x="10" y="26"/>
                                  </a:lnTo>
                                  <a:lnTo>
                                    <a:pt x="7" y="26"/>
                                  </a:lnTo>
                                  <a:lnTo>
                                    <a:pt x="7" y="30"/>
                                  </a:lnTo>
                                  <a:lnTo>
                                    <a:pt x="3" y="33"/>
                                  </a:lnTo>
                                  <a:lnTo>
                                    <a:pt x="3" y="37"/>
                                  </a:lnTo>
                                  <a:lnTo>
                                    <a:pt x="0" y="3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Freeform 70"/>
                          <wps:cNvSpPr>
                            <a:spLocks/>
                          </wps:cNvSpPr>
                          <wps:spPr bwMode="auto">
                            <a:xfrm>
                              <a:off x="2126" y="2062"/>
                              <a:ext cx="4" cy="10"/>
                            </a:xfrm>
                            <a:custGeom>
                              <a:avLst/>
                              <a:gdLst>
                                <a:gd name="T0" fmla="*/ 3 w 6"/>
                                <a:gd name="T1" fmla="*/ 0 h 20"/>
                                <a:gd name="T2" fmla="*/ 1 w 6"/>
                                <a:gd name="T3" fmla="*/ 1 h 20"/>
                                <a:gd name="T4" fmla="*/ 1 w 6"/>
                                <a:gd name="T5" fmla="*/ 2 h 20"/>
                                <a:gd name="T6" fmla="*/ 0 w 6"/>
                                <a:gd name="T7" fmla="*/ 3 h 20"/>
                                <a:gd name="T8" fmla="*/ 0 w 6"/>
                                <a:gd name="T9" fmla="*/ 5 h 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20">
                                  <a:moveTo>
                                    <a:pt x="6" y="0"/>
                                  </a:moveTo>
                                  <a:lnTo>
                                    <a:pt x="2" y="2"/>
                                  </a:lnTo>
                                  <a:lnTo>
                                    <a:pt x="2" y="6"/>
                                  </a:lnTo>
                                  <a:lnTo>
                                    <a:pt x="0" y="9"/>
                                  </a:lnTo>
                                  <a:lnTo>
                                    <a:pt x="0" y="2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Line 71"/>
                          <wps:cNvCnPr>
                            <a:cxnSpLocks noChangeShapeType="1"/>
                          </wps:cNvCnPr>
                          <wps:spPr bwMode="auto">
                            <a:xfrm flipH="1">
                              <a:off x="2346" y="1343"/>
                              <a:ext cx="2873" cy="76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0" name="Line 72"/>
                          <wps:cNvCnPr>
                            <a:cxnSpLocks noChangeShapeType="1"/>
                          </wps:cNvCnPr>
                          <wps:spPr bwMode="auto">
                            <a:xfrm flipH="1">
                              <a:off x="193" y="2112"/>
                              <a:ext cx="194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1" name="Line 73"/>
                          <wps:cNvCnPr>
                            <a:cxnSpLocks noChangeShapeType="1"/>
                          </wps:cNvCnPr>
                          <wps:spPr bwMode="auto">
                            <a:xfrm>
                              <a:off x="5191" y="1315"/>
                              <a:ext cx="118" cy="11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2" name="Line 74"/>
                          <wps:cNvCnPr>
                            <a:cxnSpLocks noChangeShapeType="1"/>
                          </wps:cNvCnPr>
                          <wps:spPr bwMode="auto">
                            <a:xfrm>
                              <a:off x="5261" y="1270"/>
                              <a:ext cx="228" cy="22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3" name="Line 75"/>
                          <wps:cNvCnPr>
                            <a:cxnSpLocks noChangeShapeType="1"/>
                          </wps:cNvCnPr>
                          <wps:spPr bwMode="auto">
                            <a:xfrm>
                              <a:off x="5304" y="1203"/>
                              <a:ext cx="254" cy="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4" name="Line 76"/>
                          <wps:cNvCnPr>
                            <a:cxnSpLocks noChangeShapeType="1"/>
                          </wps:cNvCnPr>
                          <wps:spPr bwMode="auto">
                            <a:xfrm>
                              <a:off x="5306" y="1118"/>
                              <a:ext cx="334" cy="33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7"/>
                          <wps:cNvCnPr>
                            <a:cxnSpLocks noChangeShapeType="1"/>
                          </wps:cNvCnPr>
                          <wps:spPr bwMode="auto">
                            <a:xfrm>
                              <a:off x="5309" y="1319"/>
                              <a:ext cx="1" cy="20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8"/>
                          <wps:cNvCnPr>
                            <a:cxnSpLocks noChangeShapeType="1"/>
                          </wps:cNvCnPr>
                          <wps:spPr bwMode="auto">
                            <a:xfrm>
                              <a:off x="5471" y="1480"/>
                              <a:ext cx="1" cy="20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0" name="Line 79"/>
                          <wps:cNvCnPr>
                            <a:cxnSpLocks noChangeShapeType="1"/>
                          </wps:cNvCnPr>
                          <wps:spPr bwMode="auto">
                            <a:xfrm flipH="1">
                              <a:off x="2397" y="1525"/>
                              <a:ext cx="2912" cy="77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1" name="Line 80"/>
                          <wps:cNvCnPr>
                            <a:cxnSpLocks noChangeShapeType="1"/>
                          </wps:cNvCnPr>
                          <wps:spPr bwMode="auto">
                            <a:xfrm flipV="1">
                              <a:off x="5261" y="1203"/>
                              <a:ext cx="43" cy="6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2" name="Line 81"/>
                          <wps:cNvCnPr>
                            <a:cxnSpLocks noChangeShapeType="1"/>
                          </wps:cNvCnPr>
                          <wps:spPr bwMode="auto">
                            <a:xfrm flipV="1">
                              <a:off x="5489" y="1454"/>
                              <a:ext cx="69" cy="4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3" name="Line 82"/>
                          <wps:cNvCnPr>
                            <a:cxnSpLocks noChangeShapeType="1"/>
                          </wps:cNvCnPr>
                          <wps:spPr bwMode="auto">
                            <a:xfrm flipV="1">
                              <a:off x="5471" y="1454"/>
                              <a:ext cx="169" cy="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4" name="Line 83"/>
                          <wps:cNvCnPr>
                            <a:cxnSpLocks noChangeShapeType="1"/>
                          </wps:cNvCnPr>
                          <wps:spPr bwMode="auto">
                            <a:xfrm flipV="1">
                              <a:off x="5191" y="1118"/>
                              <a:ext cx="115" cy="19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5" name="Line 84"/>
                          <wps:cNvCnPr>
                            <a:cxnSpLocks noChangeShapeType="1"/>
                          </wps:cNvCnPr>
                          <wps:spPr bwMode="auto">
                            <a:xfrm flipV="1">
                              <a:off x="5640" y="1199"/>
                              <a:ext cx="65" cy="2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6" name="Line 85"/>
                          <wps:cNvCnPr>
                            <a:cxnSpLocks noChangeShapeType="1"/>
                          </wps:cNvCnPr>
                          <wps:spPr bwMode="auto">
                            <a:xfrm flipH="1">
                              <a:off x="5306" y="1055"/>
                              <a:ext cx="255" cy="6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7" name="Line 86"/>
                          <wps:cNvCnPr>
                            <a:cxnSpLocks noChangeShapeType="1"/>
                          </wps:cNvCnPr>
                          <wps:spPr bwMode="auto">
                            <a:xfrm>
                              <a:off x="5448" y="3537"/>
                              <a:ext cx="31" cy="3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8" name="Line 87"/>
                          <wps:cNvCnPr>
                            <a:cxnSpLocks noChangeShapeType="1"/>
                          </wps:cNvCnPr>
                          <wps:spPr bwMode="auto">
                            <a:xfrm>
                              <a:off x="5479" y="3569"/>
                              <a:ext cx="1" cy="2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9" name="Line 88"/>
                          <wps:cNvCnPr>
                            <a:cxnSpLocks noChangeShapeType="1"/>
                          </wps:cNvCnPr>
                          <wps:spPr bwMode="auto">
                            <a:xfrm>
                              <a:off x="5264" y="3354"/>
                              <a:ext cx="40" cy="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0" name="Line 89"/>
                          <wps:cNvCnPr>
                            <a:cxnSpLocks noChangeShapeType="1"/>
                          </wps:cNvCnPr>
                          <wps:spPr bwMode="auto">
                            <a:xfrm>
                              <a:off x="5264" y="3354"/>
                              <a:ext cx="1" cy="2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1" name="Line 90"/>
                          <wps:cNvCnPr>
                            <a:cxnSpLocks noChangeShapeType="1"/>
                          </wps:cNvCnPr>
                          <wps:spPr bwMode="auto">
                            <a:xfrm>
                              <a:off x="5264" y="3557"/>
                              <a:ext cx="215" cy="2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2" name="Line 91"/>
                          <wps:cNvCnPr>
                            <a:cxnSpLocks noChangeShapeType="1"/>
                          </wps:cNvCnPr>
                          <wps:spPr bwMode="auto">
                            <a:xfrm flipH="1" flipV="1">
                              <a:off x="5264" y="3557"/>
                              <a:ext cx="101" cy="29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3" name="Line 92"/>
                          <wps:cNvCnPr>
                            <a:cxnSpLocks noChangeShapeType="1"/>
                          </wps:cNvCnPr>
                          <wps:spPr bwMode="auto">
                            <a:xfrm flipH="1">
                              <a:off x="5385" y="3772"/>
                              <a:ext cx="94" cy="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4" name="Line 93"/>
                          <wps:cNvCnPr>
                            <a:cxnSpLocks noChangeShapeType="1"/>
                          </wps:cNvCnPr>
                          <wps:spPr bwMode="auto">
                            <a:xfrm flipV="1">
                              <a:off x="5423" y="3524"/>
                              <a:ext cx="30" cy="7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5" name="Line 94"/>
                          <wps:cNvCnPr>
                            <a:cxnSpLocks noChangeShapeType="1"/>
                          </wps:cNvCnPr>
                          <wps:spPr bwMode="auto">
                            <a:xfrm flipH="1" flipV="1">
                              <a:off x="5453" y="3524"/>
                              <a:ext cx="28" cy="1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4" name="Line 95"/>
                          <wps:cNvCnPr>
                            <a:cxnSpLocks noChangeShapeType="1"/>
                          </wps:cNvCnPr>
                          <wps:spPr bwMode="auto">
                            <a:xfrm flipH="1" flipV="1">
                              <a:off x="5423" y="3595"/>
                              <a:ext cx="30" cy="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8" name="Line 96"/>
                          <wps:cNvCnPr>
                            <a:cxnSpLocks noChangeShapeType="1"/>
                          </wps:cNvCnPr>
                          <wps:spPr bwMode="auto">
                            <a:xfrm flipV="1">
                              <a:off x="5471" y="3536"/>
                              <a:ext cx="10" cy="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79" name="Line 97"/>
                          <wps:cNvCnPr>
                            <a:cxnSpLocks noChangeShapeType="1"/>
                          </wps:cNvCnPr>
                          <wps:spPr bwMode="auto">
                            <a:xfrm>
                              <a:off x="5428" y="3583"/>
                              <a:ext cx="25" cy="2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0" name="Line 98"/>
                          <wps:cNvCnPr>
                            <a:cxnSpLocks noChangeShapeType="1"/>
                          </wps:cNvCnPr>
                          <wps:spPr bwMode="auto">
                            <a:xfrm>
                              <a:off x="5279" y="3451"/>
                              <a:ext cx="144" cy="14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1" name="Line 99"/>
                          <wps:cNvCnPr>
                            <a:cxnSpLocks noChangeShapeType="1"/>
                          </wps:cNvCnPr>
                          <wps:spPr bwMode="auto">
                            <a:xfrm flipV="1">
                              <a:off x="5279" y="3380"/>
                              <a:ext cx="30" cy="7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2" name="Line 100"/>
                          <wps:cNvCnPr>
                            <a:cxnSpLocks noChangeShapeType="1"/>
                          </wps:cNvCnPr>
                          <wps:spPr bwMode="auto">
                            <a:xfrm>
                              <a:off x="5231" y="3933"/>
                              <a:ext cx="1" cy="26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3" name="Line 101"/>
                          <wps:cNvCnPr>
                            <a:cxnSpLocks noChangeShapeType="1"/>
                          </wps:cNvCnPr>
                          <wps:spPr bwMode="auto">
                            <a:xfrm>
                              <a:off x="5498" y="4009"/>
                              <a:ext cx="1" cy="26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4" name="Line 102"/>
                          <wps:cNvCnPr>
                            <a:cxnSpLocks noChangeShapeType="1"/>
                          </wps:cNvCnPr>
                          <wps:spPr bwMode="auto">
                            <a:xfrm>
                              <a:off x="5309" y="3380"/>
                              <a:ext cx="144" cy="14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89" name="Freeform 103"/>
                          <wps:cNvSpPr>
                            <a:spLocks/>
                          </wps:cNvSpPr>
                          <wps:spPr bwMode="auto">
                            <a:xfrm>
                              <a:off x="4150" y="1315"/>
                              <a:ext cx="184" cy="833"/>
                            </a:xfrm>
                            <a:custGeom>
                              <a:avLst/>
                              <a:gdLst>
                                <a:gd name="T0" fmla="*/ 92 w 368"/>
                                <a:gd name="T1" fmla="*/ 417 h 1665"/>
                                <a:gd name="T2" fmla="*/ 92 w 368"/>
                                <a:gd name="T3" fmla="*/ 389 h 1665"/>
                                <a:gd name="T4" fmla="*/ 92 w 368"/>
                                <a:gd name="T5" fmla="*/ 376 h 1665"/>
                                <a:gd name="T6" fmla="*/ 91 w 368"/>
                                <a:gd name="T7" fmla="*/ 363 h 1665"/>
                                <a:gd name="T8" fmla="*/ 90 w 368"/>
                                <a:gd name="T9" fmla="*/ 349 h 1665"/>
                                <a:gd name="T10" fmla="*/ 89 w 368"/>
                                <a:gd name="T11" fmla="*/ 335 h 1665"/>
                                <a:gd name="T12" fmla="*/ 88 w 368"/>
                                <a:gd name="T13" fmla="*/ 322 h 1665"/>
                                <a:gd name="T14" fmla="*/ 87 w 368"/>
                                <a:gd name="T15" fmla="*/ 309 h 1665"/>
                                <a:gd name="T16" fmla="*/ 85 w 368"/>
                                <a:gd name="T17" fmla="*/ 296 h 1665"/>
                                <a:gd name="T18" fmla="*/ 83 w 368"/>
                                <a:gd name="T19" fmla="*/ 283 h 1665"/>
                                <a:gd name="T20" fmla="*/ 82 w 368"/>
                                <a:gd name="T21" fmla="*/ 269 h 1665"/>
                                <a:gd name="T22" fmla="*/ 79 w 368"/>
                                <a:gd name="T23" fmla="*/ 256 h 1665"/>
                                <a:gd name="T24" fmla="*/ 77 w 368"/>
                                <a:gd name="T25" fmla="*/ 243 h 1665"/>
                                <a:gd name="T26" fmla="*/ 74 w 368"/>
                                <a:gd name="T27" fmla="*/ 230 h 1665"/>
                                <a:gd name="T28" fmla="*/ 72 w 368"/>
                                <a:gd name="T29" fmla="*/ 217 h 1665"/>
                                <a:gd name="T30" fmla="*/ 69 w 368"/>
                                <a:gd name="T31" fmla="*/ 204 h 1665"/>
                                <a:gd name="T32" fmla="*/ 66 w 368"/>
                                <a:gd name="T33" fmla="*/ 190 h 1665"/>
                                <a:gd name="T34" fmla="*/ 62 w 368"/>
                                <a:gd name="T35" fmla="*/ 177 h 1665"/>
                                <a:gd name="T36" fmla="*/ 59 w 368"/>
                                <a:gd name="T37" fmla="*/ 164 h 1665"/>
                                <a:gd name="T38" fmla="*/ 56 w 368"/>
                                <a:gd name="T39" fmla="*/ 151 h 1665"/>
                                <a:gd name="T40" fmla="*/ 52 w 368"/>
                                <a:gd name="T41" fmla="*/ 138 h 1665"/>
                                <a:gd name="T42" fmla="*/ 48 w 368"/>
                                <a:gd name="T43" fmla="*/ 126 h 1665"/>
                                <a:gd name="T44" fmla="*/ 44 w 368"/>
                                <a:gd name="T45" fmla="*/ 113 h 1665"/>
                                <a:gd name="T46" fmla="*/ 40 w 368"/>
                                <a:gd name="T47" fmla="*/ 100 h 1665"/>
                                <a:gd name="T48" fmla="*/ 36 w 368"/>
                                <a:gd name="T49" fmla="*/ 88 h 1665"/>
                                <a:gd name="T50" fmla="*/ 31 w 368"/>
                                <a:gd name="T51" fmla="*/ 75 h 1665"/>
                                <a:gd name="T52" fmla="*/ 27 w 368"/>
                                <a:gd name="T53" fmla="*/ 62 h 1665"/>
                                <a:gd name="T54" fmla="*/ 22 w 368"/>
                                <a:gd name="T55" fmla="*/ 50 h 1665"/>
                                <a:gd name="T56" fmla="*/ 17 w 368"/>
                                <a:gd name="T57" fmla="*/ 37 h 1665"/>
                                <a:gd name="T58" fmla="*/ 11 w 368"/>
                                <a:gd name="T59" fmla="*/ 25 h 1665"/>
                                <a:gd name="T60" fmla="*/ 6 w 368"/>
                                <a:gd name="T61" fmla="*/ 13 h 1665"/>
                                <a:gd name="T62" fmla="*/ 0 w 368"/>
                                <a:gd name="T63" fmla="*/ 0 h 166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368" h="1665">
                                  <a:moveTo>
                                    <a:pt x="368" y="1665"/>
                                  </a:moveTo>
                                  <a:lnTo>
                                    <a:pt x="368" y="1555"/>
                                  </a:lnTo>
                                  <a:lnTo>
                                    <a:pt x="365" y="1502"/>
                                  </a:lnTo>
                                  <a:lnTo>
                                    <a:pt x="361" y="1449"/>
                                  </a:lnTo>
                                  <a:lnTo>
                                    <a:pt x="358" y="1396"/>
                                  </a:lnTo>
                                  <a:lnTo>
                                    <a:pt x="354" y="1340"/>
                                  </a:lnTo>
                                  <a:lnTo>
                                    <a:pt x="352" y="1287"/>
                                  </a:lnTo>
                                  <a:lnTo>
                                    <a:pt x="345" y="1236"/>
                                  </a:lnTo>
                                  <a:lnTo>
                                    <a:pt x="338" y="1182"/>
                                  </a:lnTo>
                                  <a:lnTo>
                                    <a:pt x="332" y="1129"/>
                                  </a:lnTo>
                                  <a:lnTo>
                                    <a:pt x="325" y="1076"/>
                                  </a:lnTo>
                                  <a:lnTo>
                                    <a:pt x="315" y="1023"/>
                                  </a:lnTo>
                                  <a:lnTo>
                                    <a:pt x="305" y="970"/>
                                  </a:lnTo>
                                  <a:lnTo>
                                    <a:pt x="295" y="917"/>
                                  </a:lnTo>
                                  <a:lnTo>
                                    <a:pt x="285" y="866"/>
                                  </a:lnTo>
                                  <a:lnTo>
                                    <a:pt x="275" y="813"/>
                                  </a:lnTo>
                                  <a:lnTo>
                                    <a:pt x="261" y="759"/>
                                  </a:lnTo>
                                  <a:lnTo>
                                    <a:pt x="248" y="706"/>
                                  </a:lnTo>
                                  <a:lnTo>
                                    <a:pt x="235" y="656"/>
                                  </a:lnTo>
                                  <a:lnTo>
                                    <a:pt x="222" y="603"/>
                                  </a:lnTo>
                                  <a:lnTo>
                                    <a:pt x="208" y="550"/>
                                  </a:lnTo>
                                  <a:lnTo>
                                    <a:pt x="192" y="501"/>
                                  </a:lnTo>
                                  <a:lnTo>
                                    <a:pt x="175" y="449"/>
                                  </a:lnTo>
                                  <a:lnTo>
                                    <a:pt x="159" y="399"/>
                                  </a:lnTo>
                                  <a:lnTo>
                                    <a:pt x="142" y="350"/>
                                  </a:lnTo>
                                  <a:lnTo>
                                    <a:pt x="122" y="297"/>
                                  </a:lnTo>
                                  <a:lnTo>
                                    <a:pt x="106" y="246"/>
                                  </a:lnTo>
                                  <a:lnTo>
                                    <a:pt x="86" y="197"/>
                                  </a:lnTo>
                                  <a:lnTo>
                                    <a:pt x="66" y="147"/>
                                  </a:lnTo>
                                  <a:lnTo>
                                    <a:pt x="42" y="98"/>
                                  </a:lnTo>
                                  <a:lnTo>
                                    <a:pt x="22" y="49"/>
                                  </a:ln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1" name="Freeform 104"/>
                          <wps:cNvSpPr>
                            <a:spLocks/>
                          </wps:cNvSpPr>
                          <wps:spPr bwMode="auto">
                            <a:xfrm>
                              <a:off x="4278" y="2045"/>
                              <a:ext cx="99" cy="103"/>
                            </a:xfrm>
                            <a:custGeom>
                              <a:avLst/>
                              <a:gdLst>
                                <a:gd name="T0" fmla="*/ 0 w 198"/>
                                <a:gd name="T1" fmla="*/ 4 h 205"/>
                                <a:gd name="T2" fmla="*/ 29 w 198"/>
                                <a:gd name="T3" fmla="*/ 52 h 205"/>
                                <a:gd name="T4" fmla="*/ 50 w 198"/>
                                <a:gd name="T5" fmla="*/ 0 h 205"/>
                                <a:gd name="T6" fmla="*/ 27 w 198"/>
                                <a:gd name="T7" fmla="*/ 27 h 205"/>
                                <a:gd name="T8" fmla="*/ 0 w 198"/>
                                <a:gd name="T9" fmla="*/ 4 h 2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8" h="205">
                                  <a:moveTo>
                                    <a:pt x="0" y="16"/>
                                  </a:moveTo>
                                  <a:lnTo>
                                    <a:pt x="113" y="205"/>
                                  </a:lnTo>
                                  <a:lnTo>
                                    <a:pt x="198" y="0"/>
                                  </a:lnTo>
                                  <a:lnTo>
                                    <a:pt x="106" y="106"/>
                                  </a:lnTo>
                                  <a:lnTo>
                                    <a:pt x="0" y="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3192" name="Freeform 105"/>
                          <wps:cNvSpPr>
                            <a:spLocks/>
                          </wps:cNvSpPr>
                          <wps:spPr bwMode="auto">
                            <a:xfrm>
                              <a:off x="4140" y="1315"/>
                              <a:ext cx="93" cy="110"/>
                            </a:xfrm>
                            <a:custGeom>
                              <a:avLst/>
                              <a:gdLst>
                                <a:gd name="T0" fmla="*/ 0 w 186"/>
                                <a:gd name="T1" fmla="*/ 55 h 220"/>
                                <a:gd name="T2" fmla="*/ 5 w 186"/>
                                <a:gd name="T3" fmla="*/ 0 h 220"/>
                                <a:gd name="T4" fmla="*/ 47 w 186"/>
                                <a:gd name="T5" fmla="*/ 38 h 220"/>
                                <a:gd name="T6" fmla="*/ 14 w 186"/>
                                <a:gd name="T7" fmla="*/ 23 h 220"/>
                                <a:gd name="T8" fmla="*/ 0 w 186"/>
                                <a:gd name="T9" fmla="*/ 55 h 2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6" h="220">
                                  <a:moveTo>
                                    <a:pt x="0" y="220"/>
                                  </a:moveTo>
                                  <a:lnTo>
                                    <a:pt x="20" y="0"/>
                                  </a:lnTo>
                                  <a:lnTo>
                                    <a:pt x="186" y="151"/>
                                  </a:lnTo>
                                  <a:lnTo>
                                    <a:pt x="55" y="91"/>
                                  </a:lnTo>
                                  <a:lnTo>
                                    <a:pt x="0" y="2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416" name="Line 106"/>
                          <wps:cNvCnPr>
                            <a:cxnSpLocks noChangeShapeType="1"/>
                          </wps:cNvCnPr>
                          <wps:spPr bwMode="auto">
                            <a:xfrm flipV="1">
                              <a:off x="5320" y="2007"/>
                              <a:ext cx="1379" cy="1373"/>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17" name="Line 107"/>
                          <wps:cNvCnPr>
                            <a:cxnSpLocks noChangeShapeType="1"/>
                          </wps:cNvCnPr>
                          <wps:spPr bwMode="auto">
                            <a:xfrm flipH="1">
                              <a:off x="2977" y="2148"/>
                              <a:ext cx="3780" cy="1"/>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18" name="Line 108"/>
                          <wps:cNvCnPr>
                            <a:cxnSpLocks noChangeShapeType="1"/>
                          </wps:cNvCnPr>
                          <wps:spPr bwMode="auto">
                            <a:xfrm flipH="1">
                              <a:off x="908" y="3380"/>
                              <a:ext cx="4412" cy="1"/>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19" name="Line 109"/>
                          <wps:cNvCnPr>
                            <a:cxnSpLocks noChangeShapeType="1"/>
                          </wps:cNvCnPr>
                          <wps:spPr bwMode="auto">
                            <a:xfrm flipV="1">
                              <a:off x="968" y="2303"/>
                              <a:ext cx="1221" cy="1217"/>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20" name="Line 110"/>
                          <wps:cNvCnPr>
                            <a:cxnSpLocks noChangeShapeType="1"/>
                          </wps:cNvCnPr>
                          <wps:spPr bwMode="auto">
                            <a:xfrm flipV="1">
                              <a:off x="2346" y="7"/>
                              <a:ext cx="1" cy="2108"/>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21" name="Line 111"/>
                          <wps:cNvCnPr>
                            <a:cxnSpLocks noChangeShapeType="1"/>
                          </wps:cNvCnPr>
                          <wps:spPr bwMode="auto">
                            <a:xfrm>
                              <a:off x="2146" y="205"/>
                              <a:ext cx="4616" cy="1"/>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28" name="Line 112"/>
                          <wps:cNvCnPr>
                            <a:cxnSpLocks noChangeShapeType="1"/>
                          </wps:cNvCnPr>
                          <wps:spPr bwMode="auto">
                            <a:xfrm flipV="1">
                              <a:off x="6558" y="1"/>
                              <a:ext cx="1" cy="2345"/>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29" name="Line 113"/>
                          <wps:cNvCnPr>
                            <a:cxnSpLocks noChangeShapeType="1"/>
                          </wps:cNvCnPr>
                          <wps:spPr bwMode="auto">
                            <a:xfrm>
                              <a:off x="2592" y="2250"/>
                              <a:ext cx="2728" cy="1130"/>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30" name="Line 114"/>
                          <wps:cNvCnPr>
                            <a:cxnSpLocks noChangeShapeType="1"/>
                          </wps:cNvCnPr>
                          <wps:spPr bwMode="auto">
                            <a:xfrm flipV="1">
                              <a:off x="2536" y="205"/>
                              <a:ext cx="4022" cy="1855"/>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31" name="Line 115"/>
                          <wps:cNvCnPr>
                            <a:cxnSpLocks noChangeShapeType="1"/>
                          </wps:cNvCnPr>
                          <wps:spPr bwMode="auto">
                            <a:xfrm>
                              <a:off x="2183" y="1893"/>
                              <a:ext cx="166" cy="613"/>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s:wsp>
                          <wps:cNvPr id="432" name="Freeform 116"/>
                          <wps:cNvSpPr>
                            <a:spLocks/>
                          </wps:cNvSpPr>
                          <wps:spPr bwMode="auto">
                            <a:xfrm>
                              <a:off x="5300" y="1424"/>
                              <a:ext cx="1" cy="1"/>
                            </a:xfrm>
                            <a:custGeom>
                              <a:avLst/>
                              <a:gdLst>
                                <a:gd name="T0" fmla="*/ 0 w 1"/>
                                <a:gd name="T1" fmla="*/ 0 h 2"/>
                                <a:gd name="T2" fmla="*/ 1 w 1"/>
                                <a:gd name="T3" fmla="*/ 1 h 2"/>
                                <a:gd name="T4" fmla="*/ 0 w 1"/>
                                <a:gd name="T5" fmla="*/ 0 h 2"/>
                                <a:gd name="T6" fmla="*/ 0 60000 65536"/>
                                <a:gd name="T7" fmla="*/ 0 60000 65536"/>
                                <a:gd name="T8" fmla="*/ 0 60000 65536"/>
                              </a:gdLst>
                              <a:ahLst/>
                              <a:cxnLst>
                                <a:cxn ang="T6">
                                  <a:pos x="T0" y="T1"/>
                                </a:cxn>
                                <a:cxn ang="T7">
                                  <a:pos x="T2" y="T3"/>
                                </a:cxn>
                                <a:cxn ang="T8">
                                  <a:pos x="T4" y="T5"/>
                                </a:cxn>
                              </a:cxnLst>
                              <a:rect l="0" t="0" r="r" b="b"/>
                              <a:pathLst>
                                <a:path w="1" h="2">
                                  <a:moveTo>
                                    <a:pt x="0" y="0"/>
                                  </a:moveTo>
                                  <a:lnTo>
                                    <a:pt x="1" y="2"/>
                                  </a:lnTo>
                                  <a:lnTo>
                                    <a:pt x="0" y="0"/>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433" name="Freeform 117"/>
                          <wps:cNvSpPr>
                            <a:spLocks/>
                          </wps:cNvSpPr>
                          <wps:spPr bwMode="auto">
                            <a:xfrm>
                              <a:off x="2370" y="2207"/>
                              <a:ext cx="1" cy="1"/>
                            </a:xfrm>
                            <a:custGeom>
                              <a:avLst/>
                              <a:gdLst>
                                <a:gd name="T0" fmla="*/ 0 w 1"/>
                                <a:gd name="T1" fmla="*/ 1 h 1"/>
                                <a:gd name="T2" fmla="*/ 0 w 1"/>
                                <a:gd name="T3" fmla="*/ 0 h 1"/>
                                <a:gd name="T4" fmla="*/ 0 w 1"/>
                                <a:gd name="T5" fmla="*/ 1 h 1"/>
                                <a:gd name="T6" fmla="*/ 0 60000 65536"/>
                                <a:gd name="T7" fmla="*/ 0 60000 65536"/>
                                <a:gd name="T8" fmla="*/ 0 60000 65536"/>
                              </a:gdLst>
                              <a:ahLst/>
                              <a:cxnLst>
                                <a:cxn ang="T6">
                                  <a:pos x="T0" y="T1"/>
                                </a:cxn>
                                <a:cxn ang="T7">
                                  <a:pos x="T2" y="T3"/>
                                </a:cxn>
                                <a:cxn ang="T8">
                                  <a:pos x="T4" y="T5"/>
                                </a:cxn>
                              </a:cxnLst>
                              <a:rect l="0" t="0" r="r" b="b"/>
                              <a:pathLst>
                                <a:path w="1" h="1">
                                  <a:moveTo>
                                    <a:pt x="0" y="1"/>
                                  </a:moveTo>
                                  <a:lnTo>
                                    <a:pt x="0" y="0"/>
                                  </a:lnTo>
                                  <a:lnTo>
                                    <a:pt x="0" y="1"/>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434" name="Line 118"/>
                          <wps:cNvCnPr>
                            <a:cxnSpLocks noChangeShapeType="1"/>
                          </wps:cNvCnPr>
                          <wps:spPr bwMode="auto">
                            <a:xfrm flipH="1">
                              <a:off x="5295" y="1424"/>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5" name="Line 119"/>
                          <wps:cNvCnPr>
                            <a:cxnSpLocks noChangeShapeType="1"/>
                          </wps:cNvCnPr>
                          <wps:spPr bwMode="auto">
                            <a:xfrm flipH="1">
                              <a:off x="5285" y="142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6" name="Line 120"/>
                          <wps:cNvCnPr>
                            <a:cxnSpLocks noChangeShapeType="1"/>
                          </wps:cNvCnPr>
                          <wps:spPr bwMode="auto">
                            <a:xfrm flipH="1">
                              <a:off x="5275" y="142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7" name="Line 121"/>
                          <wps:cNvCnPr>
                            <a:cxnSpLocks noChangeShapeType="1"/>
                          </wps:cNvCnPr>
                          <wps:spPr bwMode="auto">
                            <a:xfrm flipH="1">
                              <a:off x="5264" y="143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8" name="Line 122"/>
                          <wps:cNvCnPr>
                            <a:cxnSpLocks noChangeShapeType="1"/>
                          </wps:cNvCnPr>
                          <wps:spPr bwMode="auto">
                            <a:xfrm flipH="1">
                              <a:off x="5254" y="143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9" name="Line 123"/>
                          <wps:cNvCnPr>
                            <a:cxnSpLocks noChangeShapeType="1"/>
                          </wps:cNvCnPr>
                          <wps:spPr bwMode="auto">
                            <a:xfrm flipH="1">
                              <a:off x="5244" y="143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0" name="Line 124"/>
                          <wps:cNvCnPr>
                            <a:cxnSpLocks noChangeShapeType="1"/>
                          </wps:cNvCnPr>
                          <wps:spPr bwMode="auto">
                            <a:xfrm flipH="1">
                              <a:off x="5233" y="144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1" name="Line 125"/>
                          <wps:cNvCnPr>
                            <a:cxnSpLocks noChangeShapeType="1"/>
                          </wps:cNvCnPr>
                          <wps:spPr bwMode="auto">
                            <a:xfrm flipH="1">
                              <a:off x="5223" y="144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2" name="Line 126"/>
                          <wps:cNvCnPr>
                            <a:cxnSpLocks noChangeShapeType="1"/>
                          </wps:cNvCnPr>
                          <wps:spPr bwMode="auto">
                            <a:xfrm flipH="1">
                              <a:off x="5213" y="144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3" name="Line 127"/>
                          <wps:cNvCnPr>
                            <a:cxnSpLocks noChangeShapeType="1"/>
                          </wps:cNvCnPr>
                          <wps:spPr bwMode="auto">
                            <a:xfrm flipH="1">
                              <a:off x="5203" y="1449"/>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4" name="Line 128"/>
                          <wps:cNvCnPr>
                            <a:cxnSpLocks noChangeShapeType="1"/>
                          </wps:cNvCnPr>
                          <wps:spPr bwMode="auto">
                            <a:xfrm flipH="1">
                              <a:off x="5192" y="145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29"/>
                          <wps:cNvCnPr>
                            <a:cxnSpLocks noChangeShapeType="1"/>
                          </wps:cNvCnPr>
                          <wps:spPr bwMode="auto">
                            <a:xfrm flipH="1">
                              <a:off x="5182" y="145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6" name="Line 130"/>
                          <wps:cNvCnPr>
                            <a:cxnSpLocks noChangeShapeType="1"/>
                          </wps:cNvCnPr>
                          <wps:spPr bwMode="auto">
                            <a:xfrm flipH="1">
                              <a:off x="5172" y="145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7" name="Line 131"/>
                          <wps:cNvCnPr>
                            <a:cxnSpLocks noChangeShapeType="1"/>
                          </wps:cNvCnPr>
                          <wps:spPr bwMode="auto">
                            <a:xfrm flipH="1">
                              <a:off x="5162" y="146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30" name="Line 132"/>
                          <wps:cNvCnPr>
                            <a:cxnSpLocks noChangeShapeType="1"/>
                          </wps:cNvCnPr>
                          <wps:spPr bwMode="auto">
                            <a:xfrm flipH="1">
                              <a:off x="5151" y="146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31" name="Line 133"/>
                          <wps:cNvCnPr>
                            <a:cxnSpLocks noChangeShapeType="1"/>
                          </wps:cNvCnPr>
                          <wps:spPr bwMode="auto">
                            <a:xfrm flipH="1">
                              <a:off x="5141" y="146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39" name="Line 134"/>
                          <wps:cNvCnPr>
                            <a:cxnSpLocks noChangeShapeType="1"/>
                          </wps:cNvCnPr>
                          <wps:spPr bwMode="auto">
                            <a:xfrm flipH="1">
                              <a:off x="5131" y="146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2" name="Line 135"/>
                          <wps:cNvCnPr>
                            <a:cxnSpLocks noChangeShapeType="1"/>
                          </wps:cNvCnPr>
                          <wps:spPr bwMode="auto">
                            <a:xfrm flipH="1">
                              <a:off x="5120" y="147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4" name="Line 136"/>
                          <wps:cNvCnPr>
                            <a:cxnSpLocks noChangeShapeType="1"/>
                          </wps:cNvCnPr>
                          <wps:spPr bwMode="auto">
                            <a:xfrm flipH="1">
                              <a:off x="5110" y="147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5" name="Line 137"/>
                          <wps:cNvCnPr>
                            <a:cxnSpLocks noChangeShapeType="1"/>
                          </wps:cNvCnPr>
                          <wps:spPr bwMode="auto">
                            <a:xfrm flipH="1">
                              <a:off x="5100" y="147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6" name="Line 138"/>
                          <wps:cNvCnPr>
                            <a:cxnSpLocks noChangeShapeType="1"/>
                          </wps:cNvCnPr>
                          <wps:spPr bwMode="auto">
                            <a:xfrm flipH="1">
                              <a:off x="5090" y="147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7" name="Line 139"/>
                          <wps:cNvCnPr>
                            <a:cxnSpLocks noChangeShapeType="1"/>
                          </wps:cNvCnPr>
                          <wps:spPr bwMode="auto">
                            <a:xfrm flipH="1">
                              <a:off x="5079" y="148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8" name="Line 140"/>
                          <wps:cNvCnPr>
                            <a:cxnSpLocks noChangeShapeType="1"/>
                          </wps:cNvCnPr>
                          <wps:spPr bwMode="auto">
                            <a:xfrm flipH="1">
                              <a:off x="5069" y="1484"/>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59" name="Line 141"/>
                          <wps:cNvCnPr>
                            <a:cxnSpLocks noChangeShapeType="1"/>
                          </wps:cNvCnPr>
                          <wps:spPr bwMode="auto">
                            <a:xfrm flipH="1">
                              <a:off x="5059" y="148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0" name="Line 142"/>
                          <wps:cNvCnPr>
                            <a:cxnSpLocks noChangeShapeType="1"/>
                          </wps:cNvCnPr>
                          <wps:spPr bwMode="auto">
                            <a:xfrm flipH="1">
                              <a:off x="5049" y="149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1" name="Line 143"/>
                          <wps:cNvCnPr>
                            <a:cxnSpLocks noChangeShapeType="1"/>
                          </wps:cNvCnPr>
                          <wps:spPr bwMode="auto">
                            <a:xfrm flipH="1">
                              <a:off x="5038" y="149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2" name="Line 144"/>
                          <wps:cNvCnPr>
                            <a:cxnSpLocks noChangeShapeType="1"/>
                          </wps:cNvCnPr>
                          <wps:spPr bwMode="auto">
                            <a:xfrm flipH="1">
                              <a:off x="5028" y="149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3" name="Line 145"/>
                          <wps:cNvCnPr>
                            <a:cxnSpLocks noChangeShapeType="1"/>
                          </wps:cNvCnPr>
                          <wps:spPr bwMode="auto">
                            <a:xfrm flipH="1">
                              <a:off x="5018" y="149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4" name="Line 146"/>
                          <wps:cNvCnPr>
                            <a:cxnSpLocks noChangeShapeType="1"/>
                          </wps:cNvCnPr>
                          <wps:spPr bwMode="auto">
                            <a:xfrm flipH="1">
                              <a:off x="5007" y="150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5" name="Line 147"/>
                          <wps:cNvCnPr>
                            <a:cxnSpLocks noChangeShapeType="1"/>
                          </wps:cNvCnPr>
                          <wps:spPr bwMode="auto">
                            <a:xfrm flipH="1">
                              <a:off x="4998" y="150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6" name="Line 148"/>
                          <wps:cNvCnPr>
                            <a:cxnSpLocks noChangeShapeType="1"/>
                          </wps:cNvCnPr>
                          <wps:spPr bwMode="auto">
                            <a:xfrm flipH="1">
                              <a:off x="4987" y="150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7" name="Line 149"/>
                          <wps:cNvCnPr>
                            <a:cxnSpLocks noChangeShapeType="1"/>
                          </wps:cNvCnPr>
                          <wps:spPr bwMode="auto">
                            <a:xfrm flipH="1">
                              <a:off x="4977" y="150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8" name="Line 150"/>
                          <wps:cNvCnPr>
                            <a:cxnSpLocks noChangeShapeType="1"/>
                          </wps:cNvCnPr>
                          <wps:spPr bwMode="auto">
                            <a:xfrm flipH="1">
                              <a:off x="4966" y="1512"/>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69" name="Line 151"/>
                          <wps:cNvCnPr>
                            <a:cxnSpLocks noChangeShapeType="1"/>
                          </wps:cNvCnPr>
                          <wps:spPr bwMode="auto">
                            <a:xfrm flipH="1">
                              <a:off x="4956" y="151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0" name="Line 152"/>
                          <wps:cNvCnPr>
                            <a:cxnSpLocks noChangeShapeType="1"/>
                          </wps:cNvCnPr>
                          <wps:spPr bwMode="auto">
                            <a:xfrm flipH="1">
                              <a:off x="4946" y="151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1" name="Line 153"/>
                          <wps:cNvCnPr>
                            <a:cxnSpLocks noChangeShapeType="1"/>
                          </wps:cNvCnPr>
                          <wps:spPr bwMode="auto">
                            <a:xfrm flipH="1">
                              <a:off x="4936" y="152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2" name="Line 154"/>
                          <wps:cNvCnPr>
                            <a:cxnSpLocks noChangeShapeType="1"/>
                          </wps:cNvCnPr>
                          <wps:spPr bwMode="auto">
                            <a:xfrm flipH="1">
                              <a:off x="4925" y="152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3" name="Line 155"/>
                          <wps:cNvCnPr>
                            <a:cxnSpLocks noChangeShapeType="1"/>
                          </wps:cNvCnPr>
                          <wps:spPr bwMode="auto">
                            <a:xfrm flipH="1">
                              <a:off x="4915" y="152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4" name="Line 156"/>
                          <wps:cNvCnPr>
                            <a:cxnSpLocks noChangeShapeType="1"/>
                          </wps:cNvCnPr>
                          <wps:spPr bwMode="auto">
                            <a:xfrm flipH="1">
                              <a:off x="4905" y="152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5" name="Line 157"/>
                          <wps:cNvCnPr>
                            <a:cxnSpLocks noChangeShapeType="1"/>
                          </wps:cNvCnPr>
                          <wps:spPr bwMode="auto">
                            <a:xfrm flipH="1">
                              <a:off x="4895" y="153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6" name="Line 158"/>
                          <wps:cNvCnPr>
                            <a:cxnSpLocks noChangeShapeType="1"/>
                          </wps:cNvCnPr>
                          <wps:spPr bwMode="auto">
                            <a:xfrm flipH="1">
                              <a:off x="4885" y="153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7" name="Line 159"/>
                          <wps:cNvCnPr>
                            <a:cxnSpLocks noChangeShapeType="1"/>
                          </wps:cNvCnPr>
                          <wps:spPr bwMode="auto">
                            <a:xfrm flipH="1">
                              <a:off x="4874" y="153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8" name="Line 160"/>
                          <wps:cNvCnPr>
                            <a:cxnSpLocks noChangeShapeType="1"/>
                          </wps:cNvCnPr>
                          <wps:spPr bwMode="auto">
                            <a:xfrm flipH="1">
                              <a:off x="4864" y="153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9" name="Line 161"/>
                          <wps:cNvCnPr>
                            <a:cxnSpLocks noChangeShapeType="1"/>
                          </wps:cNvCnPr>
                          <wps:spPr bwMode="auto">
                            <a:xfrm flipH="1">
                              <a:off x="4853" y="154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0" name="Line 162"/>
                          <wps:cNvCnPr>
                            <a:cxnSpLocks noChangeShapeType="1"/>
                          </wps:cNvCnPr>
                          <wps:spPr bwMode="auto">
                            <a:xfrm flipH="1">
                              <a:off x="4843" y="154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1" name="Line 163"/>
                          <wps:cNvCnPr>
                            <a:cxnSpLocks noChangeShapeType="1"/>
                          </wps:cNvCnPr>
                          <wps:spPr bwMode="auto">
                            <a:xfrm flipH="1">
                              <a:off x="4833" y="154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2" name="Line 164"/>
                          <wps:cNvCnPr>
                            <a:cxnSpLocks noChangeShapeType="1"/>
                          </wps:cNvCnPr>
                          <wps:spPr bwMode="auto">
                            <a:xfrm flipH="1">
                              <a:off x="4823" y="155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3" name="Line 165"/>
                          <wps:cNvCnPr>
                            <a:cxnSpLocks noChangeShapeType="1"/>
                          </wps:cNvCnPr>
                          <wps:spPr bwMode="auto">
                            <a:xfrm flipH="1">
                              <a:off x="4812" y="155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4" name="Line 166"/>
                          <wps:cNvCnPr>
                            <a:cxnSpLocks noChangeShapeType="1"/>
                          </wps:cNvCnPr>
                          <wps:spPr bwMode="auto">
                            <a:xfrm flipH="1">
                              <a:off x="4802" y="155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5" name="Line 167"/>
                          <wps:cNvCnPr>
                            <a:cxnSpLocks noChangeShapeType="1"/>
                          </wps:cNvCnPr>
                          <wps:spPr bwMode="auto">
                            <a:xfrm flipH="1">
                              <a:off x="4792" y="155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6" name="Line 168"/>
                          <wps:cNvCnPr>
                            <a:cxnSpLocks noChangeShapeType="1"/>
                          </wps:cNvCnPr>
                          <wps:spPr bwMode="auto">
                            <a:xfrm flipH="1">
                              <a:off x="4782" y="156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7" name="Line 169"/>
                          <wps:cNvCnPr>
                            <a:cxnSpLocks noChangeShapeType="1"/>
                          </wps:cNvCnPr>
                          <wps:spPr bwMode="auto">
                            <a:xfrm flipH="1">
                              <a:off x="4772" y="156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8" name="Line 170"/>
                          <wps:cNvCnPr>
                            <a:cxnSpLocks noChangeShapeType="1"/>
                          </wps:cNvCnPr>
                          <wps:spPr bwMode="auto">
                            <a:xfrm flipH="1">
                              <a:off x="4761" y="156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9" name="Line 171"/>
                          <wps:cNvCnPr>
                            <a:cxnSpLocks noChangeShapeType="1"/>
                          </wps:cNvCnPr>
                          <wps:spPr bwMode="auto">
                            <a:xfrm flipH="1">
                              <a:off x="4751" y="157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0" name="Line 172"/>
                          <wps:cNvCnPr>
                            <a:cxnSpLocks noChangeShapeType="1"/>
                          </wps:cNvCnPr>
                          <wps:spPr bwMode="auto">
                            <a:xfrm flipH="1">
                              <a:off x="4740" y="1573"/>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1" name="Line 173"/>
                          <wps:cNvCnPr>
                            <a:cxnSpLocks noChangeShapeType="1"/>
                          </wps:cNvCnPr>
                          <wps:spPr bwMode="auto">
                            <a:xfrm flipH="1">
                              <a:off x="4730" y="1575"/>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2" name="Line 174"/>
                          <wps:cNvCnPr>
                            <a:cxnSpLocks noChangeShapeType="1"/>
                          </wps:cNvCnPr>
                          <wps:spPr bwMode="auto">
                            <a:xfrm flipH="1">
                              <a:off x="4720" y="157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3" name="Line 175"/>
                          <wps:cNvCnPr>
                            <a:cxnSpLocks noChangeShapeType="1"/>
                          </wps:cNvCnPr>
                          <wps:spPr bwMode="auto">
                            <a:xfrm flipH="1">
                              <a:off x="4710" y="158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4" name="Line 176"/>
                          <wps:cNvCnPr>
                            <a:cxnSpLocks noChangeShapeType="1"/>
                          </wps:cNvCnPr>
                          <wps:spPr bwMode="auto">
                            <a:xfrm flipH="1">
                              <a:off x="4699" y="158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5" name="Line 177"/>
                          <wps:cNvCnPr>
                            <a:cxnSpLocks noChangeShapeType="1"/>
                          </wps:cNvCnPr>
                          <wps:spPr bwMode="auto">
                            <a:xfrm flipH="1">
                              <a:off x="4689" y="1586"/>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6" name="Line 178"/>
                          <wps:cNvCnPr>
                            <a:cxnSpLocks noChangeShapeType="1"/>
                          </wps:cNvCnPr>
                          <wps:spPr bwMode="auto">
                            <a:xfrm flipH="1">
                              <a:off x="4679" y="158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7" name="Line 179"/>
                          <wps:cNvCnPr>
                            <a:cxnSpLocks noChangeShapeType="1"/>
                          </wps:cNvCnPr>
                          <wps:spPr bwMode="auto">
                            <a:xfrm flipH="1">
                              <a:off x="4669" y="159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8" name="Line 180"/>
                          <wps:cNvCnPr>
                            <a:cxnSpLocks noChangeShapeType="1"/>
                          </wps:cNvCnPr>
                          <wps:spPr bwMode="auto">
                            <a:xfrm flipH="1">
                              <a:off x="4659" y="1594"/>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99" name="Line 181"/>
                          <wps:cNvCnPr>
                            <a:cxnSpLocks noChangeShapeType="1"/>
                          </wps:cNvCnPr>
                          <wps:spPr bwMode="auto">
                            <a:xfrm flipH="1">
                              <a:off x="4648" y="159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0" name="Line 182"/>
                          <wps:cNvCnPr>
                            <a:cxnSpLocks noChangeShapeType="1"/>
                          </wps:cNvCnPr>
                          <wps:spPr bwMode="auto">
                            <a:xfrm flipH="1">
                              <a:off x="4638" y="160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1" name="Line 183"/>
                          <wps:cNvCnPr>
                            <a:cxnSpLocks noChangeShapeType="1"/>
                          </wps:cNvCnPr>
                          <wps:spPr bwMode="auto">
                            <a:xfrm flipH="1">
                              <a:off x="4627" y="1602"/>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2" name="Line 184"/>
                          <wps:cNvCnPr>
                            <a:cxnSpLocks noChangeShapeType="1"/>
                          </wps:cNvCnPr>
                          <wps:spPr bwMode="auto">
                            <a:xfrm flipH="1">
                              <a:off x="4617" y="160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3" name="Line 185"/>
                          <wps:cNvCnPr>
                            <a:cxnSpLocks noChangeShapeType="1"/>
                          </wps:cNvCnPr>
                          <wps:spPr bwMode="auto">
                            <a:xfrm flipH="1">
                              <a:off x="4607" y="160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4" name="Line 186"/>
                          <wps:cNvCnPr>
                            <a:cxnSpLocks noChangeShapeType="1"/>
                          </wps:cNvCnPr>
                          <wps:spPr bwMode="auto">
                            <a:xfrm flipH="1">
                              <a:off x="4597" y="161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5" name="Line 187"/>
                          <wps:cNvCnPr>
                            <a:cxnSpLocks noChangeShapeType="1"/>
                          </wps:cNvCnPr>
                          <wps:spPr bwMode="auto">
                            <a:xfrm flipH="1">
                              <a:off x="4586" y="1614"/>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6" name="Line 188"/>
                          <wps:cNvCnPr>
                            <a:cxnSpLocks noChangeShapeType="1"/>
                          </wps:cNvCnPr>
                          <wps:spPr bwMode="auto">
                            <a:xfrm flipH="1">
                              <a:off x="4576" y="1616"/>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7" name="Line 189"/>
                          <wps:cNvCnPr>
                            <a:cxnSpLocks noChangeShapeType="1"/>
                          </wps:cNvCnPr>
                          <wps:spPr bwMode="auto">
                            <a:xfrm flipH="1">
                              <a:off x="4566" y="161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8" name="Line 190"/>
                          <wps:cNvCnPr>
                            <a:cxnSpLocks noChangeShapeType="1"/>
                          </wps:cNvCnPr>
                          <wps:spPr bwMode="auto">
                            <a:xfrm flipH="1">
                              <a:off x="4556" y="162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09" name="Line 191"/>
                          <wps:cNvCnPr>
                            <a:cxnSpLocks noChangeShapeType="1"/>
                          </wps:cNvCnPr>
                          <wps:spPr bwMode="auto">
                            <a:xfrm flipH="1">
                              <a:off x="4546" y="1624"/>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0" name="Line 192"/>
                          <wps:cNvCnPr>
                            <a:cxnSpLocks noChangeShapeType="1"/>
                          </wps:cNvCnPr>
                          <wps:spPr bwMode="auto">
                            <a:xfrm flipH="1">
                              <a:off x="4535" y="162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1" name="Line 193"/>
                          <wps:cNvCnPr>
                            <a:cxnSpLocks noChangeShapeType="1"/>
                          </wps:cNvCnPr>
                          <wps:spPr bwMode="auto">
                            <a:xfrm flipH="1">
                              <a:off x="4525" y="163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2" name="Line 194"/>
                          <wps:cNvCnPr>
                            <a:cxnSpLocks noChangeShapeType="1"/>
                          </wps:cNvCnPr>
                          <wps:spPr bwMode="auto">
                            <a:xfrm flipH="1">
                              <a:off x="4514" y="1633"/>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3" name="Line 195"/>
                          <wps:cNvCnPr>
                            <a:cxnSpLocks noChangeShapeType="1"/>
                          </wps:cNvCnPr>
                          <wps:spPr bwMode="auto">
                            <a:xfrm flipH="1">
                              <a:off x="4504" y="163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4" name="Line 196"/>
                          <wps:cNvCnPr>
                            <a:cxnSpLocks noChangeShapeType="1"/>
                          </wps:cNvCnPr>
                          <wps:spPr bwMode="auto">
                            <a:xfrm flipH="1">
                              <a:off x="4494" y="163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5" name="Line 197"/>
                          <wps:cNvCnPr>
                            <a:cxnSpLocks noChangeShapeType="1"/>
                          </wps:cNvCnPr>
                          <wps:spPr bwMode="auto">
                            <a:xfrm flipH="1">
                              <a:off x="4484" y="164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6" name="Line 198"/>
                          <wps:cNvCnPr>
                            <a:cxnSpLocks noChangeShapeType="1"/>
                          </wps:cNvCnPr>
                          <wps:spPr bwMode="auto">
                            <a:xfrm flipH="1">
                              <a:off x="4473" y="1644"/>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7" name="Line 199"/>
                          <wps:cNvCnPr>
                            <a:cxnSpLocks noChangeShapeType="1"/>
                          </wps:cNvCnPr>
                          <wps:spPr bwMode="auto">
                            <a:xfrm flipH="1">
                              <a:off x="4463" y="1646"/>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8" name="Line 200"/>
                          <wps:cNvCnPr>
                            <a:cxnSpLocks noChangeShapeType="1"/>
                          </wps:cNvCnPr>
                          <wps:spPr bwMode="auto">
                            <a:xfrm flipH="1">
                              <a:off x="4453" y="165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19" name="Line 201"/>
                          <wps:cNvCnPr>
                            <a:cxnSpLocks noChangeShapeType="1"/>
                          </wps:cNvCnPr>
                          <wps:spPr bwMode="auto">
                            <a:xfrm flipH="1">
                              <a:off x="4443" y="165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0" name="Line 202"/>
                          <wps:cNvCnPr>
                            <a:cxnSpLocks noChangeShapeType="1"/>
                          </wps:cNvCnPr>
                          <wps:spPr bwMode="auto">
                            <a:xfrm flipH="1">
                              <a:off x="4433" y="1655"/>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1" name="Line 203"/>
                          <wps:cNvCnPr>
                            <a:cxnSpLocks noChangeShapeType="1"/>
                          </wps:cNvCnPr>
                          <wps:spPr bwMode="auto">
                            <a:xfrm flipH="1">
                              <a:off x="4422" y="165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2" name="Line 204"/>
                          <wps:cNvCnPr>
                            <a:cxnSpLocks noChangeShapeType="1"/>
                          </wps:cNvCnPr>
                          <wps:spPr bwMode="auto">
                            <a:xfrm flipH="1">
                              <a:off x="4412" y="166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g:wgp>
                      <wpg:wgp>
                        <wpg:cNvPr id="3423" name="Group 205"/>
                        <wpg:cNvGrpSpPr>
                          <a:grpSpLocks/>
                        </wpg:cNvGrpSpPr>
                        <wpg:grpSpPr bwMode="auto">
                          <a:xfrm>
                            <a:off x="1505154" y="888532"/>
                            <a:ext cx="1918624" cy="513234"/>
                            <a:chOff x="2370" y="1399"/>
                            <a:chExt cx="3021" cy="808"/>
                          </a:xfrm>
                        </wpg:grpSpPr>
                        <wps:wsp>
                          <wps:cNvPr id="3424" name="Line 206"/>
                          <wps:cNvCnPr>
                            <a:cxnSpLocks noChangeShapeType="1"/>
                          </wps:cNvCnPr>
                          <wps:spPr bwMode="auto">
                            <a:xfrm flipH="1">
                              <a:off x="4401" y="1663"/>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5" name="Line 207"/>
                          <wps:cNvCnPr>
                            <a:cxnSpLocks noChangeShapeType="1"/>
                          </wps:cNvCnPr>
                          <wps:spPr bwMode="auto">
                            <a:xfrm flipH="1">
                              <a:off x="4392" y="1665"/>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6" name="Line 208"/>
                          <wps:cNvCnPr>
                            <a:cxnSpLocks noChangeShapeType="1"/>
                          </wps:cNvCnPr>
                          <wps:spPr bwMode="auto">
                            <a:xfrm flipH="1">
                              <a:off x="4381" y="166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7" name="Line 209"/>
                          <wps:cNvCnPr>
                            <a:cxnSpLocks noChangeShapeType="1"/>
                          </wps:cNvCnPr>
                          <wps:spPr bwMode="auto">
                            <a:xfrm flipH="1">
                              <a:off x="4371" y="167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8" name="Line 210"/>
                          <wps:cNvCnPr>
                            <a:cxnSpLocks noChangeShapeType="1"/>
                          </wps:cNvCnPr>
                          <wps:spPr bwMode="auto">
                            <a:xfrm flipH="1">
                              <a:off x="4360" y="1674"/>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29" name="Line 211"/>
                          <wps:cNvCnPr>
                            <a:cxnSpLocks noChangeShapeType="1"/>
                          </wps:cNvCnPr>
                          <wps:spPr bwMode="auto">
                            <a:xfrm flipH="1">
                              <a:off x="4350" y="1677"/>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0" name="Line 212"/>
                          <wps:cNvCnPr>
                            <a:cxnSpLocks noChangeShapeType="1"/>
                          </wps:cNvCnPr>
                          <wps:spPr bwMode="auto">
                            <a:xfrm flipH="1">
                              <a:off x="4340" y="167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1" name="Line 213"/>
                          <wps:cNvCnPr>
                            <a:cxnSpLocks noChangeShapeType="1"/>
                          </wps:cNvCnPr>
                          <wps:spPr bwMode="auto">
                            <a:xfrm flipH="1">
                              <a:off x="4330" y="168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2" name="Line 214"/>
                          <wps:cNvCnPr>
                            <a:cxnSpLocks noChangeShapeType="1"/>
                          </wps:cNvCnPr>
                          <wps:spPr bwMode="auto">
                            <a:xfrm flipH="1">
                              <a:off x="4320" y="1685"/>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3" name="Line 215"/>
                          <wps:cNvCnPr>
                            <a:cxnSpLocks noChangeShapeType="1"/>
                          </wps:cNvCnPr>
                          <wps:spPr bwMode="auto">
                            <a:xfrm flipH="1">
                              <a:off x="4309" y="168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4" name="Line 216"/>
                          <wps:cNvCnPr>
                            <a:cxnSpLocks noChangeShapeType="1"/>
                          </wps:cNvCnPr>
                          <wps:spPr bwMode="auto">
                            <a:xfrm flipH="1">
                              <a:off x="4299" y="169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5" name="Line 217"/>
                          <wps:cNvCnPr>
                            <a:cxnSpLocks noChangeShapeType="1"/>
                          </wps:cNvCnPr>
                          <wps:spPr bwMode="auto">
                            <a:xfrm flipH="1">
                              <a:off x="4289" y="169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6" name="Line 218"/>
                          <wps:cNvCnPr>
                            <a:cxnSpLocks noChangeShapeType="1"/>
                          </wps:cNvCnPr>
                          <wps:spPr bwMode="auto">
                            <a:xfrm flipH="1">
                              <a:off x="4279" y="1696"/>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7" name="Line 219"/>
                          <wps:cNvCnPr>
                            <a:cxnSpLocks noChangeShapeType="1"/>
                          </wps:cNvCnPr>
                          <wps:spPr bwMode="auto">
                            <a:xfrm flipH="1">
                              <a:off x="4268" y="169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8" name="Line 220"/>
                          <wps:cNvCnPr>
                            <a:cxnSpLocks noChangeShapeType="1"/>
                          </wps:cNvCnPr>
                          <wps:spPr bwMode="auto">
                            <a:xfrm flipH="1">
                              <a:off x="4258" y="170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39" name="Line 221"/>
                          <wps:cNvCnPr>
                            <a:cxnSpLocks noChangeShapeType="1"/>
                          </wps:cNvCnPr>
                          <wps:spPr bwMode="auto">
                            <a:xfrm flipH="1">
                              <a:off x="4247" y="1704"/>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0" name="Line 222"/>
                          <wps:cNvCnPr>
                            <a:cxnSpLocks noChangeShapeType="1"/>
                          </wps:cNvCnPr>
                          <wps:spPr bwMode="auto">
                            <a:xfrm flipH="1">
                              <a:off x="4237" y="1707"/>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1" name="Line 223"/>
                          <wps:cNvCnPr>
                            <a:cxnSpLocks noChangeShapeType="1"/>
                          </wps:cNvCnPr>
                          <wps:spPr bwMode="auto">
                            <a:xfrm flipH="1">
                              <a:off x="4227" y="171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2" name="Line 224"/>
                          <wps:cNvCnPr>
                            <a:cxnSpLocks noChangeShapeType="1"/>
                          </wps:cNvCnPr>
                          <wps:spPr bwMode="auto">
                            <a:xfrm flipH="1">
                              <a:off x="4217" y="1712"/>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3" name="Line 225"/>
                          <wps:cNvCnPr>
                            <a:cxnSpLocks noChangeShapeType="1"/>
                          </wps:cNvCnPr>
                          <wps:spPr bwMode="auto">
                            <a:xfrm flipH="1">
                              <a:off x="4207" y="1715"/>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4" name="Line 226"/>
                          <wps:cNvCnPr>
                            <a:cxnSpLocks noChangeShapeType="1"/>
                          </wps:cNvCnPr>
                          <wps:spPr bwMode="auto">
                            <a:xfrm flipH="1">
                              <a:off x="4196" y="171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5" name="Line 227"/>
                          <wps:cNvCnPr>
                            <a:cxnSpLocks noChangeShapeType="1"/>
                          </wps:cNvCnPr>
                          <wps:spPr bwMode="auto">
                            <a:xfrm flipH="1">
                              <a:off x="4186" y="172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6" name="Line 228"/>
                          <wps:cNvCnPr>
                            <a:cxnSpLocks noChangeShapeType="1"/>
                          </wps:cNvCnPr>
                          <wps:spPr bwMode="auto">
                            <a:xfrm flipH="1">
                              <a:off x="4176" y="172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7" name="Line 229"/>
                          <wps:cNvCnPr>
                            <a:cxnSpLocks noChangeShapeType="1"/>
                          </wps:cNvCnPr>
                          <wps:spPr bwMode="auto">
                            <a:xfrm flipH="1">
                              <a:off x="4166" y="1726"/>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8" name="Line 230"/>
                          <wps:cNvCnPr>
                            <a:cxnSpLocks noChangeShapeType="1"/>
                          </wps:cNvCnPr>
                          <wps:spPr bwMode="auto">
                            <a:xfrm flipH="1">
                              <a:off x="4155" y="172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49" name="Line 231"/>
                          <wps:cNvCnPr>
                            <a:cxnSpLocks noChangeShapeType="1"/>
                          </wps:cNvCnPr>
                          <wps:spPr bwMode="auto">
                            <a:xfrm flipH="1">
                              <a:off x="4145" y="173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0" name="Line 232"/>
                          <wps:cNvCnPr>
                            <a:cxnSpLocks noChangeShapeType="1"/>
                          </wps:cNvCnPr>
                          <wps:spPr bwMode="auto">
                            <a:xfrm flipH="1">
                              <a:off x="4134" y="1734"/>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1" name="Line 233"/>
                          <wps:cNvCnPr>
                            <a:cxnSpLocks noChangeShapeType="1"/>
                          </wps:cNvCnPr>
                          <wps:spPr bwMode="auto">
                            <a:xfrm flipH="1">
                              <a:off x="4124" y="1737"/>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2" name="Line 234"/>
                          <wps:cNvCnPr>
                            <a:cxnSpLocks noChangeShapeType="1"/>
                          </wps:cNvCnPr>
                          <wps:spPr bwMode="auto">
                            <a:xfrm flipH="1">
                              <a:off x="4114" y="174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3" name="Line 235"/>
                          <wps:cNvCnPr>
                            <a:cxnSpLocks noChangeShapeType="1"/>
                          </wps:cNvCnPr>
                          <wps:spPr bwMode="auto">
                            <a:xfrm flipH="1">
                              <a:off x="4104" y="1742"/>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4" name="Line 236"/>
                          <wps:cNvCnPr>
                            <a:cxnSpLocks noChangeShapeType="1"/>
                          </wps:cNvCnPr>
                          <wps:spPr bwMode="auto">
                            <a:xfrm flipH="1">
                              <a:off x="4094" y="1745"/>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5" name="Line 237"/>
                          <wps:cNvCnPr>
                            <a:cxnSpLocks noChangeShapeType="1"/>
                          </wps:cNvCnPr>
                          <wps:spPr bwMode="auto">
                            <a:xfrm flipH="1">
                              <a:off x="4083" y="1748"/>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238"/>
                          <wps:cNvCnPr>
                            <a:cxnSpLocks noChangeShapeType="1"/>
                          </wps:cNvCnPr>
                          <wps:spPr bwMode="auto">
                            <a:xfrm flipH="1">
                              <a:off x="4073" y="175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239"/>
                          <wps:cNvCnPr>
                            <a:cxnSpLocks noChangeShapeType="1"/>
                          </wps:cNvCnPr>
                          <wps:spPr bwMode="auto">
                            <a:xfrm flipH="1">
                              <a:off x="4063" y="175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240"/>
                          <wps:cNvCnPr>
                            <a:cxnSpLocks noChangeShapeType="1"/>
                          </wps:cNvCnPr>
                          <wps:spPr bwMode="auto">
                            <a:xfrm flipH="1">
                              <a:off x="4053" y="1756"/>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59" name="Line 241"/>
                          <wps:cNvCnPr>
                            <a:cxnSpLocks noChangeShapeType="1"/>
                          </wps:cNvCnPr>
                          <wps:spPr bwMode="auto">
                            <a:xfrm flipH="1">
                              <a:off x="4042" y="175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0" name="Line 242"/>
                          <wps:cNvCnPr>
                            <a:cxnSpLocks noChangeShapeType="1"/>
                          </wps:cNvCnPr>
                          <wps:spPr bwMode="auto">
                            <a:xfrm flipH="1">
                              <a:off x="4032" y="176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1" name="Line 243"/>
                          <wps:cNvCnPr>
                            <a:cxnSpLocks noChangeShapeType="1"/>
                          </wps:cNvCnPr>
                          <wps:spPr bwMode="auto">
                            <a:xfrm flipH="1">
                              <a:off x="4021" y="1764"/>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2" name="Line 244"/>
                          <wps:cNvCnPr>
                            <a:cxnSpLocks noChangeShapeType="1"/>
                          </wps:cNvCnPr>
                          <wps:spPr bwMode="auto">
                            <a:xfrm flipH="1">
                              <a:off x="4011" y="1768"/>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3" name="Line 245"/>
                          <wps:cNvCnPr>
                            <a:cxnSpLocks noChangeShapeType="1"/>
                          </wps:cNvCnPr>
                          <wps:spPr bwMode="auto">
                            <a:xfrm flipH="1">
                              <a:off x="4001" y="177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4" name="Line 246"/>
                          <wps:cNvCnPr>
                            <a:cxnSpLocks noChangeShapeType="1"/>
                          </wps:cNvCnPr>
                          <wps:spPr bwMode="auto">
                            <a:xfrm flipH="1">
                              <a:off x="3991" y="177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5" name="Line 247"/>
                          <wps:cNvCnPr>
                            <a:cxnSpLocks noChangeShapeType="1"/>
                          </wps:cNvCnPr>
                          <wps:spPr bwMode="auto">
                            <a:xfrm flipH="1">
                              <a:off x="3981" y="177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6" name="Line 248"/>
                          <wps:cNvCnPr>
                            <a:cxnSpLocks noChangeShapeType="1"/>
                          </wps:cNvCnPr>
                          <wps:spPr bwMode="auto">
                            <a:xfrm flipH="1">
                              <a:off x="3970" y="1778"/>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7" name="Line 249"/>
                          <wps:cNvCnPr>
                            <a:cxnSpLocks noChangeShapeType="1"/>
                          </wps:cNvCnPr>
                          <wps:spPr bwMode="auto">
                            <a:xfrm flipH="1">
                              <a:off x="3960" y="178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250"/>
                          <wps:cNvCnPr>
                            <a:cxnSpLocks noChangeShapeType="1"/>
                          </wps:cNvCnPr>
                          <wps:spPr bwMode="auto">
                            <a:xfrm flipH="1">
                              <a:off x="3950" y="178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251"/>
                          <wps:cNvCnPr>
                            <a:cxnSpLocks noChangeShapeType="1"/>
                          </wps:cNvCnPr>
                          <wps:spPr bwMode="auto">
                            <a:xfrm flipH="1">
                              <a:off x="3940" y="1787"/>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252"/>
                          <wps:cNvCnPr>
                            <a:cxnSpLocks noChangeShapeType="1"/>
                          </wps:cNvCnPr>
                          <wps:spPr bwMode="auto">
                            <a:xfrm flipH="1">
                              <a:off x="3929" y="178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253"/>
                          <wps:cNvCnPr>
                            <a:cxnSpLocks noChangeShapeType="1"/>
                          </wps:cNvCnPr>
                          <wps:spPr bwMode="auto">
                            <a:xfrm flipH="1">
                              <a:off x="3919" y="179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2" name="Line 254"/>
                          <wps:cNvCnPr>
                            <a:cxnSpLocks noChangeShapeType="1"/>
                          </wps:cNvCnPr>
                          <wps:spPr bwMode="auto">
                            <a:xfrm flipH="1">
                              <a:off x="3908" y="179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3" name="Line 255"/>
                          <wps:cNvCnPr>
                            <a:cxnSpLocks noChangeShapeType="1"/>
                          </wps:cNvCnPr>
                          <wps:spPr bwMode="auto">
                            <a:xfrm flipH="1">
                              <a:off x="3898" y="1797"/>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4" name="Line 256"/>
                          <wps:cNvCnPr>
                            <a:cxnSpLocks noChangeShapeType="1"/>
                          </wps:cNvCnPr>
                          <wps:spPr bwMode="auto">
                            <a:xfrm flipH="1">
                              <a:off x="3888" y="180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5" name="Line 257"/>
                          <wps:cNvCnPr>
                            <a:cxnSpLocks noChangeShapeType="1"/>
                          </wps:cNvCnPr>
                          <wps:spPr bwMode="auto">
                            <a:xfrm flipH="1">
                              <a:off x="3878" y="180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6" name="Line 258"/>
                          <wps:cNvCnPr>
                            <a:cxnSpLocks noChangeShapeType="1"/>
                          </wps:cNvCnPr>
                          <wps:spPr bwMode="auto">
                            <a:xfrm flipH="1">
                              <a:off x="3868" y="180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7" name="Line 259"/>
                          <wps:cNvCnPr>
                            <a:cxnSpLocks noChangeShapeType="1"/>
                          </wps:cNvCnPr>
                          <wps:spPr bwMode="auto">
                            <a:xfrm flipH="1">
                              <a:off x="3857" y="1809"/>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8" name="Line 260"/>
                          <wps:cNvCnPr>
                            <a:cxnSpLocks noChangeShapeType="1"/>
                          </wps:cNvCnPr>
                          <wps:spPr bwMode="auto">
                            <a:xfrm flipH="1">
                              <a:off x="3847" y="181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79" name="Line 261"/>
                          <wps:cNvCnPr>
                            <a:cxnSpLocks noChangeShapeType="1"/>
                          </wps:cNvCnPr>
                          <wps:spPr bwMode="auto">
                            <a:xfrm flipH="1">
                              <a:off x="3837" y="181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0" name="Line 262"/>
                          <wps:cNvCnPr>
                            <a:cxnSpLocks noChangeShapeType="1"/>
                          </wps:cNvCnPr>
                          <wps:spPr bwMode="auto">
                            <a:xfrm flipH="1">
                              <a:off x="3827" y="1817"/>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1" name="Line 263"/>
                          <wps:cNvCnPr>
                            <a:cxnSpLocks noChangeShapeType="1"/>
                          </wps:cNvCnPr>
                          <wps:spPr bwMode="auto">
                            <a:xfrm flipH="1">
                              <a:off x="3816" y="181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2" name="Line 264"/>
                          <wps:cNvCnPr>
                            <a:cxnSpLocks noChangeShapeType="1"/>
                          </wps:cNvCnPr>
                          <wps:spPr bwMode="auto">
                            <a:xfrm flipH="1">
                              <a:off x="3806" y="182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3" name="Line 265"/>
                          <wps:cNvCnPr>
                            <a:cxnSpLocks noChangeShapeType="1"/>
                          </wps:cNvCnPr>
                          <wps:spPr bwMode="auto">
                            <a:xfrm flipH="1">
                              <a:off x="3795" y="1825"/>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4" name="Line 266"/>
                          <wps:cNvCnPr>
                            <a:cxnSpLocks noChangeShapeType="1"/>
                          </wps:cNvCnPr>
                          <wps:spPr bwMode="auto">
                            <a:xfrm flipH="1">
                              <a:off x="3786" y="182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5" name="Line 267"/>
                          <wps:cNvCnPr>
                            <a:cxnSpLocks noChangeShapeType="1"/>
                          </wps:cNvCnPr>
                          <wps:spPr bwMode="auto">
                            <a:xfrm flipH="1">
                              <a:off x="3775" y="183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6" name="Line 268"/>
                          <wps:cNvCnPr>
                            <a:cxnSpLocks noChangeShapeType="1"/>
                          </wps:cNvCnPr>
                          <wps:spPr bwMode="auto">
                            <a:xfrm flipH="1">
                              <a:off x="3765" y="183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7" name="Line 269"/>
                          <wps:cNvCnPr>
                            <a:cxnSpLocks noChangeShapeType="1"/>
                          </wps:cNvCnPr>
                          <wps:spPr bwMode="auto">
                            <a:xfrm flipH="1">
                              <a:off x="3755" y="183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8" name="Line 270"/>
                          <wps:cNvCnPr>
                            <a:cxnSpLocks noChangeShapeType="1"/>
                          </wps:cNvCnPr>
                          <wps:spPr bwMode="auto">
                            <a:xfrm flipH="1">
                              <a:off x="3744" y="1838"/>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89" name="Line 271"/>
                          <wps:cNvCnPr>
                            <a:cxnSpLocks noChangeShapeType="1"/>
                          </wps:cNvCnPr>
                          <wps:spPr bwMode="auto">
                            <a:xfrm flipH="1">
                              <a:off x="3734" y="184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272"/>
                          <wps:cNvCnPr>
                            <a:cxnSpLocks noChangeShapeType="1"/>
                          </wps:cNvCnPr>
                          <wps:spPr bwMode="auto">
                            <a:xfrm flipH="1">
                              <a:off x="3724" y="1844"/>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273"/>
                          <wps:cNvCnPr>
                            <a:cxnSpLocks noChangeShapeType="1"/>
                          </wps:cNvCnPr>
                          <wps:spPr bwMode="auto">
                            <a:xfrm flipH="1">
                              <a:off x="3714" y="1847"/>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2" name="Line 274"/>
                          <wps:cNvCnPr>
                            <a:cxnSpLocks noChangeShapeType="1"/>
                          </wps:cNvCnPr>
                          <wps:spPr bwMode="auto">
                            <a:xfrm flipH="1">
                              <a:off x="3703" y="185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3" name="Line 275"/>
                          <wps:cNvCnPr>
                            <a:cxnSpLocks noChangeShapeType="1"/>
                          </wps:cNvCnPr>
                          <wps:spPr bwMode="auto">
                            <a:xfrm flipH="1">
                              <a:off x="3693" y="1852"/>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4" name="Line 276"/>
                          <wps:cNvCnPr>
                            <a:cxnSpLocks noChangeShapeType="1"/>
                          </wps:cNvCnPr>
                          <wps:spPr bwMode="auto">
                            <a:xfrm flipH="1">
                              <a:off x="3683" y="185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5" name="Line 277"/>
                          <wps:cNvCnPr>
                            <a:cxnSpLocks noChangeShapeType="1"/>
                          </wps:cNvCnPr>
                          <wps:spPr bwMode="auto">
                            <a:xfrm flipH="1">
                              <a:off x="3673" y="185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6" name="Line 278"/>
                          <wps:cNvCnPr>
                            <a:cxnSpLocks noChangeShapeType="1"/>
                          </wps:cNvCnPr>
                          <wps:spPr bwMode="auto">
                            <a:xfrm flipH="1">
                              <a:off x="3662" y="186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279"/>
                          <wps:cNvCnPr>
                            <a:cxnSpLocks noChangeShapeType="1"/>
                          </wps:cNvCnPr>
                          <wps:spPr bwMode="auto">
                            <a:xfrm flipH="1">
                              <a:off x="3652" y="186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8" name="Line 280"/>
                          <wps:cNvCnPr>
                            <a:cxnSpLocks noChangeShapeType="1"/>
                          </wps:cNvCnPr>
                          <wps:spPr bwMode="auto">
                            <a:xfrm flipH="1">
                              <a:off x="3642" y="186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99" name="Line 281"/>
                          <wps:cNvCnPr>
                            <a:cxnSpLocks noChangeShapeType="1"/>
                          </wps:cNvCnPr>
                          <wps:spPr bwMode="auto">
                            <a:xfrm flipH="1">
                              <a:off x="3631" y="1869"/>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0" name="Line 282"/>
                          <wps:cNvCnPr>
                            <a:cxnSpLocks noChangeShapeType="1"/>
                          </wps:cNvCnPr>
                          <wps:spPr bwMode="auto">
                            <a:xfrm flipH="1">
                              <a:off x="3621" y="187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1" name="Line 283"/>
                          <wps:cNvCnPr>
                            <a:cxnSpLocks noChangeShapeType="1"/>
                          </wps:cNvCnPr>
                          <wps:spPr bwMode="auto">
                            <a:xfrm flipH="1">
                              <a:off x="3611" y="1874"/>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2" name="Line 284"/>
                          <wps:cNvCnPr>
                            <a:cxnSpLocks noChangeShapeType="1"/>
                          </wps:cNvCnPr>
                          <wps:spPr bwMode="auto">
                            <a:xfrm flipH="1">
                              <a:off x="3601" y="1877"/>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285"/>
                          <wps:cNvCnPr>
                            <a:cxnSpLocks noChangeShapeType="1"/>
                          </wps:cNvCnPr>
                          <wps:spPr bwMode="auto">
                            <a:xfrm flipH="1">
                              <a:off x="3590" y="188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286"/>
                          <wps:cNvCnPr>
                            <a:cxnSpLocks noChangeShapeType="1"/>
                          </wps:cNvCnPr>
                          <wps:spPr bwMode="auto">
                            <a:xfrm flipH="1">
                              <a:off x="3580" y="1882"/>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287"/>
                          <wps:cNvCnPr>
                            <a:cxnSpLocks noChangeShapeType="1"/>
                          </wps:cNvCnPr>
                          <wps:spPr bwMode="auto">
                            <a:xfrm flipH="1">
                              <a:off x="3570" y="188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288"/>
                          <wps:cNvCnPr>
                            <a:cxnSpLocks noChangeShapeType="1"/>
                          </wps:cNvCnPr>
                          <wps:spPr bwMode="auto">
                            <a:xfrm flipH="1">
                              <a:off x="3560" y="188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289"/>
                          <wps:cNvCnPr>
                            <a:cxnSpLocks noChangeShapeType="1"/>
                          </wps:cNvCnPr>
                          <wps:spPr bwMode="auto">
                            <a:xfrm flipH="1">
                              <a:off x="3549" y="189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290"/>
                          <wps:cNvCnPr>
                            <a:cxnSpLocks noChangeShapeType="1"/>
                          </wps:cNvCnPr>
                          <wps:spPr bwMode="auto">
                            <a:xfrm flipH="1">
                              <a:off x="3539" y="189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291"/>
                          <wps:cNvCnPr>
                            <a:cxnSpLocks noChangeShapeType="1"/>
                          </wps:cNvCnPr>
                          <wps:spPr bwMode="auto">
                            <a:xfrm flipH="1">
                              <a:off x="3529" y="189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0" name="Line 292"/>
                          <wps:cNvCnPr>
                            <a:cxnSpLocks noChangeShapeType="1"/>
                          </wps:cNvCnPr>
                          <wps:spPr bwMode="auto">
                            <a:xfrm flipH="1">
                              <a:off x="3518" y="1899"/>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1" name="Line 293"/>
                          <wps:cNvCnPr>
                            <a:cxnSpLocks noChangeShapeType="1"/>
                          </wps:cNvCnPr>
                          <wps:spPr bwMode="auto">
                            <a:xfrm flipH="1">
                              <a:off x="3508" y="190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2" name="Line 294"/>
                          <wps:cNvCnPr>
                            <a:cxnSpLocks noChangeShapeType="1"/>
                          </wps:cNvCnPr>
                          <wps:spPr bwMode="auto">
                            <a:xfrm flipH="1">
                              <a:off x="3498" y="190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3" name="Line 295"/>
                          <wps:cNvCnPr>
                            <a:cxnSpLocks noChangeShapeType="1"/>
                          </wps:cNvCnPr>
                          <wps:spPr bwMode="auto">
                            <a:xfrm flipH="1">
                              <a:off x="3488" y="1907"/>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4" name="Line 296"/>
                          <wps:cNvCnPr>
                            <a:cxnSpLocks noChangeShapeType="1"/>
                          </wps:cNvCnPr>
                          <wps:spPr bwMode="auto">
                            <a:xfrm flipH="1">
                              <a:off x="3477" y="191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5" name="Line 297"/>
                          <wps:cNvCnPr>
                            <a:cxnSpLocks noChangeShapeType="1"/>
                          </wps:cNvCnPr>
                          <wps:spPr bwMode="auto">
                            <a:xfrm flipH="1">
                              <a:off x="3467" y="1913"/>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6" name="Line 298"/>
                          <wps:cNvCnPr>
                            <a:cxnSpLocks noChangeShapeType="1"/>
                          </wps:cNvCnPr>
                          <wps:spPr bwMode="auto">
                            <a:xfrm flipH="1">
                              <a:off x="3457" y="191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7" name="Line 299"/>
                          <wps:cNvCnPr>
                            <a:cxnSpLocks noChangeShapeType="1"/>
                          </wps:cNvCnPr>
                          <wps:spPr bwMode="auto">
                            <a:xfrm flipH="1">
                              <a:off x="3447" y="191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8" name="Line 300"/>
                          <wps:cNvCnPr>
                            <a:cxnSpLocks noChangeShapeType="1"/>
                          </wps:cNvCnPr>
                          <wps:spPr bwMode="auto">
                            <a:xfrm flipH="1">
                              <a:off x="3436" y="192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301"/>
                          <wps:cNvCnPr>
                            <a:cxnSpLocks noChangeShapeType="1"/>
                          </wps:cNvCnPr>
                          <wps:spPr bwMode="auto">
                            <a:xfrm flipH="1">
                              <a:off x="3426" y="192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0" name="Line 302"/>
                          <wps:cNvCnPr>
                            <a:cxnSpLocks noChangeShapeType="1"/>
                          </wps:cNvCnPr>
                          <wps:spPr bwMode="auto">
                            <a:xfrm flipH="1">
                              <a:off x="3416" y="192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1" name="Line 303"/>
                          <wps:cNvCnPr>
                            <a:cxnSpLocks noChangeShapeType="1"/>
                          </wps:cNvCnPr>
                          <wps:spPr bwMode="auto">
                            <a:xfrm flipH="1">
                              <a:off x="3405" y="1929"/>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2" name="Line 304"/>
                          <wps:cNvCnPr>
                            <a:cxnSpLocks noChangeShapeType="1"/>
                          </wps:cNvCnPr>
                          <wps:spPr bwMode="auto">
                            <a:xfrm flipH="1">
                              <a:off x="3395" y="193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305"/>
                          <wps:cNvCnPr>
                            <a:cxnSpLocks noChangeShapeType="1"/>
                          </wps:cNvCnPr>
                          <wps:spPr bwMode="auto">
                            <a:xfrm flipH="1">
                              <a:off x="3385" y="193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306"/>
                          <wps:cNvCnPr>
                            <a:cxnSpLocks noChangeShapeType="1"/>
                          </wps:cNvCnPr>
                          <wps:spPr bwMode="auto">
                            <a:xfrm flipH="1">
                              <a:off x="3375" y="193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307"/>
                          <wps:cNvCnPr>
                            <a:cxnSpLocks noChangeShapeType="1"/>
                          </wps:cNvCnPr>
                          <wps:spPr bwMode="auto">
                            <a:xfrm flipH="1">
                              <a:off x="3364" y="1940"/>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308"/>
                          <wps:cNvCnPr>
                            <a:cxnSpLocks noChangeShapeType="1"/>
                          </wps:cNvCnPr>
                          <wps:spPr bwMode="auto">
                            <a:xfrm flipH="1">
                              <a:off x="3354" y="1943"/>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309"/>
                          <wps:cNvCnPr>
                            <a:cxnSpLocks noChangeShapeType="1"/>
                          </wps:cNvCnPr>
                          <wps:spPr bwMode="auto">
                            <a:xfrm flipH="1">
                              <a:off x="3344" y="194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310"/>
                          <wps:cNvCnPr>
                            <a:cxnSpLocks noChangeShapeType="1"/>
                          </wps:cNvCnPr>
                          <wps:spPr bwMode="auto">
                            <a:xfrm flipH="1">
                              <a:off x="3334" y="194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311"/>
                          <wps:cNvCnPr>
                            <a:cxnSpLocks noChangeShapeType="1"/>
                          </wps:cNvCnPr>
                          <wps:spPr bwMode="auto">
                            <a:xfrm flipH="1">
                              <a:off x="3323" y="195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0" name="Line 312"/>
                          <wps:cNvCnPr>
                            <a:cxnSpLocks noChangeShapeType="1"/>
                          </wps:cNvCnPr>
                          <wps:spPr bwMode="auto">
                            <a:xfrm flipH="1">
                              <a:off x="3313" y="195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1" name="Line 313"/>
                          <wps:cNvCnPr>
                            <a:cxnSpLocks noChangeShapeType="1"/>
                          </wps:cNvCnPr>
                          <wps:spPr bwMode="auto">
                            <a:xfrm flipH="1">
                              <a:off x="3303" y="195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2" name="Line 314"/>
                          <wps:cNvCnPr>
                            <a:cxnSpLocks noChangeShapeType="1"/>
                          </wps:cNvCnPr>
                          <wps:spPr bwMode="auto">
                            <a:xfrm flipH="1">
                              <a:off x="3292" y="1959"/>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3" name="Line 315"/>
                          <wps:cNvCnPr>
                            <a:cxnSpLocks noChangeShapeType="1"/>
                          </wps:cNvCnPr>
                          <wps:spPr bwMode="auto">
                            <a:xfrm flipH="1">
                              <a:off x="3282" y="1962"/>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4" name="Line 316"/>
                          <wps:cNvCnPr>
                            <a:cxnSpLocks noChangeShapeType="1"/>
                          </wps:cNvCnPr>
                          <wps:spPr bwMode="auto">
                            <a:xfrm flipH="1">
                              <a:off x="3272" y="196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5" name="Line 317"/>
                          <wps:cNvCnPr>
                            <a:cxnSpLocks noChangeShapeType="1"/>
                          </wps:cNvCnPr>
                          <wps:spPr bwMode="auto">
                            <a:xfrm flipH="1">
                              <a:off x="3262" y="196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6" name="Line 318"/>
                          <wps:cNvCnPr>
                            <a:cxnSpLocks noChangeShapeType="1"/>
                          </wps:cNvCnPr>
                          <wps:spPr bwMode="auto">
                            <a:xfrm flipH="1">
                              <a:off x="3251" y="1970"/>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7" name="Line 319"/>
                          <wps:cNvCnPr>
                            <a:cxnSpLocks noChangeShapeType="1"/>
                          </wps:cNvCnPr>
                          <wps:spPr bwMode="auto">
                            <a:xfrm flipH="1">
                              <a:off x="3241" y="1973"/>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8" name="Line 320"/>
                          <wps:cNvCnPr>
                            <a:cxnSpLocks noChangeShapeType="1"/>
                          </wps:cNvCnPr>
                          <wps:spPr bwMode="auto">
                            <a:xfrm flipH="1">
                              <a:off x="3231" y="197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321"/>
                          <wps:cNvCnPr>
                            <a:cxnSpLocks noChangeShapeType="1"/>
                          </wps:cNvCnPr>
                          <wps:spPr bwMode="auto">
                            <a:xfrm flipH="1">
                              <a:off x="3221" y="197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322"/>
                          <wps:cNvCnPr>
                            <a:cxnSpLocks noChangeShapeType="1"/>
                          </wps:cNvCnPr>
                          <wps:spPr bwMode="auto">
                            <a:xfrm flipH="1">
                              <a:off x="3210" y="198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323"/>
                          <wps:cNvCnPr>
                            <a:cxnSpLocks noChangeShapeType="1"/>
                          </wps:cNvCnPr>
                          <wps:spPr bwMode="auto">
                            <a:xfrm flipH="1">
                              <a:off x="3200" y="1984"/>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324"/>
                          <wps:cNvCnPr>
                            <a:cxnSpLocks noChangeShapeType="1"/>
                          </wps:cNvCnPr>
                          <wps:spPr bwMode="auto">
                            <a:xfrm flipH="1">
                              <a:off x="3189" y="1987"/>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3" name="Line 325"/>
                          <wps:cNvCnPr>
                            <a:cxnSpLocks noChangeShapeType="1"/>
                          </wps:cNvCnPr>
                          <wps:spPr bwMode="auto">
                            <a:xfrm flipH="1">
                              <a:off x="3180" y="199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4" name="Line 326"/>
                          <wps:cNvCnPr>
                            <a:cxnSpLocks noChangeShapeType="1"/>
                          </wps:cNvCnPr>
                          <wps:spPr bwMode="auto">
                            <a:xfrm flipH="1">
                              <a:off x="3170" y="1992"/>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5" name="Line 327"/>
                          <wps:cNvCnPr>
                            <a:cxnSpLocks noChangeShapeType="1"/>
                          </wps:cNvCnPr>
                          <wps:spPr bwMode="auto">
                            <a:xfrm flipH="1">
                              <a:off x="3159" y="199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6" name="Line 328"/>
                          <wps:cNvCnPr>
                            <a:cxnSpLocks noChangeShapeType="1"/>
                          </wps:cNvCnPr>
                          <wps:spPr bwMode="auto">
                            <a:xfrm flipH="1">
                              <a:off x="3149" y="199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7" name="Line 329"/>
                          <wps:cNvCnPr>
                            <a:cxnSpLocks noChangeShapeType="1"/>
                          </wps:cNvCnPr>
                          <wps:spPr bwMode="auto">
                            <a:xfrm flipH="1">
                              <a:off x="3138" y="2000"/>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8" name="Line 330"/>
                          <wps:cNvCnPr>
                            <a:cxnSpLocks noChangeShapeType="1"/>
                          </wps:cNvCnPr>
                          <wps:spPr bwMode="auto">
                            <a:xfrm flipH="1">
                              <a:off x="3128" y="200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49" name="Line 331"/>
                          <wps:cNvCnPr>
                            <a:cxnSpLocks noChangeShapeType="1"/>
                          </wps:cNvCnPr>
                          <wps:spPr bwMode="auto">
                            <a:xfrm flipH="1">
                              <a:off x="3118" y="200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0" name="Line 332"/>
                          <wps:cNvCnPr>
                            <a:cxnSpLocks noChangeShapeType="1"/>
                          </wps:cNvCnPr>
                          <wps:spPr bwMode="auto">
                            <a:xfrm flipH="1">
                              <a:off x="3108" y="200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1" name="Line 333"/>
                          <wps:cNvCnPr>
                            <a:cxnSpLocks noChangeShapeType="1"/>
                          </wps:cNvCnPr>
                          <wps:spPr bwMode="auto">
                            <a:xfrm flipH="1">
                              <a:off x="3097" y="201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2" name="Line 334"/>
                          <wps:cNvCnPr>
                            <a:cxnSpLocks noChangeShapeType="1"/>
                          </wps:cNvCnPr>
                          <wps:spPr bwMode="auto">
                            <a:xfrm flipH="1">
                              <a:off x="3087" y="201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3" name="Line 335"/>
                          <wps:cNvCnPr>
                            <a:cxnSpLocks noChangeShapeType="1"/>
                          </wps:cNvCnPr>
                          <wps:spPr bwMode="auto">
                            <a:xfrm flipH="1">
                              <a:off x="3077" y="201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4" name="Line 336"/>
                          <wps:cNvCnPr>
                            <a:cxnSpLocks noChangeShapeType="1"/>
                          </wps:cNvCnPr>
                          <wps:spPr bwMode="auto">
                            <a:xfrm flipH="1">
                              <a:off x="3067" y="201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5" name="Line 337"/>
                          <wps:cNvCnPr>
                            <a:cxnSpLocks noChangeShapeType="1"/>
                          </wps:cNvCnPr>
                          <wps:spPr bwMode="auto">
                            <a:xfrm flipH="1">
                              <a:off x="3057" y="202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6" name="Line 338"/>
                          <wps:cNvCnPr>
                            <a:cxnSpLocks noChangeShapeType="1"/>
                          </wps:cNvCnPr>
                          <wps:spPr bwMode="auto">
                            <a:xfrm flipH="1">
                              <a:off x="3046" y="202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7" name="Line 339"/>
                          <wps:cNvCnPr>
                            <a:cxnSpLocks noChangeShapeType="1"/>
                          </wps:cNvCnPr>
                          <wps:spPr bwMode="auto">
                            <a:xfrm flipH="1">
                              <a:off x="3036" y="202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8" name="Line 340"/>
                          <wps:cNvCnPr>
                            <a:cxnSpLocks noChangeShapeType="1"/>
                          </wps:cNvCnPr>
                          <wps:spPr bwMode="auto">
                            <a:xfrm flipH="1">
                              <a:off x="3025" y="203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59" name="Line 341"/>
                          <wps:cNvCnPr>
                            <a:cxnSpLocks noChangeShapeType="1"/>
                          </wps:cNvCnPr>
                          <wps:spPr bwMode="auto">
                            <a:xfrm flipH="1">
                              <a:off x="3015" y="2033"/>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0" name="Line 342"/>
                          <wps:cNvCnPr>
                            <a:cxnSpLocks noChangeShapeType="1"/>
                          </wps:cNvCnPr>
                          <wps:spPr bwMode="auto">
                            <a:xfrm flipH="1">
                              <a:off x="3005" y="203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343"/>
                          <wps:cNvCnPr>
                            <a:cxnSpLocks noChangeShapeType="1"/>
                          </wps:cNvCnPr>
                          <wps:spPr bwMode="auto">
                            <a:xfrm flipH="1">
                              <a:off x="2995" y="203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344"/>
                          <wps:cNvCnPr>
                            <a:cxnSpLocks noChangeShapeType="1"/>
                          </wps:cNvCnPr>
                          <wps:spPr bwMode="auto">
                            <a:xfrm flipH="1">
                              <a:off x="2984" y="204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3" name="Line 345"/>
                          <wps:cNvCnPr>
                            <a:cxnSpLocks noChangeShapeType="1"/>
                          </wps:cNvCnPr>
                          <wps:spPr bwMode="auto">
                            <a:xfrm flipH="1">
                              <a:off x="2974" y="2045"/>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4" name="Line 346"/>
                          <wps:cNvCnPr>
                            <a:cxnSpLocks noChangeShapeType="1"/>
                          </wps:cNvCnPr>
                          <wps:spPr bwMode="auto">
                            <a:xfrm flipH="1">
                              <a:off x="2964" y="204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5" name="Line 347"/>
                          <wps:cNvCnPr>
                            <a:cxnSpLocks noChangeShapeType="1"/>
                          </wps:cNvCnPr>
                          <wps:spPr bwMode="auto">
                            <a:xfrm flipH="1">
                              <a:off x="2954" y="205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6" name="Line 348"/>
                          <wps:cNvCnPr>
                            <a:cxnSpLocks noChangeShapeType="1"/>
                          </wps:cNvCnPr>
                          <wps:spPr bwMode="auto">
                            <a:xfrm flipH="1">
                              <a:off x="2944" y="205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349"/>
                          <wps:cNvCnPr>
                            <a:cxnSpLocks noChangeShapeType="1"/>
                          </wps:cNvCnPr>
                          <wps:spPr bwMode="auto">
                            <a:xfrm flipH="1">
                              <a:off x="2933" y="2055"/>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8" name="Line 350"/>
                          <wps:cNvCnPr>
                            <a:cxnSpLocks noChangeShapeType="1"/>
                          </wps:cNvCnPr>
                          <wps:spPr bwMode="auto">
                            <a:xfrm flipH="1">
                              <a:off x="2923" y="205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69" name="Line 351"/>
                          <wps:cNvCnPr>
                            <a:cxnSpLocks noChangeShapeType="1"/>
                          </wps:cNvCnPr>
                          <wps:spPr bwMode="auto">
                            <a:xfrm flipH="1">
                              <a:off x="2912" y="2061"/>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0" name="Line 352"/>
                          <wps:cNvCnPr>
                            <a:cxnSpLocks noChangeShapeType="1"/>
                          </wps:cNvCnPr>
                          <wps:spPr bwMode="auto">
                            <a:xfrm flipH="1">
                              <a:off x="2902" y="206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1" name="Line 353"/>
                          <wps:cNvCnPr>
                            <a:cxnSpLocks noChangeShapeType="1"/>
                          </wps:cNvCnPr>
                          <wps:spPr bwMode="auto">
                            <a:xfrm flipH="1">
                              <a:off x="2892" y="206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2" name="Line 354"/>
                          <wps:cNvCnPr>
                            <a:cxnSpLocks noChangeShapeType="1"/>
                          </wps:cNvCnPr>
                          <wps:spPr bwMode="auto">
                            <a:xfrm flipH="1">
                              <a:off x="2882" y="206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3" name="Line 355"/>
                          <wps:cNvCnPr>
                            <a:cxnSpLocks noChangeShapeType="1"/>
                          </wps:cNvCnPr>
                          <wps:spPr bwMode="auto">
                            <a:xfrm flipH="1">
                              <a:off x="2871" y="207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4" name="Line 356"/>
                          <wps:cNvCnPr>
                            <a:cxnSpLocks noChangeShapeType="1"/>
                          </wps:cNvCnPr>
                          <wps:spPr bwMode="auto">
                            <a:xfrm flipH="1">
                              <a:off x="2861" y="2074"/>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5" name="Line 357"/>
                          <wps:cNvCnPr>
                            <a:cxnSpLocks noChangeShapeType="1"/>
                          </wps:cNvCnPr>
                          <wps:spPr bwMode="auto">
                            <a:xfrm flipH="1">
                              <a:off x="2851" y="207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6" name="Line 358"/>
                          <wps:cNvCnPr>
                            <a:cxnSpLocks noChangeShapeType="1"/>
                          </wps:cNvCnPr>
                          <wps:spPr bwMode="auto">
                            <a:xfrm flipH="1">
                              <a:off x="2841" y="208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7" name="Line 359"/>
                          <wps:cNvCnPr>
                            <a:cxnSpLocks noChangeShapeType="1"/>
                          </wps:cNvCnPr>
                          <wps:spPr bwMode="auto">
                            <a:xfrm flipH="1">
                              <a:off x="2831" y="208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8" name="Line 360"/>
                          <wps:cNvCnPr>
                            <a:cxnSpLocks noChangeShapeType="1"/>
                          </wps:cNvCnPr>
                          <wps:spPr bwMode="auto">
                            <a:xfrm flipH="1">
                              <a:off x="2820" y="208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79" name="Line 361"/>
                          <wps:cNvCnPr>
                            <a:cxnSpLocks noChangeShapeType="1"/>
                          </wps:cNvCnPr>
                          <wps:spPr bwMode="auto">
                            <a:xfrm flipH="1">
                              <a:off x="2810" y="208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0" name="Line 362"/>
                          <wps:cNvCnPr>
                            <a:cxnSpLocks noChangeShapeType="1"/>
                          </wps:cNvCnPr>
                          <wps:spPr bwMode="auto">
                            <a:xfrm flipH="1">
                              <a:off x="2799" y="2091"/>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1" name="Line 363"/>
                          <wps:cNvCnPr>
                            <a:cxnSpLocks noChangeShapeType="1"/>
                          </wps:cNvCnPr>
                          <wps:spPr bwMode="auto">
                            <a:xfrm flipH="1">
                              <a:off x="2789" y="2094"/>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2" name="Line 364"/>
                          <wps:cNvCnPr>
                            <a:cxnSpLocks noChangeShapeType="1"/>
                          </wps:cNvCnPr>
                          <wps:spPr bwMode="auto">
                            <a:xfrm flipH="1">
                              <a:off x="2779" y="2096"/>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3" name="Line 365"/>
                          <wps:cNvCnPr>
                            <a:cxnSpLocks noChangeShapeType="1"/>
                          </wps:cNvCnPr>
                          <wps:spPr bwMode="auto">
                            <a:xfrm flipH="1">
                              <a:off x="2769" y="209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4" name="Line 366"/>
                          <wps:cNvCnPr>
                            <a:cxnSpLocks noChangeShapeType="1"/>
                          </wps:cNvCnPr>
                          <wps:spPr bwMode="auto">
                            <a:xfrm flipH="1">
                              <a:off x="2758" y="2102"/>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5" name="Line 367"/>
                          <wps:cNvCnPr>
                            <a:cxnSpLocks noChangeShapeType="1"/>
                          </wps:cNvCnPr>
                          <wps:spPr bwMode="auto">
                            <a:xfrm flipH="1">
                              <a:off x="2748" y="210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6" name="Line 368"/>
                          <wps:cNvCnPr>
                            <a:cxnSpLocks noChangeShapeType="1"/>
                          </wps:cNvCnPr>
                          <wps:spPr bwMode="auto">
                            <a:xfrm flipH="1">
                              <a:off x="2738" y="210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7" name="Line 369"/>
                          <wps:cNvCnPr>
                            <a:cxnSpLocks noChangeShapeType="1"/>
                          </wps:cNvCnPr>
                          <wps:spPr bwMode="auto">
                            <a:xfrm flipH="1">
                              <a:off x="2728" y="2110"/>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8" name="Line 370"/>
                          <wps:cNvCnPr>
                            <a:cxnSpLocks noChangeShapeType="1"/>
                          </wps:cNvCnPr>
                          <wps:spPr bwMode="auto">
                            <a:xfrm flipH="1">
                              <a:off x="2718" y="2113"/>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89" name="Line 371"/>
                          <wps:cNvCnPr>
                            <a:cxnSpLocks noChangeShapeType="1"/>
                          </wps:cNvCnPr>
                          <wps:spPr bwMode="auto">
                            <a:xfrm flipH="1">
                              <a:off x="2707" y="211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0" name="Line 372"/>
                          <wps:cNvCnPr>
                            <a:cxnSpLocks noChangeShapeType="1"/>
                          </wps:cNvCnPr>
                          <wps:spPr bwMode="auto">
                            <a:xfrm flipH="1">
                              <a:off x="2697" y="211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1" name="Line 373"/>
                          <wps:cNvCnPr>
                            <a:cxnSpLocks noChangeShapeType="1"/>
                          </wps:cNvCnPr>
                          <wps:spPr bwMode="auto">
                            <a:xfrm flipH="1">
                              <a:off x="2686" y="212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2" name="Line 374"/>
                          <wps:cNvCnPr>
                            <a:cxnSpLocks noChangeShapeType="1"/>
                          </wps:cNvCnPr>
                          <wps:spPr bwMode="auto">
                            <a:xfrm flipH="1">
                              <a:off x="2676" y="2124"/>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3" name="Line 375"/>
                          <wps:cNvCnPr>
                            <a:cxnSpLocks noChangeShapeType="1"/>
                          </wps:cNvCnPr>
                          <wps:spPr bwMode="auto">
                            <a:xfrm flipH="1">
                              <a:off x="2666" y="212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4" name="Line 376"/>
                          <wps:cNvCnPr>
                            <a:cxnSpLocks noChangeShapeType="1"/>
                          </wps:cNvCnPr>
                          <wps:spPr bwMode="auto">
                            <a:xfrm flipH="1">
                              <a:off x="2656" y="213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5" name="Line 377"/>
                          <wps:cNvCnPr>
                            <a:cxnSpLocks noChangeShapeType="1"/>
                          </wps:cNvCnPr>
                          <wps:spPr bwMode="auto">
                            <a:xfrm flipH="1">
                              <a:off x="2645" y="2132"/>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6" name="Line 378"/>
                          <wps:cNvCnPr>
                            <a:cxnSpLocks noChangeShapeType="1"/>
                          </wps:cNvCnPr>
                          <wps:spPr bwMode="auto">
                            <a:xfrm flipH="1">
                              <a:off x="2635" y="213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7" name="Line 379"/>
                          <wps:cNvCnPr>
                            <a:cxnSpLocks noChangeShapeType="1"/>
                          </wps:cNvCnPr>
                          <wps:spPr bwMode="auto">
                            <a:xfrm flipH="1">
                              <a:off x="2625" y="213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8" name="Line 380"/>
                          <wps:cNvCnPr>
                            <a:cxnSpLocks noChangeShapeType="1"/>
                          </wps:cNvCnPr>
                          <wps:spPr bwMode="auto">
                            <a:xfrm flipH="1">
                              <a:off x="2615" y="214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99" name="Line 381"/>
                          <wps:cNvCnPr>
                            <a:cxnSpLocks noChangeShapeType="1"/>
                          </wps:cNvCnPr>
                          <wps:spPr bwMode="auto">
                            <a:xfrm flipH="1">
                              <a:off x="2605" y="2143"/>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0" name="Line 382"/>
                          <wps:cNvCnPr>
                            <a:cxnSpLocks noChangeShapeType="1"/>
                          </wps:cNvCnPr>
                          <wps:spPr bwMode="auto">
                            <a:xfrm flipH="1">
                              <a:off x="2594" y="214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1" name="Line 383"/>
                          <wps:cNvCnPr>
                            <a:cxnSpLocks noChangeShapeType="1"/>
                          </wps:cNvCnPr>
                          <wps:spPr bwMode="auto">
                            <a:xfrm flipH="1">
                              <a:off x="2584" y="2149"/>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2" name="Line 384"/>
                          <wps:cNvCnPr>
                            <a:cxnSpLocks noChangeShapeType="1"/>
                          </wps:cNvCnPr>
                          <wps:spPr bwMode="auto">
                            <a:xfrm flipH="1">
                              <a:off x="2574" y="2151"/>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3" name="Line 385"/>
                          <wps:cNvCnPr>
                            <a:cxnSpLocks noChangeShapeType="1"/>
                          </wps:cNvCnPr>
                          <wps:spPr bwMode="auto">
                            <a:xfrm flipH="1">
                              <a:off x="2564" y="215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4" name="Line 386"/>
                          <wps:cNvCnPr>
                            <a:cxnSpLocks noChangeShapeType="1"/>
                          </wps:cNvCnPr>
                          <wps:spPr bwMode="auto">
                            <a:xfrm flipH="1">
                              <a:off x="2553" y="2157"/>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5" name="Line 387"/>
                          <wps:cNvCnPr>
                            <a:cxnSpLocks noChangeShapeType="1"/>
                          </wps:cNvCnPr>
                          <wps:spPr bwMode="auto">
                            <a:xfrm flipH="1">
                              <a:off x="2543" y="216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6" name="Line 388"/>
                          <wps:cNvCnPr>
                            <a:cxnSpLocks noChangeShapeType="1"/>
                          </wps:cNvCnPr>
                          <wps:spPr bwMode="auto">
                            <a:xfrm flipH="1">
                              <a:off x="2532" y="2163"/>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7" name="Line 389"/>
                          <wps:cNvCnPr>
                            <a:cxnSpLocks noChangeShapeType="1"/>
                          </wps:cNvCnPr>
                          <wps:spPr bwMode="auto">
                            <a:xfrm flipH="1">
                              <a:off x="2522" y="2165"/>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8" name="Line 390"/>
                          <wps:cNvCnPr>
                            <a:cxnSpLocks noChangeShapeType="1"/>
                          </wps:cNvCnPr>
                          <wps:spPr bwMode="auto">
                            <a:xfrm flipH="1">
                              <a:off x="2512" y="2168"/>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09" name="Line 391"/>
                          <wps:cNvCnPr>
                            <a:cxnSpLocks noChangeShapeType="1"/>
                          </wps:cNvCnPr>
                          <wps:spPr bwMode="auto">
                            <a:xfrm flipH="1">
                              <a:off x="2502" y="217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0" name="Line 392"/>
                          <wps:cNvCnPr>
                            <a:cxnSpLocks noChangeShapeType="1"/>
                          </wps:cNvCnPr>
                          <wps:spPr bwMode="auto">
                            <a:xfrm flipH="1">
                              <a:off x="2492" y="2173"/>
                              <a:ext cx="4"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1" name="Line 393"/>
                          <wps:cNvCnPr>
                            <a:cxnSpLocks noChangeShapeType="1"/>
                          </wps:cNvCnPr>
                          <wps:spPr bwMode="auto">
                            <a:xfrm flipH="1">
                              <a:off x="2481" y="2176"/>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2" name="Line 394"/>
                          <wps:cNvCnPr>
                            <a:cxnSpLocks noChangeShapeType="1"/>
                          </wps:cNvCnPr>
                          <wps:spPr bwMode="auto">
                            <a:xfrm flipH="1">
                              <a:off x="2471" y="2179"/>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3" name="Line 395"/>
                          <wps:cNvCnPr>
                            <a:cxnSpLocks noChangeShapeType="1"/>
                          </wps:cNvCnPr>
                          <wps:spPr bwMode="auto">
                            <a:xfrm flipH="1">
                              <a:off x="2461" y="2182"/>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4" name="Line 396"/>
                          <wps:cNvCnPr>
                            <a:cxnSpLocks noChangeShapeType="1"/>
                          </wps:cNvCnPr>
                          <wps:spPr bwMode="auto">
                            <a:xfrm flipH="1">
                              <a:off x="2451" y="2185"/>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5" name="Line 397"/>
                          <wps:cNvCnPr>
                            <a:cxnSpLocks noChangeShapeType="1"/>
                          </wps:cNvCnPr>
                          <wps:spPr bwMode="auto">
                            <a:xfrm flipH="1">
                              <a:off x="2440" y="2187"/>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6" name="Line 398"/>
                          <wps:cNvCnPr>
                            <a:cxnSpLocks noChangeShapeType="1"/>
                          </wps:cNvCnPr>
                          <wps:spPr bwMode="auto">
                            <a:xfrm flipH="1">
                              <a:off x="2430" y="2190"/>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7" name="Line 399"/>
                          <wps:cNvCnPr>
                            <a:cxnSpLocks noChangeShapeType="1"/>
                          </wps:cNvCnPr>
                          <wps:spPr bwMode="auto">
                            <a:xfrm flipH="1">
                              <a:off x="2419" y="2192"/>
                              <a:ext cx="6"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8" name="Line 400"/>
                          <wps:cNvCnPr>
                            <a:cxnSpLocks noChangeShapeType="1"/>
                          </wps:cNvCnPr>
                          <wps:spPr bwMode="auto">
                            <a:xfrm flipH="1">
                              <a:off x="2409" y="2195"/>
                              <a:ext cx="6"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19" name="Line 401"/>
                          <wps:cNvCnPr>
                            <a:cxnSpLocks noChangeShapeType="1"/>
                          </wps:cNvCnPr>
                          <wps:spPr bwMode="auto">
                            <a:xfrm flipH="1">
                              <a:off x="2399" y="2198"/>
                              <a:ext cx="5" cy="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0" name="Line 402"/>
                          <wps:cNvCnPr>
                            <a:cxnSpLocks noChangeShapeType="1"/>
                          </wps:cNvCnPr>
                          <wps:spPr bwMode="auto">
                            <a:xfrm flipH="1">
                              <a:off x="2389" y="2201"/>
                              <a:ext cx="5"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1" name="Line 403"/>
                          <wps:cNvCnPr>
                            <a:cxnSpLocks noChangeShapeType="1"/>
                          </wps:cNvCnPr>
                          <wps:spPr bwMode="auto">
                            <a:xfrm flipH="1">
                              <a:off x="2379" y="2204"/>
                              <a:ext cx="4"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2" name="Line 404"/>
                          <wps:cNvCnPr>
                            <a:cxnSpLocks noChangeShapeType="1"/>
                          </wps:cNvCnPr>
                          <wps:spPr bwMode="auto">
                            <a:xfrm flipH="1">
                              <a:off x="2370" y="2206"/>
                              <a:ext cx="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3" name="Freeform 405"/>
                          <wps:cNvSpPr>
                            <a:spLocks/>
                          </wps:cNvSpPr>
                          <wps:spPr bwMode="auto">
                            <a:xfrm>
                              <a:off x="5390" y="1399"/>
                              <a:ext cx="1" cy="1"/>
                            </a:xfrm>
                            <a:custGeom>
                              <a:avLst/>
                              <a:gdLst>
                                <a:gd name="T0" fmla="*/ 0 w 1"/>
                                <a:gd name="T1" fmla="*/ 0 h 1"/>
                                <a:gd name="T2" fmla="*/ 1 w 1"/>
                                <a:gd name="T3" fmla="*/ 0 h 1"/>
                                <a:gd name="T4" fmla="*/ 0 w 1"/>
                                <a:gd name="T5" fmla="*/ 0 h 1"/>
                                <a:gd name="T6" fmla="*/ 0 60000 65536"/>
                                <a:gd name="T7" fmla="*/ 0 60000 65536"/>
                                <a:gd name="T8" fmla="*/ 0 60000 65536"/>
                              </a:gdLst>
                              <a:ahLst/>
                              <a:cxnLst>
                                <a:cxn ang="T6">
                                  <a:pos x="T0" y="T1"/>
                                </a:cxn>
                                <a:cxn ang="T7">
                                  <a:pos x="T2" y="T3"/>
                                </a:cxn>
                                <a:cxn ang="T8">
                                  <a:pos x="T4" y="T5"/>
                                </a:cxn>
                              </a:cxnLst>
                              <a:rect l="0" t="0" r="r" b="b"/>
                              <a:pathLst>
                                <a:path w="1" h="1">
                                  <a:moveTo>
                                    <a:pt x="0" y="0"/>
                                  </a:moveTo>
                                  <a:lnTo>
                                    <a:pt x="1" y="0"/>
                                  </a:lnTo>
                                  <a:lnTo>
                                    <a:pt x="0" y="0"/>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g:wgp>
                      <wpg:wgp>
                        <wpg:cNvPr id="3624" name="Group 406"/>
                        <wpg:cNvGrpSpPr>
                          <a:grpSpLocks/>
                        </wpg:cNvGrpSpPr>
                        <wpg:grpSpPr bwMode="auto">
                          <a:xfrm>
                            <a:off x="630606" y="38710"/>
                            <a:ext cx="3626511" cy="2160164"/>
                            <a:chOff x="993" y="61"/>
                            <a:chExt cx="5710" cy="3401"/>
                          </a:xfrm>
                        </wpg:grpSpPr>
                        <wps:wsp>
                          <wps:cNvPr id="3625" name="Freeform 407"/>
                          <wps:cNvSpPr>
                            <a:spLocks/>
                          </wps:cNvSpPr>
                          <wps:spPr bwMode="auto">
                            <a:xfrm>
                              <a:off x="5390" y="3461"/>
                              <a:ext cx="1" cy="1"/>
                            </a:xfrm>
                            <a:custGeom>
                              <a:avLst/>
                              <a:gdLst>
                                <a:gd name="T0" fmla="*/ 1 w 1"/>
                                <a:gd name="T1" fmla="*/ 0 h 1"/>
                                <a:gd name="T2" fmla="*/ 0 w 1"/>
                                <a:gd name="T3" fmla="*/ 0 h 1"/>
                                <a:gd name="T4" fmla="*/ 1 w 1"/>
                                <a:gd name="T5" fmla="*/ 0 h 1"/>
                                <a:gd name="T6" fmla="*/ 0 60000 65536"/>
                                <a:gd name="T7" fmla="*/ 0 60000 65536"/>
                                <a:gd name="T8" fmla="*/ 0 60000 65536"/>
                              </a:gdLst>
                              <a:ahLst/>
                              <a:cxnLst>
                                <a:cxn ang="T6">
                                  <a:pos x="T0" y="T1"/>
                                </a:cxn>
                                <a:cxn ang="T7">
                                  <a:pos x="T2" y="T3"/>
                                </a:cxn>
                                <a:cxn ang="T8">
                                  <a:pos x="T4" y="T5"/>
                                </a:cxn>
                              </a:cxnLst>
                              <a:rect l="0" t="0" r="r" b="b"/>
                              <a:pathLst>
                                <a:path w="1" h="1">
                                  <a:moveTo>
                                    <a:pt x="1" y="0"/>
                                  </a:moveTo>
                                  <a:lnTo>
                                    <a:pt x="0" y="0"/>
                                  </a:lnTo>
                                  <a:lnTo>
                                    <a:pt x="1" y="0"/>
                                  </a:lnTo>
                                  <a:close/>
                                </a:path>
                              </a:pathLst>
                            </a:custGeom>
                            <a:solidFill>
                              <a:srgbClr val="000000"/>
                            </a:solidFill>
                            <a:ln w="635">
                              <a:solidFill>
                                <a:srgbClr val="000000"/>
                              </a:solidFill>
                              <a:round/>
                              <a:headEnd/>
                              <a:tailEnd/>
                            </a:ln>
                          </wps:spPr>
                          <wps:bodyPr rot="0" vert="horz" wrap="square" lIns="91440" tIns="45720" rIns="91440" bIns="45720" anchor="t" anchorCtr="0" upright="1">
                            <a:noAutofit/>
                          </wps:bodyPr>
                        </wps:wsp>
                        <wps:wsp>
                          <wps:cNvPr id="3626" name="Line 408"/>
                          <wps:cNvCnPr>
                            <a:cxnSpLocks noChangeShapeType="1"/>
                          </wps:cNvCnPr>
                          <wps:spPr bwMode="auto">
                            <a:xfrm>
                              <a:off x="5390" y="139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409"/>
                          <wps:cNvCnPr>
                            <a:cxnSpLocks noChangeShapeType="1"/>
                          </wps:cNvCnPr>
                          <wps:spPr bwMode="auto">
                            <a:xfrm>
                              <a:off x="5390" y="141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410"/>
                          <wps:cNvCnPr>
                            <a:cxnSpLocks noChangeShapeType="1"/>
                          </wps:cNvCnPr>
                          <wps:spPr bwMode="auto">
                            <a:xfrm>
                              <a:off x="5390" y="142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411"/>
                          <wps:cNvCnPr>
                            <a:cxnSpLocks noChangeShapeType="1"/>
                          </wps:cNvCnPr>
                          <wps:spPr bwMode="auto">
                            <a:xfrm>
                              <a:off x="5390" y="143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0" name="Line 412"/>
                          <wps:cNvCnPr>
                            <a:cxnSpLocks noChangeShapeType="1"/>
                          </wps:cNvCnPr>
                          <wps:spPr bwMode="auto">
                            <a:xfrm>
                              <a:off x="5390" y="144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1" name="Line 413"/>
                          <wps:cNvCnPr>
                            <a:cxnSpLocks noChangeShapeType="1"/>
                          </wps:cNvCnPr>
                          <wps:spPr bwMode="auto">
                            <a:xfrm>
                              <a:off x="5390" y="145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2" name="Line 414"/>
                          <wps:cNvCnPr>
                            <a:cxnSpLocks noChangeShapeType="1"/>
                          </wps:cNvCnPr>
                          <wps:spPr bwMode="auto">
                            <a:xfrm>
                              <a:off x="5390" y="146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3" name="Line 415"/>
                          <wps:cNvCnPr>
                            <a:cxnSpLocks noChangeShapeType="1"/>
                          </wps:cNvCnPr>
                          <wps:spPr bwMode="auto">
                            <a:xfrm>
                              <a:off x="5390" y="147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4" name="Line 416"/>
                          <wps:cNvCnPr>
                            <a:cxnSpLocks noChangeShapeType="1"/>
                          </wps:cNvCnPr>
                          <wps:spPr bwMode="auto">
                            <a:xfrm>
                              <a:off x="5390" y="148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5" name="Line 417"/>
                          <wps:cNvCnPr>
                            <a:cxnSpLocks noChangeShapeType="1"/>
                          </wps:cNvCnPr>
                          <wps:spPr bwMode="auto">
                            <a:xfrm>
                              <a:off x="5390" y="149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6" name="Line 418"/>
                          <wps:cNvCnPr>
                            <a:cxnSpLocks noChangeShapeType="1"/>
                          </wps:cNvCnPr>
                          <wps:spPr bwMode="auto">
                            <a:xfrm>
                              <a:off x="5390" y="150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7" name="Line 419"/>
                          <wps:cNvCnPr>
                            <a:cxnSpLocks noChangeShapeType="1"/>
                          </wps:cNvCnPr>
                          <wps:spPr bwMode="auto">
                            <a:xfrm>
                              <a:off x="5390" y="151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8" name="Line 420"/>
                          <wps:cNvCnPr>
                            <a:cxnSpLocks noChangeShapeType="1"/>
                          </wps:cNvCnPr>
                          <wps:spPr bwMode="auto">
                            <a:xfrm>
                              <a:off x="5390" y="152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421"/>
                          <wps:cNvCnPr>
                            <a:cxnSpLocks noChangeShapeType="1"/>
                          </wps:cNvCnPr>
                          <wps:spPr bwMode="auto">
                            <a:xfrm>
                              <a:off x="5390" y="153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422"/>
                          <wps:cNvCnPr>
                            <a:cxnSpLocks noChangeShapeType="1"/>
                          </wps:cNvCnPr>
                          <wps:spPr bwMode="auto">
                            <a:xfrm>
                              <a:off x="5390" y="1547"/>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423"/>
                          <wps:cNvCnPr>
                            <a:cxnSpLocks noChangeShapeType="1"/>
                          </wps:cNvCnPr>
                          <wps:spPr bwMode="auto">
                            <a:xfrm>
                              <a:off x="5390" y="155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424"/>
                          <wps:cNvCnPr>
                            <a:cxnSpLocks noChangeShapeType="1"/>
                          </wps:cNvCnPr>
                          <wps:spPr bwMode="auto">
                            <a:xfrm>
                              <a:off x="5390" y="156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3" name="Line 425"/>
                          <wps:cNvCnPr>
                            <a:cxnSpLocks noChangeShapeType="1"/>
                          </wps:cNvCnPr>
                          <wps:spPr bwMode="auto">
                            <a:xfrm>
                              <a:off x="5390" y="1579"/>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4" name="Line 426"/>
                          <wps:cNvCnPr>
                            <a:cxnSpLocks noChangeShapeType="1"/>
                          </wps:cNvCnPr>
                          <wps:spPr bwMode="auto">
                            <a:xfrm>
                              <a:off x="5390" y="159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5" name="Line 427"/>
                          <wps:cNvCnPr>
                            <a:cxnSpLocks noChangeShapeType="1"/>
                          </wps:cNvCnPr>
                          <wps:spPr bwMode="auto">
                            <a:xfrm>
                              <a:off x="5390" y="160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6" name="Line 428"/>
                          <wps:cNvCnPr>
                            <a:cxnSpLocks noChangeShapeType="1"/>
                          </wps:cNvCnPr>
                          <wps:spPr bwMode="auto">
                            <a:xfrm>
                              <a:off x="5390" y="161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7" name="Line 429"/>
                          <wps:cNvCnPr>
                            <a:cxnSpLocks noChangeShapeType="1"/>
                          </wps:cNvCnPr>
                          <wps:spPr bwMode="auto">
                            <a:xfrm>
                              <a:off x="5390" y="162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8" name="Line 430"/>
                          <wps:cNvCnPr>
                            <a:cxnSpLocks noChangeShapeType="1"/>
                          </wps:cNvCnPr>
                          <wps:spPr bwMode="auto">
                            <a:xfrm>
                              <a:off x="5390" y="163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49" name="Line 431"/>
                          <wps:cNvCnPr>
                            <a:cxnSpLocks noChangeShapeType="1"/>
                          </wps:cNvCnPr>
                          <wps:spPr bwMode="auto">
                            <a:xfrm>
                              <a:off x="5390" y="164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0" name="Line 432"/>
                          <wps:cNvCnPr>
                            <a:cxnSpLocks noChangeShapeType="1"/>
                          </wps:cNvCnPr>
                          <wps:spPr bwMode="auto">
                            <a:xfrm>
                              <a:off x="5390" y="165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1" name="Line 433"/>
                          <wps:cNvCnPr>
                            <a:cxnSpLocks noChangeShapeType="1"/>
                          </wps:cNvCnPr>
                          <wps:spPr bwMode="auto">
                            <a:xfrm>
                              <a:off x="5390" y="166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2" name="Line 434"/>
                          <wps:cNvCnPr>
                            <a:cxnSpLocks noChangeShapeType="1"/>
                          </wps:cNvCnPr>
                          <wps:spPr bwMode="auto">
                            <a:xfrm>
                              <a:off x="5390" y="167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3" name="Line 435"/>
                          <wps:cNvCnPr>
                            <a:cxnSpLocks noChangeShapeType="1"/>
                          </wps:cNvCnPr>
                          <wps:spPr bwMode="auto">
                            <a:xfrm>
                              <a:off x="5390" y="1685"/>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4" name="Line 436"/>
                          <wps:cNvCnPr>
                            <a:cxnSpLocks noChangeShapeType="1"/>
                          </wps:cNvCnPr>
                          <wps:spPr bwMode="auto">
                            <a:xfrm>
                              <a:off x="5390" y="169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5" name="Line 437"/>
                          <wps:cNvCnPr>
                            <a:cxnSpLocks noChangeShapeType="1"/>
                          </wps:cNvCnPr>
                          <wps:spPr bwMode="auto">
                            <a:xfrm>
                              <a:off x="5390" y="170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6" name="Line 438"/>
                          <wps:cNvCnPr>
                            <a:cxnSpLocks noChangeShapeType="1"/>
                          </wps:cNvCnPr>
                          <wps:spPr bwMode="auto">
                            <a:xfrm>
                              <a:off x="5390" y="171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7" name="Line 439"/>
                          <wps:cNvCnPr>
                            <a:cxnSpLocks noChangeShapeType="1"/>
                          </wps:cNvCnPr>
                          <wps:spPr bwMode="auto">
                            <a:xfrm>
                              <a:off x="5390" y="172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8" name="Line 440"/>
                          <wps:cNvCnPr>
                            <a:cxnSpLocks noChangeShapeType="1"/>
                          </wps:cNvCnPr>
                          <wps:spPr bwMode="auto">
                            <a:xfrm>
                              <a:off x="5390" y="1738"/>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59" name="Line 441"/>
                          <wps:cNvCnPr>
                            <a:cxnSpLocks noChangeShapeType="1"/>
                          </wps:cNvCnPr>
                          <wps:spPr bwMode="auto">
                            <a:xfrm>
                              <a:off x="5390" y="174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0" name="Line 442"/>
                          <wps:cNvCnPr>
                            <a:cxnSpLocks noChangeShapeType="1"/>
                          </wps:cNvCnPr>
                          <wps:spPr bwMode="auto">
                            <a:xfrm>
                              <a:off x="5390" y="176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443"/>
                          <wps:cNvCnPr>
                            <a:cxnSpLocks noChangeShapeType="1"/>
                          </wps:cNvCnPr>
                          <wps:spPr bwMode="auto">
                            <a:xfrm>
                              <a:off x="5390" y="177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444"/>
                          <wps:cNvCnPr>
                            <a:cxnSpLocks noChangeShapeType="1"/>
                          </wps:cNvCnPr>
                          <wps:spPr bwMode="auto">
                            <a:xfrm>
                              <a:off x="5390" y="178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3" name="Line 445"/>
                          <wps:cNvCnPr>
                            <a:cxnSpLocks noChangeShapeType="1"/>
                          </wps:cNvCnPr>
                          <wps:spPr bwMode="auto">
                            <a:xfrm>
                              <a:off x="5390" y="179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4" name="Line 446"/>
                          <wps:cNvCnPr>
                            <a:cxnSpLocks noChangeShapeType="1"/>
                          </wps:cNvCnPr>
                          <wps:spPr bwMode="auto">
                            <a:xfrm>
                              <a:off x="5390" y="180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5" name="Line 447"/>
                          <wps:cNvCnPr>
                            <a:cxnSpLocks noChangeShapeType="1"/>
                          </wps:cNvCnPr>
                          <wps:spPr bwMode="auto">
                            <a:xfrm>
                              <a:off x="5390" y="181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6" name="Line 448"/>
                          <wps:cNvCnPr>
                            <a:cxnSpLocks noChangeShapeType="1"/>
                          </wps:cNvCnPr>
                          <wps:spPr bwMode="auto">
                            <a:xfrm>
                              <a:off x="5390" y="182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449"/>
                          <wps:cNvCnPr>
                            <a:cxnSpLocks noChangeShapeType="1"/>
                          </wps:cNvCnPr>
                          <wps:spPr bwMode="auto">
                            <a:xfrm>
                              <a:off x="5390" y="183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8" name="Line 450"/>
                          <wps:cNvCnPr>
                            <a:cxnSpLocks noChangeShapeType="1"/>
                          </wps:cNvCnPr>
                          <wps:spPr bwMode="auto">
                            <a:xfrm>
                              <a:off x="5390" y="184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69" name="Line 451"/>
                          <wps:cNvCnPr>
                            <a:cxnSpLocks noChangeShapeType="1"/>
                          </wps:cNvCnPr>
                          <wps:spPr bwMode="auto">
                            <a:xfrm>
                              <a:off x="5390" y="185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0" name="Line 452"/>
                          <wps:cNvCnPr>
                            <a:cxnSpLocks noChangeShapeType="1"/>
                          </wps:cNvCnPr>
                          <wps:spPr bwMode="auto">
                            <a:xfrm>
                              <a:off x="5390" y="186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1" name="Line 453"/>
                          <wps:cNvCnPr>
                            <a:cxnSpLocks noChangeShapeType="1"/>
                          </wps:cNvCnPr>
                          <wps:spPr bwMode="auto">
                            <a:xfrm>
                              <a:off x="5390" y="1876"/>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2" name="Line 454"/>
                          <wps:cNvCnPr>
                            <a:cxnSpLocks noChangeShapeType="1"/>
                          </wps:cNvCnPr>
                          <wps:spPr bwMode="auto">
                            <a:xfrm>
                              <a:off x="5390" y="188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3" name="Line 455"/>
                          <wps:cNvCnPr>
                            <a:cxnSpLocks noChangeShapeType="1"/>
                          </wps:cNvCnPr>
                          <wps:spPr bwMode="auto">
                            <a:xfrm>
                              <a:off x="5390" y="1897"/>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4" name="Line 456"/>
                          <wps:cNvCnPr>
                            <a:cxnSpLocks noChangeShapeType="1"/>
                          </wps:cNvCnPr>
                          <wps:spPr bwMode="auto">
                            <a:xfrm>
                              <a:off x="5390" y="190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5" name="Line 457"/>
                          <wps:cNvCnPr>
                            <a:cxnSpLocks noChangeShapeType="1"/>
                          </wps:cNvCnPr>
                          <wps:spPr bwMode="auto">
                            <a:xfrm>
                              <a:off x="5390" y="191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6" name="Line 458"/>
                          <wps:cNvCnPr>
                            <a:cxnSpLocks noChangeShapeType="1"/>
                          </wps:cNvCnPr>
                          <wps:spPr bwMode="auto">
                            <a:xfrm>
                              <a:off x="5390" y="1929"/>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7" name="Line 459"/>
                          <wps:cNvCnPr>
                            <a:cxnSpLocks noChangeShapeType="1"/>
                          </wps:cNvCnPr>
                          <wps:spPr bwMode="auto">
                            <a:xfrm>
                              <a:off x="5390" y="194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8" name="Line 460"/>
                          <wps:cNvCnPr>
                            <a:cxnSpLocks noChangeShapeType="1"/>
                          </wps:cNvCnPr>
                          <wps:spPr bwMode="auto">
                            <a:xfrm>
                              <a:off x="5390" y="195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79" name="Line 461"/>
                          <wps:cNvCnPr>
                            <a:cxnSpLocks noChangeShapeType="1"/>
                          </wps:cNvCnPr>
                          <wps:spPr bwMode="auto">
                            <a:xfrm>
                              <a:off x="5390" y="196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0" name="Line 462"/>
                          <wps:cNvCnPr>
                            <a:cxnSpLocks noChangeShapeType="1"/>
                          </wps:cNvCnPr>
                          <wps:spPr bwMode="auto">
                            <a:xfrm>
                              <a:off x="5390" y="197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1" name="Line 463"/>
                          <wps:cNvCnPr>
                            <a:cxnSpLocks noChangeShapeType="1"/>
                          </wps:cNvCnPr>
                          <wps:spPr bwMode="auto">
                            <a:xfrm>
                              <a:off x="5390" y="198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2" name="Line 464"/>
                          <wps:cNvCnPr>
                            <a:cxnSpLocks noChangeShapeType="1"/>
                          </wps:cNvCnPr>
                          <wps:spPr bwMode="auto">
                            <a:xfrm>
                              <a:off x="5390" y="199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3" name="Line 465"/>
                          <wps:cNvCnPr>
                            <a:cxnSpLocks noChangeShapeType="1"/>
                          </wps:cNvCnPr>
                          <wps:spPr bwMode="auto">
                            <a:xfrm>
                              <a:off x="5390" y="200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4" name="Line 466"/>
                          <wps:cNvCnPr>
                            <a:cxnSpLocks noChangeShapeType="1"/>
                          </wps:cNvCnPr>
                          <wps:spPr bwMode="auto">
                            <a:xfrm>
                              <a:off x="5390" y="201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5" name="Line 467"/>
                          <wps:cNvCnPr>
                            <a:cxnSpLocks noChangeShapeType="1"/>
                          </wps:cNvCnPr>
                          <wps:spPr bwMode="auto">
                            <a:xfrm>
                              <a:off x="5390" y="202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6" name="Line 468"/>
                          <wps:cNvCnPr>
                            <a:cxnSpLocks noChangeShapeType="1"/>
                          </wps:cNvCnPr>
                          <wps:spPr bwMode="auto">
                            <a:xfrm>
                              <a:off x="5390" y="2035"/>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7" name="Line 469"/>
                          <wps:cNvCnPr>
                            <a:cxnSpLocks noChangeShapeType="1"/>
                          </wps:cNvCnPr>
                          <wps:spPr bwMode="auto">
                            <a:xfrm>
                              <a:off x="5390" y="204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8" name="Line 470"/>
                          <wps:cNvCnPr>
                            <a:cxnSpLocks noChangeShapeType="1"/>
                          </wps:cNvCnPr>
                          <wps:spPr bwMode="auto">
                            <a:xfrm>
                              <a:off x="5390" y="205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89" name="Line 471"/>
                          <wps:cNvCnPr>
                            <a:cxnSpLocks noChangeShapeType="1"/>
                          </wps:cNvCnPr>
                          <wps:spPr bwMode="auto">
                            <a:xfrm>
                              <a:off x="5390" y="206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0" name="Line 472"/>
                          <wps:cNvCnPr>
                            <a:cxnSpLocks noChangeShapeType="1"/>
                          </wps:cNvCnPr>
                          <wps:spPr bwMode="auto">
                            <a:xfrm>
                              <a:off x="5390" y="207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1" name="Line 473"/>
                          <wps:cNvCnPr>
                            <a:cxnSpLocks noChangeShapeType="1"/>
                          </wps:cNvCnPr>
                          <wps:spPr bwMode="auto">
                            <a:xfrm>
                              <a:off x="5390" y="2088"/>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2" name="Line 474"/>
                          <wps:cNvCnPr>
                            <a:cxnSpLocks noChangeShapeType="1"/>
                          </wps:cNvCnPr>
                          <wps:spPr bwMode="auto">
                            <a:xfrm>
                              <a:off x="5390" y="209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3" name="Line 475"/>
                          <wps:cNvCnPr>
                            <a:cxnSpLocks noChangeShapeType="1"/>
                          </wps:cNvCnPr>
                          <wps:spPr bwMode="auto">
                            <a:xfrm>
                              <a:off x="5390" y="211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4" name="Line 476"/>
                          <wps:cNvCnPr>
                            <a:cxnSpLocks noChangeShapeType="1"/>
                          </wps:cNvCnPr>
                          <wps:spPr bwMode="auto">
                            <a:xfrm>
                              <a:off x="5390" y="212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5" name="Line 477"/>
                          <wps:cNvCnPr>
                            <a:cxnSpLocks noChangeShapeType="1"/>
                          </wps:cNvCnPr>
                          <wps:spPr bwMode="auto">
                            <a:xfrm>
                              <a:off x="5390" y="213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6" name="Line 478"/>
                          <wps:cNvCnPr>
                            <a:cxnSpLocks noChangeShapeType="1"/>
                          </wps:cNvCnPr>
                          <wps:spPr bwMode="auto">
                            <a:xfrm>
                              <a:off x="5390" y="214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7" name="Line 479"/>
                          <wps:cNvCnPr>
                            <a:cxnSpLocks noChangeShapeType="1"/>
                          </wps:cNvCnPr>
                          <wps:spPr bwMode="auto">
                            <a:xfrm>
                              <a:off x="5390" y="215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8" name="Line 480"/>
                          <wps:cNvCnPr>
                            <a:cxnSpLocks noChangeShapeType="1"/>
                          </wps:cNvCnPr>
                          <wps:spPr bwMode="auto">
                            <a:xfrm>
                              <a:off x="5390" y="216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99" name="Line 481"/>
                          <wps:cNvCnPr>
                            <a:cxnSpLocks noChangeShapeType="1"/>
                          </wps:cNvCnPr>
                          <wps:spPr bwMode="auto">
                            <a:xfrm>
                              <a:off x="5390" y="217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0" name="Line 482"/>
                          <wps:cNvCnPr>
                            <a:cxnSpLocks noChangeShapeType="1"/>
                          </wps:cNvCnPr>
                          <wps:spPr bwMode="auto">
                            <a:xfrm>
                              <a:off x="5390" y="218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1" name="Line 483"/>
                          <wps:cNvCnPr>
                            <a:cxnSpLocks noChangeShapeType="1"/>
                          </wps:cNvCnPr>
                          <wps:spPr bwMode="auto">
                            <a:xfrm>
                              <a:off x="5390" y="219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2" name="Line 484"/>
                          <wps:cNvCnPr>
                            <a:cxnSpLocks noChangeShapeType="1"/>
                          </wps:cNvCnPr>
                          <wps:spPr bwMode="auto">
                            <a:xfrm>
                              <a:off x="5390" y="220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3" name="Line 485"/>
                          <wps:cNvCnPr>
                            <a:cxnSpLocks noChangeShapeType="1"/>
                          </wps:cNvCnPr>
                          <wps:spPr bwMode="auto">
                            <a:xfrm>
                              <a:off x="5390" y="221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4" name="Line 486"/>
                          <wps:cNvCnPr>
                            <a:cxnSpLocks noChangeShapeType="1"/>
                          </wps:cNvCnPr>
                          <wps:spPr bwMode="auto">
                            <a:xfrm>
                              <a:off x="5390" y="2226"/>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5" name="Line 487"/>
                          <wps:cNvCnPr>
                            <a:cxnSpLocks noChangeShapeType="1"/>
                          </wps:cNvCnPr>
                          <wps:spPr bwMode="auto">
                            <a:xfrm>
                              <a:off x="5390" y="223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6" name="Line 488"/>
                          <wps:cNvCnPr>
                            <a:cxnSpLocks noChangeShapeType="1"/>
                          </wps:cNvCnPr>
                          <wps:spPr bwMode="auto">
                            <a:xfrm>
                              <a:off x="5390" y="224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7" name="Line 489"/>
                          <wps:cNvCnPr>
                            <a:cxnSpLocks noChangeShapeType="1"/>
                          </wps:cNvCnPr>
                          <wps:spPr bwMode="auto">
                            <a:xfrm>
                              <a:off x="5390" y="225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8" name="Line 490"/>
                          <wps:cNvCnPr>
                            <a:cxnSpLocks noChangeShapeType="1"/>
                          </wps:cNvCnPr>
                          <wps:spPr bwMode="auto">
                            <a:xfrm>
                              <a:off x="5390" y="226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09" name="Line 491"/>
                          <wps:cNvCnPr>
                            <a:cxnSpLocks noChangeShapeType="1"/>
                          </wps:cNvCnPr>
                          <wps:spPr bwMode="auto">
                            <a:xfrm>
                              <a:off x="5390" y="2279"/>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0" name="Line 492"/>
                          <wps:cNvCnPr>
                            <a:cxnSpLocks noChangeShapeType="1"/>
                          </wps:cNvCnPr>
                          <wps:spPr bwMode="auto">
                            <a:xfrm>
                              <a:off x="5390" y="229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1" name="Line 493"/>
                          <wps:cNvCnPr>
                            <a:cxnSpLocks noChangeShapeType="1"/>
                          </wps:cNvCnPr>
                          <wps:spPr bwMode="auto">
                            <a:xfrm>
                              <a:off x="5390" y="230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2" name="Line 494"/>
                          <wps:cNvCnPr>
                            <a:cxnSpLocks noChangeShapeType="1"/>
                          </wps:cNvCnPr>
                          <wps:spPr bwMode="auto">
                            <a:xfrm>
                              <a:off x="5390" y="231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3" name="Line 495"/>
                          <wps:cNvCnPr>
                            <a:cxnSpLocks noChangeShapeType="1"/>
                          </wps:cNvCnPr>
                          <wps:spPr bwMode="auto">
                            <a:xfrm>
                              <a:off x="5390" y="232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4" name="Line 496"/>
                          <wps:cNvCnPr>
                            <a:cxnSpLocks noChangeShapeType="1"/>
                          </wps:cNvCnPr>
                          <wps:spPr bwMode="auto">
                            <a:xfrm>
                              <a:off x="5390" y="233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5" name="Line 497"/>
                          <wps:cNvCnPr>
                            <a:cxnSpLocks noChangeShapeType="1"/>
                          </wps:cNvCnPr>
                          <wps:spPr bwMode="auto">
                            <a:xfrm>
                              <a:off x="5390" y="234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6" name="Line 498"/>
                          <wps:cNvCnPr>
                            <a:cxnSpLocks noChangeShapeType="1"/>
                          </wps:cNvCnPr>
                          <wps:spPr bwMode="auto">
                            <a:xfrm>
                              <a:off x="5390" y="235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7" name="Line 499"/>
                          <wps:cNvCnPr>
                            <a:cxnSpLocks noChangeShapeType="1"/>
                          </wps:cNvCnPr>
                          <wps:spPr bwMode="auto">
                            <a:xfrm>
                              <a:off x="5390" y="236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8" name="Line 500"/>
                          <wps:cNvCnPr>
                            <a:cxnSpLocks noChangeShapeType="1"/>
                          </wps:cNvCnPr>
                          <wps:spPr bwMode="auto">
                            <a:xfrm>
                              <a:off x="5390" y="237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19" name="Line 501"/>
                          <wps:cNvCnPr>
                            <a:cxnSpLocks noChangeShapeType="1"/>
                          </wps:cNvCnPr>
                          <wps:spPr bwMode="auto">
                            <a:xfrm>
                              <a:off x="5390" y="2385"/>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0" name="Line 502"/>
                          <wps:cNvCnPr>
                            <a:cxnSpLocks noChangeShapeType="1"/>
                          </wps:cNvCnPr>
                          <wps:spPr bwMode="auto">
                            <a:xfrm>
                              <a:off x="5390" y="239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1" name="Line 503"/>
                          <wps:cNvCnPr>
                            <a:cxnSpLocks noChangeShapeType="1"/>
                          </wps:cNvCnPr>
                          <wps:spPr bwMode="auto">
                            <a:xfrm>
                              <a:off x="5390" y="240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2" name="Line 504"/>
                          <wps:cNvCnPr>
                            <a:cxnSpLocks noChangeShapeType="1"/>
                          </wps:cNvCnPr>
                          <wps:spPr bwMode="auto">
                            <a:xfrm>
                              <a:off x="5390" y="2417"/>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3" name="Line 505"/>
                          <wps:cNvCnPr>
                            <a:cxnSpLocks noChangeShapeType="1"/>
                          </wps:cNvCnPr>
                          <wps:spPr bwMode="auto">
                            <a:xfrm>
                              <a:off x="5390" y="242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4" name="Line 506"/>
                          <wps:cNvCnPr>
                            <a:cxnSpLocks noChangeShapeType="1"/>
                          </wps:cNvCnPr>
                          <wps:spPr bwMode="auto">
                            <a:xfrm>
                              <a:off x="5390" y="2438"/>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5" name="Line 507"/>
                          <wps:cNvCnPr>
                            <a:cxnSpLocks noChangeShapeType="1"/>
                          </wps:cNvCnPr>
                          <wps:spPr bwMode="auto">
                            <a:xfrm>
                              <a:off x="5390" y="244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6" name="Line 508"/>
                          <wps:cNvCnPr>
                            <a:cxnSpLocks noChangeShapeType="1"/>
                          </wps:cNvCnPr>
                          <wps:spPr bwMode="auto">
                            <a:xfrm>
                              <a:off x="5390" y="246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7" name="Line 509"/>
                          <wps:cNvCnPr>
                            <a:cxnSpLocks noChangeShapeType="1"/>
                          </wps:cNvCnPr>
                          <wps:spPr bwMode="auto">
                            <a:xfrm>
                              <a:off x="5390" y="247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8" name="Line 510"/>
                          <wps:cNvCnPr>
                            <a:cxnSpLocks noChangeShapeType="1"/>
                          </wps:cNvCnPr>
                          <wps:spPr bwMode="auto">
                            <a:xfrm>
                              <a:off x="5390" y="248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29" name="Line 511"/>
                          <wps:cNvCnPr>
                            <a:cxnSpLocks noChangeShapeType="1"/>
                          </wps:cNvCnPr>
                          <wps:spPr bwMode="auto">
                            <a:xfrm>
                              <a:off x="5390" y="249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0" name="Line 512"/>
                          <wps:cNvCnPr>
                            <a:cxnSpLocks noChangeShapeType="1"/>
                          </wps:cNvCnPr>
                          <wps:spPr bwMode="auto">
                            <a:xfrm>
                              <a:off x="5390" y="250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1" name="Line 513"/>
                          <wps:cNvCnPr>
                            <a:cxnSpLocks noChangeShapeType="1"/>
                          </wps:cNvCnPr>
                          <wps:spPr bwMode="auto">
                            <a:xfrm>
                              <a:off x="5390" y="251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2" name="Line 514"/>
                          <wps:cNvCnPr>
                            <a:cxnSpLocks noChangeShapeType="1"/>
                          </wps:cNvCnPr>
                          <wps:spPr bwMode="auto">
                            <a:xfrm>
                              <a:off x="5390" y="252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3" name="Line 515"/>
                          <wps:cNvCnPr>
                            <a:cxnSpLocks noChangeShapeType="1"/>
                          </wps:cNvCnPr>
                          <wps:spPr bwMode="auto">
                            <a:xfrm>
                              <a:off x="5390" y="253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4" name="Line 516"/>
                          <wps:cNvCnPr>
                            <a:cxnSpLocks noChangeShapeType="1"/>
                          </wps:cNvCnPr>
                          <wps:spPr bwMode="auto">
                            <a:xfrm>
                              <a:off x="5390" y="254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5" name="Line 517"/>
                          <wps:cNvCnPr>
                            <a:cxnSpLocks noChangeShapeType="1"/>
                          </wps:cNvCnPr>
                          <wps:spPr bwMode="auto">
                            <a:xfrm>
                              <a:off x="5390" y="255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6" name="Line 518"/>
                          <wps:cNvCnPr>
                            <a:cxnSpLocks noChangeShapeType="1"/>
                          </wps:cNvCnPr>
                          <wps:spPr bwMode="auto">
                            <a:xfrm>
                              <a:off x="5390" y="256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7" name="Line 519"/>
                          <wps:cNvCnPr>
                            <a:cxnSpLocks noChangeShapeType="1"/>
                          </wps:cNvCnPr>
                          <wps:spPr bwMode="auto">
                            <a:xfrm>
                              <a:off x="5390" y="2576"/>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8" name="Line 520"/>
                          <wps:cNvCnPr>
                            <a:cxnSpLocks noChangeShapeType="1"/>
                          </wps:cNvCnPr>
                          <wps:spPr bwMode="auto">
                            <a:xfrm>
                              <a:off x="5390" y="258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39" name="Line 521"/>
                          <wps:cNvCnPr>
                            <a:cxnSpLocks noChangeShapeType="1"/>
                          </wps:cNvCnPr>
                          <wps:spPr bwMode="auto">
                            <a:xfrm>
                              <a:off x="5390" y="259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0" name="Line 522"/>
                          <wps:cNvCnPr>
                            <a:cxnSpLocks noChangeShapeType="1"/>
                          </wps:cNvCnPr>
                          <wps:spPr bwMode="auto">
                            <a:xfrm>
                              <a:off x="5390" y="260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1" name="Line 523"/>
                          <wps:cNvCnPr>
                            <a:cxnSpLocks noChangeShapeType="1"/>
                          </wps:cNvCnPr>
                          <wps:spPr bwMode="auto">
                            <a:xfrm>
                              <a:off x="5390" y="261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2" name="Line 524"/>
                          <wps:cNvCnPr>
                            <a:cxnSpLocks noChangeShapeType="1"/>
                          </wps:cNvCnPr>
                          <wps:spPr bwMode="auto">
                            <a:xfrm>
                              <a:off x="5390" y="2629"/>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3" name="Line 525"/>
                          <wps:cNvCnPr>
                            <a:cxnSpLocks noChangeShapeType="1"/>
                          </wps:cNvCnPr>
                          <wps:spPr bwMode="auto">
                            <a:xfrm>
                              <a:off x="5390" y="264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4" name="Line 526"/>
                          <wps:cNvCnPr>
                            <a:cxnSpLocks noChangeShapeType="1"/>
                          </wps:cNvCnPr>
                          <wps:spPr bwMode="auto">
                            <a:xfrm>
                              <a:off x="5390" y="265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5" name="Line 527"/>
                          <wps:cNvCnPr>
                            <a:cxnSpLocks noChangeShapeType="1"/>
                          </wps:cNvCnPr>
                          <wps:spPr bwMode="auto">
                            <a:xfrm>
                              <a:off x="5390" y="266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6" name="Line 528"/>
                          <wps:cNvCnPr>
                            <a:cxnSpLocks noChangeShapeType="1"/>
                          </wps:cNvCnPr>
                          <wps:spPr bwMode="auto">
                            <a:xfrm>
                              <a:off x="5390" y="267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7" name="Line 529"/>
                          <wps:cNvCnPr>
                            <a:cxnSpLocks noChangeShapeType="1"/>
                          </wps:cNvCnPr>
                          <wps:spPr bwMode="auto">
                            <a:xfrm>
                              <a:off x="5390" y="268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8" name="Line 530"/>
                          <wps:cNvCnPr>
                            <a:cxnSpLocks noChangeShapeType="1"/>
                          </wps:cNvCnPr>
                          <wps:spPr bwMode="auto">
                            <a:xfrm>
                              <a:off x="5390" y="269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49" name="Line 531"/>
                          <wps:cNvCnPr>
                            <a:cxnSpLocks noChangeShapeType="1"/>
                          </wps:cNvCnPr>
                          <wps:spPr bwMode="auto">
                            <a:xfrm>
                              <a:off x="5390" y="270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0" name="Line 532"/>
                          <wps:cNvCnPr>
                            <a:cxnSpLocks noChangeShapeType="1"/>
                          </wps:cNvCnPr>
                          <wps:spPr bwMode="auto">
                            <a:xfrm>
                              <a:off x="5390" y="271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1" name="Line 533"/>
                          <wps:cNvCnPr>
                            <a:cxnSpLocks noChangeShapeType="1"/>
                          </wps:cNvCnPr>
                          <wps:spPr bwMode="auto">
                            <a:xfrm>
                              <a:off x="5390" y="272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2" name="Line 534"/>
                          <wps:cNvCnPr>
                            <a:cxnSpLocks noChangeShapeType="1"/>
                          </wps:cNvCnPr>
                          <wps:spPr bwMode="auto">
                            <a:xfrm>
                              <a:off x="5390" y="2735"/>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3" name="Line 535"/>
                          <wps:cNvCnPr>
                            <a:cxnSpLocks noChangeShapeType="1"/>
                          </wps:cNvCnPr>
                          <wps:spPr bwMode="auto">
                            <a:xfrm>
                              <a:off x="5390" y="274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4" name="Line 536"/>
                          <wps:cNvCnPr>
                            <a:cxnSpLocks noChangeShapeType="1"/>
                          </wps:cNvCnPr>
                          <wps:spPr bwMode="auto">
                            <a:xfrm>
                              <a:off x="5390" y="275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5" name="Line 537"/>
                          <wps:cNvCnPr>
                            <a:cxnSpLocks noChangeShapeType="1"/>
                          </wps:cNvCnPr>
                          <wps:spPr bwMode="auto">
                            <a:xfrm>
                              <a:off x="5390" y="2767"/>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6" name="Line 538"/>
                          <wps:cNvCnPr>
                            <a:cxnSpLocks noChangeShapeType="1"/>
                          </wps:cNvCnPr>
                          <wps:spPr bwMode="auto">
                            <a:xfrm>
                              <a:off x="5390" y="277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7" name="Line 539"/>
                          <wps:cNvCnPr>
                            <a:cxnSpLocks noChangeShapeType="1"/>
                          </wps:cNvCnPr>
                          <wps:spPr bwMode="auto">
                            <a:xfrm>
                              <a:off x="5390" y="278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8" name="Line 540"/>
                          <wps:cNvCnPr>
                            <a:cxnSpLocks noChangeShapeType="1"/>
                          </wps:cNvCnPr>
                          <wps:spPr bwMode="auto">
                            <a:xfrm>
                              <a:off x="5390" y="279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59" name="Line 541"/>
                          <wps:cNvCnPr>
                            <a:cxnSpLocks noChangeShapeType="1"/>
                          </wps:cNvCnPr>
                          <wps:spPr bwMode="auto">
                            <a:xfrm>
                              <a:off x="5390" y="281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0" name="Line 542"/>
                          <wps:cNvCnPr>
                            <a:cxnSpLocks noChangeShapeType="1"/>
                          </wps:cNvCnPr>
                          <wps:spPr bwMode="auto">
                            <a:xfrm>
                              <a:off x="5390" y="282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1" name="Line 543"/>
                          <wps:cNvCnPr>
                            <a:cxnSpLocks noChangeShapeType="1"/>
                          </wps:cNvCnPr>
                          <wps:spPr bwMode="auto">
                            <a:xfrm>
                              <a:off x="5390" y="283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2" name="Line 544"/>
                          <wps:cNvCnPr>
                            <a:cxnSpLocks noChangeShapeType="1"/>
                          </wps:cNvCnPr>
                          <wps:spPr bwMode="auto">
                            <a:xfrm>
                              <a:off x="5390" y="284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3" name="Line 545"/>
                          <wps:cNvCnPr>
                            <a:cxnSpLocks noChangeShapeType="1"/>
                          </wps:cNvCnPr>
                          <wps:spPr bwMode="auto">
                            <a:xfrm>
                              <a:off x="5390" y="285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4" name="Line 546"/>
                          <wps:cNvCnPr>
                            <a:cxnSpLocks noChangeShapeType="1"/>
                          </wps:cNvCnPr>
                          <wps:spPr bwMode="auto">
                            <a:xfrm>
                              <a:off x="5390" y="286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5" name="Line 547"/>
                          <wps:cNvCnPr>
                            <a:cxnSpLocks noChangeShapeType="1"/>
                          </wps:cNvCnPr>
                          <wps:spPr bwMode="auto">
                            <a:xfrm>
                              <a:off x="5390" y="287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6" name="Line 548"/>
                          <wps:cNvCnPr>
                            <a:cxnSpLocks noChangeShapeType="1"/>
                          </wps:cNvCnPr>
                          <wps:spPr bwMode="auto">
                            <a:xfrm>
                              <a:off x="5390" y="288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7" name="Line 549"/>
                          <wps:cNvCnPr>
                            <a:cxnSpLocks noChangeShapeType="1"/>
                          </wps:cNvCnPr>
                          <wps:spPr bwMode="auto">
                            <a:xfrm>
                              <a:off x="5390" y="289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8" name="Line 550"/>
                          <wps:cNvCnPr>
                            <a:cxnSpLocks noChangeShapeType="1"/>
                          </wps:cNvCnPr>
                          <wps:spPr bwMode="auto">
                            <a:xfrm>
                              <a:off x="5390" y="290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69" name="Line 551"/>
                          <wps:cNvCnPr>
                            <a:cxnSpLocks noChangeShapeType="1"/>
                          </wps:cNvCnPr>
                          <wps:spPr bwMode="auto">
                            <a:xfrm>
                              <a:off x="5390" y="291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0" name="Line 552"/>
                          <wps:cNvCnPr>
                            <a:cxnSpLocks noChangeShapeType="1"/>
                          </wps:cNvCnPr>
                          <wps:spPr bwMode="auto">
                            <a:xfrm>
                              <a:off x="5390" y="2926"/>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1" name="Line 553"/>
                          <wps:cNvCnPr>
                            <a:cxnSpLocks noChangeShapeType="1"/>
                          </wps:cNvCnPr>
                          <wps:spPr bwMode="auto">
                            <a:xfrm>
                              <a:off x="5390" y="293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2" name="Line 554"/>
                          <wps:cNvCnPr>
                            <a:cxnSpLocks noChangeShapeType="1"/>
                          </wps:cNvCnPr>
                          <wps:spPr bwMode="auto">
                            <a:xfrm>
                              <a:off x="5390" y="294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55"/>
                          <wps:cNvCnPr>
                            <a:cxnSpLocks noChangeShapeType="1"/>
                          </wps:cNvCnPr>
                          <wps:spPr bwMode="auto">
                            <a:xfrm>
                              <a:off x="5390" y="2958"/>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56"/>
                          <wps:cNvCnPr>
                            <a:cxnSpLocks noChangeShapeType="1"/>
                          </wps:cNvCnPr>
                          <wps:spPr bwMode="auto">
                            <a:xfrm>
                              <a:off x="5390" y="296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57"/>
                          <wps:cNvCnPr>
                            <a:cxnSpLocks noChangeShapeType="1"/>
                          </wps:cNvCnPr>
                          <wps:spPr bwMode="auto">
                            <a:xfrm>
                              <a:off x="5390" y="2979"/>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558"/>
                          <wps:cNvCnPr>
                            <a:cxnSpLocks noChangeShapeType="1"/>
                          </wps:cNvCnPr>
                          <wps:spPr bwMode="auto">
                            <a:xfrm>
                              <a:off x="5390" y="299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559"/>
                          <wps:cNvCnPr>
                            <a:cxnSpLocks noChangeShapeType="1"/>
                          </wps:cNvCnPr>
                          <wps:spPr bwMode="auto">
                            <a:xfrm>
                              <a:off x="5390" y="300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560"/>
                          <wps:cNvCnPr>
                            <a:cxnSpLocks noChangeShapeType="1"/>
                          </wps:cNvCnPr>
                          <wps:spPr bwMode="auto">
                            <a:xfrm>
                              <a:off x="5390" y="301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561"/>
                          <wps:cNvCnPr>
                            <a:cxnSpLocks noChangeShapeType="1"/>
                          </wps:cNvCnPr>
                          <wps:spPr bwMode="auto">
                            <a:xfrm>
                              <a:off x="5390" y="302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0" name="Line 562"/>
                          <wps:cNvCnPr>
                            <a:cxnSpLocks noChangeShapeType="1"/>
                          </wps:cNvCnPr>
                          <wps:spPr bwMode="auto">
                            <a:xfrm>
                              <a:off x="5390" y="303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1" name="Line 563"/>
                          <wps:cNvCnPr>
                            <a:cxnSpLocks noChangeShapeType="1"/>
                          </wps:cNvCnPr>
                          <wps:spPr bwMode="auto">
                            <a:xfrm>
                              <a:off x="5390" y="304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2" name="Line 564"/>
                          <wps:cNvCnPr>
                            <a:cxnSpLocks noChangeShapeType="1"/>
                          </wps:cNvCnPr>
                          <wps:spPr bwMode="auto">
                            <a:xfrm>
                              <a:off x="5390" y="305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3" name="Line 565"/>
                          <wps:cNvCnPr>
                            <a:cxnSpLocks noChangeShapeType="1"/>
                          </wps:cNvCnPr>
                          <wps:spPr bwMode="auto">
                            <a:xfrm>
                              <a:off x="5390" y="306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4" name="Line 566"/>
                          <wps:cNvCnPr>
                            <a:cxnSpLocks noChangeShapeType="1"/>
                          </wps:cNvCnPr>
                          <wps:spPr bwMode="auto">
                            <a:xfrm>
                              <a:off x="5390" y="307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5" name="Line 567"/>
                          <wps:cNvCnPr>
                            <a:cxnSpLocks noChangeShapeType="1"/>
                          </wps:cNvCnPr>
                          <wps:spPr bwMode="auto">
                            <a:xfrm>
                              <a:off x="5390" y="308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6" name="Line 568"/>
                          <wps:cNvCnPr>
                            <a:cxnSpLocks noChangeShapeType="1"/>
                          </wps:cNvCnPr>
                          <wps:spPr bwMode="auto">
                            <a:xfrm>
                              <a:off x="5390" y="309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7" name="Line 569"/>
                          <wps:cNvCnPr>
                            <a:cxnSpLocks noChangeShapeType="1"/>
                          </wps:cNvCnPr>
                          <wps:spPr bwMode="auto">
                            <a:xfrm>
                              <a:off x="5390" y="310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8" name="Line 570"/>
                          <wps:cNvCnPr>
                            <a:cxnSpLocks noChangeShapeType="1"/>
                          </wps:cNvCnPr>
                          <wps:spPr bwMode="auto">
                            <a:xfrm>
                              <a:off x="5390" y="3117"/>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571"/>
                          <wps:cNvCnPr>
                            <a:cxnSpLocks noChangeShapeType="1"/>
                          </wps:cNvCnPr>
                          <wps:spPr bwMode="auto">
                            <a:xfrm>
                              <a:off x="5390" y="312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572"/>
                          <wps:cNvCnPr>
                            <a:cxnSpLocks noChangeShapeType="1"/>
                          </wps:cNvCnPr>
                          <wps:spPr bwMode="auto">
                            <a:xfrm>
                              <a:off x="5390" y="313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573"/>
                          <wps:cNvCnPr>
                            <a:cxnSpLocks noChangeShapeType="1"/>
                          </wps:cNvCnPr>
                          <wps:spPr bwMode="auto">
                            <a:xfrm>
                              <a:off x="5390" y="314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574"/>
                          <wps:cNvCnPr>
                            <a:cxnSpLocks noChangeShapeType="1"/>
                          </wps:cNvCnPr>
                          <wps:spPr bwMode="auto">
                            <a:xfrm>
                              <a:off x="5390" y="316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3" name="Line 575"/>
                          <wps:cNvCnPr>
                            <a:cxnSpLocks noChangeShapeType="1"/>
                          </wps:cNvCnPr>
                          <wps:spPr bwMode="auto">
                            <a:xfrm>
                              <a:off x="5390" y="3170"/>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4" name="Line 576"/>
                          <wps:cNvCnPr>
                            <a:cxnSpLocks noChangeShapeType="1"/>
                          </wps:cNvCnPr>
                          <wps:spPr bwMode="auto">
                            <a:xfrm>
                              <a:off x="5390" y="318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5" name="Line 577"/>
                          <wps:cNvCnPr>
                            <a:cxnSpLocks noChangeShapeType="1"/>
                          </wps:cNvCnPr>
                          <wps:spPr bwMode="auto">
                            <a:xfrm>
                              <a:off x="5390" y="319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6" name="Line 578"/>
                          <wps:cNvCnPr>
                            <a:cxnSpLocks noChangeShapeType="1"/>
                          </wps:cNvCnPr>
                          <wps:spPr bwMode="auto">
                            <a:xfrm>
                              <a:off x="5390" y="3202"/>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7" name="Line 579"/>
                          <wps:cNvCnPr>
                            <a:cxnSpLocks noChangeShapeType="1"/>
                          </wps:cNvCnPr>
                          <wps:spPr bwMode="auto">
                            <a:xfrm>
                              <a:off x="5390" y="321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8" name="Line 580"/>
                          <wps:cNvCnPr>
                            <a:cxnSpLocks noChangeShapeType="1"/>
                          </wps:cNvCnPr>
                          <wps:spPr bwMode="auto">
                            <a:xfrm>
                              <a:off x="5390" y="3223"/>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99" name="Line 581"/>
                          <wps:cNvCnPr>
                            <a:cxnSpLocks noChangeShapeType="1"/>
                          </wps:cNvCnPr>
                          <wps:spPr bwMode="auto">
                            <a:xfrm>
                              <a:off x="5390" y="323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0" name="Line 582"/>
                          <wps:cNvCnPr>
                            <a:cxnSpLocks noChangeShapeType="1"/>
                          </wps:cNvCnPr>
                          <wps:spPr bwMode="auto">
                            <a:xfrm>
                              <a:off x="5390" y="324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1" name="Line 583"/>
                          <wps:cNvCnPr>
                            <a:cxnSpLocks noChangeShapeType="1"/>
                          </wps:cNvCnPr>
                          <wps:spPr bwMode="auto">
                            <a:xfrm>
                              <a:off x="5390" y="3255"/>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2" name="Line 584"/>
                          <wps:cNvCnPr>
                            <a:cxnSpLocks noChangeShapeType="1"/>
                          </wps:cNvCnPr>
                          <wps:spPr bwMode="auto">
                            <a:xfrm>
                              <a:off x="5390" y="326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3" name="Line 585"/>
                          <wps:cNvCnPr>
                            <a:cxnSpLocks noChangeShapeType="1"/>
                          </wps:cNvCnPr>
                          <wps:spPr bwMode="auto">
                            <a:xfrm>
                              <a:off x="5390" y="3276"/>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4" name="Line 586"/>
                          <wps:cNvCnPr>
                            <a:cxnSpLocks noChangeShapeType="1"/>
                          </wps:cNvCnPr>
                          <wps:spPr bwMode="auto">
                            <a:xfrm>
                              <a:off x="5390" y="3287"/>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5" name="Line 587"/>
                          <wps:cNvCnPr>
                            <a:cxnSpLocks noChangeShapeType="1"/>
                          </wps:cNvCnPr>
                          <wps:spPr bwMode="auto">
                            <a:xfrm>
                              <a:off x="5390" y="3298"/>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6" name="Line 588"/>
                          <wps:cNvCnPr>
                            <a:cxnSpLocks noChangeShapeType="1"/>
                          </wps:cNvCnPr>
                          <wps:spPr bwMode="auto">
                            <a:xfrm>
                              <a:off x="5390" y="3308"/>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7" name="Line 589"/>
                          <wps:cNvCnPr>
                            <a:cxnSpLocks noChangeShapeType="1"/>
                          </wps:cNvCnPr>
                          <wps:spPr bwMode="auto">
                            <a:xfrm>
                              <a:off x="5390" y="3319"/>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8" name="Line 590"/>
                          <wps:cNvCnPr>
                            <a:cxnSpLocks noChangeShapeType="1"/>
                          </wps:cNvCnPr>
                          <wps:spPr bwMode="auto">
                            <a:xfrm>
                              <a:off x="5390" y="333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09" name="Line 591"/>
                          <wps:cNvCnPr>
                            <a:cxnSpLocks noChangeShapeType="1"/>
                          </wps:cNvCnPr>
                          <wps:spPr bwMode="auto">
                            <a:xfrm>
                              <a:off x="5390" y="3340"/>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0" name="Line 592"/>
                          <wps:cNvCnPr>
                            <a:cxnSpLocks noChangeShapeType="1"/>
                          </wps:cNvCnPr>
                          <wps:spPr bwMode="auto">
                            <a:xfrm>
                              <a:off x="5390" y="3351"/>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593"/>
                          <wps:cNvCnPr>
                            <a:cxnSpLocks noChangeShapeType="1"/>
                          </wps:cNvCnPr>
                          <wps:spPr bwMode="auto">
                            <a:xfrm>
                              <a:off x="5390" y="3361"/>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594"/>
                          <wps:cNvCnPr>
                            <a:cxnSpLocks noChangeShapeType="1"/>
                          </wps:cNvCnPr>
                          <wps:spPr bwMode="auto">
                            <a:xfrm>
                              <a:off x="5390" y="3372"/>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3" name="Line 595"/>
                          <wps:cNvCnPr>
                            <a:cxnSpLocks noChangeShapeType="1"/>
                          </wps:cNvCnPr>
                          <wps:spPr bwMode="auto">
                            <a:xfrm>
                              <a:off x="5390" y="338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4" name="Line 596"/>
                          <wps:cNvCnPr>
                            <a:cxnSpLocks noChangeShapeType="1"/>
                          </wps:cNvCnPr>
                          <wps:spPr bwMode="auto">
                            <a:xfrm>
                              <a:off x="5390" y="3393"/>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5" name="Line 597"/>
                          <wps:cNvCnPr>
                            <a:cxnSpLocks noChangeShapeType="1"/>
                          </wps:cNvCnPr>
                          <wps:spPr bwMode="auto">
                            <a:xfrm>
                              <a:off x="5390" y="3404"/>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6" name="Line 598"/>
                          <wps:cNvCnPr>
                            <a:cxnSpLocks noChangeShapeType="1"/>
                          </wps:cNvCnPr>
                          <wps:spPr bwMode="auto">
                            <a:xfrm>
                              <a:off x="5390" y="3414"/>
                              <a:ext cx="1" cy="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599"/>
                          <wps:cNvCnPr>
                            <a:cxnSpLocks noChangeShapeType="1"/>
                          </wps:cNvCnPr>
                          <wps:spPr bwMode="auto">
                            <a:xfrm>
                              <a:off x="5390" y="3425"/>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8" name="Line 600"/>
                          <wps:cNvCnPr>
                            <a:cxnSpLocks noChangeShapeType="1"/>
                          </wps:cNvCnPr>
                          <wps:spPr bwMode="auto">
                            <a:xfrm>
                              <a:off x="5390" y="343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19" name="Line 601"/>
                          <wps:cNvCnPr>
                            <a:cxnSpLocks noChangeShapeType="1"/>
                          </wps:cNvCnPr>
                          <wps:spPr bwMode="auto">
                            <a:xfrm>
                              <a:off x="5390" y="3446"/>
                              <a:ext cx="1" cy="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0" name="Line 602"/>
                          <wps:cNvCnPr>
                            <a:cxnSpLocks noChangeShapeType="1"/>
                          </wps:cNvCnPr>
                          <wps:spPr bwMode="auto">
                            <a:xfrm>
                              <a:off x="5390" y="3457"/>
                              <a:ext cx="1" cy="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1" name="Line 603"/>
                          <wps:cNvCnPr>
                            <a:cxnSpLocks noChangeShapeType="1"/>
                          </wps:cNvCnPr>
                          <wps:spPr bwMode="auto">
                            <a:xfrm>
                              <a:off x="993" y="1079"/>
                              <a:ext cx="1113" cy="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22" name="Freeform 604"/>
                          <wps:cNvSpPr>
                            <a:spLocks/>
                          </wps:cNvSpPr>
                          <wps:spPr bwMode="auto">
                            <a:xfrm>
                              <a:off x="993" y="1029"/>
                              <a:ext cx="99" cy="99"/>
                            </a:xfrm>
                            <a:custGeom>
                              <a:avLst/>
                              <a:gdLst>
                                <a:gd name="T0" fmla="*/ 49 w 200"/>
                                <a:gd name="T1" fmla="*/ 0 h 199"/>
                                <a:gd name="T2" fmla="*/ 0 w 200"/>
                                <a:gd name="T3" fmla="*/ 24 h 199"/>
                                <a:gd name="T4" fmla="*/ 49 w 200"/>
                                <a:gd name="T5" fmla="*/ 49 h 199"/>
                                <a:gd name="T6" fmla="*/ 25 w 200"/>
                                <a:gd name="T7" fmla="*/ 24 h 199"/>
                                <a:gd name="T8" fmla="*/ 49 w 200"/>
                                <a:gd name="T9" fmla="*/ 0 h 1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0" h="199">
                                  <a:moveTo>
                                    <a:pt x="200" y="0"/>
                                  </a:moveTo>
                                  <a:lnTo>
                                    <a:pt x="0" y="99"/>
                                  </a:lnTo>
                                  <a:lnTo>
                                    <a:pt x="200" y="199"/>
                                  </a:lnTo>
                                  <a:lnTo>
                                    <a:pt x="100" y="99"/>
                                  </a:lnTo>
                                  <a:lnTo>
                                    <a:pt x="20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3823" name="Freeform 605"/>
                          <wps:cNvSpPr>
                            <a:spLocks/>
                          </wps:cNvSpPr>
                          <wps:spPr bwMode="auto">
                            <a:xfrm>
                              <a:off x="2007" y="1029"/>
                              <a:ext cx="99" cy="99"/>
                            </a:xfrm>
                            <a:custGeom>
                              <a:avLst/>
                              <a:gdLst>
                                <a:gd name="T0" fmla="*/ 0 w 198"/>
                                <a:gd name="T1" fmla="*/ 0 h 199"/>
                                <a:gd name="T2" fmla="*/ 50 w 198"/>
                                <a:gd name="T3" fmla="*/ 24 h 199"/>
                                <a:gd name="T4" fmla="*/ 0 w 198"/>
                                <a:gd name="T5" fmla="*/ 49 h 199"/>
                                <a:gd name="T6" fmla="*/ 25 w 198"/>
                                <a:gd name="T7" fmla="*/ 24 h 199"/>
                                <a:gd name="T8" fmla="*/ 0 w 198"/>
                                <a:gd name="T9" fmla="*/ 0 h 19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8" h="199">
                                  <a:moveTo>
                                    <a:pt x="0" y="0"/>
                                  </a:moveTo>
                                  <a:lnTo>
                                    <a:pt x="198" y="99"/>
                                  </a:lnTo>
                                  <a:lnTo>
                                    <a:pt x="0" y="199"/>
                                  </a:lnTo>
                                  <a:lnTo>
                                    <a:pt x="99" y="99"/>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3824" name="Line 606"/>
                          <wps:cNvCnPr>
                            <a:cxnSpLocks noChangeShapeType="1"/>
                          </wps:cNvCnPr>
                          <wps:spPr bwMode="auto">
                            <a:xfrm flipV="1">
                              <a:off x="5408" y="61"/>
                              <a:ext cx="1295" cy="1290"/>
                            </a:xfrm>
                            <a:prstGeom prst="line">
                              <a:avLst/>
                            </a:prstGeom>
                            <a:noFill/>
                            <a:ln w="0">
                              <a:solidFill>
                                <a:srgbClr val="000000"/>
                              </a:solidFill>
                              <a:prstDash val="sysDashDot"/>
                              <a:round/>
                              <a:headEnd/>
                              <a:tailEnd/>
                            </a:ln>
                            <a:extLst>
                              <a:ext uri="{909E8E84-426E-40DD-AFC4-6F175D3DCCD1}">
                                <a14:hiddenFill xmlns:a14="http://schemas.microsoft.com/office/drawing/2010/main">
                                  <a:noFill/>
                                </a14:hiddenFill>
                              </a:ext>
                            </a:extLst>
                          </wps:spPr>
                          <wps:bodyPr/>
                        </wps:wsp>
                      </wpg:wgp>
                      <wps:wsp>
                        <wps:cNvPr id="3825" name="Freeform 607"/>
                        <wps:cNvSpPr>
                          <a:spLocks/>
                        </wps:cNvSpPr>
                        <wps:spPr bwMode="auto">
                          <a:xfrm>
                            <a:off x="2490820" y="1378860"/>
                            <a:ext cx="468079" cy="398304"/>
                          </a:xfrm>
                          <a:custGeom>
                            <a:avLst/>
                            <a:gdLst>
                              <a:gd name="T0" fmla="*/ 0 w 1476"/>
                              <a:gd name="T1" fmla="*/ 126209746 h 1256"/>
                              <a:gd name="T2" fmla="*/ 8344325 w 1476"/>
                              <a:gd name="T3" fmla="*/ 123094642 h 1256"/>
                              <a:gd name="T4" fmla="*/ 16789162 w 1476"/>
                              <a:gd name="T5" fmla="*/ 119778563 h 1256"/>
                              <a:gd name="T6" fmla="*/ 24228570 w 1476"/>
                              <a:gd name="T7" fmla="*/ 116563289 h 1256"/>
                              <a:gd name="T8" fmla="*/ 31969512 w 1476"/>
                              <a:gd name="T9" fmla="*/ 113247210 h 1256"/>
                              <a:gd name="T10" fmla="*/ 39609943 w 1476"/>
                              <a:gd name="T11" fmla="*/ 109931131 h 1256"/>
                              <a:gd name="T12" fmla="*/ 46647307 w 1476"/>
                              <a:gd name="T13" fmla="*/ 106615053 h 1256"/>
                              <a:gd name="T14" fmla="*/ 53986204 w 1476"/>
                              <a:gd name="T15" fmla="*/ 102997512 h 1256"/>
                              <a:gd name="T16" fmla="*/ 60722034 w 1476"/>
                              <a:gd name="T17" fmla="*/ 99279485 h 1256"/>
                              <a:gd name="T18" fmla="*/ 67357354 w 1476"/>
                              <a:gd name="T19" fmla="*/ 95662261 h 1256"/>
                              <a:gd name="T20" fmla="*/ 73389289 w 1476"/>
                              <a:gd name="T21" fmla="*/ 91944233 h 1256"/>
                              <a:gd name="T22" fmla="*/ 79622247 w 1476"/>
                              <a:gd name="T23" fmla="*/ 88326693 h 1256"/>
                              <a:gd name="T24" fmla="*/ 85453160 w 1476"/>
                              <a:gd name="T25" fmla="*/ 84407691 h 1256"/>
                              <a:gd name="T26" fmla="*/ 90882029 w 1476"/>
                              <a:gd name="T27" fmla="*/ 80589493 h 1256"/>
                              <a:gd name="T28" fmla="*/ 96210387 w 1476"/>
                              <a:gd name="T29" fmla="*/ 76770978 h 1256"/>
                              <a:gd name="T30" fmla="*/ 101337405 w 1476"/>
                              <a:gd name="T31" fmla="*/ 72751489 h 1256"/>
                              <a:gd name="T32" fmla="*/ 106263718 w 1476"/>
                              <a:gd name="T33" fmla="*/ 68732000 h 1256"/>
                              <a:gd name="T34" fmla="*/ 110888181 w 1476"/>
                              <a:gd name="T35" fmla="*/ 64812997 h 1256"/>
                              <a:gd name="T36" fmla="*/ 115311622 w 1476"/>
                              <a:gd name="T37" fmla="*/ 60793825 h 1256"/>
                              <a:gd name="T38" fmla="*/ 119333018 w 1476"/>
                              <a:gd name="T39" fmla="*/ 56472874 h 1256"/>
                              <a:gd name="T40" fmla="*/ 123354414 w 1476"/>
                              <a:gd name="T41" fmla="*/ 52553872 h 1256"/>
                              <a:gd name="T42" fmla="*/ 126671915 w 1476"/>
                              <a:gd name="T43" fmla="*/ 48132434 h 1256"/>
                              <a:gd name="T44" fmla="*/ 130089927 w 1476"/>
                              <a:gd name="T45" fmla="*/ 43811800 h 1256"/>
                              <a:gd name="T46" fmla="*/ 133005384 w 1476"/>
                              <a:gd name="T47" fmla="*/ 39892798 h 1256"/>
                              <a:gd name="T48" fmla="*/ 136021352 w 1476"/>
                              <a:gd name="T49" fmla="*/ 35571847 h 1256"/>
                              <a:gd name="T50" fmla="*/ 138333742 w 1476"/>
                              <a:gd name="T51" fmla="*/ 31351383 h 1256"/>
                              <a:gd name="T52" fmla="*/ 140746643 w 1476"/>
                              <a:gd name="T53" fmla="*/ 26628800 h 1256"/>
                              <a:gd name="T54" fmla="*/ 142757182 w 1476"/>
                              <a:gd name="T55" fmla="*/ 22307849 h 1256"/>
                              <a:gd name="T56" fmla="*/ 144365677 w 1476"/>
                              <a:gd name="T57" fmla="*/ 17986898 h 1256"/>
                              <a:gd name="T58" fmla="*/ 145672639 w 1476"/>
                              <a:gd name="T59" fmla="*/ 13565459 h 1256"/>
                              <a:gd name="T60" fmla="*/ 146979600 w 1476"/>
                              <a:gd name="T61" fmla="*/ 8943364 h 1256"/>
                              <a:gd name="T62" fmla="*/ 147683495 w 1476"/>
                              <a:gd name="T63" fmla="*/ 4722900 h 1256"/>
                              <a:gd name="T64" fmla="*/ 148387073 w 1476"/>
                              <a:gd name="T65" fmla="*/ 0 h 125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476" h="1256">
                                <a:moveTo>
                                  <a:pt x="0" y="1256"/>
                                </a:moveTo>
                                <a:lnTo>
                                  <a:pt x="83" y="1225"/>
                                </a:lnTo>
                                <a:lnTo>
                                  <a:pt x="167" y="1192"/>
                                </a:lnTo>
                                <a:lnTo>
                                  <a:pt x="241" y="1160"/>
                                </a:lnTo>
                                <a:lnTo>
                                  <a:pt x="318" y="1127"/>
                                </a:lnTo>
                                <a:lnTo>
                                  <a:pt x="394" y="1094"/>
                                </a:lnTo>
                                <a:lnTo>
                                  <a:pt x="464" y="1061"/>
                                </a:lnTo>
                                <a:lnTo>
                                  <a:pt x="537" y="1025"/>
                                </a:lnTo>
                                <a:lnTo>
                                  <a:pt x="604" y="988"/>
                                </a:lnTo>
                                <a:lnTo>
                                  <a:pt x="670" y="952"/>
                                </a:lnTo>
                                <a:lnTo>
                                  <a:pt x="730" y="915"/>
                                </a:lnTo>
                                <a:lnTo>
                                  <a:pt x="792" y="879"/>
                                </a:lnTo>
                                <a:lnTo>
                                  <a:pt x="850" y="840"/>
                                </a:lnTo>
                                <a:lnTo>
                                  <a:pt x="904" y="802"/>
                                </a:lnTo>
                                <a:lnTo>
                                  <a:pt x="957" y="764"/>
                                </a:lnTo>
                                <a:lnTo>
                                  <a:pt x="1008" y="724"/>
                                </a:lnTo>
                                <a:lnTo>
                                  <a:pt x="1057" y="684"/>
                                </a:lnTo>
                                <a:lnTo>
                                  <a:pt x="1103" y="645"/>
                                </a:lnTo>
                                <a:lnTo>
                                  <a:pt x="1147" y="605"/>
                                </a:lnTo>
                                <a:lnTo>
                                  <a:pt x="1187" y="562"/>
                                </a:lnTo>
                                <a:lnTo>
                                  <a:pt x="1227" y="523"/>
                                </a:lnTo>
                                <a:lnTo>
                                  <a:pt x="1260" y="479"/>
                                </a:lnTo>
                                <a:lnTo>
                                  <a:pt x="1294" y="436"/>
                                </a:lnTo>
                                <a:lnTo>
                                  <a:pt x="1323" y="397"/>
                                </a:lnTo>
                                <a:lnTo>
                                  <a:pt x="1353" y="354"/>
                                </a:lnTo>
                                <a:lnTo>
                                  <a:pt x="1376" y="312"/>
                                </a:lnTo>
                                <a:lnTo>
                                  <a:pt x="1400" y="265"/>
                                </a:lnTo>
                                <a:lnTo>
                                  <a:pt x="1420" y="222"/>
                                </a:lnTo>
                                <a:lnTo>
                                  <a:pt x="1436" y="179"/>
                                </a:lnTo>
                                <a:lnTo>
                                  <a:pt x="1449" y="135"/>
                                </a:lnTo>
                                <a:lnTo>
                                  <a:pt x="1462" y="89"/>
                                </a:lnTo>
                                <a:lnTo>
                                  <a:pt x="1469" y="47"/>
                                </a:lnTo>
                                <a:lnTo>
                                  <a:pt x="147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6" name="Freeform 608"/>
                        <wps:cNvSpPr>
                          <a:spLocks/>
                        </wps:cNvSpPr>
                        <wps:spPr bwMode="auto">
                          <a:xfrm>
                            <a:off x="2487019" y="1725050"/>
                            <a:ext cx="70512" cy="58415"/>
                          </a:xfrm>
                          <a:custGeom>
                            <a:avLst/>
                            <a:gdLst>
                              <a:gd name="T0" fmla="*/ 14717713 w 222"/>
                              <a:gd name="T1" fmla="*/ 0 h 185"/>
                              <a:gd name="T2" fmla="*/ 0 w 222"/>
                              <a:gd name="T3" fmla="*/ 16752961 h 185"/>
                              <a:gd name="T4" fmla="*/ 22378988 w 222"/>
                              <a:gd name="T5" fmla="*/ 18448089 h 185"/>
                              <a:gd name="T6" fmla="*/ 9375140 w 222"/>
                              <a:gd name="T7" fmla="*/ 12763981 h 185"/>
                              <a:gd name="T8" fmla="*/ 14717713 w 222"/>
                              <a:gd name="T9" fmla="*/ 0 h 18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2" h="185">
                                <a:moveTo>
                                  <a:pt x="146" y="0"/>
                                </a:moveTo>
                                <a:lnTo>
                                  <a:pt x="0" y="168"/>
                                </a:lnTo>
                                <a:lnTo>
                                  <a:pt x="222" y="185"/>
                                </a:lnTo>
                                <a:lnTo>
                                  <a:pt x="93" y="128"/>
                                </a:lnTo>
                                <a:lnTo>
                                  <a:pt x="14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3827" name="Freeform 609"/>
                        <wps:cNvSpPr>
                          <a:spLocks/>
                        </wps:cNvSpPr>
                        <wps:spPr bwMode="auto">
                          <a:xfrm>
                            <a:off x="2911891" y="1378860"/>
                            <a:ext cx="60410" cy="69318"/>
                          </a:xfrm>
                          <a:custGeom>
                            <a:avLst/>
                            <a:gdLst>
                              <a:gd name="T0" fmla="*/ 0 w 190"/>
                              <a:gd name="T1" fmla="*/ 16581259 h 219"/>
                              <a:gd name="T2" fmla="*/ 15020290 w 190"/>
                              <a:gd name="T3" fmla="*/ 0 h 219"/>
                              <a:gd name="T4" fmla="*/ 19153188 w 190"/>
                              <a:gd name="T5" fmla="*/ 21875417 h 219"/>
                              <a:gd name="T6" fmla="*/ 12298363 w 190"/>
                              <a:gd name="T7" fmla="*/ 9589280 h 219"/>
                              <a:gd name="T8" fmla="*/ 0 w 190"/>
                              <a:gd name="T9" fmla="*/ 16581259 h 2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 h="219">
                                <a:moveTo>
                                  <a:pt x="0" y="166"/>
                                </a:moveTo>
                                <a:lnTo>
                                  <a:pt x="149" y="0"/>
                                </a:lnTo>
                                <a:lnTo>
                                  <a:pt x="190" y="219"/>
                                </a:lnTo>
                                <a:lnTo>
                                  <a:pt x="122" y="96"/>
                                </a:lnTo>
                                <a:lnTo>
                                  <a:pt x="0" y="16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3828" name="Rectangle 610"/>
                        <wps:cNvSpPr>
                          <a:spLocks noChangeArrowheads="1"/>
                        </wps:cNvSpPr>
                        <wps:spPr bwMode="auto">
                          <a:xfrm>
                            <a:off x="2833778" y="1180708"/>
                            <a:ext cx="52709"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CAF0A" w14:textId="77777777" w:rsidR="004F4CD8" w:rsidRDefault="004F4CD8" w:rsidP="00324D48">
                              <w:r>
                                <w:rPr>
                                  <w:rFonts w:ascii="Calibri" w:hAnsi="Calibri" w:cs="Helvetica"/>
                                  <w:b/>
                                  <w:bCs/>
                                  <w:color w:val="000000"/>
                                  <w:sz w:val="14"/>
                                  <w:szCs w:val="14"/>
                                  <w:lang w:val="en-US"/>
                                </w:rPr>
                                <w:t>α</w:t>
                              </w:r>
                              <w:r>
                                <w:rPr>
                                  <w:rFonts w:ascii="Helvetica" w:hAnsi="Helvetica" w:cs="Helvetica"/>
                                  <w:b/>
                                  <w:bCs/>
                                  <w:color w:val="000000"/>
                                  <w:sz w:val="14"/>
                                  <w:szCs w:val="14"/>
                                  <w:lang w:val="en-US"/>
                                </w:rPr>
                                <w:t xml:space="preserve"> </w:t>
                              </w:r>
                            </w:p>
                          </w:txbxContent>
                        </wps:txbx>
                        <wps:bodyPr rot="0" vert="horz" wrap="none" lIns="0" tIns="0" rIns="0" bIns="0" anchor="t" anchorCtr="0" upright="1">
                          <a:spAutoFit/>
                        </wps:bodyPr>
                      </wps:wsp>
                      <wps:wsp>
                        <wps:cNvPr id="3829" name="Rectangle 611"/>
                        <wps:cNvSpPr>
                          <a:spLocks noChangeArrowheads="1"/>
                        </wps:cNvSpPr>
                        <wps:spPr bwMode="auto">
                          <a:xfrm>
                            <a:off x="2937295" y="1180708"/>
                            <a:ext cx="48908"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E91B4" w14:textId="77777777" w:rsidR="004F4CD8" w:rsidRDefault="004F4CD8" w:rsidP="00324D48">
                              <w:r>
                                <w:rPr>
                                  <w:rFonts w:ascii="Helvetica" w:hAnsi="Helvetica" w:cs="Helvetica"/>
                                  <w:b/>
                                  <w:bCs/>
                                  <w:color w:val="000000"/>
                                  <w:sz w:val="14"/>
                                  <w:szCs w:val="14"/>
                                  <w:lang w:val="en-US"/>
                                </w:rPr>
                                <w:t>±</w:t>
                              </w:r>
                            </w:p>
                          </w:txbxContent>
                        </wps:txbx>
                        <wps:bodyPr rot="0" vert="horz" wrap="none" lIns="0" tIns="0" rIns="0" bIns="0" anchor="t" anchorCtr="0" upright="1">
                          <a:spAutoFit/>
                        </wps:bodyPr>
                      </wps:wsp>
                      <wps:wsp>
                        <wps:cNvPr id="3830" name="Rectangle 612"/>
                        <wps:cNvSpPr>
                          <a:spLocks noChangeArrowheads="1"/>
                        </wps:cNvSpPr>
                        <wps:spPr bwMode="auto">
                          <a:xfrm>
                            <a:off x="3027510" y="1180708"/>
                            <a:ext cx="24804"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97AE6" w14:textId="77777777" w:rsidR="004F4CD8" w:rsidRDefault="004F4CD8" w:rsidP="00324D48">
                              <w:r>
                                <w:rPr>
                                  <w:rFonts w:ascii="Helvetica" w:hAnsi="Helvetica" w:cs="Helvetica"/>
                                  <w:b/>
                                  <w:bCs/>
                                  <w:color w:val="000000"/>
                                  <w:sz w:val="14"/>
                                  <w:szCs w:val="14"/>
                                  <w:lang w:val="en-US"/>
                                </w:rPr>
                                <w:t xml:space="preserve"> </w:t>
                              </w:r>
                            </w:p>
                          </w:txbxContent>
                        </wps:txbx>
                        <wps:bodyPr rot="0" vert="horz" wrap="none" lIns="0" tIns="0" rIns="0" bIns="0" anchor="t" anchorCtr="0" upright="1">
                          <a:spAutoFit/>
                        </wps:bodyPr>
                      </wps:wsp>
                      <wps:wsp>
                        <wps:cNvPr id="3831" name="Rectangle 613"/>
                        <wps:cNvSpPr>
                          <a:spLocks noChangeArrowheads="1"/>
                        </wps:cNvSpPr>
                        <wps:spPr bwMode="auto">
                          <a:xfrm>
                            <a:off x="3032611" y="1180708"/>
                            <a:ext cx="81914"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236B0" w14:textId="77777777" w:rsidR="004F4CD8" w:rsidRDefault="004F4CD8" w:rsidP="00324D48">
                              <w:r>
                                <w:rPr>
                                  <w:rFonts w:ascii="Helvetica" w:hAnsi="Helvetica" w:cs="Helvetica"/>
                                  <w:b/>
                                  <w:bCs/>
                                  <w:color w:val="000000"/>
                                  <w:sz w:val="14"/>
                                  <w:szCs w:val="14"/>
                                  <w:lang w:val="en-US"/>
                                </w:rPr>
                                <w:t>5º</w:t>
                              </w:r>
                            </w:p>
                          </w:txbxContent>
                        </wps:txbx>
                        <wps:bodyPr rot="0" vert="horz" wrap="none" lIns="0" tIns="0" rIns="0" bIns="0" anchor="t" anchorCtr="0" upright="1">
                          <a:spAutoFit/>
                        </wps:bodyPr>
                      </wps:wsp>
                      <wps:wsp>
                        <wps:cNvPr id="3832" name="Rectangle 614"/>
                        <wps:cNvSpPr>
                          <a:spLocks noChangeArrowheads="1"/>
                        </wps:cNvSpPr>
                        <wps:spPr bwMode="auto">
                          <a:xfrm>
                            <a:off x="2781069" y="1707946"/>
                            <a:ext cx="48908"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60A6" w14:textId="77777777" w:rsidR="004F4CD8" w:rsidRDefault="004F4CD8" w:rsidP="00324D48">
                              <w:r>
                                <w:rPr>
                                  <w:rFonts w:ascii="Calibri" w:hAnsi="Calibri" w:cs="Helvetica"/>
                                  <w:b/>
                                  <w:bCs/>
                                  <w:color w:val="000000"/>
                                  <w:sz w:val="14"/>
                                  <w:szCs w:val="14"/>
                                  <w:lang w:val="en-US"/>
                                </w:rPr>
                                <w:t>β</w:t>
                              </w:r>
                              <w:r>
                                <w:rPr>
                                  <w:rFonts w:ascii="Helvetica" w:hAnsi="Helvetica" w:cs="Helvetica"/>
                                  <w:b/>
                                  <w:bCs/>
                                  <w:color w:val="000000"/>
                                  <w:sz w:val="14"/>
                                  <w:szCs w:val="14"/>
                                  <w:lang w:val="en-US"/>
                                </w:rPr>
                                <w:t xml:space="preserve"> </w:t>
                              </w:r>
                            </w:p>
                          </w:txbxContent>
                        </wps:txbx>
                        <wps:bodyPr rot="0" vert="horz" wrap="none" lIns="0" tIns="0" rIns="0" bIns="0" anchor="t" anchorCtr="0" upright="1">
                          <a:spAutoFit/>
                        </wps:bodyPr>
                      </wps:wsp>
                      <wps:wsp>
                        <wps:cNvPr id="3833" name="Rectangle 615"/>
                        <wps:cNvSpPr>
                          <a:spLocks noChangeArrowheads="1"/>
                        </wps:cNvSpPr>
                        <wps:spPr bwMode="auto">
                          <a:xfrm>
                            <a:off x="2884586" y="1707946"/>
                            <a:ext cx="48908"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1D7D9" w14:textId="77777777" w:rsidR="004F4CD8" w:rsidRDefault="004F4CD8" w:rsidP="00324D48">
                              <w:r>
                                <w:rPr>
                                  <w:rFonts w:ascii="Helvetica" w:hAnsi="Helvetica" w:cs="Helvetica"/>
                                  <w:b/>
                                  <w:bCs/>
                                  <w:color w:val="000000"/>
                                  <w:sz w:val="14"/>
                                  <w:szCs w:val="14"/>
                                  <w:lang w:val="en-US"/>
                                </w:rPr>
                                <w:t>±</w:t>
                              </w:r>
                            </w:p>
                          </w:txbxContent>
                        </wps:txbx>
                        <wps:bodyPr rot="0" vert="horz" wrap="none" lIns="0" tIns="0" rIns="0" bIns="0" anchor="t" anchorCtr="0" upright="1">
                          <a:spAutoFit/>
                        </wps:bodyPr>
                      </wps:wsp>
                      <wps:wsp>
                        <wps:cNvPr id="3834" name="Rectangle 616"/>
                        <wps:cNvSpPr>
                          <a:spLocks noChangeArrowheads="1"/>
                        </wps:cNvSpPr>
                        <wps:spPr bwMode="auto">
                          <a:xfrm>
                            <a:off x="2973501" y="1707946"/>
                            <a:ext cx="24804"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55653" w14:textId="77777777" w:rsidR="004F4CD8" w:rsidRDefault="004F4CD8" w:rsidP="00324D48">
                              <w:r>
                                <w:rPr>
                                  <w:rFonts w:ascii="Helvetica" w:hAnsi="Helvetica" w:cs="Helvetica"/>
                                  <w:b/>
                                  <w:bCs/>
                                  <w:color w:val="000000"/>
                                  <w:sz w:val="14"/>
                                  <w:szCs w:val="14"/>
                                  <w:lang w:val="en-US"/>
                                </w:rPr>
                                <w:t xml:space="preserve"> </w:t>
                              </w:r>
                            </w:p>
                          </w:txbxContent>
                        </wps:txbx>
                        <wps:bodyPr rot="0" vert="horz" wrap="none" lIns="0" tIns="0" rIns="0" bIns="0" anchor="t" anchorCtr="0" upright="1">
                          <a:spAutoFit/>
                        </wps:bodyPr>
                      </wps:wsp>
                      <wps:wsp>
                        <wps:cNvPr id="3835" name="Rectangle 617"/>
                        <wps:cNvSpPr>
                          <a:spLocks noChangeArrowheads="1"/>
                        </wps:cNvSpPr>
                        <wps:spPr bwMode="auto">
                          <a:xfrm>
                            <a:off x="2978602" y="1707946"/>
                            <a:ext cx="81914"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0D1EE" w14:textId="77777777" w:rsidR="004F4CD8" w:rsidRDefault="004F4CD8" w:rsidP="00324D48">
                              <w:r>
                                <w:rPr>
                                  <w:rFonts w:ascii="Helvetica" w:hAnsi="Helvetica" w:cs="Helvetica"/>
                                  <w:b/>
                                  <w:bCs/>
                                  <w:color w:val="000000"/>
                                  <w:sz w:val="14"/>
                                  <w:szCs w:val="14"/>
                                  <w:lang w:val="en-US"/>
                                </w:rPr>
                                <w:t>5º</w:t>
                              </w:r>
                            </w:p>
                          </w:txbxContent>
                        </wps:txbx>
                        <wps:bodyPr rot="0" vert="horz" wrap="none" lIns="0" tIns="0" rIns="0" bIns="0" anchor="t" anchorCtr="0" upright="1">
                          <a:spAutoFit/>
                        </wps:bodyPr>
                      </wps:wsp>
                      <wps:wsp>
                        <wps:cNvPr id="3836" name="Rectangle 624"/>
                        <wps:cNvSpPr>
                          <a:spLocks noChangeArrowheads="1"/>
                        </wps:cNvSpPr>
                        <wps:spPr bwMode="auto">
                          <a:xfrm>
                            <a:off x="4126196" y="2574272"/>
                            <a:ext cx="24804"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7B9A5" w14:textId="77777777" w:rsidR="004F4CD8" w:rsidRDefault="004F4CD8" w:rsidP="00324D48">
                              <w:r>
                                <w:rPr>
                                  <w:rFonts w:ascii="Helvetica" w:hAnsi="Helvetica" w:cs="Helvetica"/>
                                  <w:b/>
                                  <w:bCs/>
                                  <w:color w:val="000000"/>
                                  <w:sz w:val="14"/>
                                  <w:szCs w:val="14"/>
                                  <w:lang w:val="en-US"/>
                                </w:rPr>
                                <w:t xml:space="preserve"> </w:t>
                              </w:r>
                            </w:p>
                          </w:txbxContent>
                        </wps:txbx>
                        <wps:bodyPr rot="0" vert="horz" wrap="none" lIns="0" tIns="0" rIns="0" bIns="0" anchor="t" anchorCtr="0" upright="1">
                          <a:spAutoFit/>
                        </wps:bodyPr>
                      </wps:wsp>
                      <wps:wsp>
                        <wps:cNvPr id="3837" name="Rectangle 627"/>
                        <wps:cNvSpPr>
                          <a:spLocks noChangeArrowheads="1"/>
                        </wps:cNvSpPr>
                        <wps:spPr bwMode="auto">
                          <a:xfrm>
                            <a:off x="588099" y="771001"/>
                            <a:ext cx="571596" cy="15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EDAD" w14:textId="77777777" w:rsidR="004F4CD8" w:rsidRDefault="004F4CD8" w:rsidP="00324D48">
                              <w:pPr>
                                <w:ind w:left="-142"/>
                                <w:jc w:val="right"/>
                              </w:pPr>
                              <w:r>
                                <w:rPr>
                                  <w:bCs/>
                                  <w:color w:val="000000"/>
                                  <w:sz w:val="14"/>
                                  <w:szCs w:val="14"/>
                                  <w:lang w:val="en-US"/>
                                </w:rPr>
                                <w:t>Total travel</w:t>
                              </w:r>
                              <w:r>
                                <w:rPr>
                                  <w:rFonts w:ascii="Helvetica" w:hAnsi="Helvetica" w:cs="Helvetica"/>
                                  <w:bCs/>
                                  <w:color w:val="000000"/>
                                  <w:sz w:val="14"/>
                                  <w:szCs w:val="14"/>
                                  <w:lang w:val="en-US"/>
                                </w:rPr>
                                <w:t>:</w:t>
                              </w:r>
                            </w:p>
                          </w:txbxContent>
                        </wps:txbx>
                        <wps:bodyPr rot="0" vert="horz" wrap="square" lIns="0" tIns="0" rIns="0" bIns="0" anchor="t" anchorCtr="0" upright="1">
                          <a:spAutoFit/>
                        </wps:bodyPr>
                      </wps:wsp>
                      <wps:wsp>
                        <wps:cNvPr id="3838" name="Rectangle 628"/>
                        <wps:cNvSpPr>
                          <a:spLocks noChangeArrowheads="1"/>
                        </wps:cNvSpPr>
                        <wps:spPr bwMode="auto">
                          <a:xfrm>
                            <a:off x="673214" y="884731"/>
                            <a:ext cx="577897" cy="18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DAECE" w14:textId="77777777" w:rsidR="004F4CD8" w:rsidRDefault="004F4CD8" w:rsidP="00324D48">
                              <w:r>
                                <w:rPr>
                                  <w:bCs/>
                                  <w:color w:val="000000"/>
                                  <w:sz w:val="14"/>
                                  <w:szCs w:val="14"/>
                                  <w:lang w:val="en-US"/>
                                </w:rPr>
                                <w:t>300 ± 20 mm</w:t>
                              </w:r>
                            </w:p>
                          </w:txbxContent>
                        </wps:txbx>
                        <wps:bodyPr rot="0" vert="horz" wrap="square" lIns="0" tIns="0" rIns="0" bIns="0" anchor="t" anchorCtr="0" upright="1">
                          <a:noAutofit/>
                        </wps:bodyPr>
                      </wps:wsp>
                      <wps:wsp>
                        <wps:cNvPr id="3839" name="Rectangle 632"/>
                        <wps:cNvSpPr>
                          <a:spLocks noChangeArrowheads="1"/>
                        </wps:cNvSpPr>
                        <wps:spPr bwMode="auto">
                          <a:xfrm>
                            <a:off x="667413" y="2273193"/>
                            <a:ext cx="1980934" cy="195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F1EDD" w14:textId="77777777" w:rsidR="004F4CD8" w:rsidRDefault="004F4CD8" w:rsidP="00324D48">
                              <w:r>
                                <w:rPr>
                                  <w:bCs/>
                                  <w:color w:val="000000"/>
                                  <w:sz w:val="14"/>
                                  <w:szCs w:val="14"/>
                                  <w:lang w:val="en-US"/>
                                </w:rPr>
                                <w:t>Test in a guide or pulley</w:t>
                              </w:r>
                            </w:p>
                          </w:txbxContent>
                        </wps:txbx>
                        <wps:bodyPr rot="0" vert="horz" wrap="square" lIns="0" tIns="0" rIns="0" bIns="0" anchor="t" anchorCtr="0" upright="1">
                          <a:noAutofit/>
                        </wps:bodyPr>
                      </wps:wsp>
                      <wps:wsp>
                        <wps:cNvPr id="3840" name="Rectangle 2844"/>
                        <wps:cNvSpPr>
                          <a:spLocks noChangeArrowheads="1"/>
                        </wps:cNvSpPr>
                        <wps:spPr bwMode="auto">
                          <a:xfrm>
                            <a:off x="0" y="2613082"/>
                            <a:ext cx="4003675" cy="160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0F8E1" w14:textId="77777777" w:rsidR="004F4CD8" w:rsidRDefault="004F4CD8" w:rsidP="00324D48">
                              <w:pPr>
                                <w:pStyle w:val="NormalWeb"/>
                                <w:spacing w:line="240" w:lineRule="exact"/>
                              </w:pPr>
                              <w:r>
                                <w:rPr>
                                  <w:b/>
                                  <w:bCs/>
                                  <w:color w:val="000000"/>
                                  <w:sz w:val="16"/>
                                  <w:szCs w:val="16"/>
                                  <w:lang w:val="en-US"/>
                                </w:rPr>
                                <w:t xml:space="preserve">  </w:t>
                              </w:r>
                              <w:r>
                                <w:rPr>
                                  <w:bCs/>
                                  <w:sz w:val="16"/>
                                  <w:szCs w:val="16"/>
                                  <w:lang w:val="en-US"/>
                                </w:rPr>
                                <w:t xml:space="preserve">Minimum F = 10 ± 0.1 N F </w:t>
                              </w:r>
                              <w:r>
                                <w:rPr>
                                  <w:bCs/>
                                  <w:sz w:val="16"/>
                                  <w:szCs w:val="16"/>
                                </w:rPr>
                                <w:t>(see table 8, paragraph 7.2.5.2.6.2)</w:t>
                              </w:r>
                            </w:p>
                          </w:txbxContent>
                        </wps:txbx>
                        <wps:bodyPr rot="0" vert="horz" wrap="square" lIns="0" tIns="0" rIns="0" bIns="0" anchor="t" anchorCtr="0" upright="1">
                          <a:noAutofit/>
                        </wps:bodyPr>
                      </wps:wsp>
                    </wpc:wpc>
                  </a:graphicData>
                </a:graphic>
              </wp:inline>
            </w:drawing>
          </mc:Choice>
          <mc:Fallback>
            <w:pict>
              <v:group w14:anchorId="42545CD2" id="Canvas 3841" o:spid="_x0000_s2189" editas="canvas" style="width:340.9pt;height:218.75pt;mso-position-horizontal-relative:char;mso-position-vertical-relative:line" coordsize="43294,27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">
                <v:shape id="_x0000_s2190" type="#_x0000_t75" style="position:absolute;width:43294;height:27781;visibility:visible;mso-wrap-style:square">
                  <v:fill o:detectmouseclick="t"/>
                  <v:path o:connecttype="none"/>
                </v:shape>
                <v:group id="Group 4" o:spid="_x0000_s2191" style="position:absolute;left:6;top:6;width:42939;height:27426" coordorigin="1,1" coordsize="6761,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Line 5" o:spid="_x0000_s2192" style="position:absolute;visibility:visible;mso-wrap-style:square" from="1,2303" to="2189,2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" strokeweight="0"/>
                  <v:line id="Line 6" o:spid="_x0000_s2193" style="position:absolute;flip:x y;visibility:visible;mso-wrap-style:square" from="2128,2072" to="2211,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" strokeweight="0"/>
                  <v:line id="Line 7" o:spid="_x0000_s2194" style="position:absolute;visibility:visible;mso-wrap-style:square" from="2320,2020" to="2403,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" strokeweight="0"/>
                  <v:line id="Line 8" o:spid="_x0000_s2195" style="position:absolute;flip:y;visibility:visible;mso-wrap-style:square" from="1,2112" to="193,2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" strokeweight="0">
                    <v:stroke dashstyle="1 1"/>
                  </v:line>
                  <v:shape id="Freeform 9" o:spid="_x0000_s2196" style="position:absolute;left:5561;top:1051;width:147;height:148;visibility:visible;mso-wrap-style:square;v-text-anchor:top" coordsize="29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" path="m287,297r,-11l291,286r,-22l294,264r,-51l291,200r,-12l287,179r-3,-11l280,155r-6,-9l271,135r-7,-9l260,115r-6,-9l247,95r-7,-9l207,53r-9,-7l187,39r-9,-6l167,29r-9,-7l149,20,139,13,126,9,116,6,106,2,93,2,80,,20,,16,2,7,2,3,6,,6e" filled="f" strokeweight="0">
                    <v:path arrowok="t" o:connecttype="custom" o:connectlocs="36,37;36,35;37,35;37,33;37,33;37,26;37,25;37,23;36,22;36,21;35,19;35,18;34,16;33,15;33,14;32,13;31,11;30,10;26,6;25,5;24,4;23,4;21,3;20,2;19,2;18,1;16,1;15,0;14,0;12,0;10,0;3,0;2,0;1,0;1,0;0,0" o:connectangles="0,0,0,0,0,0,0,0,0,0,0,0,0,0,0,0,0,0,0,0,0,0,0,0,0,0,0,0,0,0,0,0,0,0,0,0"/>
                  </v:shape>
                  <v:shape id="Freeform 10" o:spid="_x0000_s2197" style="position:absolute;left:5600;top:1099;width:59;height:59;visibility:visible;mso-wrap-style:square;v-text-anchor:top" coordsize="11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" path="m119,59r-2,13l113,84r-6,11l99,103r-11,6l77,114r-10,3l54,117,42,114,31,109,20,103,12,95,6,84,2,72,,59,2,47,6,35,12,24r8,-9l31,7,42,3,54,,67,,77,3,88,7r11,8l107,24r6,11l117,47r2,12xe" filled="f" strokeweight="0">
                    <v:path arrowok="t" o:connecttype="custom" o:connectlocs="14,8;14,9;14,11;13,12;12,13;11,14;9,15;8,15;6,15;5,15;3,14;2,13;1,12;0,11;0,9;0,8;0,6;0,5;1,3;2,2;3,1;5,1;6,0;8,0;9,1;11,1;12,2;13,3;14,5;14,6;14,8" o:connectangles="0,0,0,0,0,0,0,0,0,0,0,0,0,0,0,0,0,0,0,0,0,0,0,0,0,0,0,0,0,0,0"/>
                  </v:shape>
                  <v:line id="Line 11" o:spid="_x0000_s2198" style="position:absolute;flip:x;visibility:visible;mso-wrap-style:square" from="5363,3793" to="5366,3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" strokeweight="0"/>
                  <v:shape id="Freeform 12" o:spid="_x0000_s2199" style="position:absolute;left:5366;top:3791;width:9;height:3;visibility:visible;mso-wrap-style:square;v-text-anchor:top" coordsize="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" path="m17,7r-4,l13,4,4,4,4,,,e" filled="f" strokeweight="0">
                    <v:path arrowok="t" o:connecttype="custom" o:connectlocs="3,0;2,0;2,0;1,0;1,0;0,0" o:connectangles="0,0,0,0,0,0"/>
                  </v:shape>
                  <v:shape id="Freeform 13" o:spid="_x0000_s2200" style="position:absolute;left:5373;top:3796;width:5;height:5;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" path="m10,10l7,7,7,3,4,3,,e" filled="f" strokeweight="0">
                    <v:path arrowok="t" o:connecttype="custom" o:connectlocs="2,2;1,1;1,1;1,1;0,0" o:connectangles="0,0,0,0,0"/>
                  </v:shape>
                  <v:shape id="Freeform 14" o:spid="_x0000_s2201" style="position:absolute;left:5378;top:3801;width:5;height:9;visibility:visible;mso-wrap-style:square;v-text-anchor:top" coordsize="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" path="m10,17r,-7l7,6,7,4,3,4,3,,,e" filled="f" strokeweight="0">
                    <v:path arrowok="t" o:connecttype="custom" o:connectlocs="2,3;2,2;1,1;1,1;1,1;1,0;0,0" o:connectangles="0,0,0,0,0,0,0"/>
                  </v:shape>
                  <v:shape id="Freeform 15" o:spid="_x0000_s2202" style="position:absolute;left:5383;top:3810;width:3;height:7;visibility:visible;mso-wrap-style:square;v-text-anchor:top" coordsize="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" path="m6,16l6,9,4,9,4,3,,3,,e" filled="f" strokeweight="0">
                    <v:path arrowok="t" o:connecttype="custom" o:connectlocs="1,1;1,1;1,1;1,0;0,0;0,0" o:connectangles="0,0,0,0,0,0"/>
                  </v:shape>
                  <v:line id="Line 16" o:spid="_x0000_s2203" style="position:absolute;flip:y;visibility:visible;mso-wrap-style:square" from="5385,3817" to="5386,3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" strokeweight="0"/>
                  <v:shape id="Freeform 17" o:spid="_x0000_s2204" style="position:absolute;left:5383;top:3824;width:2;height:5;visibility:visible;mso-wrap-style:square;v-text-anchor:top" coordsize="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" path="m,11l4,7,4,e" filled="f" strokeweight="0">
                    <v:path arrowok="t" o:connecttype="custom" o:connectlocs="0,1;1,0;1,0" o:connectangles="0,0,0"/>
                  </v:shape>
                  <v:shape id="Freeform 18" o:spid="_x0000_s2205" style="position:absolute;left:5380;top:3833;width:3;height:1;visibility:visible;mso-wrap-style:square;v-text-anchor:top" coordsize="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" path="m,3r4,l7,e" filled="f" strokeweight="0">
                    <v:path arrowok="t" o:connecttype="custom" o:connectlocs="0,0;0,0;0,0" o:connectangles="0,0,0"/>
                  </v:shape>
                  <v:line id="Line 19" o:spid="_x0000_s2206" style="position:absolute;visibility:visible;mso-wrap-style:square" from="5376,3834" to="5380,3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" strokeweight="0"/>
                  <v:shape id="Freeform 20" o:spid="_x0000_s2207" style="position:absolute;left:5370;top:3833;width:5;height:1;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" path="m,l4,3r7,e" filled="f" strokeweight="0">
                    <v:path arrowok="t" o:connecttype="custom" o:connectlocs="0,0;0,0;1,0" o:connectangles="0,0,0"/>
                  </v:shape>
                  <v:shape id="Freeform 21" o:spid="_x0000_s2208" style="position:absolute;left:5363;top:3827;width:7;height:6;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" path="m,l7,6r4,l13,10e" filled="f" strokeweight="0">
                    <v:path arrowok="t" o:connecttype="custom" o:connectlocs="0,0;1,1;2,1;2,2" o:connectangles="0,0,0,0"/>
                  </v:shape>
                  <v:shape id="Freeform 22" o:spid="_x0000_s2209" style="position:absolute;left:5358;top:3819;width:5;height:8;visibility:visible;mso-wrap-style:square;v-text-anchor:top" coordsize="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" path="m,l,3r2,l2,7,6,9r,4l9,13r,3e" filled="f" strokeweight="0">
                    <v:path arrowok="t" o:connecttype="custom" o:connectlocs="0,0;0,1;1,1;1,1;1,2;1,2;2,2;2,2" o:connectangles="0,0,0,0,0,0,0,0"/>
                  </v:shape>
                  <v:shape id="Freeform 23" o:spid="_x0000_s2210" style="position:absolute;left:5355;top:3810;width:3;height:9;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" path="m,l,3,3,7r,6l7,16r,4e" filled="f" strokeweight="0">
                    <v:path arrowok="t" o:connecttype="custom" o:connectlocs="0,0;0,0;0,0;0,1;0,1;0,2" o:connectangles="0,0,0,0,0,0"/>
                  </v:shape>
                  <v:line id="Line 24" o:spid="_x0000_s2211" style="position:absolute;visibility:visible;mso-wrap-style:square" from="5356,3803" to="5357,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" strokeweight="0"/>
                  <v:shape id="Freeform 25" o:spid="_x0000_s2212" style="position:absolute;left:5356;top:3796;width:4;height:7;visibility:visible;mso-wrap-style:square;v-text-anchor:top" coordsize="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" path="m6,l4,3r,4l,10r,4e" filled="f" strokeweight="0">
                    <v:path arrowok="t" o:connecttype="custom" o:connectlocs="2,0;1,1;1,1;0,2;0,2" o:connectangles="0,0,0,0,0"/>
                  </v:shape>
                  <v:shape id="Freeform 26" o:spid="_x0000_s2213" style="position:absolute;left:5358;top:3791;width:5;height:3;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" path="m9,l6,r,4l2,4,,7e" filled="f" strokeweight="0">
                    <v:path arrowok="t" o:connecttype="custom" o:connectlocs="2,0;1,0;1,0;1,0;0,0" o:connectangles="0,0,0,0,0"/>
                  </v:shape>
                  <v:shape id="Freeform 27" o:spid="_x0000_s2214" style="position:absolute;left:5231;top:3900;width:20;height:22;visibility:visible;mso-wrap-style:square;v-text-anchor:top" coordsize="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" path="m40,l38,4r-4,l31,6r-4,l27,10r-7,7l18,17r,3l7,30r,3l4,37r,2l,43e" filled="f" strokeweight="0">
                    <v:path arrowok="t" o:connecttype="custom" o:connectlocs="5,0;5,1;5,1;4,1;4,1;4,2;3,3;3,3;3,3;1,4;1,5;1,5;1,5;0,6" o:connectangles="0,0,0,0,0,0,0,0,0,0,0,0,0,0"/>
                  </v:shape>
                  <v:shape id="Freeform 28" o:spid="_x0000_s2215" style="position:absolute;left:5251;top:3886;width:42;height:13;visibility:visible;mso-wrap-style:square;v-text-anchor:top" coordsize="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" path="m84,l71,r,3l53,3,51,7,40,7r-2,3l34,10r-3,4l24,14r-4,2l18,16r-4,4l11,20,4,27,,27e" filled="f" strokeweight="0">
                    <v:path arrowok="t" o:connecttype="custom" o:connectlocs="11,0;9,0;9,0;7,0;7,0;5,0;5,1;5,1;4,1;3,1;3,2;3,2;2,2;2,2;1,3;0,3" o:connectangles="0,0,0,0,0,0,0,0,0,0,0,0,0,0,0,0"/>
                  </v:shape>
                  <v:shape id="Freeform 29" o:spid="_x0000_s2216" style="position:absolute;left:5293;top:3886;width:45;height:4;visibility:visible;mso-wrap-style:square;v-text-anchor:top" coordsize="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" path="m92,10r-7,l81,7,68,7r,-4l61,3,61,r,3l65,3,20,3,16,7,,7e" filled="f" strokeweight="0">
                    <v:path arrowok="t" o:connecttype="custom" o:connectlocs="11,1;10,1;10,0;8,0;8,0;7,0;7,0;7,0;8,0;2,0;2,0;0,0" o:connectangles="0,0,0,0,0,0,0,0,0,0,0,0"/>
                  </v:shape>
                  <v:shape id="Freeform 30" o:spid="_x0000_s2217" style="position:absolute;left:5338;top:3889;width:55;height:17;visibility:visible;mso-wrap-style:square;v-text-anchor:top" coordsize="1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" path="m109,33r-3,l102,29r-3,l95,27r-2,l89,23r-7,l79,20r-6,l69,16r-7,l60,13r-11,l46,9r-6,l36,7,26,7,22,3,9,3,6,,,e" filled="f" strokeweight="0">
                    <v:path arrowok="t" o:connecttype="custom" o:connectlocs="14,5;14,5;13,4;13,4;12,4;12,4;12,3;11,3;10,3;10,3;9,2;8,2;8,2;7,2;6,2;5,2;5,1;4,1;3,1;2,1;1,0;0,0" o:connectangles="0,0,0,0,0,0,0,0,0,0,0,0,0,0,0,0,0,0,0,0,0,0"/>
                  </v:shape>
                  <v:shape id="Freeform 31" o:spid="_x0000_s2218" style="position:absolute;left:5393;top:3906;width:50;height:27;visibility:visible;mso-wrap-style:square;v-text-anchor:top" coordsize="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" path="m99,56l97,53r-4,l90,49r,-2l86,47,83,43r-4,l73,36r-3,l66,33r-2,l64,29,60,27r-3,l53,23r-3,l46,20r-2,l40,16r-3,l33,14r-3,l26,10r-2,l20,7r-7,l10,3,6,3,4,,,e" filled="f" strokeweight="0">
                    <v:path arrowok="t" o:connecttype="custom" o:connectlocs="13,6;13,6;12,6;12,6;12,5;11,5;11,5;10,5;10,4;9,4;9,4;8,4;8,3;8,3;8,3;7,2;7,2;6,2;6,2;5,2;5,2;5,1;4,1;4,1;3,1;3,0;2,0;2,0;1,0;1,0;0,0" o:connectangles="0,0,0,0,0,0,0,0,0,0,0,0,0,0,0,0,0,0,0,0,0,0,0,0,0,0,0,0,0,0,0"/>
                  </v:shape>
                  <v:shape id="Freeform 32" o:spid="_x0000_s2219" style="position:absolute;left:5443;top:3933;width:35;height:32;visibility:visible;mso-wrap-style:square;v-text-anchor:top" coordsize="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" path="m71,64l64,57r,-4l34,24r-3,l31,20r-4,l24,17r,-4l20,13,18,11r-4,l14,7r-3,l7,4,4,4,4,,,e" filled="f" strokeweight="0">
                    <v:path arrowok="t" o:connecttype="custom" o:connectlocs="8,8;8,8;8,7;4,3;3,3;3,3;3,3;3,3;3,2;2,2;2,2;1,2;1,1;1,1;0,1;0,1;0,0;0,0" o:connectangles="0,0,0,0,0,0,0,0,0,0,0,0,0,0,0,0,0,0"/>
                  </v:shape>
                  <v:shape id="Freeform 33" o:spid="_x0000_s2220" style="position:absolute;left:5475;top:3963;width:21;height:38;visibility:visible;mso-wrap-style:square;v-text-anchor:top" coordsize="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" path="m43,75r,-4l40,69r,-7l36,58r,-7l33,51r,-6l29,42r,-4l27,35r,-2l20,26r,-3l13,17r,-4l9,13,7,10,7,6,,e" filled="f" strokeweight="0">
                    <v:path arrowok="t" o:connecttype="custom" o:connectlocs="5,10;5,9;5,9;5,8;4,8;4,7;4,7;4,6;3,6;3,5;3,5;3,5;2,4;2,3;1,3;1,2;1,2;0,2;0,1;0,0" o:connectangles="0,0,0,0,0,0,0,0,0,0,0,0,0,0,0,0,0,0,0,0"/>
                  </v:shape>
                  <v:shape id="Freeform 34" o:spid="_x0000_s2221" style="position:absolute;left:5495;top:4001;width:3;height:28;visibility:visible;mso-wrap-style:square;v-text-anchor:top" coordsize="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" path="m,56l,53,3,49r,-9l7,40,7,7,3,3,3,e" filled="f" strokeweight="0">
                    <v:path arrowok="t" o:connecttype="custom" o:connectlocs="0,7;0,7;0,7;0,5;0,5;0,1;0,1;0,0" o:connectangles="0,0,0,0,0,0,0,0"/>
                  </v:shape>
                  <v:shape id="Freeform 35" o:spid="_x0000_s2222" style="position:absolute;left:5475;top:4029;width:20;height:22;visibility:visible;mso-wrap-style:square;v-text-anchor:top" coordsize="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" path="m,44l3,40r4,l9,37r4,l13,33r7,-7l23,26r,-2l33,13r,-2l36,7r,-3l40,e" filled="f" strokeweight="0">
                    <v:path arrowok="t" o:connecttype="custom" o:connectlocs="0,6;1,5;1,5;2,5;2,5;2,5;3,4;3,4;3,3;5,2;5,2;5,1;5,1;5,0" o:connectangles="0,0,0,0,0,0,0,0,0,0,0,0,0,0"/>
                  </v:shape>
                  <v:shape id="Freeform 36" o:spid="_x0000_s2223" style="position:absolute;left:5435;top:4051;width:40;height:13;visibility:visible;mso-wrap-style:square;v-text-anchor:top" coordsize="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" path="m,26r10,l14,22r13,l30,20r6,l40,16r7,l50,13r4,l56,9r7,l63,6r7,l70,2r6,l76,r4,e" filled="f" strokeweight="0">
                    <v:path arrowok="t" o:connecttype="custom" o:connectlocs="0,4;2,4;2,3;4,3;4,3;5,3;5,2;6,2;7,2;7,2;7,2;8,2;8,1;9,1;9,1;10,1;10,0;10,0" o:connectangles="0,0,0,0,0,0,0,0,0,0,0,0,0,0,0,0,0,0"/>
                  </v:shape>
                  <v:shape id="Freeform 37" o:spid="_x0000_s2224" style="position:absolute;left:5390;top:4061;width:45;height:1;visibility:visible;mso-wrap-style:square;v-text-anchor:top" coordsize="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" path="m,l24,r3,2l73,2,77,,90,e" filled="f" strokeweight="0">
                    <v:path arrowok="t" o:connecttype="custom" o:connectlocs="0,0;3,0;4,1;10,1;10,0;12,0" o:connectangles="0,0,0,0,0,0"/>
                  </v:shape>
                  <v:shape id="Freeform 38" o:spid="_x0000_s2225" style="position:absolute;left:5333;top:4046;width:55;height:16;visibility:visible;mso-wrap-style:square;v-text-anchor:top" coordsize="1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" path="m,l7,4r6,3l20,7r4,4l31,13r2,l37,17r7,l44,20r7,l51,24r9,l64,27r13,l84,31r9,l104,33r6,e" filled="f" strokeweight="0">
                    <v:path arrowok="t" o:connecttype="custom" o:connectlocs="0,0;1,0;2,0;3,0;3,1;4,1;5,1;5,2;6,2;6,2;7,2;7,3;8,3;8,3;10,3;11,3;12,3;13,4;14,4" o:connectangles="0,0,0,0,0,0,0,0,0,0,0,0,0,0,0,0,0,0,0"/>
                  </v:shape>
                  <v:shape id="Freeform 39" o:spid="_x0000_s2226" style="position:absolute;left:5284;top:4018;width:49;height:28;visibility:visible;mso-wrap-style:square;v-text-anchor:top" coordsize="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" path="m,l6,3,17,14r7,2l30,23r3,l33,27r4,3l40,30r6,6l50,36r3,4l60,40r2,3l65,43r4,4l72,47r6,2l85,49r6,4l98,56e" filled="f" strokeweight="0">
                    <v:path arrowok="t" o:connecttype="custom" o:connectlocs="0,0;1,1;3,2;3,2;4,3;5,3;5,4;5,4;5,4;6,5;7,5;7,5;8,5;8,6;9,6;9,6;9,6;10,7;11,7;12,7;13,7" o:connectangles="0,0,0,0,0,0,0,0,0,0,0,0,0,0,0,0,0,0,0,0,0"/>
                  </v:shape>
                  <v:shape id="Freeform 40" o:spid="_x0000_s2227" style="position:absolute;left:5251;top:3988;width:33;height:31;visibility:visible;mso-wrap-style:square;v-text-anchor:top" coordsize="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" path="m,l11,9r,4l14,16r4,l18,20r9,9l27,33r4,l31,35r3,l40,42r4,l44,46r3,l57,55r3,l67,62e" filled="f" strokeweight="0">
                    <v:path arrowok="t" o:connecttype="custom" o:connectlocs="0,0;1,2;1,2;1,2;2,2;2,3;3,4;3,5;3,5;3,5;4,5;5,6;5,6;5,6;5,6;7,7;7,7;8,8" o:connectangles="0,0,0,0,0,0,0,0,0,0,0,0,0,0,0,0,0,0"/>
                  </v:shape>
                  <v:shape id="Freeform 41" o:spid="_x0000_s2228" style="position:absolute;left:5229;top:3950;width:22;height:39;visibility:visible;mso-wrap-style:square;v-text-anchor:top" coordsize="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" path="m,l,4,2,7r,6l6,17r,7l9,27r,4l13,33r,4l16,40r,4l20,47r,3l22,53r,4l29,62r,3l33,65r3,4l36,72r6,6e" filled="f" strokeweight="0">
                    <v:path arrowok="t" o:connecttype="custom" o:connectlocs="0,0;0,1;1,1;1,2;1,3;1,3;2,4;2,4;2,5;2,5;2,5;2,6;3,6;3,7;3,7;3,8;4,8;4,9;5,9;5,9;5,9;6,10" o:connectangles="0,0,0,0,0,0,0,0,0,0,0,0,0,0,0,0,0,0,0,0,0,0"/>
                  </v:shape>
                  <v:shape id="Freeform 42" o:spid="_x0000_s2229" style="position:absolute;left:5227;top:3943;width:2;height:7;visibility:visible;mso-wrap-style:square;v-text-anchor:top" coordsize="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" path="m,l,4,4,6r,7e" filled="f" strokeweight="0">
                    <v:path arrowok="t" o:connecttype="custom" o:connectlocs="0,0;0,1;1,1;1,2" o:connectangles="0,0,0,0"/>
                  </v:shape>
                  <v:shape id="Freeform 43" o:spid="_x0000_s2230" style="position:absolute;left:5227;top:3922;width:4;height:11;visibility:visible;mso-wrap-style:square;v-text-anchor:top" coordsize="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" path="m6,r,3l4,7r,9l,20r,3e" filled="f" strokeweight="0">
                    <v:path arrowok="t" o:connecttype="custom" o:connectlocs="2,0;2,0;1,0;1,2;0,2;0,2" o:connectangles="0,0,0,0,0,0"/>
                  </v:shape>
                  <v:line id="Line 44" o:spid="_x0000_s2231" style="position:absolute;flip:y;visibility:visible;mso-wrap-style:square" from="5495,4270" to="5498,4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" strokeweight="0"/>
                  <v:shape id="Freeform 45" o:spid="_x0000_s2232" style="position:absolute;left:5476;top:4282;width:19;height:21;visibility:visible;mso-wrap-style:square;v-text-anchor:top" coordsize="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" path="m,43l4,40r2,l10,36r3,l13,34r7,-7l24,27r,-4l30,16r,-2l33,10r,-3l37,3,37,e" filled="f" strokeweight="0">
                    <v:path arrowok="t" o:connecttype="custom" o:connectlocs="0,5;1,5;1,5;2,4;2,4;2,4;3,3;3,3;3,2;4,2;4,1;5,1;5,0;5,0;5,0" o:connectangles="0,0,0,0,0,0,0,0,0,0,0,0,0,0,0"/>
                  </v:shape>
                  <v:shape id="Freeform 46" o:spid="_x0000_s2233" style="position:absolute;left:5435;top:4303;width:41;height:16;visibility:visible;mso-wrap-style:square;v-text-anchor:top" coordsize="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" path="m,30r7,l10,26r10,l23,24r11,l36,20r7,l47,17r7,l56,13r4,l63,10r4,l70,6r4,l80,r3,e" filled="f" strokeweight="0">
                    <v:path arrowok="t" o:connecttype="custom" o:connectlocs="0,5;0,5;1,4;2,4;2,4;4,4;4,3;5,3;5,3;6,3;7,2;7,2;7,2;8,2;8,1;9,1;10,0;10,0" o:connectangles="0,0,0,0,0,0,0,0,0,0,0,0,0,0,0,0,0,0"/>
                  </v:shape>
                  <v:shape id="Freeform 47" o:spid="_x0000_s2234" style="position:absolute;left:5390;top:4317;width:45;height:2;visibility:visible;mso-wrap-style:square;v-text-anchor:top" coordsize="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" path="m,l24,r3,4l73,4,77,,90,e" filled="f" strokeweight="0">
                    <v:path arrowok="t" o:connecttype="custom" o:connectlocs="0,0;3,0;4,1;10,1;10,0;12,0" o:connectangles="0,0,0,0,0,0"/>
                  </v:shape>
                  <v:shape id="Freeform 48" o:spid="_x0000_s2235" style="position:absolute;left:5333;top:4300;width:55;height:17;visibility:visible;mso-wrap-style:square;v-text-anchor:top" coordsize="1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" path="m,l4,,7,4r4,l13,7r4,l20,11r7,l31,13r6,l40,17r7,l51,20r9,l64,24r7,l73,27r11,l87,31r13,l104,33r6,e" filled="f" strokeweight="0">
                    <v:path arrowok="t" o:connecttype="custom" o:connectlocs="0,0;1,0;1,1;2,1;2,1;3,1;3,2;4,2;4,2;5,2;5,3;6,3;7,3;8,3;8,3;9,3;10,4;11,4;11,4;13,4;13,5;14,5" o:connectangles="0,0,0,0,0,0,0,0,0,0,0,0,0,0,0,0,0,0,0,0,0,0"/>
                  </v:shape>
                  <v:shape id="Freeform 49" o:spid="_x0000_s2236" style="position:absolute;left:5284;top:4272;width:49;height:28;visibility:visible;mso-wrap-style:square;v-text-anchor:top" coordsize="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" path="m,l4,2r2,l10,6r,3l13,9r4,4l20,13r6,6l30,19r3,3l37,22r,4l40,29r4,l46,33r4,l53,35r4,l60,39r2,l65,42r4,l72,46r4,l78,49r7,l89,53r2,l95,55r3,e" filled="f" strokeweight="0">
                    <v:path arrowok="t" o:connecttype="custom" o:connectlocs="0,0;1,1;1,1;2,1;2,2;2,2;3,2;3,2;4,3;4,3;5,3;5,3;5,4;5,4;6,4;6,5;7,5;7,5;8,5;8,5;8,5;9,6;9,6;9,6;10,6;10,7;11,7;12,7;12,7;12,7;13,7" o:connectangles="0,0,0,0,0,0,0,0,0,0,0,0,0,0,0,0,0,0,0,0,0,0,0,0,0,0,0,0,0,0,0"/>
                  </v:shape>
                  <v:shape id="Freeform 50" o:spid="_x0000_s2237" style="position:absolute;left:5251;top:4240;width:33;height:32;visibility:visible;mso-wrap-style:square;v-text-anchor:top" coordsize="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" path="m,l11,10r,3l14,17r4,l18,20r9,10l27,33r4,l31,37r3,l40,44r4,l44,46r3,l57,57r3,l67,64e" filled="f" strokeweight="0">
                    <v:path arrowok="t" o:connecttype="custom" o:connectlocs="0,0;1,2;1,2;1,3;2,3;2,3;3,4;3,5;3,5;3,5;4,5;5,6;5,6;5,6;5,6;7,8;7,8;8,8" o:connectangles="0,0,0,0,0,0,0,0,0,0,0,0,0,0,0,0,0,0"/>
                  </v:shape>
                  <v:shape id="Freeform 51" o:spid="_x0000_s2238" style="position:absolute;left:5229;top:4203;width:22;height:37;visibility:visible;mso-wrap-style:square;v-text-anchor:top" coordsize="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" path="m,l,3,2,7r,7l6,16r,7l9,23r,6l13,33r,3l16,40r,3l22,49r,4l29,60r,3l33,63r3,4l36,69r6,7e" filled="f" strokeweight="0">
                    <v:path arrowok="t" o:connecttype="custom" o:connectlocs="0,0;0,0;1,0;1,1;1,2;1,2;2,2;2,3;2,4;2,4;2,4;2,5;3,6;3,6;4,7;4,7;5,7;5,8;5,8;6,9" o:connectangles="0,0,0,0,0,0,0,0,0,0,0,0,0,0,0,0,0,0,0,0"/>
                  </v:shape>
                  <v:shape id="Freeform 52" o:spid="_x0000_s2239" style="position:absolute;left:5229;top:4196;width:2;height:7;visibility:visible;mso-wrap-style:square;v-text-anchor:top" coordsize="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" path="m,l,9r2,4e" filled="f" strokeweight="0">
                    <v:path arrowok="t" o:connecttype="custom" o:connectlocs="0,0;0,2;2,2" o:connectangles="0,0,0"/>
                  </v:shape>
                  <v:shape id="Freeform 53" o:spid="_x0000_s2240" style="position:absolute;left:5362;top:3833;width:18;height:148;visibility:visible;mso-wrap-style:square;v-text-anchor:top" coordsize="3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" path="m36,3r-3,l27,,23,3,16,7r-2,7l10,20,7,30r,17l3,69r,34l3,153,,213r,84e" filled="f" strokeweight="0">
                    <v:path arrowok="t" o:connecttype="custom" o:connectlocs="5,0;5,0;4,0;3,0;2,0;2,1;2,2;1,3;1,5;1,8;1,12;1,19;0,26;0,37" o:connectangles="0,0,0,0,0,0,0,0,0,0,0,0,0,0"/>
                  </v:shape>
                  <v:shape id="Freeform 54" o:spid="_x0000_s2241" style="position:absolute;left:5365;top:3853;width:20;height:6;visibility:visible;mso-wrap-style:square;v-text-anchor:top" coordsize="4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" path="m,l,3r3,l9,9r4,l16,13r13,l33,9r3,l40,7e" filled="f" strokeweight="0">
                    <v:path arrowok="t" o:connecttype="custom" o:connectlocs="0,0;0,0;1,0;2,1;2,1;2,1;4,1;5,1;5,1;5,0" o:connectangles="0,0,0,0,0,0,0,0,0,0"/>
                  </v:shape>
                  <v:shape id="Freeform 55" o:spid="_x0000_s2242" style="position:absolute;left:2209;top:2379;width:8;height:8;visibility:visible;mso-wrap-style:square;v-text-anchor:top" coordsize="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" path="m,l,2r2,l2,6r7,7l13,13r,2l16,15e" filled="f" strokeweight="0">
                    <v:path arrowok="t" o:connecttype="custom" o:connectlocs="0,0;0,1;1,1;1,1;2,2;2,2;2,2;2,2" o:connectangles="0,0,0,0,0,0,0,0"/>
                  </v:shape>
                  <v:shape id="Freeform 56" o:spid="_x0000_s2243" style="position:absolute;left:2217;top:2385;width:27;height:5;visibility:visible;mso-wrap-style:square;v-text-anchor:top" coordsize="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" path="m,l4,,6,2r7,l17,6r13,l33,9r20,e" filled="f" strokeweight="0">
                    <v:path arrowok="t" o:connecttype="custom" o:connectlocs="0,0;1,0;1,1;2,1;3,1;4,1;5,2;7,2" o:connectangles="0,0,0,0,0,0,0,0"/>
                  </v:shape>
                  <v:shape id="Freeform 57" o:spid="_x0000_s2244" style="position:absolute;left:2244;top:2389;width:30;height:1;visibility:visible;mso-wrap-style:square;v-text-anchor:top" coordsize="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" path="m,3r33,l37,,60,e" filled="f" strokeweight="0">
                    <v:path arrowok="t" o:connecttype="custom" o:connectlocs="0,0;5,0;5,0;8,0" o:connectangles="0,0,0,0"/>
                  </v:shape>
                  <v:shape id="Freeform 58" o:spid="_x0000_s2245" style="position:absolute;left:2274;top:2382;width:40;height:8;visibility:visible;mso-wrap-style:square;v-text-anchor:top" coordsize="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" path="m,16r6,l10,13r14,l26,9r14,l44,7r9,l57,3r13,l73,r6,e" filled="f" strokeweight="0">
                    <v:path arrowok="t" o:connecttype="custom" o:connectlocs="0,2;1,2;2,2;3,2;4,2;5,2;6,1;7,1;8,1;9,1;10,0;10,0" o:connectangles="0,0,0,0,0,0,0,0,0,0,0,0"/>
                  </v:shape>
                  <v:shape id="Freeform 59" o:spid="_x0000_s2246" style="position:absolute;left:2314;top:2369;width:40;height:13;visibility:visible;mso-wrap-style:square;v-text-anchor:top" coordsize="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" path="m,26r4,l7,22r7,l18,20r6,l27,16r7,l38,13r6,l47,9r7,l58,6r6,l67,2r6,l77,r3,e" filled="f" strokeweight="0">
                    <v:path arrowok="t" o:connecttype="custom" o:connectlocs="0,4;1,4;1,3;2,3;3,3;3,3;4,2;5,2;5,2;6,2;6,2;7,2;8,1;8,1;9,1;10,1;10,0;10,0" o:connectangles="0,0,0,0,0,0,0,0,0,0,0,0,0,0,0,0,0,0"/>
                  </v:shape>
                  <v:shape id="Freeform 60" o:spid="_x0000_s2247" style="position:absolute;left:2354;top:2354;width:26;height:15;visibility:visible;mso-wrap-style:square;v-text-anchor:top" coordsize="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" path="m,29r4,l4,25r3,l13,22r4,-4l24,15r3,l31,13r6,-3l40,6,47,3r4,l51,r2,e" filled="f" strokeweight="0">
                    <v:path arrowok="t" o:connecttype="custom" o:connectlocs="0,4;0,4;0,4;0,4;1,3;2,3;3,2;3,2;3,2;4,2;5,1;5,1;6,1;6,0;6,0" o:connectangles="0,0,0,0,0,0,0,0,0,0,0,0,0,0,0"/>
                  </v:shape>
                  <v:shape id="Freeform 61" o:spid="_x0000_s2248" style="position:absolute;left:2380;top:2336;width:20;height:17;visibility:visible;mso-wrap-style:square;v-text-anchor:top" coordsize="4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" path="m,33l4,29r3,l11,26r7,l27,16r,-3l31,13,34,9r,-3l40,e" filled="f" strokeweight="0">
                    <v:path arrowok="t" o:connecttype="custom" o:connectlocs="0,5;1,4;1,4;2,4;3,4;4,2;4,2;4,2;5,2;5,1;5,0" o:connectangles="0,0,0,0,0,0,0,0,0,0,0"/>
                  </v:shape>
                  <v:shape id="Freeform 62" o:spid="_x0000_s2249" style="position:absolute;left:2400;top:2328;width:3;height:1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" path="m,20l,18r4,l4,14,7,11,7,e" filled="f" strokeweight="0">
                    <v:path arrowok="t" o:connecttype="custom" o:connectlocs="0,3;0,3;0,3;0,2;0,2;0,0" o:connectangles="0,0,0,0,0,0"/>
                  </v:shape>
                  <v:shape id="Freeform 63" o:spid="_x0000_s2250" style="position:absolute;left:2316;top:2013;width:4;height:7;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" path="m10,13l7,11,7,7,,e" filled="f" strokeweight="0">
                    <v:path arrowok="t" o:connecttype="custom" o:connectlocs="1,2;0,2;0,1;0,0" o:connectangles="0,0,0,0"/>
                  </v:shape>
                  <v:shape id="Freeform 64" o:spid="_x0000_s2251" style="position:absolute;left:2287;top:2009;width:27;height:4;visibility:visible;mso-wrap-style:square;v-text-anchor:top" coordsize="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" path="m53,9r-2,l47,6r-7,l37,2,24,2,20,,,e" filled="f" strokeweight="0">
                    <v:path arrowok="t" o:connecttype="custom" o:connectlocs="7,1;7,1;6,0;5,0;5,0;3,0;3,0;0,0" o:connectangles="0,0,0,0,0,0,0,0"/>
                  </v:shape>
                  <v:shape id="Freeform 65" o:spid="_x0000_s2252" style="position:absolute;left:2257;top:2009;width:30;height:1;visibility:visible;mso-wrap-style:square;v-text-anchor:top" coordsize="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" path="m60,l31,,27,2,,2e" filled="f" strokeweight="0">
                    <v:path arrowok="t" o:connecttype="custom" o:connectlocs="8,0;4,0;4,1;0,1" o:connectangles="0,0,0,0"/>
                  </v:shape>
                  <v:shape id="Freeform 66" o:spid="_x0000_s2253" style="position:absolute;left:2216;top:2009;width:41;height:8;visibility:visible;mso-wrap-style:square;v-text-anchor:top" coordsize="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" path="m82,l76,,73,2,60,2,56,6r-9,l43,9,27,9r-4,4l9,13,7,16,,16e" filled="f" strokeweight="0">
                    <v:path arrowok="t" o:connecttype="custom" o:connectlocs="11,0;10,0;10,1;8,1;7,1;6,1;6,2;4,2;3,2;2,2;1,2;0,2" o:connectangles="0,0,0,0,0,0,0,0,0,0,0,0"/>
                  </v:shape>
                  <v:shape id="Freeform 67" o:spid="_x0000_s2254" style="position:absolute;left:2177;top:2017;width:39;height:13;visibility:visible;mso-wrap-style:square;v-text-anchor:top" coordsize="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" path="m77,l73,,70,4r-6,l64,6r-7,l53,10r-7,l44,13r-11,l31,17r-7,l20,19r-7,l13,23r-6,l4,26,,26e" filled="f" strokeweight="0">
                    <v:path arrowok="t" o:connecttype="custom" o:connectlocs="10,0;10,0;9,1;8,1;8,1;8,1;7,2;6,2;6,2;5,2;4,3;3,3;3,3;2,3;2,3;1,3;1,4;0,4" o:connectangles="0,0,0,0,0,0,0,0,0,0,0,0,0,0,0,0,0,0"/>
                  </v:shape>
                  <v:shape id="Freeform 68" o:spid="_x0000_s2255" style="position:absolute;left:2151;top:2032;width:26;height:13;visibility:visible;mso-wrap-style:square;v-text-anchor:top" coordsize="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" path="m53,l50,r,3l46,3,40,7,37,9r-7,l24,16r-7,l13,20,6,23r-2,l4,27,,27e" filled="f" strokeweight="0">
                    <v:path arrowok="t" o:connecttype="custom" o:connectlocs="6,0;6,0;6,0;5,0;5,0;4,1;3,1;3,2;2,2;1,2;0,2;0,2;0,3;0,3" o:connectangles="0,0,0,0,0,0,0,0,0,0,0,0,0,0"/>
                  </v:shape>
                  <v:shape id="Freeform 69" o:spid="_x0000_s2256" style="position:absolute;left:2130;top:2043;width:20;height:20;visibility:visible;mso-wrap-style:square;v-text-anchor:top" coordsize="4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" path="m40,l36,4r-3,l30,6r-3,l27,10r-7,7l16,17r,3l10,26r-3,l7,30,3,33r,4l,39e" filled="f" strokeweight="0">
                    <v:path arrowok="t" o:connecttype="custom" o:connectlocs="5,0;5,1;5,1;4,1;4,1;4,2;3,3;2,3;2,3;2,4;1,4;1,4;1,5;1,5;0,5" o:connectangles="0,0,0,0,0,0,0,0,0,0,0,0,0,0,0"/>
                  </v:shape>
                  <v:shape id="Freeform 70" o:spid="_x0000_s2257" style="position:absolute;left:2126;top:2062;width:4;height:1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" path="m6,l2,2r,4l,9,,20e" filled="f" strokeweight="0">
                    <v:path arrowok="t" o:connecttype="custom" o:connectlocs="2,0;1,1;1,1;0,2;0,3" o:connectangles="0,0,0,0,0"/>
                  </v:shape>
                  <v:line id="Line 71" o:spid="_x0000_s2258" style="position:absolute;flip:x;visibility:visible;mso-wrap-style:square" from="2346,1343" to="5219,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" strokeweight="0"/>
                  <v:line id="Line 72" o:spid="_x0000_s2259" style="position:absolute;flip:x;visibility:visible;mso-wrap-style:square" from="193,2112" to="2138,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" strokeweight="0"/>
                  <v:line id="Line 73" o:spid="_x0000_s2260" style="position:absolute;visibility:visible;mso-wrap-style:square" from="5191,1315" to="5309,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" strokeweight="0"/>
                  <v:line id="Line 74" o:spid="_x0000_s2261" style="position:absolute;visibility:visible;mso-wrap-style:square" from="5261,1270" to="5489,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" strokeweight="0"/>
                  <v:line id="Line 75" o:spid="_x0000_s2262" style="position:absolute;visibility:visible;mso-wrap-style:square" from="5304,1203" to="5558,1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" strokeweight="0"/>
                  <v:line id="Line 76" o:spid="_x0000_s2263" style="position:absolute;visibility:visible;mso-wrap-style:square" from="5306,1118" to="5640,1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" strokeweight="0"/>
                  <v:line id="Line 77" o:spid="_x0000_s2264" style="position:absolute;visibility:visible;mso-wrap-style:square" from="5309,1319" to="5310,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" strokeweight="0"/>
                  <v:line id="Line 78" o:spid="_x0000_s2265" style="position:absolute;visibility:visible;mso-wrap-style:square" from="5471,1480" to="5472,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" strokeweight="0"/>
                  <v:line id="Line 79" o:spid="_x0000_s2266" style="position:absolute;flip:x;visibility:visible;mso-wrap-style:square" from="2397,1525" to="5309,2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" strokeweight="0"/>
                  <v:line id="Line 80" o:spid="_x0000_s2267" style="position:absolute;flip:y;visibility:visible;mso-wrap-style:square" from="5261,1203" to="5304,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" strokeweight="0"/>
                  <v:line id="Line 81" o:spid="_x0000_s2268" style="position:absolute;flip:y;visibility:visible;mso-wrap-style:square" from="5489,1454" to="5558,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" strokeweight="0"/>
                  <v:line id="Line 82" o:spid="_x0000_s2269" style="position:absolute;flip:y;visibility:visible;mso-wrap-style:square" from="5471,1454" to="5640,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" strokeweight="0"/>
                  <v:line id="Line 83" o:spid="_x0000_s2270" style="position:absolute;flip:y;visibility:visible;mso-wrap-style:square" from="5191,1118" to="5306,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" strokeweight="0"/>
                  <v:line id="Line 84" o:spid="_x0000_s2271" style="position:absolute;flip:y;visibility:visible;mso-wrap-style:square" from="5640,1199" to="5705,1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" strokeweight="0"/>
                  <v:line id="Line 85" o:spid="_x0000_s2272" style="position:absolute;flip:x;visibility:visible;mso-wrap-style:square" from="5306,1055" to="5561,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" strokeweight="0"/>
                  <v:line id="Line 86" o:spid="_x0000_s2273" style="position:absolute;visibility:visible;mso-wrap-style:square" from="5448,3537" to="5479,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" strokeweight="0"/>
                  <v:line id="Line 87" o:spid="_x0000_s2274" style="position:absolute;visibility:visible;mso-wrap-style:square" from="5479,3569" to="5480,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" strokeweight="0"/>
                  <v:line id="Line 88" o:spid="_x0000_s2275" style="position:absolute;visibility:visible;mso-wrap-style:square" from="5264,3354" to="5304,3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" strokeweight="0"/>
                  <v:line id="Line 89" o:spid="_x0000_s2276" style="position:absolute;visibility:visible;mso-wrap-style:square" from="5264,3354" to="5265,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" strokeweight="0"/>
                  <v:line id="Line 90" o:spid="_x0000_s2277" style="position:absolute;visibility:visible;mso-wrap-style:square" from="5264,3557" to="5479,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" strokeweight="0"/>
                  <v:line id="Line 91" o:spid="_x0000_s2278" style="position:absolute;flip:x y;visibility:visible;mso-wrap-style:square" from="5264,3557" to="5365,3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" strokeweight="0"/>
                  <v:line id="Line 92" o:spid="_x0000_s2279" style="position:absolute;flip:x;visibility:visible;mso-wrap-style:square" from="5385,3772" to="5479,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" strokeweight="0"/>
                  <v:line id="Line 93" o:spid="_x0000_s2280" style="position:absolute;flip:y;visibility:visible;mso-wrap-style:square" from="5423,3524" to="5453,3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" strokeweight="0"/>
                  <v:line id="Line 94" o:spid="_x0000_s2281" style="position:absolute;flip:x y;visibility:visible;mso-wrap-style:square" from="5453,3524" to="54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" strokeweight="0"/>
                  <v:line id="Line 95" o:spid="_x0000_s2282" style="position:absolute;flip:x y;visibility:visible;mso-wrap-style:square" from="5423,3595" to="5453,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" strokeweight="0"/>
                  <v:line id="Line 96" o:spid="_x0000_s2283" style="position:absolute;flip:y;visibility:visible;mso-wrap-style:square" from="5471,3536" to="5481,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" strokeweight="0"/>
                  <v:line id="Line 97" o:spid="_x0000_s2284" style="position:absolute;visibility:visible;mso-wrap-style:square" from="5428,3583" to="5453,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" strokeweight="0"/>
                  <v:line id="Line 98" o:spid="_x0000_s2285" style="position:absolute;visibility:visible;mso-wrap-style:square" from="5279,3451" to="5423,3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" strokeweight="0"/>
                  <v:line id="Line 99" o:spid="_x0000_s2286" style="position:absolute;flip:y;visibility:visible;mso-wrap-style:square" from="5279,3380" to="5309,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" strokeweight="0"/>
                  <v:line id="Line 100" o:spid="_x0000_s2287" style="position:absolute;visibility:visible;mso-wrap-style:square" from="5231,3933" to="523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" strokeweight="0"/>
                  <v:line id="Line 101" o:spid="_x0000_s2288" style="position:absolute;visibility:visible;mso-wrap-style:square" from="5498,4009" to="5499,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" strokeweight="0"/>
                  <v:line id="Line 102" o:spid="_x0000_s2289" style="position:absolute;visibility:visible;mso-wrap-style:square" from="5309,3380" to="5453,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" strokeweight="0"/>
                  <v:shape id="Freeform 103" o:spid="_x0000_s2290" style="position:absolute;left:4150;top:1315;width:184;height:833;visibility:visible;mso-wrap-style:square;v-text-anchor:top" coordsize="368,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" path="m368,1665r,-110l365,1502r-4,-53l358,1396r-4,-56l352,1287r-7,-51l338,1182r-6,-53l325,1076r-10,-53l305,970,295,917,285,866,275,813,261,759,248,706,235,656,222,603,208,550,192,501,175,449,159,399,142,350,122,297,106,246,86,197,66,147,42,98,22,49,,e" filled="f" strokeweight="0">
                    <v:path arrowok="t" o:connecttype="custom" o:connectlocs="46,209;46,195;46,188;46,182;45,175;45,168;44,161;44,155;43,148;42,142;41,135;40,128;39,122;37,115;36,109;35,102;33,95;31,89;30,82;28,76;26,69;24,63;22,57;20,50;18,44;16,38;14,31;11,25;9,19;6,13;3,7;0,0" o:connectangles="0,0,0,0,0,0,0,0,0,0,0,0,0,0,0,0,0,0,0,0,0,0,0,0,0,0,0,0,0,0,0,0"/>
                  </v:shape>
                  <v:shape id="Freeform 104" o:spid="_x0000_s2291" style="position:absolute;left:4278;top:2045;width:99;height:103;visibility:visible;mso-wrap-style:square;v-text-anchor:top" coordsize="19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" path="m,16l113,205,198,,106,106,,16xe" fillcolor="black" strokeweight="0">
                    <v:path arrowok="t" o:connecttype="custom" o:connectlocs="0,2;15,26;25,0;14,14;0,2" o:connectangles="0,0,0,0,0"/>
                  </v:shape>
                  <v:shape id="Freeform 105" o:spid="_x0000_s2292" style="position:absolute;left:4140;top:1315;width:93;height:110;visibility:visible;mso-wrap-style:square;v-text-anchor:top" coordsize="18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" path="m,220l20,,186,151,55,91,,220xe" fillcolor="black" strokeweight="0">
                    <v:path arrowok="t" o:connecttype="custom" o:connectlocs="0,28;3,0;24,19;7,12;0,28" o:connectangles="0,0,0,0,0"/>
                  </v:shape>
                  <v:line id="Line 106" o:spid="_x0000_s2293" style="position:absolute;flip:y;visibility:visible;mso-wrap-style:square" from="5320,2007" to="6699,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" strokeweight="0">
                    <v:stroke dashstyle="3 1 1 1"/>
                  </v:line>
                  <v:line id="Line 107" o:spid="_x0000_s2294" style="position:absolute;flip:x;visibility:visible;mso-wrap-style:square" from="2977,2148" to="6757,2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" strokeweight="0">
                    <v:stroke dashstyle="3 1 1 1"/>
                  </v:line>
                  <v:line id="Line 108" o:spid="_x0000_s2295" style="position:absolute;flip:x;visibility:visible;mso-wrap-style:square" from="908,3380" to="5320,3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" strokeweight="0">
                    <v:stroke dashstyle="3 1 1 1"/>
                  </v:line>
                  <v:line id="Line 109" o:spid="_x0000_s2296" style="position:absolute;flip:y;visibility:visible;mso-wrap-style:square" from="968,2303" to="2189,3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" strokeweight="0">
                    <v:stroke dashstyle="3 1 1 1"/>
                  </v:line>
                  <v:line id="Line 110" o:spid="_x0000_s2297" style="position:absolute;flip:y;visibility:visible;mso-wrap-style:square" from="2346,7" to="2347,2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" strokeweight="0">
                    <v:stroke dashstyle="3 1 1 1"/>
                  </v:line>
                  <v:line id="Line 111" o:spid="_x0000_s2298" style="position:absolute;visibility:visible;mso-wrap-style:square" from="2146,205" to="676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" strokeweight="0">
                    <v:stroke dashstyle="3 1 1 1"/>
                  </v:line>
                  <v:line id="Line 112" o:spid="_x0000_s2299" style="position:absolute;flip:y;visibility:visible;mso-wrap-style:square" from="6558,1" to="6559,2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" strokeweight="0">
                    <v:stroke dashstyle="3 1 1 1"/>
                  </v:line>
                  <v:line id="Line 113" o:spid="_x0000_s2300" style="position:absolute;visibility:visible;mso-wrap-style:square" from="2592,2250" to="5320,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" strokeweight="0">
                    <v:stroke dashstyle="3 1 1 1"/>
                  </v:line>
                  <v:line id="Line 114" o:spid="_x0000_s2301" style="position:absolute;flip:y;visibility:visible;mso-wrap-style:square" from="2536,205" to="6558,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" strokeweight="0">
                    <v:stroke dashstyle="3 1 1 1"/>
                  </v:line>
                  <v:line id="Line 115" o:spid="_x0000_s2302" style="position:absolute;visibility:visible;mso-wrap-style:square" from="2183,1893" to="2349,2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" strokeweight="0">
                    <v:stroke dashstyle="3 1 1 1"/>
                  </v:line>
                  <v:shape id="Freeform 116" o:spid="_x0000_s2303" style="position:absolute;left:5300;top:1424;width:1;height:1;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" path="m,l1,2,,xe" fillcolor="black" strokeweight=".05pt">
                    <v:path arrowok="t" o:connecttype="custom" o:connectlocs="0,0;1,1;0,0" o:connectangles="0,0,0"/>
                  </v:shape>
                  <v:shape id="Freeform 117" o:spid="_x0000_s2304" style="position:absolute;left:2370;top:220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" path="m,1l,,,1xe" fillcolor="black" strokeweight=".05pt">
                    <v:path arrowok="t" o:connecttype="custom" o:connectlocs="0,1;0,0;0,1" o:connectangles="0,0,0"/>
                  </v:shape>
                  <v:line id="Line 118" o:spid="_x0000_s2305" style="position:absolute;flip:x;visibility:visible;mso-wrap-style:square" from="5295,1424" to="530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" strokeweight="0"/>
                  <v:line id="Line 119" o:spid="_x0000_s2306" style="position:absolute;flip:x;visibility:visible;mso-wrap-style:square" from="5285,1427" to="5290,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" strokeweight="0"/>
                  <v:line id="Line 120" o:spid="_x0000_s2307" style="position:absolute;flip:x;visibility:visible;mso-wrap-style:square" from="5275,1429" to="5280,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" strokeweight="0"/>
                  <v:line id="Line 121" o:spid="_x0000_s2308" style="position:absolute;flip:x;visibility:visible;mso-wrap-style:square" from="5264,1433" to="5269,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" strokeweight="0"/>
                  <v:line id="Line 122" o:spid="_x0000_s2309" style="position:absolute;flip:x;visibility:visible;mso-wrap-style:square" from="5254,1435" to="5259,1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" strokeweight="0"/>
                  <v:line id="Line 123" o:spid="_x0000_s2310" style="position:absolute;flip:x;visibility:visible;mso-wrap-style:square" from="5244,1438" to="5249,1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" strokeweight="0"/>
                  <v:line id="Line 124" o:spid="_x0000_s2311" style="position:absolute;flip:x;visibility:visible;mso-wrap-style:square" from="5233,1441" to="523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" strokeweight="0"/>
                  <v:line id="Line 125" o:spid="_x0000_s2312" style="position:absolute;flip:x;visibility:visible;mso-wrap-style:square" from="5223,1443" to="5228,1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" strokeweight="0"/>
                  <v:line id="Line 126" o:spid="_x0000_s2313" style="position:absolute;flip:x;visibility:visible;mso-wrap-style:square" from="5213,1446" to="5218,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" strokeweight="0"/>
                  <v:line id="Line 127" o:spid="_x0000_s2314" style="position:absolute;flip:x;visibility:visible;mso-wrap-style:square" from="5203,1449" to="5207,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" strokeweight="0"/>
                  <v:line id="Line 128" o:spid="_x0000_s2315" style="position:absolute;flip:x;visibility:visible;mso-wrap-style:square" from="5192,1452" to="5198,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" strokeweight="0"/>
                  <v:line id="Line 129" o:spid="_x0000_s2316" style="position:absolute;flip:x;visibility:visible;mso-wrap-style:square" from="5182,1455" to="5188,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" strokeweight="0"/>
                  <v:line id="Line 130" o:spid="_x0000_s2317" style="position:absolute;flip:x;visibility:visible;mso-wrap-style:square" from="5172,1457" to="5177,1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" strokeweight="0"/>
                  <v:line id="Line 131" o:spid="_x0000_s2318" style="position:absolute;flip:x;visibility:visible;mso-wrap-style:square" from="5162,1460" to="5167,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" strokeweight="0"/>
                  <v:line id="Line 132" o:spid="_x0000_s2319" style="position:absolute;flip:x;visibility:visible;mso-wrap-style:square" from="5151,1463" to="5156,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" strokeweight="0"/>
                  <v:line id="Line 133" o:spid="_x0000_s2320" style="position:absolute;flip:x;visibility:visible;mso-wrap-style:square" from="5141,1465" to="514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" strokeweight="0"/>
                  <v:line id="Line 134" o:spid="_x0000_s2321" style="position:absolute;flip:x;visibility:visible;mso-wrap-style:square" from="5131,1468" to="5136,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" strokeweight="0"/>
                  <v:line id="Line 135" o:spid="_x0000_s2322" style="position:absolute;flip:x;visibility:visible;mso-wrap-style:square" from="5120,1471" to="5126,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" strokeweight="0"/>
                  <v:line id="Line 136" o:spid="_x0000_s2323" style="position:absolute;flip:x;visibility:visible;mso-wrap-style:square" from="5110,1474" to="5115,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" strokeweight="0"/>
                  <v:line id="Line 137" o:spid="_x0000_s2324" style="position:absolute;flip:x;visibility:visible;mso-wrap-style:square" from="5100,1476" to="5105,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" strokeweight="0"/>
                  <v:line id="Line 138" o:spid="_x0000_s2325" style="position:absolute;flip:x;visibility:visible;mso-wrap-style:square" from="5090,1479" to="5095,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" strokeweight="0"/>
                  <v:line id="Line 139" o:spid="_x0000_s2326" style="position:absolute;flip:x;visibility:visible;mso-wrap-style:square" from="5079,1482" to="5085,1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" strokeweight="0"/>
                  <v:line id="Line 140" o:spid="_x0000_s2327" style="position:absolute;flip:x;visibility:visible;mso-wrap-style:square" from="5069,1484" to="5075,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" strokeweight="0"/>
                  <v:line id="Line 141" o:spid="_x0000_s2328" style="position:absolute;flip:x;visibility:visible;mso-wrap-style:square" from="5059,1487" to="5064,1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" strokeweight="0"/>
                  <v:line id="Line 142" o:spid="_x0000_s2329" style="position:absolute;flip:x;visibility:visible;mso-wrap-style:square" from="5049,1490" to="505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" strokeweight="0"/>
                  <v:line id="Line 143" o:spid="_x0000_s2330" style="position:absolute;flip:x;visibility:visible;mso-wrap-style:square" from="5038,1493" to="5043,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" strokeweight="0"/>
                  <v:line id="Line 144" o:spid="_x0000_s2331" style="position:absolute;flip:x;visibility:visible;mso-wrap-style:square" from="5028,1496" to="5033,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" strokeweight="0"/>
                  <v:line id="Line 145" o:spid="_x0000_s2332" style="position:absolute;flip:x;visibility:visible;mso-wrap-style:square" from="5018,1498" to="5023,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" strokeweight="0"/>
                  <v:line id="Line 146" o:spid="_x0000_s2333" style="position:absolute;flip:x;visibility:visible;mso-wrap-style:square" from="5007,1501" to="5013,1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" strokeweight="0"/>
                  <v:line id="Line 147" o:spid="_x0000_s2334" style="position:absolute;flip:x;visibility:visible;mso-wrap-style:square" from="4998,1504" to="5002,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" strokeweight="0"/>
                  <v:line id="Line 148" o:spid="_x0000_s2335" style="position:absolute;flip:x;visibility:visible;mso-wrap-style:square" from="4987,1506" to="4992,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" strokeweight="0"/>
                  <v:line id="Line 149" o:spid="_x0000_s2336" style="position:absolute;flip:x;visibility:visible;mso-wrap-style:square" from="4977,1509" to="4982,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" strokeweight="0"/>
                  <v:line id="Line 150" o:spid="_x0000_s2337" style="position:absolute;flip:x;visibility:visible;mso-wrap-style:square" from="4966,1512" to="4972,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" strokeweight="0"/>
                  <v:line id="Line 151" o:spid="_x0000_s2338" style="position:absolute;flip:x;visibility:visible;mso-wrap-style:square" from="4956,1515" to="4962,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" strokeweight="0"/>
                  <v:line id="Line 152" o:spid="_x0000_s2339" style="position:absolute;flip:x;visibility:visible;mso-wrap-style:square" from="4946,1518" to="4951,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" strokeweight="0"/>
                  <v:line id="Line 153" o:spid="_x0000_s2340" style="position:absolute;flip:x;visibility:visible;mso-wrap-style:square" from="4936,1520" to="4941,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" strokeweight="0"/>
                  <v:line id="Line 154" o:spid="_x0000_s2341" style="position:absolute;flip:x;visibility:visible;mso-wrap-style:square" from="4925,1523" to="493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" strokeweight="0"/>
                  <v:line id="Line 155" o:spid="_x0000_s2342" style="position:absolute;flip:x;visibility:visible;mso-wrap-style:square" from="4915,1526" to="4920,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" strokeweight="0"/>
                  <v:line id="Line 156" o:spid="_x0000_s2343" style="position:absolute;flip:x;visibility:visible;mso-wrap-style:square" from="4905,1528" to="4910,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" strokeweight="0"/>
                  <v:line id="Line 157" o:spid="_x0000_s2344" style="position:absolute;flip:x;visibility:visible;mso-wrap-style:square" from="4895,1531" to="4900,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" strokeweight="0"/>
                  <v:line id="Line 158" o:spid="_x0000_s2345" style="position:absolute;flip:x;visibility:visible;mso-wrap-style:square" from="4885,1534" to="4889,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" strokeweight="0"/>
                  <v:line id="Line 159" o:spid="_x0000_s2346" style="position:absolute;flip:x;visibility:visible;mso-wrap-style:square" from="4874,1537" to="4879,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" strokeweight="0"/>
                  <v:line id="Line 160" o:spid="_x0000_s2347" style="position:absolute;flip:x;visibility:visible;mso-wrap-style:square" from="4864,1539" to="4869,1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" strokeweight="0"/>
                  <v:line id="Line 161" o:spid="_x0000_s2348" style="position:absolute;flip:x;visibility:visible;mso-wrap-style:square" from="4853,1542" to="4859,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" strokeweight="0"/>
                  <v:line id="Line 162" o:spid="_x0000_s2349" style="position:absolute;flip:x;visibility:visible;mso-wrap-style:square" from="4843,1545" to="4849,1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" strokeweight="0"/>
                  <v:line id="Line 163" o:spid="_x0000_s2350" style="position:absolute;flip:x;visibility:visible;mso-wrap-style:square" from="4833,1547" to="4838,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" strokeweight="0"/>
                  <v:line id="Line 164" o:spid="_x0000_s2351" style="position:absolute;flip:x;visibility:visible;mso-wrap-style:square" from="4823,1551" to="4828,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" strokeweight="0"/>
                  <v:line id="Line 165" o:spid="_x0000_s2352" style="position:absolute;flip:x;visibility:visible;mso-wrap-style:square" from="4812,1553" to="4817,1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" strokeweight="0"/>
                  <v:line id="Line 166" o:spid="_x0000_s2353" style="position:absolute;flip:x;visibility:visible;mso-wrap-style:square" from="4802,1556" to="4807,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" strokeweight="0"/>
                  <v:line id="Line 167" o:spid="_x0000_s2354" style="position:absolute;flip:x;visibility:visible;mso-wrap-style:square" from="4792,1559" to="4797,1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" strokeweight="0"/>
                  <v:line id="Line 168" o:spid="_x0000_s2355" style="position:absolute;flip:x;visibility:visible;mso-wrap-style:square" from="4782,1561" to="4787,1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" strokeweight="0"/>
                  <v:line id="Line 169" o:spid="_x0000_s2356" style="position:absolute;flip:x;visibility:visible;mso-wrap-style:square" from="4772,1564" to="4776,1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" strokeweight="0"/>
                  <v:line id="Line 170" o:spid="_x0000_s2357" style="position:absolute;flip:x;visibility:visible;mso-wrap-style:square" from="4761,1567" to="4766,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" strokeweight="0"/>
                  <v:line id="Line 171" o:spid="_x0000_s2358" style="position:absolute;flip:x;visibility:visible;mso-wrap-style:square" from="4751,1570" to="4756,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" strokeweight="0"/>
                  <v:line id="Line 172" o:spid="_x0000_s2359" style="position:absolute;flip:x;visibility:visible;mso-wrap-style:square" from="4740,1573" to="4746,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" strokeweight="0"/>
                  <v:line id="Line 173" o:spid="_x0000_s2360" style="position:absolute;flip:x;visibility:visible;mso-wrap-style:square" from="4730,1575" to="4736,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" strokeweight="0"/>
                  <v:line id="Line 174" o:spid="_x0000_s2361" style="position:absolute;flip:x;visibility:visible;mso-wrap-style:square" from="4720,1578" to="4725,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" strokeweight="0"/>
                  <v:line id="Line 175" o:spid="_x0000_s2362" style="position:absolute;flip:x;visibility:visible;mso-wrap-style:square" from="4710,1581" to="4715,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" strokeweight="0"/>
                  <v:line id="Line 176" o:spid="_x0000_s2363" style="position:absolute;flip:x;visibility:visible;mso-wrap-style:square" from="4699,1583" to="4704,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" strokeweight="0"/>
                  <v:line id="Line 177" o:spid="_x0000_s2364" style="position:absolute;flip:x;visibility:visible;mso-wrap-style:square" from="4689,1586" to="4695,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" strokeweight="0"/>
                  <v:line id="Line 178" o:spid="_x0000_s2365" style="position:absolute;flip:x;visibility:visible;mso-wrap-style:square" from="4679,1589" to="4684,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" strokeweight="0"/>
                  <v:line id="Line 179" o:spid="_x0000_s2366" style="position:absolute;flip:x;visibility:visible;mso-wrap-style:square" from="4669,1592" to="4674,1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" strokeweight="0"/>
                  <v:line id="Line 180" o:spid="_x0000_s2367" style="position:absolute;flip:x;visibility:visible;mso-wrap-style:square" from="4659,1594" to="4663,1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" strokeweight="0"/>
                  <v:line id="Line 181" o:spid="_x0000_s2368" style="position:absolute;flip:x;visibility:visible;mso-wrap-style:square" from="4648,1597" to="4653,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" strokeweight="0"/>
                  <v:line id="Line 182" o:spid="_x0000_s2369" style="position:absolute;flip:x;visibility:visible;mso-wrap-style:square" from="4638,1600" to="4643,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" strokeweight="0"/>
                  <v:line id="Line 183" o:spid="_x0000_s2370" style="position:absolute;flip:x;visibility:visible;mso-wrap-style:square" from="4627,1602" to="4633,1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" strokeweight="0"/>
                  <v:line id="Line 184" o:spid="_x0000_s2371" style="position:absolute;flip:x;visibility:visible;mso-wrap-style:square" from="4617,1605" to="4623,1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" strokeweight="0"/>
                  <v:line id="Line 185" o:spid="_x0000_s2372" style="position:absolute;flip:x;visibility:visible;mso-wrap-style:square" from="4607,1608" to="4612,1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" strokeweight="0"/>
                  <v:line id="Line 186" o:spid="_x0000_s2373" style="position:absolute;flip:x;visibility:visible;mso-wrap-style:square" from="4597,1611" to="4602,1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" strokeweight="0"/>
                  <v:line id="Line 187" o:spid="_x0000_s2374" style="position:absolute;flip:x;visibility:visible;mso-wrap-style:square" from="4586,1614" to="4592,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" strokeweight="0"/>
                  <v:line id="Line 188" o:spid="_x0000_s2375" style="position:absolute;flip:x;visibility:visible;mso-wrap-style:square" from="4576,1616" to="4582,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" strokeweight="0"/>
                  <v:line id="Line 189" o:spid="_x0000_s2376" style="position:absolute;flip:x;visibility:visible;mso-wrap-style:square" from="4566,1619" to="4571,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" strokeweight="0"/>
                  <v:line id="Line 190" o:spid="_x0000_s2377" style="position:absolute;flip:x;visibility:visible;mso-wrap-style:square" from="4556,1622" to="456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" strokeweight="0"/>
                  <v:line id="Line 191" o:spid="_x0000_s2378" style="position:absolute;flip:x;visibility:visible;mso-wrap-style:square" from="4546,1624" to="4550,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" strokeweight="0"/>
                  <v:line id="Line 192" o:spid="_x0000_s2379" style="position:absolute;flip:x;visibility:visible;mso-wrap-style:square" from="4535,1627" to="4540,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" strokeweight="0"/>
                  <v:line id="Line 193" o:spid="_x0000_s2380" style="position:absolute;flip:x;visibility:visible;mso-wrap-style:square" from="4525,1630" to="4530,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" strokeweight="0"/>
                  <v:line id="Line 194" o:spid="_x0000_s2381" style="position:absolute;flip:x;visibility:visible;mso-wrap-style:square" from="4514,1633" to="4520,1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" strokeweight="0"/>
                  <v:line id="Line 195" o:spid="_x0000_s2382" style="position:absolute;flip:x;visibility:visible;mso-wrap-style:square" from="4504,1636" to="4509,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" strokeweight="0"/>
                  <v:line id="Line 196" o:spid="_x0000_s2383" style="position:absolute;flip:x;visibility:visible;mso-wrap-style:square" from="4494,1638" to="4499,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" strokeweight="0"/>
                  <v:line id="Line 197" o:spid="_x0000_s2384" style="position:absolute;flip:x;visibility:visible;mso-wrap-style:square" from="4484,1641" to="4489,1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" strokeweight="0"/>
                  <v:line id="Line 198" o:spid="_x0000_s2385" style="position:absolute;flip:x;visibility:visible;mso-wrap-style:square" from="4473,1644" to="4479,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" strokeweight="0"/>
                  <v:line id="Line 199" o:spid="_x0000_s2386" style="position:absolute;flip:x;visibility:visible;mso-wrap-style:square" from="4463,1646" to="4469,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" strokeweight="0"/>
                  <v:line id="Line 200" o:spid="_x0000_s2387" style="position:absolute;flip:x;visibility:visible;mso-wrap-style:square" from="4453,1650" to="4458,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" strokeweight="0"/>
                  <v:line id="Line 201" o:spid="_x0000_s2388" style="position:absolute;flip:x;visibility:visible;mso-wrap-style:square" from="4443,1652" to="4448,1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" strokeweight="0"/>
                  <v:line id="Line 202" o:spid="_x0000_s2389" style="position:absolute;flip:x;visibility:visible;mso-wrap-style:square" from="4433,1655" to="4437,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" strokeweight="0"/>
                  <v:line id="Line 203" o:spid="_x0000_s2390" style="position:absolute;flip:x;visibility:visible;mso-wrap-style:square" from="4422,1657" to="4427,1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" strokeweight="0"/>
                  <v:line id="Line 204" o:spid="_x0000_s2391" style="position:absolute;flip:x;visibility:visible;mso-wrap-style:square" from="4412,1660" to="4417,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" strokeweight="0"/>
                </v:group>
                <v:group id="Group 205" o:spid="_x0000_s2392" style="position:absolute;left:15051;top:8885;width:19186;height:5132" coordorigin="2370,1399" coordsize="302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">
                  <v:line id="Line 206" o:spid="_x0000_s2393" style="position:absolute;flip:x;visibility:visible;mso-wrap-style:square" from="4401,1663" to="4407,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" strokeweight="0"/>
                  <v:line id="Line 207" o:spid="_x0000_s2394" style="position:absolute;flip:x;visibility:visible;mso-wrap-style:square" from="4392,1665" to="4396,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" strokeweight="0"/>
                  <v:line id="Line 208" o:spid="_x0000_s2395" style="position:absolute;flip:x;visibility:visible;mso-wrap-style:square" from="4381,1669" to="4386,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" strokeweight="0"/>
                  <v:line id="Line 209" o:spid="_x0000_s2396" style="position:absolute;flip:x;visibility:visible;mso-wrap-style:square" from="4371,1671" to="4376,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" strokeweight="0"/>
                  <v:line id="Line 210" o:spid="_x0000_s2397" style="position:absolute;flip:x;visibility:visible;mso-wrap-style:square" from="4360,1674" to="4366,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" strokeweight="0"/>
                  <v:line id="Line 211" o:spid="_x0000_s2398" style="position:absolute;flip:x;visibility:visible;mso-wrap-style:square" from="4350,1677" to="4356,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" strokeweight="0"/>
                  <v:line id="Line 212" o:spid="_x0000_s2399" style="position:absolute;flip:x;visibility:visible;mso-wrap-style:square" from="4340,1679" to="4345,1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" strokeweight="0"/>
                  <v:line id="Line 213" o:spid="_x0000_s2400" style="position:absolute;flip:x;visibility:visible;mso-wrap-style:square" from="4330,1682" to="4335,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" strokeweight="0"/>
                  <v:line id="Line 214" o:spid="_x0000_s2401" style="position:absolute;flip:x;visibility:visible;mso-wrap-style:square" from="4320,1685" to="4324,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" strokeweight="0"/>
                  <v:line id="Line 215" o:spid="_x0000_s2402" style="position:absolute;flip:x;visibility:visible;mso-wrap-style:square" from="4309,1688" to="4314,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" strokeweight="0"/>
                  <v:line id="Line 216" o:spid="_x0000_s2403" style="position:absolute;flip:x;visibility:visible;mso-wrap-style:square" from="4299,1691" to="4304,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" strokeweight="0"/>
                  <v:line id="Line 217" o:spid="_x0000_s2404" style="position:absolute;flip:x;visibility:visible;mso-wrap-style:square" from="4289,1693" to="4294,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" strokeweight="0"/>
                  <v:line id="Line 218" o:spid="_x0000_s2405" style="position:absolute;flip:x;visibility:visible;mso-wrap-style:square" from="4279,1696" to="4283,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" strokeweight="0"/>
                  <v:line id="Line 219" o:spid="_x0000_s2406" style="position:absolute;flip:x;visibility:visible;mso-wrap-style:square" from="4268,1699" to="4273,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" strokeweight="0"/>
                  <v:line id="Line 220" o:spid="_x0000_s2407" style="position:absolute;flip:x;visibility:visible;mso-wrap-style:square" from="4258,1701" to="4263,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" strokeweight="0"/>
                  <v:line id="Line 221" o:spid="_x0000_s2408" style="position:absolute;flip:x;visibility:visible;mso-wrap-style:square" from="4247,1704" to="4253,1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" strokeweight="0"/>
                  <v:line id="Line 222" o:spid="_x0000_s2409" style="position:absolute;flip:x;visibility:visible;mso-wrap-style:square" from="4237,1707" to="4243,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" strokeweight="0"/>
                  <v:line id="Line 223" o:spid="_x0000_s2410" style="position:absolute;flip:x;visibility:visible;mso-wrap-style:square" from="4227,1710" to="4232,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" strokeweight="0"/>
                  <v:line id="Line 224" o:spid="_x0000_s2411" style="position:absolute;flip:x;visibility:visible;mso-wrap-style:square" from="4217,1712" to="4222,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" strokeweight="0"/>
                  <v:line id="Line 225" o:spid="_x0000_s2412" style="position:absolute;flip:x;visibility:visible;mso-wrap-style:square" from="4207,1715" to="4211,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" strokeweight="0"/>
                  <v:line id="Line 226" o:spid="_x0000_s2413" style="position:absolute;flip:x;visibility:visible;mso-wrap-style:square" from="4196,1718" to="4201,1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" strokeweight="0"/>
                  <v:line id="Line 227" o:spid="_x0000_s2414" style="position:absolute;flip:x;visibility:visible;mso-wrap-style:square" from="4186,1720" to="4191,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" strokeweight="0"/>
                  <v:line id="Line 228" o:spid="_x0000_s2415" style="position:absolute;flip:x;visibility:visible;mso-wrap-style:square" from="4176,1723" to="4181,1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" strokeweight="0"/>
                  <v:line id="Line 229" o:spid="_x0000_s2416" style="position:absolute;flip:x;visibility:visible;mso-wrap-style:square" from="4166,1726" to="4170,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" strokeweight="0"/>
                  <v:line id="Line 230" o:spid="_x0000_s2417" style="position:absolute;flip:x;visibility:visible;mso-wrap-style:square" from="4155,1729" to="4160,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" strokeweight="0"/>
                  <v:line id="Line 231" o:spid="_x0000_s2418" style="position:absolute;flip:x;visibility:visible;mso-wrap-style:square" from="4145,1732" to="4150,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" strokeweight="0"/>
                  <v:line id="Line 232" o:spid="_x0000_s2419" style="position:absolute;flip:x;visibility:visible;mso-wrap-style:square" from="4134,1734" to="4140,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" strokeweight="0"/>
                  <v:line id="Line 233" o:spid="_x0000_s2420" style="position:absolute;flip:x;visibility:visible;mso-wrap-style:square" from="4124,1737" to="4130,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" strokeweight="0"/>
                  <v:line id="Line 234" o:spid="_x0000_s2421" style="position:absolute;flip:x;visibility:visible;mso-wrap-style:square" from="4114,1740" to="4119,1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" strokeweight="0"/>
                  <v:line id="Line 235" o:spid="_x0000_s2422" style="position:absolute;flip:x;visibility:visible;mso-wrap-style:square" from="4104,1742" to="4109,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" strokeweight="0"/>
                  <v:line id="Line 236" o:spid="_x0000_s2423" style="position:absolute;flip:x;visibility:visible;mso-wrap-style:square" from="4094,1745" to="4098,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" strokeweight="0"/>
                  <v:line id="Line 237" o:spid="_x0000_s2424" style="position:absolute;flip:x;visibility:visible;mso-wrap-style:square" from="4083,1748" to="4089,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" strokeweight="0"/>
                  <v:line id="Line 238" o:spid="_x0000_s2425" style="position:absolute;flip:x;visibility:visible;mso-wrap-style:square" from="4073,1751" to="4078,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" strokeweight="0"/>
                  <v:line id="Line 239" o:spid="_x0000_s2426" style="position:absolute;flip:x;visibility:visible;mso-wrap-style:square" from="4063,1754" to="4068,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" strokeweight="0"/>
                  <v:line id="Line 240" o:spid="_x0000_s2427" style="position:absolute;flip:x;visibility:visible;mso-wrap-style:square" from="4053,1756" to="4057,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" strokeweight="0"/>
                  <v:line id="Line 241" o:spid="_x0000_s2428" style="position:absolute;flip:x;visibility:visible;mso-wrap-style:square" from="4042,1759" to="404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" strokeweight="0"/>
                  <v:line id="Line 242" o:spid="_x0000_s2429" style="position:absolute;flip:x;visibility:visible;mso-wrap-style:square" from="4032,1762" to="4037,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" strokeweight="0"/>
                  <v:line id="Line 243" o:spid="_x0000_s2430" style="position:absolute;flip:x;visibility:visible;mso-wrap-style:square" from="4021,1764" to="4027,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" strokeweight="0"/>
                  <v:line id="Line 244" o:spid="_x0000_s2431" style="position:absolute;flip:x;visibility:visible;mso-wrap-style:square" from="4011,1768" to="4017,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" strokeweight="0"/>
                  <v:line id="Line 245" o:spid="_x0000_s2432" style="position:absolute;flip:x;visibility:visible;mso-wrap-style:square" from="4001,1770" to="4006,1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" strokeweight="0"/>
                  <v:line id="Line 246" o:spid="_x0000_s2433" style="position:absolute;flip:x;visibility:visible;mso-wrap-style:square" from="3991,1773" to="3996,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" strokeweight="0"/>
                  <v:line id="Line 247" o:spid="_x0000_s2434" style="position:absolute;flip:x;visibility:visible;mso-wrap-style:square" from="3981,1775" to="3986,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" strokeweight="0"/>
                  <v:line id="Line 248" o:spid="_x0000_s2435" style="position:absolute;flip:x;visibility:visible;mso-wrap-style:square" from="3970,1778" to="3976,1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" strokeweight="0"/>
                  <v:line id="Line 249" o:spid="_x0000_s2436" style="position:absolute;flip:x;visibility:visible;mso-wrap-style:square" from="3960,1781" to="3965,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" strokeweight="0"/>
                  <v:line id="Line 250" o:spid="_x0000_s2437" style="position:absolute;flip:x;visibility:visible;mso-wrap-style:square" from="3950,1783" to="3955,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" strokeweight="0"/>
                  <v:line id="Line 251" o:spid="_x0000_s2438" style="position:absolute;flip:x;visibility:visible;mso-wrap-style:square" from="3940,1787" to="3944,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" strokeweight="0"/>
                  <v:line id="Line 252" o:spid="_x0000_s2439" style="position:absolute;flip:x;visibility:visible;mso-wrap-style:square" from="3929,1789" to="3934,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" strokeweight="0"/>
                  <v:line id="Line 253" o:spid="_x0000_s2440" style="position:absolute;flip:x;visibility:visible;mso-wrap-style:square" from="3919,1792" to="3924,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" strokeweight="0"/>
                  <v:line id="Line 254" o:spid="_x0000_s2441" style="position:absolute;flip:x;visibility:visible;mso-wrap-style:square" from="3908,1795" to="3914,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" strokeweight="0"/>
                  <v:line id="Line 255" o:spid="_x0000_s2442" style="position:absolute;flip:x;visibility:visible;mso-wrap-style:square" from="3898,1797" to="3904,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" strokeweight="0"/>
                  <v:line id="Line 256" o:spid="_x0000_s2443" style="position:absolute;flip:x;visibility:visible;mso-wrap-style:square" from="3888,1800" to="3893,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" strokeweight="0"/>
                  <v:line id="Line 257" o:spid="_x0000_s2444" style="position:absolute;flip:x;visibility:visible;mso-wrap-style:square" from="3878,1803" to="3883,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" strokeweight="0"/>
                  <v:line id="Line 258" o:spid="_x0000_s2445" style="position:absolute;flip:x;visibility:visible;mso-wrap-style:square" from="3868,1806" to="3873,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" strokeweight="0"/>
                  <v:line id="Line 259" o:spid="_x0000_s2446" style="position:absolute;flip:x;visibility:visible;mso-wrap-style:square" from="3857,1809" to="3863,1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" strokeweight="0"/>
                  <v:line id="Line 260" o:spid="_x0000_s2447" style="position:absolute;flip:x;visibility:visible;mso-wrap-style:square" from="3847,1811" to="3852,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" strokeweight="0"/>
                  <v:line id="Line 261" o:spid="_x0000_s2448" style="position:absolute;flip:x;visibility:visible;mso-wrap-style:square" from="3837,1814" to="3842,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" strokeweight="0"/>
                  <v:line id="Line 262" o:spid="_x0000_s2449" style="position:absolute;flip:x;visibility:visible;mso-wrap-style:square" from="3827,1817" to="3831,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" strokeweight="0"/>
                  <v:line id="Line 263" o:spid="_x0000_s2450" style="position:absolute;flip:x;visibility:visible;mso-wrap-style:square" from="3816,1819" to="3821,1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" strokeweight="0"/>
                  <v:line id="Line 264" o:spid="_x0000_s2451" style="position:absolute;flip:x;visibility:visible;mso-wrap-style:square" from="3806,1822" to="3811,1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" strokeweight="0"/>
                  <v:line id="Line 265" o:spid="_x0000_s2452" style="position:absolute;flip:x;visibility:visible;mso-wrap-style:square" from="3795,1825" to="3801,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" strokeweight="0"/>
                  <v:line id="Line 266" o:spid="_x0000_s2453" style="position:absolute;flip:x;visibility:visible;mso-wrap-style:square" from="3786,1828" to="3791,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" strokeweight="0"/>
                  <v:line id="Line 267" o:spid="_x0000_s2454" style="position:absolute;flip:x;visibility:visible;mso-wrap-style:square" from="3775,1830" to="3780,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" strokeweight="0"/>
                  <v:line id="Line 268" o:spid="_x0000_s2455" style="position:absolute;flip:x;visibility:visible;mso-wrap-style:square" from="3765,1833" to="3770,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" strokeweight="0"/>
                  <v:line id="Line 269" o:spid="_x0000_s2456" style="position:absolute;flip:x;visibility:visible;mso-wrap-style:square" from="3755,1836" to="3760,1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" strokeweight="0"/>
                  <v:line id="Line 270" o:spid="_x0000_s2457" style="position:absolute;flip:x;visibility:visible;mso-wrap-style:square" from="3744,1838" to="3750,1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" strokeweight="0"/>
                  <v:line id="Line 271" o:spid="_x0000_s2458" style="position:absolute;flip:x;visibility:visible;mso-wrap-style:square" from="3734,1841" to="3739,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" strokeweight="0"/>
                  <v:line id="Line 272" o:spid="_x0000_s2459" style="position:absolute;flip:x;visibility:visible;mso-wrap-style:square" from="3724,1844" to="3729,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" strokeweight="0"/>
                  <v:line id="Line 273" o:spid="_x0000_s2460" style="position:absolute;flip:x;visibility:visible;mso-wrap-style:square" from="3714,1847" to="3718,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" strokeweight="0"/>
                  <v:line id="Line 274" o:spid="_x0000_s2461" style="position:absolute;flip:x;visibility:visible;mso-wrap-style:square" from="3703,1850" to="3708,1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" strokeweight="0"/>
                  <v:line id="Line 275" o:spid="_x0000_s2462" style="position:absolute;flip:x;visibility:visible;mso-wrap-style:square" from="3693,1852" to="3698,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" strokeweight="0"/>
                  <v:line id="Line 276" o:spid="_x0000_s2463" style="position:absolute;flip:x;visibility:visible;mso-wrap-style:square" from="3683,1855" to="368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" strokeweight="0"/>
                  <v:line id="Line 277" o:spid="_x0000_s2464" style="position:absolute;flip:x;visibility:visible;mso-wrap-style:square" from="3673,1858" to="3678,1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" strokeweight="0"/>
                  <v:line id="Line 278" o:spid="_x0000_s2465" style="position:absolute;flip:x;visibility:visible;mso-wrap-style:square" from="3662,1860" to="3667,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" strokeweight="0"/>
                  <v:line id="Line 279" o:spid="_x0000_s2466" style="position:absolute;flip:x;visibility:visible;mso-wrap-style:square" from="3652,1863" to="3657,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" strokeweight="0"/>
                  <v:line id="Line 280" o:spid="_x0000_s2467" style="position:absolute;flip:x;visibility:visible;mso-wrap-style:square" from="3642,1866" to="3647,1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" strokeweight="0"/>
                  <v:line id="Line 281" o:spid="_x0000_s2468" style="position:absolute;flip:x;visibility:visible;mso-wrap-style:square" from="3631,1869" to="3637,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" strokeweight="0"/>
                  <v:line id="Line 282" o:spid="_x0000_s2469" style="position:absolute;flip:x;visibility:visible;mso-wrap-style:square" from="3621,1872" to="3626,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" strokeweight="0"/>
                  <v:line id="Line 283" o:spid="_x0000_s2470" style="position:absolute;flip:x;visibility:visible;mso-wrap-style:square" from="3611,1874" to="3616,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" strokeweight="0"/>
                  <v:line id="Line 284" o:spid="_x0000_s2471" style="position:absolute;flip:x;visibility:visible;mso-wrap-style:square" from="3601,1877" to="3605,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" strokeweight="0"/>
                  <v:line id="Line 285" o:spid="_x0000_s2472" style="position:absolute;flip:x;visibility:visible;mso-wrap-style:square" from="3590,1880" to="3595,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" strokeweight="0"/>
                  <v:line id="Line 286" o:spid="_x0000_s2473" style="position:absolute;flip:x;visibility:visible;mso-wrap-style:square" from="3580,1882" to="3585,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" strokeweight="0"/>
                  <v:line id="Line 287" o:spid="_x0000_s2474" style="position:absolute;flip:x;visibility:visible;mso-wrap-style:square" from="3570,1886" to="3575,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" strokeweight="0"/>
                  <v:line id="Line 288" o:spid="_x0000_s2475" style="position:absolute;flip:x;visibility:visible;mso-wrap-style:square" from="3560,1888" to="3565,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" strokeweight="0"/>
                  <v:line id="Line 289" o:spid="_x0000_s2476" style="position:absolute;flip:x;visibility:visible;mso-wrap-style:square" from="3549,1891" to="3554,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" strokeweight="0"/>
                  <v:line id="Line 290" o:spid="_x0000_s2477" style="position:absolute;flip:x;visibility:visible;mso-wrap-style:square" from="3539,1893" to="3544,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" strokeweight="0"/>
                  <v:line id="Line 291" o:spid="_x0000_s2478" style="position:absolute;flip:x;visibility:visible;mso-wrap-style:square" from="3529,1896" to="3534,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" strokeweight="0"/>
                  <v:line id="Line 292" o:spid="_x0000_s2479" style="position:absolute;flip:x;visibility:visible;mso-wrap-style:square" from="3518,1899" to="3524,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" strokeweight="0"/>
                  <v:line id="Line 293" o:spid="_x0000_s2480" style="position:absolute;flip:x;visibility:visible;mso-wrap-style:square" from="3508,1901" to="3513,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" strokeweight="0"/>
                  <v:line id="Line 294" o:spid="_x0000_s2481" style="position:absolute;flip:x;visibility:visible;mso-wrap-style:square" from="3498,1905" to="3503,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" strokeweight="0"/>
                  <v:line id="Line 295" o:spid="_x0000_s2482" style="position:absolute;flip:x;visibility:visible;mso-wrap-style:square" from="3488,1907" to="3492,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" strokeweight="0"/>
                  <v:line id="Line 296" o:spid="_x0000_s2483" style="position:absolute;flip:x;visibility:visible;mso-wrap-style:square" from="3477,1910" to="3483,1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" strokeweight="0"/>
                  <v:line id="Line 297" o:spid="_x0000_s2484" style="position:absolute;flip:x;visibility:visible;mso-wrap-style:square" from="3467,1913" to="3473,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" strokeweight="0"/>
                  <v:line id="Line 298" o:spid="_x0000_s2485" style="position:absolute;flip:x;visibility:visible;mso-wrap-style:square" from="3457,1915" to="3462,1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" strokeweight="0"/>
                  <v:line id="Line 299" o:spid="_x0000_s2486" style="position:absolute;flip:x;visibility:visible;mso-wrap-style:square" from="3447,1918" to="3452,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" strokeweight="0"/>
                  <v:line id="Line 300" o:spid="_x0000_s2487" style="position:absolute;flip:x;visibility:visible;mso-wrap-style:square" from="3436,1921" to="3441,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" strokeweight="0"/>
                  <v:line id="Line 301" o:spid="_x0000_s2488" style="position:absolute;flip:x;visibility:visible;mso-wrap-style:square" from="3426,1924" to="3431,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" strokeweight="0"/>
                  <v:line id="Line 302" o:spid="_x0000_s2489" style="position:absolute;flip:x;visibility:visible;mso-wrap-style:square" from="3416,1927" to="3421,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" strokeweight="0"/>
                  <v:line id="Line 303" o:spid="_x0000_s2490" style="position:absolute;flip:x;visibility:visible;mso-wrap-style:square" from="3405,1929" to="3411,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" strokeweight="0"/>
                  <v:line id="Line 304" o:spid="_x0000_s2491" style="position:absolute;flip:x;visibility:visible;mso-wrap-style:square" from="3395,1932" to="3400,1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" strokeweight="0"/>
                  <v:line id="Line 305" o:spid="_x0000_s2492" style="position:absolute;flip:x;visibility:visible;mso-wrap-style:square" from="3385,1935" to="3390,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" strokeweight="0"/>
                  <v:line id="Line 306" o:spid="_x0000_s2493" style="position:absolute;flip:x;visibility:visible;mso-wrap-style:square" from="3375,1937" to="3380,1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" strokeweight="0"/>
                  <v:line id="Line 307" o:spid="_x0000_s2494" style="position:absolute;flip:x;visibility:visible;mso-wrap-style:square" from="3364,1940" to="3370,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" strokeweight="0"/>
                  <v:line id="Line 308" o:spid="_x0000_s2495" style="position:absolute;flip:x;visibility:visible;mso-wrap-style:square" from="3354,1943" to="3360,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" strokeweight="0"/>
                  <v:line id="Line 309" o:spid="_x0000_s2496" style="position:absolute;flip:x;visibility:visible;mso-wrap-style:square" from="3344,1946" to="3349,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" strokeweight="0"/>
                  <v:line id="Line 310" o:spid="_x0000_s2497" style="position:absolute;flip:x;visibility:visible;mso-wrap-style:square" from="3334,1949" to="3339,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" strokeweight="0"/>
                  <v:line id="Line 311" o:spid="_x0000_s2498" style="position:absolute;flip:x;visibility:visible;mso-wrap-style:square" from="3323,1951" to="3328,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" strokeweight="0"/>
                  <v:line id="Line 312" o:spid="_x0000_s2499" style="position:absolute;flip:x;visibility:visible;mso-wrap-style:square" from="3313,1954" to="3318,1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" strokeweight="0"/>
                  <v:line id="Line 313" o:spid="_x0000_s2500" style="position:absolute;flip:x;visibility:visible;mso-wrap-style:square" from="3303,1956" to="3308,1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" strokeweight="0"/>
                  <v:line id="Line 314" o:spid="_x0000_s2501" style="position:absolute;flip:x;visibility:visible;mso-wrap-style:square" from="3292,1959" to="3298,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" strokeweight="0"/>
                  <v:line id="Line 315" o:spid="_x0000_s2502" style="position:absolute;flip:x;visibility:visible;mso-wrap-style:square" from="3282,1962" to="3287,1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" strokeweight="0"/>
                  <v:line id="Line 316" o:spid="_x0000_s2503" style="position:absolute;flip:x;visibility:visible;mso-wrap-style:square" from="3272,1965" to="3277,1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" strokeweight="0"/>
                  <v:line id="Line 317" o:spid="_x0000_s2504" style="position:absolute;flip:x;visibility:visible;mso-wrap-style:square" from="3262,1968" to="3267,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" strokeweight="0"/>
                  <v:line id="Line 318" o:spid="_x0000_s2505" style="position:absolute;flip:x;visibility:visible;mso-wrap-style:square" from="3251,1970" to="3257,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" strokeweight="0"/>
                  <v:line id="Line 319" o:spid="_x0000_s2506" style="position:absolute;flip:x;visibility:visible;mso-wrap-style:square" from="3241,1973" to="3246,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" strokeweight="0"/>
                  <v:line id="Line 320" o:spid="_x0000_s2507" style="position:absolute;flip:x;visibility:visible;mso-wrap-style:square" from="3231,1976" to="3236,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" strokeweight="0"/>
                  <v:line id="Line 321" o:spid="_x0000_s2508" style="position:absolute;flip:x;visibility:visible;mso-wrap-style:square" from="3221,1978" to="3226,1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" strokeweight="0"/>
                  <v:line id="Line 322" o:spid="_x0000_s2509" style="position:absolute;flip:x;visibility:visible;mso-wrap-style:square" from="3210,1981" to="3215,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" strokeweight="0"/>
                  <v:line id="Line 323" o:spid="_x0000_s2510" style="position:absolute;flip:x;visibility:visible;mso-wrap-style:square" from="3200,1984" to="3205,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" strokeweight="0"/>
                  <v:line id="Line 324" o:spid="_x0000_s2511" style="position:absolute;flip:x;visibility:visible;mso-wrap-style:square" from="3189,1987" to="3195,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" strokeweight="0"/>
                  <v:line id="Line 325" o:spid="_x0000_s2512" style="position:absolute;flip:x;visibility:visible;mso-wrap-style:square" from="3180,1990" to="3185,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" strokeweight="0"/>
                  <v:line id="Line 326" o:spid="_x0000_s2513" style="position:absolute;flip:x;visibility:visible;mso-wrap-style:square" from="3170,1992" to="3174,1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" strokeweight="0"/>
                  <v:line id="Line 327" o:spid="_x0000_s2514" style="position:absolute;flip:x;visibility:visible;mso-wrap-style:square" from="3159,1995" to="3164,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" strokeweight="0"/>
                  <v:line id="Line 328" o:spid="_x0000_s2515" style="position:absolute;flip:x;visibility:visible;mso-wrap-style:square" from="3149,1998" to="3154,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" strokeweight="0"/>
                  <v:line id="Line 329" o:spid="_x0000_s2516" style="position:absolute;flip:x;visibility:visible;mso-wrap-style:square" from="3138,2000" to="3144,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" strokeweight="0"/>
                  <v:line id="Line 330" o:spid="_x0000_s2517" style="position:absolute;flip:x;visibility:visible;mso-wrap-style:square" from="3128,2004" to="3133,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" strokeweight="0"/>
                  <v:line id="Line 331" o:spid="_x0000_s2518" style="position:absolute;flip:x;visibility:visible;mso-wrap-style:square" from="3118,2006" to="3123,2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" strokeweight="0"/>
                  <v:line id="Line 332" o:spid="_x0000_s2519" style="position:absolute;flip:x;visibility:visible;mso-wrap-style:square" from="3108,2009" to="311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" strokeweight="0"/>
                  <v:line id="Line 333" o:spid="_x0000_s2520" style="position:absolute;flip:x;visibility:visible;mso-wrap-style:square" from="3097,2011" to="3102,2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" strokeweight="0"/>
                  <v:line id="Line 334" o:spid="_x0000_s2521" style="position:absolute;flip:x;visibility:visible;mso-wrap-style:square" from="3087,2014" to="3092,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" strokeweight="0"/>
                  <v:line id="Line 335" o:spid="_x0000_s2522" style="position:absolute;flip:x;visibility:visible;mso-wrap-style:square" from="3077,2017" to="3082,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" strokeweight="0"/>
                  <v:line id="Line 336" o:spid="_x0000_s2523" style="position:absolute;flip:x;visibility:visible;mso-wrap-style:square" from="3067,2019" to="3072,2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" strokeweight="0"/>
                  <v:line id="Line 337" o:spid="_x0000_s2524" style="position:absolute;flip:x;visibility:visible;mso-wrap-style:square" from="3057,2023" to="3061,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" strokeweight="0"/>
                  <v:line id="Line 338" o:spid="_x0000_s2525" style="position:absolute;flip:x;visibility:visible;mso-wrap-style:square" from="3046,2025" to="3051,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" strokeweight="0"/>
                  <v:line id="Line 339" o:spid="_x0000_s2526" style="position:absolute;flip:x;visibility:visible;mso-wrap-style:square" from="3036,2028" to="3041,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" strokeweight="0"/>
                  <v:line id="Line 340" o:spid="_x0000_s2527" style="position:absolute;flip:x;visibility:visible;mso-wrap-style:square" from="3025,2031" to="3031,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" strokeweight="0"/>
                  <v:line id="Line 341" o:spid="_x0000_s2528" style="position:absolute;flip:x;visibility:visible;mso-wrap-style:square" from="3015,2033" to="3020,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" strokeweight="0"/>
                  <v:line id="Line 342" o:spid="_x0000_s2529" style="position:absolute;flip:x;visibility:visible;mso-wrap-style:square" from="3005,2036" to="3010,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" strokeweight="0"/>
                  <v:line id="Line 343" o:spid="_x0000_s2530" style="position:absolute;flip:x;visibility:visible;mso-wrap-style:square" from="2995,2039" to="3000,2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" strokeweight="0"/>
                  <v:line id="Line 344" o:spid="_x0000_s2531" style="position:absolute;flip:x;visibility:visible;mso-wrap-style:square" from="2984,2042" to="2989,2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" strokeweight="0"/>
                  <v:line id="Line 345" o:spid="_x0000_s2532" style="position:absolute;flip:x;visibility:visible;mso-wrap-style:square" from="2974,2045" to="297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" strokeweight="0"/>
                  <v:line id="Line 346" o:spid="_x0000_s2533" style="position:absolute;flip:x;visibility:visible;mso-wrap-style:square" from="2964,2047" to="2969,2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" strokeweight="0"/>
                  <v:line id="Line 347" o:spid="_x0000_s2534" style="position:absolute;flip:x;visibility:visible;mso-wrap-style:square" from="2954,2050" to="2959,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" strokeweight="0"/>
                  <v:line id="Line 348" o:spid="_x0000_s2535" style="position:absolute;flip:x;visibility:visible;mso-wrap-style:square" from="2944,2053" to="2948,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" strokeweight="0"/>
                  <v:line id="Line 349" o:spid="_x0000_s2536" style="position:absolute;flip:x;visibility:visible;mso-wrap-style:square" from="2933,2055" to="2938,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" strokeweight="0"/>
                  <v:line id="Line 350" o:spid="_x0000_s2537" style="position:absolute;flip:x;visibility:visible;mso-wrap-style:square" from="2923,2058" to="2928,2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" strokeweight="0"/>
                  <v:line id="Line 351" o:spid="_x0000_s2538" style="position:absolute;flip:x;visibility:visible;mso-wrap-style:square" from="2912,2061" to="2918,2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" strokeweight="0"/>
                  <v:line id="Line 352" o:spid="_x0000_s2539" style="position:absolute;flip:x;visibility:visible;mso-wrap-style:square" from="2902,2064" to="2907,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" strokeweight="0"/>
                  <v:line id="Line 353" o:spid="_x0000_s2540" style="position:absolute;flip:x;visibility:visible;mso-wrap-style:square" from="2892,2067" to="2897,2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" strokeweight="0"/>
                  <v:line id="Line 354" o:spid="_x0000_s2541" style="position:absolute;flip:x;visibility:visible;mso-wrap-style:square" from="2882,2069" to="2887,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" strokeweight="0"/>
                  <v:line id="Line 355" o:spid="_x0000_s2542" style="position:absolute;flip:x;visibility:visible;mso-wrap-style:square" from="2871,2072" to="2877,2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" strokeweight="0"/>
                  <v:line id="Line 356" o:spid="_x0000_s2543" style="position:absolute;flip:x;visibility:visible;mso-wrap-style:square" from="2861,2074" to="2867,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" strokeweight="0"/>
                  <v:line id="Line 357" o:spid="_x0000_s2544" style="position:absolute;flip:x;visibility:visible;mso-wrap-style:square" from="2851,2077" to="2856,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" strokeweight="0"/>
                  <v:line id="Line 358" o:spid="_x0000_s2545" style="position:absolute;flip:x;visibility:visible;mso-wrap-style:square" from="2841,2080" to="2846,2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" strokeweight="0"/>
                  <v:line id="Line 359" o:spid="_x0000_s2546" style="position:absolute;flip:x;visibility:visible;mso-wrap-style:square" from="2831,2083" to="2835,2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" strokeweight="0"/>
                  <v:line id="Line 360" o:spid="_x0000_s2547" style="position:absolute;flip:x;visibility:visible;mso-wrap-style:square" from="2820,2086" to="2825,2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" strokeweight="0"/>
                  <v:line id="Line 361" o:spid="_x0000_s2548" style="position:absolute;flip:x;visibility:visible;mso-wrap-style:square" from="2810,2088" to="2815,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" strokeweight="0"/>
                  <v:line id="Line 362" o:spid="_x0000_s2549" style="position:absolute;flip:x;visibility:visible;mso-wrap-style:square" from="2799,2091" to="2805,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" strokeweight="0"/>
                  <v:line id="Line 363" o:spid="_x0000_s2550" style="position:absolute;flip:x;visibility:visible;mso-wrap-style:square" from="2789,2094" to="279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" strokeweight="0"/>
                  <v:line id="Line 364" o:spid="_x0000_s2551" style="position:absolute;flip:x;visibility:visible;mso-wrap-style:square" from="2779,2096" to="2784,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" strokeweight="0"/>
                  <v:line id="Line 365" o:spid="_x0000_s2552" style="position:absolute;flip:x;visibility:visible;mso-wrap-style:square" from="2769,2099" to="2774,2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" strokeweight="0"/>
                  <v:line id="Line 366" o:spid="_x0000_s2553" style="position:absolute;flip:x;visibility:visible;mso-wrap-style:square" from="2758,2102" to="2764,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" strokeweight="0"/>
                  <v:line id="Line 367" o:spid="_x0000_s2554" style="position:absolute;flip:x;visibility:visible;mso-wrap-style:square" from="2748,2105" to="2754,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" strokeweight="0"/>
                  <v:line id="Line 368" o:spid="_x0000_s2555" style="position:absolute;flip:x;visibility:visible;mso-wrap-style:square" from="2738,2108" to="2743,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" strokeweight="0"/>
                  <v:line id="Line 369" o:spid="_x0000_s2556" style="position:absolute;flip:x;visibility:visible;mso-wrap-style:square" from="2728,2110" to="2733,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" strokeweight="0"/>
                  <v:line id="Line 370" o:spid="_x0000_s2557" style="position:absolute;flip:x;visibility:visible;mso-wrap-style:square" from="2718,2113" to="2722,2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" strokeweight="0"/>
                  <v:line id="Line 371" o:spid="_x0000_s2558" style="position:absolute;flip:x;visibility:visible;mso-wrap-style:square" from="2707,2116" to="2712,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" strokeweight="0"/>
                  <v:line id="Line 372" o:spid="_x0000_s2559" style="position:absolute;flip:x;visibility:visible;mso-wrap-style:square" from="2697,2118" to="2702,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" strokeweight="0"/>
                  <v:line id="Line 373" o:spid="_x0000_s2560" style="position:absolute;flip:x;visibility:visible;mso-wrap-style:square" from="2686,2122" to="2692,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" strokeweight="0"/>
                  <v:line id="Line 374" o:spid="_x0000_s2561" style="position:absolute;flip:x;visibility:visible;mso-wrap-style:square" from="2676,2124" to="268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" strokeweight="0"/>
                  <v:line id="Line 375" o:spid="_x0000_s2562" style="position:absolute;flip:x;visibility:visible;mso-wrap-style:square" from="2666,2127" to="2671,2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" strokeweight="0"/>
                  <v:line id="Line 376" o:spid="_x0000_s2563" style="position:absolute;flip:x;visibility:visible;mso-wrap-style:square" from="2656,2130" to="2661,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" strokeweight="0"/>
                  <v:line id="Line 377" o:spid="_x0000_s2564" style="position:absolute;flip:x;visibility:visible;mso-wrap-style:square" from="2645,2132" to="2651,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" strokeweight="0"/>
                  <v:line id="Line 378" o:spid="_x0000_s2565" style="position:absolute;flip:x;visibility:visible;mso-wrap-style:square" from="2635,2135" to="2641,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" strokeweight="0"/>
                  <v:line id="Line 379" o:spid="_x0000_s2566" style="position:absolute;flip:x;visibility:visible;mso-wrap-style:square" from="2625,2137" to="2630,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" strokeweight="0"/>
                  <v:line id="Line 380" o:spid="_x0000_s2567" style="position:absolute;flip:x;visibility:visible;mso-wrap-style:square" from="2615,2141" to="2620,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" strokeweight="0"/>
                  <v:line id="Line 381" o:spid="_x0000_s2568" style="position:absolute;flip:x;visibility:visible;mso-wrap-style:square" from="2605,2143" to="2609,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" strokeweight="0"/>
                  <v:line id="Line 382" o:spid="_x0000_s2569" style="position:absolute;flip:x;visibility:visible;mso-wrap-style:square" from="2594,2146" to="2599,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" strokeweight="0"/>
                  <v:line id="Line 383" o:spid="_x0000_s2570" style="position:absolute;flip:x;visibility:visible;mso-wrap-style:square" from="2584,2149" to="2589,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" strokeweight="0"/>
                  <v:line id="Line 384" o:spid="_x0000_s2571" style="position:absolute;flip:x;visibility:visible;mso-wrap-style:square" from="2574,2151" to="2579,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" strokeweight="0"/>
                  <v:line id="Line 385" o:spid="_x0000_s2572" style="position:absolute;flip:x;visibility:visible;mso-wrap-style:square" from="2564,2154" to="2568,2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" strokeweight="0"/>
                  <v:line id="Line 386" o:spid="_x0000_s2573" style="position:absolute;flip:x;visibility:visible;mso-wrap-style:square" from="2553,2157" to="2558,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" strokeweight="0"/>
                  <v:line id="Line 387" o:spid="_x0000_s2574" style="position:absolute;flip:x;visibility:visible;mso-wrap-style:square" from="2543,2160" to="2548,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" strokeweight="0"/>
                  <v:line id="Line 388" o:spid="_x0000_s2575" style="position:absolute;flip:x;visibility:visible;mso-wrap-style:square" from="2532,2163" to="2538,2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" strokeweight="0"/>
                  <v:line id="Line 389" o:spid="_x0000_s2576" style="position:absolute;flip:x;visibility:visible;mso-wrap-style:square" from="2522,2165" to="2528,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" strokeweight="0"/>
                  <v:line id="Line 390" o:spid="_x0000_s2577" style="position:absolute;flip:x;visibility:visible;mso-wrap-style:square" from="2512,2168" to="2517,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" strokeweight="0"/>
                  <v:line id="Line 391" o:spid="_x0000_s2578" style="position:absolute;flip:x;visibility:visible;mso-wrap-style:square" from="2502,2171" to="2507,2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" strokeweight="0"/>
                  <v:line id="Line 392" o:spid="_x0000_s2579" style="position:absolute;flip:x;visibility:visible;mso-wrap-style:square" from="2492,2173" to="249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" strokeweight="0"/>
                  <v:line id="Line 393" o:spid="_x0000_s2580" style="position:absolute;flip:x;visibility:visible;mso-wrap-style:square" from="2481,2176" to="2486,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" strokeweight="0"/>
                  <v:line id="Line 394" o:spid="_x0000_s2581" style="position:absolute;flip:x;visibility:visible;mso-wrap-style:square" from="2471,2179" to="2476,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" strokeweight="0"/>
                  <v:line id="Line 395" o:spid="_x0000_s2582" style="position:absolute;flip:x;visibility:visible;mso-wrap-style:square" from="2461,2182" to="2466,2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" strokeweight="0"/>
                  <v:line id="Line 396" o:spid="_x0000_s2583" style="position:absolute;flip:x;visibility:visible;mso-wrap-style:square" from="2451,2185" to="2455,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" strokeweight="0"/>
                  <v:line id="Line 397" o:spid="_x0000_s2584" style="position:absolute;flip:x;visibility:visible;mso-wrap-style:square" from="2440,2187" to="2445,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" strokeweight="0"/>
                  <v:line id="Line 398" o:spid="_x0000_s2585" style="position:absolute;flip:x;visibility:visible;mso-wrap-style:square" from="2430,2190" to="2435,2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" strokeweight="0"/>
                  <v:line id="Line 399" o:spid="_x0000_s2586" style="position:absolute;flip:x;visibility:visible;mso-wrap-style:square" from="2419,2192" to="2425,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" strokeweight="0"/>
                  <v:line id="Line 400" o:spid="_x0000_s2587" style="position:absolute;flip:x;visibility:visible;mso-wrap-style:square" from="2409,2195" to="2415,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" strokeweight="0"/>
                  <v:line id="Line 401" o:spid="_x0000_s2588" style="position:absolute;flip:x;visibility:visible;mso-wrap-style:square" from="2399,2198" to="2404,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" strokeweight="0"/>
                  <v:line id="Line 402" o:spid="_x0000_s2589" style="position:absolute;flip:x;visibility:visible;mso-wrap-style:square" from="2389,2201" to="2394,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" strokeweight="0"/>
                  <v:line id="Line 403" o:spid="_x0000_s2590" style="position:absolute;flip:x;visibility:visible;mso-wrap-style:square" from="2379,2204" to="2383,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" strokeweight="0"/>
                  <v:line id="Line 404" o:spid="_x0000_s2591" style="position:absolute;flip:x;visibility:visible;mso-wrap-style:square" from="2370,2206" to="2373,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" strokeweight="0"/>
                  <v:shape id="Freeform 405" o:spid="_x0000_s2592" style="position:absolute;left:5390;top:1399;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" path="m,l1,,,xe" fillcolor="black" strokeweight=".05pt">
                    <v:path arrowok="t" o:connecttype="custom" o:connectlocs="0,0;1,0;0,0" o:connectangles="0,0,0"/>
                  </v:shape>
                </v:group>
                <v:group id="Group 406" o:spid="_x0000_s2593" style="position:absolute;left:6306;top:387;width:36265;height:21601" coordorigin="993,61" coordsize="5710,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ndQ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djuH5JjwBuXgAAAD//wMAUEsBAi0AFAAGAAgAAAAhANvh9svuAAAAhQEAABMAAAAAAAAA&#10;AAAAAAAAAAAAAFtDb250ZW50X1R5cGVzXS54bWxQSwECLQAUAAYACAAAACEAWvQsW78AAAAVAQAA&#10;CwAAAAAAAAAAAAAAAAAfAQAAX3JlbHMvLnJlbHNQSwECLQAUAAYACAAAACEAfO53UMYAAADdAAAA&#10;DwAAAAAAAAAAAAAAAAAHAgAAZHJzL2Rvd25yZXYueG1sUEsFBgAAAAADAAMAtwAAAPoCAAAAAA==&#10;">
                  <v:shape id="Freeform 407" o:spid="_x0000_s2594" style="position:absolute;left:5390;top:3461;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" path="m1,l,,1,xe" fillcolor="black" strokeweight=".05pt">
                    <v:path arrowok="t" o:connecttype="custom" o:connectlocs="1,0;0,0;1,0" o:connectangles="0,0,0"/>
                  </v:shape>
                  <v:line id="Line 408" o:spid="_x0000_s2595" style="position:absolute;visibility:visible;mso-wrap-style:square" from="5390,1399" to="539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" strokeweight="0"/>
                  <v:line id="Line 409" o:spid="_x0000_s2596" style="position:absolute;visibility:visible;mso-wrap-style:square" from="5390,1410" to="5391,1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" strokeweight="0"/>
                  <v:line id="Line 410" o:spid="_x0000_s2597" style="position:absolute;visibility:visible;mso-wrap-style:square" from="5390,1420" to="539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" strokeweight="0"/>
                  <v:line id="Line 411" o:spid="_x0000_s2598" style="position:absolute;visibility:visible;mso-wrap-style:square" from="5390,1431" to="539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" strokeweight="0"/>
                  <v:line id="Line 412" o:spid="_x0000_s2599" style="position:absolute;visibility:visible;mso-wrap-style:square" from="5390,1441" to="5391,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" strokeweight="0"/>
                  <v:line id="Line 413" o:spid="_x0000_s2600" style="position:absolute;visibility:visible;mso-wrap-style:square" from="5390,1452" to="5391,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" strokeweight="0"/>
                  <v:line id="Line 414" o:spid="_x0000_s2601" style="position:absolute;visibility:visible;mso-wrap-style:square" from="5390,1463" to="5391,1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" strokeweight="0"/>
                  <v:line id="Line 415" o:spid="_x0000_s2602" style="position:absolute;visibility:visible;mso-wrap-style:square" from="5390,1473" to="539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" strokeweight="0"/>
                  <v:line id="Line 416" o:spid="_x0000_s2603" style="position:absolute;visibility:visible;mso-wrap-style:square" from="5390,1484" to="5391,1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" strokeweight="0"/>
                  <v:line id="Line 417" o:spid="_x0000_s2604" style="position:absolute;visibility:visible;mso-wrap-style:square" from="5390,1494" to="5391,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" strokeweight="0"/>
                  <v:line id="Line 418" o:spid="_x0000_s2605" style="position:absolute;visibility:visible;mso-wrap-style:square" from="5390,1505" to="5391,1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" strokeweight="0"/>
                  <v:line id="Line 419" o:spid="_x0000_s2606" style="position:absolute;visibility:visible;mso-wrap-style:square" from="5390,1516" to="5391,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" strokeweight="0"/>
                  <v:line id="Line 420" o:spid="_x0000_s2607" style="position:absolute;visibility:visible;mso-wrap-style:square" from="5390,1526" to="5391,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" strokeweight="0"/>
                  <v:line id="Line 421" o:spid="_x0000_s2608" style="position:absolute;visibility:visible;mso-wrap-style:square" from="5390,1537" to="5391,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" strokeweight="0"/>
                  <v:line id="Line 422" o:spid="_x0000_s2609" style="position:absolute;visibility:visible;mso-wrap-style:square" from="5390,1547" to="5391,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" strokeweight="0"/>
                  <v:line id="Line 423" o:spid="_x0000_s2610" style="position:absolute;visibility:visible;mso-wrap-style:square" from="5390,1558" to="5391,1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" strokeweight="0"/>
                  <v:line id="Line 424" o:spid="_x0000_s2611" style="position:absolute;visibility:visible;mso-wrap-style:square" from="5390,1569" to="5391,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" strokeweight="0"/>
                  <v:line id="Line 425" o:spid="_x0000_s2612" style="position:absolute;visibility:visible;mso-wrap-style:square" from="5390,1579" to="539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" strokeweight="0"/>
                  <v:line id="Line 426" o:spid="_x0000_s2613" style="position:absolute;visibility:visible;mso-wrap-style:square" from="5390,1590" to="5391,1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" strokeweight="0"/>
                  <v:line id="Line 427" o:spid="_x0000_s2614" style="position:absolute;visibility:visible;mso-wrap-style:square" from="5390,1600" to="5391,1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" strokeweight="0"/>
                  <v:line id="Line 428" o:spid="_x0000_s2615" style="position:absolute;visibility:visible;mso-wrap-style:square" from="5390,1611" to="5391,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" strokeweight="0"/>
                  <v:line id="Line 429" o:spid="_x0000_s2616" style="position:absolute;visibility:visible;mso-wrap-style:square" from="5390,1622" to="5391,1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" strokeweight="0"/>
                  <v:line id="Line 430" o:spid="_x0000_s2617" style="position:absolute;visibility:visible;mso-wrap-style:square" from="5390,1632" to="5391,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" strokeweight="0"/>
                  <v:line id="Line 431" o:spid="_x0000_s2618" style="position:absolute;visibility:visible;mso-wrap-style:square" from="5390,1643" to="5391,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" strokeweight="0"/>
                  <v:line id="Line 432" o:spid="_x0000_s2619" style="position:absolute;visibility:visible;mso-wrap-style:square" from="5390,1653" to="5391,1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" strokeweight="0"/>
                  <v:line id="Line 433" o:spid="_x0000_s2620" style="position:absolute;visibility:visible;mso-wrap-style:square" from="5390,1664" to="5391,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" strokeweight="0"/>
                  <v:line id="Line 434" o:spid="_x0000_s2621" style="position:absolute;visibility:visible;mso-wrap-style:square" from="5390,1675" to="5391,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" strokeweight="0"/>
                  <v:line id="Line 435" o:spid="_x0000_s2622" style="position:absolute;visibility:visible;mso-wrap-style:square" from="5390,1685" to="5391,1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" strokeweight="0"/>
                  <v:line id="Line 436" o:spid="_x0000_s2623" style="position:absolute;visibility:visible;mso-wrap-style:square" from="5390,1696" to="5391,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" strokeweight="0"/>
                  <v:line id="Line 437" o:spid="_x0000_s2624" style="position:absolute;visibility:visible;mso-wrap-style:square" from="5390,1707" to="5391,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" strokeweight="0"/>
                  <v:line id="Line 438" o:spid="_x0000_s2625" style="position:absolute;visibility:visible;mso-wrap-style:square" from="5390,1717" to="5391,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" strokeweight="0"/>
                  <v:line id="Line 439" o:spid="_x0000_s2626" style="position:absolute;visibility:visible;mso-wrap-style:square" from="5390,1728" to="53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" strokeweight="0"/>
                  <v:line id="Line 440" o:spid="_x0000_s2627" style="position:absolute;visibility:visible;mso-wrap-style:square" from="5390,1738" to="5391,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" strokeweight="0"/>
                  <v:line id="Line 441" o:spid="_x0000_s2628" style="position:absolute;visibility:visible;mso-wrap-style:square" from="5390,1749" to="5391,1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" strokeweight="0"/>
                  <v:line id="Line 442" o:spid="_x0000_s2629" style="position:absolute;visibility:visible;mso-wrap-style:square" from="5390,1760" to="5391,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" strokeweight="0"/>
                  <v:line id="Line 443" o:spid="_x0000_s2630" style="position:absolute;visibility:visible;mso-wrap-style:square" from="5390,1770" to="539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" strokeweight="0"/>
                  <v:line id="Line 444" o:spid="_x0000_s2631" style="position:absolute;visibility:visible;mso-wrap-style:square" from="5390,1781" to="5391,1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" strokeweight="0"/>
                  <v:line id="Line 445" o:spid="_x0000_s2632" style="position:absolute;visibility:visible;mso-wrap-style:square" from="5390,1791" to="5391,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" strokeweight="0"/>
                  <v:line id="Line 446" o:spid="_x0000_s2633" style="position:absolute;visibility:visible;mso-wrap-style:square" from="5390,1802" to="53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" strokeweight="0"/>
                  <v:line id="Line 447" o:spid="_x0000_s2634" style="position:absolute;visibility:visible;mso-wrap-style:square" from="5390,1813" to="5391,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" strokeweight="0"/>
                  <v:line id="Line 448" o:spid="_x0000_s2635" style="position:absolute;visibility:visible;mso-wrap-style:square" from="5390,1823" to="5391,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" strokeweight="0"/>
                  <v:line id="Line 449" o:spid="_x0000_s2636" style="position:absolute;visibility:visible;mso-wrap-style:square" from="5390,1834" to="5391,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" strokeweight="0"/>
                  <v:line id="Line 450" o:spid="_x0000_s2637" style="position:absolute;visibility:visible;mso-wrap-style:square" from="5390,1844" to="5391,1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" strokeweight="0"/>
                  <v:line id="Line 451" o:spid="_x0000_s2638" style="position:absolute;visibility:visible;mso-wrap-style:square" from="5390,1855" to="5391,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" strokeweight="0"/>
                  <v:line id="Line 452" o:spid="_x0000_s2639" style="position:absolute;visibility:visible;mso-wrap-style:square" from="5390,1866" to="5391,1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" strokeweight="0"/>
                  <v:line id="Line 453" o:spid="_x0000_s2640" style="position:absolute;visibility:visible;mso-wrap-style:square" from="5390,1876" to="5391,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" strokeweight="0"/>
                  <v:line id="Line 454" o:spid="_x0000_s2641" style="position:absolute;visibility:visible;mso-wrap-style:square" from="5390,1887" to="5391,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" strokeweight="0"/>
                  <v:line id="Line 455" o:spid="_x0000_s2642" style="position:absolute;visibility:visible;mso-wrap-style:square" from="5390,1897" to="5391,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" strokeweight="0"/>
                  <v:line id="Line 456" o:spid="_x0000_s2643" style="position:absolute;visibility:visible;mso-wrap-style:square" from="5390,1908" to="5391,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" strokeweight="0"/>
                  <v:line id="Line 457" o:spid="_x0000_s2644" style="position:absolute;visibility:visible;mso-wrap-style:square" from="5390,1919" to="5391,1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" strokeweight="0"/>
                  <v:line id="Line 458" o:spid="_x0000_s2645" style="position:absolute;visibility:visible;mso-wrap-style:square" from="5390,1929" to="539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" strokeweight="0"/>
                  <v:line id="Line 459" o:spid="_x0000_s2646" style="position:absolute;visibility:visible;mso-wrap-style:square" from="5390,1940" to="5391,1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" strokeweight="0"/>
                  <v:line id="Line 460" o:spid="_x0000_s2647" style="position:absolute;visibility:visible;mso-wrap-style:square" from="5390,1950" to="539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" strokeweight="0"/>
                  <v:line id="Line 461" o:spid="_x0000_s2648" style="position:absolute;visibility:visible;mso-wrap-style:square" from="5390,1961" to="5391,1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" strokeweight="0"/>
                  <v:line id="Line 462" o:spid="_x0000_s2649" style="position:absolute;visibility:visible;mso-wrap-style:square" from="5390,1972" to="5391,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" strokeweight="0"/>
                  <v:line id="Line 463" o:spid="_x0000_s2650" style="position:absolute;visibility:visible;mso-wrap-style:square" from="5390,1982" to="539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" strokeweight="0"/>
                  <v:line id="Line 464" o:spid="_x0000_s2651" style="position:absolute;visibility:visible;mso-wrap-style:square" from="5390,1993" to="5391,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" strokeweight="0"/>
                  <v:line id="Line 465" o:spid="_x0000_s2652" style="position:absolute;visibility:visible;mso-wrap-style:square" from="5390,2004" to="5391,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" strokeweight="0"/>
                  <v:line id="Line 466" o:spid="_x0000_s2653" style="position:absolute;visibility:visible;mso-wrap-style:square" from="5390,2014" to="5391,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" strokeweight="0"/>
                  <v:line id="Line 467" o:spid="_x0000_s2654" style="position:absolute;visibility:visible;mso-wrap-style:square" from="5390,2025" to="539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" strokeweight="0"/>
                  <v:line id="Line 468" o:spid="_x0000_s2655" style="position:absolute;visibility:visible;mso-wrap-style:square" from="5390,2035" to="5391,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" strokeweight="0"/>
                  <v:line id="Line 469" o:spid="_x0000_s2656" style="position:absolute;visibility:visible;mso-wrap-style:square" from="5390,2046" to="5391,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" strokeweight="0"/>
                  <v:line id="Line 470" o:spid="_x0000_s2657" style="position:absolute;visibility:visible;mso-wrap-style:square" from="5390,2057" to="539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" strokeweight="0"/>
                  <v:line id="Line 471" o:spid="_x0000_s2658" style="position:absolute;visibility:visible;mso-wrap-style:square" from="5390,2067" to="5391,2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" strokeweight="0"/>
                  <v:line id="Line 472" o:spid="_x0000_s2659" style="position:absolute;visibility:visible;mso-wrap-style:square" from="5390,2078" to="539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" strokeweight="0"/>
                  <v:line id="Line 473" o:spid="_x0000_s2660" style="position:absolute;visibility:visible;mso-wrap-style:square" from="5390,2088" to="5391,2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" strokeweight="0"/>
                  <v:line id="Line 474" o:spid="_x0000_s2661" style="position:absolute;visibility:visible;mso-wrap-style:square" from="5390,2099" to="5391,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" strokeweight="0"/>
                  <v:line id="Line 475" o:spid="_x0000_s2662" style="position:absolute;visibility:visible;mso-wrap-style:square" from="5390,2110" to="5391,2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" strokeweight="0"/>
                  <v:line id="Line 476" o:spid="_x0000_s2663" style="position:absolute;visibility:visible;mso-wrap-style:square" from="5390,2120" to="5391,2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" strokeweight="0"/>
                  <v:line id="Line 477" o:spid="_x0000_s2664" style="position:absolute;visibility:visible;mso-wrap-style:square" from="5390,2131" to="5391,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" strokeweight="0"/>
                  <v:line id="Line 478" o:spid="_x0000_s2665" style="position:absolute;visibility:visible;mso-wrap-style:square" from="5390,2141" to="5391,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" strokeweight="0"/>
                  <v:line id="Line 479" o:spid="_x0000_s2666" style="position:absolute;visibility:visible;mso-wrap-style:square" from="5390,2152" to="539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" strokeweight="0"/>
                  <v:line id="Line 480" o:spid="_x0000_s2667" style="position:absolute;visibility:visible;mso-wrap-style:square" from="5390,2163" to="5391,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" strokeweight="0"/>
                  <v:line id="Line 481" o:spid="_x0000_s2668" style="position:absolute;visibility:visible;mso-wrap-style:square" from="5390,2173" to="5391,2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" strokeweight="0"/>
                  <v:line id="Line 482" o:spid="_x0000_s2669" style="position:absolute;visibility:visible;mso-wrap-style:square" from="5390,2184" to="5391,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" strokeweight="0"/>
                  <v:line id="Line 483" o:spid="_x0000_s2670" style="position:absolute;visibility:visible;mso-wrap-style:square" from="5390,2194" to="5391,2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" strokeweight="0"/>
                  <v:line id="Line 484" o:spid="_x0000_s2671" style="position:absolute;visibility:visible;mso-wrap-style:square" from="5390,2205" to="5391,2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" strokeweight="0"/>
                  <v:line id="Line 485" o:spid="_x0000_s2672" style="position:absolute;visibility:visible;mso-wrap-style:square" from="5390,2216" to="5391,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" strokeweight="0"/>
                  <v:line id="Line 486" o:spid="_x0000_s2673" style="position:absolute;visibility:visible;mso-wrap-style:square" from="5390,2226" to="5391,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" strokeweight="0"/>
                  <v:line id="Line 487" o:spid="_x0000_s2674" style="position:absolute;visibility:visible;mso-wrap-style:square" from="5390,2237" to="539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" strokeweight="0"/>
                  <v:line id="Line 488" o:spid="_x0000_s2675" style="position:absolute;visibility:visible;mso-wrap-style:square" from="5390,2248" to="5391,2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" strokeweight="0"/>
                  <v:line id="Line 489" o:spid="_x0000_s2676" style="position:absolute;visibility:visible;mso-wrap-style:square" from="5390,2258" to="5391,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" strokeweight="0"/>
                  <v:line id="Line 490" o:spid="_x0000_s2677" style="position:absolute;visibility:visible;mso-wrap-style:square" from="5390,2269" to="5391,2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" strokeweight="0"/>
                  <v:line id="Line 491" o:spid="_x0000_s2678" style="position:absolute;visibility:visible;mso-wrap-style:square" from="5390,2279" to="5391,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" strokeweight="0"/>
                  <v:line id="Line 492" o:spid="_x0000_s2679" style="position:absolute;visibility:visible;mso-wrap-style:square" from="5390,2290" to="5391,2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" strokeweight="0"/>
                  <v:line id="Line 493" o:spid="_x0000_s2680" style="position:absolute;visibility:visible;mso-wrap-style:square" from="5390,2301" to="539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" strokeweight="0"/>
                  <v:line id="Line 494" o:spid="_x0000_s2681" style="position:absolute;visibility:visible;mso-wrap-style:square" from="5390,2311" to="5391,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" strokeweight="0"/>
                  <v:line id="Line 495" o:spid="_x0000_s2682" style="position:absolute;visibility:visible;mso-wrap-style:square" from="5390,2322" to="5391,2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" strokeweight="0"/>
                  <v:line id="Line 496" o:spid="_x0000_s2683" style="position:absolute;visibility:visible;mso-wrap-style:square" from="5390,2332" to="5391,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" strokeweight="0"/>
                  <v:line id="Line 497" o:spid="_x0000_s2684" style="position:absolute;visibility:visible;mso-wrap-style:square" from="5390,2343" to="5391,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" strokeweight="0"/>
                  <v:line id="Line 498" o:spid="_x0000_s2685" style="position:absolute;visibility:visible;mso-wrap-style:square" from="5390,2354" to="5391,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" strokeweight="0"/>
                  <v:line id="Line 499" o:spid="_x0000_s2686" style="position:absolute;visibility:visible;mso-wrap-style:square" from="5390,2364" to="5391,2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" strokeweight="0"/>
                  <v:line id="Line 500" o:spid="_x0000_s2687" style="position:absolute;visibility:visible;mso-wrap-style:square" from="5390,2375" to="5391,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" strokeweight="0"/>
                  <v:line id="Line 501" o:spid="_x0000_s2688" style="position:absolute;visibility:visible;mso-wrap-style:square" from="5390,2385" to="5391,2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" strokeweight="0"/>
                  <v:line id="Line 502" o:spid="_x0000_s2689" style="position:absolute;visibility:visible;mso-wrap-style:square" from="5390,2396" to="539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" strokeweight="0"/>
                  <v:line id="Line 503" o:spid="_x0000_s2690" style="position:absolute;visibility:visible;mso-wrap-style:square" from="5390,2407" to="5391,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" strokeweight="0"/>
                  <v:line id="Line 504" o:spid="_x0000_s2691" style="position:absolute;visibility:visible;mso-wrap-style:square" from="5390,2417" to="5391,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" strokeweight="0"/>
                  <v:line id="Line 505" o:spid="_x0000_s2692" style="position:absolute;visibility:visible;mso-wrap-style:square" from="5390,2428" to="5391,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" strokeweight="0"/>
                  <v:line id="Line 506" o:spid="_x0000_s2693" style="position:absolute;visibility:visible;mso-wrap-style:square" from="5390,2438" to="5391,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" strokeweight="0"/>
                  <v:line id="Line 507" o:spid="_x0000_s2694" style="position:absolute;visibility:visible;mso-wrap-style:square" from="5390,2449" to="5391,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" strokeweight="0"/>
                  <v:line id="Line 508" o:spid="_x0000_s2695" style="position:absolute;visibility:visible;mso-wrap-style:square" from="5390,2460" to="5391,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" strokeweight="0"/>
                  <v:line id="Line 509" o:spid="_x0000_s2696" style="position:absolute;visibility:visible;mso-wrap-style:square" from="5390,2470" to="539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" strokeweight="0"/>
                  <v:line id="Line 510" o:spid="_x0000_s2697" style="position:absolute;visibility:visible;mso-wrap-style:square" from="5390,2481" to="5391,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" strokeweight="0"/>
                  <v:line id="Line 511" o:spid="_x0000_s2698" style="position:absolute;visibility:visible;mso-wrap-style:square" from="5390,2491" to="5391,2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" strokeweight="0"/>
                  <v:line id="Line 512" o:spid="_x0000_s2699" style="position:absolute;visibility:visible;mso-wrap-style:square" from="5390,2502" to="5391,2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" strokeweight="0"/>
                  <v:line id="Line 513" o:spid="_x0000_s2700" style="position:absolute;visibility:visible;mso-wrap-style:square" from="5390,2513" to="5391,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" strokeweight="0"/>
                  <v:line id="Line 514" o:spid="_x0000_s2701" style="position:absolute;visibility:visible;mso-wrap-style:square" from="5390,2523" to="5391,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" strokeweight="0"/>
                  <v:line id="Line 515" o:spid="_x0000_s2702" style="position:absolute;visibility:visible;mso-wrap-style:square" from="5390,2534" to="539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" strokeweight="0"/>
                  <v:line id="Line 516" o:spid="_x0000_s2703" style="position:absolute;visibility:visible;mso-wrap-style:square" from="5390,2545" to="5391,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" strokeweight="0"/>
                  <v:line id="Line 517" o:spid="_x0000_s2704" style="position:absolute;visibility:visible;mso-wrap-style:square" from="5390,2555" to="5391,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" strokeweight="0"/>
                  <v:line id="Line 518" o:spid="_x0000_s2705" style="position:absolute;visibility:visible;mso-wrap-style:square" from="5390,2566" to="5391,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" strokeweight="0"/>
                  <v:line id="Line 519" o:spid="_x0000_s2706" style="position:absolute;visibility:visible;mso-wrap-style:square" from="5390,2576" to="5391,2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" strokeweight="0"/>
                  <v:line id="Line 520" o:spid="_x0000_s2707" style="position:absolute;visibility:visible;mso-wrap-style:square" from="5390,2587" to="5391,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" strokeweight="0"/>
                  <v:line id="Line 521" o:spid="_x0000_s2708" style="position:absolute;visibility:visible;mso-wrap-style:square" from="5390,2598" to="5391,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" strokeweight="0"/>
                  <v:line id="Line 522" o:spid="_x0000_s2709" style="position:absolute;visibility:visible;mso-wrap-style:square" from="5390,2608" to="5391,2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" strokeweight="0"/>
                  <v:line id="Line 523" o:spid="_x0000_s2710" style="position:absolute;visibility:visible;mso-wrap-style:square" from="5390,2619" to="5391,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" strokeweight="0"/>
                  <v:line id="Line 524" o:spid="_x0000_s2711" style="position:absolute;visibility:visible;mso-wrap-style:square" from="5390,2629" to="5391,2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" strokeweight="0"/>
                  <v:line id="Line 525" o:spid="_x0000_s2712" style="position:absolute;visibility:visible;mso-wrap-style:square" from="5390,2640" to="5391,2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" strokeweight="0"/>
                  <v:line id="Line 526" o:spid="_x0000_s2713" style="position:absolute;visibility:visible;mso-wrap-style:square" from="5390,2651" to="5391,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" strokeweight="0"/>
                  <v:line id="Line 527" o:spid="_x0000_s2714" style="position:absolute;visibility:visible;mso-wrap-style:square" from="5390,2661" to="5391,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" strokeweight="0"/>
                  <v:line id="Line 528" o:spid="_x0000_s2715" style="position:absolute;visibility:visible;mso-wrap-style:square" from="5390,2672" to="5391,2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" strokeweight="0"/>
                  <v:line id="Line 529" o:spid="_x0000_s2716" style="position:absolute;visibility:visible;mso-wrap-style:square" from="5390,2682" to="5391,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" strokeweight="0"/>
                  <v:line id="Line 530" o:spid="_x0000_s2717" style="position:absolute;visibility:visible;mso-wrap-style:square" from="5390,2693" to="5391,2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" strokeweight="0"/>
                  <v:line id="Line 531" o:spid="_x0000_s2718" style="position:absolute;visibility:visible;mso-wrap-style:square" from="5390,2704" to="5391,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" strokeweight="0"/>
                  <v:line id="Line 532" o:spid="_x0000_s2719" style="position:absolute;visibility:visible;mso-wrap-style:square" from="5390,2714" to="539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" strokeweight="0"/>
                  <v:line id="Line 533" o:spid="_x0000_s2720" style="position:absolute;visibility:visible;mso-wrap-style:square" from="5390,2725" to="5391,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" strokeweight="0"/>
                  <v:line id="Line 534" o:spid="_x0000_s2721" style="position:absolute;visibility:visible;mso-wrap-style:square" from="5390,2735" to="539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" strokeweight="0"/>
                  <v:line id="Line 535" o:spid="_x0000_s2722" style="position:absolute;visibility:visible;mso-wrap-style:square" from="5390,2746" to="5391,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" strokeweight="0"/>
                  <v:line id="Line 536" o:spid="_x0000_s2723" style="position:absolute;visibility:visible;mso-wrap-style:square" from="5390,2757" to="5391,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" strokeweight="0"/>
                  <v:line id="Line 537" o:spid="_x0000_s2724" style="position:absolute;visibility:visible;mso-wrap-style:square" from="5390,2767" to="5391,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" strokeweight="0"/>
                  <v:line id="Line 538" o:spid="_x0000_s2725" style="position:absolute;visibility:visible;mso-wrap-style:square" from="5390,2778" to="5391,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" strokeweight="0"/>
                  <v:line id="Line 539" o:spid="_x0000_s2726" style="position:absolute;visibility:visible;mso-wrap-style:square" from="5390,2789" to="5391,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" strokeweight="0"/>
                  <v:line id="Line 540" o:spid="_x0000_s2727" style="position:absolute;visibility:visible;mso-wrap-style:square" from="5390,2799" to="5391,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" strokeweight="0"/>
                  <v:line id="Line 541" o:spid="_x0000_s2728" style="position:absolute;visibility:visible;mso-wrap-style:square" from="5390,2810" to="539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" strokeweight="0"/>
                  <v:line id="Line 542" o:spid="_x0000_s2729" style="position:absolute;visibility:visible;mso-wrap-style:square" from="5390,2820" to="5391,2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" strokeweight="0"/>
                  <v:line id="Line 543" o:spid="_x0000_s2730" style="position:absolute;visibility:visible;mso-wrap-style:square" from="5390,2831" to="5391,2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" strokeweight="0"/>
                  <v:line id="Line 544" o:spid="_x0000_s2731" style="position:absolute;visibility:visible;mso-wrap-style:square" from="5390,2842" to="539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" strokeweight="0"/>
                  <v:line id="Line 545" o:spid="_x0000_s2732" style="position:absolute;visibility:visible;mso-wrap-style:square" from="5390,2852" to="539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" strokeweight="0"/>
                  <v:line id="Line 546" o:spid="_x0000_s2733" style="position:absolute;visibility:visible;mso-wrap-style:square" from="5390,2863" to="5391,2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" strokeweight="0"/>
                  <v:line id="Line 547" o:spid="_x0000_s2734" style="position:absolute;visibility:visible;mso-wrap-style:square" from="5390,2873" to="5391,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" strokeweight="0"/>
                  <v:line id="Line 548" o:spid="_x0000_s2735" style="position:absolute;visibility:visible;mso-wrap-style:square" from="5390,2884" to="5391,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" strokeweight="0"/>
                  <v:line id="Line 549" o:spid="_x0000_s2736" style="position:absolute;visibility:visible;mso-wrap-style:square" from="5390,2895" to="5391,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" strokeweight="0"/>
                  <v:line id="Line 550" o:spid="_x0000_s2737" style="position:absolute;visibility:visible;mso-wrap-style:square" from="5390,2905" to="5391,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" strokeweight="0"/>
                  <v:line id="Line 551" o:spid="_x0000_s2738" style="position:absolute;visibility:visible;mso-wrap-style:square" from="5390,2916" to="5391,2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" strokeweight="0"/>
                  <v:line id="Line 552" o:spid="_x0000_s2739" style="position:absolute;visibility:visible;mso-wrap-style:square" from="5390,2926" to="5391,2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" strokeweight="0"/>
                  <v:line id="Line 553" o:spid="_x0000_s2740" style="position:absolute;visibility:visible;mso-wrap-style:square" from="5390,2937" to="5391,2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" strokeweight="0"/>
                  <v:line id="Line 554" o:spid="_x0000_s2741" style="position:absolute;visibility:visible;mso-wrap-style:square" from="5390,2948" to="5391,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" strokeweight="0"/>
                  <v:line id="Line 555" o:spid="_x0000_s2742" style="position:absolute;visibility:visible;mso-wrap-style:square" from="5390,2958" to="5391,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" strokeweight="0"/>
                  <v:line id="Line 556" o:spid="_x0000_s2743" style="position:absolute;visibility:visible;mso-wrap-style:square" from="5390,2969" to="539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" strokeweight="0"/>
                  <v:line id="Line 557" o:spid="_x0000_s2744" style="position:absolute;visibility:visible;mso-wrap-style:square" from="5390,2979" to="5391,2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" strokeweight="0"/>
                  <v:line id="Line 558" o:spid="_x0000_s2745" style="position:absolute;visibility:visible;mso-wrap-style:square" from="5390,2990" to="5391,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" strokeweight="0"/>
                  <v:line id="Line 559" o:spid="_x0000_s2746" style="position:absolute;visibility:visible;mso-wrap-style:square" from="5390,3001" to="5391,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" strokeweight="0"/>
                  <v:line id="Line 560" o:spid="_x0000_s2747" style="position:absolute;visibility:visible;mso-wrap-style:square" from="5390,3011" to="5391,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" strokeweight="0"/>
                  <v:line id="Line 561" o:spid="_x0000_s2748" style="position:absolute;visibility:visible;mso-wrap-style:square" from="5390,3022" to="5391,3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" strokeweight="0"/>
                  <v:line id="Line 562" o:spid="_x0000_s2749" style="position:absolute;visibility:visible;mso-wrap-style:square" from="5390,3032" to="5391,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" strokeweight="0"/>
                  <v:line id="Line 563" o:spid="_x0000_s2750" style="position:absolute;visibility:visible;mso-wrap-style:square" from="5390,3043" to="5391,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" strokeweight="0"/>
                  <v:line id="Line 564" o:spid="_x0000_s2751" style="position:absolute;visibility:visible;mso-wrap-style:square" from="5390,3054" to="5391,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" strokeweight="0"/>
                  <v:line id="Line 565" o:spid="_x0000_s2752" style="position:absolute;visibility:visible;mso-wrap-style:square" from="5390,3064" to="5391,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" strokeweight="0"/>
                  <v:line id="Line 566" o:spid="_x0000_s2753" style="position:absolute;visibility:visible;mso-wrap-style:square" from="5390,3075" to="5391,3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" strokeweight="0"/>
                  <v:line id="Line 567" o:spid="_x0000_s2754" style="position:absolute;visibility:visible;mso-wrap-style:square" from="5390,3086" to="5391,3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" strokeweight="0"/>
                  <v:line id="Line 568" o:spid="_x0000_s2755" style="position:absolute;visibility:visible;mso-wrap-style:square" from="5390,3096" to="5391,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" strokeweight="0"/>
                  <v:line id="Line 569" o:spid="_x0000_s2756" style="position:absolute;visibility:visible;mso-wrap-style:square" from="5390,3107" to="5391,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" strokeweight="0"/>
                  <v:line id="Line 570" o:spid="_x0000_s2757" style="position:absolute;visibility:visible;mso-wrap-style:square" from="5390,3117" to="5391,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" strokeweight="0"/>
                  <v:line id="Line 571" o:spid="_x0000_s2758" style="position:absolute;visibility:visible;mso-wrap-style:square" from="5390,3128" to="5391,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" strokeweight="0"/>
                  <v:line id="Line 572" o:spid="_x0000_s2759" style="position:absolute;visibility:visible;mso-wrap-style:square" from="5390,3139" to="5391,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" strokeweight="0"/>
                  <v:line id="Line 573" o:spid="_x0000_s2760" style="position:absolute;visibility:visible;mso-wrap-style:square" from="5390,3149" to="5391,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" strokeweight="0"/>
                  <v:line id="Line 574" o:spid="_x0000_s2761" style="position:absolute;visibility:visible;mso-wrap-style:square" from="5390,3160" to="5391,3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" strokeweight="0"/>
                  <v:line id="Line 575" o:spid="_x0000_s2762" style="position:absolute;visibility:visible;mso-wrap-style:square" from="5390,3170" to="5391,3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" strokeweight="0"/>
                  <v:line id="Line 576" o:spid="_x0000_s2763" style="position:absolute;visibility:visible;mso-wrap-style:square" from="5390,3181" to="5391,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" strokeweight="0"/>
                  <v:line id="Line 577" o:spid="_x0000_s2764" style="position:absolute;visibility:visible;mso-wrap-style:square" from="5390,3192" to="5391,3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" strokeweight="0"/>
                  <v:line id="Line 578" o:spid="_x0000_s2765" style="position:absolute;visibility:visible;mso-wrap-style:square" from="5390,3202" to="539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" strokeweight="0"/>
                  <v:line id="Line 579" o:spid="_x0000_s2766" style="position:absolute;visibility:visible;mso-wrap-style:square" from="5390,3213" to="5391,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" strokeweight="0"/>
                  <v:line id="Line 580" o:spid="_x0000_s2767" style="position:absolute;visibility:visible;mso-wrap-style:square" from="5390,3223" to="5391,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" strokeweight="0"/>
                  <v:line id="Line 581" o:spid="_x0000_s2768" style="position:absolute;visibility:visible;mso-wrap-style:square" from="5390,3234" to="539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" strokeweight="0"/>
                  <v:line id="Line 582" o:spid="_x0000_s2769" style="position:absolute;visibility:visible;mso-wrap-style:square" from="5390,3245" to="539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" strokeweight="0"/>
                  <v:line id="Line 583" o:spid="_x0000_s2770" style="position:absolute;visibility:visible;mso-wrap-style:square" from="5390,3255" to="5391,3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" strokeweight="0"/>
                  <v:line id="Line 584" o:spid="_x0000_s2771" style="position:absolute;visibility:visible;mso-wrap-style:square" from="5390,3266" to="5391,3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" strokeweight="0"/>
                  <v:line id="Line 585" o:spid="_x0000_s2772" style="position:absolute;visibility:visible;mso-wrap-style:square" from="5390,3276" to="5391,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" strokeweight="0"/>
                  <v:line id="Line 586" o:spid="_x0000_s2773" style="position:absolute;visibility:visible;mso-wrap-style:square" from="5390,3287" to="5391,3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" strokeweight="0"/>
                  <v:line id="Line 587" o:spid="_x0000_s2774" style="position:absolute;visibility:visible;mso-wrap-style:square" from="5390,3298" to="5391,3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" strokeweight="0"/>
                  <v:line id="Line 588" o:spid="_x0000_s2775" style="position:absolute;visibility:visible;mso-wrap-style:square" from="5390,3308" to="5391,3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" strokeweight="0"/>
                  <v:line id="Line 589" o:spid="_x0000_s2776" style="position:absolute;visibility:visible;mso-wrap-style:square" from="5390,3319" to="5391,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" strokeweight="0"/>
                  <v:line id="Line 590" o:spid="_x0000_s2777" style="position:absolute;visibility:visible;mso-wrap-style:square" from="5390,3330" to="539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" strokeweight="0"/>
                  <v:line id="Line 591" o:spid="_x0000_s2778" style="position:absolute;visibility:visible;mso-wrap-style:square" from="5390,3340" to="5391,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" strokeweight="0"/>
                  <v:line id="Line 592" o:spid="_x0000_s2779" style="position:absolute;visibility:visible;mso-wrap-style:square" from="5390,3351" to="5391,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" strokeweight="0"/>
                  <v:line id="Line 593" o:spid="_x0000_s2780" style="position:absolute;visibility:visible;mso-wrap-style:square" from="5390,3361" to="5391,3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" strokeweight="0"/>
                  <v:line id="Line 594" o:spid="_x0000_s2781" style="position:absolute;visibility:visible;mso-wrap-style:square" from="5390,3372" to="5391,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" strokeweight="0"/>
                  <v:line id="Line 595" o:spid="_x0000_s2782" style="position:absolute;visibility:visible;mso-wrap-style:square" from="5390,3383" to="5391,3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" strokeweight="0"/>
                  <v:line id="Line 596" o:spid="_x0000_s2783" style="position:absolute;visibility:visible;mso-wrap-style:square" from="5390,3393" to="5391,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" strokeweight="0"/>
                  <v:line id="Line 597" o:spid="_x0000_s2784" style="position:absolute;visibility:visible;mso-wrap-style:square" from="5390,3404" to="5391,3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" strokeweight="0"/>
                  <v:line id="Line 598" o:spid="_x0000_s2785" style="position:absolute;visibility:visible;mso-wrap-style:square" from="5390,3414" to="5391,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" strokeweight="0"/>
                  <v:line id="Line 599" o:spid="_x0000_s2786" style="position:absolute;visibility:visible;mso-wrap-style:square" from="5390,3425" to="5391,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" strokeweight="0"/>
                  <v:line id="Line 600" o:spid="_x0000_s2787" style="position:absolute;visibility:visible;mso-wrap-style:square" from="5390,3436" to="5391,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" strokeweight="0"/>
                  <v:line id="Line 601" o:spid="_x0000_s2788" style="position:absolute;visibility:visible;mso-wrap-style:square" from="5390,3446" to="539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" strokeweight="0"/>
                  <v:line id="Line 602" o:spid="_x0000_s2789" style="position:absolute;visibility:visible;mso-wrap-style:square" from="5390,3457" to="539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" strokeweight="0"/>
                  <v:line id="Line 603" o:spid="_x0000_s2790" style="position:absolute;visibility:visible;mso-wrap-style:square" from="993,1079" to="2106,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" strokeweight="0"/>
                  <v:shape id="Freeform 604" o:spid="_x0000_s2791" style="position:absolute;left:993;top:1029;width:99;height:99;visibility:visible;mso-wrap-style:square;v-text-anchor:top" coordsize="20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" path="m200,l,99,200,199,100,99,200,xe" fillcolor="black" strokeweight="0">
                    <v:path arrowok="t" o:connecttype="custom" o:connectlocs="24,0;0,12;24,24;12,12;24,0" o:connectangles="0,0,0,0,0"/>
                  </v:shape>
                  <v:shape id="Freeform 605" o:spid="_x0000_s2792" style="position:absolute;left:2007;top:1029;width:99;height:99;visibility:visible;mso-wrap-style:square;v-text-anchor:top" coordsize="19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" path="m,l198,99,,199,99,99,,xe" fillcolor="black" strokeweight="0">
                    <v:path arrowok="t" o:connecttype="custom" o:connectlocs="0,0;25,12;0,24;13,12;0,0" o:connectangles="0,0,0,0,0"/>
                  </v:shape>
                  <v:line id="Line 606" o:spid="_x0000_s2793" style="position:absolute;flip:y;visibility:visible;mso-wrap-style:square" from="5408,61" to="6703,1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" strokeweight="0">
                    <v:stroke dashstyle="3 1 1 1"/>
                  </v:line>
                </v:group>
                <v:shape id="Freeform 607" o:spid="_x0000_s2794" style="position:absolute;left:24908;top:13788;width:4680;height:3983;visibility:visible;mso-wrap-style:square;v-text-anchor:top" coordsize="1476,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" path="m,1256r83,-31l167,1192r74,-32l318,1127r76,-33l464,1061r73,-36l604,988r66,-36l730,915r62,-36l850,840r54,-38l957,764r51,-40l1057,684r46,-39l1147,605r40,-43l1227,523r33,-44l1294,436r29,-39l1353,354r23,-42l1400,265r20,-43l1436,179r13,-44l1462,89r7,-42l1476,e" filled="f" strokeweight="0">
                  <v:path arrowok="t" o:connecttype="custom" o:connectlocs="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497730861;2147483646,0" o:connectangles="0,0,0,0,0,0,0,0,0,0,0,0,0,0,0,0,0,0,0,0,0,0,0,0,0,0,0,0,0,0,0,0,0"/>
                </v:shape>
                <v:shape id="Freeform 608" o:spid="_x0000_s2795" style="position:absolute;left:24870;top:17250;width:705;height:584;visibility:visible;mso-wrap-style:square;v-text-anchor:top" coordsize="22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" path="m146,l,168r222,17l93,128,146,xe" fillcolor="black" strokeweight="0">
                  <v:path arrowok="t" o:connecttype="custom" o:connectlocs="2147483646,0;0,2147483646;2147483646,2147483646;2147483646,2147483646;2147483646,0" o:connectangles="0,0,0,0,0"/>
                </v:shape>
                <v:shape id="Freeform 609" o:spid="_x0000_s2796" style="position:absolute;left:29118;top:13788;width:605;height:693;visibility:visible;mso-wrap-style:square;v-text-anchor:top" coordsize="19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" path="m,166l149,r41,219l122,96,,166xe" fillcolor="black" strokeweight="0">
                  <v:path arrowok="t" o:connecttype="custom" o:connectlocs="0,2147483646;2147483646,0;2147483646,2147483646;2147483646,2147483646;0,2147483646" o:connectangles="0,0,0,0,0"/>
                </v:shape>
                <v:rect id="Rectangle 610" o:spid="_x0000_s2797" style="position:absolute;left:28337;top:11807;width:527;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" filled="f" stroked="f">
                  <v:textbox style="mso-fit-shape-to-text:t" inset="0,0,0,0">
                    <w:txbxContent>
                      <w:p w14:paraId="6E9CAF0A" w14:textId="77777777" w:rsidR="004F4CD8" w:rsidRDefault="004F4CD8" w:rsidP="00324D48">
                        <w:r>
                          <w:rPr>
                            <w:rFonts w:ascii="Calibri" w:hAnsi="Calibri" w:cs="Helvetica"/>
                            <w:b/>
                            <w:bCs/>
                            <w:color w:val="000000"/>
                            <w:sz w:val="14"/>
                            <w:szCs w:val="14"/>
                            <w:lang w:val="en-US"/>
                          </w:rPr>
                          <w:t>α</w:t>
                        </w:r>
                        <w:r>
                          <w:rPr>
                            <w:rFonts w:ascii="Helvetica" w:hAnsi="Helvetica" w:cs="Helvetica"/>
                            <w:b/>
                            <w:bCs/>
                            <w:color w:val="000000"/>
                            <w:sz w:val="14"/>
                            <w:szCs w:val="14"/>
                            <w:lang w:val="en-US"/>
                          </w:rPr>
                          <w:t xml:space="preserve"> </w:t>
                        </w:r>
                      </w:p>
                    </w:txbxContent>
                  </v:textbox>
                </v:rect>
                <v:rect id="Rectangle 611" o:spid="_x0000_s2798" style="position:absolute;left:29372;top:11807;width:490;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" filled="f" stroked="f">
                  <v:textbox style="mso-fit-shape-to-text:t" inset="0,0,0,0">
                    <w:txbxContent>
                      <w:p w14:paraId="2A5E91B4" w14:textId="77777777" w:rsidR="004F4CD8" w:rsidRDefault="004F4CD8" w:rsidP="00324D48">
                        <w:r>
                          <w:rPr>
                            <w:rFonts w:ascii="Helvetica" w:hAnsi="Helvetica" w:cs="Helvetica"/>
                            <w:b/>
                            <w:bCs/>
                            <w:color w:val="000000"/>
                            <w:sz w:val="14"/>
                            <w:szCs w:val="14"/>
                            <w:lang w:val="en-US"/>
                          </w:rPr>
                          <w:t>±</w:t>
                        </w:r>
                      </w:p>
                    </w:txbxContent>
                  </v:textbox>
                </v:rect>
                <v:rect id="Rectangle 612" o:spid="_x0000_s2799" style="position:absolute;left:30275;top:11807;width:248;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" filled="f" stroked="f">
                  <v:textbox style="mso-fit-shape-to-text:t" inset="0,0,0,0">
                    <w:txbxContent>
                      <w:p w14:paraId="21D97AE6" w14:textId="77777777" w:rsidR="004F4CD8" w:rsidRDefault="004F4CD8" w:rsidP="00324D48">
                        <w:r>
                          <w:rPr>
                            <w:rFonts w:ascii="Helvetica" w:hAnsi="Helvetica" w:cs="Helvetica"/>
                            <w:b/>
                            <w:bCs/>
                            <w:color w:val="000000"/>
                            <w:sz w:val="14"/>
                            <w:szCs w:val="14"/>
                            <w:lang w:val="en-US"/>
                          </w:rPr>
                          <w:t xml:space="preserve"> </w:t>
                        </w:r>
                      </w:p>
                    </w:txbxContent>
                  </v:textbox>
                </v:rect>
                <v:rect id="Rectangle 613" o:spid="_x0000_s2800" style="position:absolute;left:30326;top:11807;width:819;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" filled="f" stroked="f">
                  <v:textbox style="mso-fit-shape-to-text:t" inset="0,0,0,0">
                    <w:txbxContent>
                      <w:p w14:paraId="266236B0" w14:textId="77777777" w:rsidR="004F4CD8" w:rsidRDefault="004F4CD8" w:rsidP="00324D48">
                        <w:r>
                          <w:rPr>
                            <w:rFonts w:ascii="Helvetica" w:hAnsi="Helvetica" w:cs="Helvetica"/>
                            <w:b/>
                            <w:bCs/>
                            <w:color w:val="000000"/>
                            <w:sz w:val="14"/>
                            <w:szCs w:val="14"/>
                            <w:lang w:val="en-US"/>
                          </w:rPr>
                          <w:t>5º</w:t>
                        </w:r>
                      </w:p>
                    </w:txbxContent>
                  </v:textbox>
                </v:rect>
                <v:rect id="Rectangle 614" o:spid="_x0000_s2801" style="position:absolute;left:27810;top:17079;width:489;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" filled="f" stroked="f">
                  <v:textbox style="mso-fit-shape-to-text:t" inset="0,0,0,0">
                    <w:txbxContent>
                      <w:p w14:paraId="39B560A6" w14:textId="77777777" w:rsidR="004F4CD8" w:rsidRDefault="004F4CD8" w:rsidP="00324D48">
                        <w:r>
                          <w:rPr>
                            <w:rFonts w:ascii="Calibri" w:hAnsi="Calibri" w:cs="Helvetica"/>
                            <w:b/>
                            <w:bCs/>
                            <w:color w:val="000000"/>
                            <w:sz w:val="14"/>
                            <w:szCs w:val="14"/>
                            <w:lang w:val="en-US"/>
                          </w:rPr>
                          <w:t>β</w:t>
                        </w:r>
                        <w:r>
                          <w:rPr>
                            <w:rFonts w:ascii="Helvetica" w:hAnsi="Helvetica" w:cs="Helvetica"/>
                            <w:b/>
                            <w:bCs/>
                            <w:color w:val="000000"/>
                            <w:sz w:val="14"/>
                            <w:szCs w:val="14"/>
                            <w:lang w:val="en-US"/>
                          </w:rPr>
                          <w:t xml:space="preserve"> </w:t>
                        </w:r>
                      </w:p>
                    </w:txbxContent>
                  </v:textbox>
                </v:rect>
                <v:rect id="Rectangle 615" o:spid="_x0000_s2802" style="position:absolute;left:28845;top:17079;width:489;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" filled="f" stroked="f">
                  <v:textbox style="mso-fit-shape-to-text:t" inset="0,0,0,0">
                    <w:txbxContent>
                      <w:p w14:paraId="6521D7D9" w14:textId="77777777" w:rsidR="004F4CD8" w:rsidRDefault="004F4CD8" w:rsidP="00324D48">
                        <w:r>
                          <w:rPr>
                            <w:rFonts w:ascii="Helvetica" w:hAnsi="Helvetica" w:cs="Helvetica"/>
                            <w:b/>
                            <w:bCs/>
                            <w:color w:val="000000"/>
                            <w:sz w:val="14"/>
                            <w:szCs w:val="14"/>
                            <w:lang w:val="en-US"/>
                          </w:rPr>
                          <w:t>±</w:t>
                        </w:r>
                      </w:p>
                    </w:txbxContent>
                  </v:textbox>
                </v:rect>
                <v:rect id="Rectangle 616" o:spid="_x0000_s2803" style="position:absolute;left:29735;top:17079;width:248;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" filled="f" stroked="f">
                  <v:textbox style="mso-fit-shape-to-text:t" inset="0,0,0,0">
                    <w:txbxContent>
                      <w:p w14:paraId="07A55653" w14:textId="77777777" w:rsidR="004F4CD8" w:rsidRDefault="004F4CD8" w:rsidP="00324D48">
                        <w:r>
                          <w:rPr>
                            <w:rFonts w:ascii="Helvetica" w:hAnsi="Helvetica" w:cs="Helvetica"/>
                            <w:b/>
                            <w:bCs/>
                            <w:color w:val="000000"/>
                            <w:sz w:val="14"/>
                            <w:szCs w:val="14"/>
                            <w:lang w:val="en-US"/>
                          </w:rPr>
                          <w:t xml:space="preserve"> </w:t>
                        </w:r>
                      </w:p>
                    </w:txbxContent>
                  </v:textbox>
                </v:rect>
                <v:rect id="Rectangle 617" o:spid="_x0000_s2804" style="position:absolute;left:29786;top:17079;width:819;height:1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" filled="f" stroked="f">
                  <v:textbox style="mso-fit-shape-to-text:t" inset="0,0,0,0">
                    <w:txbxContent>
                      <w:p w14:paraId="6C50D1EE" w14:textId="77777777" w:rsidR="004F4CD8" w:rsidRDefault="004F4CD8" w:rsidP="00324D48">
                        <w:r>
                          <w:rPr>
                            <w:rFonts w:ascii="Helvetica" w:hAnsi="Helvetica" w:cs="Helvetica"/>
                            <w:b/>
                            <w:bCs/>
                            <w:color w:val="000000"/>
                            <w:sz w:val="14"/>
                            <w:szCs w:val="14"/>
                            <w:lang w:val="en-US"/>
                          </w:rPr>
                          <w:t>5º</w:t>
                        </w:r>
                      </w:p>
                    </w:txbxContent>
                  </v:textbox>
                </v:rect>
                <v:rect id="Rectangle 624" o:spid="_x0000_s2805" style="position:absolute;left:41261;top:25742;width:249;height:15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" filled="f" stroked="f">
                  <v:textbox style="mso-fit-shape-to-text:t" inset="0,0,0,0">
                    <w:txbxContent>
                      <w:p w14:paraId="5827B9A5" w14:textId="77777777" w:rsidR="004F4CD8" w:rsidRDefault="004F4CD8" w:rsidP="00324D48">
                        <w:r>
                          <w:rPr>
                            <w:rFonts w:ascii="Helvetica" w:hAnsi="Helvetica" w:cs="Helvetica"/>
                            <w:b/>
                            <w:bCs/>
                            <w:color w:val="000000"/>
                            <w:sz w:val="14"/>
                            <w:szCs w:val="14"/>
                            <w:lang w:val="en-US"/>
                          </w:rPr>
                          <w:t xml:space="preserve"> </w:t>
                        </w:r>
                      </w:p>
                    </w:txbxContent>
                  </v:textbox>
                </v:rect>
                <v:rect id="Rectangle 627" o:spid="_x0000_s2806" style="position:absolute;left:5880;top:7710;width:571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" filled="f" stroked="f">
                  <v:textbox style="mso-fit-shape-to-text:t" inset="0,0,0,0">
                    <w:txbxContent>
                      <w:p w14:paraId="1DCFEDAD" w14:textId="77777777" w:rsidR="004F4CD8" w:rsidRDefault="004F4CD8" w:rsidP="00324D48">
                        <w:pPr>
                          <w:ind w:left="-142"/>
                          <w:jc w:val="right"/>
                        </w:pPr>
                        <w:r>
                          <w:rPr>
                            <w:bCs/>
                            <w:color w:val="000000"/>
                            <w:sz w:val="14"/>
                            <w:szCs w:val="14"/>
                            <w:lang w:val="en-US"/>
                          </w:rPr>
                          <w:t>Total travel</w:t>
                        </w:r>
                        <w:r>
                          <w:rPr>
                            <w:rFonts w:ascii="Helvetica" w:hAnsi="Helvetica" w:cs="Helvetica"/>
                            <w:bCs/>
                            <w:color w:val="000000"/>
                            <w:sz w:val="14"/>
                            <w:szCs w:val="14"/>
                            <w:lang w:val="en-US"/>
                          </w:rPr>
                          <w:t>:</w:t>
                        </w:r>
                      </w:p>
                    </w:txbxContent>
                  </v:textbox>
                </v:rect>
                <v:rect id="Rectangle 628" o:spid="_x0000_s2807" style="position:absolute;left:6732;top:8847;width:57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pxAAAAN0AAAAPAAAAZHJzL2Rvd25yZXYueG1sRE9Na8JA&#10;EL0X/A/LCN6aTS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D4es6nEAAAA3QAAAA8A&#10;AAAAAAAAAAAAAAAABwIAAGRycy9kb3ducmV2LnhtbFBLBQYAAAAAAwADALcAAAD4AgAAAAA=&#10;" filled="f" stroked="f">
                  <v:textbox inset="0,0,0,0">
                    <w:txbxContent>
                      <w:p w14:paraId="71CDAECE" w14:textId="77777777" w:rsidR="004F4CD8" w:rsidRDefault="004F4CD8" w:rsidP="00324D48">
                        <w:r>
                          <w:rPr>
                            <w:bCs/>
                            <w:color w:val="000000"/>
                            <w:sz w:val="14"/>
                            <w:szCs w:val="14"/>
                            <w:lang w:val="en-US"/>
                          </w:rPr>
                          <w:t>300 ± 20 mm</w:t>
                        </w:r>
                      </w:p>
                    </w:txbxContent>
                  </v:textbox>
                </v:rect>
                <v:rect id="Rectangle 632" o:spid="_x0000_s2808" style="position:absolute;left:6674;top:22731;width:19809;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YyxQAAAN0AAAAPAAAAZHJzL2Rvd25yZXYueG1sRI9Ba8JA&#10;FITvQv/D8gredFOF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RUhYyxQAAAN0AAAAP&#10;AAAAAAAAAAAAAAAAAAcCAABkcnMvZG93bnJldi54bWxQSwUGAAAAAAMAAwC3AAAA+QIAAAAA&#10;" filled="f" stroked="f">
                  <v:textbox inset="0,0,0,0">
                    <w:txbxContent>
                      <w:p w14:paraId="7F2F1EDD" w14:textId="77777777" w:rsidR="004F4CD8" w:rsidRDefault="004F4CD8" w:rsidP="00324D48">
                        <w:r>
                          <w:rPr>
                            <w:bCs/>
                            <w:color w:val="000000"/>
                            <w:sz w:val="14"/>
                            <w:szCs w:val="14"/>
                            <w:lang w:val="en-US"/>
                          </w:rPr>
                          <w:t>Test in a guide or pulley</w:t>
                        </w:r>
                      </w:p>
                    </w:txbxContent>
                  </v:textbox>
                </v:rect>
                <v:rect id="Rectangle 2844" o:spid="_x0000_s2809" style="position:absolute;top:26130;width:4003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14:paraId="5B30F8E1" w14:textId="77777777" w:rsidR="004F4CD8" w:rsidRDefault="004F4CD8" w:rsidP="00324D48">
                        <w:pPr>
                          <w:pStyle w:val="NormalWeb"/>
                          <w:spacing w:line="240" w:lineRule="exact"/>
                        </w:pPr>
                        <w:r>
                          <w:rPr>
                            <w:b/>
                            <w:bCs/>
                            <w:color w:val="000000"/>
                            <w:sz w:val="16"/>
                            <w:szCs w:val="16"/>
                            <w:lang w:val="en-US"/>
                          </w:rPr>
                          <w:t xml:space="preserve">  </w:t>
                        </w:r>
                        <w:r>
                          <w:rPr>
                            <w:bCs/>
                            <w:sz w:val="16"/>
                            <w:szCs w:val="16"/>
                            <w:lang w:val="en-US"/>
                          </w:rPr>
                          <w:t xml:space="preserve">Minimum F = 10 ± 0.1 N F </w:t>
                        </w:r>
                        <w:r>
                          <w:rPr>
                            <w:bCs/>
                            <w:sz w:val="16"/>
                            <w:szCs w:val="16"/>
                          </w:rPr>
                          <w:t>(see table 8, paragraph 7.2.5.2.6.2)</w:t>
                        </w:r>
                      </w:p>
                    </w:txbxContent>
                  </v:textbox>
                </v:rect>
                <w10:anchorlock/>
              </v:group>
            </w:pict>
          </mc:Fallback>
        </mc:AlternateContent>
      </w:r>
    </w:p>
    <w:p w14:paraId="08625315" w14:textId="77777777" w:rsidR="00324D48" w:rsidRPr="000F1A9A" w:rsidRDefault="00324D48" w:rsidP="00324D48">
      <w:pPr>
        <w:ind w:left="1134"/>
        <w:rPr>
          <w:b/>
        </w:rPr>
      </w:pPr>
    </w:p>
    <w:p w14:paraId="3F19F949" w14:textId="77777777" w:rsidR="00324D48" w:rsidRPr="000F1A9A" w:rsidRDefault="00324D48" w:rsidP="00324D48">
      <w:pPr>
        <w:ind w:left="1134"/>
      </w:pPr>
      <w:r w:rsidRPr="000F1A9A">
        <w:t>Where α and β reproduce the angles as in the real installation (in three dimensions)</w:t>
      </w:r>
    </w:p>
    <w:p w14:paraId="3B104030" w14:textId="77777777" w:rsidR="003B0EDE" w:rsidRPr="003B0EDE" w:rsidRDefault="003B0EDE" w:rsidP="00A57D4D">
      <w:pPr>
        <w:pStyle w:val="Heading1"/>
        <w:keepNext/>
        <w:keepLines/>
        <w:numPr>
          <w:ilvl w:val="0"/>
          <w:numId w:val="0"/>
        </w:numPr>
        <w:ind w:left="567" w:firstLine="567"/>
      </w:pPr>
      <w:r w:rsidRPr="003B0EDE">
        <w:br w:type="page"/>
      </w:r>
      <w:r w:rsidRPr="003B0EDE">
        <w:lastRenderedPageBreak/>
        <w:t>Figure 3</w:t>
      </w:r>
    </w:p>
    <w:p w14:paraId="797B4521" w14:textId="77777777" w:rsidR="003B0EDE" w:rsidRPr="00A57D4D" w:rsidRDefault="003B0EDE" w:rsidP="00A57D4D">
      <w:pPr>
        <w:pStyle w:val="SingleTxtG"/>
        <w:keepNext/>
        <w:keepLines/>
        <w:rPr>
          <w:b/>
        </w:rPr>
      </w:pPr>
      <w:r w:rsidRPr="00A57D4D">
        <w:rPr>
          <w:b/>
        </w:rPr>
        <w:t>Microslip Test</w:t>
      </w:r>
    </w:p>
    <w:p w14:paraId="0917FF13" w14:textId="77777777" w:rsidR="003B0EDE" w:rsidRPr="003B0EDE" w:rsidRDefault="003B0EDE" w:rsidP="00A57D4D">
      <w:pPr>
        <w:keepNext/>
        <w:keepLines/>
        <w:spacing w:after="120"/>
        <w:ind w:left="1134" w:right="1134"/>
        <w:jc w:val="both"/>
      </w:pPr>
      <w:r w:rsidRPr="003B0EDE">
        <w:t>Total travel: 300 ± 20 mm</w:t>
      </w:r>
    </w:p>
    <w:p w14:paraId="78A12795" w14:textId="77777777" w:rsidR="003B0EDE" w:rsidRPr="003B0EDE" w:rsidRDefault="003B0EDE" w:rsidP="003B0EDE">
      <w:pPr>
        <w:jc w:val="center"/>
      </w:pPr>
    </w:p>
    <w:p w14:paraId="59787B5C" w14:textId="118D227C" w:rsidR="003B0EDE" w:rsidRPr="003B0EDE" w:rsidRDefault="00CA2D9F" w:rsidP="003B0EDE">
      <w:pPr>
        <w:jc w:val="center"/>
      </w:pPr>
      <w:r>
        <w:rPr>
          <w:noProof/>
          <w:lang w:eastAsia="en-GB"/>
        </w:rPr>
        <mc:AlternateContent>
          <mc:Choice Requires="wps">
            <w:drawing>
              <wp:anchor distT="0" distB="0" distL="114300" distR="114300" simplePos="0" relativeHeight="251693056" behindDoc="0" locked="0" layoutInCell="1" allowOverlap="1" wp14:anchorId="6E70AD03" wp14:editId="18B718B7">
                <wp:simplePos x="0" y="0"/>
                <wp:positionH relativeFrom="column">
                  <wp:posOffset>3252064</wp:posOffset>
                </wp:positionH>
                <wp:positionV relativeFrom="paragraph">
                  <wp:posOffset>4072458</wp:posOffset>
                </wp:positionV>
                <wp:extent cx="2245766" cy="324079"/>
                <wp:effectExtent l="0" t="0" r="21590" b="19050"/>
                <wp:wrapNone/>
                <wp:docPr id="77" name="Rectangle 77"/>
                <wp:cNvGraphicFramePr/>
                <a:graphic xmlns:a="http://schemas.openxmlformats.org/drawingml/2006/main">
                  <a:graphicData uri="http://schemas.microsoft.com/office/word/2010/wordprocessingShape">
                    <wps:wsp>
                      <wps:cNvSpPr/>
                      <wps:spPr>
                        <a:xfrm>
                          <a:off x="0" y="0"/>
                          <a:ext cx="2245766" cy="32407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7074D" id="Rectangle 77" o:spid="_x0000_s1026" style="position:absolute;margin-left:256.05pt;margin-top:320.65pt;width:176.85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" fillcolor="black [3200]" strokecolor="black [1600]" strokeweight="2pt"/>
            </w:pict>
          </mc:Fallback>
        </mc:AlternateContent>
      </w:r>
      <w:r w:rsidR="00EA419F">
        <w:rPr>
          <w:noProof/>
          <w:lang w:eastAsia="en-GB"/>
        </w:rPr>
        <w:drawing>
          <wp:inline distT="0" distB="0" distL="0" distR="0" wp14:anchorId="612E751E" wp14:editId="433BDE40">
            <wp:extent cx="5581015" cy="4398645"/>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015" cy="4398645"/>
                    </a:xfrm>
                    <a:prstGeom prst="rect">
                      <a:avLst/>
                    </a:prstGeom>
                    <a:noFill/>
                    <a:ln>
                      <a:noFill/>
                    </a:ln>
                  </pic:spPr>
                </pic:pic>
              </a:graphicData>
            </a:graphic>
          </wp:inline>
        </w:drawing>
      </w:r>
    </w:p>
    <w:p w14:paraId="7E21588D" w14:textId="77777777" w:rsidR="003B0EDE" w:rsidRPr="003B0EDE" w:rsidRDefault="003B0EDE" w:rsidP="003B0EDE"/>
    <w:p w14:paraId="604F1B26" w14:textId="77777777" w:rsidR="003B0EDE" w:rsidRPr="003B0EDE" w:rsidRDefault="00AD31A1" w:rsidP="003B0EDE">
      <w:pPr>
        <w:ind w:left="567" w:firstLine="567"/>
      </w:pPr>
      <w:r w:rsidRPr="003B0EDE">
        <w:t>Taut</w:t>
      </w:r>
      <w:r w:rsidR="003B0EDE" w:rsidRPr="003B0EDE">
        <w:t xml:space="preserve"> position</w:t>
      </w:r>
      <w:r w:rsidR="003B0EDE" w:rsidRPr="003B0EDE">
        <w:tab/>
      </w:r>
      <w:r w:rsidR="003B0EDE" w:rsidRPr="003B0EDE">
        <w:tab/>
      </w:r>
      <w:r w:rsidR="003B0EDE" w:rsidRPr="003B0EDE">
        <w:tab/>
      </w:r>
      <w:r w:rsidR="003B0EDE" w:rsidRPr="003B0EDE">
        <w:tab/>
      </w:r>
      <w:r w:rsidR="003B0EDE" w:rsidRPr="003B0EDE">
        <w:tab/>
      </w:r>
      <w:r w:rsidR="003B0EDE" w:rsidRPr="003B0EDE">
        <w:tab/>
      </w:r>
      <w:r w:rsidR="003B0EDE" w:rsidRPr="003B0EDE">
        <w:tab/>
      </w:r>
      <w:r w:rsidR="003B0EDE" w:rsidRPr="003B0EDE">
        <w:tab/>
      </w:r>
      <w:r>
        <w:t>S</w:t>
      </w:r>
      <w:r w:rsidRPr="003B0EDE">
        <w:t xml:space="preserve">lack </w:t>
      </w:r>
      <w:r w:rsidR="003B0EDE" w:rsidRPr="003B0EDE">
        <w:t>position</w:t>
      </w:r>
    </w:p>
    <w:p w14:paraId="55D15972" w14:textId="77777777" w:rsidR="003B0EDE" w:rsidRPr="003B0EDE" w:rsidRDefault="003B0EDE" w:rsidP="003B0EDE">
      <w:pPr>
        <w:spacing w:after="120"/>
        <w:ind w:left="2268" w:right="1134"/>
        <w:jc w:val="both"/>
      </w:pPr>
    </w:p>
    <w:p w14:paraId="5B613FAE" w14:textId="77777777" w:rsidR="003B0EDE" w:rsidRPr="00A57D4D" w:rsidRDefault="003B0EDE" w:rsidP="00A57D4D">
      <w:pPr>
        <w:pStyle w:val="para"/>
        <w:ind w:firstLine="0"/>
      </w:pPr>
      <w:r w:rsidRPr="00A57D4D">
        <w:t>The load of 50 N on the testing device shall be vertically guided in such a way as to prevent load-swing and twisting of the strap.</w:t>
      </w:r>
    </w:p>
    <w:p w14:paraId="3CD4EB2D" w14:textId="3BE396C3" w:rsidR="003B0EDE" w:rsidRPr="00A57D4D" w:rsidRDefault="00A57D4D" w:rsidP="00A57D4D">
      <w:pPr>
        <w:pStyle w:val="para"/>
      </w:pPr>
      <w:r w:rsidRPr="00A57D4D">
        <w:tab/>
      </w:r>
      <w:r w:rsidRPr="00A57D4D">
        <w:tab/>
      </w:r>
      <w:r w:rsidR="003B0EDE" w:rsidRPr="00A57D4D">
        <w:t>The attaching device shall be fixed to the load of 50 N in the same manner as in the vehicle.</w:t>
      </w:r>
    </w:p>
    <w:p w14:paraId="4F4EE594" w14:textId="77777777" w:rsidR="008E0CF4" w:rsidRPr="003B0EDE" w:rsidRDefault="008E0CF4" w:rsidP="003B0EDE">
      <w:pPr>
        <w:spacing w:after="120"/>
        <w:ind w:left="2268" w:right="1134" w:hanging="1134"/>
        <w:jc w:val="both"/>
      </w:pPr>
    </w:p>
    <w:p w14:paraId="20CA3C81" w14:textId="77777777" w:rsidR="003B0EDE" w:rsidRPr="003B0EDE" w:rsidRDefault="003B0EDE" w:rsidP="003B0EDE">
      <w:pPr>
        <w:spacing w:after="120"/>
        <w:ind w:left="2268" w:right="1134" w:hanging="1134"/>
        <w:jc w:val="both"/>
        <w:sectPr w:rsidR="003B0EDE" w:rsidRPr="003B0EDE" w:rsidSect="00997AA0">
          <w:headerReference w:type="even" r:id="rId105"/>
          <w:headerReference w:type="default" r:id="rId106"/>
          <w:footerReference w:type="even" r:id="rId107"/>
          <w:footerReference w:type="default" r:id="rId108"/>
          <w:headerReference w:type="first" r:id="rId109"/>
          <w:footerReference w:type="first" r:id="rId110"/>
          <w:footnotePr>
            <w:numRestart w:val="eachSect"/>
          </w:footnotePr>
          <w:endnotePr>
            <w:numFmt w:val="decimal"/>
          </w:endnotePr>
          <w:pgSz w:w="11907" w:h="16840" w:code="9"/>
          <w:pgMar w:top="1418" w:right="1134" w:bottom="1134" w:left="1134" w:header="680" w:footer="567" w:gutter="0"/>
          <w:cols w:space="720"/>
          <w:docGrid w:linePitch="272"/>
        </w:sectPr>
      </w:pPr>
    </w:p>
    <w:p w14:paraId="097FDD42" w14:textId="77777777" w:rsidR="003B0EDE" w:rsidRPr="00C54BD9" w:rsidRDefault="003B0EDE" w:rsidP="00C54BD9">
      <w:pPr>
        <w:pStyle w:val="HChG"/>
      </w:pPr>
      <w:bookmarkStart w:id="73" w:name="_Toc355000750"/>
      <w:r w:rsidRPr="00C54BD9">
        <w:lastRenderedPageBreak/>
        <w:t>Annex 6</w:t>
      </w:r>
      <w:bookmarkEnd w:id="73"/>
    </w:p>
    <w:p w14:paraId="0957EFE4" w14:textId="77777777" w:rsidR="003B0EDE" w:rsidRPr="00C54BD9" w:rsidRDefault="003B0EDE" w:rsidP="00C54BD9">
      <w:pPr>
        <w:pStyle w:val="HChG"/>
      </w:pPr>
      <w:r w:rsidRPr="00C54BD9">
        <w:tab/>
      </w:r>
      <w:r w:rsidRPr="00C54BD9">
        <w:tab/>
      </w:r>
      <w:bookmarkStart w:id="74" w:name="_Toc355000751"/>
      <w:r w:rsidRPr="00C54BD9">
        <w:t>Description of trolley</w:t>
      </w:r>
      <w:bookmarkEnd w:id="74"/>
    </w:p>
    <w:p w14:paraId="0D9AB92D" w14:textId="77777777" w:rsidR="003B0EDE" w:rsidRPr="003B0EDE" w:rsidRDefault="003B0EDE" w:rsidP="00DA605D">
      <w:pPr>
        <w:pStyle w:val="para"/>
      </w:pPr>
      <w:r w:rsidRPr="003B0EDE">
        <w:t>1.</w:t>
      </w:r>
      <w:r w:rsidRPr="003B0EDE">
        <w:tab/>
        <w:t>Trolley</w:t>
      </w:r>
    </w:p>
    <w:p w14:paraId="03BEA16F" w14:textId="51B482AB" w:rsidR="003B0EDE" w:rsidRPr="003B0EDE" w:rsidRDefault="003B0EDE" w:rsidP="00DA605D">
      <w:pPr>
        <w:pStyle w:val="para"/>
      </w:pPr>
      <w:r w:rsidRPr="003B0EDE">
        <w:t>1.1.</w:t>
      </w:r>
      <w:r w:rsidRPr="003B0EDE">
        <w:tab/>
        <w:t xml:space="preserve">For tests on child restraints, the trolley, carrying the seat only, shall have a mass greater than 380 kg. For tests on </w:t>
      </w:r>
      <w:r w:rsidR="00122BFE">
        <w:t xml:space="preserve">Enhanced </w:t>
      </w:r>
      <w:r w:rsidRPr="003B0EDE">
        <w:t>Child Restraint Systems in the</w:t>
      </w:r>
      <w:r w:rsidRPr="003B0EDE">
        <w:rPr>
          <w:lang w:val="en-US"/>
        </w:rPr>
        <w:t xml:space="preserve"> "</w:t>
      </w:r>
      <w:r w:rsidR="005770B6">
        <w:t>S</w:t>
      </w:r>
      <w:r w:rsidR="005770B6" w:rsidRPr="003B0EDE">
        <w:t xml:space="preserve">pecific </w:t>
      </w:r>
      <w:r w:rsidRPr="003B0EDE">
        <w:t>vehicle</w:t>
      </w:r>
      <w:r w:rsidR="002B621E">
        <w:rPr>
          <w:noProof/>
          <w:lang w:val="en-US"/>
        </w:rPr>
        <w:t>'</w:t>
      </w:r>
      <w:r w:rsidRPr="003B0EDE">
        <w:t xml:space="preserve"> ISOFIX" category, the trolley with the attached vehicle structure shall have a mass greater than 800 kg.</w:t>
      </w:r>
    </w:p>
    <w:p w14:paraId="4343C7A3" w14:textId="77777777" w:rsidR="003B0EDE" w:rsidRPr="003B0EDE" w:rsidRDefault="003B0EDE" w:rsidP="00DA605D">
      <w:pPr>
        <w:pStyle w:val="para"/>
      </w:pPr>
      <w:r w:rsidRPr="003B0EDE">
        <w:t>2.</w:t>
      </w:r>
      <w:r w:rsidRPr="003B0EDE">
        <w:tab/>
        <w:t>Calibration screen</w:t>
      </w:r>
    </w:p>
    <w:p w14:paraId="1A4E876B" w14:textId="77777777" w:rsidR="003B0EDE" w:rsidRPr="003B0EDE" w:rsidRDefault="003B0EDE" w:rsidP="00DA605D">
      <w:pPr>
        <w:pStyle w:val="para"/>
      </w:pPr>
      <w:r w:rsidRPr="003B0EDE">
        <w:t>2.1.</w:t>
      </w:r>
      <w:r w:rsidRPr="003B0EDE">
        <w:tab/>
        <w:t>A calibration screen shall be attached firmly to the trolley with a movement limit line plainly marked on it to enable compliance with forward movement criteria to be determined from photographic records.</w:t>
      </w:r>
    </w:p>
    <w:p w14:paraId="51ADC71F" w14:textId="77777777" w:rsidR="003B0EDE" w:rsidRPr="003B0EDE" w:rsidRDefault="003B0EDE" w:rsidP="00DA605D">
      <w:pPr>
        <w:pStyle w:val="para"/>
      </w:pPr>
      <w:r w:rsidRPr="003B0EDE">
        <w:t>3.</w:t>
      </w:r>
      <w:r w:rsidRPr="003B0EDE">
        <w:tab/>
        <w:t>Test bench</w:t>
      </w:r>
    </w:p>
    <w:p w14:paraId="12BCD365" w14:textId="77777777" w:rsidR="003B0EDE" w:rsidRPr="003B0EDE" w:rsidRDefault="003B0EDE" w:rsidP="00DA605D">
      <w:pPr>
        <w:pStyle w:val="para"/>
      </w:pPr>
      <w:r w:rsidRPr="003B0EDE">
        <w:t>3.1.</w:t>
      </w:r>
      <w:r w:rsidRPr="003B0EDE">
        <w:tab/>
        <w:t>The test bench shall be constructed as follows:</w:t>
      </w:r>
    </w:p>
    <w:p w14:paraId="71068914" w14:textId="77777777" w:rsidR="003B0EDE" w:rsidRPr="003B0EDE" w:rsidRDefault="003B0EDE" w:rsidP="00DA605D">
      <w:pPr>
        <w:pStyle w:val="para"/>
      </w:pPr>
      <w:r w:rsidRPr="003B0EDE">
        <w:t>3.1.1.</w:t>
      </w:r>
      <w:r w:rsidRPr="003B0EDE">
        <w:tab/>
      </w:r>
      <w:r w:rsidR="00AD31A1" w:rsidRPr="003B0EDE">
        <w:t>A</w:t>
      </w:r>
      <w:r w:rsidRPr="003B0EDE">
        <w:t xml:space="preserve"> rigid back, fixed, dimensions of which are given in Appendix 1 to this annex;</w:t>
      </w:r>
    </w:p>
    <w:p w14:paraId="22C5B7BB" w14:textId="77777777" w:rsidR="00D64285" w:rsidRDefault="00D64285" w:rsidP="00DA605D">
      <w:pPr>
        <w:pStyle w:val="para"/>
      </w:pPr>
      <w:r w:rsidRPr="00D64285">
        <w:t>3.1.2.</w:t>
      </w:r>
      <w:r w:rsidRPr="00D64285">
        <w:tab/>
        <w:t>Rigid seating, made from a rigid metal sheet, dimensions of which are given in Appendix 1 to this annex</w:t>
      </w:r>
      <w:r>
        <w:t>;</w:t>
      </w:r>
    </w:p>
    <w:p w14:paraId="57F0F58D" w14:textId="77777777" w:rsidR="003B0EDE" w:rsidRPr="003B0EDE" w:rsidRDefault="003B0EDE" w:rsidP="00DA605D">
      <w:pPr>
        <w:pStyle w:val="para"/>
      </w:pPr>
      <w:r w:rsidRPr="003B0EDE">
        <w:t>3.1.3.</w:t>
      </w:r>
      <w:r w:rsidRPr="003B0EDE">
        <w:tab/>
      </w:r>
      <w:r w:rsidR="00AD31A1" w:rsidRPr="003B0EDE">
        <w:t>For</w:t>
      </w:r>
      <w:r w:rsidRPr="003B0EDE">
        <w:t xml:space="preserve"> access to the </w:t>
      </w:r>
      <w:r w:rsidRPr="003B0EDE">
        <w:rPr>
          <w:bCs/>
        </w:rPr>
        <w:t>ISOFIX anchorage system, openings shall be made at the rear of the test bench seat cushion, as pres</w:t>
      </w:r>
      <w:r w:rsidRPr="003B0EDE">
        <w:t xml:space="preserve">cribed in Appendix 1 to this </w:t>
      </w:r>
      <w:r w:rsidR="00F964A9">
        <w:t>a</w:t>
      </w:r>
      <w:r w:rsidR="00F964A9" w:rsidRPr="003B0EDE">
        <w:t>nnex</w:t>
      </w:r>
      <w:r w:rsidRPr="003B0EDE">
        <w:t>;</w:t>
      </w:r>
    </w:p>
    <w:p w14:paraId="5208F95D" w14:textId="77777777" w:rsidR="003B0EDE" w:rsidRPr="003B0EDE" w:rsidRDefault="003B0EDE" w:rsidP="00DA605D">
      <w:pPr>
        <w:pStyle w:val="para"/>
      </w:pPr>
      <w:r w:rsidRPr="003B0EDE">
        <w:t>3.1.4.</w:t>
      </w:r>
      <w:r w:rsidRPr="003B0EDE">
        <w:tab/>
      </w:r>
      <w:r w:rsidR="00AD31A1" w:rsidRPr="003B0EDE">
        <w:t>The</w:t>
      </w:r>
      <w:r w:rsidRPr="003B0EDE">
        <w:t xml:space="preserve"> width of the test bench shall be 800 mm;</w:t>
      </w:r>
    </w:p>
    <w:p w14:paraId="3D534824" w14:textId="77777777" w:rsidR="003B0EDE" w:rsidRPr="003B0EDE" w:rsidRDefault="003B0EDE" w:rsidP="00DA605D">
      <w:pPr>
        <w:pStyle w:val="para"/>
      </w:pPr>
      <w:r w:rsidRPr="003B0EDE">
        <w:t>3.1.5.</w:t>
      </w:r>
      <w:r w:rsidRPr="003B0EDE">
        <w:tab/>
      </w:r>
      <w:r w:rsidR="00AD31A1" w:rsidRPr="003B0EDE">
        <w:t>The</w:t>
      </w:r>
      <w:r w:rsidRPr="003B0EDE">
        <w:t xml:space="preserve"> back and the seating shall be covered with polyurethane foam, the characteristics of which are given in Table 1. The dimensions of the cushion are given in Appendix 1 to this annex;</w:t>
      </w:r>
    </w:p>
    <w:p w14:paraId="3F03615F" w14:textId="53BD7F57" w:rsidR="003B0EDE" w:rsidRPr="00A05687" w:rsidRDefault="00E141AF" w:rsidP="001674CC">
      <w:pPr>
        <w:pStyle w:val="Heading1"/>
        <w:numPr>
          <w:ilvl w:val="0"/>
          <w:numId w:val="0"/>
        </w:numPr>
        <w:spacing w:after="120"/>
      </w:pPr>
      <w:r>
        <w:tab/>
      </w:r>
      <w:r w:rsidR="00A05687">
        <w:tab/>
      </w:r>
      <w:r w:rsidR="003B0EDE" w:rsidRPr="00A05687">
        <w:t>Table 1</w:t>
      </w:r>
    </w:p>
    <w:tbl>
      <w:tblPr>
        <w:tblW w:w="7371"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21"/>
        <w:gridCol w:w="2015"/>
        <w:gridCol w:w="1701"/>
        <w:gridCol w:w="1734"/>
      </w:tblGrid>
      <w:tr w:rsidR="003B0EDE" w:rsidRPr="003B0EDE" w14:paraId="5287E360" w14:textId="77777777" w:rsidTr="00E93AED">
        <w:trPr>
          <w:tblHeader/>
        </w:trPr>
        <w:tc>
          <w:tcPr>
            <w:tcW w:w="1921" w:type="dxa"/>
            <w:tcBorders>
              <w:bottom w:val="single" w:sz="12" w:space="0" w:color="auto"/>
            </w:tcBorders>
            <w:tcMar>
              <w:top w:w="0" w:type="dxa"/>
              <w:left w:w="108" w:type="dxa"/>
              <w:bottom w:w="0" w:type="dxa"/>
              <w:right w:w="108" w:type="dxa"/>
            </w:tcMar>
            <w:vAlign w:val="bottom"/>
          </w:tcPr>
          <w:p w14:paraId="7FBB609C" w14:textId="77777777" w:rsidR="003B0EDE" w:rsidRPr="003B0EDE" w:rsidRDefault="003B0EDE" w:rsidP="00432EAD">
            <w:pPr>
              <w:suppressAutoHyphens w:val="0"/>
              <w:spacing w:before="80" w:after="80" w:line="200" w:lineRule="exact"/>
              <w:ind w:left="113" w:right="113"/>
              <w:rPr>
                <w:i/>
                <w:sz w:val="16"/>
              </w:rPr>
            </w:pPr>
          </w:p>
        </w:tc>
        <w:tc>
          <w:tcPr>
            <w:tcW w:w="2015" w:type="dxa"/>
            <w:tcBorders>
              <w:bottom w:val="single" w:sz="12" w:space="0" w:color="auto"/>
            </w:tcBorders>
            <w:tcMar>
              <w:top w:w="0" w:type="dxa"/>
              <w:left w:w="108" w:type="dxa"/>
              <w:bottom w:w="0" w:type="dxa"/>
              <w:right w:w="108" w:type="dxa"/>
            </w:tcMar>
            <w:vAlign w:val="bottom"/>
            <w:hideMark/>
          </w:tcPr>
          <w:p w14:paraId="52763E7A" w14:textId="77777777" w:rsidR="003B0EDE" w:rsidRPr="003B0EDE" w:rsidRDefault="003B0EDE" w:rsidP="00432EAD">
            <w:pPr>
              <w:tabs>
                <w:tab w:val="left" w:pos="1593"/>
              </w:tabs>
              <w:suppressAutoHyphens w:val="0"/>
              <w:spacing w:before="80" w:after="80" w:line="200" w:lineRule="exact"/>
              <w:ind w:left="113" w:right="113"/>
              <w:rPr>
                <w:i/>
                <w:sz w:val="16"/>
              </w:rPr>
            </w:pPr>
            <w:r w:rsidRPr="003B0EDE">
              <w:rPr>
                <w:i/>
                <w:sz w:val="16"/>
              </w:rPr>
              <w:t>Standard</w:t>
            </w:r>
          </w:p>
        </w:tc>
        <w:tc>
          <w:tcPr>
            <w:tcW w:w="1701" w:type="dxa"/>
            <w:tcBorders>
              <w:bottom w:val="single" w:sz="12" w:space="0" w:color="auto"/>
            </w:tcBorders>
            <w:tcMar>
              <w:top w:w="0" w:type="dxa"/>
              <w:left w:w="108" w:type="dxa"/>
              <w:bottom w:w="0" w:type="dxa"/>
              <w:right w:w="108" w:type="dxa"/>
            </w:tcMar>
            <w:vAlign w:val="bottom"/>
            <w:hideMark/>
          </w:tcPr>
          <w:p w14:paraId="1D47A743" w14:textId="77777777" w:rsidR="003B0EDE" w:rsidRPr="003B0EDE" w:rsidRDefault="003B0EDE" w:rsidP="00432EAD">
            <w:pPr>
              <w:suppressAutoHyphens w:val="0"/>
              <w:spacing w:before="80" w:after="80" w:line="200" w:lineRule="exact"/>
              <w:ind w:left="113" w:right="113"/>
              <w:rPr>
                <w:i/>
                <w:sz w:val="16"/>
              </w:rPr>
            </w:pPr>
            <w:r w:rsidRPr="003B0EDE">
              <w:rPr>
                <w:i/>
                <w:sz w:val="16"/>
              </w:rPr>
              <w:t>Value</w:t>
            </w:r>
          </w:p>
        </w:tc>
        <w:tc>
          <w:tcPr>
            <w:tcW w:w="1734" w:type="dxa"/>
            <w:tcBorders>
              <w:bottom w:val="single" w:sz="12" w:space="0" w:color="auto"/>
            </w:tcBorders>
            <w:tcMar>
              <w:top w:w="0" w:type="dxa"/>
              <w:left w:w="108" w:type="dxa"/>
              <w:bottom w:w="0" w:type="dxa"/>
              <w:right w:w="108" w:type="dxa"/>
            </w:tcMar>
            <w:vAlign w:val="bottom"/>
            <w:hideMark/>
          </w:tcPr>
          <w:p w14:paraId="60E8801E" w14:textId="77777777" w:rsidR="003B0EDE" w:rsidRPr="003B0EDE" w:rsidRDefault="003B0EDE" w:rsidP="00432EAD">
            <w:pPr>
              <w:suppressAutoHyphens w:val="0"/>
              <w:spacing w:before="80" w:after="80" w:line="200" w:lineRule="exact"/>
              <w:ind w:left="113" w:right="113"/>
              <w:rPr>
                <w:i/>
                <w:sz w:val="16"/>
              </w:rPr>
            </w:pPr>
            <w:r w:rsidRPr="003B0EDE">
              <w:rPr>
                <w:i/>
                <w:sz w:val="16"/>
              </w:rPr>
              <w:t>Unit</w:t>
            </w:r>
          </w:p>
        </w:tc>
      </w:tr>
      <w:tr w:rsidR="003B0EDE" w:rsidRPr="003B0EDE" w14:paraId="7E7F446E" w14:textId="77777777" w:rsidTr="00E93AED">
        <w:tc>
          <w:tcPr>
            <w:tcW w:w="1921" w:type="dxa"/>
            <w:tcBorders>
              <w:top w:val="single" w:sz="12" w:space="0" w:color="auto"/>
            </w:tcBorders>
            <w:tcMar>
              <w:top w:w="0" w:type="dxa"/>
              <w:left w:w="108" w:type="dxa"/>
              <w:bottom w:w="0" w:type="dxa"/>
              <w:right w:w="108" w:type="dxa"/>
            </w:tcMar>
            <w:hideMark/>
          </w:tcPr>
          <w:p w14:paraId="422AC9F8" w14:textId="77777777" w:rsidR="003B0EDE" w:rsidRPr="00432EAD" w:rsidRDefault="003B0EDE" w:rsidP="00432EAD">
            <w:pPr>
              <w:suppressAutoHyphens w:val="0"/>
              <w:spacing w:before="40" w:after="120" w:line="220" w:lineRule="exact"/>
              <w:ind w:left="113" w:right="113"/>
            </w:pPr>
            <w:r w:rsidRPr="00432EAD">
              <w:t>Density</w:t>
            </w:r>
          </w:p>
        </w:tc>
        <w:tc>
          <w:tcPr>
            <w:tcW w:w="2015" w:type="dxa"/>
            <w:tcBorders>
              <w:top w:val="single" w:sz="12" w:space="0" w:color="auto"/>
            </w:tcBorders>
            <w:tcMar>
              <w:top w:w="0" w:type="dxa"/>
              <w:left w:w="108" w:type="dxa"/>
              <w:bottom w:w="0" w:type="dxa"/>
              <w:right w:w="108" w:type="dxa"/>
            </w:tcMar>
            <w:hideMark/>
          </w:tcPr>
          <w:p w14:paraId="7E92FEBD" w14:textId="77777777" w:rsidR="003B0EDE" w:rsidRPr="00432EAD" w:rsidRDefault="003B0EDE" w:rsidP="00432EAD">
            <w:pPr>
              <w:suppressAutoHyphens w:val="0"/>
              <w:spacing w:before="40" w:after="120" w:line="220" w:lineRule="exact"/>
              <w:ind w:left="113" w:right="113"/>
            </w:pPr>
            <w:r w:rsidRPr="00432EAD">
              <w:t>EN ISO 845</w:t>
            </w:r>
          </w:p>
        </w:tc>
        <w:tc>
          <w:tcPr>
            <w:tcW w:w="1701" w:type="dxa"/>
            <w:tcBorders>
              <w:top w:val="single" w:sz="12" w:space="0" w:color="auto"/>
            </w:tcBorders>
            <w:tcMar>
              <w:top w:w="0" w:type="dxa"/>
              <w:left w:w="108" w:type="dxa"/>
              <w:bottom w:w="0" w:type="dxa"/>
              <w:right w:w="108" w:type="dxa"/>
            </w:tcMar>
            <w:hideMark/>
          </w:tcPr>
          <w:p w14:paraId="68439C15" w14:textId="77777777" w:rsidR="003B0EDE" w:rsidRPr="00432EAD" w:rsidRDefault="003B0EDE" w:rsidP="00432EAD">
            <w:pPr>
              <w:suppressAutoHyphens w:val="0"/>
              <w:spacing w:before="40" w:after="120" w:line="220" w:lineRule="exact"/>
              <w:ind w:left="113" w:right="113"/>
            </w:pPr>
            <w:r w:rsidRPr="00432EAD">
              <w:t>68-74</w:t>
            </w:r>
          </w:p>
        </w:tc>
        <w:tc>
          <w:tcPr>
            <w:tcW w:w="1734" w:type="dxa"/>
            <w:tcBorders>
              <w:top w:val="single" w:sz="12" w:space="0" w:color="auto"/>
            </w:tcBorders>
            <w:tcMar>
              <w:top w:w="0" w:type="dxa"/>
              <w:left w:w="108" w:type="dxa"/>
              <w:bottom w:w="0" w:type="dxa"/>
              <w:right w:w="108" w:type="dxa"/>
            </w:tcMar>
            <w:hideMark/>
          </w:tcPr>
          <w:p w14:paraId="04C7C28D" w14:textId="0A1D0BCD" w:rsidR="003B0EDE" w:rsidRPr="00432EAD" w:rsidRDefault="00C54BD9" w:rsidP="00432EAD">
            <w:pPr>
              <w:suppressAutoHyphens w:val="0"/>
              <w:spacing w:before="40" w:after="120" w:line="220" w:lineRule="exact"/>
              <w:ind w:left="113" w:right="113"/>
            </w:pPr>
            <w:r>
              <w:t>k</w:t>
            </w:r>
            <w:r w:rsidR="003B0EDE" w:rsidRPr="00432EAD">
              <w:t>g/m</w:t>
            </w:r>
            <w:r w:rsidR="003B0EDE" w:rsidRPr="00C54BD9">
              <w:rPr>
                <w:vertAlign w:val="superscript"/>
              </w:rPr>
              <w:t>3</w:t>
            </w:r>
          </w:p>
        </w:tc>
      </w:tr>
      <w:tr w:rsidR="003B0EDE" w:rsidRPr="003B0EDE" w14:paraId="1A8630A2" w14:textId="77777777" w:rsidTr="00E93AED">
        <w:tc>
          <w:tcPr>
            <w:tcW w:w="1921" w:type="dxa"/>
            <w:tcMar>
              <w:top w:w="0" w:type="dxa"/>
              <w:left w:w="108" w:type="dxa"/>
              <w:bottom w:w="0" w:type="dxa"/>
              <w:right w:w="108" w:type="dxa"/>
            </w:tcMar>
            <w:hideMark/>
          </w:tcPr>
          <w:p w14:paraId="73712C6A" w14:textId="77777777" w:rsidR="003B0EDE" w:rsidRPr="00432EAD" w:rsidRDefault="003B0EDE" w:rsidP="00432EAD">
            <w:pPr>
              <w:suppressAutoHyphens w:val="0"/>
              <w:spacing w:before="40" w:after="120" w:line="220" w:lineRule="exact"/>
              <w:ind w:left="113" w:right="113"/>
            </w:pPr>
            <w:r w:rsidRPr="00432EAD">
              <w:t xml:space="preserve">Compression </w:t>
            </w:r>
            <w:r w:rsidR="009C013F" w:rsidRPr="00432EAD">
              <w:t>resistance</w:t>
            </w:r>
          </w:p>
        </w:tc>
        <w:tc>
          <w:tcPr>
            <w:tcW w:w="2015" w:type="dxa"/>
            <w:tcMar>
              <w:top w:w="0" w:type="dxa"/>
              <w:left w:w="108" w:type="dxa"/>
              <w:bottom w:w="0" w:type="dxa"/>
              <w:right w:w="108" w:type="dxa"/>
            </w:tcMar>
            <w:hideMark/>
          </w:tcPr>
          <w:p w14:paraId="57C1D378" w14:textId="77777777" w:rsidR="003B0EDE" w:rsidRPr="00432EAD" w:rsidRDefault="003B0EDE" w:rsidP="00432EAD">
            <w:pPr>
              <w:suppressAutoHyphens w:val="0"/>
              <w:spacing w:before="40" w:after="120" w:line="220" w:lineRule="exact"/>
              <w:ind w:left="113" w:right="113"/>
            </w:pPr>
            <w:r w:rsidRPr="00432EAD">
              <w:t>EN ISO 3386/1 (40</w:t>
            </w:r>
            <w:r w:rsidR="009C013F" w:rsidRPr="00432EAD">
              <w:t> </w:t>
            </w:r>
            <w:r w:rsidRPr="00432EAD">
              <w:t>% compression)</w:t>
            </w:r>
          </w:p>
        </w:tc>
        <w:tc>
          <w:tcPr>
            <w:tcW w:w="1701" w:type="dxa"/>
            <w:tcMar>
              <w:top w:w="0" w:type="dxa"/>
              <w:left w:w="108" w:type="dxa"/>
              <w:bottom w:w="0" w:type="dxa"/>
              <w:right w:w="108" w:type="dxa"/>
            </w:tcMar>
            <w:hideMark/>
          </w:tcPr>
          <w:p w14:paraId="41DA9143" w14:textId="77777777" w:rsidR="003B0EDE" w:rsidRPr="00432EAD" w:rsidRDefault="003B0EDE" w:rsidP="00432EAD">
            <w:pPr>
              <w:suppressAutoHyphens w:val="0"/>
              <w:spacing w:before="40" w:after="120" w:line="220" w:lineRule="exact"/>
              <w:ind w:left="113" w:right="113"/>
            </w:pPr>
            <w:r w:rsidRPr="00432EAD">
              <w:t>13</w:t>
            </w:r>
          </w:p>
        </w:tc>
        <w:tc>
          <w:tcPr>
            <w:tcW w:w="1734" w:type="dxa"/>
            <w:tcMar>
              <w:top w:w="0" w:type="dxa"/>
              <w:left w:w="108" w:type="dxa"/>
              <w:bottom w:w="0" w:type="dxa"/>
              <w:right w:w="108" w:type="dxa"/>
            </w:tcMar>
            <w:hideMark/>
          </w:tcPr>
          <w:p w14:paraId="79039C0A" w14:textId="77777777" w:rsidR="003B0EDE" w:rsidRPr="00432EAD" w:rsidRDefault="003B0EDE" w:rsidP="00432EAD">
            <w:pPr>
              <w:suppressAutoHyphens w:val="0"/>
              <w:spacing w:before="40" w:after="120" w:line="220" w:lineRule="exact"/>
              <w:ind w:left="113" w:right="113"/>
            </w:pPr>
            <w:r w:rsidRPr="00432EAD">
              <w:t>kPa</w:t>
            </w:r>
          </w:p>
        </w:tc>
      </w:tr>
      <w:tr w:rsidR="00D64285" w:rsidRPr="004A1237" w14:paraId="35694381" w14:textId="77777777" w:rsidTr="00E93AED">
        <w:tc>
          <w:tcPr>
            <w:tcW w:w="192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047A37" w14:textId="77777777" w:rsidR="00D64285" w:rsidRPr="00432EAD" w:rsidRDefault="00D64285" w:rsidP="00432EAD">
            <w:pPr>
              <w:suppressAutoHyphens w:val="0"/>
              <w:spacing w:before="40" w:after="120" w:line="220" w:lineRule="exact"/>
              <w:ind w:left="113" w:right="113"/>
            </w:pPr>
            <w:r w:rsidRPr="00432EAD">
              <w:t>Indentation Load Deflection (ILD)</w:t>
            </w:r>
          </w:p>
        </w:tc>
        <w:tc>
          <w:tcPr>
            <w:tcW w:w="20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14EC6" w14:textId="77777777" w:rsidR="00D64285" w:rsidRPr="00432EAD" w:rsidRDefault="00D64285" w:rsidP="00432EAD">
            <w:pPr>
              <w:suppressAutoHyphens w:val="0"/>
              <w:spacing w:before="40" w:after="120" w:line="220" w:lineRule="exact"/>
              <w:ind w:left="113" w:right="113"/>
            </w:pPr>
            <w:r w:rsidRPr="00432EAD">
              <w:t>EN ISO 2439B (40 % compression)</w:t>
            </w:r>
          </w:p>
        </w:tc>
        <w:tc>
          <w:tcPr>
            <w:tcW w:w="17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C7BDA6" w14:textId="26E14214" w:rsidR="00D64285" w:rsidRPr="00432EAD" w:rsidRDefault="00D64285" w:rsidP="00432EAD">
            <w:pPr>
              <w:suppressAutoHyphens w:val="0"/>
              <w:spacing w:before="40" w:after="120" w:line="220" w:lineRule="exact"/>
              <w:ind w:left="113" w:right="113"/>
            </w:pPr>
            <w:r w:rsidRPr="00432EAD">
              <w:t>480 (+/15</w:t>
            </w:r>
            <w:r w:rsidR="00B612E0">
              <w:t xml:space="preserve"> </w:t>
            </w:r>
            <w:r w:rsidRPr="00432EAD">
              <w:t>%)</w:t>
            </w:r>
          </w:p>
        </w:tc>
        <w:tc>
          <w:tcPr>
            <w:tcW w:w="17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C35A3A" w14:textId="77777777" w:rsidR="00D64285" w:rsidRPr="00432EAD" w:rsidRDefault="00D64285" w:rsidP="00432EAD">
            <w:pPr>
              <w:suppressAutoHyphens w:val="0"/>
              <w:spacing w:before="40" w:after="120" w:line="220" w:lineRule="exact"/>
              <w:ind w:left="113" w:right="113"/>
            </w:pPr>
            <w:r w:rsidRPr="00432EAD">
              <w:t>N</w:t>
            </w:r>
          </w:p>
        </w:tc>
      </w:tr>
      <w:tr w:rsidR="003B0EDE" w:rsidRPr="003B0EDE" w14:paraId="5C9D09F1" w14:textId="77777777" w:rsidTr="00E93AED">
        <w:tc>
          <w:tcPr>
            <w:tcW w:w="1921" w:type="dxa"/>
            <w:tcMar>
              <w:top w:w="0" w:type="dxa"/>
              <w:left w:w="108" w:type="dxa"/>
              <w:bottom w:w="0" w:type="dxa"/>
              <w:right w:w="108" w:type="dxa"/>
            </w:tcMar>
            <w:hideMark/>
          </w:tcPr>
          <w:p w14:paraId="04C65898" w14:textId="52C67DE0" w:rsidR="003B0EDE" w:rsidRPr="00432EAD" w:rsidRDefault="003B0EDE" w:rsidP="00432EAD">
            <w:pPr>
              <w:suppressAutoHyphens w:val="0"/>
              <w:spacing w:before="40" w:after="120" w:line="220" w:lineRule="exact"/>
              <w:ind w:left="113" w:right="113"/>
            </w:pPr>
            <w:r w:rsidRPr="00432EAD">
              <w:t>Tensile streng</w:t>
            </w:r>
            <w:r w:rsidR="00D64285" w:rsidRPr="00432EAD">
              <w:t>t</w:t>
            </w:r>
            <w:r w:rsidRPr="00432EAD">
              <w:t>h</w:t>
            </w:r>
          </w:p>
        </w:tc>
        <w:tc>
          <w:tcPr>
            <w:tcW w:w="2015" w:type="dxa"/>
            <w:tcMar>
              <w:top w:w="0" w:type="dxa"/>
              <w:left w:w="108" w:type="dxa"/>
              <w:bottom w:w="0" w:type="dxa"/>
              <w:right w:w="108" w:type="dxa"/>
            </w:tcMar>
            <w:hideMark/>
          </w:tcPr>
          <w:p w14:paraId="484184C1" w14:textId="77777777" w:rsidR="003B0EDE" w:rsidRPr="00432EAD" w:rsidRDefault="003B0EDE" w:rsidP="00432EAD">
            <w:pPr>
              <w:suppressAutoHyphens w:val="0"/>
              <w:spacing w:before="40" w:after="120" w:line="220" w:lineRule="exact"/>
              <w:ind w:left="113" w:right="113"/>
            </w:pPr>
            <w:r w:rsidRPr="00432EAD">
              <w:t>EN ISO 1798</w:t>
            </w:r>
          </w:p>
        </w:tc>
        <w:tc>
          <w:tcPr>
            <w:tcW w:w="1701" w:type="dxa"/>
            <w:tcMar>
              <w:top w:w="0" w:type="dxa"/>
              <w:left w:w="108" w:type="dxa"/>
              <w:bottom w:w="0" w:type="dxa"/>
              <w:right w:w="108" w:type="dxa"/>
            </w:tcMar>
            <w:hideMark/>
          </w:tcPr>
          <w:p w14:paraId="148EA92C" w14:textId="77777777" w:rsidR="003B0EDE" w:rsidRPr="00432EAD" w:rsidRDefault="003B0EDE" w:rsidP="00432EAD">
            <w:pPr>
              <w:suppressAutoHyphens w:val="0"/>
              <w:spacing w:before="40" w:after="120" w:line="220" w:lineRule="exact"/>
              <w:ind w:left="113" w:right="113"/>
            </w:pPr>
            <w:r w:rsidRPr="00432EAD">
              <w:t>≥ 150</w:t>
            </w:r>
          </w:p>
        </w:tc>
        <w:tc>
          <w:tcPr>
            <w:tcW w:w="1734" w:type="dxa"/>
            <w:tcMar>
              <w:top w:w="0" w:type="dxa"/>
              <w:left w:w="108" w:type="dxa"/>
              <w:bottom w:w="0" w:type="dxa"/>
              <w:right w:w="108" w:type="dxa"/>
            </w:tcMar>
            <w:hideMark/>
          </w:tcPr>
          <w:p w14:paraId="3FFCB448" w14:textId="21AD7687" w:rsidR="003B0EDE" w:rsidRPr="00432EAD" w:rsidRDefault="003B0EDE" w:rsidP="00432EAD">
            <w:pPr>
              <w:suppressAutoHyphens w:val="0"/>
              <w:spacing w:before="40" w:after="120" w:line="220" w:lineRule="exact"/>
              <w:ind w:left="113" w:right="113"/>
            </w:pPr>
            <w:r w:rsidRPr="00432EAD">
              <w:t>kPa</w:t>
            </w:r>
          </w:p>
        </w:tc>
      </w:tr>
      <w:tr w:rsidR="003B0EDE" w:rsidRPr="003B0EDE" w14:paraId="75506BA5" w14:textId="77777777" w:rsidTr="00E93AED">
        <w:tc>
          <w:tcPr>
            <w:tcW w:w="1921" w:type="dxa"/>
            <w:tcBorders>
              <w:bottom w:val="single" w:sz="4" w:space="0" w:color="auto"/>
            </w:tcBorders>
            <w:tcMar>
              <w:top w:w="0" w:type="dxa"/>
              <w:left w:w="108" w:type="dxa"/>
              <w:bottom w:w="0" w:type="dxa"/>
              <w:right w:w="108" w:type="dxa"/>
            </w:tcMar>
            <w:hideMark/>
          </w:tcPr>
          <w:p w14:paraId="0F934FF3" w14:textId="77777777" w:rsidR="003B0EDE" w:rsidRPr="00432EAD" w:rsidRDefault="003B0EDE" w:rsidP="00432EAD">
            <w:pPr>
              <w:suppressAutoHyphens w:val="0"/>
              <w:spacing w:before="40" w:after="120" w:line="220" w:lineRule="exact"/>
              <w:ind w:left="113" w:right="113"/>
            </w:pPr>
            <w:r w:rsidRPr="00432EAD">
              <w:t xml:space="preserve">Ultimate </w:t>
            </w:r>
            <w:r w:rsidR="009C013F" w:rsidRPr="00432EAD">
              <w:t>elongation</w:t>
            </w:r>
          </w:p>
        </w:tc>
        <w:tc>
          <w:tcPr>
            <w:tcW w:w="2015" w:type="dxa"/>
            <w:tcBorders>
              <w:bottom w:val="single" w:sz="4" w:space="0" w:color="auto"/>
            </w:tcBorders>
            <w:tcMar>
              <w:top w:w="0" w:type="dxa"/>
              <w:left w:w="108" w:type="dxa"/>
              <w:bottom w:w="0" w:type="dxa"/>
              <w:right w:w="108" w:type="dxa"/>
            </w:tcMar>
            <w:hideMark/>
          </w:tcPr>
          <w:p w14:paraId="216ED840" w14:textId="77777777" w:rsidR="003B0EDE" w:rsidRPr="00432EAD" w:rsidRDefault="003B0EDE" w:rsidP="00432EAD">
            <w:pPr>
              <w:suppressAutoHyphens w:val="0"/>
              <w:spacing w:before="40" w:after="120" w:line="220" w:lineRule="exact"/>
              <w:ind w:left="113" w:right="113"/>
            </w:pPr>
            <w:r w:rsidRPr="00432EAD">
              <w:t>EN ISO 1798</w:t>
            </w:r>
          </w:p>
        </w:tc>
        <w:tc>
          <w:tcPr>
            <w:tcW w:w="1701" w:type="dxa"/>
            <w:tcBorders>
              <w:bottom w:val="single" w:sz="4" w:space="0" w:color="auto"/>
            </w:tcBorders>
            <w:tcMar>
              <w:top w:w="0" w:type="dxa"/>
              <w:left w:w="108" w:type="dxa"/>
              <w:bottom w:w="0" w:type="dxa"/>
              <w:right w:w="108" w:type="dxa"/>
            </w:tcMar>
            <w:hideMark/>
          </w:tcPr>
          <w:p w14:paraId="346AC0DB" w14:textId="77777777" w:rsidR="003B0EDE" w:rsidRPr="00432EAD" w:rsidRDefault="003B0EDE" w:rsidP="00432EAD">
            <w:pPr>
              <w:suppressAutoHyphens w:val="0"/>
              <w:spacing w:before="40" w:after="120" w:line="220" w:lineRule="exact"/>
              <w:ind w:left="113" w:right="113"/>
            </w:pPr>
            <w:r w:rsidRPr="00432EAD">
              <w:t>≥ 120</w:t>
            </w:r>
          </w:p>
        </w:tc>
        <w:tc>
          <w:tcPr>
            <w:tcW w:w="1734" w:type="dxa"/>
            <w:tcBorders>
              <w:bottom w:val="single" w:sz="4" w:space="0" w:color="auto"/>
            </w:tcBorders>
            <w:tcMar>
              <w:top w:w="0" w:type="dxa"/>
              <w:left w:w="108" w:type="dxa"/>
              <w:bottom w:w="0" w:type="dxa"/>
              <w:right w:w="108" w:type="dxa"/>
            </w:tcMar>
            <w:hideMark/>
          </w:tcPr>
          <w:p w14:paraId="7E754E79" w14:textId="77777777" w:rsidR="003B0EDE" w:rsidRPr="00432EAD" w:rsidRDefault="003B0EDE" w:rsidP="00432EAD">
            <w:pPr>
              <w:suppressAutoHyphens w:val="0"/>
              <w:spacing w:before="40" w:after="120" w:line="220" w:lineRule="exact"/>
              <w:ind w:left="113" w:right="113"/>
            </w:pPr>
            <w:r w:rsidRPr="00432EAD">
              <w:t>%</w:t>
            </w:r>
          </w:p>
        </w:tc>
      </w:tr>
      <w:tr w:rsidR="003B0EDE" w:rsidRPr="003B0EDE" w14:paraId="6E8DF9C9" w14:textId="77777777" w:rsidTr="00E93AED">
        <w:tc>
          <w:tcPr>
            <w:tcW w:w="1921" w:type="dxa"/>
            <w:tcBorders>
              <w:bottom w:val="single" w:sz="12" w:space="0" w:color="auto"/>
            </w:tcBorders>
            <w:tcMar>
              <w:top w:w="0" w:type="dxa"/>
              <w:left w:w="108" w:type="dxa"/>
              <w:bottom w:w="0" w:type="dxa"/>
              <w:right w:w="108" w:type="dxa"/>
            </w:tcMar>
            <w:hideMark/>
          </w:tcPr>
          <w:p w14:paraId="293E842A" w14:textId="77777777" w:rsidR="003B0EDE" w:rsidRPr="00432EAD" w:rsidRDefault="003B0EDE" w:rsidP="00432EAD">
            <w:pPr>
              <w:suppressAutoHyphens w:val="0"/>
              <w:spacing w:before="40" w:after="120" w:line="220" w:lineRule="exact"/>
              <w:ind w:left="113" w:right="113"/>
            </w:pPr>
            <w:r w:rsidRPr="00432EAD">
              <w:t>Compression set</w:t>
            </w:r>
          </w:p>
        </w:tc>
        <w:tc>
          <w:tcPr>
            <w:tcW w:w="2015" w:type="dxa"/>
            <w:tcBorders>
              <w:bottom w:val="single" w:sz="12" w:space="0" w:color="auto"/>
            </w:tcBorders>
            <w:tcMar>
              <w:top w:w="0" w:type="dxa"/>
              <w:left w:w="108" w:type="dxa"/>
              <w:bottom w:w="0" w:type="dxa"/>
              <w:right w:w="108" w:type="dxa"/>
            </w:tcMar>
            <w:hideMark/>
          </w:tcPr>
          <w:p w14:paraId="5E611666" w14:textId="3F59F222" w:rsidR="003B0EDE" w:rsidRPr="00432EAD" w:rsidRDefault="003B0EDE" w:rsidP="00432EAD">
            <w:pPr>
              <w:suppressAutoHyphens w:val="0"/>
              <w:spacing w:before="40" w:after="120" w:line="220" w:lineRule="exact"/>
              <w:ind w:left="113" w:right="113"/>
            </w:pPr>
            <w:r w:rsidRPr="00432EAD">
              <w:t>EN ISO 1856 (22hr/50</w:t>
            </w:r>
            <w:r w:rsidR="00E93AED">
              <w:t> </w:t>
            </w:r>
            <w:r w:rsidRPr="00432EAD">
              <w:t>%/70</w:t>
            </w:r>
            <w:r w:rsidR="00A05687">
              <w:t> </w:t>
            </w:r>
            <w:r w:rsidRPr="00432EAD">
              <w:t>°C)</w:t>
            </w:r>
          </w:p>
        </w:tc>
        <w:tc>
          <w:tcPr>
            <w:tcW w:w="1701" w:type="dxa"/>
            <w:tcBorders>
              <w:bottom w:val="single" w:sz="12" w:space="0" w:color="auto"/>
            </w:tcBorders>
            <w:tcMar>
              <w:top w:w="0" w:type="dxa"/>
              <w:left w:w="108" w:type="dxa"/>
              <w:bottom w:w="0" w:type="dxa"/>
              <w:right w:w="108" w:type="dxa"/>
            </w:tcMar>
            <w:hideMark/>
          </w:tcPr>
          <w:p w14:paraId="4DA52A69" w14:textId="77777777" w:rsidR="003B0EDE" w:rsidRPr="00432EAD" w:rsidRDefault="003B0EDE" w:rsidP="00432EAD">
            <w:pPr>
              <w:suppressAutoHyphens w:val="0"/>
              <w:spacing w:before="40" w:after="120" w:line="220" w:lineRule="exact"/>
              <w:ind w:left="113" w:right="113"/>
            </w:pPr>
            <w:r w:rsidRPr="00432EAD">
              <w:t>≤ 3</w:t>
            </w:r>
          </w:p>
        </w:tc>
        <w:tc>
          <w:tcPr>
            <w:tcW w:w="1734" w:type="dxa"/>
            <w:tcBorders>
              <w:bottom w:val="single" w:sz="12" w:space="0" w:color="auto"/>
            </w:tcBorders>
            <w:tcMar>
              <w:top w:w="0" w:type="dxa"/>
              <w:left w:w="108" w:type="dxa"/>
              <w:bottom w:w="0" w:type="dxa"/>
              <w:right w:w="108" w:type="dxa"/>
            </w:tcMar>
            <w:hideMark/>
          </w:tcPr>
          <w:p w14:paraId="5458D270" w14:textId="77777777" w:rsidR="003B0EDE" w:rsidRPr="00432EAD" w:rsidRDefault="003B0EDE" w:rsidP="00432EAD">
            <w:pPr>
              <w:suppressAutoHyphens w:val="0"/>
              <w:spacing w:before="40" w:after="120" w:line="220" w:lineRule="exact"/>
              <w:ind w:left="113" w:right="113"/>
            </w:pPr>
            <w:r w:rsidRPr="00432EAD">
              <w:t>%</w:t>
            </w:r>
          </w:p>
        </w:tc>
      </w:tr>
    </w:tbl>
    <w:p w14:paraId="175A68DA" w14:textId="77777777" w:rsidR="00C54BD9" w:rsidRDefault="00C54BD9" w:rsidP="00C54BD9">
      <w:pPr>
        <w:pStyle w:val="para"/>
      </w:pPr>
    </w:p>
    <w:p w14:paraId="57B491D3" w14:textId="77777777" w:rsidR="003B0EDE" w:rsidRPr="003B0EDE" w:rsidRDefault="003B0EDE" w:rsidP="00C54BD9">
      <w:pPr>
        <w:pStyle w:val="para"/>
      </w:pPr>
      <w:r w:rsidRPr="003B0EDE">
        <w:t>3.1.6.</w:t>
      </w:r>
      <w:r w:rsidRPr="003B0EDE">
        <w:tab/>
        <w:t>The polyurethane foam shall be covered with a sun shade cloth, made of poly-acrylate fibre, the characteristics of which are given in Table 2.</w:t>
      </w:r>
    </w:p>
    <w:p w14:paraId="454B2498" w14:textId="1B39C5C6" w:rsidR="003B0EDE" w:rsidRPr="003B0EDE" w:rsidRDefault="003B0EDE" w:rsidP="00166A02">
      <w:pPr>
        <w:pStyle w:val="Heading1"/>
        <w:keepNext/>
        <w:keepLines/>
        <w:numPr>
          <w:ilvl w:val="0"/>
          <w:numId w:val="0"/>
        </w:numPr>
        <w:spacing w:after="120"/>
        <w:ind w:left="567" w:firstLine="567"/>
      </w:pPr>
      <w:r w:rsidRPr="003B0EDE">
        <w:lastRenderedPageBreak/>
        <w:t>Table 2</w:t>
      </w:r>
    </w:p>
    <w:tbl>
      <w:tblPr>
        <w:tblW w:w="7371" w:type="dxa"/>
        <w:tblInd w:w="1134" w:type="dxa"/>
        <w:tblBorders>
          <w:left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7371"/>
      </w:tblGrid>
      <w:tr w:rsidR="003B0EDE" w:rsidRPr="003B0EDE" w14:paraId="7C380C1D" w14:textId="77777777" w:rsidTr="00365313">
        <w:trPr>
          <w:trHeight w:hRule="exact" w:val="240"/>
        </w:trPr>
        <w:tc>
          <w:tcPr>
            <w:tcW w:w="7654" w:type="dxa"/>
            <w:tcBorders>
              <w:top w:val="single" w:sz="4" w:space="0" w:color="auto"/>
            </w:tcBorders>
          </w:tcPr>
          <w:p w14:paraId="6EC7A5FF" w14:textId="77777777" w:rsidR="003B0EDE" w:rsidRPr="003B0EDE" w:rsidRDefault="003B0EDE" w:rsidP="00166A02">
            <w:pPr>
              <w:keepNext/>
              <w:keepLines/>
              <w:suppressAutoHyphens w:val="0"/>
              <w:spacing w:line="240" w:lineRule="auto"/>
            </w:pPr>
          </w:p>
        </w:tc>
      </w:tr>
      <w:tr w:rsidR="003B0EDE" w:rsidRPr="003B0EDE" w14:paraId="5DFC6415" w14:textId="77777777" w:rsidTr="00365313">
        <w:tc>
          <w:tcPr>
            <w:tcW w:w="7654" w:type="dxa"/>
            <w:tcBorders>
              <w:bottom w:val="nil"/>
            </w:tcBorders>
            <w:tcMar>
              <w:left w:w="142" w:type="dxa"/>
              <w:right w:w="142" w:type="dxa"/>
            </w:tcMar>
          </w:tcPr>
          <w:p w14:paraId="0D35A4B5" w14:textId="2AE3A8EB" w:rsidR="003B0EDE" w:rsidRPr="003B0EDE" w:rsidRDefault="003B0EDE" w:rsidP="00166A02">
            <w:pPr>
              <w:keepNext/>
              <w:keepLines/>
              <w:tabs>
                <w:tab w:val="right" w:leader="dot" w:pos="6804"/>
              </w:tabs>
              <w:spacing w:after="120"/>
              <w:jc w:val="both"/>
            </w:pPr>
            <w:r w:rsidRPr="003B0EDE">
              <w:t>Specific mass (g/m</w:t>
            </w:r>
            <w:r w:rsidRPr="003B0EDE">
              <w:rPr>
                <w:vertAlign w:val="superscript"/>
              </w:rPr>
              <w:t>2</w:t>
            </w:r>
            <w:r w:rsidRPr="003B0EDE">
              <w:t>)</w:t>
            </w:r>
            <w:r w:rsidR="00365313">
              <w:tab/>
            </w:r>
            <w:r w:rsidRPr="003B0EDE">
              <w:t>290</w:t>
            </w:r>
          </w:p>
        </w:tc>
      </w:tr>
      <w:tr w:rsidR="003B0EDE" w:rsidRPr="003B0EDE" w14:paraId="0DAFC9CB" w14:textId="77777777" w:rsidTr="00365313">
        <w:tc>
          <w:tcPr>
            <w:tcW w:w="7654" w:type="dxa"/>
            <w:tcBorders>
              <w:bottom w:val="nil"/>
            </w:tcBorders>
            <w:tcMar>
              <w:left w:w="142" w:type="dxa"/>
              <w:right w:w="142" w:type="dxa"/>
            </w:tcMar>
          </w:tcPr>
          <w:p w14:paraId="3698598A" w14:textId="77777777" w:rsidR="003B0EDE" w:rsidRPr="003B0EDE" w:rsidRDefault="003B0EDE" w:rsidP="00166A02">
            <w:pPr>
              <w:keepNext/>
              <w:keepLines/>
              <w:tabs>
                <w:tab w:val="right" w:leader="dot" w:pos="6804"/>
              </w:tabs>
              <w:spacing w:after="120"/>
              <w:jc w:val="both"/>
            </w:pPr>
            <w:r w:rsidRPr="003B0EDE">
              <w:t>Breaking strength according to DIN 53587 on test specimen 50 mm wide:</w:t>
            </w:r>
          </w:p>
        </w:tc>
      </w:tr>
      <w:tr w:rsidR="003B0EDE" w:rsidRPr="003B0EDE" w14:paraId="5F69FD5E" w14:textId="77777777" w:rsidTr="00365313">
        <w:tc>
          <w:tcPr>
            <w:tcW w:w="7654" w:type="dxa"/>
            <w:tcBorders>
              <w:bottom w:val="nil"/>
            </w:tcBorders>
            <w:tcMar>
              <w:left w:w="142" w:type="dxa"/>
              <w:right w:w="142" w:type="dxa"/>
            </w:tcMar>
          </w:tcPr>
          <w:p w14:paraId="2BDD2F3D" w14:textId="72E72853" w:rsidR="00362656" w:rsidRPr="003B0EDE" w:rsidRDefault="009C013F" w:rsidP="00365313">
            <w:pPr>
              <w:tabs>
                <w:tab w:val="right" w:leader="dot" w:pos="6804"/>
              </w:tabs>
              <w:spacing w:after="120"/>
            </w:pPr>
            <w:r>
              <w:t>L</w:t>
            </w:r>
            <w:r w:rsidRPr="003B0EDE">
              <w:t xml:space="preserve">engthwise </w:t>
            </w:r>
            <w:r w:rsidR="003B0EDE" w:rsidRPr="003B0EDE">
              <w:t>(kg):</w:t>
            </w:r>
            <w:r w:rsidR="00365313">
              <w:tab/>
            </w:r>
            <w:r w:rsidR="003B0EDE" w:rsidRPr="003B0EDE">
              <w:t>120</w:t>
            </w:r>
          </w:p>
        </w:tc>
      </w:tr>
      <w:tr w:rsidR="003B0EDE" w:rsidRPr="003B0EDE" w14:paraId="61988685" w14:textId="77777777" w:rsidTr="00365313">
        <w:tc>
          <w:tcPr>
            <w:tcW w:w="7654" w:type="dxa"/>
            <w:tcBorders>
              <w:bottom w:val="nil"/>
            </w:tcBorders>
            <w:tcMar>
              <w:left w:w="142" w:type="dxa"/>
              <w:right w:w="142" w:type="dxa"/>
            </w:tcMar>
          </w:tcPr>
          <w:p w14:paraId="0029E08F" w14:textId="43C829E6" w:rsidR="003B0EDE" w:rsidRPr="003B0EDE" w:rsidRDefault="009C013F" w:rsidP="00365313">
            <w:pPr>
              <w:tabs>
                <w:tab w:val="right" w:leader="dot" w:pos="6804"/>
              </w:tabs>
              <w:spacing w:after="120"/>
            </w:pPr>
            <w:r>
              <w:t>B</w:t>
            </w:r>
            <w:r w:rsidRPr="003B0EDE">
              <w:t xml:space="preserve">readth </w:t>
            </w:r>
            <w:r w:rsidR="003B0EDE" w:rsidRPr="003B0EDE">
              <w:t>wise (kg</w:t>
            </w:r>
            <w:r w:rsidR="00365313">
              <w:t>):</w:t>
            </w:r>
            <w:r w:rsidR="00365313">
              <w:tab/>
            </w:r>
            <w:r w:rsidR="003B0EDE" w:rsidRPr="003B0EDE">
              <w:t>80</w:t>
            </w:r>
          </w:p>
        </w:tc>
      </w:tr>
      <w:tr w:rsidR="003B0EDE" w:rsidRPr="003B0EDE" w14:paraId="0A26D369" w14:textId="77777777" w:rsidTr="00365313">
        <w:trPr>
          <w:trHeight w:hRule="exact" w:val="20"/>
        </w:trPr>
        <w:tc>
          <w:tcPr>
            <w:tcW w:w="7654" w:type="dxa"/>
            <w:tcBorders>
              <w:bottom w:val="single" w:sz="4" w:space="0" w:color="auto"/>
            </w:tcBorders>
          </w:tcPr>
          <w:p w14:paraId="336D7B7A" w14:textId="77777777" w:rsidR="003B0EDE" w:rsidRPr="003B0EDE" w:rsidRDefault="003B0EDE" w:rsidP="003B0EDE">
            <w:pPr>
              <w:suppressAutoHyphens w:val="0"/>
              <w:spacing w:line="240" w:lineRule="auto"/>
            </w:pPr>
          </w:p>
        </w:tc>
      </w:tr>
    </w:tbl>
    <w:p w14:paraId="0E891FB1" w14:textId="3FA5802E" w:rsidR="003B0EDE" w:rsidRPr="003B0EDE" w:rsidRDefault="003B0EDE" w:rsidP="00166A02">
      <w:pPr>
        <w:pStyle w:val="para"/>
        <w:spacing w:before="120"/>
      </w:pPr>
      <w:r w:rsidRPr="003B0EDE">
        <w:t>3.1.7.</w:t>
      </w:r>
      <w:r w:rsidRPr="003B0EDE">
        <w:tab/>
        <w:t>Covering the test bench seat cushion and the test bench seat back cushion</w:t>
      </w:r>
    </w:p>
    <w:p w14:paraId="3D9173C9" w14:textId="77777777" w:rsidR="003B0EDE" w:rsidRPr="003B0EDE" w:rsidRDefault="003B0EDE" w:rsidP="00DD2653">
      <w:pPr>
        <w:pStyle w:val="para"/>
      </w:pPr>
      <w:r w:rsidRPr="003B0EDE">
        <w:t>3.1.7.1.</w:t>
      </w:r>
      <w:r w:rsidRPr="003B0EDE">
        <w:tab/>
        <w:t xml:space="preserve">The test bench seat cushion is produced out of a square foam block (800 x 575 x 135 mm) in such a way (see </w:t>
      </w:r>
      <w:r w:rsidR="00FC753C">
        <w:t>F</w:t>
      </w:r>
      <w:r w:rsidR="00FC753C" w:rsidRPr="003B0EDE">
        <w:t xml:space="preserve">igure </w:t>
      </w:r>
      <w:r w:rsidRPr="003B0EDE">
        <w:t xml:space="preserve">1 of Appendix 1 to this </w:t>
      </w:r>
      <w:r w:rsidR="00F964A9">
        <w:t>a</w:t>
      </w:r>
      <w:r w:rsidR="00F964A9" w:rsidRPr="003B0EDE">
        <w:t>nnex</w:t>
      </w:r>
      <w:r w:rsidRPr="003B0EDE">
        <w:t xml:space="preserve">) that its shape resembles the shape of the aluminium bottom-plate specified in </w:t>
      </w:r>
      <w:r w:rsidR="001F7727">
        <w:t>F</w:t>
      </w:r>
      <w:r w:rsidR="001F7727" w:rsidRPr="003B0EDE">
        <w:t xml:space="preserve">igure </w:t>
      </w:r>
      <w:r w:rsidRPr="003B0EDE">
        <w:t xml:space="preserve">2 of Appendix 1 to this </w:t>
      </w:r>
      <w:r w:rsidR="001F7727">
        <w:t>a</w:t>
      </w:r>
      <w:r w:rsidR="001F7727" w:rsidRPr="003B0EDE">
        <w:t>nnex</w:t>
      </w:r>
      <w:r w:rsidRPr="003B0EDE">
        <w:t>.</w:t>
      </w:r>
    </w:p>
    <w:p w14:paraId="1013BF7D" w14:textId="77777777" w:rsidR="003B0EDE" w:rsidRPr="003B0EDE" w:rsidRDefault="003B0EDE" w:rsidP="00DD2653">
      <w:pPr>
        <w:pStyle w:val="para"/>
      </w:pPr>
      <w:r w:rsidRPr="003B0EDE">
        <w:t>3.1.7.2.</w:t>
      </w:r>
      <w:r w:rsidRPr="003B0EDE">
        <w:tab/>
        <w:t>Six holes are drilled in the bottom-plate in order to fasten it to the trolley with bolts. The holes are drilled alongside the longest side of the plate, three on each side, their position being dependent on the construction of the trolley. Six bolts are put through the holes. It is recommended to glue the bolts on the plate with an appropriate adhesive. Afterwards, the bolts are fastened with nuts.</w:t>
      </w:r>
    </w:p>
    <w:p w14:paraId="60A5CD3D" w14:textId="77777777" w:rsidR="003B0EDE" w:rsidRPr="003B0EDE" w:rsidRDefault="003B0EDE" w:rsidP="00DD2653">
      <w:pPr>
        <w:pStyle w:val="para"/>
      </w:pPr>
      <w:r w:rsidRPr="003B0EDE">
        <w:t>3.1.7.3.</w:t>
      </w:r>
      <w:r w:rsidRPr="003B0EDE">
        <w:tab/>
        <w:t>The cover material (1</w:t>
      </w:r>
      <w:r w:rsidR="001F7727">
        <w:t>,</w:t>
      </w:r>
      <w:r w:rsidRPr="003B0EDE">
        <w:t>250 x 1</w:t>
      </w:r>
      <w:r w:rsidR="001F7727">
        <w:t>,</w:t>
      </w:r>
      <w:r w:rsidRPr="003B0EDE">
        <w:t xml:space="preserve">200 mm, see </w:t>
      </w:r>
      <w:r w:rsidR="00C142D4">
        <w:t>F</w:t>
      </w:r>
      <w:r w:rsidR="00C142D4" w:rsidRPr="003B0EDE">
        <w:t xml:space="preserve">igure </w:t>
      </w:r>
      <w:r w:rsidRPr="003B0EDE">
        <w:t xml:space="preserve">3 of Appendix 1 to this </w:t>
      </w:r>
      <w:r w:rsidR="00F964A9">
        <w:t>a</w:t>
      </w:r>
      <w:r w:rsidR="00F964A9" w:rsidRPr="003B0EDE">
        <w:t>nnex</w:t>
      </w:r>
      <w:r w:rsidRPr="003B0EDE">
        <w:t>) is cut across the width in such a way that it is not possible for the material to overlap after covering. There should be a gap of about 100 mm between the edges of the cover material. Therefore the material has to be cut at about 1</w:t>
      </w:r>
      <w:r w:rsidR="001F7727">
        <w:t>,</w:t>
      </w:r>
      <w:r w:rsidRPr="003B0EDE">
        <w:t>200 mm.</w:t>
      </w:r>
    </w:p>
    <w:p w14:paraId="53BF8B27" w14:textId="4B333CFA" w:rsidR="003B0EDE" w:rsidRPr="003B0EDE" w:rsidRDefault="003B0EDE" w:rsidP="00DD2653">
      <w:pPr>
        <w:pStyle w:val="para"/>
      </w:pPr>
      <w:r w:rsidRPr="003B0EDE">
        <w:t>3.1.7.4.</w:t>
      </w:r>
      <w:r w:rsidRPr="003B0EDE">
        <w:tab/>
        <w:t xml:space="preserve">The cover material is marked with two lines which run across the width. They are drawn 375 mm from the centreline of the cover material (see </w:t>
      </w:r>
      <w:r w:rsidR="001F7727">
        <w:t>F</w:t>
      </w:r>
      <w:r w:rsidR="001F7727" w:rsidRPr="003B0EDE">
        <w:t>igure </w:t>
      </w:r>
      <w:r w:rsidRPr="003B0EDE">
        <w:t xml:space="preserve">3 of Appendix 1 to this </w:t>
      </w:r>
      <w:r w:rsidR="001F7727">
        <w:t>a</w:t>
      </w:r>
      <w:r w:rsidR="001F7727" w:rsidRPr="003B0EDE">
        <w:t>nnex</w:t>
      </w:r>
      <w:r w:rsidRPr="003B0EDE">
        <w:t>).</w:t>
      </w:r>
    </w:p>
    <w:p w14:paraId="764A49E1" w14:textId="77777777" w:rsidR="003B0EDE" w:rsidRPr="003B0EDE" w:rsidRDefault="003B0EDE" w:rsidP="00DD2653">
      <w:pPr>
        <w:pStyle w:val="para"/>
      </w:pPr>
      <w:r w:rsidRPr="003B0EDE">
        <w:t>3.1.7.5.</w:t>
      </w:r>
      <w:r w:rsidRPr="003B0EDE">
        <w:tab/>
        <w:t>The test bench seat cushion is placed upside down on the cover material with the aluminium bottom-plate on top.</w:t>
      </w:r>
    </w:p>
    <w:p w14:paraId="1B014077" w14:textId="77777777" w:rsidR="003B0EDE" w:rsidRPr="003B0EDE" w:rsidRDefault="003B0EDE" w:rsidP="00DD2653">
      <w:pPr>
        <w:pStyle w:val="para"/>
      </w:pPr>
      <w:r w:rsidRPr="003B0EDE">
        <w:t>3.1.7.6.</w:t>
      </w:r>
      <w:r w:rsidRPr="003B0EDE">
        <w:tab/>
        <w:t>On both sides the cover material is stretched until the lines drawn on it match the edges of the aluminium bottom-plate. At each bolt position, small incisions are made and the cover material is pulled over the bolts.</w:t>
      </w:r>
    </w:p>
    <w:p w14:paraId="1A12D54C" w14:textId="77777777" w:rsidR="003B0EDE" w:rsidRPr="003B0EDE" w:rsidRDefault="003B0EDE" w:rsidP="00DD2653">
      <w:pPr>
        <w:pStyle w:val="para"/>
      </w:pPr>
      <w:r w:rsidRPr="003B0EDE">
        <w:t>3.1.7.7.</w:t>
      </w:r>
      <w:r w:rsidRPr="003B0EDE">
        <w:tab/>
        <w:t>At the position of the grooves in the bottom-plate and in the foam, the cover material should be incised.</w:t>
      </w:r>
    </w:p>
    <w:p w14:paraId="5F8D83B3" w14:textId="77777777" w:rsidR="003B0EDE" w:rsidRPr="003B0EDE" w:rsidRDefault="003B0EDE" w:rsidP="00DD2653">
      <w:pPr>
        <w:pStyle w:val="para"/>
      </w:pPr>
      <w:r w:rsidRPr="003B0EDE">
        <w:t>3.1.7.8.</w:t>
      </w:r>
      <w:r w:rsidRPr="003B0EDE">
        <w:tab/>
        <w:t>The cover is glued to the aluminium plate with flexible glue. The nuts have to be removed before gluing.</w:t>
      </w:r>
    </w:p>
    <w:p w14:paraId="5302419E" w14:textId="77777777" w:rsidR="003B0EDE" w:rsidRPr="003B0EDE" w:rsidRDefault="003B0EDE" w:rsidP="00DD2653">
      <w:pPr>
        <w:pStyle w:val="para"/>
      </w:pPr>
      <w:r w:rsidRPr="003B0EDE">
        <w:t>3.1.7.9.</w:t>
      </w:r>
      <w:r w:rsidRPr="003B0EDE">
        <w:tab/>
        <w:t>The flaps on the side are folded onto the plate and are glued as well.</w:t>
      </w:r>
    </w:p>
    <w:p w14:paraId="189C3134" w14:textId="77777777" w:rsidR="003B0EDE" w:rsidRPr="003B0EDE" w:rsidRDefault="003B0EDE" w:rsidP="00DD2653">
      <w:pPr>
        <w:pStyle w:val="para"/>
      </w:pPr>
      <w:r w:rsidRPr="003B0EDE">
        <w:t>3.1.7.10.</w:t>
      </w:r>
      <w:r w:rsidRPr="003B0EDE">
        <w:tab/>
        <w:t>The flaps in the grooves are folded inside and taped with a strong tape.</w:t>
      </w:r>
    </w:p>
    <w:p w14:paraId="3B185376" w14:textId="77777777" w:rsidR="003B0EDE" w:rsidRPr="003B0EDE" w:rsidRDefault="003B0EDE" w:rsidP="00DD2653">
      <w:pPr>
        <w:pStyle w:val="para"/>
      </w:pPr>
      <w:r w:rsidRPr="003B0EDE">
        <w:t>3.1.7.11.</w:t>
      </w:r>
      <w:r w:rsidRPr="003B0EDE">
        <w:tab/>
        <w:t>The flexible glue has to dry for at least 12 hours.</w:t>
      </w:r>
    </w:p>
    <w:p w14:paraId="2F4698DB" w14:textId="48723958" w:rsidR="003B0EDE" w:rsidRPr="003B0EDE" w:rsidRDefault="003B0EDE" w:rsidP="00421285">
      <w:pPr>
        <w:pStyle w:val="para"/>
        <w:keepLines/>
      </w:pPr>
      <w:r w:rsidRPr="003B0EDE">
        <w:t>3.1.7.12.</w:t>
      </w:r>
      <w:r w:rsidRPr="003B0EDE">
        <w:tab/>
        <w:t>The test bench seat-back cushion is covered in exactly the same way as the test bench seat cushion, only the lines on the cover material (1</w:t>
      </w:r>
      <w:r w:rsidR="001F7727">
        <w:t>,</w:t>
      </w:r>
      <w:r w:rsidRPr="003B0EDE">
        <w:t>250</w:t>
      </w:r>
      <w:r w:rsidR="00C24B91" w:rsidRPr="003B0EDE">
        <w:t> </w:t>
      </w:r>
      <w:r w:rsidRPr="003B0EDE">
        <w:t>x</w:t>
      </w:r>
      <w:r w:rsidR="00C24B91" w:rsidRPr="003B0EDE">
        <w:t> </w:t>
      </w:r>
      <w:r w:rsidRPr="003B0EDE">
        <w:t>850 mm) are drawn 333</w:t>
      </w:r>
      <w:r w:rsidR="00C24B91" w:rsidRPr="003B0EDE">
        <w:t> </w:t>
      </w:r>
      <w:r w:rsidRPr="003B0EDE">
        <w:t>mm apart from the centreline of the material.</w:t>
      </w:r>
    </w:p>
    <w:p w14:paraId="4262CBDF" w14:textId="77777777" w:rsidR="003B0EDE" w:rsidRPr="003B0EDE" w:rsidRDefault="003B0EDE" w:rsidP="00DD2653">
      <w:pPr>
        <w:pStyle w:val="para"/>
      </w:pPr>
      <w:r w:rsidRPr="003B0EDE">
        <w:t>3.1.8.</w:t>
      </w:r>
      <w:r w:rsidRPr="003B0EDE">
        <w:tab/>
        <w:t>Line Cr is coincident with the intersection line between the top plane of the test bench seat cushion and the front plane of the test bench seat-back cushion.</w:t>
      </w:r>
    </w:p>
    <w:p w14:paraId="6333FA55" w14:textId="77777777" w:rsidR="003B0EDE" w:rsidRPr="003B0EDE" w:rsidRDefault="003B0EDE" w:rsidP="00DD2653">
      <w:pPr>
        <w:pStyle w:val="para"/>
      </w:pPr>
      <w:r w:rsidRPr="003B0EDE">
        <w:t>3.2.</w:t>
      </w:r>
      <w:r w:rsidRPr="003B0EDE">
        <w:tab/>
        <w:t>Test of rearward-facing devices</w:t>
      </w:r>
    </w:p>
    <w:p w14:paraId="5C17844A" w14:textId="42F57AF1" w:rsidR="003B0EDE" w:rsidRPr="003B0EDE" w:rsidRDefault="003B0EDE" w:rsidP="00DD2653">
      <w:pPr>
        <w:pStyle w:val="para"/>
      </w:pPr>
      <w:r w:rsidRPr="003B0EDE">
        <w:t>3.2.1.</w:t>
      </w:r>
      <w:r w:rsidRPr="003B0EDE">
        <w:tab/>
        <w:t xml:space="preserve">A special frame shall be fitted on the trolley in order to support the </w:t>
      </w:r>
      <w:r w:rsidR="00122BFE">
        <w:t>Enhanced C</w:t>
      </w:r>
      <w:r w:rsidRPr="003B0EDE">
        <w:t xml:space="preserve">hild </w:t>
      </w:r>
      <w:r w:rsidR="00122BFE">
        <w:t>R</w:t>
      </w:r>
      <w:r w:rsidRPr="003B0EDE">
        <w:t xml:space="preserve">estraint </w:t>
      </w:r>
      <w:r w:rsidR="00122BFE">
        <w:t>S</w:t>
      </w:r>
      <w:r w:rsidRPr="003B0EDE">
        <w:t>ystem</w:t>
      </w:r>
      <w:r w:rsidRPr="003B0EDE">
        <w:rPr>
          <w:b/>
        </w:rPr>
        <w:t xml:space="preserve"> </w:t>
      </w:r>
      <w:r w:rsidRPr="003B0EDE">
        <w:t xml:space="preserve">as shown in </w:t>
      </w:r>
      <w:r w:rsidR="00C142D4">
        <w:t>F</w:t>
      </w:r>
      <w:r w:rsidR="00C142D4" w:rsidRPr="003B0EDE">
        <w:t xml:space="preserve">igure </w:t>
      </w:r>
      <w:r w:rsidRPr="003B0EDE">
        <w:t>1.</w:t>
      </w:r>
    </w:p>
    <w:p w14:paraId="0D3AFCED" w14:textId="7FB1F553" w:rsidR="003B0EDE" w:rsidRPr="003B0EDE" w:rsidRDefault="003B0EDE" w:rsidP="00DD2653">
      <w:pPr>
        <w:pStyle w:val="para"/>
      </w:pPr>
      <w:r w:rsidRPr="003B0EDE">
        <w:t>3.2.2.</w:t>
      </w:r>
      <w:r w:rsidRPr="003B0EDE">
        <w:tab/>
        <w:t>A steel tube shall be attached firmly to the trolley in such a way that a load of 5,000</w:t>
      </w:r>
      <w:r w:rsidR="00C24B91" w:rsidRPr="003B0EDE">
        <w:t> </w:t>
      </w:r>
      <w:r w:rsidRPr="003B0EDE">
        <w:t>±</w:t>
      </w:r>
      <w:r w:rsidR="00C24B91" w:rsidRPr="003B0EDE">
        <w:t> </w:t>
      </w:r>
      <w:r w:rsidRPr="003B0EDE">
        <w:t>50</w:t>
      </w:r>
      <w:r w:rsidR="00C24B91" w:rsidRPr="003B0EDE">
        <w:t> </w:t>
      </w:r>
      <w:r w:rsidRPr="003B0EDE">
        <w:t>N applied horizontally to the centre of the tube does not cause a movement greater than 2 mm.</w:t>
      </w:r>
    </w:p>
    <w:p w14:paraId="2B05D51C" w14:textId="77777777" w:rsidR="003B0EDE" w:rsidRPr="003B0EDE" w:rsidRDefault="003B0EDE" w:rsidP="00DD2653">
      <w:pPr>
        <w:pStyle w:val="para"/>
      </w:pPr>
      <w:r w:rsidRPr="003B0EDE">
        <w:lastRenderedPageBreak/>
        <w:t>3.2.3.</w:t>
      </w:r>
      <w:r w:rsidRPr="003B0EDE">
        <w:tab/>
        <w:t>The dimensions of the tube shall be: 500 x 100 x 90 mm.</w:t>
      </w:r>
    </w:p>
    <w:p w14:paraId="19CD51D1" w14:textId="77777777" w:rsidR="003B0EDE" w:rsidRPr="003B0EDE" w:rsidRDefault="003B0EDE" w:rsidP="00DD2653">
      <w:pPr>
        <w:pStyle w:val="Heading1"/>
        <w:numPr>
          <w:ilvl w:val="0"/>
          <w:numId w:val="0"/>
        </w:numPr>
        <w:ind w:left="567" w:firstLine="567"/>
      </w:pPr>
      <w:r w:rsidRPr="003B0EDE">
        <w:t>Figure 1</w:t>
      </w:r>
    </w:p>
    <w:p w14:paraId="47FF34EB" w14:textId="4717A2E6" w:rsidR="003B0EDE" w:rsidRPr="003B0EDE" w:rsidRDefault="003B0EDE" w:rsidP="00166A02">
      <w:pPr>
        <w:pStyle w:val="SingleTxtG"/>
        <w:spacing w:after="240"/>
      </w:pPr>
      <w:r w:rsidRPr="00DD2653">
        <w:rPr>
          <w:b/>
        </w:rPr>
        <w:t>Arrangements for testing a rearward –facing device</w:t>
      </w:r>
    </w:p>
    <w:p w14:paraId="35ED366B" w14:textId="684D6B5A" w:rsidR="008415E2" w:rsidRPr="003B0EDE" w:rsidRDefault="00EA419F" w:rsidP="009B2362">
      <w:pPr>
        <w:ind w:left="1134"/>
      </w:pPr>
      <w:r>
        <w:rPr>
          <w:noProof/>
          <w:lang w:eastAsia="en-GB"/>
        </w:rPr>
        <w:drawing>
          <wp:inline distT="0" distB="0" distL="0" distR="0" wp14:anchorId="692D1026" wp14:editId="6ACA18CF">
            <wp:extent cx="3720465" cy="1812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0465" cy="1812925"/>
                    </a:xfrm>
                    <a:prstGeom prst="rect">
                      <a:avLst/>
                    </a:prstGeom>
                    <a:noFill/>
                    <a:ln>
                      <a:noFill/>
                    </a:ln>
                  </pic:spPr>
                </pic:pic>
              </a:graphicData>
            </a:graphic>
          </wp:inline>
        </w:drawing>
      </w:r>
    </w:p>
    <w:p w14:paraId="5BBADFF1" w14:textId="77777777" w:rsidR="003B0EDE" w:rsidRPr="003B0EDE" w:rsidRDefault="003B0EDE" w:rsidP="00FC753C">
      <w:pPr>
        <w:spacing w:after="120"/>
        <w:ind w:left="2268" w:right="1134" w:hanging="1134"/>
        <w:jc w:val="right"/>
      </w:pPr>
      <w:r w:rsidRPr="003B0EDE">
        <w:t>Dimension in mm</w:t>
      </w:r>
    </w:p>
    <w:p w14:paraId="2B2E0987" w14:textId="77777777" w:rsidR="003B0EDE" w:rsidRPr="003B0EDE" w:rsidRDefault="003B0EDE" w:rsidP="00DD2653">
      <w:pPr>
        <w:pStyle w:val="para"/>
      </w:pPr>
      <w:r w:rsidRPr="003B0EDE">
        <w:t>3.3.</w:t>
      </w:r>
      <w:r w:rsidRPr="003B0EDE">
        <w:tab/>
        <w:t>Trolley floor pan</w:t>
      </w:r>
    </w:p>
    <w:p w14:paraId="203045E1" w14:textId="77777777" w:rsidR="003B0EDE" w:rsidRPr="003B0EDE" w:rsidRDefault="003B0EDE" w:rsidP="00DD2653">
      <w:pPr>
        <w:pStyle w:val="para"/>
      </w:pPr>
      <w:r w:rsidRPr="003B0EDE">
        <w:t>3.3.1.</w:t>
      </w:r>
      <w:r w:rsidRPr="003B0EDE">
        <w:tab/>
        <w:t xml:space="preserve">The floor pan of the trolley shall be constructed of a flat sheet of metal of uniform thickness and material, see </w:t>
      </w:r>
      <w:r w:rsidR="001F7727">
        <w:t>F</w:t>
      </w:r>
      <w:r w:rsidR="001F7727" w:rsidRPr="003B0EDE">
        <w:t xml:space="preserve">igure </w:t>
      </w:r>
      <w:r w:rsidRPr="003B0EDE">
        <w:t xml:space="preserve">2 of Appendix 3 to this </w:t>
      </w:r>
      <w:r w:rsidR="001F7727">
        <w:t>a</w:t>
      </w:r>
      <w:r w:rsidR="001F7727" w:rsidRPr="003B0EDE">
        <w:t>nnex</w:t>
      </w:r>
      <w:r w:rsidRPr="003B0EDE">
        <w:t>.</w:t>
      </w:r>
    </w:p>
    <w:p w14:paraId="76F5874D" w14:textId="77777777" w:rsidR="003B0EDE" w:rsidRPr="003B0EDE" w:rsidRDefault="003B0EDE" w:rsidP="00DD2653">
      <w:pPr>
        <w:pStyle w:val="para"/>
      </w:pPr>
      <w:r w:rsidRPr="003B0EDE">
        <w:t>3.3.1.1.</w:t>
      </w:r>
      <w:r w:rsidRPr="003B0EDE">
        <w:tab/>
        <w:t>The floor pan shall be rigidly mounted on the trolley. The height of the floor pan relative to the Cr axis projection point, dimension</w:t>
      </w:r>
      <w:r w:rsidRPr="003B0EDE">
        <w:rPr>
          <w:vertAlign w:val="superscript"/>
        </w:rPr>
        <w:footnoteReference w:id="9"/>
      </w:r>
      <w:r w:rsidRPr="003B0EDE">
        <w:t xml:space="preserve"> in Appendix 2</w:t>
      </w:r>
      <w:r w:rsidR="009C013F">
        <w:t xml:space="preserve"> to this annex</w:t>
      </w:r>
      <w:r w:rsidR="00362656">
        <w:t>,</w:t>
      </w:r>
      <w:r w:rsidR="009C013F">
        <w:t xml:space="preserve"> </w:t>
      </w:r>
      <w:r w:rsidR="00FC753C">
        <w:t>F</w:t>
      </w:r>
      <w:r w:rsidR="00FC753C" w:rsidRPr="003B0EDE">
        <w:t xml:space="preserve">igure </w:t>
      </w:r>
      <w:r w:rsidRPr="003B0EDE">
        <w:t>2, shall be adjusted to meet the requirements of paragraph 7.1.</w:t>
      </w:r>
      <w:r w:rsidR="009C013F">
        <w:t>3.6.3.</w:t>
      </w:r>
      <w:r w:rsidR="00D12B4E">
        <w:t xml:space="preserve"> of this Regulation.</w:t>
      </w:r>
    </w:p>
    <w:p w14:paraId="44548883" w14:textId="77777777" w:rsidR="003B0EDE" w:rsidRPr="003B0EDE" w:rsidRDefault="003B0EDE" w:rsidP="00DD2653">
      <w:pPr>
        <w:pStyle w:val="para"/>
      </w:pPr>
      <w:r w:rsidRPr="003B0EDE">
        <w:t>3.3.1.2.</w:t>
      </w:r>
      <w:r w:rsidRPr="003B0EDE">
        <w:tab/>
        <w:t>The floor pan shall be designed so that the surface hardness should not be below 120 HB, according to EN ISO 6506-1:1999.</w:t>
      </w:r>
    </w:p>
    <w:p w14:paraId="7A05E706" w14:textId="77777777" w:rsidR="003B0EDE" w:rsidRPr="003B0EDE" w:rsidRDefault="003B0EDE" w:rsidP="00DD2653">
      <w:pPr>
        <w:pStyle w:val="para"/>
      </w:pPr>
      <w:r w:rsidRPr="003B0EDE">
        <w:t>3.3.1.3.</w:t>
      </w:r>
      <w:r w:rsidRPr="003B0EDE">
        <w:tab/>
        <w:t>The floor pan shall withstand an applied vertical concentrated load of 5 kN without causing a vertical movement greater than 2 mm referring to Cr axis and without any permanent deformation occurring.</w:t>
      </w:r>
    </w:p>
    <w:p w14:paraId="4F7CBE6D" w14:textId="0C947008" w:rsidR="003B0EDE" w:rsidRPr="003B0EDE" w:rsidRDefault="003B0EDE" w:rsidP="00DD2653">
      <w:pPr>
        <w:pStyle w:val="para"/>
      </w:pPr>
      <w:r w:rsidRPr="003B0EDE">
        <w:t>3.3.1.4.</w:t>
      </w:r>
      <w:r w:rsidRPr="003B0EDE">
        <w:tab/>
        <w:t>The floor pan shall have a surfa</w:t>
      </w:r>
      <w:r w:rsidR="00C24B91">
        <w:t>ce roughness not exceeding Ra 6.</w:t>
      </w:r>
      <w:r w:rsidRPr="003B0EDE">
        <w:t>3 according to ISO 4287:1997.</w:t>
      </w:r>
    </w:p>
    <w:p w14:paraId="7FA22F24" w14:textId="5E7A4784" w:rsidR="003B0EDE" w:rsidRPr="003B0EDE" w:rsidRDefault="003B0EDE" w:rsidP="00DD2653">
      <w:pPr>
        <w:pStyle w:val="para"/>
      </w:pPr>
      <w:r w:rsidRPr="003B0EDE">
        <w:t>3.3.1.5.</w:t>
      </w:r>
      <w:r w:rsidRPr="003B0EDE">
        <w:tab/>
        <w:t xml:space="preserve">The floor pan shall be designed so that no permanent deformation is occurring after a dynamic test of </w:t>
      </w:r>
      <w:r w:rsidR="00060A7A">
        <w:t>an Enhanced Child Restraint System</w:t>
      </w:r>
      <w:r w:rsidRPr="003B0EDE">
        <w:t>, according to this Regulation.</w:t>
      </w:r>
    </w:p>
    <w:p w14:paraId="0BF7663A" w14:textId="77777777" w:rsidR="003B0EDE" w:rsidRPr="003B0EDE" w:rsidRDefault="003B0EDE" w:rsidP="00DD2653">
      <w:pPr>
        <w:pStyle w:val="para"/>
      </w:pPr>
      <w:r w:rsidRPr="003B0EDE">
        <w:t>4.</w:t>
      </w:r>
      <w:r w:rsidRPr="003B0EDE">
        <w:tab/>
        <w:t>Stopping device</w:t>
      </w:r>
    </w:p>
    <w:p w14:paraId="2D197326" w14:textId="77777777" w:rsidR="003B0EDE" w:rsidRPr="003B0EDE" w:rsidRDefault="003B0EDE" w:rsidP="00DD2653">
      <w:pPr>
        <w:pStyle w:val="para"/>
      </w:pPr>
      <w:r w:rsidRPr="003B0EDE">
        <w:t>4.1.</w:t>
      </w:r>
      <w:r w:rsidRPr="003B0EDE">
        <w:tab/>
        <w:t>The device consists of two identical absorbers mounted in parallel.</w:t>
      </w:r>
    </w:p>
    <w:p w14:paraId="4463357F" w14:textId="77777777" w:rsidR="003B0EDE" w:rsidRPr="003B0EDE" w:rsidRDefault="003B0EDE" w:rsidP="00DD2653">
      <w:pPr>
        <w:pStyle w:val="para"/>
      </w:pPr>
      <w:r w:rsidRPr="003B0EDE">
        <w:t>4.2.</w:t>
      </w:r>
      <w:r w:rsidRPr="003B0EDE">
        <w:tab/>
        <w:t>If necessary, an additional absorber shall be used for each 200 kg increase in nominal mass. Each absorber shall comprise:</w:t>
      </w:r>
    </w:p>
    <w:p w14:paraId="2D0827EC" w14:textId="77777777" w:rsidR="003B0EDE" w:rsidRPr="003B0EDE" w:rsidRDefault="003B0EDE" w:rsidP="00DD2653">
      <w:pPr>
        <w:pStyle w:val="para"/>
      </w:pPr>
      <w:r w:rsidRPr="003B0EDE">
        <w:t>4.2.1.</w:t>
      </w:r>
      <w:r w:rsidRPr="003B0EDE">
        <w:tab/>
        <w:t>An outer casing formed from a steel tube;</w:t>
      </w:r>
    </w:p>
    <w:p w14:paraId="2CF059F5" w14:textId="77777777" w:rsidR="003B0EDE" w:rsidRPr="003B0EDE" w:rsidRDefault="003B0EDE" w:rsidP="00DD2653">
      <w:pPr>
        <w:pStyle w:val="para"/>
      </w:pPr>
      <w:r w:rsidRPr="003B0EDE">
        <w:t>4.2.2.</w:t>
      </w:r>
      <w:r w:rsidRPr="003B0EDE">
        <w:tab/>
        <w:t>A polyurethane energy-absorber tube;</w:t>
      </w:r>
    </w:p>
    <w:p w14:paraId="1BB7E1F3" w14:textId="77777777" w:rsidR="003B0EDE" w:rsidRPr="003B0EDE" w:rsidRDefault="003B0EDE" w:rsidP="00DD2653">
      <w:pPr>
        <w:pStyle w:val="para"/>
      </w:pPr>
      <w:r w:rsidRPr="003B0EDE">
        <w:t>4.2.3.</w:t>
      </w:r>
      <w:r w:rsidRPr="003B0EDE">
        <w:tab/>
        <w:t>A polished-steel olive-shaped knob penetrating into the absorber; and</w:t>
      </w:r>
    </w:p>
    <w:p w14:paraId="7863E7DD" w14:textId="77777777" w:rsidR="003B0EDE" w:rsidRPr="003B0EDE" w:rsidRDefault="003B0EDE" w:rsidP="00DD2653">
      <w:pPr>
        <w:pStyle w:val="para"/>
      </w:pPr>
      <w:r w:rsidRPr="003B0EDE">
        <w:t>4.2.4.</w:t>
      </w:r>
      <w:r w:rsidRPr="003B0EDE">
        <w:tab/>
        <w:t>A shaft and an impact plate.</w:t>
      </w:r>
    </w:p>
    <w:p w14:paraId="2BC2F928" w14:textId="77777777" w:rsidR="003B0EDE" w:rsidRPr="003B0EDE" w:rsidRDefault="003B0EDE" w:rsidP="00DD2653">
      <w:pPr>
        <w:pStyle w:val="para"/>
      </w:pPr>
      <w:r w:rsidRPr="003B0EDE">
        <w:t>4.3.</w:t>
      </w:r>
      <w:r w:rsidRPr="003B0EDE">
        <w:tab/>
        <w:t xml:space="preserve">The dimensions of the various parts of this absorber are shown in the diagram reproduced in Appendix 2 to this </w:t>
      </w:r>
      <w:r w:rsidR="001F7727">
        <w:t>a</w:t>
      </w:r>
      <w:r w:rsidR="001F7727" w:rsidRPr="003B0EDE">
        <w:t>nnex</w:t>
      </w:r>
      <w:r w:rsidRPr="003B0EDE">
        <w:t>.</w:t>
      </w:r>
    </w:p>
    <w:p w14:paraId="71DD2E59" w14:textId="77777777" w:rsidR="003B0EDE" w:rsidRPr="003B0EDE" w:rsidRDefault="003B0EDE" w:rsidP="00DD2653">
      <w:pPr>
        <w:pStyle w:val="para"/>
      </w:pPr>
      <w:r w:rsidRPr="003B0EDE">
        <w:t>4.4.</w:t>
      </w:r>
      <w:r w:rsidRPr="003B0EDE">
        <w:tab/>
        <w:t xml:space="preserve">The characteristics of the absorbing material are given in </w:t>
      </w:r>
      <w:r w:rsidR="001F7727">
        <w:t>T</w:t>
      </w:r>
      <w:r w:rsidR="001F7727" w:rsidRPr="003B0EDE">
        <w:t>able </w:t>
      </w:r>
      <w:r w:rsidRPr="003B0EDE">
        <w:t xml:space="preserve">3 and </w:t>
      </w:r>
      <w:r w:rsidR="001F7727">
        <w:t>T</w:t>
      </w:r>
      <w:r w:rsidR="001F7727" w:rsidRPr="003B0EDE">
        <w:t>able </w:t>
      </w:r>
      <w:r w:rsidRPr="003B0EDE">
        <w:t xml:space="preserve">4 of this </w:t>
      </w:r>
      <w:r w:rsidR="001F7727">
        <w:t>a</w:t>
      </w:r>
      <w:r w:rsidR="001F7727" w:rsidRPr="003B0EDE">
        <w:t>nnex</w:t>
      </w:r>
      <w:r w:rsidRPr="003B0EDE">
        <w:t>.</w:t>
      </w:r>
    </w:p>
    <w:p w14:paraId="4D47FCB9" w14:textId="1416763C" w:rsidR="003B0EDE" w:rsidRPr="003B0EDE" w:rsidRDefault="003B0EDE" w:rsidP="00DD2653">
      <w:pPr>
        <w:pStyle w:val="para"/>
      </w:pPr>
      <w:r w:rsidRPr="003B0EDE">
        <w:lastRenderedPageBreak/>
        <w:t>4.5.</w:t>
      </w:r>
      <w:r w:rsidRPr="003B0EDE">
        <w:tab/>
        <w:t>The stopping device assembly shall be maintained for at least 12 hours at a temperature between 15 °</w:t>
      </w:r>
      <w:r w:rsidR="005E35C1">
        <w:t>C</w:t>
      </w:r>
      <w:r w:rsidRPr="003B0EDE">
        <w:t xml:space="preserve"> and 25 °C before being used for the calibration tests described in Annex 7 to this Regulation. The stopping device shall, for each type of test, meet the performance requirements laid down in Annex 7,</w:t>
      </w:r>
      <w:r w:rsidRPr="003B0EDE">
        <w:rPr>
          <w:u w:val="single"/>
        </w:rPr>
        <w:t xml:space="preserve"> </w:t>
      </w:r>
      <w:r w:rsidRPr="003B0EDE">
        <w:t xml:space="preserve">Appendices 1 and 2. For dynamic tests of </w:t>
      </w:r>
      <w:r w:rsidR="00060A7A">
        <w:t>an Enhanced Child Restraint System</w:t>
      </w:r>
      <w:r w:rsidRPr="003B0EDE">
        <w:t>, the stopping device assembly shall be maintained for at least 12 hours at the same temperature, to within ±2 °C, as that of the calibration test. Any other device giving equivalent results can be accepted.</w:t>
      </w:r>
    </w:p>
    <w:p w14:paraId="5DB730BA" w14:textId="6AB25EFA" w:rsidR="003B0EDE" w:rsidRPr="0016620A" w:rsidRDefault="003B0EDE" w:rsidP="0016620A">
      <w:pPr>
        <w:pStyle w:val="Heading1"/>
        <w:numPr>
          <w:ilvl w:val="0"/>
          <w:numId w:val="0"/>
        </w:numPr>
        <w:ind w:left="567" w:firstLine="567"/>
      </w:pPr>
      <w:r w:rsidRPr="0016620A">
        <w:t>Table 3</w:t>
      </w:r>
    </w:p>
    <w:p w14:paraId="57D54282" w14:textId="77777777" w:rsidR="003B0EDE" w:rsidRPr="00E141AF" w:rsidRDefault="003B0EDE" w:rsidP="00E141AF">
      <w:pPr>
        <w:pStyle w:val="SingleTxtG"/>
        <w:rPr>
          <w:b/>
        </w:rPr>
      </w:pPr>
      <w:r w:rsidRPr="00E141AF">
        <w:rPr>
          <w:b/>
        </w:rPr>
        <w:t>Characteristics of the absorbing material "A"</w:t>
      </w:r>
      <w:r w:rsidRPr="00E141AF">
        <w:rPr>
          <w:rFonts w:ascii="Times New Roman Bold" w:hAnsi="Times New Roman Bold" w:cs="Times New Roman Bold"/>
          <w:b/>
          <w:vertAlign w:val="superscript"/>
        </w:rPr>
        <w:footnoteReference w:id="10"/>
      </w:r>
    </w:p>
    <w:tbl>
      <w:tblPr>
        <w:tblW w:w="737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366"/>
        <w:gridCol w:w="4004"/>
      </w:tblGrid>
      <w:tr w:rsidR="003B0EDE" w:rsidRPr="003B0EDE" w14:paraId="6C4026AF" w14:textId="77777777" w:rsidTr="00E141AF">
        <w:trPr>
          <w:tblHeader/>
        </w:trPr>
        <w:tc>
          <w:tcPr>
            <w:tcW w:w="7370" w:type="dxa"/>
            <w:gridSpan w:val="2"/>
            <w:tcBorders>
              <w:bottom w:val="single" w:sz="12" w:space="0" w:color="auto"/>
            </w:tcBorders>
            <w:vAlign w:val="bottom"/>
          </w:tcPr>
          <w:p w14:paraId="2B65677E" w14:textId="77777777" w:rsidR="003B0EDE" w:rsidRPr="003B0EDE" w:rsidRDefault="003B0EDE" w:rsidP="00471629">
            <w:pPr>
              <w:spacing w:before="80" w:after="80" w:line="200" w:lineRule="exact"/>
              <w:ind w:left="113" w:right="113"/>
              <w:jc w:val="center"/>
              <w:rPr>
                <w:i/>
                <w:sz w:val="16"/>
              </w:rPr>
            </w:pPr>
            <w:r w:rsidRPr="003B0EDE">
              <w:rPr>
                <w:i/>
                <w:sz w:val="16"/>
              </w:rPr>
              <w:t>(ASTM Method 2000 (1980) unless otherwise stated)</w:t>
            </w:r>
          </w:p>
        </w:tc>
      </w:tr>
      <w:tr w:rsidR="003B0EDE" w:rsidRPr="003B0EDE" w14:paraId="444ED4D1" w14:textId="77777777" w:rsidTr="00E141AF">
        <w:tc>
          <w:tcPr>
            <w:tcW w:w="3366" w:type="dxa"/>
            <w:tcBorders>
              <w:top w:val="single" w:sz="12" w:space="0" w:color="auto"/>
            </w:tcBorders>
          </w:tcPr>
          <w:p w14:paraId="74190693" w14:textId="77777777" w:rsidR="003B0EDE" w:rsidRPr="003B0EDE" w:rsidRDefault="003B0EDE" w:rsidP="00C54BD9">
            <w:pPr>
              <w:spacing w:before="40" w:after="120" w:line="220" w:lineRule="exact"/>
              <w:ind w:left="113" w:right="113"/>
            </w:pPr>
            <w:r w:rsidRPr="003B0EDE">
              <w:t>Shore hardness A:</w:t>
            </w:r>
          </w:p>
        </w:tc>
        <w:tc>
          <w:tcPr>
            <w:tcW w:w="4004" w:type="dxa"/>
            <w:tcBorders>
              <w:top w:val="single" w:sz="12" w:space="0" w:color="auto"/>
            </w:tcBorders>
          </w:tcPr>
          <w:p w14:paraId="7F1E311B" w14:textId="77777777" w:rsidR="003B0EDE" w:rsidRPr="003B0EDE" w:rsidRDefault="003B0EDE" w:rsidP="00C54BD9">
            <w:pPr>
              <w:spacing w:before="40" w:after="120" w:line="220" w:lineRule="exact"/>
              <w:ind w:left="113" w:right="113"/>
            </w:pPr>
            <w:r w:rsidRPr="003B0EDE">
              <w:t xml:space="preserve">88 ± 2 at 20 </w:t>
            </w:r>
            <w:r w:rsidR="005E35C1" w:rsidRPr="003B0EDE">
              <w:t xml:space="preserve">°C </w:t>
            </w:r>
            <w:r w:rsidRPr="003B0EDE">
              <w:t>± 5 °C temperature</w:t>
            </w:r>
          </w:p>
        </w:tc>
      </w:tr>
      <w:tr w:rsidR="003B0EDE" w:rsidRPr="003B0EDE" w14:paraId="7C4FAF31" w14:textId="77777777" w:rsidTr="00471629">
        <w:tc>
          <w:tcPr>
            <w:tcW w:w="3366" w:type="dxa"/>
          </w:tcPr>
          <w:p w14:paraId="1F472115" w14:textId="77777777" w:rsidR="003B0EDE" w:rsidRPr="003B0EDE" w:rsidRDefault="003B0EDE" w:rsidP="00C54BD9">
            <w:pPr>
              <w:spacing w:before="40" w:after="120" w:line="220" w:lineRule="exact"/>
              <w:ind w:left="113" w:right="113"/>
            </w:pPr>
            <w:r w:rsidRPr="003B0EDE">
              <w:t>Breaking strength:</w:t>
            </w:r>
          </w:p>
        </w:tc>
        <w:tc>
          <w:tcPr>
            <w:tcW w:w="4004" w:type="dxa"/>
          </w:tcPr>
          <w:p w14:paraId="06CCDD3A" w14:textId="77777777" w:rsidR="003B0EDE" w:rsidRPr="003B0EDE" w:rsidRDefault="003B0EDE" w:rsidP="00C54BD9">
            <w:pPr>
              <w:spacing w:before="40" w:after="120" w:line="220" w:lineRule="exact"/>
              <w:ind w:left="113" w:right="113"/>
            </w:pPr>
            <w:r w:rsidRPr="003B0EDE">
              <w:t>R</w:t>
            </w:r>
            <w:r w:rsidRPr="003B0EDE">
              <w:rPr>
                <w:vertAlign w:val="subscript"/>
              </w:rPr>
              <w:t>o</w:t>
            </w:r>
            <w:r w:rsidRPr="003B0EDE">
              <w:t xml:space="preserve"> ≥ 300 kg/cm</w:t>
            </w:r>
            <w:r w:rsidRPr="003B0EDE">
              <w:rPr>
                <w:vertAlign w:val="superscript"/>
              </w:rPr>
              <w:t>2</w:t>
            </w:r>
          </w:p>
        </w:tc>
      </w:tr>
      <w:tr w:rsidR="003B0EDE" w:rsidRPr="003B0EDE" w14:paraId="6643E3CB" w14:textId="77777777" w:rsidTr="00471629">
        <w:tc>
          <w:tcPr>
            <w:tcW w:w="3366" w:type="dxa"/>
          </w:tcPr>
          <w:p w14:paraId="1800E2B0" w14:textId="77777777" w:rsidR="003B0EDE" w:rsidRPr="003B0EDE" w:rsidRDefault="003B0EDE" w:rsidP="00C54BD9">
            <w:pPr>
              <w:spacing w:before="40" w:after="120" w:line="220" w:lineRule="exact"/>
              <w:ind w:left="113" w:right="113"/>
            </w:pPr>
            <w:r w:rsidRPr="003B0EDE">
              <w:t>Minimum elongation:</w:t>
            </w:r>
          </w:p>
        </w:tc>
        <w:tc>
          <w:tcPr>
            <w:tcW w:w="4004" w:type="dxa"/>
          </w:tcPr>
          <w:p w14:paraId="75054563" w14:textId="3CC2A920" w:rsidR="003B0EDE" w:rsidRPr="003B0EDE" w:rsidRDefault="003B0EDE" w:rsidP="00C54BD9">
            <w:pPr>
              <w:spacing w:before="40" w:after="120" w:line="220" w:lineRule="exact"/>
              <w:ind w:left="113" w:right="113"/>
            </w:pPr>
            <w:r w:rsidRPr="003B0EDE">
              <w:t>A</w:t>
            </w:r>
            <w:r w:rsidRPr="003B0EDE">
              <w:rPr>
                <w:vertAlign w:val="subscript"/>
              </w:rPr>
              <w:t>o</w:t>
            </w:r>
            <w:r w:rsidRPr="003B0EDE">
              <w:t xml:space="preserve"> ≥ 400 </w:t>
            </w:r>
            <w:r w:rsidR="008B048C">
              <w:t>%</w:t>
            </w:r>
          </w:p>
        </w:tc>
      </w:tr>
      <w:tr w:rsidR="003B0EDE" w:rsidRPr="003B0EDE" w14:paraId="36AE1219" w14:textId="77777777" w:rsidTr="00471629">
        <w:tc>
          <w:tcPr>
            <w:tcW w:w="3366" w:type="dxa"/>
          </w:tcPr>
          <w:p w14:paraId="5586D443" w14:textId="12DEF57D" w:rsidR="003B0EDE" w:rsidRPr="003B0EDE" w:rsidRDefault="003B0EDE" w:rsidP="00C54BD9">
            <w:pPr>
              <w:spacing w:before="40" w:after="120" w:line="220" w:lineRule="exact"/>
              <w:ind w:left="113" w:right="113"/>
            </w:pPr>
            <w:r w:rsidRPr="003B0EDE">
              <w:t xml:space="preserve">Module at 100 </w:t>
            </w:r>
            <w:r w:rsidR="008B048C">
              <w:t>%</w:t>
            </w:r>
            <w:r w:rsidRPr="003B0EDE">
              <w:t xml:space="preserve"> elongation:</w:t>
            </w:r>
          </w:p>
        </w:tc>
        <w:tc>
          <w:tcPr>
            <w:tcW w:w="4004" w:type="dxa"/>
          </w:tcPr>
          <w:p w14:paraId="3089EF4C" w14:textId="77777777" w:rsidR="003B0EDE" w:rsidRPr="003B0EDE" w:rsidRDefault="003B0EDE" w:rsidP="00C54BD9">
            <w:pPr>
              <w:spacing w:before="40" w:after="120" w:line="220" w:lineRule="exact"/>
              <w:ind w:left="113" w:right="113"/>
            </w:pPr>
            <w:r w:rsidRPr="003B0EDE">
              <w:t>≥ 70 kg/cm</w:t>
            </w:r>
            <w:r w:rsidRPr="003B0EDE">
              <w:rPr>
                <w:vertAlign w:val="superscript"/>
              </w:rPr>
              <w:t>2</w:t>
            </w:r>
          </w:p>
        </w:tc>
      </w:tr>
      <w:tr w:rsidR="003B0EDE" w:rsidRPr="003B0EDE" w14:paraId="1FC54A4F" w14:textId="77777777" w:rsidTr="00471629">
        <w:tc>
          <w:tcPr>
            <w:tcW w:w="3366" w:type="dxa"/>
          </w:tcPr>
          <w:p w14:paraId="4EF91A9A" w14:textId="0E7C6D1E" w:rsidR="003B0EDE" w:rsidRPr="003B0EDE" w:rsidRDefault="003B0EDE" w:rsidP="00C54BD9">
            <w:pPr>
              <w:spacing w:before="40" w:after="120" w:line="220" w:lineRule="exact"/>
              <w:ind w:left="113" w:right="113"/>
            </w:pPr>
            <w:r w:rsidRPr="003B0EDE">
              <w:t xml:space="preserve">Module at 300 </w:t>
            </w:r>
            <w:r w:rsidR="008B048C">
              <w:t>%</w:t>
            </w:r>
            <w:r w:rsidRPr="003B0EDE">
              <w:t xml:space="preserve"> elongation:</w:t>
            </w:r>
          </w:p>
        </w:tc>
        <w:tc>
          <w:tcPr>
            <w:tcW w:w="4004" w:type="dxa"/>
          </w:tcPr>
          <w:p w14:paraId="457E77C3" w14:textId="77777777" w:rsidR="003B0EDE" w:rsidRPr="003B0EDE" w:rsidRDefault="003B0EDE" w:rsidP="00C54BD9">
            <w:pPr>
              <w:spacing w:before="40" w:after="120" w:line="220" w:lineRule="exact"/>
              <w:ind w:left="113" w:right="113"/>
            </w:pPr>
            <w:r w:rsidRPr="003B0EDE">
              <w:t>≥ 130 kg/cm</w:t>
            </w:r>
            <w:r w:rsidRPr="003B0EDE">
              <w:rPr>
                <w:vertAlign w:val="superscript"/>
              </w:rPr>
              <w:t>2</w:t>
            </w:r>
          </w:p>
        </w:tc>
      </w:tr>
      <w:tr w:rsidR="003B0EDE" w:rsidRPr="003B0EDE" w14:paraId="33B796E0" w14:textId="77777777" w:rsidTr="00471629">
        <w:tc>
          <w:tcPr>
            <w:tcW w:w="3366" w:type="dxa"/>
          </w:tcPr>
          <w:p w14:paraId="6EC083B3" w14:textId="77777777" w:rsidR="003B0EDE" w:rsidRPr="003B0EDE" w:rsidRDefault="003B0EDE" w:rsidP="00C54BD9">
            <w:pPr>
              <w:spacing w:before="40" w:after="120" w:line="220" w:lineRule="exact"/>
              <w:ind w:left="113" w:right="113"/>
            </w:pPr>
            <w:r w:rsidRPr="003B0EDE">
              <w:t>Low temperature brittleness (ASTM Method D 736):</w:t>
            </w:r>
          </w:p>
        </w:tc>
        <w:tc>
          <w:tcPr>
            <w:tcW w:w="4004" w:type="dxa"/>
          </w:tcPr>
          <w:p w14:paraId="6A896369" w14:textId="77777777" w:rsidR="003B0EDE" w:rsidRPr="003B0EDE" w:rsidRDefault="003B0EDE" w:rsidP="00C54BD9">
            <w:pPr>
              <w:spacing w:before="40" w:after="120" w:line="220" w:lineRule="exact"/>
              <w:ind w:left="113" w:right="113"/>
            </w:pPr>
            <w:r w:rsidRPr="003B0EDE">
              <w:t>5 hours at -55 °C</w:t>
            </w:r>
          </w:p>
        </w:tc>
      </w:tr>
      <w:tr w:rsidR="003B0EDE" w:rsidRPr="003B0EDE" w14:paraId="75F53749" w14:textId="77777777" w:rsidTr="00471629">
        <w:tc>
          <w:tcPr>
            <w:tcW w:w="3366" w:type="dxa"/>
          </w:tcPr>
          <w:p w14:paraId="2523E026" w14:textId="77777777" w:rsidR="003B0EDE" w:rsidRPr="003B0EDE" w:rsidRDefault="003B0EDE" w:rsidP="00C54BD9">
            <w:pPr>
              <w:spacing w:before="40" w:after="120" w:line="220" w:lineRule="exact"/>
              <w:ind w:left="113" w:right="113"/>
            </w:pPr>
            <w:r w:rsidRPr="003B0EDE">
              <w:t>Compression set (Method B):</w:t>
            </w:r>
          </w:p>
        </w:tc>
        <w:tc>
          <w:tcPr>
            <w:tcW w:w="4004" w:type="dxa"/>
          </w:tcPr>
          <w:p w14:paraId="6C5AE44C" w14:textId="5672CDEC" w:rsidR="003B0EDE" w:rsidRPr="003B0EDE" w:rsidRDefault="003B0EDE" w:rsidP="00C54BD9">
            <w:pPr>
              <w:spacing w:before="40" w:after="120" w:line="220" w:lineRule="exact"/>
              <w:ind w:left="113" w:right="113"/>
            </w:pPr>
            <w:r w:rsidRPr="003B0EDE">
              <w:t xml:space="preserve">22 hours at 70 °C ≤ 45 </w:t>
            </w:r>
            <w:r w:rsidR="008B048C">
              <w:t>%</w:t>
            </w:r>
          </w:p>
        </w:tc>
      </w:tr>
      <w:tr w:rsidR="003B0EDE" w:rsidRPr="003B0EDE" w14:paraId="60EE811D" w14:textId="77777777" w:rsidTr="00471629">
        <w:tc>
          <w:tcPr>
            <w:tcW w:w="3366" w:type="dxa"/>
          </w:tcPr>
          <w:p w14:paraId="5B56D923" w14:textId="77777777" w:rsidR="003B0EDE" w:rsidRPr="003B0EDE" w:rsidRDefault="003B0EDE" w:rsidP="00C54BD9">
            <w:pPr>
              <w:spacing w:before="40" w:after="120" w:line="220" w:lineRule="exact"/>
              <w:ind w:left="113" w:right="113"/>
            </w:pPr>
            <w:r w:rsidRPr="003B0EDE">
              <w:t>Density at 25 °C:</w:t>
            </w:r>
          </w:p>
        </w:tc>
        <w:tc>
          <w:tcPr>
            <w:tcW w:w="4004" w:type="dxa"/>
          </w:tcPr>
          <w:p w14:paraId="2DD50A07" w14:textId="77777777" w:rsidR="003B0EDE" w:rsidRPr="003B0EDE" w:rsidRDefault="003B0EDE" w:rsidP="00C54BD9">
            <w:pPr>
              <w:spacing w:before="40" w:after="120" w:line="220" w:lineRule="exact"/>
              <w:ind w:left="113" w:right="113"/>
            </w:pPr>
            <w:r w:rsidRPr="003B0EDE">
              <w:t>1.08 to 1.12</w:t>
            </w:r>
          </w:p>
        </w:tc>
      </w:tr>
      <w:tr w:rsidR="003B0EDE" w:rsidRPr="003B0EDE" w14:paraId="563E11D8" w14:textId="77777777" w:rsidTr="00471629">
        <w:tc>
          <w:tcPr>
            <w:tcW w:w="3366" w:type="dxa"/>
          </w:tcPr>
          <w:p w14:paraId="38DC15D2" w14:textId="77777777" w:rsidR="003B0EDE" w:rsidRPr="003B0EDE" w:rsidRDefault="003B0EDE" w:rsidP="00C54BD9">
            <w:pPr>
              <w:spacing w:before="40" w:after="120" w:line="220" w:lineRule="exact"/>
              <w:ind w:left="113" w:right="113"/>
            </w:pPr>
            <w:r w:rsidRPr="003B0EDE">
              <w:t>Ageing in air (ASTM Method D 573 (1981)):</w:t>
            </w:r>
          </w:p>
        </w:tc>
        <w:tc>
          <w:tcPr>
            <w:tcW w:w="4004" w:type="dxa"/>
          </w:tcPr>
          <w:p w14:paraId="6E3DDC6C" w14:textId="77777777" w:rsidR="003B0EDE" w:rsidRPr="003B0EDE" w:rsidRDefault="003B0EDE" w:rsidP="00C54BD9">
            <w:pPr>
              <w:spacing w:before="40" w:after="120" w:line="220" w:lineRule="exact"/>
              <w:ind w:left="113" w:right="113"/>
            </w:pPr>
          </w:p>
        </w:tc>
      </w:tr>
      <w:tr w:rsidR="003B0EDE" w:rsidRPr="003B0EDE" w14:paraId="3BAB4F36" w14:textId="77777777" w:rsidTr="00471629">
        <w:tc>
          <w:tcPr>
            <w:tcW w:w="3366" w:type="dxa"/>
          </w:tcPr>
          <w:p w14:paraId="263F79FD" w14:textId="77777777" w:rsidR="003B0EDE" w:rsidRPr="003B0EDE" w:rsidRDefault="003B0EDE" w:rsidP="00C54BD9">
            <w:pPr>
              <w:spacing w:before="40" w:after="120" w:line="220" w:lineRule="exact"/>
              <w:ind w:left="113" w:right="113"/>
            </w:pPr>
            <w:r w:rsidRPr="003B0EDE">
              <w:t>70 hours at 100 °C:</w:t>
            </w:r>
          </w:p>
        </w:tc>
        <w:tc>
          <w:tcPr>
            <w:tcW w:w="4004" w:type="dxa"/>
          </w:tcPr>
          <w:p w14:paraId="6C37B5AD" w14:textId="77777777" w:rsidR="003B0EDE" w:rsidRPr="003B0EDE" w:rsidRDefault="003B0EDE" w:rsidP="00C54BD9">
            <w:pPr>
              <w:spacing w:before="40" w:after="120" w:line="220" w:lineRule="exact"/>
              <w:ind w:left="113" w:right="113"/>
            </w:pPr>
            <w:r w:rsidRPr="003B0EDE">
              <w:t>Shore hardness: max. variation ±3</w:t>
            </w:r>
          </w:p>
          <w:p w14:paraId="304194BA" w14:textId="0D52AF27" w:rsidR="003B0EDE" w:rsidRPr="003B0EDE" w:rsidRDefault="00D12B4E" w:rsidP="00C54BD9">
            <w:pPr>
              <w:spacing w:before="40" w:after="120" w:line="220" w:lineRule="exact"/>
              <w:ind w:left="113" w:right="113"/>
              <w:rPr>
                <w:vertAlign w:val="subscript"/>
              </w:rPr>
            </w:pPr>
            <w:r>
              <w:t>B</w:t>
            </w:r>
            <w:r w:rsidR="003B0EDE" w:rsidRPr="003B0EDE">
              <w:t xml:space="preserve">reaking strength: decrease &lt; 10 </w:t>
            </w:r>
            <w:r w:rsidR="008B048C">
              <w:t>%</w:t>
            </w:r>
            <w:r w:rsidR="003B0EDE" w:rsidRPr="003B0EDE">
              <w:t xml:space="preserve"> of R</w:t>
            </w:r>
            <w:r w:rsidR="003B0EDE" w:rsidRPr="003B0EDE">
              <w:rPr>
                <w:vertAlign w:val="subscript"/>
              </w:rPr>
              <w:t>o</w:t>
            </w:r>
          </w:p>
          <w:p w14:paraId="5EF3662E" w14:textId="38162B88" w:rsidR="003B0EDE" w:rsidRPr="003B0EDE" w:rsidRDefault="00D12B4E" w:rsidP="00C54BD9">
            <w:pPr>
              <w:spacing w:before="40" w:after="120" w:line="220" w:lineRule="exact"/>
              <w:ind w:left="113" w:right="113"/>
            </w:pPr>
            <w:r>
              <w:t>E</w:t>
            </w:r>
            <w:r w:rsidR="003B0EDE" w:rsidRPr="003B0EDE">
              <w:t xml:space="preserve">longation: decrease &lt; 10 </w:t>
            </w:r>
            <w:r w:rsidR="008B048C">
              <w:t>%</w:t>
            </w:r>
            <w:r w:rsidR="003B0EDE" w:rsidRPr="003B0EDE">
              <w:t xml:space="preserve"> of A</w:t>
            </w:r>
            <w:r w:rsidR="003B0EDE" w:rsidRPr="003B0EDE">
              <w:rPr>
                <w:vertAlign w:val="subscript"/>
              </w:rPr>
              <w:t>o</w:t>
            </w:r>
          </w:p>
          <w:p w14:paraId="3AA3DEE8" w14:textId="4590DB5F" w:rsidR="003B0EDE" w:rsidRPr="003B0EDE" w:rsidRDefault="00D12B4E" w:rsidP="00C54BD9">
            <w:pPr>
              <w:spacing w:before="40" w:after="120" w:line="220" w:lineRule="exact"/>
              <w:ind w:left="113" w:right="113"/>
            </w:pPr>
            <w:r>
              <w:t>W</w:t>
            </w:r>
            <w:r w:rsidR="003B0EDE" w:rsidRPr="003B0EDE">
              <w:t xml:space="preserve">eight: decrease &lt; 1 </w:t>
            </w:r>
            <w:r w:rsidR="008B048C">
              <w:t>%</w:t>
            </w:r>
          </w:p>
        </w:tc>
      </w:tr>
      <w:tr w:rsidR="003B0EDE" w:rsidRPr="003B0EDE" w14:paraId="4F692637" w14:textId="77777777" w:rsidTr="00471629">
        <w:tc>
          <w:tcPr>
            <w:tcW w:w="3366" w:type="dxa"/>
          </w:tcPr>
          <w:p w14:paraId="360A97CB" w14:textId="77777777" w:rsidR="003B0EDE" w:rsidRPr="003B0EDE" w:rsidRDefault="003B0EDE" w:rsidP="00C54BD9">
            <w:pPr>
              <w:spacing w:before="40" w:after="120" w:line="220" w:lineRule="exact"/>
              <w:ind w:left="113" w:right="113"/>
            </w:pPr>
            <w:r w:rsidRPr="003B0EDE">
              <w:t>Immersion in oil (ASTM Method D 471 (1979) Oil No. 1):</w:t>
            </w:r>
          </w:p>
        </w:tc>
        <w:tc>
          <w:tcPr>
            <w:tcW w:w="4004" w:type="dxa"/>
          </w:tcPr>
          <w:p w14:paraId="4F6E2408" w14:textId="77777777" w:rsidR="003B0EDE" w:rsidRPr="003B0EDE" w:rsidRDefault="003B0EDE" w:rsidP="00C54BD9">
            <w:pPr>
              <w:spacing w:before="40" w:after="120" w:line="220" w:lineRule="exact"/>
              <w:ind w:left="113" w:right="113"/>
            </w:pPr>
          </w:p>
        </w:tc>
      </w:tr>
      <w:tr w:rsidR="003B0EDE" w:rsidRPr="003B0EDE" w14:paraId="27D8362D" w14:textId="77777777" w:rsidTr="00471629">
        <w:tc>
          <w:tcPr>
            <w:tcW w:w="3366" w:type="dxa"/>
          </w:tcPr>
          <w:p w14:paraId="0FEBE79F" w14:textId="77777777" w:rsidR="003B0EDE" w:rsidRPr="003B0EDE" w:rsidRDefault="003B0EDE" w:rsidP="00C54BD9">
            <w:pPr>
              <w:spacing w:before="40" w:after="120" w:line="220" w:lineRule="exact"/>
              <w:ind w:left="113" w:right="113"/>
            </w:pPr>
            <w:r w:rsidRPr="003B0EDE">
              <w:t>70 hours at 100 °C:</w:t>
            </w:r>
          </w:p>
        </w:tc>
        <w:tc>
          <w:tcPr>
            <w:tcW w:w="4004" w:type="dxa"/>
          </w:tcPr>
          <w:p w14:paraId="682177DB" w14:textId="77777777" w:rsidR="003B0EDE" w:rsidRPr="003B0EDE" w:rsidRDefault="003B0EDE" w:rsidP="00C54BD9">
            <w:pPr>
              <w:spacing w:before="40" w:after="120" w:line="220" w:lineRule="exact"/>
              <w:ind w:left="113" w:right="113"/>
            </w:pPr>
            <w:r w:rsidRPr="003B0EDE">
              <w:t>Shore hardness: max. variation ±4</w:t>
            </w:r>
          </w:p>
          <w:p w14:paraId="66FFF621" w14:textId="613C929E" w:rsidR="003B0EDE" w:rsidRPr="003B0EDE" w:rsidRDefault="00D12B4E" w:rsidP="00C54BD9">
            <w:pPr>
              <w:spacing w:before="40" w:after="120" w:line="220" w:lineRule="exact"/>
              <w:ind w:left="113" w:right="113"/>
            </w:pPr>
            <w:r>
              <w:t>B</w:t>
            </w:r>
            <w:r w:rsidR="003B0EDE" w:rsidRPr="003B0EDE">
              <w:t xml:space="preserve">reaking strength: decrease &lt; 15 </w:t>
            </w:r>
            <w:r w:rsidR="008B048C">
              <w:t>%</w:t>
            </w:r>
            <w:r w:rsidR="003B0EDE" w:rsidRPr="003B0EDE">
              <w:t xml:space="preserve"> of R</w:t>
            </w:r>
            <w:r w:rsidR="003B0EDE" w:rsidRPr="003B0EDE">
              <w:rPr>
                <w:vertAlign w:val="subscript"/>
              </w:rPr>
              <w:t>o</w:t>
            </w:r>
          </w:p>
          <w:p w14:paraId="04924D92" w14:textId="6BD19FB2" w:rsidR="003B0EDE" w:rsidRPr="003B0EDE" w:rsidRDefault="00D12B4E" w:rsidP="00C54BD9">
            <w:pPr>
              <w:spacing w:before="40" w:after="120" w:line="220" w:lineRule="exact"/>
              <w:ind w:left="113" w:right="113"/>
            </w:pPr>
            <w:r>
              <w:t>E</w:t>
            </w:r>
            <w:r w:rsidR="003B0EDE" w:rsidRPr="003B0EDE">
              <w:t xml:space="preserve">longation: decrease &lt; 10 </w:t>
            </w:r>
            <w:r w:rsidR="008B048C">
              <w:t>%</w:t>
            </w:r>
            <w:r w:rsidR="003B0EDE" w:rsidRPr="003B0EDE">
              <w:t xml:space="preserve"> of A</w:t>
            </w:r>
            <w:r w:rsidR="003B0EDE" w:rsidRPr="003B0EDE">
              <w:rPr>
                <w:vertAlign w:val="subscript"/>
              </w:rPr>
              <w:t>o</w:t>
            </w:r>
          </w:p>
          <w:p w14:paraId="7BB69DFF" w14:textId="63E869DF" w:rsidR="003B0EDE" w:rsidRPr="003B0EDE" w:rsidRDefault="00D12B4E" w:rsidP="00C54BD9">
            <w:pPr>
              <w:spacing w:before="40" w:after="120" w:line="220" w:lineRule="exact"/>
              <w:ind w:left="113" w:right="113"/>
            </w:pPr>
            <w:r>
              <w:t>V</w:t>
            </w:r>
            <w:r w:rsidR="003B0EDE" w:rsidRPr="003B0EDE">
              <w:t xml:space="preserve">olume: swelling &lt; 5 </w:t>
            </w:r>
            <w:r w:rsidR="008B048C">
              <w:t>%</w:t>
            </w:r>
          </w:p>
        </w:tc>
      </w:tr>
      <w:tr w:rsidR="003B0EDE" w:rsidRPr="003B0EDE" w14:paraId="7493DC6C" w14:textId="77777777" w:rsidTr="00471629">
        <w:tc>
          <w:tcPr>
            <w:tcW w:w="3366" w:type="dxa"/>
          </w:tcPr>
          <w:p w14:paraId="2CA31D9D" w14:textId="77777777" w:rsidR="003B0EDE" w:rsidRPr="003B0EDE" w:rsidRDefault="003B0EDE" w:rsidP="00C54BD9">
            <w:pPr>
              <w:spacing w:before="40" w:after="120" w:line="220" w:lineRule="exact"/>
              <w:ind w:left="113" w:right="113"/>
            </w:pPr>
            <w:r w:rsidRPr="003B0EDE">
              <w:t>Immersion in oil (ASTM Method D 471 (1979) Oil No. 3):</w:t>
            </w:r>
          </w:p>
        </w:tc>
        <w:tc>
          <w:tcPr>
            <w:tcW w:w="4004" w:type="dxa"/>
          </w:tcPr>
          <w:p w14:paraId="08B3CB88" w14:textId="77777777" w:rsidR="003B0EDE" w:rsidRPr="003B0EDE" w:rsidRDefault="003B0EDE" w:rsidP="00C54BD9">
            <w:pPr>
              <w:spacing w:before="40" w:after="120" w:line="220" w:lineRule="exact"/>
              <w:ind w:left="113" w:right="113"/>
            </w:pPr>
          </w:p>
        </w:tc>
      </w:tr>
      <w:tr w:rsidR="003B0EDE" w:rsidRPr="003B0EDE" w14:paraId="7CF6E090" w14:textId="77777777" w:rsidTr="00471629">
        <w:tc>
          <w:tcPr>
            <w:tcW w:w="3366" w:type="dxa"/>
          </w:tcPr>
          <w:p w14:paraId="677C0807" w14:textId="77777777" w:rsidR="003B0EDE" w:rsidRPr="003B0EDE" w:rsidRDefault="003B0EDE" w:rsidP="00C54BD9">
            <w:pPr>
              <w:spacing w:before="40" w:after="120" w:line="220" w:lineRule="exact"/>
              <w:ind w:left="113" w:right="113"/>
            </w:pPr>
            <w:r w:rsidRPr="003B0EDE">
              <w:t>70 hours at 100 °C:</w:t>
            </w:r>
          </w:p>
        </w:tc>
        <w:tc>
          <w:tcPr>
            <w:tcW w:w="4004" w:type="dxa"/>
          </w:tcPr>
          <w:p w14:paraId="1C4CEADB" w14:textId="663273BD" w:rsidR="003B0EDE" w:rsidRPr="003B0EDE" w:rsidRDefault="00D12B4E" w:rsidP="00C54BD9">
            <w:pPr>
              <w:spacing w:before="40" w:after="120" w:line="220" w:lineRule="exact"/>
              <w:ind w:left="113" w:right="113"/>
            </w:pPr>
            <w:r>
              <w:t>B</w:t>
            </w:r>
            <w:r w:rsidR="003B0EDE" w:rsidRPr="003B0EDE">
              <w:t xml:space="preserve">reaking strength: decrease &lt; 15 </w:t>
            </w:r>
            <w:r w:rsidR="008B048C">
              <w:t>%</w:t>
            </w:r>
            <w:r w:rsidR="003B0EDE" w:rsidRPr="003B0EDE">
              <w:t xml:space="preserve"> of R</w:t>
            </w:r>
            <w:r w:rsidR="003B0EDE" w:rsidRPr="003B0EDE">
              <w:rPr>
                <w:vertAlign w:val="subscript"/>
              </w:rPr>
              <w:t>o</w:t>
            </w:r>
          </w:p>
          <w:p w14:paraId="4DDAA621" w14:textId="388F10CC" w:rsidR="003B0EDE" w:rsidRPr="003B0EDE" w:rsidRDefault="00D12B4E" w:rsidP="00C54BD9">
            <w:pPr>
              <w:spacing w:before="40" w:after="120" w:line="220" w:lineRule="exact"/>
              <w:ind w:left="113" w:right="113"/>
            </w:pPr>
            <w:r>
              <w:t>E</w:t>
            </w:r>
            <w:r w:rsidR="003B0EDE" w:rsidRPr="003B0EDE">
              <w:t xml:space="preserve">longation: decrease &lt; 15 </w:t>
            </w:r>
            <w:r w:rsidR="008B048C">
              <w:t>%</w:t>
            </w:r>
            <w:r w:rsidR="003B0EDE" w:rsidRPr="003B0EDE">
              <w:t xml:space="preserve"> of A</w:t>
            </w:r>
            <w:r w:rsidR="003B0EDE" w:rsidRPr="003B0EDE">
              <w:rPr>
                <w:vertAlign w:val="subscript"/>
              </w:rPr>
              <w:t>o</w:t>
            </w:r>
          </w:p>
          <w:p w14:paraId="58242045" w14:textId="6384349B" w:rsidR="003B0EDE" w:rsidRPr="003B0EDE" w:rsidRDefault="00D12B4E" w:rsidP="00C54BD9">
            <w:pPr>
              <w:spacing w:before="40" w:after="120" w:line="220" w:lineRule="exact"/>
              <w:ind w:left="113" w:right="113"/>
            </w:pPr>
            <w:r>
              <w:t>V</w:t>
            </w:r>
            <w:r w:rsidR="003B0EDE" w:rsidRPr="003B0EDE">
              <w:t xml:space="preserve">olume: swelling &lt; 20 </w:t>
            </w:r>
            <w:r w:rsidR="008B048C">
              <w:t>%</w:t>
            </w:r>
          </w:p>
        </w:tc>
      </w:tr>
      <w:tr w:rsidR="003B0EDE" w:rsidRPr="003B0EDE" w14:paraId="5ABCEA61" w14:textId="77777777" w:rsidTr="00471629">
        <w:tc>
          <w:tcPr>
            <w:tcW w:w="3366" w:type="dxa"/>
          </w:tcPr>
          <w:p w14:paraId="2611EAED" w14:textId="77777777" w:rsidR="003B0EDE" w:rsidRPr="003B0EDE" w:rsidRDefault="003B0EDE" w:rsidP="00C54BD9">
            <w:pPr>
              <w:spacing w:before="40" w:after="120" w:line="220" w:lineRule="exact"/>
              <w:ind w:left="113" w:right="113"/>
            </w:pPr>
            <w:r w:rsidRPr="003B0EDE">
              <w:t>Immersion in distilled water:</w:t>
            </w:r>
          </w:p>
        </w:tc>
        <w:tc>
          <w:tcPr>
            <w:tcW w:w="4004" w:type="dxa"/>
          </w:tcPr>
          <w:p w14:paraId="186E4E42" w14:textId="77777777" w:rsidR="003B0EDE" w:rsidRPr="003B0EDE" w:rsidRDefault="003B0EDE" w:rsidP="00C54BD9">
            <w:pPr>
              <w:spacing w:before="40" w:after="120" w:line="220" w:lineRule="exact"/>
              <w:ind w:left="113" w:right="113"/>
            </w:pPr>
          </w:p>
        </w:tc>
      </w:tr>
      <w:tr w:rsidR="003B0EDE" w:rsidRPr="003B0EDE" w14:paraId="54C3A68D" w14:textId="77777777" w:rsidTr="00E141AF">
        <w:tc>
          <w:tcPr>
            <w:tcW w:w="3366" w:type="dxa"/>
            <w:tcBorders>
              <w:bottom w:val="single" w:sz="4" w:space="0" w:color="auto"/>
            </w:tcBorders>
          </w:tcPr>
          <w:p w14:paraId="1C78721E" w14:textId="77777777" w:rsidR="003B0EDE" w:rsidRPr="003B0EDE" w:rsidRDefault="003B0EDE" w:rsidP="00C54BD9">
            <w:pPr>
              <w:spacing w:before="40" w:after="120" w:line="220" w:lineRule="exact"/>
              <w:ind w:left="113" w:right="113"/>
            </w:pPr>
            <w:r w:rsidRPr="003B0EDE">
              <w:t>1 week at 70</w:t>
            </w:r>
            <w:r w:rsidR="00471629">
              <w:t xml:space="preserve"> </w:t>
            </w:r>
            <w:r w:rsidRPr="003B0EDE">
              <w:t>°C:</w:t>
            </w:r>
          </w:p>
        </w:tc>
        <w:tc>
          <w:tcPr>
            <w:tcW w:w="4004" w:type="dxa"/>
            <w:tcBorders>
              <w:bottom w:val="single" w:sz="4" w:space="0" w:color="auto"/>
            </w:tcBorders>
          </w:tcPr>
          <w:p w14:paraId="53BEAB6F" w14:textId="61E2F79F" w:rsidR="003B0EDE" w:rsidRPr="003B0EDE" w:rsidRDefault="00D12B4E" w:rsidP="00C54BD9">
            <w:pPr>
              <w:spacing w:before="40" w:after="120" w:line="220" w:lineRule="exact"/>
              <w:ind w:left="113" w:right="113"/>
            </w:pPr>
            <w:r>
              <w:t>B</w:t>
            </w:r>
            <w:r w:rsidR="003B0EDE" w:rsidRPr="003B0EDE">
              <w:t xml:space="preserve">reaking strength: decrease &lt; 35 </w:t>
            </w:r>
            <w:r w:rsidR="008B048C">
              <w:t>%</w:t>
            </w:r>
            <w:r w:rsidR="003B0EDE" w:rsidRPr="003B0EDE">
              <w:t xml:space="preserve"> of R</w:t>
            </w:r>
            <w:r w:rsidR="003B0EDE" w:rsidRPr="003B0EDE">
              <w:rPr>
                <w:vertAlign w:val="subscript"/>
              </w:rPr>
              <w:t>o</w:t>
            </w:r>
          </w:p>
        </w:tc>
      </w:tr>
      <w:tr w:rsidR="003B0EDE" w:rsidRPr="003B0EDE" w14:paraId="2025B251" w14:textId="77777777" w:rsidTr="00E141AF">
        <w:tc>
          <w:tcPr>
            <w:tcW w:w="3366" w:type="dxa"/>
            <w:tcBorders>
              <w:bottom w:val="single" w:sz="12" w:space="0" w:color="auto"/>
            </w:tcBorders>
          </w:tcPr>
          <w:p w14:paraId="70D95845" w14:textId="77777777" w:rsidR="003B0EDE" w:rsidRPr="003B0EDE" w:rsidRDefault="003B0EDE" w:rsidP="00C54BD9">
            <w:pPr>
              <w:spacing w:before="40" w:after="120" w:line="220" w:lineRule="exact"/>
              <w:ind w:left="113" w:right="113"/>
            </w:pPr>
          </w:p>
        </w:tc>
        <w:tc>
          <w:tcPr>
            <w:tcW w:w="4004" w:type="dxa"/>
            <w:tcBorders>
              <w:bottom w:val="single" w:sz="12" w:space="0" w:color="auto"/>
            </w:tcBorders>
          </w:tcPr>
          <w:p w14:paraId="5D1C423B" w14:textId="20AA8B7A" w:rsidR="003B0EDE" w:rsidRPr="003B0EDE" w:rsidRDefault="00D12B4E" w:rsidP="00C54BD9">
            <w:pPr>
              <w:spacing w:before="40" w:after="120" w:line="220" w:lineRule="exact"/>
              <w:ind w:left="113" w:right="113"/>
            </w:pPr>
            <w:r>
              <w:t>E</w:t>
            </w:r>
            <w:r w:rsidR="003B0EDE" w:rsidRPr="003B0EDE">
              <w:t xml:space="preserve">longation: increase &lt; 20 </w:t>
            </w:r>
            <w:r w:rsidR="008B048C">
              <w:t>%</w:t>
            </w:r>
            <w:r w:rsidR="003B0EDE" w:rsidRPr="003B0EDE">
              <w:t xml:space="preserve"> of A</w:t>
            </w:r>
            <w:r w:rsidR="003B0EDE" w:rsidRPr="003B0EDE">
              <w:rPr>
                <w:vertAlign w:val="subscript"/>
              </w:rPr>
              <w:t>o</w:t>
            </w:r>
          </w:p>
        </w:tc>
      </w:tr>
    </w:tbl>
    <w:p w14:paraId="6136A1F1" w14:textId="483BF6DD" w:rsidR="003B0EDE" w:rsidRPr="003B0EDE" w:rsidRDefault="003B0EDE" w:rsidP="0016620A">
      <w:pPr>
        <w:pStyle w:val="Heading1"/>
        <w:numPr>
          <w:ilvl w:val="0"/>
          <w:numId w:val="0"/>
        </w:numPr>
        <w:ind w:left="567" w:firstLine="567"/>
      </w:pPr>
      <w:r w:rsidRPr="003B0EDE">
        <w:lastRenderedPageBreak/>
        <w:t>Table 4</w:t>
      </w:r>
    </w:p>
    <w:p w14:paraId="07EF9690" w14:textId="77777777" w:rsidR="003B0EDE" w:rsidRPr="00E141AF" w:rsidRDefault="003B0EDE" w:rsidP="00E141AF">
      <w:pPr>
        <w:pStyle w:val="SingleTxtG"/>
        <w:rPr>
          <w:b/>
        </w:rPr>
      </w:pPr>
      <w:r w:rsidRPr="00E141AF">
        <w:rPr>
          <w:b/>
        </w:rPr>
        <w:t>Characteristics of the Absorbing Material "B"</w:t>
      </w:r>
    </w:p>
    <w:tbl>
      <w:tblPr>
        <w:tblW w:w="737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366"/>
        <w:gridCol w:w="4004"/>
      </w:tblGrid>
      <w:tr w:rsidR="003B0EDE" w:rsidRPr="003B0EDE" w14:paraId="11CD6189" w14:textId="77777777" w:rsidTr="00E141AF">
        <w:trPr>
          <w:tblHeader/>
        </w:trPr>
        <w:tc>
          <w:tcPr>
            <w:tcW w:w="7370" w:type="dxa"/>
            <w:gridSpan w:val="2"/>
            <w:tcBorders>
              <w:bottom w:val="single" w:sz="12" w:space="0" w:color="auto"/>
            </w:tcBorders>
            <w:vAlign w:val="bottom"/>
          </w:tcPr>
          <w:p w14:paraId="0D6FB708" w14:textId="77777777" w:rsidR="003B0EDE" w:rsidRPr="003B0EDE" w:rsidRDefault="003B0EDE" w:rsidP="00E141AF">
            <w:pPr>
              <w:spacing w:before="80" w:after="80" w:line="200" w:lineRule="exact"/>
              <w:ind w:left="113" w:right="113"/>
              <w:jc w:val="center"/>
              <w:rPr>
                <w:i/>
                <w:sz w:val="16"/>
              </w:rPr>
            </w:pPr>
            <w:r w:rsidRPr="003B0EDE">
              <w:rPr>
                <w:i/>
                <w:sz w:val="16"/>
              </w:rPr>
              <w:t>ASTM Method 2000 (1980) unless otherwise stated</w:t>
            </w:r>
          </w:p>
        </w:tc>
      </w:tr>
      <w:tr w:rsidR="003B0EDE" w:rsidRPr="003B0EDE" w14:paraId="05A352EC" w14:textId="77777777" w:rsidTr="00E141AF">
        <w:tc>
          <w:tcPr>
            <w:tcW w:w="3366" w:type="dxa"/>
            <w:tcBorders>
              <w:top w:val="single" w:sz="12" w:space="0" w:color="auto"/>
            </w:tcBorders>
          </w:tcPr>
          <w:p w14:paraId="0F237E05" w14:textId="77777777" w:rsidR="003B0EDE" w:rsidRPr="003B0EDE" w:rsidRDefault="003B0EDE" w:rsidP="00E141AF">
            <w:pPr>
              <w:spacing w:before="40" w:after="120" w:line="220" w:lineRule="exact"/>
              <w:ind w:left="113" w:right="113"/>
            </w:pPr>
            <w:r w:rsidRPr="003B0EDE">
              <w:t>Shore hardness A:</w:t>
            </w:r>
          </w:p>
        </w:tc>
        <w:tc>
          <w:tcPr>
            <w:tcW w:w="4004" w:type="dxa"/>
            <w:tcBorders>
              <w:top w:val="single" w:sz="12" w:space="0" w:color="auto"/>
            </w:tcBorders>
          </w:tcPr>
          <w:p w14:paraId="5FA63099" w14:textId="77777777" w:rsidR="003B0EDE" w:rsidRPr="003B0EDE" w:rsidRDefault="003B0EDE" w:rsidP="00E141AF">
            <w:pPr>
              <w:spacing w:before="40" w:after="120" w:line="220" w:lineRule="exact"/>
              <w:ind w:left="113" w:right="113"/>
            </w:pPr>
            <w:r w:rsidRPr="003B0EDE">
              <w:t xml:space="preserve">88 ± 2 at 20 </w:t>
            </w:r>
            <w:r w:rsidR="005E35C1" w:rsidRPr="003B0EDE">
              <w:t xml:space="preserve">°C </w:t>
            </w:r>
            <w:r w:rsidRPr="003B0EDE">
              <w:t>± 5 °C temperature</w:t>
            </w:r>
          </w:p>
        </w:tc>
      </w:tr>
      <w:tr w:rsidR="003B0EDE" w:rsidRPr="003B0EDE" w14:paraId="6E14AB1F" w14:textId="77777777" w:rsidTr="00471629">
        <w:tc>
          <w:tcPr>
            <w:tcW w:w="3366" w:type="dxa"/>
          </w:tcPr>
          <w:p w14:paraId="65B0EC71" w14:textId="77777777" w:rsidR="003B0EDE" w:rsidRPr="003B0EDE" w:rsidRDefault="003B0EDE" w:rsidP="00E141AF">
            <w:pPr>
              <w:spacing w:before="40" w:after="120" w:line="220" w:lineRule="exact"/>
              <w:ind w:left="113" w:right="113"/>
            </w:pPr>
            <w:r w:rsidRPr="003B0EDE">
              <w:t>Breaking strength:</w:t>
            </w:r>
          </w:p>
        </w:tc>
        <w:tc>
          <w:tcPr>
            <w:tcW w:w="4004" w:type="dxa"/>
          </w:tcPr>
          <w:p w14:paraId="4F6B9A8B" w14:textId="77777777" w:rsidR="003B0EDE" w:rsidRPr="003B0EDE" w:rsidRDefault="003B0EDE" w:rsidP="00E141AF">
            <w:pPr>
              <w:spacing w:before="40" w:after="120" w:line="220" w:lineRule="exact"/>
              <w:ind w:left="113" w:right="113"/>
            </w:pPr>
            <w:r w:rsidRPr="003B0EDE">
              <w:t>R</w:t>
            </w:r>
            <w:r w:rsidRPr="003B0EDE">
              <w:rPr>
                <w:vertAlign w:val="subscript"/>
              </w:rPr>
              <w:t>o</w:t>
            </w:r>
            <w:r w:rsidRPr="003B0EDE">
              <w:t xml:space="preserve"> ≥ 300 kg/cm</w:t>
            </w:r>
            <w:r w:rsidRPr="003B0EDE">
              <w:rPr>
                <w:vertAlign w:val="superscript"/>
              </w:rPr>
              <w:t>2</w:t>
            </w:r>
          </w:p>
        </w:tc>
      </w:tr>
      <w:tr w:rsidR="003B0EDE" w:rsidRPr="003B0EDE" w14:paraId="23AC6A39" w14:textId="77777777" w:rsidTr="00471629">
        <w:tc>
          <w:tcPr>
            <w:tcW w:w="3366" w:type="dxa"/>
          </w:tcPr>
          <w:p w14:paraId="29F5C24B" w14:textId="77777777" w:rsidR="003B0EDE" w:rsidRPr="003B0EDE" w:rsidRDefault="003B0EDE" w:rsidP="00E141AF">
            <w:pPr>
              <w:spacing w:before="40" w:after="120" w:line="220" w:lineRule="exact"/>
              <w:ind w:left="113" w:right="113"/>
            </w:pPr>
            <w:r w:rsidRPr="003B0EDE">
              <w:t>Minimum elongation:</w:t>
            </w:r>
          </w:p>
        </w:tc>
        <w:tc>
          <w:tcPr>
            <w:tcW w:w="4004" w:type="dxa"/>
          </w:tcPr>
          <w:p w14:paraId="542B7ECD" w14:textId="49B592EC" w:rsidR="003B0EDE" w:rsidRPr="003B0EDE" w:rsidRDefault="003B0EDE" w:rsidP="008B048C">
            <w:pPr>
              <w:spacing w:before="40" w:after="120" w:line="220" w:lineRule="exact"/>
              <w:ind w:left="113" w:right="113"/>
            </w:pPr>
            <w:r w:rsidRPr="003B0EDE">
              <w:t>A</w:t>
            </w:r>
            <w:r w:rsidRPr="003B0EDE">
              <w:rPr>
                <w:vertAlign w:val="subscript"/>
              </w:rPr>
              <w:t>o</w:t>
            </w:r>
            <w:r w:rsidRPr="003B0EDE">
              <w:t xml:space="preserve"> ≥ 400 </w:t>
            </w:r>
            <w:r w:rsidR="008B048C">
              <w:t>%</w:t>
            </w:r>
          </w:p>
        </w:tc>
      </w:tr>
      <w:tr w:rsidR="003B0EDE" w:rsidRPr="003B0EDE" w14:paraId="4BB855A0" w14:textId="77777777" w:rsidTr="00471629">
        <w:tc>
          <w:tcPr>
            <w:tcW w:w="3366" w:type="dxa"/>
          </w:tcPr>
          <w:p w14:paraId="2873C7D4" w14:textId="55D24C23" w:rsidR="003B0EDE" w:rsidRPr="003B0EDE" w:rsidRDefault="003B0EDE" w:rsidP="00E141AF">
            <w:pPr>
              <w:spacing w:before="40" w:after="120" w:line="220" w:lineRule="exact"/>
              <w:ind w:left="113" w:right="113"/>
            </w:pPr>
            <w:r w:rsidRPr="003B0EDE">
              <w:t xml:space="preserve">Module at 100 </w:t>
            </w:r>
            <w:r w:rsidR="008B048C">
              <w:t>%</w:t>
            </w:r>
            <w:r w:rsidRPr="003B0EDE">
              <w:t xml:space="preserve"> elongation:</w:t>
            </w:r>
          </w:p>
        </w:tc>
        <w:tc>
          <w:tcPr>
            <w:tcW w:w="4004" w:type="dxa"/>
          </w:tcPr>
          <w:p w14:paraId="7CC5CF8D" w14:textId="77777777" w:rsidR="003B0EDE" w:rsidRPr="003B0EDE" w:rsidRDefault="003B0EDE" w:rsidP="00E141AF">
            <w:pPr>
              <w:spacing w:before="40" w:after="120" w:line="220" w:lineRule="exact"/>
              <w:ind w:left="113" w:right="113"/>
            </w:pPr>
            <w:r w:rsidRPr="003B0EDE">
              <w:t>≥ 70 kg/cm</w:t>
            </w:r>
            <w:r w:rsidRPr="003B0EDE">
              <w:rPr>
                <w:vertAlign w:val="superscript"/>
              </w:rPr>
              <w:t>2</w:t>
            </w:r>
          </w:p>
        </w:tc>
      </w:tr>
      <w:tr w:rsidR="003B0EDE" w:rsidRPr="003B0EDE" w14:paraId="279E7704" w14:textId="77777777" w:rsidTr="00471629">
        <w:tc>
          <w:tcPr>
            <w:tcW w:w="3366" w:type="dxa"/>
          </w:tcPr>
          <w:p w14:paraId="79B9A946" w14:textId="7FBFC3D6" w:rsidR="003B0EDE" w:rsidRPr="003B0EDE" w:rsidRDefault="003B0EDE" w:rsidP="00E141AF">
            <w:pPr>
              <w:spacing w:before="40" w:after="120" w:line="220" w:lineRule="exact"/>
              <w:ind w:left="113" w:right="113"/>
            </w:pPr>
            <w:r w:rsidRPr="003B0EDE">
              <w:t xml:space="preserve">Module at 300 </w:t>
            </w:r>
            <w:r w:rsidR="008B048C">
              <w:t>%</w:t>
            </w:r>
            <w:r w:rsidRPr="003B0EDE">
              <w:t xml:space="preserve"> elongation:</w:t>
            </w:r>
          </w:p>
        </w:tc>
        <w:tc>
          <w:tcPr>
            <w:tcW w:w="4004" w:type="dxa"/>
          </w:tcPr>
          <w:p w14:paraId="629FCD93" w14:textId="77777777" w:rsidR="003B0EDE" w:rsidRPr="003B0EDE" w:rsidRDefault="003B0EDE" w:rsidP="00E141AF">
            <w:pPr>
              <w:spacing w:before="40" w:after="120" w:line="220" w:lineRule="exact"/>
              <w:ind w:left="113" w:right="113"/>
            </w:pPr>
            <w:r w:rsidRPr="003B0EDE">
              <w:t>≥ 130 kg/cm</w:t>
            </w:r>
            <w:r w:rsidRPr="003B0EDE">
              <w:rPr>
                <w:vertAlign w:val="superscript"/>
              </w:rPr>
              <w:t>2</w:t>
            </w:r>
          </w:p>
        </w:tc>
      </w:tr>
      <w:tr w:rsidR="003B0EDE" w:rsidRPr="003B0EDE" w14:paraId="0E57BCAD" w14:textId="77777777" w:rsidTr="00471629">
        <w:tc>
          <w:tcPr>
            <w:tcW w:w="3366" w:type="dxa"/>
          </w:tcPr>
          <w:p w14:paraId="05489C8A" w14:textId="77777777" w:rsidR="003B0EDE" w:rsidRPr="003B0EDE" w:rsidRDefault="003B0EDE" w:rsidP="00E141AF">
            <w:pPr>
              <w:spacing w:before="40" w:after="120" w:line="220" w:lineRule="exact"/>
              <w:ind w:left="113" w:right="113"/>
            </w:pPr>
            <w:r w:rsidRPr="003B0EDE">
              <w:t>Low temperature brittleness (ASTM Method D 736):</w:t>
            </w:r>
          </w:p>
        </w:tc>
        <w:tc>
          <w:tcPr>
            <w:tcW w:w="4004" w:type="dxa"/>
          </w:tcPr>
          <w:p w14:paraId="4DAA0391" w14:textId="77777777" w:rsidR="003B0EDE" w:rsidRPr="003B0EDE" w:rsidRDefault="003B0EDE" w:rsidP="00E141AF">
            <w:pPr>
              <w:spacing w:before="40" w:after="120" w:line="220" w:lineRule="exact"/>
              <w:ind w:left="113" w:right="113"/>
            </w:pPr>
            <w:r w:rsidRPr="003B0EDE">
              <w:t>5 hours at -55 °C</w:t>
            </w:r>
          </w:p>
        </w:tc>
      </w:tr>
      <w:tr w:rsidR="003B0EDE" w:rsidRPr="003B0EDE" w14:paraId="1CF2739D" w14:textId="77777777" w:rsidTr="00471629">
        <w:tc>
          <w:tcPr>
            <w:tcW w:w="3366" w:type="dxa"/>
          </w:tcPr>
          <w:p w14:paraId="56EDFB02" w14:textId="77777777" w:rsidR="003B0EDE" w:rsidRPr="003B0EDE" w:rsidRDefault="003B0EDE" w:rsidP="00E141AF">
            <w:pPr>
              <w:spacing w:before="40" w:after="120" w:line="220" w:lineRule="exact"/>
              <w:ind w:left="113" w:right="113"/>
            </w:pPr>
            <w:r w:rsidRPr="003B0EDE">
              <w:t>Compression set (Method B):</w:t>
            </w:r>
          </w:p>
        </w:tc>
        <w:tc>
          <w:tcPr>
            <w:tcW w:w="4004" w:type="dxa"/>
          </w:tcPr>
          <w:p w14:paraId="02C3647B" w14:textId="7AC8E2DF" w:rsidR="003B0EDE" w:rsidRPr="003B0EDE" w:rsidRDefault="003B0EDE" w:rsidP="00E141AF">
            <w:pPr>
              <w:spacing w:before="40" w:after="120" w:line="220" w:lineRule="exact"/>
              <w:ind w:left="113" w:right="113"/>
            </w:pPr>
            <w:r w:rsidRPr="003B0EDE">
              <w:t xml:space="preserve">22 hours at 70 °C ≤ 45 </w:t>
            </w:r>
            <w:r w:rsidR="008B048C">
              <w:t>%</w:t>
            </w:r>
          </w:p>
        </w:tc>
      </w:tr>
      <w:tr w:rsidR="003B0EDE" w:rsidRPr="003B0EDE" w14:paraId="365463CE" w14:textId="77777777" w:rsidTr="00471629">
        <w:tc>
          <w:tcPr>
            <w:tcW w:w="3366" w:type="dxa"/>
          </w:tcPr>
          <w:p w14:paraId="1C4A18F8" w14:textId="77777777" w:rsidR="003B0EDE" w:rsidRPr="003B0EDE" w:rsidRDefault="003B0EDE" w:rsidP="00E141AF">
            <w:pPr>
              <w:spacing w:before="40" w:after="120" w:line="220" w:lineRule="exact"/>
              <w:ind w:left="113" w:right="113"/>
            </w:pPr>
            <w:r w:rsidRPr="003B0EDE">
              <w:t>Density at 25 °C:</w:t>
            </w:r>
          </w:p>
        </w:tc>
        <w:tc>
          <w:tcPr>
            <w:tcW w:w="4004" w:type="dxa"/>
          </w:tcPr>
          <w:p w14:paraId="61AC9EC9" w14:textId="77777777" w:rsidR="003B0EDE" w:rsidRPr="003B0EDE" w:rsidRDefault="003B0EDE" w:rsidP="00E141AF">
            <w:pPr>
              <w:spacing w:before="40" w:after="120" w:line="220" w:lineRule="exact"/>
              <w:ind w:left="113" w:right="113"/>
            </w:pPr>
            <w:r w:rsidRPr="003B0EDE">
              <w:t>1.08 to 1.12</w:t>
            </w:r>
          </w:p>
        </w:tc>
      </w:tr>
      <w:tr w:rsidR="003B0EDE" w:rsidRPr="003B0EDE" w14:paraId="28EFA348" w14:textId="77777777" w:rsidTr="00471629">
        <w:tc>
          <w:tcPr>
            <w:tcW w:w="3366" w:type="dxa"/>
          </w:tcPr>
          <w:p w14:paraId="5E85A70F" w14:textId="77777777" w:rsidR="003B0EDE" w:rsidRPr="003B0EDE" w:rsidRDefault="003B0EDE" w:rsidP="00E141AF">
            <w:pPr>
              <w:spacing w:before="40" w:after="120" w:line="220" w:lineRule="exact"/>
              <w:ind w:left="113" w:right="113"/>
            </w:pPr>
            <w:r w:rsidRPr="003B0EDE">
              <w:t>Ageing in air (ASTM Method D 573 (1981)):</w:t>
            </w:r>
          </w:p>
        </w:tc>
        <w:tc>
          <w:tcPr>
            <w:tcW w:w="4004" w:type="dxa"/>
          </w:tcPr>
          <w:p w14:paraId="4866C064" w14:textId="77777777" w:rsidR="003B0EDE" w:rsidRPr="003B0EDE" w:rsidRDefault="003B0EDE" w:rsidP="00E141AF">
            <w:pPr>
              <w:spacing w:before="40" w:after="120" w:line="220" w:lineRule="exact"/>
              <w:ind w:left="113" w:right="113"/>
            </w:pPr>
          </w:p>
        </w:tc>
      </w:tr>
      <w:tr w:rsidR="003B0EDE" w:rsidRPr="003B0EDE" w14:paraId="40C1FD7A" w14:textId="77777777" w:rsidTr="00471629">
        <w:tc>
          <w:tcPr>
            <w:tcW w:w="3366" w:type="dxa"/>
          </w:tcPr>
          <w:p w14:paraId="0C57CAAA" w14:textId="77777777" w:rsidR="003B0EDE" w:rsidRPr="003B0EDE" w:rsidRDefault="003B0EDE" w:rsidP="00E141AF">
            <w:pPr>
              <w:spacing w:before="40" w:after="120" w:line="220" w:lineRule="exact"/>
              <w:ind w:left="113" w:right="113"/>
            </w:pPr>
            <w:r w:rsidRPr="003B0EDE">
              <w:t>70 hours at 100 °C:</w:t>
            </w:r>
          </w:p>
        </w:tc>
        <w:tc>
          <w:tcPr>
            <w:tcW w:w="4004" w:type="dxa"/>
          </w:tcPr>
          <w:p w14:paraId="1F069681" w14:textId="77777777" w:rsidR="003B0EDE" w:rsidRPr="003B0EDE" w:rsidRDefault="003B0EDE" w:rsidP="00E141AF">
            <w:pPr>
              <w:spacing w:before="40" w:after="120" w:line="220" w:lineRule="exact"/>
              <w:ind w:left="113" w:right="113"/>
            </w:pPr>
            <w:r w:rsidRPr="003B0EDE">
              <w:t>Shore hardness: max. variation ±4</w:t>
            </w:r>
          </w:p>
          <w:p w14:paraId="5AC895EC" w14:textId="07B48837" w:rsidR="003B0EDE" w:rsidRPr="003B0EDE" w:rsidRDefault="00D12B4E" w:rsidP="00E141AF">
            <w:pPr>
              <w:spacing w:before="40" w:after="120" w:line="220" w:lineRule="exact"/>
              <w:ind w:left="113" w:right="113"/>
            </w:pPr>
            <w:r w:rsidRPr="003B0EDE">
              <w:t>B</w:t>
            </w:r>
            <w:r w:rsidR="003B0EDE" w:rsidRPr="003B0EDE">
              <w:t xml:space="preserve">reaking strength: decrease &lt; 15 </w:t>
            </w:r>
            <w:r w:rsidR="008B048C">
              <w:t>%</w:t>
            </w:r>
            <w:r w:rsidR="003B0EDE" w:rsidRPr="003B0EDE">
              <w:t xml:space="preserve"> of R</w:t>
            </w:r>
            <w:r w:rsidR="003B0EDE" w:rsidRPr="003B0EDE">
              <w:rPr>
                <w:vertAlign w:val="subscript"/>
              </w:rPr>
              <w:t>o</w:t>
            </w:r>
          </w:p>
          <w:p w14:paraId="5C2C6E60" w14:textId="33DA5B8E" w:rsidR="003B0EDE" w:rsidRPr="003B0EDE" w:rsidRDefault="00D12B4E" w:rsidP="00E141AF">
            <w:pPr>
              <w:spacing w:before="40" w:after="120" w:line="220" w:lineRule="exact"/>
              <w:ind w:left="113" w:right="113"/>
            </w:pPr>
            <w:r w:rsidRPr="003B0EDE">
              <w:t>E</w:t>
            </w:r>
            <w:r w:rsidR="003B0EDE" w:rsidRPr="003B0EDE">
              <w:t xml:space="preserve">longation: decrease &lt; 10 </w:t>
            </w:r>
            <w:r w:rsidR="008B048C">
              <w:t>%</w:t>
            </w:r>
            <w:r w:rsidR="003B0EDE" w:rsidRPr="003B0EDE">
              <w:t xml:space="preserve"> of A</w:t>
            </w:r>
            <w:r w:rsidR="003B0EDE" w:rsidRPr="003B0EDE">
              <w:rPr>
                <w:vertAlign w:val="subscript"/>
              </w:rPr>
              <w:t>o</w:t>
            </w:r>
          </w:p>
          <w:p w14:paraId="2F934B71" w14:textId="5AF72B8E" w:rsidR="003B0EDE" w:rsidRPr="003B0EDE" w:rsidRDefault="00D12B4E" w:rsidP="00E141AF">
            <w:pPr>
              <w:spacing w:before="40" w:after="120" w:line="220" w:lineRule="exact"/>
              <w:ind w:left="113" w:right="113"/>
            </w:pPr>
            <w:r w:rsidRPr="003B0EDE">
              <w:t>V</w:t>
            </w:r>
            <w:r w:rsidR="003B0EDE" w:rsidRPr="003B0EDE">
              <w:t xml:space="preserve">olume: swelling &lt; 5 </w:t>
            </w:r>
            <w:r w:rsidR="008B048C">
              <w:t>%</w:t>
            </w:r>
          </w:p>
        </w:tc>
      </w:tr>
      <w:tr w:rsidR="003B0EDE" w:rsidRPr="003B0EDE" w14:paraId="169DF705" w14:textId="77777777" w:rsidTr="00471629">
        <w:tc>
          <w:tcPr>
            <w:tcW w:w="3366" w:type="dxa"/>
          </w:tcPr>
          <w:p w14:paraId="6D25F979" w14:textId="77777777" w:rsidR="003B0EDE" w:rsidRPr="003B0EDE" w:rsidRDefault="003B0EDE" w:rsidP="00E141AF">
            <w:pPr>
              <w:spacing w:before="40" w:after="120" w:line="220" w:lineRule="exact"/>
              <w:ind w:left="113" w:right="113"/>
            </w:pPr>
            <w:r w:rsidRPr="003B0EDE">
              <w:t>Immersion in oil (ASTM Method D 471 (1979) Oil No. 3):</w:t>
            </w:r>
          </w:p>
        </w:tc>
        <w:tc>
          <w:tcPr>
            <w:tcW w:w="4004" w:type="dxa"/>
          </w:tcPr>
          <w:p w14:paraId="64E09416" w14:textId="77777777" w:rsidR="003B0EDE" w:rsidRPr="003B0EDE" w:rsidRDefault="003B0EDE" w:rsidP="00E141AF">
            <w:pPr>
              <w:spacing w:before="40" w:after="120" w:line="220" w:lineRule="exact"/>
              <w:ind w:left="113" w:right="113"/>
            </w:pPr>
          </w:p>
        </w:tc>
      </w:tr>
      <w:tr w:rsidR="003B0EDE" w:rsidRPr="003B0EDE" w14:paraId="0F59DABC" w14:textId="77777777" w:rsidTr="00471629">
        <w:tc>
          <w:tcPr>
            <w:tcW w:w="3366" w:type="dxa"/>
          </w:tcPr>
          <w:p w14:paraId="451A4B4A" w14:textId="77777777" w:rsidR="003B0EDE" w:rsidRPr="003B0EDE" w:rsidRDefault="003B0EDE" w:rsidP="00E141AF">
            <w:pPr>
              <w:spacing w:before="40" w:after="120" w:line="220" w:lineRule="exact"/>
              <w:ind w:left="113" w:right="113"/>
            </w:pPr>
            <w:r w:rsidRPr="003B0EDE">
              <w:t>70 hours at 100 °C:</w:t>
            </w:r>
          </w:p>
        </w:tc>
        <w:tc>
          <w:tcPr>
            <w:tcW w:w="4004" w:type="dxa"/>
          </w:tcPr>
          <w:p w14:paraId="1CC732DF" w14:textId="574EBFAD" w:rsidR="003B0EDE" w:rsidRPr="003B0EDE" w:rsidRDefault="00D12B4E" w:rsidP="00E141AF">
            <w:pPr>
              <w:spacing w:before="40" w:after="120" w:line="220" w:lineRule="exact"/>
              <w:ind w:left="113" w:right="113"/>
            </w:pPr>
            <w:r w:rsidRPr="003B0EDE">
              <w:t>B</w:t>
            </w:r>
            <w:r w:rsidR="003B0EDE" w:rsidRPr="003B0EDE">
              <w:t xml:space="preserve">reaking strength: decrease &lt; 15 </w:t>
            </w:r>
            <w:r w:rsidR="008B048C">
              <w:t>%</w:t>
            </w:r>
            <w:r w:rsidR="003B0EDE" w:rsidRPr="003B0EDE">
              <w:t xml:space="preserve"> of R</w:t>
            </w:r>
            <w:r w:rsidR="003B0EDE" w:rsidRPr="003B0EDE">
              <w:rPr>
                <w:vertAlign w:val="subscript"/>
              </w:rPr>
              <w:t>o</w:t>
            </w:r>
          </w:p>
          <w:p w14:paraId="20F75873" w14:textId="031C2891" w:rsidR="003B0EDE" w:rsidRPr="003B0EDE" w:rsidRDefault="00D12B4E" w:rsidP="00E141AF">
            <w:pPr>
              <w:spacing w:before="40" w:after="120" w:line="220" w:lineRule="exact"/>
              <w:ind w:left="113" w:right="113"/>
            </w:pPr>
            <w:r w:rsidRPr="003B0EDE">
              <w:t>E</w:t>
            </w:r>
            <w:r w:rsidR="003B0EDE" w:rsidRPr="003B0EDE">
              <w:t xml:space="preserve">longation: decrease &lt; 15 </w:t>
            </w:r>
            <w:r w:rsidR="008B048C">
              <w:t>%</w:t>
            </w:r>
            <w:r w:rsidR="003B0EDE" w:rsidRPr="003B0EDE">
              <w:t xml:space="preserve"> of A</w:t>
            </w:r>
            <w:r w:rsidR="003B0EDE" w:rsidRPr="003B0EDE">
              <w:rPr>
                <w:vertAlign w:val="subscript"/>
              </w:rPr>
              <w:t>o</w:t>
            </w:r>
          </w:p>
          <w:p w14:paraId="4C08F989" w14:textId="6A4CF88C" w:rsidR="003B0EDE" w:rsidRPr="003B0EDE" w:rsidRDefault="00D12B4E" w:rsidP="00E141AF">
            <w:pPr>
              <w:spacing w:before="40" w:after="120" w:line="220" w:lineRule="exact"/>
              <w:ind w:left="113" w:right="113"/>
            </w:pPr>
            <w:r w:rsidRPr="003B0EDE">
              <w:t>V</w:t>
            </w:r>
            <w:r w:rsidR="003B0EDE" w:rsidRPr="003B0EDE">
              <w:t xml:space="preserve">olume: swelling &lt; 20 </w:t>
            </w:r>
            <w:r w:rsidR="008B048C">
              <w:t>%</w:t>
            </w:r>
          </w:p>
        </w:tc>
      </w:tr>
      <w:tr w:rsidR="003B0EDE" w:rsidRPr="003B0EDE" w14:paraId="3A9187CD" w14:textId="77777777" w:rsidTr="00471629">
        <w:tc>
          <w:tcPr>
            <w:tcW w:w="3366" w:type="dxa"/>
          </w:tcPr>
          <w:p w14:paraId="0529093C" w14:textId="77777777" w:rsidR="003B0EDE" w:rsidRPr="003B0EDE" w:rsidRDefault="003B0EDE" w:rsidP="00E141AF">
            <w:pPr>
              <w:spacing w:before="40" w:after="120" w:line="220" w:lineRule="exact"/>
              <w:ind w:left="113" w:right="113"/>
            </w:pPr>
            <w:r w:rsidRPr="003B0EDE">
              <w:t>Immersion in distilled water:</w:t>
            </w:r>
          </w:p>
        </w:tc>
        <w:tc>
          <w:tcPr>
            <w:tcW w:w="4004" w:type="dxa"/>
          </w:tcPr>
          <w:p w14:paraId="1253F959" w14:textId="77777777" w:rsidR="003B0EDE" w:rsidRPr="003B0EDE" w:rsidRDefault="003B0EDE" w:rsidP="00E141AF">
            <w:pPr>
              <w:spacing w:before="40" w:after="120" w:line="220" w:lineRule="exact"/>
              <w:ind w:left="113" w:right="113"/>
            </w:pPr>
          </w:p>
        </w:tc>
      </w:tr>
      <w:tr w:rsidR="003B0EDE" w:rsidRPr="003B0EDE" w14:paraId="6A79060C" w14:textId="77777777" w:rsidTr="00E141AF">
        <w:tc>
          <w:tcPr>
            <w:tcW w:w="3366" w:type="dxa"/>
            <w:tcBorders>
              <w:bottom w:val="single" w:sz="4" w:space="0" w:color="auto"/>
            </w:tcBorders>
          </w:tcPr>
          <w:p w14:paraId="7C138D59" w14:textId="77777777" w:rsidR="003B0EDE" w:rsidRPr="003B0EDE" w:rsidRDefault="003B0EDE" w:rsidP="00E141AF">
            <w:pPr>
              <w:spacing w:before="40" w:after="120" w:line="220" w:lineRule="exact"/>
              <w:ind w:left="113" w:right="113"/>
            </w:pPr>
            <w:r w:rsidRPr="003B0EDE">
              <w:t>1 week at 70</w:t>
            </w:r>
            <w:r w:rsidR="00D12B4E">
              <w:t xml:space="preserve"> </w:t>
            </w:r>
            <w:r w:rsidRPr="003B0EDE">
              <w:t>°C</w:t>
            </w:r>
          </w:p>
        </w:tc>
        <w:tc>
          <w:tcPr>
            <w:tcW w:w="4004" w:type="dxa"/>
            <w:tcBorders>
              <w:bottom w:val="single" w:sz="4" w:space="0" w:color="auto"/>
            </w:tcBorders>
          </w:tcPr>
          <w:p w14:paraId="15229349" w14:textId="50E2F000" w:rsidR="003B0EDE" w:rsidRPr="003B0EDE" w:rsidRDefault="00D12B4E" w:rsidP="00E141AF">
            <w:pPr>
              <w:spacing w:before="40" w:after="120" w:line="220" w:lineRule="exact"/>
              <w:ind w:left="113" w:right="113"/>
            </w:pPr>
            <w:r w:rsidRPr="003B0EDE">
              <w:t>B</w:t>
            </w:r>
            <w:r w:rsidR="003B0EDE" w:rsidRPr="003B0EDE">
              <w:t xml:space="preserve">reaking strength: decrease &lt; 35 </w:t>
            </w:r>
            <w:r w:rsidR="008B048C">
              <w:t>%</w:t>
            </w:r>
            <w:r w:rsidR="003B0EDE" w:rsidRPr="003B0EDE">
              <w:t xml:space="preserve"> of R</w:t>
            </w:r>
            <w:r w:rsidR="003B0EDE" w:rsidRPr="003B0EDE">
              <w:rPr>
                <w:vertAlign w:val="subscript"/>
              </w:rPr>
              <w:t>o</w:t>
            </w:r>
          </w:p>
        </w:tc>
      </w:tr>
      <w:tr w:rsidR="003B0EDE" w:rsidRPr="003B0EDE" w14:paraId="25A1FD33" w14:textId="77777777" w:rsidTr="00E141AF">
        <w:tc>
          <w:tcPr>
            <w:tcW w:w="3366" w:type="dxa"/>
            <w:tcBorders>
              <w:bottom w:val="single" w:sz="12" w:space="0" w:color="auto"/>
            </w:tcBorders>
          </w:tcPr>
          <w:p w14:paraId="3FE9F2D8" w14:textId="77777777" w:rsidR="003B0EDE" w:rsidRPr="003B0EDE" w:rsidRDefault="003B0EDE" w:rsidP="00E141AF">
            <w:pPr>
              <w:spacing w:before="40" w:after="120" w:line="220" w:lineRule="exact"/>
              <w:ind w:left="113" w:right="113"/>
            </w:pPr>
          </w:p>
        </w:tc>
        <w:tc>
          <w:tcPr>
            <w:tcW w:w="4004" w:type="dxa"/>
            <w:tcBorders>
              <w:bottom w:val="single" w:sz="12" w:space="0" w:color="auto"/>
            </w:tcBorders>
          </w:tcPr>
          <w:p w14:paraId="0D16254F" w14:textId="2D1E0126" w:rsidR="003B0EDE" w:rsidRPr="003B0EDE" w:rsidRDefault="00D12B4E" w:rsidP="00E141AF">
            <w:pPr>
              <w:spacing w:before="40" w:after="120" w:line="220" w:lineRule="exact"/>
              <w:ind w:left="113" w:right="113"/>
            </w:pPr>
            <w:r w:rsidRPr="003B0EDE">
              <w:t>E</w:t>
            </w:r>
            <w:r w:rsidR="003B0EDE" w:rsidRPr="003B0EDE">
              <w:t xml:space="preserve">longation: increase &lt; 20 </w:t>
            </w:r>
            <w:r w:rsidR="008B048C">
              <w:t>%</w:t>
            </w:r>
            <w:r w:rsidR="003B0EDE" w:rsidRPr="003B0EDE">
              <w:t xml:space="preserve"> of A</w:t>
            </w:r>
            <w:r w:rsidR="003B0EDE" w:rsidRPr="003B0EDE">
              <w:rPr>
                <w:vertAlign w:val="subscript"/>
              </w:rPr>
              <w:t>o</w:t>
            </w:r>
          </w:p>
        </w:tc>
      </w:tr>
    </w:tbl>
    <w:p w14:paraId="527B5B87" w14:textId="77777777" w:rsidR="003B0EDE" w:rsidRPr="003B0EDE" w:rsidRDefault="003B0EDE" w:rsidP="003B0EDE">
      <w:pPr>
        <w:spacing w:after="120"/>
        <w:ind w:left="2268" w:right="1134" w:hanging="1134"/>
        <w:jc w:val="both"/>
      </w:pPr>
    </w:p>
    <w:p w14:paraId="61732741" w14:textId="77777777" w:rsidR="00471629" w:rsidRDefault="00471629" w:rsidP="003B0EDE">
      <w:pPr>
        <w:keepNext/>
        <w:keepLines/>
        <w:tabs>
          <w:tab w:val="right" w:pos="851"/>
        </w:tabs>
        <w:spacing w:before="360" w:after="240" w:line="300" w:lineRule="exact"/>
        <w:ind w:left="1134" w:right="1134" w:hanging="1134"/>
        <w:rPr>
          <w:b/>
          <w:sz w:val="28"/>
        </w:rPr>
        <w:sectPr w:rsidR="00471629" w:rsidSect="00997AA0">
          <w:headerReference w:type="even" r:id="rId112"/>
          <w:headerReference w:type="default" r:id="rId113"/>
          <w:footerReference w:type="even" r:id="rId114"/>
          <w:footerReference w:type="default" r:id="rId115"/>
          <w:headerReference w:type="first" r:id="rId116"/>
          <w:footnotePr>
            <w:numRestart w:val="eachSect"/>
          </w:footnotePr>
          <w:endnotePr>
            <w:numFmt w:val="decimal"/>
          </w:endnotePr>
          <w:pgSz w:w="11907" w:h="16840" w:code="9"/>
          <w:pgMar w:top="1418" w:right="1134" w:bottom="1134" w:left="1134" w:header="680" w:footer="567" w:gutter="0"/>
          <w:cols w:space="720"/>
          <w:docGrid w:linePitch="272"/>
        </w:sectPr>
      </w:pPr>
    </w:p>
    <w:p w14:paraId="19B5C0F5" w14:textId="77777777" w:rsidR="00B0439E" w:rsidRPr="004A1237" w:rsidRDefault="00B0439E" w:rsidP="00B0439E">
      <w:pPr>
        <w:pStyle w:val="HChG"/>
      </w:pPr>
      <w:bookmarkStart w:id="75" w:name="_Toc355000752"/>
      <w:r w:rsidRPr="004A1237">
        <w:lastRenderedPageBreak/>
        <w:t>Annex 6 - Appendix 1</w:t>
      </w:r>
    </w:p>
    <w:p w14:paraId="37E87206" w14:textId="77777777" w:rsidR="001D2C0A" w:rsidRDefault="00B0439E" w:rsidP="001D2C0A">
      <w:pPr>
        <w:pStyle w:val="Heading1"/>
        <w:numPr>
          <w:ilvl w:val="0"/>
          <w:numId w:val="0"/>
        </w:numPr>
        <w:ind w:left="567" w:firstLine="567"/>
      </w:pPr>
      <w:r w:rsidRPr="004A1237">
        <w:t>Figure 1</w:t>
      </w:r>
    </w:p>
    <w:p w14:paraId="6CB83066" w14:textId="20B064A6" w:rsidR="00B0439E" w:rsidRPr="00C95651" w:rsidRDefault="00B0439E" w:rsidP="00B0439E">
      <w:pPr>
        <w:pStyle w:val="SingleTxtG"/>
        <w:keepNext/>
        <w:keepLines/>
        <w:jc w:val="left"/>
        <w:rPr>
          <w:b/>
        </w:rPr>
      </w:pPr>
      <w:r w:rsidRPr="00C95651">
        <w:rPr>
          <w:b/>
        </w:rPr>
        <w:t>Dimensions in mm of the seat and the seat cushions</w:t>
      </w:r>
    </w:p>
    <w:p w14:paraId="7DD342C1" w14:textId="77777777" w:rsidR="00FA23E8" w:rsidRDefault="00B0439E" w:rsidP="00FA23E8">
      <w:pPr>
        <w:keepNext/>
        <w:keepLines/>
        <w:widowControl w:val="0"/>
        <w:suppressAutoHyphens w:val="0"/>
        <w:autoSpaceDE w:val="0"/>
        <w:autoSpaceDN w:val="0"/>
        <w:adjustRightInd w:val="0"/>
        <w:spacing w:line="203" w:lineRule="atLeast"/>
        <w:ind w:left="1134"/>
      </w:pPr>
      <w:r>
        <w:rPr>
          <w:noProof/>
          <w:sz w:val="24"/>
          <w:szCs w:val="24"/>
          <w:lang w:eastAsia="en-GB"/>
        </w:rPr>
        <w:drawing>
          <wp:inline distT="0" distB="0" distL="0" distR="0" wp14:anchorId="7CC962AF" wp14:editId="6626BC0D">
            <wp:extent cx="3590282" cy="5808119"/>
            <wp:effectExtent l="0" t="0" r="0" b="254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90282" cy="5808119"/>
                    </a:xfrm>
                    <a:prstGeom prst="rect">
                      <a:avLst/>
                    </a:prstGeom>
                    <a:noFill/>
                    <a:ln w="6350" cmpd="sng">
                      <a:noFill/>
                      <a:miter lim="800000"/>
                      <a:headEnd/>
                      <a:tailEnd/>
                    </a:ln>
                    <a:effectLst/>
                  </pic:spPr>
                </pic:pic>
              </a:graphicData>
            </a:graphic>
          </wp:inline>
        </w:drawing>
      </w:r>
      <w:r w:rsidRPr="004A1237">
        <w:rPr>
          <w:sz w:val="24"/>
          <w:szCs w:val="24"/>
          <w:lang w:eastAsia="en-GB"/>
        </w:rPr>
        <w:br w:type="page"/>
      </w:r>
      <w:r w:rsidRPr="00A82373">
        <w:rPr>
          <w:rStyle w:val="Heading1Char"/>
        </w:rPr>
        <w:lastRenderedPageBreak/>
        <w:t>Figure 2</w:t>
      </w:r>
    </w:p>
    <w:p w14:paraId="71259823" w14:textId="691403D2" w:rsidR="00B0439E" w:rsidRPr="00B8151F" w:rsidRDefault="00B0439E" w:rsidP="00C54BD9">
      <w:pPr>
        <w:pStyle w:val="SingleTxtG"/>
        <w:ind w:right="680"/>
        <w:jc w:val="left"/>
        <w:rPr>
          <w:bCs/>
        </w:rPr>
      </w:pPr>
      <w:r w:rsidRPr="00C95651">
        <w:rPr>
          <w:b/>
        </w:rPr>
        <w:t>Dimensions of the aluminium bottom-plate and dimensions of the aluminium backrest plate</w:t>
      </w:r>
      <w:r w:rsidR="00087E63">
        <w:rPr>
          <w:b/>
        </w:rPr>
        <w:t xml:space="preserve"> </w:t>
      </w:r>
      <w:r w:rsidR="00087E63" w:rsidRPr="00B8151F">
        <w:rPr>
          <w:bCs/>
        </w:rPr>
        <w:t>(dimensions in mm)</w:t>
      </w:r>
    </w:p>
    <w:p w14:paraId="4A4A63E3" w14:textId="77777777" w:rsidR="00B0439E" w:rsidRPr="004A1237" w:rsidRDefault="00B0439E" w:rsidP="00B0439E">
      <w:pPr>
        <w:spacing w:after="120"/>
        <w:ind w:left="1134" w:right="1134"/>
        <w:rPr>
          <w:bCs/>
        </w:rPr>
      </w:pPr>
      <w:r>
        <w:rPr>
          <w:noProof/>
          <w:lang w:eastAsia="en-GB"/>
        </w:rPr>
        <w:drawing>
          <wp:inline distT="0" distB="0" distL="0" distR="0" wp14:anchorId="1101EEE0" wp14:editId="77092C7D">
            <wp:extent cx="2313305" cy="3275330"/>
            <wp:effectExtent l="0" t="0" r="0" b="127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13305" cy="3275330"/>
                    </a:xfrm>
                    <a:prstGeom prst="rect">
                      <a:avLst/>
                    </a:prstGeom>
                    <a:noFill/>
                    <a:ln>
                      <a:noFill/>
                    </a:ln>
                  </pic:spPr>
                </pic:pic>
              </a:graphicData>
            </a:graphic>
          </wp:inline>
        </w:drawing>
      </w:r>
      <w:r>
        <w:rPr>
          <w:noProof/>
          <w:lang w:eastAsia="en-GB"/>
        </w:rPr>
        <mc:AlternateContent>
          <mc:Choice Requires="wpg">
            <w:drawing>
              <wp:inline distT="0" distB="0" distL="0" distR="0" wp14:anchorId="35E3059D" wp14:editId="35FCBB96">
                <wp:extent cx="2314575" cy="3275965"/>
                <wp:effectExtent l="0" t="0" r="9525" b="635"/>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4575" cy="3275965"/>
                          <a:chOff x="1681" y="1028"/>
                          <a:chExt cx="4125" cy="5835"/>
                        </a:xfrm>
                      </wpg:grpSpPr>
                      <pic:pic xmlns:pic="http://schemas.openxmlformats.org/drawingml/2006/picture">
                        <pic:nvPicPr>
                          <pic:cNvPr id="423" name="Imag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681" y="1028"/>
                            <a:ext cx="4125" cy="5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2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4126" y="6422"/>
                            <a:ext cx="78"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25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823" y="5931"/>
                            <a:ext cx="77"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25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991" y="5925"/>
                            <a:ext cx="231"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2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183" y="5853"/>
                            <a:ext cx="34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78BC8E2" id="Group 422" o:spid="_x0000_s1026" style="width:182.25pt;height:257.95pt;mso-position-horizontal-relative:char;mso-position-vertical-relative:line" coordorigin="1681,1028" coordsize="4125,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">
                <v:shape id="Image 37" o:spid="_x0000_s1027" type="#_x0000_t75" style="position:absolute;left:1681;top:1028;width:4125;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">
                  <v:imagedata r:id="rId154" o:title=""/>
                </v:shape>
                <v:shape id="Picture 249" o:spid="_x0000_s1028" type="#_x0000_t75" style="position:absolute;left:4126;top:6422;width:78;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">
                  <v:imagedata r:id="rId155" o:title=""/>
                </v:shape>
                <v:shape id="Picture 250" o:spid="_x0000_s1029" type="#_x0000_t75" style="position:absolute;left:3823;top:5931;width:77;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">
                  <v:imagedata r:id="rId156" o:title=""/>
                </v:shape>
                <v:shape id="Picture 251" o:spid="_x0000_s1030" type="#_x0000_t75" style="position:absolute;left:3991;top:5925;width:231;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">
                  <v:imagedata r:id="rId157" o:title=""/>
                </v:shape>
                <v:shape id="Picture 252" o:spid="_x0000_s1031" type="#_x0000_t75" style="position:absolute;left:4183;top:5853;width:34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">
                  <v:imagedata r:id="rId158" o:title=""/>
                </v:shape>
                <w10:anchorlock/>
              </v:group>
            </w:pict>
          </mc:Fallback>
        </mc:AlternateContent>
      </w:r>
    </w:p>
    <w:p w14:paraId="5F0892E2" w14:textId="77777777" w:rsidR="00C54BD9" w:rsidRDefault="00C54BD9" w:rsidP="00C54BD9">
      <w:pPr>
        <w:pStyle w:val="para"/>
      </w:pPr>
    </w:p>
    <w:p w14:paraId="2150DB2D" w14:textId="77777777" w:rsidR="00FA23E8" w:rsidRPr="00FA23E8" w:rsidRDefault="00B0439E" w:rsidP="00FA23E8">
      <w:pPr>
        <w:pStyle w:val="Heading1"/>
        <w:numPr>
          <w:ilvl w:val="0"/>
          <w:numId w:val="0"/>
        </w:numPr>
        <w:ind w:left="567" w:firstLine="567"/>
      </w:pPr>
      <w:r w:rsidRPr="00FA23E8">
        <w:t>Figure 3</w:t>
      </w:r>
    </w:p>
    <w:p w14:paraId="22E6C7F8" w14:textId="0DD2DFDD" w:rsidR="00B0439E" w:rsidRPr="00C95651" w:rsidRDefault="00B0439E" w:rsidP="00B0439E">
      <w:pPr>
        <w:pStyle w:val="SingleTxtG"/>
        <w:jc w:val="left"/>
        <w:rPr>
          <w:b/>
        </w:rPr>
      </w:pPr>
      <w:r w:rsidRPr="00C95651">
        <w:rPr>
          <w:b/>
        </w:rPr>
        <w:t xml:space="preserve">Dimensions of the cover material </w:t>
      </w:r>
      <w:r w:rsidRPr="00B8151F">
        <w:rPr>
          <w:bCs/>
        </w:rPr>
        <w:t>(dimensions in mm)</w:t>
      </w:r>
    </w:p>
    <w:p w14:paraId="0A923A08" w14:textId="77777777" w:rsidR="00B0439E" w:rsidRPr="004A1237" w:rsidRDefault="00B0439E" w:rsidP="00B0439E">
      <w:pPr>
        <w:spacing w:line="240" w:lineRule="auto"/>
        <w:ind w:left="1400"/>
        <w:outlineLvl w:val="0"/>
      </w:pPr>
      <w:r>
        <w:rPr>
          <w:noProof/>
          <w:lang w:eastAsia="en-GB"/>
        </w:rPr>
        <w:drawing>
          <wp:inline distT="0" distB="0" distL="0" distR="0" wp14:anchorId="00FA228B" wp14:editId="3BB52CDA">
            <wp:extent cx="4326255" cy="3275330"/>
            <wp:effectExtent l="0" t="0" r="0" b="127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6255" cy="3275330"/>
                    </a:xfrm>
                    <a:prstGeom prst="rect">
                      <a:avLst/>
                    </a:prstGeom>
                    <a:noFill/>
                    <a:ln>
                      <a:noFill/>
                    </a:ln>
                  </pic:spPr>
                </pic:pic>
              </a:graphicData>
            </a:graphic>
          </wp:inline>
        </w:drawing>
      </w:r>
    </w:p>
    <w:p w14:paraId="26C8FC94" w14:textId="77777777" w:rsidR="00B0439E" w:rsidRPr="004A1237" w:rsidRDefault="00B0439E" w:rsidP="00B0439E">
      <w:pPr>
        <w:pStyle w:val="SingleTxtG"/>
        <w:ind w:left="0"/>
      </w:pPr>
    </w:p>
    <w:bookmarkEnd w:id="75"/>
    <w:p w14:paraId="0FDA3760" w14:textId="77777777" w:rsidR="001A0E8B" w:rsidRDefault="001A0E8B" w:rsidP="001A0E8B"/>
    <w:p w14:paraId="418B2A14" w14:textId="77777777" w:rsidR="001A0E8B" w:rsidRDefault="001A0E8B" w:rsidP="001A0E8B">
      <w:pPr>
        <w:sectPr w:rsidR="001A0E8B" w:rsidSect="00997AA0">
          <w:headerReference w:type="even" r:id="rId160"/>
          <w:headerReference w:type="default" r:id="rId161"/>
          <w:footerReference w:type="even" r:id="rId162"/>
          <w:footerReference w:type="default" r:id="rId163"/>
          <w:headerReference w:type="first" r:id="rId164"/>
          <w:footnotePr>
            <w:numRestart w:val="eachSect"/>
          </w:footnotePr>
          <w:endnotePr>
            <w:numFmt w:val="decimal"/>
          </w:endnotePr>
          <w:pgSz w:w="11907" w:h="16840" w:code="9"/>
          <w:pgMar w:top="1418" w:right="1134" w:bottom="1134" w:left="1134" w:header="680" w:footer="567" w:gutter="0"/>
          <w:cols w:space="720"/>
          <w:docGrid w:linePitch="272"/>
        </w:sectPr>
      </w:pPr>
    </w:p>
    <w:p w14:paraId="12DA10B1" w14:textId="77777777" w:rsidR="001E795A" w:rsidRPr="00FE4ADD" w:rsidRDefault="001E795A" w:rsidP="001E795A">
      <w:pPr>
        <w:pStyle w:val="HChG"/>
      </w:pPr>
      <w:bookmarkStart w:id="76" w:name="_Toc355000753"/>
      <w:r w:rsidRPr="004A1237">
        <w:lastRenderedPageBreak/>
        <w:t xml:space="preserve">Annex 6 - </w:t>
      </w:r>
      <w:r w:rsidRPr="001E795A">
        <w:t>Appendix</w:t>
      </w:r>
      <w:r w:rsidRPr="004A1237">
        <w:t xml:space="preserve"> 2</w:t>
      </w:r>
    </w:p>
    <w:p w14:paraId="52BF1E75" w14:textId="77777777" w:rsidR="001E795A" w:rsidRPr="004A1237" w:rsidRDefault="001E795A" w:rsidP="001E795A">
      <w:pPr>
        <w:pStyle w:val="HChG"/>
      </w:pPr>
      <w:r>
        <w:tab/>
      </w:r>
      <w:r>
        <w:tab/>
      </w:r>
      <w:r w:rsidRPr="001E795A">
        <w:t>Arrangement</w:t>
      </w:r>
      <w:r w:rsidRPr="004A1237">
        <w:t xml:space="preserve"> and use of anchorages on the test trolley</w:t>
      </w:r>
    </w:p>
    <w:p w14:paraId="09004546" w14:textId="533F5DC3" w:rsidR="001E795A" w:rsidRPr="00BA1D95" w:rsidRDefault="001E795A" w:rsidP="007920D9">
      <w:pPr>
        <w:pStyle w:val="para"/>
      </w:pPr>
      <w:r w:rsidRPr="004A1237">
        <w:t>1.</w:t>
      </w:r>
      <w:r w:rsidRPr="004A1237">
        <w:tab/>
      </w:r>
      <w:r w:rsidRPr="00BA1D95">
        <w:t xml:space="preserve">The anchorages shall be positioned as shown in the </w:t>
      </w:r>
      <w:r w:rsidR="0035537D">
        <w:t>F</w:t>
      </w:r>
      <w:r w:rsidRPr="00BA1D95">
        <w:t>igure below.</w:t>
      </w:r>
    </w:p>
    <w:p w14:paraId="6A6E4EF1" w14:textId="77777777" w:rsidR="001E795A" w:rsidRPr="00BA1D95" w:rsidRDefault="001E795A" w:rsidP="007920D9">
      <w:pPr>
        <w:pStyle w:val="para"/>
      </w:pPr>
      <w:r w:rsidRPr="00BA1D95">
        <w:t>2.</w:t>
      </w:r>
      <w:r w:rsidRPr="00BA1D95">
        <w:tab/>
        <w:t>Enhanced Child Restraint Systems in the i-Size universal, specific and restricted categories shall use the following anchorage points: H</w:t>
      </w:r>
      <w:r w:rsidRPr="005D7CE2">
        <w:rPr>
          <w:vertAlign w:val="subscript"/>
        </w:rPr>
        <w:t>1</w:t>
      </w:r>
      <w:r w:rsidRPr="00BA1D95">
        <w:t xml:space="preserve"> and H</w:t>
      </w:r>
      <w:r w:rsidRPr="005D7CE2">
        <w:rPr>
          <w:vertAlign w:val="subscript"/>
        </w:rPr>
        <w:t>2</w:t>
      </w:r>
      <w:r w:rsidRPr="00BA1D95">
        <w:t>.</w:t>
      </w:r>
    </w:p>
    <w:p w14:paraId="24D75C74" w14:textId="77777777" w:rsidR="001E795A" w:rsidRPr="00BA1D95" w:rsidRDefault="001E795A" w:rsidP="007920D9">
      <w:pPr>
        <w:pStyle w:val="para"/>
        <w:rPr>
          <w:strike/>
        </w:rPr>
      </w:pPr>
      <w:r w:rsidRPr="00BA1D95">
        <w:t>3.</w:t>
      </w:r>
      <w:r w:rsidRPr="00BA1D95">
        <w:tab/>
        <w:t>For testing of Enhanced Child Restraint Systems with top tether, the anchorage G</w:t>
      </w:r>
      <w:r w:rsidRPr="005D7CE2">
        <w:rPr>
          <w:vertAlign w:val="subscript"/>
        </w:rPr>
        <w:t>1</w:t>
      </w:r>
      <w:r w:rsidRPr="00BA1D95">
        <w:t xml:space="preserve"> or G</w:t>
      </w:r>
      <w:r w:rsidRPr="005D7CE2">
        <w:rPr>
          <w:vertAlign w:val="subscript"/>
        </w:rPr>
        <w:t>2</w:t>
      </w:r>
      <w:r w:rsidRPr="00BA1D95">
        <w:t xml:space="preserve"> shall be used.</w:t>
      </w:r>
    </w:p>
    <w:p w14:paraId="75028D01" w14:textId="77777777" w:rsidR="001E795A" w:rsidRPr="00BA1D95" w:rsidRDefault="001E795A" w:rsidP="007920D9">
      <w:pPr>
        <w:pStyle w:val="para"/>
      </w:pPr>
      <w:r w:rsidRPr="00BA1D95">
        <w:t>4.</w:t>
      </w:r>
      <w:r w:rsidRPr="00BA1D95">
        <w:tab/>
        <w:t>In the case of Enhanced Child Restraint Systems utilising a support-leg, the Technical Service shall select the anchorages to be used according to paragraph 3. above and with the support-leg adjusted as specified in paragraph 7.1.3.6.3. of this Regulation.</w:t>
      </w:r>
    </w:p>
    <w:p w14:paraId="7DE84869" w14:textId="77777777" w:rsidR="001E795A" w:rsidRPr="00BA1D95" w:rsidRDefault="001E795A" w:rsidP="007920D9">
      <w:pPr>
        <w:pStyle w:val="para"/>
      </w:pPr>
      <w:r w:rsidRPr="00BA1D95">
        <w:t>5.</w:t>
      </w:r>
      <w:r w:rsidRPr="00BA1D95">
        <w:tab/>
        <w:t>The structure carrying the anchorages shall be rigid. The upper anchorages shall not be displaced by more than 0.2 mm in the longitudinal direction when a load of 980 N is applied to them in that direction. The trolley shall be so constructed that no permanent deformation shall occur in the parts bearing the anchorages during the test.</w:t>
      </w:r>
    </w:p>
    <w:p w14:paraId="1E8F4C40" w14:textId="77777777" w:rsidR="008C77D6" w:rsidRDefault="008C77D6" w:rsidP="00C54BD9">
      <w:pPr>
        <w:pStyle w:val="Heading1"/>
        <w:numPr>
          <w:ilvl w:val="0"/>
          <w:numId w:val="0"/>
        </w:numPr>
        <w:ind w:left="567" w:firstLine="567"/>
      </w:pPr>
    </w:p>
    <w:p w14:paraId="1D274814" w14:textId="77777777" w:rsidR="007920D9" w:rsidRPr="00C54BD9" w:rsidRDefault="001E795A" w:rsidP="00C54BD9">
      <w:pPr>
        <w:pStyle w:val="Heading1"/>
        <w:numPr>
          <w:ilvl w:val="0"/>
          <w:numId w:val="0"/>
        </w:numPr>
        <w:ind w:left="567" w:firstLine="567"/>
      </w:pPr>
      <w:r w:rsidRPr="00C54BD9">
        <w:t xml:space="preserve">Figure 1 </w:t>
      </w:r>
    </w:p>
    <w:p w14:paraId="3796FCCD" w14:textId="77777777" w:rsidR="00526E78" w:rsidRDefault="00526E78" w:rsidP="001E795A">
      <w:pPr>
        <w:spacing w:after="120"/>
        <w:ind w:left="1134" w:right="1134"/>
        <w:rPr>
          <w:b/>
        </w:rPr>
      </w:pPr>
      <w:r w:rsidRPr="00526E78">
        <w:rPr>
          <w:b/>
        </w:rPr>
        <w:t xml:space="preserve">Top View – Bench with ISOFIX anchorages (Dimensions in mm; Tolerance general: ±2 mm) </w:t>
      </w:r>
    </w:p>
    <w:p w14:paraId="470C9253" w14:textId="51482651" w:rsidR="001E795A" w:rsidRDefault="00526E78" w:rsidP="001E795A">
      <w:pPr>
        <w:spacing w:after="120"/>
        <w:ind w:left="1134" w:right="1134"/>
        <w:rPr>
          <w:lang w:eastAsia="en-GB"/>
        </w:rPr>
      </w:pPr>
      <w:r>
        <w:rPr>
          <w:noProof/>
          <w:lang w:eastAsia="en-GB"/>
        </w:rPr>
        <w:drawing>
          <wp:inline distT="0" distB="0" distL="0" distR="0" wp14:anchorId="758367CA" wp14:editId="30868C5A">
            <wp:extent cx="4675505" cy="2294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5" cstate="print">
                      <a:extLst>
                        <a:ext uri="{28A0092B-C50C-407E-A947-70E740481C1C}">
                          <a14:useLocalDpi xmlns:a14="http://schemas.microsoft.com/office/drawing/2010/main" val="0"/>
                        </a:ext>
                      </a:extLst>
                    </a:blip>
                    <a:srcRect t="3185"/>
                    <a:stretch>
                      <a:fillRect/>
                    </a:stretch>
                  </pic:blipFill>
                  <pic:spPr bwMode="auto">
                    <a:xfrm>
                      <a:off x="0" y="0"/>
                      <a:ext cx="4675505" cy="2294890"/>
                    </a:xfrm>
                    <a:prstGeom prst="rect">
                      <a:avLst/>
                    </a:prstGeom>
                    <a:noFill/>
                    <a:ln>
                      <a:noFill/>
                    </a:ln>
                  </pic:spPr>
                </pic:pic>
              </a:graphicData>
            </a:graphic>
          </wp:inline>
        </w:drawing>
      </w:r>
    </w:p>
    <w:p w14:paraId="6B79864D" w14:textId="77777777" w:rsidR="007920D9" w:rsidRDefault="001E795A" w:rsidP="008C77D6">
      <w:pPr>
        <w:pStyle w:val="Heading1"/>
        <w:keepNext/>
        <w:numPr>
          <w:ilvl w:val="0"/>
          <w:numId w:val="0"/>
        </w:numPr>
        <w:ind w:left="567" w:firstLine="567"/>
      </w:pPr>
      <w:r w:rsidRPr="004A1237">
        <w:lastRenderedPageBreak/>
        <w:t xml:space="preserve">Figure 2 </w:t>
      </w:r>
    </w:p>
    <w:p w14:paraId="7E9A36AA" w14:textId="77777777" w:rsidR="00526E78" w:rsidRPr="00526E78" w:rsidRDefault="00526E78" w:rsidP="008C77D6">
      <w:pPr>
        <w:pStyle w:val="SingleTxtG"/>
        <w:keepNext/>
        <w:rPr>
          <w:b/>
        </w:rPr>
      </w:pPr>
      <w:r w:rsidRPr="00526E78">
        <w:rPr>
          <w:b/>
        </w:rPr>
        <w:t>Side View – Bench with anchorages (Dimensions in mm; Tolerance general: ±2 mm)</w:t>
      </w:r>
    </w:p>
    <w:p w14:paraId="30D8C05B" w14:textId="77777777" w:rsidR="001E795A" w:rsidRDefault="001E795A" w:rsidP="001E795A">
      <w:pPr>
        <w:keepNext/>
        <w:spacing w:after="120"/>
        <w:ind w:left="1134" w:right="1134"/>
        <w:rPr>
          <w:b/>
        </w:rPr>
      </w:pPr>
    </w:p>
    <w:p w14:paraId="06582719" w14:textId="1BD0DA52" w:rsidR="001E795A" w:rsidRPr="004A1237" w:rsidRDefault="00526E78" w:rsidP="001E795A">
      <w:pPr>
        <w:jc w:val="center"/>
      </w:pPr>
      <w:r>
        <w:rPr>
          <w:noProof/>
          <w:lang w:eastAsia="en-GB"/>
        </w:rPr>
        <w:drawing>
          <wp:inline distT="0" distB="0" distL="0" distR="0" wp14:anchorId="6F69213F" wp14:editId="34C3146A">
            <wp:extent cx="4675505" cy="2570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6">
                      <a:extLst>
                        <a:ext uri="{28A0092B-C50C-407E-A947-70E740481C1C}">
                          <a14:useLocalDpi xmlns:a14="http://schemas.microsoft.com/office/drawing/2010/main" val="0"/>
                        </a:ext>
                      </a:extLst>
                    </a:blip>
                    <a:srcRect b="3261"/>
                    <a:stretch>
                      <a:fillRect/>
                    </a:stretch>
                  </pic:blipFill>
                  <pic:spPr bwMode="auto">
                    <a:xfrm>
                      <a:off x="0" y="0"/>
                      <a:ext cx="4675505" cy="2570480"/>
                    </a:xfrm>
                    <a:prstGeom prst="rect">
                      <a:avLst/>
                    </a:prstGeom>
                    <a:noFill/>
                    <a:ln>
                      <a:noFill/>
                    </a:ln>
                  </pic:spPr>
                </pic:pic>
              </a:graphicData>
            </a:graphic>
          </wp:inline>
        </w:drawing>
      </w:r>
    </w:p>
    <w:p w14:paraId="0D9AF28B" w14:textId="2B0F7BF7" w:rsidR="00526E78" w:rsidRPr="00C5027F" w:rsidRDefault="00526E78" w:rsidP="00B8151F">
      <w:pPr>
        <w:pStyle w:val="H1G"/>
      </w:pPr>
      <w:r>
        <w:tab/>
      </w:r>
      <w:r>
        <w:tab/>
        <w:t>Definition of belt anchorages</w:t>
      </w:r>
    </w:p>
    <w:p w14:paraId="0C1388D4" w14:textId="4A0E0C66" w:rsidR="00526E78" w:rsidRDefault="00526E78" w:rsidP="00526E78">
      <w:pPr>
        <w:pStyle w:val="Heading1"/>
        <w:numPr>
          <w:ilvl w:val="0"/>
          <w:numId w:val="0"/>
        </w:numPr>
        <w:rPr>
          <w:noProof/>
        </w:rPr>
      </w:pPr>
      <w:r>
        <w:tab/>
      </w:r>
      <w:r>
        <w:tab/>
      </w:r>
      <w:r w:rsidRPr="0021588E">
        <w:t xml:space="preserve">Table </w:t>
      </w:r>
      <w:r w:rsidR="0076718F">
        <w:fldChar w:fldCharType="begin"/>
      </w:r>
      <w:r w:rsidR="0076718F">
        <w:instrText xml:space="preserve"> SEQ Table \* ARABIC </w:instrText>
      </w:r>
      <w:r w:rsidR="0076718F">
        <w:fldChar w:fldCharType="separate"/>
      </w:r>
      <w:r w:rsidR="0080232E">
        <w:rPr>
          <w:noProof/>
        </w:rPr>
        <w:t>1</w:t>
      </w:r>
      <w:r w:rsidR="0076718F">
        <w:rPr>
          <w:noProof/>
        </w:rPr>
        <w:fldChar w:fldCharType="end"/>
      </w:r>
    </w:p>
    <w:p w14:paraId="0C576DB4" w14:textId="712306F9" w:rsidR="00526E78" w:rsidRDefault="00526E78" w:rsidP="00526E78">
      <w:pPr>
        <w:pStyle w:val="SingleTxtG"/>
        <w:jc w:val="left"/>
        <w:rPr>
          <w:b/>
        </w:rPr>
      </w:pPr>
      <w:r>
        <w:rPr>
          <w:b/>
        </w:rPr>
        <w:t>B</w:t>
      </w:r>
      <w:r w:rsidRPr="004A1237">
        <w:rPr>
          <w:b/>
        </w:rPr>
        <w:t>elt anchorages points</w:t>
      </w:r>
    </w:p>
    <w:tbl>
      <w:tblPr>
        <w:tblW w:w="7371"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33"/>
        <w:gridCol w:w="675"/>
        <w:gridCol w:w="675"/>
        <w:gridCol w:w="675"/>
        <w:gridCol w:w="660"/>
        <w:gridCol w:w="675"/>
        <w:gridCol w:w="660"/>
        <w:gridCol w:w="660"/>
        <w:gridCol w:w="675"/>
        <w:gridCol w:w="683"/>
      </w:tblGrid>
      <w:tr w:rsidR="00526E78" w:rsidRPr="002C79B5" w14:paraId="137F4EBB" w14:textId="77777777" w:rsidTr="00526E78">
        <w:tc>
          <w:tcPr>
            <w:tcW w:w="1418" w:type="dxa"/>
            <w:tcBorders>
              <w:bottom w:val="single" w:sz="12" w:space="0" w:color="auto"/>
            </w:tcBorders>
            <w:shd w:val="clear" w:color="auto" w:fill="auto"/>
            <w:vAlign w:val="bottom"/>
          </w:tcPr>
          <w:p w14:paraId="11185681" w14:textId="77777777" w:rsidR="00526E78" w:rsidRPr="00F12739" w:rsidRDefault="00526E78" w:rsidP="00526E78">
            <w:pPr>
              <w:pStyle w:val="SingleTxtG"/>
              <w:spacing w:before="80" w:after="80" w:line="200" w:lineRule="exact"/>
              <w:ind w:left="113" w:right="113"/>
              <w:jc w:val="left"/>
            </w:pPr>
          </w:p>
        </w:tc>
        <w:tc>
          <w:tcPr>
            <w:tcW w:w="2128" w:type="dxa"/>
            <w:gridSpan w:val="3"/>
            <w:tcBorders>
              <w:bottom w:val="single" w:sz="12" w:space="0" w:color="auto"/>
            </w:tcBorders>
            <w:shd w:val="clear" w:color="auto" w:fill="auto"/>
            <w:vAlign w:val="bottom"/>
          </w:tcPr>
          <w:p w14:paraId="6DBB4A9C" w14:textId="77777777" w:rsidR="00526E78" w:rsidRPr="00F12739" w:rsidRDefault="00526E78" w:rsidP="00526E78">
            <w:pPr>
              <w:pStyle w:val="SingleTxtG"/>
              <w:spacing w:before="80" w:after="80" w:line="200" w:lineRule="exact"/>
              <w:ind w:left="113" w:right="113"/>
              <w:jc w:val="right"/>
            </w:pPr>
            <w:r w:rsidRPr="00F12739">
              <w:rPr>
                <w:i/>
                <w:sz w:val="16"/>
                <w:lang w:eastAsia="en-GB"/>
              </w:rPr>
              <w:t>Upper Anchorage (P)</w:t>
            </w:r>
          </w:p>
        </w:tc>
        <w:tc>
          <w:tcPr>
            <w:tcW w:w="2130" w:type="dxa"/>
            <w:gridSpan w:val="3"/>
            <w:tcBorders>
              <w:bottom w:val="single" w:sz="12" w:space="0" w:color="auto"/>
            </w:tcBorders>
            <w:shd w:val="clear" w:color="auto" w:fill="auto"/>
            <w:vAlign w:val="bottom"/>
          </w:tcPr>
          <w:p w14:paraId="452A21E8" w14:textId="77777777" w:rsidR="00526E78" w:rsidRPr="00F12739" w:rsidRDefault="00526E78" w:rsidP="00526E78">
            <w:pPr>
              <w:pStyle w:val="SingleTxtG"/>
              <w:spacing w:before="80" w:after="80" w:line="200" w:lineRule="exact"/>
              <w:ind w:left="113" w:right="113"/>
              <w:jc w:val="right"/>
            </w:pPr>
            <w:r w:rsidRPr="00F12739">
              <w:rPr>
                <w:i/>
                <w:sz w:val="16"/>
                <w:lang w:eastAsia="en-GB"/>
              </w:rPr>
              <w:t>Buckle (A2)</w:t>
            </w:r>
          </w:p>
        </w:tc>
        <w:tc>
          <w:tcPr>
            <w:tcW w:w="2130" w:type="dxa"/>
            <w:gridSpan w:val="3"/>
            <w:tcBorders>
              <w:bottom w:val="single" w:sz="12" w:space="0" w:color="auto"/>
            </w:tcBorders>
            <w:shd w:val="clear" w:color="auto" w:fill="auto"/>
            <w:vAlign w:val="bottom"/>
          </w:tcPr>
          <w:p w14:paraId="7C639606" w14:textId="77777777" w:rsidR="00526E78" w:rsidRPr="00F12739" w:rsidRDefault="00526E78" w:rsidP="00526E78">
            <w:pPr>
              <w:pStyle w:val="SingleTxtG"/>
              <w:spacing w:before="80" w:after="80" w:line="200" w:lineRule="exact"/>
              <w:ind w:left="113" w:right="113"/>
              <w:jc w:val="right"/>
            </w:pPr>
            <w:r w:rsidRPr="00F12739">
              <w:rPr>
                <w:i/>
                <w:sz w:val="16"/>
                <w:lang w:eastAsia="en-GB"/>
              </w:rPr>
              <w:t>Lower outer (A1)</w:t>
            </w:r>
          </w:p>
        </w:tc>
      </w:tr>
      <w:tr w:rsidR="00526E78" w:rsidRPr="002C79B5" w14:paraId="22C7711E" w14:textId="77777777" w:rsidTr="00526E78">
        <w:tc>
          <w:tcPr>
            <w:tcW w:w="1418" w:type="dxa"/>
            <w:tcBorders>
              <w:top w:val="single" w:sz="12" w:space="0" w:color="auto"/>
              <w:bottom w:val="single" w:sz="4" w:space="0" w:color="auto"/>
            </w:tcBorders>
            <w:shd w:val="clear" w:color="auto" w:fill="auto"/>
            <w:vAlign w:val="bottom"/>
          </w:tcPr>
          <w:p w14:paraId="15FC1ACD" w14:textId="77777777" w:rsidR="00526E78" w:rsidRPr="00F12739" w:rsidRDefault="00526E78" w:rsidP="00526E78">
            <w:pPr>
              <w:pStyle w:val="SingleTxtG"/>
              <w:spacing w:before="80" w:line="220" w:lineRule="exact"/>
              <w:ind w:left="113" w:right="113"/>
              <w:jc w:val="left"/>
            </w:pPr>
            <w:r w:rsidRPr="00F12739">
              <w:rPr>
                <w:sz w:val="18"/>
                <w:lang w:eastAsia="en-GB"/>
              </w:rPr>
              <w:t>Direction</w:t>
            </w:r>
          </w:p>
        </w:tc>
        <w:tc>
          <w:tcPr>
            <w:tcW w:w="709" w:type="dxa"/>
            <w:tcBorders>
              <w:top w:val="single" w:sz="12" w:space="0" w:color="auto"/>
              <w:bottom w:val="single" w:sz="4" w:space="0" w:color="auto"/>
            </w:tcBorders>
            <w:shd w:val="clear" w:color="auto" w:fill="auto"/>
            <w:vAlign w:val="bottom"/>
          </w:tcPr>
          <w:p w14:paraId="039CED2A"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X</w:t>
            </w:r>
          </w:p>
        </w:tc>
        <w:tc>
          <w:tcPr>
            <w:tcW w:w="709" w:type="dxa"/>
            <w:tcBorders>
              <w:top w:val="single" w:sz="12" w:space="0" w:color="auto"/>
              <w:bottom w:val="single" w:sz="4" w:space="0" w:color="auto"/>
            </w:tcBorders>
            <w:shd w:val="clear" w:color="auto" w:fill="auto"/>
            <w:vAlign w:val="bottom"/>
          </w:tcPr>
          <w:p w14:paraId="36430AB2"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Y</w:t>
            </w:r>
          </w:p>
        </w:tc>
        <w:tc>
          <w:tcPr>
            <w:tcW w:w="710" w:type="dxa"/>
            <w:tcBorders>
              <w:top w:val="single" w:sz="12" w:space="0" w:color="auto"/>
              <w:bottom w:val="single" w:sz="4" w:space="0" w:color="auto"/>
            </w:tcBorders>
            <w:shd w:val="clear" w:color="auto" w:fill="auto"/>
            <w:vAlign w:val="bottom"/>
          </w:tcPr>
          <w:p w14:paraId="44FE2F79"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Z</w:t>
            </w:r>
          </w:p>
        </w:tc>
        <w:tc>
          <w:tcPr>
            <w:tcW w:w="710" w:type="dxa"/>
            <w:tcBorders>
              <w:top w:val="single" w:sz="12" w:space="0" w:color="auto"/>
              <w:bottom w:val="single" w:sz="4" w:space="0" w:color="auto"/>
            </w:tcBorders>
            <w:shd w:val="clear" w:color="auto" w:fill="auto"/>
            <w:vAlign w:val="bottom"/>
          </w:tcPr>
          <w:p w14:paraId="66700281"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X</w:t>
            </w:r>
          </w:p>
        </w:tc>
        <w:tc>
          <w:tcPr>
            <w:tcW w:w="710" w:type="dxa"/>
            <w:tcBorders>
              <w:top w:val="single" w:sz="12" w:space="0" w:color="auto"/>
              <w:bottom w:val="single" w:sz="4" w:space="0" w:color="auto"/>
            </w:tcBorders>
            <w:shd w:val="clear" w:color="auto" w:fill="auto"/>
            <w:vAlign w:val="bottom"/>
          </w:tcPr>
          <w:p w14:paraId="721D0EFD"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Y</w:t>
            </w:r>
          </w:p>
        </w:tc>
        <w:tc>
          <w:tcPr>
            <w:tcW w:w="710" w:type="dxa"/>
            <w:tcBorders>
              <w:top w:val="single" w:sz="12" w:space="0" w:color="auto"/>
              <w:bottom w:val="single" w:sz="4" w:space="0" w:color="auto"/>
            </w:tcBorders>
            <w:shd w:val="clear" w:color="auto" w:fill="auto"/>
            <w:vAlign w:val="bottom"/>
          </w:tcPr>
          <w:p w14:paraId="5FD4F0FA"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Z</w:t>
            </w:r>
          </w:p>
        </w:tc>
        <w:tc>
          <w:tcPr>
            <w:tcW w:w="710" w:type="dxa"/>
            <w:tcBorders>
              <w:top w:val="single" w:sz="12" w:space="0" w:color="auto"/>
              <w:bottom w:val="single" w:sz="4" w:space="0" w:color="auto"/>
            </w:tcBorders>
            <w:shd w:val="clear" w:color="auto" w:fill="auto"/>
            <w:vAlign w:val="bottom"/>
          </w:tcPr>
          <w:p w14:paraId="072D8469"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X</w:t>
            </w:r>
          </w:p>
        </w:tc>
        <w:tc>
          <w:tcPr>
            <w:tcW w:w="710" w:type="dxa"/>
            <w:tcBorders>
              <w:top w:val="single" w:sz="12" w:space="0" w:color="auto"/>
              <w:bottom w:val="single" w:sz="4" w:space="0" w:color="auto"/>
            </w:tcBorders>
            <w:shd w:val="clear" w:color="auto" w:fill="auto"/>
            <w:vAlign w:val="bottom"/>
          </w:tcPr>
          <w:p w14:paraId="783D5E99"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Y</w:t>
            </w:r>
          </w:p>
        </w:tc>
        <w:tc>
          <w:tcPr>
            <w:tcW w:w="710" w:type="dxa"/>
            <w:tcBorders>
              <w:top w:val="single" w:sz="12" w:space="0" w:color="auto"/>
              <w:bottom w:val="single" w:sz="4" w:space="0" w:color="auto"/>
            </w:tcBorders>
            <w:shd w:val="clear" w:color="auto" w:fill="auto"/>
            <w:vAlign w:val="bottom"/>
          </w:tcPr>
          <w:p w14:paraId="65630519"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Z</w:t>
            </w:r>
          </w:p>
        </w:tc>
      </w:tr>
      <w:tr w:rsidR="00526E78" w:rsidRPr="002C79B5" w14:paraId="5DB964EB" w14:textId="77777777" w:rsidTr="00526E78">
        <w:tc>
          <w:tcPr>
            <w:tcW w:w="1418" w:type="dxa"/>
            <w:tcBorders>
              <w:bottom w:val="single" w:sz="12" w:space="0" w:color="auto"/>
            </w:tcBorders>
            <w:shd w:val="clear" w:color="auto" w:fill="auto"/>
            <w:vAlign w:val="bottom"/>
          </w:tcPr>
          <w:p w14:paraId="584B47FD" w14:textId="77777777" w:rsidR="00526E78" w:rsidRPr="00F12739" w:rsidRDefault="00526E78" w:rsidP="00526E78">
            <w:pPr>
              <w:pStyle w:val="SingleTxtG"/>
              <w:spacing w:before="80" w:line="220" w:lineRule="exact"/>
              <w:ind w:left="113" w:right="113"/>
              <w:jc w:val="left"/>
            </w:pPr>
            <w:r w:rsidRPr="00F12739">
              <w:rPr>
                <w:sz w:val="18"/>
                <w:lang w:eastAsia="en-GB"/>
              </w:rPr>
              <w:t xml:space="preserve">Distance </w:t>
            </w:r>
            <w:r w:rsidRPr="00F12739">
              <w:rPr>
                <w:sz w:val="18"/>
                <w:lang w:eastAsia="en-GB"/>
              </w:rPr>
              <w:br/>
              <w:t>(mm)</w:t>
            </w:r>
          </w:p>
        </w:tc>
        <w:tc>
          <w:tcPr>
            <w:tcW w:w="709" w:type="dxa"/>
            <w:tcBorders>
              <w:bottom w:val="single" w:sz="12" w:space="0" w:color="auto"/>
            </w:tcBorders>
            <w:shd w:val="clear" w:color="auto" w:fill="auto"/>
            <w:vAlign w:val="bottom"/>
          </w:tcPr>
          <w:p w14:paraId="5B15A8AC"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-240</w:t>
            </w:r>
          </w:p>
        </w:tc>
        <w:tc>
          <w:tcPr>
            <w:tcW w:w="709" w:type="dxa"/>
            <w:tcBorders>
              <w:bottom w:val="single" w:sz="12" w:space="0" w:color="auto"/>
            </w:tcBorders>
            <w:shd w:val="clear" w:color="auto" w:fill="auto"/>
            <w:vAlign w:val="bottom"/>
          </w:tcPr>
          <w:p w14:paraId="68F4C0AC"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-220</w:t>
            </w:r>
          </w:p>
        </w:tc>
        <w:tc>
          <w:tcPr>
            <w:tcW w:w="710" w:type="dxa"/>
            <w:tcBorders>
              <w:bottom w:val="single" w:sz="12" w:space="0" w:color="auto"/>
            </w:tcBorders>
            <w:shd w:val="clear" w:color="auto" w:fill="auto"/>
            <w:vAlign w:val="bottom"/>
          </w:tcPr>
          <w:p w14:paraId="10907FCC"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-630</w:t>
            </w:r>
          </w:p>
        </w:tc>
        <w:tc>
          <w:tcPr>
            <w:tcW w:w="710" w:type="dxa"/>
            <w:tcBorders>
              <w:bottom w:val="single" w:sz="12" w:space="0" w:color="auto"/>
            </w:tcBorders>
            <w:shd w:val="clear" w:color="auto" w:fill="auto"/>
            <w:vAlign w:val="bottom"/>
          </w:tcPr>
          <w:p w14:paraId="12836B83"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-29</w:t>
            </w:r>
          </w:p>
        </w:tc>
        <w:tc>
          <w:tcPr>
            <w:tcW w:w="710" w:type="dxa"/>
            <w:tcBorders>
              <w:bottom w:val="single" w:sz="12" w:space="0" w:color="auto"/>
            </w:tcBorders>
            <w:shd w:val="clear" w:color="auto" w:fill="auto"/>
            <w:vAlign w:val="bottom"/>
          </w:tcPr>
          <w:p w14:paraId="56C02F1F"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200</w:t>
            </w:r>
          </w:p>
        </w:tc>
        <w:tc>
          <w:tcPr>
            <w:tcW w:w="710" w:type="dxa"/>
            <w:tcBorders>
              <w:bottom w:val="single" w:sz="12" w:space="0" w:color="auto"/>
            </w:tcBorders>
            <w:shd w:val="clear" w:color="auto" w:fill="auto"/>
            <w:vAlign w:val="bottom"/>
          </w:tcPr>
          <w:p w14:paraId="25DC8A63"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59</w:t>
            </w:r>
          </w:p>
        </w:tc>
        <w:tc>
          <w:tcPr>
            <w:tcW w:w="710" w:type="dxa"/>
            <w:tcBorders>
              <w:bottom w:val="single" w:sz="12" w:space="0" w:color="auto"/>
            </w:tcBorders>
            <w:shd w:val="clear" w:color="auto" w:fill="auto"/>
            <w:vAlign w:val="bottom"/>
          </w:tcPr>
          <w:p w14:paraId="18B5AE71"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10</w:t>
            </w:r>
          </w:p>
        </w:tc>
        <w:tc>
          <w:tcPr>
            <w:tcW w:w="710" w:type="dxa"/>
            <w:tcBorders>
              <w:bottom w:val="single" w:sz="12" w:space="0" w:color="auto"/>
            </w:tcBorders>
            <w:shd w:val="clear" w:color="auto" w:fill="auto"/>
            <w:vAlign w:val="bottom"/>
          </w:tcPr>
          <w:p w14:paraId="0CF1DA8E" w14:textId="77777777" w:rsidR="00526E78" w:rsidRPr="00F12739" w:rsidRDefault="00526E78" w:rsidP="00526E78">
            <w:pPr>
              <w:suppressAutoHyphens w:val="0"/>
              <w:spacing w:before="80" w:after="120" w:line="220" w:lineRule="exact"/>
              <w:ind w:left="113" w:right="113"/>
              <w:jc w:val="center"/>
              <w:rPr>
                <w:sz w:val="18"/>
                <w:lang w:eastAsia="en-GB"/>
              </w:rPr>
            </w:pPr>
            <w:r w:rsidRPr="00F12739">
              <w:rPr>
                <w:sz w:val="18"/>
                <w:lang w:eastAsia="en-GB"/>
              </w:rPr>
              <w:t>-200</w:t>
            </w:r>
          </w:p>
        </w:tc>
        <w:tc>
          <w:tcPr>
            <w:tcW w:w="710" w:type="dxa"/>
            <w:tcBorders>
              <w:bottom w:val="single" w:sz="12" w:space="0" w:color="auto"/>
            </w:tcBorders>
            <w:shd w:val="clear" w:color="auto" w:fill="auto"/>
            <w:vAlign w:val="bottom"/>
          </w:tcPr>
          <w:p w14:paraId="355A2139" w14:textId="77777777" w:rsidR="00526E78" w:rsidRPr="00F12739" w:rsidRDefault="00526E78" w:rsidP="00526E78">
            <w:pPr>
              <w:suppressAutoHyphens w:val="0"/>
              <w:spacing w:before="80" w:after="120" w:line="220" w:lineRule="exact"/>
              <w:ind w:left="113" w:right="113"/>
              <w:jc w:val="center"/>
              <w:rPr>
                <w:strike/>
                <w:sz w:val="18"/>
                <w:lang w:eastAsia="en-GB"/>
              </w:rPr>
            </w:pPr>
            <w:r w:rsidRPr="00F12739">
              <w:rPr>
                <w:sz w:val="18"/>
                <w:lang w:eastAsia="en-GB"/>
              </w:rPr>
              <w:t>14.5</w:t>
            </w:r>
          </w:p>
        </w:tc>
      </w:tr>
    </w:tbl>
    <w:p w14:paraId="26F5332D" w14:textId="34BAE13C" w:rsidR="002C5622" w:rsidRDefault="002C5622" w:rsidP="00166A02">
      <w:pPr>
        <w:pStyle w:val="Heading1"/>
        <w:keepNext/>
        <w:numPr>
          <w:ilvl w:val="0"/>
          <w:numId w:val="0"/>
        </w:numPr>
        <w:spacing w:before="120"/>
      </w:pPr>
      <w:r>
        <w:tab/>
      </w:r>
      <w:r>
        <w:tab/>
      </w:r>
      <w:r w:rsidR="00526E78" w:rsidRPr="004A1237">
        <w:t xml:space="preserve">Figure 3 </w:t>
      </w:r>
    </w:p>
    <w:p w14:paraId="2C6163B7" w14:textId="7F25BD33" w:rsidR="00526E78" w:rsidRPr="002C5622" w:rsidRDefault="00526E78" w:rsidP="008C77D6">
      <w:pPr>
        <w:pStyle w:val="SingleTxtG"/>
        <w:keepNext/>
        <w:rPr>
          <w:b/>
        </w:rPr>
      </w:pPr>
      <w:r w:rsidRPr="002C5622">
        <w:rPr>
          <w:b/>
        </w:rPr>
        <w:t xml:space="preserve">Top View – Bench with belt anchorages (Dimensions in mm; Tolerance general: ±2 mm) </w:t>
      </w:r>
    </w:p>
    <w:p w14:paraId="2F3B1CE0" w14:textId="77777777" w:rsidR="00526E78" w:rsidRPr="004A1237" w:rsidRDefault="00526E78" w:rsidP="00526E78">
      <w:pPr>
        <w:spacing w:after="120"/>
        <w:ind w:left="1134" w:right="1134"/>
        <w:rPr>
          <w:b/>
        </w:rPr>
      </w:pPr>
      <w:r>
        <w:rPr>
          <w:b/>
          <w:noProof/>
          <w:lang w:eastAsia="en-GB"/>
        </w:rPr>
        <w:drawing>
          <wp:inline distT="0" distB="0" distL="0" distR="0" wp14:anchorId="2303A74D" wp14:editId="3AF2F76E">
            <wp:extent cx="2976245" cy="2320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76245" cy="2320290"/>
                    </a:xfrm>
                    <a:prstGeom prst="rect">
                      <a:avLst/>
                    </a:prstGeom>
                    <a:noFill/>
                    <a:ln>
                      <a:noFill/>
                    </a:ln>
                  </pic:spPr>
                </pic:pic>
              </a:graphicData>
            </a:graphic>
          </wp:inline>
        </w:drawing>
      </w:r>
    </w:p>
    <w:p w14:paraId="09CF9C76" w14:textId="77777777" w:rsidR="00526E78" w:rsidRPr="0021588E" w:rsidRDefault="00526E78" w:rsidP="00526E78">
      <w:pPr>
        <w:pStyle w:val="SingleTxtG"/>
        <w:jc w:val="left"/>
        <w:rPr>
          <w:rStyle w:val="SingleTxtGChar"/>
        </w:rPr>
      </w:pPr>
      <w:r w:rsidRPr="0021588E">
        <w:t>"Re</w:t>
      </w:r>
      <w:r w:rsidRPr="0021588E">
        <w:rPr>
          <w:rStyle w:val="SingleTxtGChar"/>
        </w:rPr>
        <w:t>" is located on the cent</w:t>
      </w:r>
      <w:r>
        <w:rPr>
          <w:rStyle w:val="SingleTxtGChar"/>
        </w:rPr>
        <w:t>re line of the retractor spool</w:t>
      </w:r>
    </w:p>
    <w:p w14:paraId="5E19CB0B" w14:textId="77777777" w:rsidR="008C77D6" w:rsidRDefault="008C77D6" w:rsidP="002C5622">
      <w:pPr>
        <w:pStyle w:val="Heading1"/>
        <w:numPr>
          <w:ilvl w:val="0"/>
          <w:numId w:val="0"/>
        </w:numPr>
        <w:rPr>
          <w:rStyle w:val="SingleTxtGChar"/>
        </w:rPr>
      </w:pPr>
    </w:p>
    <w:p w14:paraId="6D602830" w14:textId="6D38F7BF" w:rsidR="002C5622" w:rsidRDefault="002C5622" w:rsidP="00166A02">
      <w:pPr>
        <w:pStyle w:val="Heading1"/>
        <w:keepNext/>
        <w:keepLines/>
        <w:numPr>
          <w:ilvl w:val="0"/>
          <w:numId w:val="0"/>
        </w:numPr>
        <w:rPr>
          <w:rStyle w:val="SingleTxtGChar"/>
        </w:rPr>
      </w:pPr>
      <w:r>
        <w:rPr>
          <w:rStyle w:val="SingleTxtGChar"/>
        </w:rPr>
        <w:lastRenderedPageBreak/>
        <w:tab/>
      </w:r>
      <w:r>
        <w:rPr>
          <w:rStyle w:val="SingleTxtGChar"/>
        </w:rPr>
        <w:tab/>
      </w:r>
      <w:r w:rsidR="00526E78" w:rsidRPr="0021588E">
        <w:rPr>
          <w:rStyle w:val="SingleTxtGChar"/>
        </w:rPr>
        <w:t xml:space="preserve">Figure 4 </w:t>
      </w:r>
    </w:p>
    <w:p w14:paraId="7CB22199" w14:textId="234AB0DC" w:rsidR="00526E78" w:rsidRPr="00F916B5" w:rsidRDefault="00526E78" w:rsidP="00166A02">
      <w:pPr>
        <w:pStyle w:val="SingleTxtG"/>
        <w:keepNext/>
        <w:keepLines/>
        <w:jc w:val="left"/>
        <w:rPr>
          <w:b/>
        </w:rPr>
      </w:pPr>
      <w:r w:rsidRPr="00B03A0C">
        <w:rPr>
          <w:rStyle w:val="SingleTxtGChar"/>
          <w:b/>
        </w:rPr>
        <w:t>Side</w:t>
      </w:r>
      <w:r w:rsidRPr="00FE4ADD">
        <w:rPr>
          <w:b/>
        </w:rPr>
        <w:t xml:space="preserve"> View – Bench with belt anchorages (</w:t>
      </w:r>
      <w:r>
        <w:rPr>
          <w:b/>
        </w:rPr>
        <w:t xml:space="preserve">Dimensions in mm; </w:t>
      </w:r>
      <w:r w:rsidRPr="00FE4ADD">
        <w:rPr>
          <w:b/>
        </w:rPr>
        <w:t xml:space="preserve">Tolerance general: ±2 mm) </w:t>
      </w:r>
    </w:p>
    <w:p w14:paraId="58BFD667" w14:textId="77777777" w:rsidR="00526E78" w:rsidRPr="004A1237" w:rsidRDefault="00526E78" w:rsidP="00166A02">
      <w:pPr>
        <w:keepNext/>
        <w:keepLines/>
        <w:spacing w:after="120"/>
        <w:ind w:left="1134" w:right="1134"/>
        <w:rPr>
          <w:b/>
        </w:rPr>
      </w:pPr>
      <w:r>
        <w:rPr>
          <w:b/>
          <w:noProof/>
          <w:lang w:eastAsia="en-GB"/>
        </w:rPr>
        <w:drawing>
          <wp:inline distT="0" distB="0" distL="0" distR="0" wp14:anchorId="5A8157A1" wp14:editId="160B1766">
            <wp:extent cx="3743960" cy="33039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43960" cy="3303905"/>
                    </a:xfrm>
                    <a:prstGeom prst="rect">
                      <a:avLst/>
                    </a:prstGeom>
                    <a:noFill/>
                    <a:ln>
                      <a:noFill/>
                    </a:ln>
                  </pic:spPr>
                </pic:pic>
              </a:graphicData>
            </a:graphic>
          </wp:inline>
        </w:drawing>
      </w:r>
    </w:p>
    <w:p w14:paraId="529115F1" w14:textId="3B0B1BBB" w:rsidR="00526E78" w:rsidRDefault="00526E78" w:rsidP="00526E78">
      <w:pPr>
        <w:pStyle w:val="SingleTxtG"/>
      </w:pPr>
      <w:r w:rsidRPr="0021588E">
        <w:t xml:space="preserve">"Re" is located on the centre line of the retractor </w:t>
      </w:r>
      <w:r w:rsidR="002C5622">
        <w:t>spool</w:t>
      </w:r>
    </w:p>
    <w:p w14:paraId="3D8E160F" w14:textId="77777777" w:rsidR="00324D48" w:rsidRPr="000F1A9A" w:rsidRDefault="00324D48" w:rsidP="00324D48">
      <w:pPr>
        <w:suppressAutoHyphens w:val="0"/>
        <w:spacing w:line="240" w:lineRule="auto"/>
        <w:ind w:left="1134"/>
        <w:rPr>
          <w:b/>
          <w:lang w:eastAsia="ar-SA"/>
        </w:rPr>
      </w:pPr>
      <w:r w:rsidRPr="000F1A9A">
        <w:rPr>
          <w:lang w:eastAsia="ar-SA"/>
        </w:rPr>
        <w:t>Figure 5</w:t>
      </w:r>
      <w:r w:rsidRPr="000F1A9A">
        <w:rPr>
          <w:lang w:eastAsia="ar-SA"/>
        </w:rPr>
        <w:br/>
      </w:r>
      <w:r w:rsidRPr="000F1A9A">
        <w:rPr>
          <w:b/>
          <w:lang w:eastAsia="ar-SA"/>
        </w:rPr>
        <w:t>Lower strap anchorages (LSA 1, LSA 2, LSA 3 and LSA 4)</w:t>
      </w:r>
    </w:p>
    <w:p w14:paraId="0EF1186A" w14:textId="77777777" w:rsidR="00324D48" w:rsidRPr="000F1A9A" w:rsidRDefault="00324D48" w:rsidP="00324D48">
      <w:pPr>
        <w:suppressAutoHyphens w:val="0"/>
        <w:spacing w:line="240" w:lineRule="auto"/>
        <w:ind w:left="567" w:firstLine="567"/>
        <w:rPr>
          <w:i/>
          <w:lang w:eastAsia="ar-SA"/>
        </w:rPr>
      </w:pPr>
    </w:p>
    <w:p w14:paraId="5242619D" w14:textId="77777777" w:rsidR="00324D48" w:rsidRPr="000F1A9A" w:rsidRDefault="00324D48" w:rsidP="00324D48">
      <w:pPr>
        <w:suppressAutoHyphens w:val="0"/>
        <w:spacing w:line="240" w:lineRule="auto"/>
        <w:ind w:left="567" w:firstLine="567"/>
        <w:rPr>
          <w:lang w:eastAsia="ar-SA"/>
        </w:rPr>
      </w:pPr>
      <w:r w:rsidRPr="000F1A9A">
        <w:rPr>
          <w:i/>
          <w:noProof/>
          <w:lang w:eastAsia="zh-CN"/>
        </w:rPr>
        <w:drawing>
          <wp:inline distT="0" distB="0" distL="0" distR="0" wp14:anchorId="3533B6A6" wp14:editId="428D4EC4">
            <wp:extent cx="2247900" cy="2667000"/>
            <wp:effectExtent l="0" t="0" r="0" b="0"/>
            <wp:docPr id="3842" name="Picture 3842" descr="Macintosh HD:Users:okkevanmourik:Desktop:Screen Shot 2017-10-17 at 23.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okkevanmourik:Desktop:Screen Shot 2017-10-17 at 23.48.2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47900" cy="2667000"/>
                    </a:xfrm>
                    <a:prstGeom prst="rect">
                      <a:avLst/>
                    </a:prstGeom>
                    <a:noFill/>
                    <a:ln>
                      <a:noFill/>
                    </a:ln>
                  </pic:spPr>
                </pic:pic>
              </a:graphicData>
            </a:graphic>
          </wp:inline>
        </w:drawing>
      </w:r>
    </w:p>
    <w:p w14:paraId="3433AD5A" w14:textId="568B3316" w:rsidR="00324D48" w:rsidRPr="0021588E" w:rsidRDefault="00324D48" w:rsidP="00166A02">
      <w:pPr>
        <w:pStyle w:val="SingleTxtG"/>
        <w:spacing w:before="120"/>
      </w:pPr>
      <w:r w:rsidRPr="000F1A9A">
        <w:rPr>
          <w:lang w:eastAsia="ar-SA"/>
        </w:rPr>
        <w:t>Dimensions in mm</w:t>
      </w:r>
    </w:p>
    <w:p w14:paraId="59CDBC8B" w14:textId="77777777" w:rsidR="00526E78" w:rsidRPr="008B567E" w:rsidRDefault="00526E78" w:rsidP="001E795A">
      <w:pPr>
        <w:pStyle w:val="SingleTxtG"/>
        <w:ind w:left="0"/>
      </w:pPr>
    </w:p>
    <w:bookmarkEnd w:id="76"/>
    <w:p w14:paraId="3E255614" w14:textId="77777777" w:rsidR="00471629" w:rsidRDefault="00471629" w:rsidP="008E0CF4"/>
    <w:p w14:paraId="396412D6" w14:textId="77777777" w:rsidR="008E0CF4" w:rsidRDefault="008E0CF4" w:rsidP="008E0CF4">
      <w:pPr>
        <w:pStyle w:val="para"/>
        <w:sectPr w:rsidR="008E0CF4" w:rsidSect="00997AA0">
          <w:headerReference w:type="even" r:id="rId170"/>
          <w:headerReference w:type="default" r:id="rId171"/>
          <w:footerReference w:type="even" r:id="rId172"/>
          <w:footerReference w:type="default" r:id="rId173"/>
          <w:footnotePr>
            <w:numRestart w:val="eachSect"/>
          </w:footnotePr>
          <w:endnotePr>
            <w:numFmt w:val="decimal"/>
          </w:endnotePr>
          <w:pgSz w:w="11907" w:h="16840" w:code="9"/>
          <w:pgMar w:top="1418" w:right="1134" w:bottom="1134" w:left="1134" w:header="680" w:footer="567" w:gutter="0"/>
          <w:cols w:space="720"/>
          <w:docGrid w:linePitch="272"/>
        </w:sectPr>
      </w:pPr>
    </w:p>
    <w:p w14:paraId="4F335FDA" w14:textId="77777777" w:rsidR="00F95ECE" w:rsidRPr="004A1237" w:rsidRDefault="00F95ECE" w:rsidP="00F95ECE">
      <w:pPr>
        <w:pStyle w:val="HChG"/>
      </w:pPr>
      <w:bookmarkStart w:id="77" w:name="_Toc355000755"/>
      <w:r w:rsidRPr="004A1237">
        <w:lastRenderedPageBreak/>
        <w:t>Annex 6 - Appendix 3</w:t>
      </w:r>
    </w:p>
    <w:p w14:paraId="00F10C4F" w14:textId="77777777" w:rsidR="00F95ECE" w:rsidRPr="004A1237" w:rsidRDefault="00F95ECE" w:rsidP="00F95ECE">
      <w:pPr>
        <w:pStyle w:val="HChG"/>
      </w:pPr>
      <w:r>
        <w:tab/>
      </w:r>
      <w:r>
        <w:tab/>
      </w:r>
      <w:r w:rsidRPr="004A1237">
        <w:t>Definition of side impact door</w:t>
      </w:r>
    </w:p>
    <w:p w14:paraId="3A71EB92" w14:textId="77777777" w:rsidR="00F95ECE" w:rsidRPr="004A1237" w:rsidRDefault="00F95ECE" w:rsidP="00E80D1B">
      <w:pPr>
        <w:pStyle w:val="para"/>
      </w:pPr>
      <w:r w:rsidRPr="004A1237">
        <w:t>1.</w:t>
      </w:r>
      <w:r w:rsidRPr="004A1237">
        <w:tab/>
        <w:t>Door panel definition</w:t>
      </w:r>
    </w:p>
    <w:p w14:paraId="3F6714B6" w14:textId="77777777" w:rsidR="00F95ECE" w:rsidRPr="004A1237" w:rsidRDefault="00F95ECE" w:rsidP="00E80D1B">
      <w:pPr>
        <w:pStyle w:val="para"/>
        <w:ind w:firstLine="0"/>
      </w:pPr>
      <w:r w:rsidRPr="004A1237">
        <w:t>The dimension and initial position of the impact door relative to the bench are described in the following figures.</w:t>
      </w:r>
    </w:p>
    <w:p w14:paraId="709252CC" w14:textId="77777777" w:rsidR="00F95ECE" w:rsidRPr="004A1237" w:rsidRDefault="00F95ECE" w:rsidP="00E80D1B">
      <w:pPr>
        <w:pStyle w:val="para"/>
        <w:ind w:firstLine="0"/>
      </w:pPr>
      <w:r w:rsidRPr="004A1237">
        <w:t>The stiffness and strength of the door panel shall be sufficient to avoid excessive oscillation or significant deformation during lateral dynamic test.</w:t>
      </w:r>
    </w:p>
    <w:p w14:paraId="731A2B22" w14:textId="77777777" w:rsidR="00E80D1B" w:rsidRDefault="00F95ECE" w:rsidP="00E80D1B">
      <w:pPr>
        <w:pStyle w:val="Heading1"/>
        <w:numPr>
          <w:ilvl w:val="0"/>
          <w:numId w:val="0"/>
        </w:numPr>
        <w:ind w:left="567" w:firstLine="567"/>
      </w:pPr>
      <w:r w:rsidRPr="004A1237">
        <w:t>Figure 1</w:t>
      </w:r>
    </w:p>
    <w:p w14:paraId="387F3D4B" w14:textId="17A16454" w:rsidR="00F95ECE" w:rsidRPr="004A1237" w:rsidRDefault="00F95ECE" w:rsidP="00F95ECE">
      <w:pPr>
        <w:pStyle w:val="SingleTxtG"/>
        <w:keepNext/>
        <w:keepLines/>
        <w:jc w:val="left"/>
        <w:rPr>
          <w:b/>
        </w:rPr>
      </w:pPr>
      <w:r w:rsidRPr="004A1237">
        <w:rPr>
          <w:b/>
        </w:rPr>
        <w:t>Door panel geometry and position at T0</w:t>
      </w:r>
      <w:r>
        <w:rPr>
          <w:b/>
        </w:rPr>
        <w:t xml:space="preserve"> </w:t>
      </w:r>
      <w:r w:rsidRPr="004A1237">
        <w:rPr>
          <w:b/>
        </w:rPr>
        <w:t>– Top view</w:t>
      </w:r>
    </w:p>
    <w:p w14:paraId="799B574D" w14:textId="17A58858" w:rsidR="00B8151F" w:rsidRPr="0021588E" w:rsidRDefault="00F95ECE" w:rsidP="00B8151F">
      <w:pPr>
        <w:pStyle w:val="SingleTxtG"/>
      </w:pPr>
      <w:r>
        <w:rPr>
          <w:noProof/>
          <w:lang w:eastAsia="en-GB"/>
        </w:rPr>
        <w:drawing>
          <wp:inline distT="0" distB="0" distL="0" distR="0" wp14:anchorId="57171AA8" wp14:editId="42137D36">
            <wp:extent cx="3282949" cy="2713939"/>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2947" cy="2730471"/>
                    </a:xfrm>
                    <a:prstGeom prst="rect">
                      <a:avLst/>
                    </a:prstGeom>
                    <a:noFill/>
                    <a:ln>
                      <a:noFill/>
                    </a:ln>
                  </pic:spPr>
                </pic:pic>
              </a:graphicData>
            </a:graphic>
          </wp:inline>
        </w:drawing>
      </w:r>
      <w:r w:rsidR="00B8151F" w:rsidRPr="000F1A9A">
        <w:rPr>
          <w:lang w:eastAsia="ar-SA"/>
        </w:rPr>
        <w:t>Dimensions in mm</w:t>
      </w:r>
    </w:p>
    <w:p w14:paraId="54BA5DB6" w14:textId="77777777" w:rsidR="00E80D1B" w:rsidRDefault="00F95ECE" w:rsidP="00E80D1B">
      <w:pPr>
        <w:pStyle w:val="Heading1"/>
        <w:numPr>
          <w:ilvl w:val="0"/>
          <w:numId w:val="0"/>
        </w:numPr>
        <w:ind w:left="567" w:firstLine="567"/>
      </w:pPr>
      <w:r w:rsidRPr="004A1237">
        <w:t>Figure 2</w:t>
      </w:r>
    </w:p>
    <w:p w14:paraId="52CEB8D2" w14:textId="2592AD6E" w:rsidR="00F95ECE" w:rsidRPr="00E80D1B" w:rsidRDefault="00F95ECE" w:rsidP="00E80D1B">
      <w:pPr>
        <w:pStyle w:val="SingleTxtG"/>
        <w:rPr>
          <w:b/>
        </w:rPr>
      </w:pPr>
      <w:r w:rsidRPr="00E80D1B">
        <w:rPr>
          <w:b/>
        </w:rPr>
        <w:t xml:space="preserve">Door panel </w:t>
      </w:r>
      <w:r w:rsidRPr="00E80D1B">
        <w:rPr>
          <w:rStyle w:val="SingleTxtGChar"/>
          <w:b/>
        </w:rPr>
        <w:t>geometry – Side view (Tolerance general: ±2 mm and ±1 degree</w:t>
      </w:r>
      <w:r w:rsidRPr="00E80D1B">
        <w:rPr>
          <w:b/>
        </w:rPr>
        <w:t>)</w:t>
      </w:r>
    </w:p>
    <w:p w14:paraId="1279ACA7" w14:textId="77777777" w:rsidR="009C597E" w:rsidRDefault="00F95ECE" w:rsidP="009C597E">
      <w:pPr>
        <w:pStyle w:val="SingleTxtG"/>
        <w:rPr>
          <w:lang w:eastAsia="ar-SA"/>
        </w:rPr>
      </w:pPr>
      <w:r>
        <w:rPr>
          <w:noProof/>
          <w:lang w:eastAsia="en-GB"/>
        </w:rPr>
        <w:drawing>
          <wp:anchor distT="0" distB="0" distL="0" distR="0" simplePos="0" relativeHeight="251689984" behindDoc="1" locked="0" layoutInCell="1" allowOverlap="1" wp14:anchorId="73D5C20F" wp14:editId="00B74974">
            <wp:simplePos x="0" y="0"/>
            <wp:positionH relativeFrom="page">
              <wp:posOffset>2009775</wp:posOffset>
            </wp:positionH>
            <wp:positionV relativeFrom="page">
              <wp:posOffset>-2998470</wp:posOffset>
            </wp:positionV>
            <wp:extent cx="3256280" cy="2671445"/>
            <wp:effectExtent l="0" t="0" r="1270" b="0"/>
            <wp:wrapTight wrapText="bothSides">
              <wp:wrapPolygon edited="0">
                <wp:start x="0" y="0"/>
                <wp:lineTo x="0" y="21410"/>
                <wp:lineTo x="21482" y="21410"/>
                <wp:lineTo x="21482" y="0"/>
                <wp:lineTo x="0" y="0"/>
              </wp:wrapPolygon>
            </wp:wrapTight>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6280" cy="2671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155ED3B" wp14:editId="12898989">
            <wp:extent cx="3916680" cy="2465099"/>
            <wp:effectExtent l="0" t="0" r="7620" b="0"/>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4450" cy="2463696"/>
                    </a:xfrm>
                    <a:prstGeom prst="rect">
                      <a:avLst/>
                    </a:prstGeom>
                    <a:noFill/>
                    <a:ln>
                      <a:noFill/>
                    </a:ln>
                  </pic:spPr>
                </pic:pic>
              </a:graphicData>
            </a:graphic>
          </wp:inline>
        </w:drawing>
      </w:r>
    </w:p>
    <w:p w14:paraId="691526DE" w14:textId="60E130BF" w:rsidR="009C597E" w:rsidRPr="0021588E" w:rsidRDefault="009C597E" w:rsidP="00B8151F">
      <w:pPr>
        <w:pStyle w:val="SingleTxtG"/>
        <w:jc w:val="right"/>
      </w:pPr>
      <w:r w:rsidRPr="000F1A9A">
        <w:rPr>
          <w:lang w:eastAsia="ar-SA"/>
        </w:rPr>
        <w:t>Dimensions in mm</w:t>
      </w:r>
    </w:p>
    <w:p w14:paraId="5F953F1B" w14:textId="77777777" w:rsidR="00F95ECE" w:rsidRPr="004A1237" w:rsidRDefault="00F95ECE" w:rsidP="00F95ECE">
      <w:pPr>
        <w:pStyle w:val="SingleTxtG"/>
        <w:jc w:val="center"/>
      </w:pPr>
    </w:p>
    <w:p w14:paraId="64A5889D" w14:textId="0714104F" w:rsidR="00E80D1B" w:rsidRDefault="00F95ECE" w:rsidP="00E80D1B">
      <w:pPr>
        <w:pStyle w:val="Heading1"/>
        <w:keepNext/>
        <w:keepLines/>
        <w:numPr>
          <w:ilvl w:val="0"/>
          <w:numId w:val="0"/>
        </w:numPr>
        <w:ind w:left="567" w:firstLine="567"/>
        <w:rPr>
          <w:b/>
        </w:rPr>
      </w:pPr>
      <w:r w:rsidRPr="004A1237">
        <w:lastRenderedPageBreak/>
        <w:t>Figure 3</w:t>
      </w:r>
    </w:p>
    <w:p w14:paraId="7BA2E172" w14:textId="3D76C92D" w:rsidR="00F95ECE" w:rsidRPr="00E80D1B" w:rsidRDefault="00F95ECE" w:rsidP="00E80D1B">
      <w:pPr>
        <w:pStyle w:val="SingleTxtG"/>
        <w:keepNext/>
        <w:keepLines/>
        <w:rPr>
          <w:b/>
        </w:rPr>
      </w:pPr>
      <w:r w:rsidRPr="00E80D1B">
        <w:rPr>
          <w:b/>
        </w:rPr>
        <w:t>Door panel approximate maximum intrusion – Side view (For information)</w:t>
      </w:r>
    </w:p>
    <w:p w14:paraId="32AFCF2C" w14:textId="3A18046D" w:rsidR="00F95ECE" w:rsidRDefault="00F95ECE" w:rsidP="00BC220A">
      <w:pPr>
        <w:pStyle w:val="SingleTxtG"/>
        <w:keepNext/>
        <w:keepLines/>
        <w:jc w:val="left"/>
      </w:pPr>
      <w:r>
        <w:rPr>
          <w:noProof/>
          <w:lang w:eastAsia="en-GB"/>
        </w:rPr>
        <w:drawing>
          <wp:inline distT="0" distB="0" distL="0" distR="0" wp14:anchorId="275BABE0" wp14:editId="416E0E8F">
            <wp:extent cx="2914015" cy="3173095"/>
            <wp:effectExtent l="0" t="0" r="635" b="8255"/>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14015" cy="3173095"/>
                    </a:xfrm>
                    <a:prstGeom prst="rect">
                      <a:avLst/>
                    </a:prstGeom>
                    <a:noFill/>
                    <a:ln>
                      <a:noFill/>
                    </a:ln>
                  </pic:spPr>
                </pic:pic>
              </a:graphicData>
            </a:graphic>
          </wp:inline>
        </w:drawing>
      </w:r>
    </w:p>
    <w:p w14:paraId="1BE8A3BA" w14:textId="77777777" w:rsidR="009C597E" w:rsidRPr="0021588E" w:rsidRDefault="009C597E" w:rsidP="00B8151F">
      <w:pPr>
        <w:pStyle w:val="SingleTxtG"/>
        <w:jc w:val="right"/>
      </w:pPr>
      <w:r w:rsidRPr="000F1A9A">
        <w:rPr>
          <w:lang w:eastAsia="ar-SA"/>
        </w:rPr>
        <w:t>Dimensions in mm</w:t>
      </w:r>
    </w:p>
    <w:p w14:paraId="466E98CC" w14:textId="77777777" w:rsidR="009C597E" w:rsidRPr="004A1237" w:rsidRDefault="009C597E" w:rsidP="00F95ECE">
      <w:pPr>
        <w:pStyle w:val="SingleTxtG"/>
        <w:keepNext/>
        <w:keepLines/>
        <w:jc w:val="center"/>
      </w:pPr>
    </w:p>
    <w:p w14:paraId="1DAB8F19" w14:textId="77777777" w:rsidR="00F95ECE" w:rsidRPr="004A1237" w:rsidRDefault="00F95ECE" w:rsidP="00E80D1B">
      <w:pPr>
        <w:pStyle w:val="para"/>
      </w:pPr>
      <w:r w:rsidRPr="004A1237">
        <w:t>2.</w:t>
      </w:r>
      <w:r w:rsidRPr="004A1237">
        <w:tab/>
        <w:t>Panel padding specification</w:t>
      </w:r>
    </w:p>
    <w:p w14:paraId="599D69D4" w14:textId="77777777" w:rsidR="00F95ECE" w:rsidRPr="004A1237" w:rsidRDefault="00F95ECE" w:rsidP="00E80D1B">
      <w:pPr>
        <w:pStyle w:val="para"/>
      </w:pPr>
      <w:r w:rsidRPr="004A1237">
        <w:t>2.1.</w:t>
      </w:r>
      <w:r w:rsidRPr="004A1237">
        <w:tab/>
        <w:t>General</w:t>
      </w:r>
    </w:p>
    <w:p w14:paraId="06F1C941" w14:textId="77777777" w:rsidR="00F95ECE" w:rsidRPr="00BA1D95" w:rsidRDefault="00F95ECE" w:rsidP="00E80D1B">
      <w:pPr>
        <w:pStyle w:val="para"/>
        <w:ind w:firstLine="0"/>
      </w:pPr>
      <w:r w:rsidRPr="00BA1D95">
        <w:t>The impact surface of the door panel shall be entirely covered with a padding material of 55 mm in thickness (see Figure 1 above). The material shall comply with the performance criteria specified in paragraph 2.3. (</w:t>
      </w:r>
      <w:r>
        <w:t>F</w:t>
      </w:r>
      <w:r w:rsidRPr="00BA1D95">
        <w:t>igure 4 below) of this appendix when tested in accordance with paragraph 2.2. of this appendix.</w:t>
      </w:r>
    </w:p>
    <w:p w14:paraId="04C270EC" w14:textId="65FBEF11" w:rsidR="00F95ECE" w:rsidRPr="00BA1D95" w:rsidRDefault="00F95ECE" w:rsidP="00E80D1B">
      <w:pPr>
        <w:pStyle w:val="para"/>
        <w:ind w:firstLine="0"/>
      </w:pPr>
      <w:r w:rsidRPr="00BA1D95">
        <w:t>A material combination meeting these requirements is described in paragraph</w:t>
      </w:r>
      <w:r w:rsidR="00913D5E" w:rsidRPr="003B0EDE">
        <w:t> </w:t>
      </w:r>
      <w:r w:rsidRPr="00BA1D95">
        <w:t xml:space="preserve">2.4. of this appendix. </w:t>
      </w:r>
    </w:p>
    <w:p w14:paraId="3272CAF4" w14:textId="77777777" w:rsidR="00F95ECE" w:rsidRPr="004A1237" w:rsidRDefault="00F95ECE" w:rsidP="00E80D1B">
      <w:pPr>
        <w:pStyle w:val="para"/>
      </w:pPr>
      <w:r w:rsidRPr="004A1237">
        <w:t>2.2.</w:t>
      </w:r>
      <w:r w:rsidRPr="004A1237">
        <w:tab/>
        <w:t>Test procedure for the assessment of panel padding material</w:t>
      </w:r>
    </w:p>
    <w:p w14:paraId="78E0B579" w14:textId="491C8B01" w:rsidR="00F95ECE" w:rsidRPr="004A1237" w:rsidRDefault="00F95ECE" w:rsidP="00E80D1B">
      <w:pPr>
        <w:pStyle w:val="para"/>
        <w:ind w:firstLine="0"/>
      </w:pPr>
      <w:r w:rsidRPr="004A1237">
        <w:t>The test set up consists of a simple drop test using a spherical head form. The spherical head form has a diameter of 150 mm and a mass of 6 kg (±0.1 kg). The impact speed is 4 m/s (±0.1 m/s). The instrumentation should allow the assessment of the time of first contact between the impactor and the sample as well as the head form acceleration at least in direction of impact (Z-direction).</w:t>
      </w:r>
    </w:p>
    <w:p w14:paraId="5F9EE40F" w14:textId="77777777" w:rsidR="00F95ECE" w:rsidRPr="004A1237" w:rsidRDefault="00F95ECE" w:rsidP="00E80D1B">
      <w:pPr>
        <w:pStyle w:val="para"/>
        <w:ind w:firstLine="0"/>
      </w:pPr>
      <w:r w:rsidRPr="004A1237">
        <w:t xml:space="preserve">The material sample should have the dimensions of 400 </w:t>
      </w:r>
      <w:r w:rsidRPr="004A1237">
        <w:rPr>
          <w:bCs/>
        </w:rPr>
        <w:t>x</w:t>
      </w:r>
      <w:r w:rsidRPr="004A1237">
        <w:t xml:space="preserve"> 400 mm. The sample should be impacted in its centre.</w:t>
      </w:r>
    </w:p>
    <w:p w14:paraId="6D9FEC16" w14:textId="77777777" w:rsidR="00F95ECE" w:rsidRPr="004A1237" w:rsidRDefault="00F95ECE" w:rsidP="00BC220A">
      <w:pPr>
        <w:pStyle w:val="para"/>
        <w:rPr>
          <w:bCs/>
        </w:rPr>
      </w:pPr>
      <w:r w:rsidRPr="004A1237">
        <w:t>2.3.</w:t>
      </w:r>
      <w:r w:rsidRPr="004A1237">
        <w:rPr>
          <w:bCs/>
        </w:rPr>
        <w:tab/>
      </w:r>
      <w:r>
        <w:rPr>
          <w:bCs/>
        </w:rPr>
        <w:tab/>
      </w:r>
      <w:r w:rsidRPr="004A1237">
        <w:t>Performance criteria for the padding material</w:t>
      </w:r>
    </w:p>
    <w:p w14:paraId="2B3103A0" w14:textId="77777777" w:rsidR="00F95ECE" w:rsidRPr="004A1237" w:rsidRDefault="00F95ECE" w:rsidP="00BC220A">
      <w:pPr>
        <w:pStyle w:val="para"/>
        <w:ind w:firstLine="0"/>
        <w:rPr>
          <w:bCs/>
        </w:rPr>
      </w:pPr>
      <w:r w:rsidRPr="004A1237">
        <w:t>The time of first contact between sample material and head form (t0) is 0 ms.</w:t>
      </w:r>
    </w:p>
    <w:p w14:paraId="1264DFE1" w14:textId="77777777" w:rsidR="00F95ECE" w:rsidRPr="004A1237" w:rsidRDefault="00F95ECE" w:rsidP="00BC220A">
      <w:pPr>
        <w:pStyle w:val="para"/>
        <w:ind w:firstLine="0"/>
      </w:pPr>
      <w:r w:rsidRPr="004A1237">
        <w:t>The impactor acceleration shall not exceed 58 g.</w:t>
      </w:r>
    </w:p>
    <w:bookmarkEnd w:id="77"/>
    <w:p w14:paraId="3ED835FC" w14:textId="77777777" w:rsidR="007B7BA4" w:rsidRPr="004A1237" w:rsidRDefault="008F6A8A" w:rsidP="00E80D1B">
      <w:pPr>
        <w:pStyle w:val="Heading1"/>
        <w:numPr>
          <w:ilvl w:val="0"/>
          <w:numId w:val="0"/>
        </w:numPr>
        <w:ind w:left="567" w:firstLine="567"/>
        <w:rPr>
          <w:b/>
        </w:rPr>
      </w:pPr>
      <w:r>
        <w:rPr>
          <w:bCs/>
        </w:rPr>
        <w:br w:type="page"/>
      </w:r>
      <w:r w:rsidR="007B7BA4" w:rsidRPr="004A1237">
        <w:lastRenderedPageBreak/>
        <w:t>Figure 4</w:t>
      </w:r>
    </w:p>
    <w:p w14:paraId="079BDDB7" w14:textId="77777777" w:rsidR="007B7BA4" w:rsidRPr="00E80D1B" w:rsidRDefault="007B7BA4" w:rsidP="00E80D1B">
      <w:pPr>
        <w:pStyle w:val="SingleTxtG"/>
        <w:rPr>
          <w:b/>
        </w:rPr>
      </w:pPr>
      <w:r w:rsidRPr="00E80D1B">
        <w:rPr>
          <w:b/>
        </w:rPr>
        <w:t>Corridor for the padding material</w:t>
      </w:r>
    </w:p>
    <w:p w14:paraId="01956ECE" w14:textId="77777777" w:rsidR="007B7BA4" w:rsidRDefault="007B7BA4" w:rsidP="007B7BA4">
      <w:pPr>
        <w:keepNext/>
        <w:keepLines/>
        <w:ind w:left="1134"/>
        <w:rPr>
          <w:i/>
          <w:sz w:val="18"/>
        </w:rPr>
      </w:pPr>
      <w:r>
        <w:rPr>
          <w:noProof/>
          <w:lang w:eastAsia="en-GB"/>
        </w:rPr>
        <w:drawing>
          <wp:inline distT="0" distB="0" distL="0" distR="0" wp14:anchorId="17C5DFBC" wp14:editId="3631555C">
            <wp:extent cx="4142105" cy="2593340"/>
            <wp:effectExtent l="0" t="0" r="0" b="0"/>
            <wp:docPr id="3190" name="Picture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42105" cy="2593340"/>
                    </a:xfrm>
                    <a:prstGeom prst="rect">
                      <a:avLst/>
                    </a:prstGeom>
                    <a:noFill/>
                    <a:ln>
                      <a:noFill/>
                    </a:ln>
                  </pic:spPr>
                </pic:pic>
              </a:graphicData>
            </a:graphic>
          </wp:inline>
        </w:drawing>
      </w:r>
    </w:p>
    <w:p w14:paraId="5CC88696" w14:textId="0C7F2ABB" w:rsidR="007B7BA4" w:rsidRPr="007B7BA4" w:rsidRDefault="007B7BA4" w:rsidP="00BC220A">
      <w:pPr>
        <w:pStyle w:val="SingleTxtG"/>
        <w:spacing w:after="0"/>
        <w:ind w:left="1701"/>
        <w:rPr>
          <w:i/>
          <w:sz w:val="18"/>
        </w:rPr>
      </w:pPr>
      <w:r w:rsidRPr="007B7BA4">
        <w:rPr>
          <w:i/>
          <w:sz w:val="18"/>
        </w:rPr>
        <w:t>Key</w:t>
      </w:r>
      <w:r w:rsidR="00A879F6">
        <w:rPr>
          <w:i/>
          <w:sz w:val="18"/>
        </w:rPr>
        <w:t>:</w:t>
      </w:r>
    </w:p>
    <w:p w14:paraId="13E019B7" w14:textId="77777777" w:rsidR="007B7BA4" w:rsidRPr="00B03A0C" w:rsidRDefault="007B7BA4" w:rsidP="00BC220A">
      <w:pPr>
        <w:pStyle w:val="SingleTxtG"/>
        <w:spacing w:after="0"/>
        <w:ind w:left="1701"/>
        <w:rPr>
          <w:sz w:val="18"/>
        </w:rPr>
      </w:pPr>
      <w:r w:rsidRPr="00B03A0C">
        <w:rPr>
          <w:sz w:val="18"/>
        </w:rPr>
        <w:t>1 - Upper limit of 58 g</w:t>
      </w:r>
    </w:p>
    <w:p w14:paraId="17472BAB" w14:textId="77777777" w:rsidR="007B7BA4" w:rsidRPr="00B03A0C" w:rsidRDefault="007B7BA4" w:rsidP="00BC220A">
      <w:pPr>
        <w:pStyle w:val="SingleTxtG"/>
        <w:spacing w:after="0"/>
        <w:ind w:left="1701"/>
        <w:rPr>
          <w:sz w:val="18"/>
        </w:rPr>
      </w:pPr>
      <w:r w:rsidRPr="00B03A0C">
        <w:rPr>
          <w:sz w:val="18"/>
        </w:rPr>
        <w:t>2 - Lower limit for the maximum peak at 53 g (11 to 12 ms)</w:t>
      </w:r>
    </w:p>
    <w:p w14:paraId="2062FCB7" w14:textId="77777777" w:rsidR="007B7BA4" w:rsidRPr="00B03A0C" w:rsidRDefault="007B7BA4" w:rsidP="00BC220A">
      <w:pPr>
        <w:pStyle w:val="SingleTxtG"/>
        <w:spacing w:after="0"/>
        <w:ind w:left="1701"/>
        <w:rPr>
          <w:sz w:val="18"/>
        </w:rPr>
      </w:pPr>
      <w:r w:rsidRPr="00B03A0C">
        <w:rPr>
          <w:sz w:val="18"/>
        </w:rPr>
        <w:t>3 - Upper limit for the decline of acceleration (15 g at 20,5 ms to 10 g at 21,5 ms)</w:t>
      </w:r>
    </w:p>
    <w:p w14:paraId="1085B7CC" w14:textId="77777777" w:rsidR="007B7BA4" w:rsidRPr="00B03A0C" w:rsidRDefault="007B7BA4" w:rsidP="00BC220A">
      <w:pPr>
        <w:pStyle w:val="SingleTxtG"/>
        <w:spacing w:after="240"/>
        <w:ind w:left="1701"/>
        <w:rPr>
          <w:sz w:val="18"/>
        </w:rPr>
      </w:pPr>
      <w:r w:rsidRPr="00B03A0C">
        <w:rPr>
          <w:sz w:val="18"/>
        </w:rPr>
        <w:t>4 - Lower limit for the decline of acceleration (10 g at 20 ms to 7 g at 21 ms)</w:t>
      </w:r>
    </w:p>
    <w:p w14:paraId="74E8D33D" w14:textId="77777777" w:rsidR="007B7BA4" w:rsidRPr="00BA1D95" w:rsidRDefault="007B7BA4" w:rsidP="00E80D1B">
      <w:pPr>
        <w:pStyle w:val="para"/>
      </w:pPr>
      <w:r w:rsidRPr="00BA1D95">
        <w:t>2.4.</w:t>
      </w:r>
      <w:r w:rsidRPr="00BA1D95">
        <w:rPr>
          <w:bCs/>
        </w:rPr>
        <w:tab/>
      </w:r>
      <w:r w:rsidRPr="00BA1D95">
        <w:t>Example of material meeting the test requirements:</w:t>
      </w:r>
    </w:p>
    <w:p w14:paraId="22FCCBF7" w14:textId="77777777" w:rsidR="007B7BA4" w:rsidRPr="00BA1D95" w:rsidRDefault="007B7BA4" w:rsidP="00E80D1B">
      <w:pPr>
        <w:pStyle w:val="para"/>
        <w:ind w:firstLine="0"/>
      </w:pPr>
      <w:r w:rsidRPr="00BA1D95">
        <w:t xml:space="preserve">Rubber cell foam Polychloropren CR4271 measuring 35 mm in thickness attached to the door panel structure to which shall then be attached a subsequent layer of Styrodur C2500 20 mm in thickness. The Styrodur needs </w:t>
      </w:r>
      <w:r>
        <w:t>to be replaced after each test.</w:t>
      </w:r>
    </w:p>
    <w:p w14:paraId="4589D496" w14:textId="77777777" w:rsidR="008F6A8A" w:rsidRDefault="008F6A8A" w:rsidP="007B7BA4">
      <w:pPr>
        <w:spacing w:after="120"/>
        <w:ind w:left="1134" w:right="1134"/>
      </w:pPr>
    </w:p>
    <w:p w14:paraId="53AD6598" w14:textId="77777777" w:rsidR="006A5164" w:rsidRDefault="006A5164" w:rsidP="003B0EDE">
      <w:pPr>
        <w:keepNext/>
        <w:keepLines/>
        <w:tabs>
          <w:tab w:val="right" w:pos="851"/>
        </w:tabs>
        <w:spacing w:before="360" w:after="240" w:line="300" w:lineRule="exact"/>
        <w:ind w:left="1134" w:right="1134" w:hanging="1134"/>
        <w:rPr>
          <w:b/>
          <w:sz w:val="28"/>
        </w:rPr>
        <w:sectPr w:rsidR="006A5164" w:rsidSect="00997AA0">
          <w:headerReference w:type="even" r:id="rId179"/>
          <w:headerReference w:type="default" r:id="rId180"/>
          <w:footerReference w:type="even" r:id="rId181"/>
          <w:footerReference w:type="default" r:id="rId182"/>
          <w:footnotePr>
            <w:numRestart w:val="eachSect"/>
          </w:footnotePr>
          <w:endnotePr>
            <w:numFmt w:val="decimal"/>
          </w:endnotePr>
          <w:pgSz w:w="11907" w:h="16840" w:code="9"/>
          <w:pgMar w:top="1418" w:right="1134" w:bottom="1134" w:left="1134" w:header="680" w:footer="567" w:gutter="0"/>
          <w:cols w:space="720"/>
          <w:docGrid w:linePitch="272"/>
        </w:sectPr>
      </w:pPr>
    </w:p>
    <w:p w14:paraId="523FDF42" w14:textId="77777777" w:rsidR="00650B23" w:rsidRPr="004A1237" w:rsidRDefault="00650B23" w:rsidP="005C6C9E">
      <w:pPr>
        <w:pStyle w:val="HChG"/>
        <w:ind w:left="0" w:firstLine="0"/>
      </w:pPr>
      <w:bookmarkStart w:id="78" w:name="_Toc355000757"/>
      <w:r w:rsidRPr="004A1237">
        <w:lastRenderedPageBreak/>
        <w:t xml:space="preserve">Annex 6 - </w:t>
      </w:r>
      <w:r w:rsidRPr="00650B23">
        <w:t>Appendix</w:t>
      </w:r>
      <w:r w:rsidRPr="004A1237">
        <w:t xml:space="preserve"> 4 </w:t>
      </w:r>
    </w:p>
    <w:p w14:paraId="70CFB1C6" w14:textId="004DC35F" w:rsidR="00AA1828" w:rsidRPr="00FC071B" w:rsidRDefault="00650B23" w:rsidP="00650B23">
      <w:pPr>
        <w:keepNext/>
        <w:keepLines/>
        <w:tabs>
          <w:tab w:val="right" w:pos="851"/>
        </w:tabs>
        <w:spacing w:before="360" w:after="240" w:line="300" w:lineRule="exact"/>
        <w:ind w:left="1135" w:right="1134"/>
        <w:rPr>
          <w:b/>
          <w:sz w:val="28"/>
        </w:rPr>
      </w:pPr>
      <w:bookmarkStart w:id="79" w:name="_Toc367372591"/>
      <w:r w:rsidRPr="00FC071B">
        <w:rPr>
          <w:rStyle w:val="HChGChar"/>
        </w:rPr>
        <w:t>Stopping device</w:t>
      </w:r>
      <w:r w:rsidR="00551B8B" w:rsidRPr="00FC071B">
        <w:rPr>
          <w:rStyle w:val="HChGChar"/>
        </w:rPr>
        <w:t xml:space="preserve"> f</w:t>
      </w:r>
      <w:r w:rsidRPr="00FC071B">
        <w:rPr>
          <w:rStyle w:val="HChGChar"/>
        </w:rPr>
        <w:t>rontal impact</w:t>
      </w:r>
      <w:r w:rsidRPr="00FC071B">
        <w:rPr>
          <w:b/>
          <w:sz w:val="28"/>
        </w:rPr>
        <w:t xml:space="preserve"> </w:t>
      </w:r>
    </w:p>
    <w:bookmarkEnd w:id="79"/>
    <w:p w14:paraId="71B88767" w14:textId="77777777" w:rsidR="00650B23" w:rsidRDefault="00650B23" w:rsidP="008C4541">
      <w:pPr>
        <w:pStyle w:val="Heading1"/>
        <w:numPr>
          <w:ilvl w:val="0"/>
          <w:numId w:val="0"/>
        </w:numPr>
        <w:ind w:left="567" w:firstLine="567"/>
      </w:pPr>
      <w:r w:rsidRPr="004A1237">
        <w:t>Figure 1</w:t>
      </w:r>
    </w:p>
    <w:p w14:paraId="716751B9" w14:textId="64FD8605" w:rsidR="008C4541" w:rsidRPr="008C4541" w:rsidRDefault="00FC071B" w:rsidP="008C4541">
      <w:pPr>
        <w:pStyle w:val="SingleTxtG"/>
      </w:pPr>
      <w:r w:rsidRPr="00FC071B">
        <w:t>dimensions (in mm)</w:t>
      </w:r>
    </w:p>
    <w:p w14:paraId="4F2F6A23" w14:textId="77777777" w:rsidR="00650B23" w:rsidRDefault="00650B23" w:rsidP="00BC220A">
      <w:pPr>
        <w:keepNext/>
        <w:keepLines/>
        <w:spacing w:after="240"/>
        <w:ind w:left="2268" w:right="1134" w:hanging="1134"/>
        <w:jc w:val="both"/>
      </w:pPr>
      <w:r>
        <w:rPr>
          <w:noProof/>
          <w:lang w:eastAsia="en-GB"/>
        </w:rPr>
        <w:drawing>
          <wp:inline distT="0" distB="0" distL="0" distR="0" wp14:anchorId="2AF82DB5" wp14:editId="1DA47EA5">
            <wp:extent cx="4892675" cy="2497455"/>
            <wp:effectExtent l="0" t="0" r="3175" b="0"/>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83" cstate="print">
                      <a:extLst>
                        <a:ext uri="{28A0092B-C50C-407E-A947-70E740481C1C}">
                          <a14:useLocalDpi xmlns:a14="http://schemas.microsoft.com/office/drawing/2010/main" val="0"/>
                        </a:ext>
                      </a:extLst>
                    </a:blip>
                    <a:srcRect l="2748" t="7620" b="53143"/>
                    <a:stretch>
                      <a:fillRect/>
                    </a:stretch>
                  </pic:blipFill>
                  <pic:spPr bwMode="auto">
                    <a:xfrm>
                      <a:off x="0" y="0"/>
                      <a:ext cx="4892675" cy="2497455"/>
                    </a:xfrm>
                    <a:prstGeom prst="rect">
                      <a:avLst/>
                    </a:prstGeom>
                    <a:noFill/>
                    <a:ln>
                      <a:noFill/>
                    </a:ln>
                  </pic:spPr>
                </pic:pic>
              </a:graphicData>
            </a:graphic>
          </wp:inline>
        </w:drawing>
      </w:r>
    </w:p>
    <w:p w14:paraId="690793F5" w14:textId="77777777" w:rsidR="00650B23" w:rsidRPr="004A1237" w:rsidRDefault="00650B23" w:rsidP="00BC220A">
      <w:pPr>
        <w:pStyle w:val="Heading1"/>
        <w:numPr>
          <w:ilvl w:val="0"/>
          <w:numId w:val="0"/>
        </w:numPr>
        <w:spacing w:before="240"/>
        <w:ind w:left="567" w:firstLine="567"/>
      </w:pPr>
      <w:r w:rsidRPr="004A1237">
        <w:t>Figure 1a</w:t>
      </w:r>
    </w:p>
    <w:p w14:paraId="62C416A3" w14:textId="77777777" w:rsidR="00650B23" w:rsidRPr="008C4541" w:rsidRDefault="00650B23" w:rsidP="008C4541">
      <w:pPr>
        <w:pStyle w:val="SingleTxtG"/>
        <w:rPr>
          <w:b/>
        </w:rPr>
      </w:pPr>
      <w:r w:rsidRPr="008C4541">
        <w:rPr>
          <w:b/>
        </w:rPr>
        <w:t>Material A</w:t>
      </w:r>
    </w:p>
    <w:p w14:paraId="17A555FE" w14:textId="77777777" w:rsidR="00650B23" w:rsidRDefault="00650B23" w:rsidP="00650B23">
      <w:pPr>
        <w:spacing w:after="120"/>
        <w:ind w:left="2268" w:right="1134" w:hanging="1134"/>
        <w:jc w:val="both"/>
      </w:pPr>
      <w:r>
        <w:rPr>
          <w:noProof/>
          <w:lang w:eastAsia="en-GB"/>
        </w:rPr>
        <w:drawing>
          <wp:inline distT="0" distB="0" distL="0" distR="0" wp14:anchorId="707425BC" wp14:editId="4A9B39B6">
            <wp:extent cx="5466080" cy="1398905"/>
            <wp:effectExtent l="0" t="0" r="1270" b="0"/>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83" cstate="print">
                      <a:extLst>
                        <a:ext uri="{28A0092B-C50C-407E-A947-70E740481C1C}">
                          <a14:useLocalDpi xmlns:a14="http://schemas.microsoft.com/office/drawing/2010/main" val="0"/>
                        </a:ext>
                      </a:extLst>
                    </a:blip>
                    <a:srcRect t="52144" b="28227"/>
                    <a:stretch>
                      <a:fillRect/>
                    </a:stretch>
                  </pic:blipFill>
                  <pic:spPr bwMode="auto">
                    <a:xfrm>
                      <a:off x="0" y="0"/>
                      <a:ext cx="5466080" cy="1398905"/>
                    </a:xfrm>
                    <a:prstGeom prst="rect">
                      <a:avLst/>
                    </a:prstGeom>
                    <a:noFill/>
                    <a:ln>
                      <a:noFill/>
                    </a:ln>
                  </pic:spPr>
                </pic:pic>
              </a:graphicData>
            </a:graphic>
          </wp:inline>
        </w:drawing>
      </w:r>
    </w:p>
    <w:p w14:paraId="2859070F" w14:textId="77777777" w:rsidR="005C6C9E" w:rsidRDefault="005C6C9E" w:rsidP="00650B23">
      <w:pPr>
        <w:spacing w:after="120"/>
        <w:ind w:left="2268" w:right="1134" w:hanging="1134"/>
        <w:jc w:val="both"/>
      </w:pPr>
    </w:p>
    <w:p w14:paraId="3CE09E88" w14:textId="77777777" w:rsidR="00650B23" w:rsidRPr="004A1237" w:rsidRDefault="00650B23" w:rsidP="00774F38">
      <w:pPr>
        <w:pStyle w:val="Heading1"/>
        <w:keepNext/>
        <w:numPr>
          <w:ilvl w:val="0"/>
          <w:numId w:val="0"/>
        </w:numPr>
        <w:ind w:left="567" w:firstLine="567"/>
      </w:pPr>
      <w:r w:rsidRPr="004A1237">
        <w:t>Figure 1b</w:t>
      </w:r>
    </w:p>
    <w:p w14:paraId="102E9629" w14:textId="77777777" w:rsidR="00650B23" w:rsidRPr="008C4541" w:rsidRDefault="00650B23" w:rsidP="00774F38">
      <w:pPr>
        <w:pStyle w:val="SingleTxtG"/>
        <w:keepNext/>
        <w:rPr>
          <w:b/>
        </w:rPr>
      </w:pPr>
      <w:r w:rsidRPr="008C4541">
        <w:rPr>
          <w:b/>
        </w:rPr>
        <w:t>Material B</w:t>
      </w:r>
    </w:p>
    <w:p w14:paraId="664352B2" w14:textId="77777777" w:rsidR="00650B23" w:rsidRPr="004A1237" w:rsidRDefault="00650B23" w:rsidP="00650B23">
      <w:pPr>
        <w:spacing w:line="240" w:lineRule="auto"/>
        <w:ind w:left="1134"/>
        <w:outlineLvl w:val="0"/>
      </w:pPr>
      <w:r>
        <w:rPr>
          <w:noProof/>
          <w:lang w:eastAsia="en-GB"/>
        </w:rPr>
        <w:drawing>
          <wp:inline distT="0" distB="0" distL="0" distR="0" wp14:anchorId="3764B42F" wp14:editId="4001D6AE">
            <wp:extent cx="5295265" cy="1323975"/>
            <wp:effectExtent l="0" t="0" r="635" b="952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83" cstate="print">
                      <a:extLst>
                        <a:ext uri="{28A0092B-C50C-407E-A947-70E740481C1C}">
                          <a14:useLocalDpi xmlns:a14="http://schemas.microsoft.com/office/drawing/2010/main" val="0"/>
                        </a:ext>
                      </a:extLst>
                    </a:blip>
                    <a:srcRect l="2795" t="78108" b="2545"/>
                    <a:stretch>
                      <a:fillRect/>
                    </a:stretch>
                  </pic:blipFill>
                  <pic:spPr bwMode="auto">
                    <a:xfrm>
                      <a:off x="0" y="0"/>
                      <a:ext cx="5295265" cy="1323975"/>
                    </a:xfrm>
                    <a:prstGeom prst="rect">
                      <a:avLst/>
                    </a:prstGeom>
                    <a:noFill/>
                    <a:ln>
                      <a:noFill/>
                    </a:ln>
                  </pic:spPr>
                </pic:pic>
              </a:graphicData>
            </a:graphic>
          </wp:inline>
        </w:drawing>
      </w:r>
    </w:p>
    <w:p w14:paraId="3FC87285" w14:textId="77777777" w:rsidR="00650B23" w:rsidRPr="004A1237" w:rsidRDefault="00650B23" w:rsidP="0023416C">
      <w:pPr>
        <w:numPr>
          <w:ilvl w:val="0"/>
          <w:numId w:val="21"/>
        </w:numPr>
        <w:spacing w:after="120"/>
        <w:ind w:left="1134" w:right="1134"/>
        <w:jc w:val="both"/>
      </w:pPr>
    </w:p>
    <w:p w14:paraId="07DE3BD3" w14:textId="77777777" w:rsidR="00650B23" w:rsidRPr="004A1237" w:rsidRDefault="00650B23" w:rsidP="008C4541">
      <w:pPr>
        <w:pStyle w:val="Heading1"/>
        <w:keepNext/>
        <w:keepLines/>
        <w:numPr>
          <w:ilvl w:val="0"/>
          <w:numId w:val="0"/>
        </w:numPr>
        <w:ind w:left="567" w:firstLine="567"/>
      </w:pPr>
      <w:r w:rsidRPr="004A1237">
        <w:lastRenderedPageBreak/>
        <w:t>Figure 2</w:t>
      </w:r>
    </w:p>
    <w:p w14:paraId="53A4D22D" w14:textId="1DD951CA" w:rsidR="00650B23" w:rsidRPr="004A1237" w:rsidRDefault="00650B23" w:rsidP="00BC220A">
      <w:pPr>
        <w:pStyle w:val="SingleTxtG"/>
        <w:keepNext/>
        <w:keepLines/>
        <w:spacing w:after="240"/>
      </w:pPr>
      <w:r w:rsidRPr="008C4541">
        <w:rPr>
          <w:b/>
        </w:rPr>
        <w:t>Stopping device olive-shaped knob</w:t>
      </w:r>
    </w:p>
    <w:p w14:paraId="751FE0AF" w14:textId="77777777" w:rsidR="00650B23" w:rsidRPr="004A1237" w:rsidRDefault="00650B23" w:rsidP="00650B23">
      <w:pPr>
        <w:spacing w:after="120"/>
        <w:ind w:left="2268" w:right="1134" w:hanging="1134"/>
        <w:jc w:val="both"/>
      </w:pPr>
      <w:r>
        <w:rPr>
          <w:noProof/>
          <w:lang w:eastAsia="en-GB"/>
        </w:rPr>
        <w:drawing>
          <wp:inline distT="0" distB="0" distL="0" distR="0" wp14:anchorId="0742B5AD" wp14:editId="2195A9B4">
            <wp:extent cx="3957955" cy="3670935"/>
            <wp:effectExtent l="0" t="0" r="4445" b="571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84" cstate="print">
                      <a:extLst>
                        <a:ext uri="{28A0092B-C50C-407E-A947-70E740481C1C}">
                          <a14:useLocalDpi xmlns:a14="http://schemas.microsoft.com/office/drawing/2010/main" val="0"/>
                        </a:ext>
                      </a:extLst>
                    </a:blip>
                    <a:srcRect l="-3944" b="54037"/>
                    <a:stretch>
                      <a:fillRect/>
                    </a:stretch>
                  </pic:blipFill>
                  <pic:spPr bwMode="auto">
                    <a:xfrm>
                      <a:off x="0" y="0"/>
                      <a:ext cx="3957955" cy="3670935"/>
                    </a:xfrm>
                    <a:prstGeom prst="rect">
                      <a:avLst/>
                    </a:prstGeom>
                    <a:noFill/>
                    <a:ln>
                      <a:noFill/>
                    </a:ln>
                  </pic:spPr>
                </pic:pic>
              </a:graphicData>
            </a:graphic>
          </wp:inline>
        </w:drawing>
      </w:r>
    </w:p>
    <w:p w14:paraId="62FB9FB2" w14:textId="77777777" w:rsidR="00650B23" w:rsidRPr="004A1237" w:rsidRDefault="00650B23" w:rsidP="00774F38">
      <w:pPr>
        <w:pStyle w:val="Heading1"/>
        <w:keepNext/>
        <w:numPr>
          <w:ilvl w:val="0"/>
          <w:numId w:val="0"/>
        </w:numPr>
        <w:ind w:left="567" w:firstLine="567"/>
      </w:pPr>
      <w:r w:rsidRPr="004A1237">
        <w:t>Figure 3</w:t>
      </w:r>
    </w:p>
    <w:p w14:paraId="6A2A4EE5" w14:textId="77777777" w:rsidR="00650B23" w:rsidRPr="008C4541" w:rsidRDefault="00650B23" w:rsidP="00774F38">
      <w:pPr>
        <w:pStyle w:val="SingleTxtG"/>
        <w:keepNext/>
        <w:rPr>
          <w:b/>
        </w:rPr>
      </w:pPr>
      <w:r w:rsidRPr="008C4541">
        <w:rPr>
          <w:b/>
        </w:rPr>
        <w:t>Stopping device olive-shaped knob</w:t>
      </w:r>
    </w:p>
    <w:p w14:paraId="7421A239" w14:textId="77777777" w:rsidR="00650B23" w:rsidRPr="004A1237" w:rsidRDefault="00650B23" w:rsidP="0023416C">
      <w:pPr>
        <w:numPr>
          <w:ilvl w:val="0"/>
          <w:numId w:val="21"/>
        </w:numPr>
        <w:spacing w:after="120"/>
        <w:ind w:left="1134" w:right="1134"/>
        <w:jc w:val="both"/>
      </w:pPr>
      <w:r>
        <w:rPr>
          <w:noProof/>
          <w:lang w:eastAsia="en-GB"/>
        </w:rPr>
        <w:drawing>
          <wp:inline distT="0" distB="0" distL="0" distR="0" wp14:anchorId="3291D6F0" wp14:editId="059C25BA">
            <wp:extent cx="3943985" cy="3234690"/>
            <wp:effectExtent l="0" t="0" r="0" b="381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84" cstate="print">
                      <a:extLst>
                        <a:ext uri="{28A0092B-C50C-407E-A947-70E740481C1C}">
                          <a14:useLocalDpi xmlns:a14="http://schemas.microsoft.com/office/drawing/2010/main" val="0"/>
                        </a:ext>
                      </a:extLst>
                    </a:blip>
                    <a:srcRect t="56070" b="4541"/>
                    <a:stretch>
                      <a:fillRect/>
                    </a:stretch>
                  </pic:blipFill>
                  <pic:spPr bwMode="auto">
                    <a:xfrm>
                      <a:off x="0" y="0"/>
                      <a:ext cx="3943985" cy="3234690"/>
                    </a:xfrm>
                    <a:prstGeom prst="rect">
                      <a:avLst/>
                    </a:prstGeom>
                    <a:noFill/>
                    <a:ln>
                      <a:noFill/>
                    </a:ln>
                  </pic:spPr>
                </pic:pic>
              </a:graphicData>
            </a:graphic>
          </wp:inline>
        </w:drawing>
      </w:r>
    </w:p>
    <w:p w14:paraId="05BAB6BD" w14:textId="77777777" w:rsidR="008C4541" w:rsidRDefault="00650B23" w:rsidP="00BC220A">
      <w:pPr>
        <w:pStyle w:val="Heading1"/>
        <w:keepNext/>
        <w:keepLines/>
        <w:numPr>
          <w:ilvl w:val="0"/>
          <w:numId w:val="0"/>
        </w:numPr>
        <w:ind w:left="567" w:firstLine="567"/>
        <w:rPr>
          <w:rStyle w:val="Heading1Char"/>
        </w:rPr>
      </w:pPr>
      <w:r w:rsidRPr="008C4541">
        <w:rPr>
          <w:rStyle w:val="Heading1Char"/>
        </w:rPr>
        <w:lastRenderedPageBreak/>
        <w:t>Figure 4</w:t>
      </w:r>
    </w:p>
    <w:p w14:paraId="1EE7303F" w14:textId="4552EFB8" w:rsidR="005C6C9E" w:rsidRDefault="00650B23" w:rsidP="00BC220A">
      <w:pPr>
        <w:pStyle w:val="SingleTxtG"/>
        <w:keepNext/>
        <w:keepLines/>
      </w:pPr>
      <w:r w:rsidRPr="008C4541">
        <w:rPr>
          <w:b/>
        </w:rPr>
        <w:t>Stopping Device (assembled)</w:t>
      </w:r>
    </w:p>
    <w:p w14:paraId="013701CC" w14:textId="77777777" w:rsidR="00650B23" w:rsidRPr="004A1237" w:rsidRDefault="00650B23" w:rsidP="00BC220A">
      <w:pPr>
        <w:keepNext/>
        <w:keepLines/>
        <w:spacing w:after="120"/>
        <w:jc w:val="both"/>
      </w:pPr>
      <w:r>
        <w:rPr>
          <w:noProof/>
          <w:lang w:eastAsia="en-GB"/>
        </w:rPr>
        <w:drawing>
          <wp:inline distT="0" distB="0" distL="0" distR="0" wp14:anchorId="41101697" wp14:editId="5260010C">
            <wp:extent cx="6175375" cy="3016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85" cstate="print">
                      <a:extLst>
                        <a:ext uri="{28A0092B-C50C-407E-A947-70E740481C1C}">
                          <a14:useLocalDpi xmlns:a14="http://schemas.microsoft.com/office/drawing/2010/main" val="0"/>
                        </a:ext>
                      </a:extLst>
                    </a:blip>
                    <a:srcRect l="-104" t="5617" b="8345"/>
                    <a:stretch>
                      <a:fillRect/>
                    </a:stretch>
                  </pic:blipFill>
                  <pic:spPr bwMode="auto">
                    <a:xfrm>
                      <a:off x="0" y="0"/>
                      <a:ext cx="6175375" cy="3016250"/>
                    </a:xfrm>
                    <a:prstGeom prst="rect">
                      <a:avLst/>
                    </a:prstGeom>
                    <a:noFill/>
                    <a:ln>
                      <a:noFill/>
                    </a:ln>
                  </pic:spPr>
                </pic:pic>
              </a:graphicData>
            </a:graphic>
          </wp:inline>
        </w:drawing>
      </w:r>
    </w:p>
    <w:p w14:paraId="7707C34C" w14:textId="77777777" w:rsidR="008C4541" w:rsidRDefault="00650B23" w:rsidP="00BC220A">
      <w:pPr>
        <w:pStyle w:val="Heading1"/>
        <w:keepNext/>
        <w:numPr>
          <w:ilvl w:val="0"/>
          <w:numId w:val="0"/>
        </w:numPr>
        <w:spacing w:before="240"/>
        <w:ind w:left="567" w:firstLine="567"/>
        <w:rPr>
          <w:rStyle w:val="Heading1Char"/>
        </w:rPr>
      </w:pPr>
      <w:r w:rsidRPr="00B216AF">
        <w:rPr>
          <w:rStyle w:val="Heading1Char"/>
        </w:rPr>
        <w:t>Figure 5</w:t>
      </w:r>
    </w:p>
    <w:p w14:paraId="3CBC4D1D" w14:textId="7ACBDE14" w:rsidR="005C6C9E" w:rsidRPr="004A1237" w:rsidRDefault="00650B23" w:rsidP="00BC220A">
      <w:pPr>
        <w:pStyle w:val="SingleTxtG"/>
        <w:keepNext/>
        <w:spacing w:after="240"/>
      </w:pPr>
      <w:r w:rsidRPr="008C4541">
        <w:rPr>
          <w:b/>
        </w:rPr>
        <w:t>Stopping Device – polyurethane tube</w:t>
      </w:r>
    </w:p>
    <w:p w14:paraId="181D042E" w14:textId="38D24764" w:rsidR="00B25BBE" w:rsidRDefault="00650B23" w:rsidP="00BC6370">
      <w:pPr>
        <w:spacing w:after="120"/>
        <w:ind w:left="1134" w:hanging="1134"/>
      </w:pPr>
      <w:r>
        <w:rPr>
          <w:noProof/>
          <w:lang w:eastAsia="en-GB"/>
        </w:rPr>
        <w:drawing>
          <wp:inline distT="0" distB="0" distL="0" distR="0" wp14:anchorId="1B36F424" wp14:editId="48151734">
            <wp:extent cx="6114415" cy="2340610"/>
            <wp:effectExtent l="0" t="0" r="635" b="2540"/>
            <wp:docPr id="3198" name="Picture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86" cstate="print">
                      <a:extLst>
                        <a:ext uri="{28A0092B-C50C-407E-A947-70E740481C1C}">
                          <a14:useLocalDpi xmlns:a14="http://schemas.microsoft.com/office/drawing/2010/main" val="0"/>
                        </a:ext>
                      </a:extLst>
                    </a:blip>
                    <a:srcRect t="9140"/>
                    <a:stretch>
                      <a:fillRect/>
                    </a:stretch>
                  </pic:blipFill>
                  <pic:spPr bwMode="auto">
                    <a:xfrm>
                      <a:off x="0" y="0"/>
                      <a:ext cx="6114415" cy="2340610"/>
                    </a:xfrm>
                    <a:prstGeom prst="rect">
                      <a:avLst/>
                    </a:prstGeom>
                    <a:noFill/>
                    <a:ln>
                      <a:noFill/>
                    </a:ln>
                  </pic:spPr>
                </pic:pic>
              </a:graphicData>
            </a:graphic>
          </wp:inline>
        </w:drawing>
      </w:r>
    </w:p>
    <w:p w14:paraId="2C361913" w14:textId="77777777" w:rsidR="00B25BBE" w:rsidRDefault="00B25BBE" w:rsidP="00B25BBE"/>
    <w:p w14:paraId="326CC8DE" w14:textId="77777777" w:rsidR="00B25BBE" w:rsidRDefault="00B25BBE" w:rsidP="00B25BBE">
      <w:pPr>
        <w:sectPr w:rsidR="00B25BBE" w:rsidSect="00997AA0">
          <w:headerReference w:type="even" r:id="rId187"/>
          <w:headerReference w:type="default" r:id="rId188"/>
          <w:footerReference w:type="even" r:id="rId189"/>
          <w:footerReference w:type="default" r:id="rId190"/>
          <w:footnotePr>
            <w:numRestart w:val="eachSect"/>
          </w:footnotePr>
          <w:endnotePr>
            <w:numFmt w:val="decimal"/>
          </w:endnotePr>
          <w:pgSz w:w="11907" w:h="16840" w:code="9"/>
          <w:pgMar w:top="1418" w:right="1134" w:bottom="1134" w:left="1134" w:header="680" w:footer="567" w:gutter="0"/>
          <w:cols w:space="720"/>
          <w:docGrid w:linePitch="272"/>
        </w:sectPr>
      </w:pPr>
    </w:p>
    <w:p w14:paraId="1262B3C2" w14:textId="77777777" w:rsidR="003B0EDE" w:rsidRPr="003B0EDE" w:rsidRDefault="003B0EDE" w:rsidP="00B25BBE">
      <w:pPr>
        <w:pStyle w:val="HChG"/>
        <w:ind w:left="0" w:firstLine="0"/>
      </w:pPr>
      <w:r w:rsidRPr="003B0EDE">
        <w:lastRenderedPageBreak/>
        <w:t>Annex 7</w:t>
      </w:r>
      <w:bookmarkEnd w:id="78"/>
    </w:p>
    <w:p w14:paraId="6F96DB69" w14:textId="1AAD57A9" w:rsidR="003B0EDE" w:rsidRPr="003B0EDE" w:rsidRDefault="003B0EDE" w:rsidP="00BC220A">
      <w:pPr>
        <w:pStyle w:val="HChG"/>
        <w:ind w:firstLine="0"/>
      </w:pPr>
      <w:r w:rsidRPr="003B0EDE">
        <w:tab/>
      </w:r>
      <w:bookmarkStart w:id="80" w:name="_Toc355000758"/>
      <w:r w:rsidRPr="003B0EDE">
        <w:t>Curve of trolley's deceleration or acceleration, as function of time</w:t>
      </w:r>
      <w:bookmarkEnd w:id="80"/>
    </w:p>
    <w:p w14:paraId="096C455B" w14:textId="77777777" w:rsidR="003B0EDE" w:rsidRDefault="003B0EDE" w:rsidP="00BC220A">
      <w:pPr>
        <w:spacing w:after="120"/>
        <w:ind w:left="2268" w:right="1134"/>
        <w:jc w:val="both"/>
      </w:pPr>
      <w:r w:rsidRPr="003B0EDE">
        <w:t>In all cases the calibration and measuring procedures shall correspond to those defined in the International Standard ISO 6487; the measuring equipment shall correspond to the specification of a data channel with a channel frequency class (CFC) 60.</w:t>
      </w:r>
    </w:p>
    <w:p w14:paraId="19AD716D" w14:textId="77777777" w:rsidR="008E0CF4" w:rsidRPr="003B0EDE" w:rsidRDefault="008E0CF4" w:rsidP="003B0EDE">
      <w:pPr>
        <w:spacing w:after="120"/>
        <w:ind w:left="1134" w:right="1134"/>
        <w:jc w:val="both"/>
      </w:pPr>
    </w:p>
    <w:p w14:paraId="2DE5335F" w14:textId="77777777" w:rsidR="008F6A8A" w:rsidRDefault="008F6A8A" w:rsidP="003B0EDE">
      <w:pPr>
        <w:keepNext/>
        <w:keepLines/>
        <w:tabs>
          <w:tab w:val="right" w:pos="851"/>
        </w:tabs>
        <w:spacing w:before="360" w:after="240" w:line="300" w:lineRule="exact"/>
        <w:ind w:left="1134" w:right="1134" w:hanging="1134"/>
        <w:rPr>
          <w:b/>
          <w:sz w:val="28"/>
        </w:rPr>
        <w:sectPr w:rsidR="008F6A8A" w:rsidSect="00997AA0">
          <w:headerReference w:type="even" r:id="rId191"/>
          <w:headerReference w:type="default" r:id="rId192"/>
          <w:footerReference w:type="default" r:id="rId193"/>
          <w:footnotePr>
            <w:numRestart w:val="eachSect"/>
          </w:footnotePr>
          <w:endnotePr>
            <w:numFmt w:val="decimal"/>
          </w:endnotePr>
          <w:pgSz w:w="11907" w:h="16840" w:code="9"/>
          <w:pgMar w:top="1418" w:right="1134" w:bottom="1134" w:left="1134" w:header="680" w:footer="567" w:gutter="0"/>
          <w:cols w:space="720"/>
          <w:docGrid w:linePitch="272"/>
        </w:sectPr>
      </w:pPr>
    </w:p>
    <w:p w14:paraId="4CF09602" w14:textId="77777777" w:rsidR="008F6A8A" w:rsidRPr="004A516E" w:rsidRDefault="003B0EDE" w:rsidP="004A516E">
      <w:pPr>
        <w:pStyle w:val="HChG"/>
      </w:pPr>
      <w:bookmarkStart w:id="81" w:name="_Toc355000759"/>
      <w:r w:rsidRPr="004A516E">
        <w:lastRenderedPageBreak/>
        <w:t>Annex 7</w:t>
      </w:r>
      <w:r w:rsidR="008F6A8A" w:rsidRPr="004A516E">
        <w:t xml:space="preserve"> - </w:t>
      </w:r>
      <w:r w:rsidRPr="004A516E">
        <w:t>Appendix 1</w:t>
      </w:r>
      <w:bookmarkEnd w:id="81"/>
    </w:p>
    <w:p w14:paraId="44B7A40B" w14:textId="77777777" w:rsidR="003B0EDE" w:rsidRPr="004A516E" w:rsidRDefault="008F6A8A" w:rsidP="004A516E">
      <w:pPr>
        <w:pStyle w:val="HChG"/>
      </w:pPr>
      <w:r w:rsidRPr="004A516E">
        <w:tab/>
      </w:r>
      <w:r w:rsidRPr="004A516E">
        <w:tab/>
      </w:r>
      <w:bookmarkStart w:id="82" w:name="_Toc355000760"/>
      <w:r w:rsidR="003B0EDE" w:rsidRPr="004A516E">
        <w:t>Frontal impact</w:t>
      </w:r>
      <w:bookmarkEnd w:id="82"/>
    </w:p>
    <w:p w14:paraId="541D0141" w14:textId="58FF2995" w:rsidR="003B0EDE" w:rsidRPr="003B0EDE" w:rsidRDefault="003B0EDE" w:rsidP="003B0EDE">
      <w:pPr>
        <w:keepNext/>
        <w:keepLines/>
        <w:tabs>
          <w:tab w:val="right" w:pos="851"/>
        </w:tabs>
        <w:spacing w:before="240" w:after="120" w:line="240" w:lineRule="exact"/>
        <w:ind w:left="1134" w:right="1134" w:hanging="1134"/>
        <w:rPr>
          <w:bCs/>
        </w:rPr>
      </w:pPr>
      <w:r w:rsidRPr="003B0EDE">
        <w:rPr>
          <w:b/>
        </w:rPr>
        <w:tab/>
      </w:r>
      <w:r w:rsidRPr="003B0EDE">
        <w:rPr>
          <w:b/>
        </w:rPr>
        <w:tab/>
      </w:r>
      <w:r w:rsidRPr="003B0EDE">
        <w:rPr>
          <w:bCs/>
        </w:rPr>
        <w:t>Curve of trolley's deceleration or acceleration, as function of time</w:t>
      </w:r>
    </w:p>
    <w:p w14:paraId="77C5EA7C" w14:textId="77777777" w:rsidR="003B0EDE" w:rsidRDefault="003B0EDE" w:rsidP="003B0EDE">
      <w:pPr>
        <w:keepNext/>
        <w:keepLines/>
        <w:tabs>
          <w:tab w:val="right" w:pos="851"/>
        </w:tabs>
        <w:spacing w:before="240" w:after="120" w:line="240" w:lineRule="exact"/>
        <w:ind w:left="1134" w:right="1134" w:hanging="1134"/>
        <w:rPr>
          <w:bCs/>
        </w:rPr>
      </w:pPr>
      <w:bookmarkStart w:id="83" w:name="_Toc247876788"/>
      <w:bookmarkStart w:id="84" w:name="_Toc247880275"/>
      <w:bookmarkStart w:id="85" w:name="_Toc247880920"/>
      <w:r w:rsidRPr="003B0EDE">
        <w:rPr>
          <w:bCs/>
        </w:rPr>
        <w:tab/>
      </w:r>
      <w:r w:rsidRPr="003B0EDE">
        <w:rPr>
          <w:bCs/>
        </w:rPr>
        <w:tab/>
        <w:t xml:space="preserve">Frontal </w:t>
      </w:r>
      <w:bookmarkEnd w:id="83"/>
      <w:bookmarkEnd w:id="84"/>
      <w:bookmarkEnd w:id="85"/>
      <w:r w:rsidR="00317ADF">
        <w:rPr>
          <w:bCs/>
        </w:rPr>
        <w:t>i</w:t>
      </w:r>
      <w:r w:rsidR="00317ADF" w:rsidRPr="003B0EDE">
        <w:rPr>
          <w:bCs/>
        </w:rPr>
        <w:t xml:space="preserve">mpact </w:t>
      </w:r>
      <w:r w:rsidRPr="003B0EDE">
        <w:rPr>
          <w:bCs/>
        </w:rPr>
        <w:t xml:space="preserve">– Test </w:t>
      </w:r>
      <w:r w:rsidR="00317ADF">
        <w:rPr>
          <w:bCs/>
        </w:rPr>
        <w:t>p</w:t>
      </w:r>
      <w:r w:rsidR="00317ADF" w:rsidRPr="003B0EDE">
        <w:rPr>
          <w:bCs/>
        </w:rPr>
        <w:t xml:space="preserve">ulse </w:t>
      </w:r>
      <w:r w:rsidRPr="003B0EDE">
        <w:rPr>
          <w:bCs/>
        </w:rPr>
        <w:t>1</w:t>
      </w:r>
    </w:p>
    <w:tbl>
      <w:tblPr>
        <w:tblW w:w="7371"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457"/>
        <w:gridCol w:w="2513"/>
        <w:gridCol w:w="2401"/>
      </w:tblGrid>
      <w:tr w:rsidR="004650F6" w:rsidRPr="00BC220A" w14:paraId="291B9059" w14:textId="77777777" w:rsidTr="00B216AF">
        <w:tc>
          <w:tcPr>
            <w:tcW w:w="7265" w:type="dxa"/>
            <w:gridSpan w:val="3"/>
            <w:tcBorders>
              <w:bottom w:val="single" w:sz="4" w:space="0" w:color="auto"/>
            </w:tcBorders>
            <w:shd w:val="clear" w:color="auto" w:fill="auto"/>
          </w:tcPr>
          <w:p w14:paraId="225EC796" w14:textId="05D29D7D" w:rsidR="004650F6" w:rsidRPr="00BC220A" w:rsidRDefault="004650F6" w:rsidP="00BC220A">
            <w:pPr>
              <w:suppressAutoHyphens w:val="0"/>
              <w:spacing w:before="80" w:after="80" w:line="200" w:lineRule="exact"/>
              <w:ind w:left="113" w:right="113"/>
              <w:jc w:val="center"/>
              <w:rPr>
                <w:i/>
                <w:sz w:val="16"/>
                <w:szCs w:val="16"/>
              </w:rPr>
            </w:pPr>
            <w:r w:rsidRPr="00BC220A">
              <w:rPr>
                <w:i/>
                <w:sz w:val="16"/>
                <w:szCs w:val="16"/>
              </w:rPr>
              <w:t>Definition of the different curves</w:t>
            </w:r>
          </w:p>
        </w:tc>
      </w:tr>
      <w:tr w:rsidR="003B0EDE" w:rsidRPr="00BC220A" w14:paraId="6B570153" w14:textId="77777777" w:rsidTr="00B216AF">
        <w:tc>
          <w:tcPr>
            <w:tcW w:w="2422" w:type="dxa"/>
            <w:tcBorders>
              <w:bottom w:val="single" w:sz="12" w:space="0" w:color="auto"/>
            </w:tcBorders>
            <w:shd w:val="clear" w:color="auto" w:fill="auto"/>
          </w:tcPr>
          <w:p w14:paraId="08FED6D9" w14:textId="77777777" w:rsidR="003B0EDE" w:rsidRPr="00BC220A" w:rsidRDefault="003B0EDE" w:rsidP="00BC220A">
            <w:pPr>
              <w:suppressAutoHyphens w:val="0"/>
              <w:spacing w:before="80" w:after="80" w:line="200" w:lineRule="exact"/>
              <w:ind w:left="113" w:right="113"/>
              <w:jc w:val="center"/>
              <w:rPr>
                <w:i/>
                <w:sz w:val="16"/>
                <w:szCs w:val="16"/>
              </w:rPr>
            </w:pPr>
            <w:r w:rsidRPr="00BC220A">
              <w:rPr>
                <w:i/>
                <w:sz w:val="16"/>
                <w:szCs w:val="16"/>
              </w:rPr>
              <w:t>Time (ms)</w:t>
            </w:r>
          </w:p>
        </w:tc>
        <w:tc>
          <w:tcPr>
            <w:tcW w:w="2477" w:type="dxa"/>
            <w:tcBorders>
              <w:bottom w:val="single" w:sz="12" w:space="0" w:color="auto"/>
            </w:tcBorders>
            <w:shd w:val="clear" w:color="auto" w:fill="auto"/>
          </w:tcPr>
          <w:p w14:paraId="0E6E6BEF" w14:textId="59B99C77" w:rsidR="003B0EDE" w:rsidRPr="00BC220A" w:rsidRDefault="003B0EDE" w:rsidP="00BC220A">
            <w:pPr>
              <w:suppressAutoHyphens w:val="0"/>
              <w:spacing w:before="80" w:after="80" w:line="200" w:lineRule="exact"/>
              <w:ind w:left="113" w:right="113"/>
              <w:jc w:val="center"/>
              <w:rPr>
                <w:i/>
                <w:sz w:val="16"/>
                <w:szCs w:val="16"/>
              </w:rPr>
            </w:pPr>
            <w:r w:rsidRPr="00BC220A">
              <w:rPr>
                <w:i/>
                <w:sz w:val="16"/>
                <w:szCs w:val="16"/>
              </w:rPr>
              <w:t>Acceleration (g)</w:t>
            </w:r>
            <w:r w:rsidR="004650F6" w:rsidRPr="00BC220A">
              <w:rPr>
                <w:i/>
                <w:sz w:val="16"/>
                <w:szCs w:val="16"/>
              </w:rPr>
              <w:br/>
            </w:r>
            <w:r w:rsidRPr="00BC220A">
              <w:rPr>
                <w:i/>
                <w:sz w:val="16"/>
                <w:szCs w:val="16"/>
              </w:rPr>
              <w:t>Low corridor</w:t>
            </w:r>
          </w:p>
        </w:tc>
        <w:tc>
          <w:tcPr>
            <w:tcW w:w="2366" w:type="dxa"/>
            <w:tcBorders>
              <w:bottom w:val="single" w:sz="12" w:space="0" w:color="auto"/>
            </w:tcBorders>
            <w:shd w:val="clear" w:color="auto" w:fill="auto"/>
          </w:tcPr>
          <w:p w14:paraId="617F4A6C" w14:textId="6638639E" w:rsidR="003B0EDE" w:rsidRPr="00BC220A" w:rsidRDefault="003B0EDE" w:rsidP="00BC220A">
            <w:pPr>
              <w:suppressAutoHyphens w:val="0"/>
              <w:spacing w:before="80" w:after="80" w:line="200" w:lineRule="exact"/>
              <w:ind w:left="113" w:right="113"/>
              <w:jc w:val="center"/>
              <w:rPr>
                <w:i/>
                <w:sz w:val="16"/>
                <w:szCs w:val="16"/>
              </w:rPr>
            </w:pPr>
            <w:r w:rsidRPr="00BC220A">
              <w:rPr>
                <w:i/>
                <w:sz w:val="16"/>
                <w:szCs w:val="16"/>
              </w:rPr>
              <w:t>Acceleration (g)</w:t>
            </w:r>
            <w:r w:rsidR="004650F6" w:rsidRPr="00BC220A">
              <w:rPr>
                <w:i/>
                <w:sz w:val="16"/>
                <w:szCs w:val="16"/>
              </w:rPr>
              <w:br/>
            </w:r>
            <w:r w:rsidRPr="00BC220A">
              <w:rPr>
                <w:i/>
                <w:sz w:val="16"/>
                <w:szCs w:val="16"/>
              </w:rPr>
              <w:t>High corridor</w:t>
            </w:r>
          </w:p>
        </w:tc>
      </w:tr>
      <w:tr w:rsidR="003B0EDE" w:rsidRPr="003B0EDE" w14:paraId="0D9F24D8" w14:textId="77777777" w:rsidTr="00B216AF">
        <w:tblPrEx>
          <w:tblCellMar>
            <w:left w:w="108" w:type="dxa"/>
            <w:right w:w="108" w:type="dxa"/>
          </w:tblCellMar>
        </w:tblPrEx>
        <w:tc>
          <w:tcPr>
            <w:tcW w:w="2422" w:type="dxa"/>
            <w:tcBorders>
              <w:top w:val="single" w:sz="12" w:space="0" w:color="auto"/>
            </w:tcBorders>
            <w:shd w:val="clear" w:color="auto" w:fill="auto"/>
          </w:tcPr>
          <w:p w14:paraId="03DAC32B" w14:textId="404F88A4"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0</w:t>
            </w:r>
          </w:p>
        </w:tc>
        <w:tc>
          <w:tcPr>
            <w:tcW w:w="2477" w:type="dxa"/>
            <w:tcBorders>
              <w:top w:val="single" w:sz="12" w:space="0" w:color="auto"/>
            </w:tcBorders>
            <w:shd w:val="clear" w:color="auto" w:fill="auto"/>
          </w:tcPr>
          <w:p w14:paraId="7A7DFF64" w14:textId="06275F00"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w:t>
            </w:r>
          </w:p>
        </w:tc>
        <w:tc>
          <w:tcPr>
            <w:tcW w:w="2366" w:type="dxa"/>
            <w:tcBorders>
              <w:top w:val="single" w:sz="12" w:space="0" w:color="auto"/>
            </w:tcBorders>
            <w:shd w:val="clear" w:color="auto" w:fill="auto"/>
          </w:tcPr>
          <w:p w14:paraId="4EBB9710" w14:textId="40406F22"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10</w:t>
            </w:r>
          </w:p>
        </w:tc>
      </w:tr>
      <w:tr w:rsidR="003B0EDE" w:rsidRPr="003B0EDE" w14:paraId="18C4AC39" w14:textId="77777777" w:rsidTr="00B216AF">
        <w:tblPrEx>
          <w:tblCellMar>
            <w:left w:w="108" w:type="dxa"/>
            <w:right w:w="108" w:type="dxa"/>
          </w:tblCellMar>
        </w:tblPrEx>
        <w:tc>
          <w:tcPr>
            <w:tcW w:w="2422" w:type="dxa"/>
            <w:shd w:val="clear" w:color="auto" w:fill="auto"/>
          </w:tcPr>
          <w:p w14:paraId="2D5538C1" w14:textId="335E5FD0"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20</w:t>
            </w:r>
          </w:p>
        </w:tc>
        <w:tc>
          <w:tcPr>
            <w:tcW w:w="2477" w:type="dxa"/>
            <w:shd w:val="clear" w:color="auto" w:fill="auto"/>
          </w:tcPr>
          <w:p w14:paraId="396F0620" w14:textId="1D47373A"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0</w:t>
            </w:r>
          </w:p>
        </w:tc>
        <w:tc>
          <w:tcPr>
            <w:tcW w:w="2366" w:type="dxa"/>
            <w:shd w:val="clear" w:color="auto" w:fill="auto"/>
          </w:tcPr>
          <w:p w14:paraId="734AD46F" w14:textId="02F433D0"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w:t>
            </w:r>
          </w:p>
        </w:tc>
      </w:tr>
      <w:tr w:rsidR="003B0EDE" w:rsidRPr="003B0EDE" w14:paraId="2F4CD429" w14:textId="77777777" w:rsidTr="00B216AF">
        <w:tblPrEx>
          <w:tblCellMar>
            <w:left w:w="108" w:type="dxa"/>
            <w:right w:w="108" w:type="dxa"/>
          </w:tblCellMar>
        </w:tblPrEx>
        <w:tc>
          <w:tcPr>
            <w:tcW w:w="2422" w:type="dxa"/>
            <w:shd w:val="clear" w:color="auto" w:fill="auto"/>
          </w:tcPr>
          <w:p w14:paraId="4C0FD0F6" w14:textId="6264A7FF"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50</w:t>
            </w:r>
          </w:p>
        </w:tc>
        <w:tc>
          <w:tcPr>
            <w:tcW w:w="2477" w:type="dxa"/>
            <w:shd w:val="clear" w:color="auto" w:fill="auto"/>
          </w:tcPr>
          <w:p w14:paraId="15D0476F" w14:textId="501E75E0"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20</w:t>
            </w:r>
          </w:p>
        </w:tc>
        <w:tc>
          <w:tcPr>
            <w:tcW w:w="2366" w:type="dxa"/>
            <w:shd w:val="clear" w:color="auto" w:fill="auto"/>
          </w:tcPr>
          <w:p w14:paraId="72512D89" w14:textId="6D745879"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28</w:t>
            </w:r>
          </w:p>
        </w:tc>
      </w:tr>
      <w:tr w:rsidR="003B0EDE" w:rsidRPr="003B0EDE" w14:paraId="32CC4CE3" w14:textId="77777777" w:rsidTr="00B216AF">
        <w:tblPrEx>
          <w:tblCellMar>
            <w:left w:w="108" w:type="dxa"/>
            <w:right w:w="108" w:type="dxa"/>
          </w:tblCellMar>
        </w:tblPrEx>
        <w:tc>
          <w:tcPr>
            <w:tcW w:w="2422" w:type="dxa"/>
            <w:shd w:val="clear" w:color="auto" w:fill="auto"/>
          </w:tcPr>
          <w:p w14:paraId="3173F83F" w14:textId="4BCA0A99"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65</w:t>
            </w:r>
          </w:p>
        </w:tc>
        <w:tc>
          <w:tcPr>
            <w:tcW w:w="2477" w:type="dxa"/>
            <w:shd w:val="clear" w:color="auto" w:fill="auto"/>
          </w:tcPr>
          <w:p w14:paraId="49074A13" w14:textId="3B9CE8FE"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20</w:t>
            </w:r>
          </w:p>
        </w:tc>
        <w:tc>
          <w:tcPr>
            <w:tcW w:w="2366" w:type="dxa"/>
            <w:shd w:val="clear" w:color="auto" w:fill="auto"/>
          </w:tcPr>
          <w:p w14:paraId="37B195CB" w14:textId="237316B8"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w:t>
            </w:r>
          </w:p>
        </w:tc>
      </w:tr>
      <w:tr w:rsidR="003B0EDE" w:rsidRPr="003B0EDE" w14:paraId="22B9D998" w14:textId="77777777" w:rsidTr="00B216AF">
        <w:tblPrEx>
          <w:tblCellMar>
            <w:left w:w="108" w:type="dxa"/>
            <w:right w:w="108" w:type="dxa"/>
          </w:tblCellMar>
        </w:tblPrEx>
        <w:tc>
          <w:tcPr>
            <w:tcW w:w="2422" w:type="dxa"/>
            <w:shd w:val="clear" w:color="auto" w:fill="auto"/>
          </w:tcPr>
          <w:p w14:paraId="62AE6685" w14:textId="210569B9"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+80</w:t>
            </w:r>
          </w:p>
        </w:tc>
        <w:tc>
          <w:tcPr>
            <w:tcW w:w="2477" w:type="dxa"/>
            <w:shd w:val="clear" w:color="auto" w:fill="auto"/>
          </w:tcPr>
          <w:p w14:paraId="579FF626" w14:textId="0DA33137"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w:t>
            </w:r>
          </w:p>
        </w:tc>
        <w:tc>
          <w:tcPr>
            <w:tcW w:w="2366" w:type="dxa"/>
            <w:shd w:val="clear" w:color="auto" w:fill="auto"/>
          </w:tcPr>
          <w:p w14:paraId="2EB2F6FB" w14:textId="113B4586"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28</w:t>
            </w:r>
          </w:p>
        </w:tc>
      </w:tr>
      <w:tr w:rsidR="003B0EDE" w:rsidRPr="003B0EDE" w14:paraId="06D3F41C" w14:textId="77777777" w:rsidTr="00B216AF">
        <w:tblPrEx>
          <w:tblCellMar>
            <w:left w:w="108" w:type="dxa"/>
            <w:right w:w="108" w:type="dxa"/>
          </w:tblCellMar>
        </w:tblPrEx>
        <w:tc>
          <w:tcPr>
            <w:tcW w:w="2422" w:type="dxa"/>
            <w:tcBorders>
              <w:bottom w:val="single" w:sz="4" w:space="0" w:color="auto"/>
            </w:tcBorders>
            <w:shd w:val="clear" w:color="auto" w:fill="auto"/>
          </w:tcPr>
          <w:p w14:paraId="4EDD70F6" w14:textId="67B5A563" w:rsidR="003B0EDE" w:rsidRPr="003B0EDE" w:rsidRDefault="00B216AF" w:rsidP="009B2362">
            <w:pPr>
              <w:tabs>
                <w:tab w:val="right" w:pos="1031"/>
              </w:tabs>
              <w:suppressAutoHyphens w:val="0"/>
              <w:spacing w:before="40" w:after="40" w:line="220" w:lineRule="exact"/>
              <w:ind w:left="112" w:right="113"/>
              <w:rPr>
                <w:sz w:val="18"/>
              </w:rPr>
            </w:pPr>
            <w:r>
              <w:rPr>
                <w:sz w:val="18"/>
              </w:rPr>
              <w:tab/>
            </w:r>
            <w:r w:rsidR="003B0EDE" w:rsidRPr="003B0EDE">
              <w:rPr>
                <w:sz w:val="18"/>
              </w:rPr>
              <w:t>100</w:t>
            </w:r>
          </w:p>
        </w:tc>
        <w:tc>
          <w:tcPr>
            <w:tcW w:w="2477" w:type="dxa"/>
            <w:tcBorders>
              <w:bottom w:val="single" w:sz="4" w:space="0" w:color="auto"/>
            </w:tcBorders>
            <w:shd w:val="clear" w:color="auto" w:fill="auto"/>
          </w:tcPr>
          <w:p w14:paraId="204377EB" w14:textId="264FCAF3" w:rsidR="003B0EDE" w:rsidRPr="003B0EDE" w:rsidRDefault="00B216AF" w:rsidP="009B2362">
            <w:pPr>
              <w:tabs>
                <w:tab w:val="right" w:pos="1126"/>
              </w:tabs>
              <w:suppressAutoHyphens w:val="0"/>
              <w:spacing w:before="40" w:after="40" w:line="220" w:lineRule="exact"/>
              <w:ind w:left="113" w:right="113"/>
              <w:rPr>
                <w:sz w:val="18"/>
              </w:rPr>
            </w:pPr>
            <w:r>
              <w:rPr>
                <w:sz w:val="18"/>
              </w:rPr>
              <w:tab/>
            </w:r>
            <w:r w:rsidR="003B0EDE" w:rsidRPr="003B0EDE">
              <w:rPr>
                <w:sz w:val="18"/>
              </w:rPr>
              <w:t>0</w:t>
            </w:r>
          </w:p>
        </w:tc>
        <w:tc>
          <w:tcPr>
            <w:tcW w:w="2366" w:type="dxa"/>
            <w:tcBorders>
              <w:bottom w:val="single" w:sz="4" w:space="0" w:color="auto"/>
            </w:tcBorders>
            <w:shd w:val="clear" w:color="auto" w:fill="auto"/>
          </w:tcPr>
          <w:p w14:paraId="575C3116" w14:textId="29E6CD65" w:rsidR="003B0EDE" w:rsidRPr="003B0EDE" w:rsidRDefault="00B216AF" w:rsidP="009B2362">
            <w:pPr>
              <w:tabs>
                <w:tab w:val="right" w:pos="881"/>
              </w:tabs>
              <w:suppressAutoHyphens w:val="0"/>
              <w:spacing w:before="40" w:after="40" w:line="220" w:lineRule="exact"/>
              <w:ind w:left="113" w:right="113"/>
              <w:rPr>
                <w:sz w:val="18"/>
              </w:rPr>
            </w:pPr>
            <w:r>
              <w:rPr>
                <w:sz w:val="18"/>
              </w:rPr>
              <w:tab/>
            </w:r>
            <w:r w:rsidR="003B0EDE" w:rsidRPr="003B0EDE">
              <w:rPr>
                <w:sz w:val="18"/>
              </w:rPr>
              <w:t>-</w:t>
            </w:r>
          </w:p>
        </w:tc>
      </w:tr>
      <w:tr w:rsidR="00B216AF" w:rsidRPr="003B0EDE" w14:paraId="1E0D993B" w14:textId="77777777" w:rsidTr="00B216AF">
        <w:tblPrEx>
          <w:tblCellMar>
            <w:left w:w="108" w:type="dxa"/>
            <w:right w:w="108" w:type="dxa"/>
          </w:tblCellMar>
        </w:tblPrEx>
        <w:tc>
          <w:tcPr>
            <w:tcW w:w="2422" w:type="dxa"/>
            <w:tcBorders>
              <w:bottom w:val="single" w:sz="12" w:space="0" w:color="auto"/>
            </w:tcBorders>
            <w:shd w:val="clear" w:color="auto" w:fill="auto"/>
          </w:tcPr>
          <w:p w14:paraId="5F64C889" w14:textId="71E6D3DC" w:rsidR="00B216AF" w:rsidRDefault="00B216AF" w:rsidP="009B2362">
            <w:pPr>
              <w:tabs>
                <w:tab w:val="right" w:pos="1031"/>
              </w:tabs>
              <w:suppressAutoHyphens w:val="0"/>
              <w:spacing w:before="40" w:after="40" w:line="220" w:lineRule="exact"/>
              <w:ind w:left="112" w:right="113"/>
              <w:rPr>
                <w:sz w:val="18"/>
              </w:rPr>
            </w:pPr>
            <w:r>
              <w:rPr>
                <w:sz w:val="18"/>
              </w:rPr>
              <w:tab/>
              <w:t>120</w:t>
            </w:r>
          </w:p>
        </w:tc>
        <w:tc>
          <w:tcPr>
            <w:tcW w:w="2477" w:type="dxa"/>
            <w:tcBorders>
              <w:bottom w:val="single" w:sz="12" w:space="0" w:color="auto"/>
            </w:tcBorders>
            <w:shd w:val="clear" w:color="auto" w:fill="auto"/>
          </w:tcPr>
          <w:p w14:paraId="386E2050" w14:textId="504C57F4" w:rsidR="00B216AF" w:rsidRDefault="00B216AF" w:rsidP="009B2362">
            <w:pPr>
              <w:tabs>
                <w:tab w:val="right" w:pos="1126"/>
              </w:tabs>
              <w:suppressAutoHyphens w:val="0"/>
              <w:spacing w:before="40" w:after="40" w:line="220" w:lineRule="exact"/>
              <w:ind w:left="113" w:right="113"/>
              <w:rPr>
                <w:sz w:val="18"/>
              </w:rPr>
            </w:pPr>
            <w:r>
              <w:rPr>
                <w:sz w:val="18"/>
              </w:rPr>
              <w:tab/>
              <w:t>0</w:t>
            </w:r>
          </w:p>
        </w:tc>
        <w:tc>
          <w:tcPr>
            <w:tcW w:w="2366" w:type="dxa"/>
            <w:tcBorders>
              <w:bottom w:val="single" w:sz="12" w:space="0" w:color="auto"/>
            </w:tcBorders>
            <w:shd w:val="clear" w:color="auto" w:fill="auto"/>
          </w:tcPr>
          <w:p w14:paraId="73DA7028" w14:textId="16625983" w:rsidR="00B216AF" w:rsidRPr="003B0EDE" w:rsidRDefault="00B216AF" w:rsidP="009B2362">
            <w:pPr>
              <w:tabs>
                <w:tab w:val="right" w:pos="881"/>
              </w:tabs>
              <w:suppressAutoHyphens w:val="0"/>
              <w:spacing w:before="40" w:after="40" w:line="220" w:lineRule="exact"/>
              <w:ind w:left="113" w:right="113"/>
              <w:rPr>
                <w:sz w:val="18"/>
              </w:rPr>
            </w:pPr>
            <w:r>
              <w:rPr>
                <w:sz w:val="18"/>
              </w:rPr>
              <w:tab/>
              <w:t>-</w:t>
            </w:r>
          </w:p>
        </w:tc>
      </w:tr>
    </w:tbl>
    <w:p w14:paraId="54CD4F92" w14:textId="77777777" w:rsidR="009E6AED" w:rsidRPr="00D576A0" w:rsidRDefault="009E6AED" w:rsidP="009E6AED">
      <w:pPr>
        <w:pStyle w:val="SingleTxtG"/>
        <w:rPr>
          <w:lang w:eastAsia="ar-SA"/>
        </w:rPr>
      </w:pPr>
    </w:p>
    <w:p w14:paraId="637276F1" w14:textId="77777777" w:rsidR="009E6AED" w:rsidRDefault="009E6AED" w:rsidP="00BC220A">
      <w:pPr>
        <w:spacing w:after="240"/>
        <w:ind w:left="1134" w:right="1134"/>
      </w:pPr>
      <w:r>
        <w:rPr>
          <w:noProof/>
          <w:lang w:eastAsia="en-GB"/>
        </w:rPr>
        <w:drawing>
          <wp:inline distT="0" distB="0" distL="0" distR="0" wp14:anchorId="1D7CFA87" wp14:editId="6C280AAB">
            <wp:extent cx="5039995" cy="3375025"/>
            <wp:effectExtent l="0" t="0" r="8255" b="0"/>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39995" cy="3375025"/>
                    </a:xfrm>
                    <a:prstGeom prst="rect">
                      <a:avLst/>
                    </a:prstGeom>
                    <a:noFill/>
                    <a:ln>
                      <a:noFill/>
                    </a:ln>
                  </pic:spPr>
                </pic:pic>
              </a:graphicData>
            </a:graphic>
          </wp:inline>
        </w:drawing>
      </w:r>
    </w:p>
    <w:p w14:paraId="58C61187" w14:textId="77777777" w:rsidR="003B0EDE" w:rsidRDefault="003B0EDE" w:rsidP="00C11563">
      <w:pPr>
        <w:pStyle w:val="para"/>
        <w:rPr>
          <w:bCs/>
        </w:rPr>
      </w:pPr>
      <w:r w:rsidRPr="003B0EDE">
        <w:t>The additional segment</w:t>
      </w:r>
      <w:r w:rsidR="00616CE2">
        <w:t xml:space="preserve"> </w:t>
      </w:r>
      <w:r w:rsidRPr="003B0EDE">
        <w:t>applies only for the acceleration sled</w:t>
      </w:r>
      <w:r w:rsidRPr="003B0EDE">
        <w:rPr>
          <w:b/>
        </w:rPr>
        <w:t>.</w:t>
      </w:r>
      <w:r w:rsidRPr="003B0EDE">
        <w:rPr>
          <w:bCs/>
        </w:rPr>
        <w:t xml:space="preserve"> </w:t>
      </w:r>
    </w:p>
    <w:p w14:paraId="419B560A" w14:textId="77777777" w:rsidR="008E0CF4" w:rsidRPr="003B0EDE" w:rsidRDefault="008E0CF4" w:rsidP="00C11563">
      <w:pPr>
        <w:pStyle w:val="para"/>
      </w:pPr>
    </w:p>
    <w:p w14:paraId="7F4089FB" w14:textId="77777777" w:rsidR="00FF5A5B" w:rsidRDefault="00FF5A5B" w:rsidP="00C76128">
      <w:pPr>
        <w:pStyle w:val="HChG"/>
        <w:sectPr w:rsidR="00FF5A5B" w:rsidSect="00997AA0">
          <w:headerReference w:type="even" r:id="rId195"/>
          <w:headerReference w:type="default" r:id="rId196"/>
          <w:footerReference w:type="even" r:id="rId197"/>
          <w:footnotePr>
            <w:numRestart w:val="eachSect"/>
          </w:footnotePr>
          <w:endnotePr>
            <w:numFmt w:val="decimal"/>
          </w:endnotePr>
          <w:pgSz w:w="11907" w:h="16840" w:code="9"/>
          <w:pgMar w:top="1418" w:right="1134" w:bottom="1134" w:left="1134" w:header="680" w:footer="567" w:gutter="0"/>
          <w:cols w:space="720"/>
          <w:docGrid w:linePitch="272"/>
        </w:sectPr>
      </w:pPr>
    </w:p>
    <w:p w14:paraId="69FA65E8" w14:textId="77777777" w:rsidR="00C76128" w:rsidRPr="004A516E" w:rsidRDefault="003B0EDE" w:rsidP="004A516E">
      <w:pPr>
        <w:pStyle w:val="HChG"/>
      </w:pPr>
      <w:bookmarkStart w:id="86" w:name="_Toc355000761"/>
      <w:r w:rsidRPr="004A516E">
        <w:lastRenderedPageBreak/>
        <w:t>Annex 7</w:t>
      </w:r>
      <w:r w:rsidR="00C76128" w:rsidRPr="004A516E">
        <w:t xml:space="preserve"> - </w:t>
      </w:r>
      <w:r w:rsidRPr="004A516E">
        <w:t>Appendix 2</w:t>
      </w:r>
      <w:bookmarkEnd w:id="86"/>
    </w:p>
    <w:p w14:paraId="46245BB5" w14:textId="77777777" w:rsidR="003B0EDE" w:rsidRPr="004A516E" w:rsidRDefault="00C76128" w:rsidP="004A516E">
      <w:pPr>
        <w:pStyle w:val="HChG"/>
      </w:pPr>
      <w:r w:rsidRPr="004A516E">
        <w:tab/>
      </w:r>
      <w:r w:rsidRPr="004A516E">
        <w:tab/>
      </w:r>
      <w:bookmarkStart w:id="87" w:name="_Toc355000762"/>
      <w:r w:rsidR="003B0EDE" w:rsidRPr="004A516E">
        <w:t>Rear impact</w:t>
      </w:r>
      <w:bookmarkEnd w:id="87"/>
    </w:p>
    <w:p w14:paraId="7BDF1434" w14:textId="6C479C35" w:rsidR="003B0EDE" w:rsidRPr="003B0EDE" w:rsidRDefault="003B0EDE" w:rsidP="00571DC1">
      <w:pPr>
        <w:pStyle w:val="para"/>
      </w:pPr>
      <w:r w:rsidRPr="003B0EDE">
        <w:t>Curves of trolley's deceleration or acceleration, as function of time</w:t>
      </w:r>
    </w:p>
    <w:p w14:paraId="38170CD9" w14:textId="51925DF2" w:rsidR="003B0EDE" w:rsidRPr="003B0EDE" w:rsidRDefault="003B0EDE" w:rsidP="00571DC1">
      <w:pPr>
        <w:pStyle w:val="para"/>
      </w:pPr>
      <w:bookmarkStart w:id="88" w:name="_Toc247876790"/>
      <w:bookmarkStart w:id="89" w:name="_Toc247880277"/>
      <w:bookmarkStart w:id="90" w:name="_Toc247880922"/>
      <w:r w:rsidRPr="003B0EDE">
        <w:t>Rear impact</w:t>
      </w:r>
      <w:bookmarkEnd w:id="88"/>
      <w:bookmarkEnd w:id="89"/>
      <w:bookmarkEnd w:id="90"/>
      <w:r w:rsidRPr="003B0EDE">
        <w:t xml:space="preserve"> – Test </w:t>
      </w:r>
      <w:r w:rsidR="00317ADF">
        <w:t>p</w:t>
      </w:r>
      <w:r w:rsidR="00317ADF" w:rsidRPr="003B0EDE">
        <w:t xml:space="preserve">ulse </w:t>
      </w:r>
      <w:r w:rsidRPr="003B0EDE">
        <w:t>2</w:t>
      </w:r>
    </w:p>
    <w:tbl>
      <w:tblPr>
        <w:tblW w:w="7371"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457"/>
        <w:gridCol w:w="2457"/>
        <w:gridCol w:w="2457"/>
      </w:tblGrid>
      <w:tr w:rsidR="002A4ABC" w:rsidRPr="003B0EDE" w14:paraId="028BCFAC" w14:textId="77777777" w:rsidTr="002A4ABC">
        <w:tc>
          <w:tcPr>
            <w:tcW w:w="7371" w:type="dxa"/>
            <w:gridSpan w:val="3"/>
            <w:tcBorders>
              <w:bottom w:val="single" w:sz="4" w:space="0" w:color="auto"/>
            </w:tcBorders>
            <w:shd w:val="clear" w:color="auto" w:fill="auto"/>
          </w:tcPr>
          <w:p w14:paraId="25EFFB63" w14:textId="4FADB969" w:rsidR="002A4ABC" w:rsidRPr="003B0EDE" w:rsidRDefault="002A4ABC" w:rsidP="000354EE">
            <w:pPr>
              <w:suppressAutoHyphens w:val="0"/>
              <w:spacing w:before="80" w:after="80" w:line="200" w:lineRule="exact"/>
              <w:ind w:left="113" w:right="113"/>
              <w:jc w:val="center"/>
              <w:rPr>
                <w:i/>
                <w:sz w:val="16"/>
                <w:szCs w:val="16"/>
              </w:rPr>
            </w:pPr>
            <w:r w:rsidRPr="002A4ABC">
              <w:rPr>
                <w:i/>
                <w:sz w:val="16"/>
              </w:rPr>
              <w:t>Definition of the different curves</w:t>
            </w:r>
          </w:p>
        </w:tc>
      </w:tr>
      <w:tr w:rsidR="003B0EDE" w:rsidRPr="003B0EDE" w14:paraId="40CC4182" w14:textId="77777777" w:rsidTr="002A4ABC">
        <w:tc>
          <w:tcPr>
            <w:tcW w:w="2457" w:type="dxa"/>
            <w:tcBorders>
              <w:top w:val="single" w:sz="4" w:space="0" w:color="auto"/>
              <w:bottom w:val="single" w:sz="12" w:space="0" w:color="auto"/>
            </w:tcBorders>
            <w:shd w:val="clear" w:color="auto" w:fill="auto"/>
          </w:tcPr>
          <w:p w14:paraId="0E884AE1" w14:textId="77777777" w:rsidR="003B0EDE" w:rsidRPr="002A4ABC" w:rsidRDefault="003B0EDE" w:rsidP="000354EE">
            <w:pPr>
              <w:suppressAutoHyphens w:val="0"/>
              <w:spacing w:before="80" w:after="80" w:line="200" w:lineRule="exact"/>
              <w:ind w:left="113" w:right="113"/>
              <w:jc w:val="center"/>
              <w:rPr>
                <w:i/>
                <w:sz w:val="16"/>
              </w:rPr>
            </w:pPr>
            <w:r w:rsidRPr="002A4ABC">
              <w:rPr>
                <w:i/>
                <w:sz w:val="16"/>
              </w:rPr>
              <w:t>Time (ms)</w:t>
            </w:r>
          </w:p>
        </w:tc>
        <w:tc>
          <w:tcPr>
            <w:tcW w:w="2457" w:type="dxa"/>
            <w:tcBorders>
              <w:top w:val="single" w:sz="4" w:space="0" w:color="auto"/>
              <w:bottom w:val="single" w:sz="12" w:space="0" w:color="auto"/>
            </w:tcBorders>
            <w:shd w:val="clear" w:color="auto" w:fill="auto"/>
          </w:tcPr>
          <w:p w14:paraId="1EBF8E67" w14:textId="7153C900" w:rsidR="003B0EDE" w:rsidRPr="002A4ABC" w:rsidRDefault="003B0EDE" w:rsidP="000354EE">
            <w:pPr>
              <w:suppressAutoHyphens w:val="0"/>
              <w:spacing w:before="80" w:after="80" w:line="200" w:lineRule="exact"/>
              <w:ind w:left="113" w:right="113"/>
              <w:jc w:val="center"/>
              <w:rPr>
                <w:i/>
                <w:sz w:val="16"/>
              </w:rPr>
            </w:pPr>
            <w:r w:rsidRPr="002A4ABC">
              <w:rPr>
                <w:i/>
                <w:sz w:val="16"/>
              </w:rPr>
              <w:t>Acceleration (g)</w:t>
            </w:r>
            <w:r w:rsidR="002A4ABC">
              <w:rPr>
                <w:i/>
                <w:sz w:val="16"/>
              </w:rPr>
              <w:br/>
            </w:r>
            <w:r w:rsidRPr="002A4ABC">
              <w:rPr>
                <w:i/>
                <w:sz w:val="16"/>
              </w:rPr>
              <w:t>Low corridor</w:t>
            </w:r>
          </w:p>
        </w:tc>
        <w:tc>
          <w:tcPr>
            <w:tcW w:w="2457" w:type="dxa"/>
            <w:tcBorders>
              <w:top w:val="single" w:sz="4" w:space="0" w:color="auto"/>
              <w:bottom w:val="single" w:sz="12" w:space="0" w:color="auto"/>
            </w:tcBorders>
            <w:shd w:val="clear" w:color="auto" w:fill="auto"/>
          </w:tcPr>
          <w:p w14:paraId="24BB4ED7" w14:textId="266C36B6" w:rsidR="003B0EDE" w:rsidRPr="002A4ABC" w:rsidRDefault="003B0EDE" w:rsidP="000354EE">
            <w:pPr>
              <w:suppressAutoHyphens w:val="0"/>
              <w:spacing w:before="80" w:after="80" w:line="200" w:lineRule="exact"/>
              <w:ind w:left="113" w:right="113"/>
              <w:jc w:val="center"/>
              <w:rPr>
                <w:i/>
                <w:sz w:val="16"/>
              </w:rPr>
            </w:pPr>
            <w:r w:rsidRPr="002A4ABC">
              <w:rPr>
                <w:i/>
                <w:sz w:val="16"/>
              </w:rPr>
              <w:t>Acceleration (g)</w:t>
            </w:r>
            <w:r w:rsidR="002A4ABC">
              <w:rPr>
                <w:i/>
                <w:sz w:val="16"/>
              </w:rPr>
              <w:br/>
            </w:r>
            <w:r w:rsidRPr="002A4ABC">
              <w:rPr>
                <w:i/>
                <w:sz w:val="16"/>
              </w:rPr>
              <w:t>High corridor</w:t>
            </w:r>
          </w:p>
        </w:tc>
      </w:tr>
      <w:tr w:rsidR="003B0EDE" w:rsidRPr="003B0EDE" w14:paraId="23F7F50D" w14:textId="77777777" w:rsidTr="002A4ABC">
        <w:tblPrEx>
          <w:tblCellMar>
            <w:left w:w="108" w:type="dxa"/>
            <w:right w:w="108" w:type="dxa"/>
          </w:tblCellMar>
        </w:tblPrEx>
        <w:tc>
          <w:tcPr>
            <w:tcW w:w="2457" w:type="dxa"/>
            <w:tcBorders>
              <w:top w:val="single" w:sz="12" w:space="0" w:color="auto"/>
            </w:tcBorders>
            <w:shd w:val="clear" w:color="auto" w:fill="auto"/>
          </w:tcPr>
          <w:p w14:paraId="76F9E2ED" w14:textId="58E5D026"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0</w:t>
            </w:r>
          </w:p>
        </w:tc>
        <w:tc>
          <w:tcPr>
            <w:tcW w:w="2457" w:type="dxa"/>
            <w:tcBorders>
              <w:top w:val="single" w:sz="12" w:space="0" w:color="auto"/>
            </w:tcBorders>
            <w:shd w:val="clear" w:color="auto" w:fill="auto"/>
          </w:tcPr>
          <w:p w14:paraId="6B83A1F8"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c>
          <w:tcPr>
            <w:tcW w:w="2457" w:type="dxa"/>
            <w:tcBorders>
              <w:top w:val="single" w:sz="12" w:space="0" w:color="auto"/>
            </w:tcBorders>
            <w:shd w:val="clear" w:color="auto" w:fill="auto"/>
          </w:tcPr>
          <w:p w14:paraId="33E99B4F"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21</w:t>
            </w:r>
          </w:p>
        </w:tc>
      </w:tr>
      <w:tr w:rsidR="003B0EDE" w:rsidRPr="003B0EDE" w14:paraId="4BE98C93" w14:textId="77777777" w:rsidTr="002A4ABC">
        <w:tblPrEx>
          <w:tblCellMar>
            <w:left w:w="108" w:type="dxa"/>
            <w:right w:w="108" w:type="dxa"/>
          </w:tblCellMar>
        </w:tblPrEx>
        <w:tc>
          <w:tcPr>
            <w:tcW w:w="2457" w:type="dxa"/>
            <w:shd w:val="clear" w:color="auto" w:fill="auto"/>
          </w:tcPr>
          <w:p w14:paraId="7A80B4E8"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10</w:t>
            </w:r>
          </w:p>
        </w:tc>
        <w:tc>
          <w:tcPr>
            <w:tcW w:w="2457" w:type="dxa"/>
            <w:shd w:val="clear" w:color="auto" w:fill="auto"/>
          </w:tcPr>
          <w:p w14:paraId="36A92989"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0</w:t>
            </w:r>
          </w:p>
        </w:tc>
        <w:tc>
          <w:tcPr>
            <w:tcW w:w="2457" w:type="dxa"/>
            <w:shd w:val="clear" w:color="auto" w:fill="auto"/>
          </w:tcPr>
          <w:p w14:paraId="12AB2CFC" w14:textId="77777777" w:rsidR="003B0EDE" w:rsidRPr="003B0EDE" w:rsidRDefault="003B0EDE" w:rsidP="0050352D">
            <w:pPr>
              <w:tabs>
                <w:tab w:val="decimal" w:pos="1134"/>
              </w:tabs>
              <w:suppressAutoHyphens w:val="0"/>
              <w:spacing w:before="40" w:after="40" w:line="220" w:lineRule="exact"/>
              <w:ind w:left="113" w:right="113"/>
              <w:rPr>
                <w:sz w:val="18"/>
              </w:rPr>
            </w:pPr>
          </w:p>
        </w:tc>
      </w:tr>
      <w:tr w:rsidR="003B0EDE" w:rsidRPr="003B0EDE" w14:paraId="4F31816C" w14:textId="77777777" w:rsidTr="002A4ABC">
        <w:tblPrEx>
          <w:tblCellMar>
            <w:left w:w="108" w:type="dxa"/>
            <w:right w:w="108" w:type="dxa"/>
          </w:tblCellMar>
        </w:tblPrEx>
        <w:tc>
          <w:tcPr>
            <w:tcW w:w="2457" w:type="dxa"/>
            <w:shd w:val="clear" w:color="auto" w:fill="auto"/>
          </w:tcPr>
          <w:p w14:paraId="59C2B2C0"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10</w:t>
            </w:r>
          </w:p>
        </w:tc>
        <w:tc>
          <w:tcPr>
            <w:tcW w:w="2457" w:type="dxa"/>
            <w:shd w:val="clear" w:color="auto" w:fill="auto"/>
          </w:tcPr>
          <w:p w14:paraId="1D50574E"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7</w:t>
            </w:r>
          </w:p>
        </w:tc>
        <w:tc>
          <w:tcPr>
            <w:tcW w:w="2457" w:type="dxa"/>
            <w:shd w:val="clear" w:color="auto" w:fill="auto"/>
          </w:tcPr>
          <w:p w14:paraId="2E31FFDD"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r>
      <w:tr w:rsidR="003B0EDE" w:rsidRPr="003B0EDE" w14:paraId="4FBD4442" w14:textId="77777777" w:rsidTr="002A4ABC">
        <w:tblPrEx>
          <w:tblCellMar>
            <w:left w:w="108" w:type="dxa"/>
            <w:right w:w="108" w:type="dxa"/>
          </w:tblCellMar>
        </w:tblPrEx>
        <w:tc>
          <w:tcPr>
            <w:tcW w:w="2457" w:type="dxa"/>
            <w:shd w:val="clear" w:color="auto" w:fill="auto"/>
          </w:tcPr>
          <w:p w14:paraId="393EF8A8"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20</w:t>
            </w:r>
          </w:p>
        </w:tc>
        <w:tc>
          <w:tcPr>
            <w:tcW w:w="2457" w:type="dxa"/>
            <w:shd w:val="clear" w:color="auto" w:fill="auto"/>
          </w:tcPr>
          <w:p w14:paraId="3FD61880"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14</w:t>
            </w:r>
          </w:p>
        </w:tc>
        <w:tc>
          <w:tcPr>
            <w:tcW w:w="2457" w:type="dxa"/>
            <w:shd w:val="clear" w:color="auto" w:fill="auto"/>
          </w:tcPr>
          <w:p w14:paraId="1376CDAE"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r>
      <w:tr w:rsidR="003B0EDE" w:rsidRPr="003B0EDE" w14:paraId="40C86EE5" w14:textId="77777777" w:rsidTr="002A4ABC">
        <w:tblPrEx>
          <w:tblCellMar>
            <w:left w:w="108" w:type="dxa"/>
            <w:right w:w="108" w:type="dxa"/>
          </w:tblCellMar>
        </w:tblPrEx>
        <w:tc>
          <w:tcPr>
            <w:tcW w:w="2457" w:type="dxa"/>
            <w:shd w:val="clear" w:color="auto" w:fill="auto"/>
          </w:tcPr>
          <w:p w14:paraId="2AF06CB9"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37</w:t>
            </w:r>
          </w:p>
        </w:tc>
        <w:tc>
          <w:tcPr>
            <w:tcW w:w="2457" w:type="dxa"/>
            <w:shd w:val="clear" w:color="auto" w:fill="auto"/>
          </w:tcPr>
          <w:p w14:paraId="6487B964"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14</w:t>
            </w:r>
          </w:p>
        </w:tc>
        <w:tc>
          <w:tcPr>
            <w:tcW w:w="2457" w:type="dxa"/>
            <w:shd w:val="clear" w:color="auto" w:fill="auto"/>
          </w:tcPr>
          <w:p w14:paraId="45E01668"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r>
      <w:tr w:rsidR="003B0EDE" w:rsidRPr="003B0EDE" w14:paraId="041F13C9" w14:textId="77777777" w:rsidTr="002A4ABC">
        <w:tblPrEx>
          <w:tblCellMar>
            <w:left w:w="108" w:type="dxa"/>
            <w:right w:w="108" w:type="dxa"/>
          </w:tblCellMar>
        </w:tblPrEx>
        <w:tc>
          <w:tcPr>
            <w:tcW w:w="2457" w:type="dxa"/>
            <w:shd w:val="clear" w:color="auto" w:fill="auto"/>
          </w:tcPr>
          <w:p w14:paraId="64531C3C"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52</w:t>
            </w:r>
          </w:p>
        </w:tc>
        <w:tc>
          <w:tcPr>
            <w:tcW w:w="2457" w:type="dxa"/>
            <w:shd w:val="clear" w:color="auto" w:fill="auto"/>
          </w:tcPr>
          <w:p w14:paraId="636F09DA"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7</w:t>
            </w:r>
          </w:p>
        </w:tc>
        <w:tc>
          <w:tcPr>
            <w:tcW w:w="2457" w:type="dxa"/>
            <w:shd w:val="clear" w:color="auto" w:fill="auto"/>
          </w:tcPr>
          <w:p w14:paraId="35D9EB27"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r>
      <w:tr w:rsidR="003B0EDE" w:rsidRPr="003B0EDE" w14:paraId="44081FFC" w14:textId="77777777" w:rsidTr="002A4ABC">
        <w:tblPrEx>
          <w:tblCellMar>
            <w:left w:w="108" w:type="dxa"/>
            <w:right w:w="108" w:type="dxa"/>
          </w:tblCellMar>
        </w:tblPrEx>
        <w:tc>
          <w:tcPr>
            <w:tcW w:w="2457" w:type="dxa"/>
            <w:shd w:val="clear" w:color="auto" w:fill="auto"/>
          </w:tcPr>
          <w:p w14:paraId="3746A69D"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52</w:t>
            </w:r>
          </w:p>
        </w:tc>
        <w:tc>
          <w:tcPr>
            <w:tcW w:w="2457" w:type="dxa"/>
            <w:shd w:val="clear" w:color="auto" w:fill="auto"/>
          </w:tcPr>
          <w:p w14:paraId="2C72AF66"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0</w:t>
            </w:r>
          </w:p>
        </w:tc>
        <w:tc>
          <w:tcPr>
            <w:tcW w:w="2457" w:type="dxa"/>
            <w:shd w:val="clear" w:color="auto" w:fill="auto"/>
          </w:tcPr>
          <w:p w14:paraId="46BFB824" w14:textId="77777777" w:rsidR="003B0EDE" w:rsidRPr="003B0EDE" w:rsidRDefault="003B0EDE" w:rsidP="0050352D">
            <w:pPr>
              <w:tabs>
                <w:tab w:val="decimal" w:pos="1134"/>
              </w:tabs>
              <w:suppressAutoHyphens w:val="0"/>
              <w:spacing w:before="40" w:after="40" w:line="220" w:lineRule="exact"/>
              <w:ind w:left="113" w:right="113"/>
              <w:rPr>
                <w:sz w:val="18"/>
              </w:rPr>
            </w:pPr>
          </w:p>
        </w:tc>
      </w:tr>
      <w:tr w:rsidR="003B0EDE" w:rsidRPr="003B0EDE" w14:paraId="690D5D33" w14:textId="77777777" w:rsidTr="002A4ABC">
        <w:tblPrEx>
          <w:tblCellMar>
            <w:left w:w="108" w:type="dxa"/>
            <w:right w:w="108" w:type="dxa"/>
          </w:tblCellMar>
        </w:tblPrEx>
        <w:tc>
          <w:tcPr>
            <w:tcW w:w="2457" w:type="dxa"/>
            <w:tcBorders>
              <w:bottom w:val="single" w:sz="4" w:space="0" w:color="auto"/>
            </w:tcBorders>
            <w:shd w:val="clear" w:color="auto" w:fill="auto"/>
          </w:tcPr>
          <w:p w14:paraId="06BFD766"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70</w:t>
            </w:r>
          </w:p>
        </w:tc>
        <w:tc>
          <w:tcPr>
            <w:tcW w:w="2457" w:type="dxa"/>
            <w:tcBorders>
              <w:bottom w:val="single" w:sz="4" w:space="0" w:color="auto"/>
            </w:tcBorders>
            <w:shd w:val="clear" w:color="auto" w:fill="auto"/>
          </w:tcPr>
          <w:p w14:paraId="08B71729"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w:t>
            </w:r>
          </w:p>
        </w:tc>
        <w:tc>
          <w:tcPr>
            <w:tcW w:w="2457" w:type="dxa"/>
            <w:tcBorders>
              <w:bottom w:val="single" w:sz="4" w:space="0" w:color="auto"/>
            </w:tcBorders>
            <w:shd w:val="clear" w:color="auto" w:fill="auto"/>
          </w:tcPr>
          <w:p w14:paraId="73002EB9" w14:textId="77777777" w:rsidR="003B0EDE" w:rsidRPr="003B0EDE" w:rsidRDefault="003B0EDE" w:rsidP="0050352D">
            <w:pPr>
              <w:tabs>
                <w:tab w:val="decimal" w:pos="1134"/>
              </w:tabs>
              <w:suppressAutoHyphens w:val="0"/>
              <w:spacing w:before="40" w:after="40" w:line="220" w:lineRule="exact"/>
              <w:ind w:left="113" w:right="113"/>
              <w:rPr>
                <w:sz w:val="18"/>
              </w:rPr>
            </w:pPr>
            <w:r w:rsidRPr="003B0EDE">
              <w:rPr>
                <w:sz w:val="18"/>
              </w:rPr>
              <w:t>21</w:t>
            </w:r>
          </w:p>
        </w:tc>
      </w:tr>
      <w:tr w:rsidR="00571DC1" w:rsidRPr="003B0EDE" w14:paraId="0E1D946E" w14:textId="77777777" w:rsidTr="002A4ABC">
        <w:tblPrEx>
          <w:tblCellMar>
            <w:left w:w="108" w:type="dxa"/>
            <w:right w:w="108" w:type="dxa"/>
          </w:tblCellMar>
        </w:tblPrEx>
        <w:tc>
          <w:tcPr>
            <w:tcW w:w="2457" w:type="dxa"/>
            <w:tcBorders>
              <w:bottom w:val="single" w:sz="12" w:space="0" w:color="auto"/>
            </w:tcBorders>
            <w:shd w:val="clear" w:color="auto" w:fill="auto"/>
          </w:tcPr>
          <w:p w14:paraId="06AA2326" w14:textId="1FD3F4CA" w:rsidR="00571DC1" w:rsidRPr="003B0EDE" w:rsidRDefault="00571DC1" w:rsidP="0050352D">
            <w:pPr>
              <w:tabs>
                <w:tab w:val="decimal" w:pos="1134"/>
              </w:tabs>
              <w:suppressAutoHyphens w:val="0"/>
              <w:spacing w:before="40" w:after="40" w:line="220" w:lineRule="exact"/>
              <w:ind w:left="113" w:right="113"/>
              <w:rPr>
                <w:sz w:val="18"/>
              </w:rPr>
            </w:pPr>
            <w:r>
              <w:rPr>
                <w:sz w:val="18"/>
              </w:rPr>
              <w:t>70</w:t>
            </w:r>
          </w:p>
        </w:tc>
        <w:tc>
          <w:tcPr>
            <w:tcW w:w="2457" w:type="dxa"/>
            <w:tcBorders>
              <w:bottom w:val="single" w:sz="12" w:space="0" w:color="auto"/>
            </w:tcBorders>
            <w:shd w:val="clear" w:color="auto" w:fill="auto"/>
          </w:tcPr>
          <w:p w14:paraId="4813268C" w14:textId="21629F09" w:rsidR="00571DC1" w:rsidRPr="003B0EDE" w:rsidRDefault="00571DC1" w:rsidP="0050352D">
            <w:pPr>
              <w:tabs>
                <w:tab w:val="decimal" w:pos="1134"/>
              </w:tabs>
              <w:suppressAutoHyphens w:val="0"/>
              <w:spacing w:before="40" w:after="40" w:line="220" w:lineRule="exact"/>
              <w:ind w:left="113" w:right="113"/>
              <w:rPr>
                <w:sz w:val="18"/>
              </w:rPr>
            </w:pPr>
            <w:r>
              <w:rPr>
                <w:sz w:val="18"/>
              </w:rPr>
              <w:t>-</w:t>
            </w:r>
          </w:p>
        </w:tc>
        <w:tc>
          <w:tcPr>
            <w:tcW w:w="2457" w:type="dxa"/>
            <w:tcBorders>
              <w:bottom w:val="single" w:sz="12" w:space="0" w:color="auto"/>
            </w:tcBorders>
            <w:shd w:val="clear" w:color="auto" w:fill="auto"/>
          </w:tcPr>
          <w:p w14:paraId="21BA961D" w14:textId="58FD152E" w:rsidR="00571DC1" w:rsidRPr="003B0EDE" w:rsidRDefault="00571DC1" w:rsidP="0050352D">
            <w:pPr>
              <w:tabs>
                <w:tab w:val="decimal" w:pos="1134"/>
              </w:tabs>
              <w:suppressAutoHyphens w:val="0"/>
              <w:spacing w:before="40" w:after="40" w:line="220" w:lineRule="exact"/>
              <w:ind w:left="113" w:right="113"/>
              <w:rPr>
                <w:sz w:val="18"/>
              </w:rPr>
            </w:pPr>
            <w:r>
              <w:rPr>
                <w:sz w:val="18"/>
              </w:rPr>
              <w:t>0</w:t>
            </w:r>
          </w:p>
        </w:tc>
      </w:tr>
    </w:tbl>
    <w:p w14:paraId="25E9B2F3" w14:textId="77777777" w:rsidR="003B0EDE" w:rsidRPr="00571DC1" w:rsidRDefault="003B0EDE" w:rsidP="00571DC1">
      <w:pPr>
        <w:suppressAutoHyphens w:val="0"/>
        <w:spacing w:before="40" w:after="40" w:line="220" w:lineRule="exact"/>
        <w:ind w:left="113" w:right="113"/>
        <w:rPr>
          <w:sz w:val="18"/>
        </w:rPr>
      </w:pPr>
    </w:p>
    <w:p w14:paraId="772AEF5E" w14:textId="77777777" w:rsidR="00571DC1" w:rsidRDefault="009E6AED" w:rsidP="000354EE">
      <w:pPr>
        <w:spacing w:after="240"/>
        <w:ind w:left="1134" w:right="1134"/>
        <w:jc w:val="center"/>
      </w:pPr>
      <w:r>
        <w:rPr>
          <w:noProof/>
          <w:lang w:eastAsia="en-GB"/>
        </w:rPr>
        <w:drawing>
          <wp:inline distT="0" distB="0" distL="0" distR="0" wp14:anchorId="016E7DB4" wp14:editId="572E27B9">
            <wp:extent cx="5039995" cy="2842895"/>
            <wp:effectExtent l="0" t="0" r="8255" b="0"/>
            <wp:docPr id="3328" name="Picture 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39995" cy="2842895"/>
                    </a:xfrm>
                    <a:prstGeom prst="rect">
                      <a:avLst/>
                    </a:prstGeom>
                    <a:noFill/>
                    <a:ln>
                      <a:noFill/>
                    </a:ln>
                  </pic:spPr>
                </pic:pic>
              </a:graphicData>
            </a:graphic>
          </wp:inline>
        </w:drawing>
      </w:r>
    </w:p>
    <w:p w14:paraId="64C81FA8" w14:textId="77777777" w:rsidR="003B0EDE" w:rsidRPr="003B0EDE" w:rsidRDefault="003B0EDE" w:rsidP="00571DC1">
      <w:pPr>
        <w:pStyle w:val="para"/>
      </w:pPr>
      <w:r w:rsidRPr="003B0EDE">
        <w:t>The additional segment applies only for the acceleration sled</w:t>
      </w:r>
      <w:r w:rsidRPr="003B0EDE">
        <w:rPr>
          <w:b/>
        </w:rPr>
        <w:t>.</w:t>
      </w:r>
    </w:p>
    <w:p w14:paraId="6C7369A3" w14:textId="77777777" w:rsidR="00FF5A5B" w:rsidRDefault="00FF5A5B" w:rsidP="008E0CF4"/>
    <w:p w14:paraId="22A88ADA" w14:textId="77777777" w:rsidR="008E0CF4" w:rsidRPr="008E0CF4" w:rsidRDefault="008E0CF4" w:rsidP="008E0CF4">
      <w:pPr>
        <w:sectPr w:rsidR="008E0CF4" w:rsidRPr="008E0CF4" w:rsidSect="00997AA0">
          <w:headerReference w:type="even" r:id="rId199"/>
          <w:headerReference w:type="default" r:id="rId200"/>
          <w:footerReference w:type="default" r:id="rId201"/>
          <w:footnotePr>
            <w:numRestart w:val="eachSect"/>
          </w:footnotePr>
          <w:endnotePr>
            <w:numFmt w:val="decimal"/>
          </w:endnotePr>
          <w:pgSz w:w="11907" w:h="16840" w:code="9"/>
          <w:pgMar w:top="1418" w:right="1134" w:bottom="1134" w:left="1134" w:header="680" w:footer="567" w:gutter="0"/>
          <w:cols w:space="720"/>
          <w:docGrid w:linePitch="272"/>
        </w:sectPr>
      </w:pPr>
    </w:p>
    <w:p w14:paraId="36E391C1" w14:textId="76FB27DD" w:rsidR="00616CE2" w:rsidRPr="004A516E" w:rsidRDefault="003B0EDE" w:rsidP="004A516E">
      <w:pPr>
        <w:pStyle w:val="HChG"/>
      </w:pPr>
      <w:bookmarkStart w:id="91" w:name="_Toc355000763"/>
      <w:r w:rsidRPr="004A516E">
        <w:lastRenderedPageBreak/>
        <w:t>Annex 7</w:t>
      </w:r>
      <w:r w:rsidR="00616CE2" w:rsidRPr="004A516E">
        <w:t xml:space="preserve"> - </w:t>
      </w:r>
      <w:r w:rsidRPr="004A516E">
        <w:t>Appendix 3</w:t>
      </w:r>
      <w:bookmarkEnd w:id="91"/>
    </w:p>
    <w:p w14:paraId="535B7AAB" w14:textId="51F7E275" w:rsidR="003B0EDE" w:rsidRPr="004A516E" w:rsidRDefault="00616CE2" w:rsidP="002E0EE8">
      <w:pPr>
        <w:pStyle w:val="HChG"/>
      </w:pPr>
      <w:r w:rsidRPr="004A516E">
        <w:tab/>
      </w:r>
      <w:bookmarkStart w:id="92" w:name="_Toc355000764"/>
      <w:r w:rsidR="009D10E2">
        <w:tab/>
      </w:r>
      <w:r w:rsidR="003B0EDE" w:rsidRPr="004A516E">
        <w:t>Lateral impact</w:t>
      </w:r>
      <w:bookmarkEnd w:id="92"/>
    </w:p>
    <w:p w14:paraId="777DDEFD" w14:textId="290D8939" w:rsidR="003B0EDE" w:rsidRPr="00616CE2" w:rsidRDefault="003B0EDE" w:rsidP="002E0EE8">
      <w:pPr>
        <w:pStyle w:val="para"/>
      </w:pPr>
      <w:r w:rsidRPr="00616CE2">
        <w:t>Curve of relative velocity between trolley and door panel as function of time</w:t>
      </w:r>
    </w:p>
    <w:p w14:paraId="6B955F40" w14:textId="2A6FC7A4" w:rsidR="00626243" w:rsidRDefault="003B0EDE" w:rsidP="000354EE">
      <w:pPr>
        <w:pStyle w:val="para"/>
      </w:pPr>
      <w:r w:rsidRPr="00616CE2">
        <w:t xml:space="preserve">Lateral </w:t>
      </w:r>
      <w:r w:rsidR="00317ADF">
        <w:t>i</w:t>
      </w:r>
      <w:r w:rsidR="00317ADF" w:rsidRPr="00616CE2">
        <w:t xml:space="preserve">mpact </w:t>
      </w:r>
      <w:r w:rsidRPr="00616CE2">
        <w:t>– Test velocity corridor 3</w:t>
      </w:r>
    </w:p>
    <w:p w14:paraId="5C73FAE8" w14:textId="1D4A9B33" w:rsidR="003B0EDE" w:rsidRDefault="002E0EE8" w:rsidP="000354EE">
      <w:pPr>
        <w:spacing w:after="120"/>
        <w:ind w:left="1134"/>
      </w:pPr>
      <w:r>
        <w:rPr>
          <w:rFonts w:eastAsia="MS Mincho"/>
          <w:noProof/>
          <w:lang w:eastAsia="en-GB"/>
        </w:rPr>
        <w:drawing>
          <wp:inline distT="0" distB="0" distL="0" distR="0" wp14:anchorId="5DEE76BF" wp14:editId="20B6C9BD">
            <wp:extent cx="4308315" cy="3595739"/>
            <wp:effectExtent l="0" t="0" r="0" b="0"/>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09693" cy="3596889"/>
                    </a:xfrm>
                    <a:prstGeom prst="rect">
                      <a:avLst/>
                    </a:prstGeom>
                    <a:noFill/>
                    <a:ln>
                      <a:noFill/>
                    </a:ln>
                  </pic:spPr>
                </pic:pic>
              </a:graphicData>
            </a:graphic>
          </wp:inline>
        </w:drawing>
      </w:r>
    </w:p>
    <w:tbl>
      <w:tblPr>
        <w:tblW w:w="737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56"/>
        <w:gridCol w:w="2457"/>
        <w:gridCol w:w="2457"/>
      </w:tblGrid>
      <w:tr w:rsidR="003B0EDE" w:rsidRPr="003B0EDE" w14:paraId="06C54E49" w14:textId="77777777" w:rsidTr="002C257D">
        <w:tc>
          <w:tcPr>
            <w:tcW w:w="7370" w:type="dxa"/>
            <w:gridSpan w:val="3"/>
          </w:tcPr>
          <w:p w14:paraId="4B4A91B9" w14:textId="77777777" w:rsidR="003B0EDE" w:rsidRPr="003B0EDE" w:rsidRDefault="003B0EDE" w:rsidP="000354EE">
            <w:pPr>
              <w:suppressAutoHyphens w:val="0"/>
              <w:spacing w:before="80" w:after="80" w:line="200" w:lineRule="exact"/>
              <w:ind w:left="113" w:right="113"/>
              <w:jc w:val="center"/>
              <w:rPr>
                <w:i/>
                <w:sz w:val="16"/>
              </w:rPr>
            </w:pPr>
            <w:r w:rsidRPr="003B0EDE">
              <w:rPr>
                <w:i/>
                <w:sz w:val="16"/>
              </w:rPr>
              <w:t>Definition of the different curves</w:t>
            </w:r>
          </w:p>
        </w:tc>
      </w:tr>
      <w:tr w:rsidR="003B0EDE" w:rsidRPr="003B0EDE" w14:paraId="6B40B98E" w14:textId="77777777" w:rsidTr="002C257D">
        <w:tc>
          <w:tcPr>
            <w:tcW w:w="2456" w:type="dxa"/>
            <w:tcBorders>
              <w:bottom w:val="single" w:sz="12" w:space="0" w:color="auto"/>
            </w:tcBorders>
          </w:tcPr>
          <w:p w14:paraId="5A590575" w14:textId="77777777" w:rsidR="003B0EDE" w:rsidRPr="002A4ABC" w:rsidRDefault="003B0EDE" w:rsidP="000354EE">
            <w:pPr>
              <w:suppressAutoHyphens w:val="0"/>
              <w:spacing w:before="80" w:after="80" w:line="200" w:lineRule="exact"/>
              <w:ind w:left="113" w:right="113"/>
              <w:jc w:val="center"/>
              <w:rPr>
                <w:i/>
                <w:sz w:val="16"/>
              </w:rPr>
            </w:pPr>
            <w:r w:rsidRPr="002A4ABC">
              <w:rPr>
                <w:i/>
                <w:sz w:val="16"/>
              </w:rPr>
              <w:t>Time (ms)</w:t>
            </w:r>
          </w:p>
        </w:tc>
        <w:tc>
          <w:tcPr>
            <w:tcW w:w="2457" w:type="dxa"/>
            <w:tcBorders>
              <w:bottom w:val="single" w:sz="12" w:space="0" w:color="auto"/>
            </w:tcBorders>
          </w:tcPr>
          <w:p w14:paraId="1702449B" w14:textId="4402CB8B" w:rsidR="003B0EDE" w:rsidRPr="002A4ABC" w:rsidRDefault="003B0EDE" w:rsidP="002A4ABC">
            <w:pPr>
              <w:suppressAutoHyphens w:val="0"/>
              <w:spacing w:before="80" w:after="80" w:line="200" w:lineRule="exact"/>
              <w:ind w:left="113" w:right="113"/>
              <w:jc w:val="center"/>
              <w:rPr>
                <w:i/>
                <w:sz w:val="16"/>
              </w:rPr>
            </w:pPr>
            <w:r w:rsidRPr="002A4ABC">
              <w:rPr>
                <w:i/>
                <w:sz w:val="16"/>
              </w:rPr>
              <w:t xml:space="preserve">Door </w:t>
            </w:r>
            <w:r w:rsidR="00FA001F" w:rsidRPr="002A4ABC">
              <w:rPr>
                <w:i/>
                <w:sz w:val="16"/>
              </w:rPr>
              <w:t>bench</w:t>
            </w:r>
            <w:r w:rsidR="002A4ABC">
              <w:rPr>
                <w:i/>
                <w:sz w:val="16"/>
              </w:rPr>
              <w:br/>
            </w:r>
            <w:r w:rsidRPr="002A4ABC">
              <w:rPr>
                <w:i/>
                <w:sz w:val="16"/>
              </w:rPr>
              <w:t xml:space="preserve">Relative </w:t>
            </w:r>
            <w:r w:rsidR="00FA001F" w:rsidRPr="002A4ABC">
              <w:rPr>
                <w:i/>
                <w:sz w:val="16"/>
              </w:rPr>
              <w:t xml:space="preserve">velocity </w:t>
            </w:r>
            <w:r w:rsidRPr="002A4ABC">
              <w:rPr>
                <w:i/>
                <w:sz w:val="16"/>
              </w:rPr>
              <w:t>(m/s)</w:t>
            </w:r>
            <w:r w:rsidR="002A4ABC">
              <w:rPr>
                <w:i/>
                <w:sz w:val="16"/>
              </w:rPr>
              <w:br/>
            </w:r>
            <w:r w:rsidRPr="002A4ABC">
              <w:rPr>
                <w:i/>
                <w:sz w:val="16"/>
              </w:rPr>
              <w:t>Lower corridor</w:t>
            </w:r>
          </w:p>
        </w:tc>
        <w:tc>
          <w:tcPr>
            <w:tcW w:w="2457" w:type="dxa"/>
            <w:tcBorders>
              <w:bottom w:val="single" w:sz="12" w:space="0" w:color="auto"/>
            </w:tcBorders>
          </w:tcPr>
          <w:p w14:paraId="6E8479C7" w14:textId="7D8857F4" w:rsidR="003B0EDE" w:rsidRPr="002A4ABC" w:rsidRDefault="003B0EDE" w:rsidP="002A4ABC">
            <w:pPr>
              <w:suppressAutoHyphens w:val="0"/>
              <w:spacing w:before="80" w:after="80" w:line="200" w:lineRule="exact"/>
              <w:ind w:left="113" w:right="113"/>
              <w:jc w:val="center"/>
              <w:rPr>
                <w:i/>
                <w:sz w:val="16"/>
              </w:rPr>
            </w:pPr>
            <w:r w:rsidRPr="002A4ABC">
              <w:rPr>
                <w:i/>
                <w:sz w:val="16"/>
              </w:rPr>
              <w:t xml:space="preserve">Door </w:t>
            </w:r>
            <w:r w:rsidR="00FA001F" w:rsidRPr="002A4ABC">
              <w:rPr>
                <w:i/>
                <w:sz w:val="16"/>
              </w:rPr>
              <w:t>bench</w:t>
            </w:r>
            <w:r w:rsidR="002A4ABC">
              <w:rPr>
                <w:i/>
                <w:sz w:val="16"/>
              </w:rPr>
              <w:br/>
            </w:r>
            <w:r w:rsidRPr="002A4ABC">
              <w:rPr>
                <w:i/>
                <w:sz w:val="16"/>
              </w:rPr>
              <w:t xml:space="preserve">Relative </w:t>
            </w:r>
            <w:r w:rsidR="00FA001F" w:rsidRPr="002A4ABC">
              <w:rPr>
                <w:i/>
                <w:sz w:val="16"/>
              </w:rPr>
              <w:t xml:space="preserve">velocity </w:t>
            </w:r>
            <w:r w:rsidRPr="002A4ABC">
              <w:rPr>
                <w:i/>
                <w:sz w:val="16"/>
              </w:rPr>
              <w:t>(m/s)</w:t>
            </w:r>
            <w:r w:rsidR="002A4ABC">
              <w:rPr>
                <w:i/>
                <w:sz w:val="16"/>
              </w:rPr>
              <w:br/>
            </w:r>
            <w:r w:rsidRPr="002A4ABC">
              <w:rPr>
                <w:i/>
                <w:sz w:val="16"/>
              </w:rPr>
              <w:t>Upper corridor</w:t>
            </w:r>
          </w:p>
        </w:tc>
      </w:tr>
      <w:tr w:rsidR="003B0EDE" w:rsidRPr="003B0EDE" w14:paraId="789185D7" w14:textId="77777777" w:rsidTr="002C257D">
        <w:tc>
          <w:tcPr>
            <w:tcW w:w="2456" w:type="dxa"/>
            <w:tcBorders>
              <w:top w:val="single" w:sz="12" w:space="0" w:color="auto"/>
            </w:tcBorders>
          </w:tcPr>
          <w:p w14:paraId="2D1B7CF1"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0</w:t>
            </w:r>
          </w:p>
        </w:tc>
        <w:tc>
          <w:tcPr>
            <w:tcW w:w="2457" w:type="dxa"/>
            <w:tcBorders>
              <w:top w:val="single" w:sz="12" w:space="0" w:color="auto"/>
            </w:tcBorders>
          </w:tcPr>
          <w:p w14:paraId="1294E2E0"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6.375</w:t>
            </w:r>
          </w:p>
        </w:tc>
        <w:tc>
          <w:tcPr>
            <w:tcW w:w="2457" w:type="dxa"/>
            <w:tcBorders>
              <w:top w:val="single" w:sz="12" w:space="0" w:color="auto"/>
            </w:tcBorders>
          </w:tcPr>
          <w:p w14:paraId="74D05D20"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7.25</w:t>
            </w:r>
          </w:p>
        </w:tc>
      </w:tr>
      <w:tr w:rsidR="003B0EDE" w:rsidRPr="003B0EDE" w14:paraId="4A7AAB11" w14:textId="77777777" w:rsidTr="002C257D">
        <w:tc>
          <w:tcPr>
            <w:tcW w:w="2456" w:type="dxa"/>
          </w:tcPr>
          <w:p w14:paraId="01C874A2"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15</w:t>
            </w:r>
          </w:p>
        </w:tc>
        <w:tc>
          <w:tcPr>
            <w:tcW w:w="2457" w:type="dxa"/>
          </w:tcPr>
          <w:p w14:paraId="022F1125"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5.5</w:t>
            </w:r>
          </w:p>
        </w:tc>
        <w:tc>
          <w:tcPr>
            <w:tcW w:w="2457" w:type="dxa"/>
          </w:tcPr>
          <w:p w14:paraId="62B164F3"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w:t>
            </w:r>
          </w:p>
        </w:tc>
      </w:tr>
      <w:tr w:rsidR="003B0EDE" w:rsidRPr="003B0EDE" w14:paraId="484B0D0C" w14:textId="77777777" w:rsidTr="002C257D">
        <w:tc>
          <w:tcPr>
            <w:tcW w:w="2456" w:type="dxa"/>
          </w:tcPr>
          <w:p w14:paraId="5F0199D8"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18</w:t>
            </w:r>
          </w:p>
        </w:tc>
        <w:tc>
          <w:tcPr>
            <w:tcW w:w="2457" w:type="dxa"/>
          </w:tcPr>
          <w:p w14:paraId="5B77D82C"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w:t>
            </w:r>
          </w:p>
        </w:tc>
        <w:tc>
          <w:tcPr>
            <w:tcW w:w="2457" w:type="dxa"/>
          </w:tcPr>
          <w:p w14:paraId="1FACEE9F"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6.2</w:t>
            </w:r>
          </w:p>
        </w:tc>
      </w:tr>
      <w:tr w:rsidR="003B0EDE" w:rsidRPr="003B0EDE" w14:paraId="4622325C" w14:textId="77777777" w:rsidTr="002C257D">
        <w:tc>
          <w:tcPr>
            <w:tcW w:w="2456" w:type="dxa"/>
            <w:tcBorders>
              <w:bottom w:val="single" w:sz="4" w:space="0" w:color="auto"/>
            </w:tcBorders>
          </w:tcPr>
          <w:p w14:paraId="0240638C"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60</w:t>
            </w:r>
          </w:p>
        </w:tc>
        <w:tc>
          <w:tcPr>
            <w:tcW w:w="2457" w:type="dxa"/>
            <w:tcBorders>
              <w:bottom w:val="single" w:sz="4" w:space="0" w:color="auto"/>
            </w:tcBorders>
          </w:tcPr>
          <w:p w14:paraId="7B37B1B2"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0</w:t>
            </w:r>
          </w:p>
        </w:tc>
        <w:tc>
          <w:tcPr>
            <w:tcW w:w="2457" w:type="dxa"/>
            <w:tcBorders>
              <w:bottom w:val="single" w:sz="4" w:space="0" w:color="auto"/>
            </w:tcBorders>
          </w:tcPr>
          <w:p w14:paraId="22A8F094"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w:t>
            </w:r>
          </w:p>
        </w:tc>
      </w:tr>
      <w:tr w:rsidR="003B0EDE" w:rsidRPr="003B0EDE" w14:paraId="1F882D6A" w14:textId="77777777" w:rsidTr="002C257D">
        <w:tc>
          <w:tcPr>
            <w:tcW w:w="2456" w:type="dxa"/>
            <w:tcBorders>
              <w:bottom w:val="single" w:sz="12" w:space="0" w:color="auto"/>
            </w:tcBorders>
          </w:tcPr>
          <w:p w14:paraId="28F2D009"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70</w:t>
            </w:r>
          </w:p>
        </w:tc>
        <w:tc>
          <w:tcPr>
            <w:tcW w:w="2457" w:type="dxa"/>
            <w:tcBorders>
              <w:bottom w:val="single" w:sz="12" w:space="0" w:color="auto"/>
            </w:tcBorders>
          </w:tcPr>
          <w:p w14:paraId="0623B03B"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w:t>
            </w:r>
          </w:p>
        </w:tc>
        <w:tc>
          <w:tcPr>
            <w:tcW w:w="2457" w:type="dxa"/>
            <w:tcBorders>
              <w:bottom w:val="single" w:sz="12" w:space="0" w:color="auto"/>
            </w:tcBorders>
          </w:tcPr>
          <w:p w14:paraId="222C7B70" w14:textId="77777777" w:rsidR="003B0EDE" w:rsidRPr="00C11563" w:rsidRDefault="003B0EDE" w:rsidP="0050352D">
            <w:pPr>
              <w:tabs>
                <w:tab w:val="decimal" w:pos="1134"/>
              </w:tabs>
              <w:spacing w:before="40" w:after="40" w:line="220" w:lineRule="exact"/>
              <w:ind w:left="113" w:right="113"/>
              <w:rPr>
                <w:sz w:val="18"/>
                <w:szCs w:val="18"/>
              </w:rPr>
            </w:pPr>
            <w:r w:rsidRPr="00C11563">
              <w:rPr>
                <w:sz w:val="18"/>
                <w:szCs w:val="18"/>
              </w:rPr>
              <w:t>0</w:t>
            </w:r>
          </w:p>
        </w:tc>
      </w:tr>
    </w:tbl>
    <w:p w14:paraId="4642F80D" w14:textId="382C7543" w:rsidR="003B0EDE" w:rsidRPr="003B0EDE" w:rsidRDefault="003B0EDE" w:rsidP="000354EE">
      <w:pPr>
        <w:pStyle w:val="SingleTxtG"/>
        <w:spacing w:before="120"/>
        <w:rPr>
          <w:sz w:val="22"/>
        </w:rPr>
      </w:pPr>
      <w:r w:rsidRPr="003B0EDE">
        <w:rPr>
          <w:i/>
        </w:rPr>
        <w:t>Remark</w:t>
      </w:r>
      <w:r w:rsidRPr="003B0EDE">
        <w:t>: The corridor shall be defined on experiences of respective test labs.</w:t>
      </w:r>
    </w:p>
    <w:p w14:paraId="441E4981" w14:textId="77777777" w:rsidR="008E0CF4" w:rsidRPr="008E0CF4" w:rsidRDefault="008E0CF4" w:rsidP="008E0CF4">
      <w:pPr>
        <w:sectPr w:rsidR="008E0CF4" w:rsidRPr="008E0CF4" w:rsidSect="00997AA0">
          <w:headerReference w:type="even" r:id="rId203"/>
          <w:headerReference w:type="default" r:id="rId204"/>
          <w:footerReference w:type="even" r:id="rId205"/>
          <w:footnotePr>
            <w:numRestart w:val="eachSect"/>
          </w:footnotePr>
          <w:endnotePr>
            <w:numFmt w:val="decimal"/>
          </w:endnotePr>
          <w:pgSz w:w="11907" w:h="16840" w:code="9"/>
          <w:pgMar w:top="1418" w:right="1134" w:bottom="1134" w:left="1134" w:header="680" w:footer="567" w:gutter="0"/>
          <w:cols w:space="720"/>
          <w:docGrid w:linePitch="272"/>
        </w:sectPr>
      </w:pPr>
    </w:p>
    <w:p w14:paraId="1975D7CD" w14:textId="090D9B2B" w:rsidR="003B0EDE" w:rsidRPr="003B0EDE" w:rsidRDefault="003B0EDE" w:rsidP="00F42136">
      <w:pPr>
        <w:pStyle w:val="HChG"/>
      </w:pPr>
      <w:bookmarkStart w:id="93" w:name="_Toc355000766"/>
      <w:r w:rsidRPr="003B0EDE">
        <w:lastRenderedPageBreak/>
        <w:t>Annex 8</w:t>
      </w:r>
      <w:bookmarkEnd w:id="93"/>
    </w:p>
    <w:p w14:paraId="58E497CE" w14:textId="77777777" w:rsidR="003B0EDE" w:rsidRPr="003B0EDE" w:rsidRDefault="003B0EDE" w:rsidP="004A516E">
      <w:pPr>
        <w:pStyle w:val="HChG"/>
      </w:pPr>
      <w:r w:rsidRPr="003B0EDE">
        <w:tab/>
      </w:r>
      <w:r w:rsidRPr="003B0EDE">
        <w:tab/>
      </w:r>
      <w:bookmarkStart w:id="94" w:name="_Toc355000767"/>
      <w:r w:rsidRPr="003B0EDE">
        <w:t>Description of dummies</w:t>
      </w:r>
      <w:bookmarkEnd w:id="94"/>
    </w:p>
    <w:p w14:paraId="54A0ACDA" w14:textId="77777777" w:rsidR="00B5433B" w:rsidRPr="00B5433B" w:rsidRDefault="00B5433B" w:rsidP="00B5433B">
      <w:pPr>
        <w:spacing w:after="100"/>
        <w:ind w:left="2268" w:right="1134" w:hanging="1134"/>
        <w:jc w:val="both"/>
      </w:pPr>
      <w:bookmarkStart w:id="95" w:name="_Toc247876794"/>
      <w:bookmarkStart w:id="96" w:name="_Toc247880281"/>
      <w:bookmarkStart w:id="97" w:name="_Toc247880926"/>
      <w:r w:rsidRPr="00B5433B">
        <w:t>1.</w:t>
      </w:r>
      <w:r w:rsidRPr="00B5433B">
        <w:tab/>
        <w:t>General</w:t>
      </w:r>
    </w:p>
    <w:p w14:paraId="3313FA11" w14:textId="421FDC28" w:rsidR="00B5433B" w:rsidRPr="00B5433B" w:rsidRDefault="00B5433B" w:rsidP="001F0266">
      <w:pPr>
        <w:spacing w:after="100"/>
        <w:ind w:left="2268" w:right="1134" w:hanging="1134"/>
        <w:jc w:val="both"/>
      </w:pPr>
      <w:r w:rsidRPr="00B5433B">
        <w:t>1.1.</w:t>
      </w:r>
      <w:r w:rsidRPr="00B5433B">
        <w:tab/>
      </w:r>
      <w:r w:rsidR="001F0266" w:rsidRPr="001F0266">
        <w:rPr>
          <w:lang w:val="en-US"/>
        </w:rPr>
        <w:t>The dummies prescribed in this Regulation are described in this annex, in technical drawings</w:t>
      </w:r>
      <w:r w:rsidR="001F0266">
        <w:rPr>
          <w:rStyle w:val="FootnoteReference"/>
          <w:lang w:val="en-US"/>
        </w:rPr>
        <w:footnoteReference w:id="11"/>
      </w:r>
      <w:r w:rsidR="001F0266" w:rsidRPr="001F0266">
        <w:rPr>
          <w:lang w:val="en-US"/>
        </w:rPr>
        <w:t xml:space="preserve"> and in the user manuals. The abdominal pressure sensors prescribed in this Regulation are described in this annex, in technical drawings and in the user manuals.</w:t>
      </w:r>
    </w:p>
    <w:p w14:paraId="206D33F9" w14:textId="77777777" w:rsidR="00B5433B" w:rsidRPr="00B5433B" w:rsidRDefault="00B5433B" w:rsidP="00B5433B">
      <w:pPr>
        <w:spacing w:after="100"/>
        <w:ind w:left="2268" w:right="1134" w:hanging="1134"/>
        <w:jc w:val="both"/>
      </w:pPr>
      <w:r w:rsidRPr="00B5433B">
        <w:t>1.2.</w:t>
      </w:r>
      <w:r w:rsidRPr="00B5433B">
        <w:tab/>
        <w:t>Alternative dummies and abdominal instrumentation may be used provided that:</w:t>
      </w:r>
    </w:p>
    <w:p w14:paraId="186F8A1C" w14:textId="77777777" w:rsidR="00B5433B" w:rsidRPr="00B5433B" w:rsidRDefault="00B5433B" w:rsidP="00B5433B">
      <w:pPr>
        <w:spacing w:after="100"/>
        <w:ind w:left="2268" w:right="1134" w:hanging="1134"/>
        <w:jc w:val="both"/>
      </w:pPr>
      <w:r w:rsidRPr="00B5433B">
        <w:t>1.2.1.</w:t>
      </w:r>
      <w:r w:rsidRPr="00B5433B">
        <w:tab/>
        <w:t>Their equivalence can be demonstrated to the satisfaction of the Type Approval Authority, and</w:t>
      </w:r>
    </w:p>
    <w:p w14:paraId="0A1225EC" w14:textId="77777777" w:rsidR="00B5433B" w:rsidRPr="00B5433B" w:rsidRDefault="00B5433B" w:rsidP="00B5433B">
      <w:pPr>
        <w:spacing w:after="100"/>
        <w:ind w:left="2268" w:right="1134" w:hanging="1134"/>
        <w:jc w:val="both"/>
      </w:pPr>
      <w:r w:rsidRPr="00B5433B">
        <w:t>1.2.2.</w:t>
      </w:r>
      <w:r w:rsidRPr="00B5433B">
        <w:tab/>
        <w:t>Their use is recorded in the test report, and in the communication form described in Annex 1 to this Regulation.</w:t>
      </w:r>
    </w:p>
    <w:p w14:paraId="4F16360F" w14:textId="77777777" w:rsidR="003B0EDE" w:rsidRPr="003B0EDE" w:rsidRDefault="003B0EDE" w:rsidP="00A24A83">
      <w:pPr>
        <w:spacing w:after="100"/>
        <w:ind w:left="2268" w:right="1134" w:hanging="1134"/>
        <w:jc w:val="both"/>
      </w:pPr>
      <w:bookmarkStart w:id="98" w:name="_Toc247876795"/>
      <w:bookmarkStart w:id="99" w:name="_Toc247880282"/>
      <w:bookmarkStart w:id="100" w:name="_Toc247880927"/>
      <w:bookmarkEnd w:id="95"/>
      <w:bookmarkEnd w:id="96"/>
      <w:bookmarkEnd w:id="97"/>
      <w:r w:rsidRPr="003B0EDE">
        <w:t>2.</w:t>
      </w:r>
      <w:r w:rsidRPr="003B0EDE">
        <w:tab/>
        <w:t xml:space="preserve">Description of the </w:t>
      </w:r>
      <w:bookmarkEnd w:id="98"/>
      <w:bookmarkEnd w:id="99"/>
      <w:bookmarkEnd w:id="100"/>
      <w:r w:rsidR="00317ADF">
        <w:t>d</w:t>
      </w:r>
      <w:r w:rsidR="00317ADF" w:rsidRPr="003B0EDE">
        <w:t>ummies</w:t>
      </w:r>
    </w:p>
    <w:p w14:paraId="2224C47A" w14:textId="77777777" w:rsidR="003B0EDE" w:rsidRPr="003B0EDE" w:rsidRDefault="003B0EDE" w:rsidP="00A24A83">
      <w:pPr>
        <w:spacing w:after="100"/>
        <w:ind w:left="2268" w:right="1134" w:hanging="1134"/>
        <w:jc w:val="both"/>
      </w:pPr>
      <w:r w:rsidRPr="003B0EDE">
        <w:t>2.1.</w:t>
      </w:r>
      <w:r w:rsidRPr="003B0EDE">
        <w:tab/>
        <w:t>The dimensions and masses of the Q0, Q1, Q1.5, Q3, Q6 and Q10 dummies described below are based on the anthropometry of 50th per centile children aged 0, 1, 1.5, 3, 6 and 10.5 years respectively.</w:t>
      </w:r>
    </w:p>
    <w:p w14:paraId="77924CCA" w14:textId="77777777" w:rsidR="003B0EDE" w:rsidRPr="003B0EDE" w:rsidRDefault="003B0EDE" w:rsidP="00A24A83">
      <w:pPr>
        <w:spacing w:after="100"/>
        <w:ind w:left="2268" w:right="1134" w:hanging="1134"/>
        <w:jc w:val="both"/>
      </w:pPr>
      <w:r w:rsidRPr="003B0EDE">
        <w:t>2.2.</w:t>
      </w:r>
      <w:r w:rsidRPr="003B0EDE">
        <w:tab/>
        <w:t>The dummies consist of a metal and plastic skeleton covered with plastic skinned foam parts to complete body components.</w:t>
      </w:r>
    </w:p>
    <w:p w14:paraId="4298E4BB" w14:textId="77777777" w:rsidR="003B0EDE" w:rsidRPr="003B0EDE" w:rsidRDefault="003B0EDE" w:rsidP="00A24A83">
      <w:pPr>
        <w:spacing w:after="100"/>
        <w:ind w:left="1134" w:right="1134"/>
        <w:jc w:val="both"/>
      </w:pPr>
      <w:r w:rsidRPr="003B0EDE">
        <w:t>3.</w:t>
      </w:r>
      <w:r w:rsidRPr="003B0EDE">
        <w:tab/>
      </w:r>
      <w:r w:rsidRPr="003B0EDE">
        <w:tab/>
        <w:t>Construction</w:t>
      </w:r>
    </w:p>
    <w:p w14:paraId="7E8BC3CE" w14:textId="77777777" w:rsidR="003B0EDE" w:rsidRPr="003B0EDE" w:rsidRDefault="003B0EDE" w:rsidP="00A24A83">
      <w:pPr>
        <w:spacing w:after="100"/>
        <w:ind w:left="2268" w:right="1134" w:hanging="1134"/>
        <w:jc w:val="both"/>
      </w:pPr>
      <w:r w:rsidRPr="003B0EDE">
        <w:t>3.1.</w:t>
      </w:r>
      <w:r w:rsidRPr="003B0EDE">
        <w:tab/>
        <w:t>Head</w:t>
      </w:r>
    </w:p>
    <w:p w14:paraId="52E3A8ED" w14:textId="77777777" w:rsidR="003B0EDE" w:rsidRPr="003B0EDE" w:rsidRDefault="003B0EDE" w:rsidP="00A24A83">
      <w:pPr>
        <w:spacing w:after="100"/>
        <w:ind w:left="2268" w:right="1134"/>
        <w:jc w:val="both"/>
      </w:pPr>
      <w:r w:rsidRPr="003B0EDE">
        <w:t>The head is largely made from synthetics. The head cavity is large enough to allow use of several instruments, including linear accelerometers and angular velocity sensors.</w:t>
      </w:r>
    </w:p>
    <w:p w14:paraId="02D465F1" w14:textId="77777777" w:rsidR="003B0EDE" w:rsidRPr="003B0EDE" w:rsidRDefault="003B0EDE" w:rsidP="00A24A83">
      <w:pPr>
        <w:spacing w:after="100"/>
        <w:ind w:left="2268" w:right="1134" w:hanging="1134"/>
        <w:jc w:val="both"/>
      </w:pPr>
      <w:r w:rsidRPr="003B0EDE">
        <w:t>3.2.</w:t>
      </w:r>
      <w:r w:rsidRPr="003B0EDE">
        <w:tab/>
        <w:t>Neck</w:t>
      </w:r>
    </w:p>
    <w:p w14:paraId="295779DC" w14:textId="77777777" w:rsidR="003B0EDE" w:rsidRPr="003B0EDE" w:rsidRDefault="003B0EDE" w:rsidP="00A24A83">
      <w:pPr>
        <w:spacing w:after="100"/>
        <w:ind w:left="2268" w:right="1134"/>
        <w:jc w:val="both"/>
      </w:pPr>
      <w:r w:rsidRPr="003B0EDE">
        <w:t>The neck is flexible and allows shear and bending in all directions. The segmented design allows a realistic rotational behaviour. The neck is equipped with low stretch neck-cord in order to prevent excessive elongation. The neck-cord is also designed to act as a safety cord in case of rubber failure. A six channel load cell can be mounted at the neck-head and neck-torso interface. The Q0, Q1 and Q1.5 cannot accommodate the load cell between neck and torso.</w:t>
      </w:r>
    </w:p>
    <w:p w14:paraId="1BEAC651" w14:textId="77777777" w:rsidR="003B0EDE" w:rsidRPr="003B0EDE" w:rsidRDefault="003B0EDE" w:rsidP="00A24A83">
      <w:pPr>
        <w:spacing w:after="100"/>
        <w:ind w:left="2268" w:right="1134" w:hanging="1134"/>
        <w:jc w:val="both"/>
      </w:pPr>
      <w:r w:rsidRPr="003B0EDE">
        <w:t>3.3.</w:t>
      </w:r>
      <w:r w:rsidRPr="003B0EDE">
        <w:tab/>
        <w:t>Thorax</w:t>
      </w:r>
    </w:p>
    <w:p w14:paraId="18C6D04B" w14:textId="32267C45" w:rsidR="003B0EDE" w:rsidRPr="003B0EDE" w:rsidRDefault="003B0EDE" w:rsidP="00A24A83">
      <w:pPr>
        <w:spacing w:after="100"/>
        <w:ind w:left="2268" w:right="1134"/>
        <w:jc w:val="both"/>
      </w:pPr>
      <w:r w:rsidRPr="003B0EDE">
        <w:t>The thorax of the child is represented by a single rib-cage. The deformation can be measured with a string potentiometer in Q1 and Q1.5 and an IR</w:t>
      </w:r>
      <w:r w:rsidR="00C24B91">
        <w:t>-</w:t>
      </w:r>
      <w:r w:rsidRPr="003B0EDE">
        <w:t>TRACC sensors in Q3, Q6 and Q10. The shoulders are connected with a flexible joint to the thorax, allowing deformation forwards.</w:t>
      </w:r>
    </w:p>
    <w:p w14:paraId="1E318FEF" w14:textId="77777777" w:rsidR="003B0EDE" w:rsidRPr="003B0EDE" w:rsidRDefault="003B0EDE" w:rsidP="00A24A83">
      <w:pPr>
        <w:spacing w:after="100"/>
        <w:ind w:left="2268" w:right="1134" w:hanging="1134"/>
        <w:jc w:val="both"/>
      </w:pPr>
      <w:r w:rsidRPr="003B0EDE">
        <w:t>3.4.</w:t>
      </w:r>
      <w:r w:rsidRPr="003B0EDE">
        <w:tab/>
        <w:t>Accelerometers can be mounted on the spine to measure linear accelerations. The Q0 thorax has a simplified layout with an integral foam part for the complete torso.</w:t>
      </w:r>
    </w:p>
    <w:p w14:paraId="6E6B90A0" w14:textId="77777777" w:rsidR="0059087E" w:rsidRPr="0059087E" w:rsidRDefault="0059087E" w:rsidP="0059087E">
      <w:pPr>
        <w:spacing w:after="80"/>
        <w:ind w:left="2268" w:right="1134" w:hanging="1134"/>
        <w:jc w:val="both"/>
      </w:pPr>
      <w:r w:rsidRPr="0059087E">
        <w:t>3.5.</w:t>
      </w:r>
      <w:r w:rsidRPr="0059087E">
        <w:tab/>
        <w:t>Abdomen</w:t>
      </w:r>
    </w:p>
    <w:p w14:paraId="2F982AEF" w14:textId="276E0716" w:rsidR="0059087E" w:rsidRPr="0059087E" w:rsidRDefault="0059087E" w:rsidP="0097662B">
      <w:pPr>
        <w:spacing w:after="80"/>
        <w:ind w:left="2268" w:right="1134"/>
        <w:jc w:val="both"/>
      </w:pPr>
      <w:r w:rsidRPr="0059087E">
        <w:t xml:space="preserve">The abdomen is foam covered with skin. Biomechanical data from children has been used to determine the required stiffness. The Q0 abdomen has a </w:t>
      </w:r>
      <w:r w:rsidRPr="0059087E">
        <w:lastRenderedPageBreak/>
        <w:t>simplified layout with an integral foam part for the complete torso. For frontal impact, the abdomen of the Q1.5, Q3, Q6 and Q10 are instrumented using Abdomina</w:t>
      </w:r>
      <w:r>
        <w:t>l Pressure Twin Sensors (APTS).</w:t>
      </w:r>
    </w:p>
    <w:p w14:paraId="0B8D0A6F" w14:textId="77777777" w:rsidR="003B0EDE" w:rsidRPr="003B0EDE" w:rsidRDefault="003B0EDE" w:rsidP="003B0EDE">
      <w:pPr>
        <w:spacing w:after="120"/>
        <w:ind w:left="2268" w:right="1134" w:hanging="1134"/>
        <w:jc w:val="both"/>
      </w:pPr>
      <w:r w:rsidRPr="003B0EDE">
        <w:t>3.6.</w:t>
      </w:r>
      <w:r w:rsidRPr="003B0EDE">
        <w:tab/>
        <w:t>Lumbar spine</w:t>
      </w:r>
    </w:p>
    <w:p w14:paraId="3CD60969" w14:textId="77777777" w:rsidR="003B0EDE" w:rsidRPr="003B0EDE" w:rsidRDefault="003B0EDE" w:rsidP="003B0EDE">
      <w:pPr>
        <w:spacing w:after="120"/>
        <w:ind w:left="2268" w:right="1134"/>
        <w:jc w:val="both"/>
      </w:pPr>
      <w:r w:rsidRPr="003B0EDE">
        <w:t>The lumbar spine is a flexible rubber column, which allows shear and bending in all directions. A six channel load cell can be mounted between the lumbar spine and the pelvis, except for the Q0.</w:t>
      </w:r>
    </w:p>
    <w:p w14:paraId="7A33C6C0" w14:textId="77777777" w:rsidR="003B0EDE" w:rsidRPr="003B0EDE" w:rsidRDefault="003B0EDE" w:rsidP="003B0EDE">
      <w:pPr>
        <w:spacing w:after="120"/>
        <w:ind w:left="2268" w:right="1134" w:hanging="1134"/>
        <w:jc w:val="both"/>
      </w:pPr>
      <w:r w:rsidRPr="003B0EDE">
        <w:t>3.7.</w:t>
      </w:r>
      <w:r w:rsidRPr="003B0EDE">
        <w:tab/>
        <w:t>Pelvis</w:t>
      </w:r>
    </w:p>
    <w:p w14:paraId="2F5CAA23" w14:textId="77777777" w:rsidR="003B0EDE" w:rsidRPr="003B0EDE" w:rsidRDefault="003B0EDE" w:rsidP="003B0EDE">
      <w:pPr>
        <w:spacing w:after="120"/>
        <w:ind w:left="2268" w:right="1134"/>
        <w:jc w:val="both"/>
      </w:pPr>
      <w:r w:rsidRPr="003B0EDE">
        <w:t xml:space="preserve">The pelvis is constructed from </w:t>
      </w:r>
      <w:r w:rsidR="00317ADF" w:rsidRPr="003B0EDE">
        <w:t>an</w:t>
      </w:r>
      <w:r w:rsidRPr="003B0EDE">
        <w:t xml:space="preserve"> iliac-sacrum bone part covered with a plastic flesh outer contour simulation. In the bone part removable hip joints are inserted. An accelerometer array can be mounted in the pelvis. Special hip joints are available that allow to position the dummy in a standing position. The Q0 pelvis has a simplified layout with an integral foam part for the complete torso.</w:t>
      </w:r>
    </w:p>
    <w:p w14:paraId="10F7DA42" w14:textId="77777777" w:rsidR="003B0EDE" w:rsidRPr="003B0EDE" w:rsidRDefault="003B0EDE" w:rsidP="003B0EDE">
      <w:pPr>
        <w:spacing w:after="120"/>
        <w:ind w:left="2268" w:right="1134" w:hanging="1134"/>
        <w:jc w:val="both"/>
      </w:pPr>
      <w:r w:rsidRPr="003B0EDE">
        <w:t>3.8.</w:t>
      </w:r>
      <w:r w:rsidRPr="003B0EDE">
        <w:tab/>
        <w:t>Legs</w:t>
      </w:r>
    </w:p>
    <w:p w14:paraId="0F7CCBC7" w14:textId="77777777" w:rsidR="003B0EDE" w:rsidRPr="003B0EDE" w:rsidRDefault="003B0EDE" w:rsidP="003B0EDE">
      <w:pPr>
        <w:spacing w:after="120"/>
        <w:ind w:left="2268" w:right="1134"/>
        <w:jc w:val="both"/>
      </w:pPr>
      <w:r w:rsidRPr="003B0EDE">
        <w:t>The legs are constructed with metal reinforced plastic bones cover with PVC skinned foam parts that represent the upper and lower flesh. The knee joints can be locked in any position. This feature can be used to facilitate positioning the dummy in a standing position. (Note that the dummy does not have the ability to stand without external support.) The Q0 legs have a simplified layout with one integral part per leg with a fixed angle at the knee.</w:t>
      </w:r>
    </w:p>
    <w:p w14:paraId="41A254CE" w14:textId="77777777" w:rsidR="003B0EDE" w:rsidRPr="003B0EDE" w:rsidRDefault="003B0EDE" w:rsidP="003B0EDE">
      <w:pPr>
        <w:spacing w:after="120"/>
        <w:ind w:left="2268" w:right="1134" w:hanging="1134"/>
        <w:jc w:val="both"/>
      </w:pPr>
      <w:r w:rsidRPr="003B0EDE">
        <w:t>3.9.</w:t>
      </w:r>
      <w:r w:rsidRPr="003B0EDE">
        <w:tab/>
        <w:t>Arms</w:t>
      </w:r>
    </w:p>
    <w:p w14:paraId="103C86D8" w14:textId="775F2335" w:rsidR="003B0EDE" w:rsidRPr="003B0EDE" w:rsidRDefault="003B0EDE" w:rsidP="00230C37">
      <w:pPr>
        <w:spacing w:after="120"/>
        <w:ind w:left="2268" w:right="1134"/>
        <w:jc w:val="both"/>
      </w:pPr>
      <w:r w:rsidRPr="003B0EDE">
        <w:t xml:space="preserve">The arms are constructed with plastic bones cover with PVC skinned foam parts that represent the upper and lower flesh. The elbow joints can be locked in any position. The Q0 arms have a simplified layout with one integral part per </w:t>
      </w:r>
      <w:r w:rsidR="00535803">
        <w:t>arm</w:t>
      </w:r>
      <w:r w:rsidR="00535803" w:rsidRPr="003B0EDE">
        <w:t xml:space="preserve"> </w:t>
      </w:r>
      <w:r w:rsidRPr="003B0EDE">
        <w:t xml:space="preserve">with a fixed angle at the </w:t>
      </w:r>
      <w:r w:rsidR="00535803">
        <w:t>elbow</w:t>
      </w:r>
      <w:r w:rsidRPr="003B0EDE">
        <w:t>.</w:t>
      </w:r>
    </w:p>
    <w:p w14:paraId="7D0DBF7E" w14:textId="77777777" w:rsidR="003B0EDE" w:rsidRPr="003B0EDE" w:rsidRDefault="003B0EDE" w:rsidP="00A4446F">
      <w:pPr>
        <w:pStyle w:val="para"/>
        <w:keepNext/>
      </w:pPr>
      <w:r w:rsidRPr="003B0EDE">
        <w:lastRenderedPageBreak/>
        <w:t>4.</w:t>
      </w:r>
      <w:r w:rsidRPr="003B0EDE">
        <w:tab/>
        <w:t>Main characteristics</w:t>
      </w:r>
    </w:p>
    <w:p w14:paraId="1378505E" w14:textId="77777777" w:rsidR="00021029" w:rsidRPr="00763137" w:rsidRDefault="00021029" w:rsidP="00A4446F">
      <w:pPr>
        <w:pStyle w:val="para"/>
        <w:keepNext/>
        <w:rPr>
          <w:b/>
          <w:bCs/>
          <w:color w:val="000000"/>
          <w:lang w:val="en-US" w:eastAsia="fr-FR"/>
        </w:rPr>
      </w:pPr>
      <w:r w:rsidRPr="00763137">
        <w:rPr>
          <w:bCs/>
          <w:color w:val="000000"/>
          <w:lang w:val="en-US" w:eastAsia="fr-FR"/>
        </w:rPr>
        <w:t>4.1.</w:t>
      </w:r>
      <w:r w:rsidRPr="00763137">
        <w:rPr>
          <w:bCs/>
          <w:color w:val="000000"/>
          <w:lang w:val="en-US" w:eastAsia="fr-FR"/>
        </w:rPr>
        <w:tab/>
        <w:t>Mass</w:t>
      </w:r>
    </w:p>
    <w:p w14:paraId="09AFE8EA" w14:textId="52CE20BA" w:rsidR="00021029" w:rsidRPr="00763137" w:rsidRDefault="00021029" w:rsidP="00774F38">
      <w:pPr>
        <w:pStyle w:val="Heading1"/>
        <w:keepNext/>
        <w:keepLines/>
        <w:numPr>
          <w:ilvl w:val="0"/>
          <w:numId w:val="0"/>
        </w:numPr>
        <w:suppressAutoHyphens w:val="0"/>
        <w:ind w:left="567" w:firstLine="567"/>
        <w:rPr>
          <w:lang w:val="en-US" w:eastAsia="fr-FR"/>
        </w:rPr>
      </w:pPr>
      <w:r w:rsidRPr="00763137">
        <w:rPr>
          <w:lang w:val="en-US" w:eastAsia="fr-FR"/>
        </w:rPr>
        <w:t xml:space="preserve">Table 1 </w:t>
      </w:r>
    </w:p>
    <w:p w14:paraId="3C87066A" w14:textId="77777777" w:rsidR="00021029" w:rsidRPr="00E141AF" w:rsidRDefault="00021029" w:rsidP="00774F38">
      <w:pPr>
        <w:pStyle w:val="SingleTxtG"/>
        <w:keepNext/>
        <w:keepLines/>
        <w:suppressAutoHyphens w:val="0"/>
        <w:rPr>
          <w:b/>
          <w:lang w:val="en-US" w:eastAsia="fr-FR"/>
        </w:rPr>
      </w:pPr>
      <w:r w:rsidRPr="00E141AF">
        <w:rPr>
          <w:b/>
          <w:lang w:val="en-US" w:eastAsia="fr-FR"/>
        </w:rPr>
        <w:t xml:space="preserve">Q-dummy mass distributions </w:t>
      </w:r>
    </w:p>
    <w:tbl>
      <w:tblPr>
        <w:tblW w:w="851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73"/>
        <w:gridCol w:w="1116"/>
        <w:gridCol w:w="1134"/>
        <w:gridCol w:w="1134"/>
        <w:gridCol w:w="1134"/>
        <w:gridCol w:w="1134"/>
        <w:gridCol w:w="1285"/>
      </w:tblGrid>
      <w:tr w:rsidR="00021029" w:rsidRPr="003B0EDE" w14:paraId="173988CA" w14:textId="77777777" w:rsidTr="005D2825">
        <w:trPr>
          <w:tblHeader/>
        </w:trPr>
        <w:tc>
          <w:tcPr>
            <w:tcW w:w="1573" w:type="dxa"/>
            <w:tcBorders>
              <w:bottom w:val="single" w:sz="4" w:space="0" w:color="auto"/>
            </w:tcBorders>
            <w:vAlign w:val="bottom"/>
          </w:tcPr>
          <w:p w14:paraId="230DED32" w14:textId="77777777" w:rsidR="00021029" w:rsidRPr="003B0EDE" w:rsidRDefault="00021029" w:rsidP="00774F38">
            <w:pPr>
              <w:keepNext/>
              <w:keepLines/>
              <w:suppressAutoHyphens w:val="0"/>
              <w:spacing w:before="80" w:after="80" w:line="200" w:lineRule="exact"/>
              <w:ind w:left="113" w:right="113"/>
              <w:rPr>
                <w:i/>
                <w:sz w:val="16"/>
              </w:rPr>
            </w:pPr>
          </w:p>
        </w:tc>
        <w:tc>
          <w:tcPr>
            <w:tcW w:w="1116" w:type="dxa"/>
            <w:tcBorders>
              <w:bottom w:val="single" w:sz="4" w:space="0" w:color="auto"/>
            </w:tcBorders>
            <w:vAlign w:val="bottom"/>
          </w:tcPr>
          <w:p w14:paraId="68516516" w14:textId="77777777" w:rsidR="00021029" w:rsidRPr="003B0EDE" w:rsidRDefault="00021029" w:rsidP="00774F38">
            <w:pPr>
              <w:keepNext/>
              <w:keepLines/>
              <w:suppressAutoHyphens w:val="0"/>
              <w:spacing w:before="80" w:after="80" w:line="200" w:lineRule="exact"/>
              <w:ind w:left="113" w:right="113"/>
              <w:jc w:val="center"/>
              <w:rPr>
                <w:i/>
                <w:sz w:val="16"/>
              </w:rPr>
            </w:pPr>
            <w:r w:rsidRPr="003B0EDE">
              <w:rPr>
                <w:i/>
                <w:sz w:val="16"/>
              </w:rPr>
              <w:t>Q</w:t>
            </w:r>
            <w:r w:rsidRPr="009153BC">
              <w:rPr>
                <w:i/>
                <w:sz w:val="16"/>
              </w:rPr>
              <w:t>0</w:t>
            </w:r>
          </w:p>
        </w:tc>
        <w:tc>
          <w:tcPr>
            <w:tcW w:w="1134" w:type="dxa"/>
            <w:tcBorders>
              <w:bottom w:val="single" w:sz="4" w:space="0" w:color="auto"/>
            </w:tcBorders>
            <w:vAlign w:val="bottom"/>
          </w:tcPr>
          <w:p w14:paraId="159FF99A" w14:textId="77777777" w:rsidR="00021029" w:rsidRPr="003B0EDE" w:rsidRDefault="00021029" w:rsidP="00774F38">
            <w:pPr>
              <w:keepNext/>
              <w:keepLines/>
              <w:suppressAutoHyphens w:val="0"/>
              <w:spacing w:before="80" w:after="80" w:line="200" w:lineRule="exact"/>
              <w:ind w:left="113" w:right="113"/>
              <w:jc w:val="center"/>
              <w:rPr>
                <w:i/>
                <w:sz w:val="16"/>
              </w:rPr>
            </w:pPr>
            <w:r w:rsidRPr="003B0EDE">
              <w:rPr>
                <w:i/>
                <w:sz w:val="16"/>
              </w:rPr>
              <w:t>Q1</w:t>
            </w:r>
          </w:p>
        </w:tc>
        <w:tc>
          <w:tcPr>
            <w:tcW w:w="1134" w:type="dxa"/>
            <w:tcBorders>
              <w:bottom w:val="single" w:sz="4" w:space="0" w:color="auto"/>
            </w:tcBorders>
            <w:vAlign w:val="bottom"/>
          </w:tcPr>
          <w:p w14:paraId="35373F0B" w14:textId="77777777" w:rsidR="00021029" w:rsidRPr="003B0EDE" w:rsidRDefault="00021029" w:rsidP="00774F38">
            <w:pPr>
              <w:keepNext/>
              <w:keepLines/>
              <w:suppressAutoHyphens w:val="0"/>
              <w:spacing w:before="80" w:after="80" w:line="200" w:lineRule="exact"/>
              <w:ind w:left="113" w:right="113"/>
              <w:jc w:val="center"/>
              <w:rPr>
                <w:i/>
                <w:sz w:val="16"/>
              </w:rPr>
            </w:pPr>
            <w:r w:rsidRPr="003B0EDE">
              <w:rPr>
                <w:i/>
                <w:sz w:val="16"/>
              </w:rPr>
              <w:t>Q1.5</w:t>
            </w:r>
          </w:p>
        </w:tc>
        <w:tc>
          <w:tcPr>
            <w:tcW w:w="1134" w:type="dxa"/>
            <w:tcBorders>
              <w:bottom w:val="single" w:sz="4" w:space="0" w:color="auto"/>
            </w:tcBorders>
            <w:vAlign w:val="bottom"/>
          </w:tcPr>
          <w:p w14:paraId="237A6862" w14:textId="77777777" w:rsidR="00021029" w:rsidRPr="003B0EDE" w:rsidRDefault="00021029" w:rsidP="00774F38">
            <w:pPr>
              <w:keepNext/>
              <w:keepLines/>
              <w:suppressAutoHyphens w:val="0"/>
              <w:spacing w:before="80" w:after="80" w:line="200" w:lineRule="exact"/>
              <w:ind w:left="113" w:right="113"/>
              <w:jc w:val="center"/>
              <w:rPr>
                <w:i/>
                <w:sz w:val="16"/>
              </w:rPr>
            </w:pPr>
            <w:r w:rsidRPr="003B0EDE">
              <w:rPr>
                <w:i/>
                <w:sz w:val="16"/>
              </w:rPr>
              <w:t>Q3</w:t>
            </w:r>
          </w:p>
        </w:tc>
        <w:tc>
          <w:tcPr>
            <w:tcW w:w="1134" w:type="dxa"/>
            <w:tcBorders>
              <w:bottom w:val="single" w:sz="4" w:space="0" w:color="auto"/>
            </w:tcBorders>
            <w:vAlign w:val="bottom"/>
          </w:tcPr>
          <w:p w14:paraId="2A0333D8" w14:textId="77777777" w:rsidR="00021029" w:rsidRPr="003B0EDE" w:rsidRDefault="00021029" w:rsidP="00774F38">
            <w:pPr>
              <w:keepNext/>
              <w:keepLines/>
              <w:suppressAutoHyphens w:val="0"/>
              <w:spacing w:before="80" w:after="80" w:line="200" w:lineRule="exact"/>
              <w:ind w:left="113" w:right="113"/>
              <w:jc w:val="center"/>
              <w:rPr>
                <w:i/>
                <w:sz w:val="16"/>
              </w:rPr>
            </w:pPr>
            <w:r w:rsidRPr="003B0EDE">
              <w:rPr>
                <w:i/>
                <w:sz w:val="16"/>
              </w:rPr>
              <w:t>Q6</w:t>
            </w:r>
          </w:p>
        </w:tc>
        <w:tc>
          <w:tcPr>
            <w:tcW w:w="1285" w:type="dxa"/>
            <w:tcBorders>
              <w:bottom w:val="single" w:sz="4" w:space="0" w:color="auto"/>
            </w:tcBorders>
            <w:vAlign w:val="bottom"/>
          </w:tcPr>
          <w:p w14:paraId="57E8C0CE" w14:textId="77777777" w:rsidR="00021029" w:rsidRPr="003B0EDE" w:rsidRDefault="00021029" w:rsidP="00774F38">
            <w:pPr>
              <w:keepNext/>
              <w:keepLines/>
              <w:suppressAutoHyphens w:val="0"/>
              <w:spacing w:before="80" w:after="80" w:line="200" w:lineRule="exact"/>
              <w:jc w:val="center"/>
              <w:rPr>
                <w:i/>
                <w:sz w:val="16"/>
              </w:rPr>
            </w:pPr>
            <w:r>
              <w:rPr>
                <w:i/>
                <w:sz w:val="16"/>
              </w:rPr>
              <w:t>Q10</w:t>
            </w:r>
          </w:p>
        </w:tc>
      </w:tr>
      <w:tr w:rsidR="00021029" w:rsidRPr="003B0EDE" w14:paraId="0741F434" w14:textId="77777777" w:rsidTr="005D2825">
        <w:tblPrEx>
          <w:tblCellMar>
            <w:left w:w="108" w:type="dxa"/>
            <w:right w:w="108" w:type="dxa"/>
          </w:tblCellMar>
        </w:tblPrEx>
        <w:trPr>
          <w:trHeight w:val="343"/>
          <w:tblHeader/>
        </w:trPr>
        <w:tc>
          <w:tcPr>
            <w:tcW w:w="8510" w:type="dxa"/>
            <w:gridSpan w:val="7"/>
            <w:tcBorders>
              <w:bottom w:val="single" w:sz="12" w:space="0" w:color="auto"/>
            </w:tcBorders>
          </w:tcPr>
          <w:p w14:paraId="15415AB8" w14:textId="77777777" w:rsidR="00021029" w:rsidRPr="009153BC" w:rsidRDefault="00021029" w:rsidP="00774F38">
            <w:pPr>
              <w:keepNext/>
              <w:keepLines/>
              <w:suppressAutoHyphens w:val="0"/>
              <w:spacing w:before="80" w:after="80" w:line="200" w:lineRule="exact"/>
              <w:ind w:left="113" w:right="113"/>
              <w:jc w:val="center"/>
              <w:rPr>
                <w:i/>
                <w:sz w:val="16"/>
                <w:szCs w:val="16"/>
              </w:rPr>
            </w:pPr>
            <w:r w:rsidRPr="009153BC">
              <w:rPr>
                <w:i/>
                <w:sz w:val="16"/>
                <w:szCs w:val="16"/>
              </w:rPr>
              <w:t>Mass in [kg]</w:t>
            </w:r>
          </w:p>
        </w:tc>
      </w:tr>
      <w:tr w:rsidR="00021029" w:rsidRPr="00BA1D95" w14:paraId="353A987C" w14:textId="77777777" w:rsidTr="005D2825">
        <w:trPr>
          <w:trHeight w:val="505"/>
        </w:trPr>
        <w:tc>
          <w:tcPr>
            <w:tcW w:w="1573" w:type="dxa"/>
            <w:tcBorders>
              <w:top w:val="single" w:sz="12" w:space="0" w:color="auto"/>
            </w:tcBorders>
            <w:vAlign w:val="center"/>
          </w:tcPr>
          <w:p w14:paraId="08421A94" w14:textId="77777777" w:rsidR="00021029" w:rsidRPr="00E141AF" w:rsidRDefault="00021029" w:rsidP="00774F38">
            <w:pPr>
              <w:keepNext/>
              <w:keepLines/>
              <w:suppressAutoHyphens w:val="0"/>
              <w:spacing w:before="40" w:after="120" w:line="220" w:lineRule="exact"/>
              <w:ind w:left="113" w:right="113"/>
            </w:pPr>
            <w:r w:rsidRPr="00E141AF">
              <w:t>Head + Neck (incl. acc. mount)</w:t>
            </w:r>
          </w:p>
        </w:tc>
        <w:tc>
          <w:tcPr>
            <w:tcW w:w="1116" w:type="dxa"/>
            <w:tcBorders>
              <w:top w:val="single" w:sz="12" w:space="0" w:color="auto"/>
            </w:tcBorders>
          </w:tcPr>
          <w:p w14:paraId="6B024F45" w14:textId="77777777" w:rsidR="00021029" w:rsidRPr="00E141AF" w:rsidRDefault="00021029" w:rsidP="009D10E2">
            <w:pPr>
              <w:keepNext/>
              <w:keepLines/>
              <w:suppressAutoHyphens w:val="0"/>
              <w:spacing w:before="40" w:after="120" w:line="220" w:lineRule="exact"/>
              <w:ind w:left="284" w:right="113"/>
            </w:pPr>
            <w:r w:rsidRPr="00E141AF">
              <w:t>1.13 ± 0.06</w:t>
            </w:r>
          </w:p>
        </w:tc>
        <w:tc>
          <w:tcPr>
            <w:tcW w:w="1134" w:type="dxa"/>
            <w:tcBorders>
              <w:top w:val="single" w:sz="12" w:space="0" w:color="auto"/>
            </w:tcBorders>
          </w:tcPr>
          <w:p w14:paraId="52A7EA0C" w14:textId="77777777" w:rsidR="00021029" w:rsidRPr="00E141AF" w:rsidRDefault="00021029" w:rsidP="009D10E2">
            <w:pPr>
              <w:keepNext/>
              <w:keepLines/>
              <w:suppressAutoHyphens w:val="0"/>
              <w:spacing w:before="40" w:after="120" w:line="220" w:lineRule="exact"/>
              <w:ind w:left="284" w:right="113"/>
            </w:pPr>
            <w:r w:rsidRPr="00E141AF">
              <w:t>2.41 ± 0.10</w:t>
            </w:r>
          </w:p>
        </w:tc>
        <w:tc>
          <w:tcPr>
            <w:tcW w:w="1134" w:type="dxa"/>
            <w:tcBorders>
              <w:top w:val="single" w:sz="12" w:space="0" w:color="auto"/>
            </w:tcBorders>
          </w:tcPr>
          <w:p w14:paraId="0ECAC26D" w14:textId="77777777" w:rsidR="00021029" w:rsidRPr="00E141AF" w:rsidRDefault="00021029" w:rsidP="009D10E2">
            <w:pPr>
              <w:keepNext/>
              <w:keepLines/>
              <w:suppressAutoHyphens w:val="0"/>
              <w:spacing w:before="40" w:after="120" w:line="220" w:lineRule="exact"/>
              <w:ind w:left="284" w:right="113"/>
            </w:pPr>
            <w:r w:rsidRPr="00E141AF">
              <w:t>2.80 ± 0.10</w:t>
            </w:r>
          </w:p>
        </w:tc>
        <w:tc>
          <w:tcPr>
            <w:tcW w:w="1134" w:type="dxa"/>
            <w:tcBorders>
              <w:top w:val="single" w:sz="12" w:space="0" w:color="auto"/>
            </w:tcBorders>
          </w:tcPr>
          <w:p w14:paraId="139190F0" w14:textId="77777777" w:rsidR="00021029" w:rsidRPr="00E141AF" w:rsidRDefault="00021029" w:rsidP="009D10E2">
            <w:pPr>
              <w:keepNext/>
              <w:keepLines/>
              <w:suppressAutoHyphens w:val="0"/>
              <w:spacing w:before="40" w:after="120" w:line="220" w:lineRule="exact"/>
              <w:ind w:left="284" w:right="113"/>
            </w:pPr>
            <w:r w:rsidRPr="00E141AF">
              <w:t>3.17 ± 0.10</w:t>
            </w:r>
          </w:p>
        </w:tc>
        <w:tc>
          <w:tcPr>
            <w:tcW w:w="1134" w:type="dxa"/>
            <w:tcBorders>
              <w:top w:val="single" w:sz="12" w:space="0" w:color="auto"/>
            </w:tcBorders>
          </w:tcPr>
          <w:p w14:paraId="527209A6" w14:textId="77777777" w:rsidR="00021029" w:rsidRPr="00E141AF" w:rsidRDefault="00021029" w:rsidP="009D10E2">
            <w:pPr>
              <w:keepNext/>
              <w:keepLines/>
              <w:suppressAutoHyphens w:val="0"/>
              <w:spacing w:before="40" w:after="120" w:line="220" w:lineRule="exact"/>
              <w:ind w:left="284" w:right="113"/>
            </w:pPr>
            <w:r w:rsidRPr="00E141AF">
              <w:t>3.94 ± 0.10</w:t>
            </w:r>
          </w:p>
        </w:tc>
        <w:tc>
          <w:tcPr>
            <w:tcW w:w="1285" w:type="dxa"/>
            <w:tcBorders>
              <w:top w:val="single" w:sz="12" w:space="0" w:color="auto"/>
            </w:tcBorders>
          </w:tcPr>
          <w:p w14:paraId="7BE90390" w14:textId="77777777" w:rsidR="00021029" w:rsidRPr="00E141AF" w:rsidRDefault="00021029" w:rsidP="009D10E2">
            <w:pPr>
              <w:keepNext/>
              <w:keepLines/>
              <w:suppressAutoHyphens w:val="0"/>
              <w:spacing w:before="40" w:after="120" w:line="220" w:lineRule="exact"/>
              <w:ind w:left="113" w:right="113"/>
              <w:jc w:val="center"/>
            </w:pPr>
            <w:r w:rsidRPr="00E141AF">
              <w:t>4.21 ± 0.15</w:t>
            </w:r>
          </w:p>
        </w:tc>
      </w:tr>
      <w:tr w:rsidR="00021029" w:rsidRPr="00BA1D95" w14:paraId="78D307C7" w14:textId="77777777" w:rsidTr="005D2825">
        <w:tc>
          <w:tcPr>
            <w:tcW w:w="1573" w:type="dxa"/>
            <w:vAlign w:val="center"/>
          </w:tcPr>
          <w:p w14:paraId="23F8998D" w14:textId="77777777" w:rsidR="00021029" w:rsidRPr="00E141AF" w:rsidRDefault="00021029" w:rsidP="00774F38">
            <w:pPr>
              <w:keepNext/>
              <w:keepLines/>
              <w:suppressAutoHyphens w:val="0"/>
              <w:spacing w:before="40" w:after="120" w:line="220" w:lineRule="exact"/>
              <w:ind w:left="113" w:right="113"/>
            </w:pPr>
            <w:r w:rsidRPr="00E141AF">
              <w:t>Torso (incl. acc. mount and chest deflection sensor</w:t>
            </w:r>
            <w:r w:rsidRPr="00E141AF">
              <w:rPr>
                <w:color w:val="000000"/>
                <w:lang w:val="en-US" w:eastAsia="fr-FR"/>
              </w:rPr>
              <w:t>, not including APTS</w:t>
            </w:r>
            <w:r w:rsidRPr="00E141AF">
              <w:t>)</w:t>
            </w:r>
          </w:p>
        </w:tc>
        <w:tc>
          <w:tcPr>
            <w:tcW w:w="1116" w:type="dxa"/>
          </w:tcPr>
          <w:p w14:paraId="13277B29" w14:textId="77777777" w:rsidR="00021029" w:rsidRPr="00E141AF" w:rsidRDefault="00021029" w:rsidP="009D10E2">
            <w:pPr>
              <w:keepNext/>
              <w:keepLines/>
              <w:suppressAutoHyphens w:val="0"/>
              <w:spacing w:before="40" w:after="120" w:line="220" w:lineRule="exact"/>
              <w:ind w:left="284" w:right="113"/>
            </w:pPr>
            <w:r w:rsidRPr="00E141AF">
              <w:t>1.40 ± 0.08</w:t>
            </w:r>
          </w:p>
        </w:tc>
        <w:tc>
          <w:tcPr>
            <w:tcW w:w="1134" w:type="dxa"/>
          </w:tcPr>
          <w:p w14:paraId="6CAC8B90" w14:textId="77777777" w:rsidR="00021029" w:rsidRPr="00E141AF" w:rsidRDefault="00021029" w:rsidP="009D10E2">
            <w:pPr>
              <w:keepNext/>
              <w:keepLines/>
              <w:suppressAutoHyphens w:val="0"/>
              <w:spacing w:before="40" w:after="120" w:line="220" w:lineRule="exact"/>
              <w:ind w:left="284" w:right="113"/>
            </w:pPr>
            <w:r w:rsidRPr="00E141AF">
              <w:t>4.21 ± 0.25</w:t>
            </w:r>
          </w:p>
        </w:tc>
        <w:tc>
          <w:tcPr>
            <w:tcW w:w="1134" w:type="dxa"/>
          </w:tcPr>
          <w:p w14:paraId="327311F1" w14:textId="77777777" w:rsidR="00021029" w:rsidRPr="00E141AF" w:rsidRDefault="00021029" w:rsidP="009D10E2">
            <w:pPr>
              <w:keepNext/>
              <w:keepLines/>
              <w:suppressAutoHyphens w:val="0"/>
              <w:spacing w:before="40" w:after="120" w:line="220" w:lineRule="exact"/>
              <w:ind w:left="284" w:right="113"/>
            </w:pPr>
            <w:r w:rsidRPr="00E141AF">
              <w:t>4.74 ± 0.25</w:t>
            </w:r>
          </w:p>
        </w:tc>
        <w:tc>
          <w:tcPr>
            <w:tcW w:w="1134" w:type="dxa"/>
          </w:tcPr>
          <w:p w14:paraId="0384237F" w14:textId="77777777" w:rsidR="00021029" w:rsidRPr="00E141AF" w:rsidRDefault="00021029" w:rsidP="009D10E2">
            <w:pPr>
              <w:keepNext/>
              <w:keepLines/>
              <w:suppressAutoHyphens w:val="0"/>
              <w:spacing w:before="40" w:after="120" w:line="220" w:lineRule="exact"/>
              <w:ind w:left="284" w:right="113"/>
            </w:pPr>
            <w:r w:rsidRPr="00E141AF">
              <w:t>6.00 ± 0.30</w:t>
            </w:r>
          </w:p>
        </w:tc>
        <w:tc>
          <w:tcPr>
            <w:tcW w:w="1134" w:type="dxa"/>
          </w:tcPr>
          <w:p w14:paraId="7F52638C" w14:textId="77777777" w:rsidR="00021029" w:rsidRPr="00E141AF" w:rsidRDefault="00021029" w:rsidP="009D10E2">
            <w:pPr>
              <w:keepNext/>
              <w:keepLines/>
              <w:suppressAutoHyphens w:val="0"/>
              <w:spacing w:before="40" w:after="120" w:line="220" w:lineRule="exact"/>
              <w:ind w:left="284" w:right="113"/>
            </w:pPr>
            <w:r w:rsidRPr="00E141AF">
              <w:t>9.07 ± 0.40</w:t>
            </w:r>
          </w:p>
        </w:tc>
        <w:tc>
          <w:tcPr>
            <w:tcW w:w="1285" w:type="dxa"/>
          </w:tcPr>
          <w:p w14:paraId="16C1FCB4" w14:textId="77777777" w:rsidR="00021029" w:rsidRPr="00E141AF" w:rsidRDefault="00021029" w:rsidP="009D10E2">
            <w:pPr>
              <w:keepNext/>
              <w:keepLines/>
              <w:suppressAutoHyphens w:val="0"/>
              <w:spacing w:before="40" w:after="120" w:line="220" w:lineRule="exact"/>
              <w:ind w:left="113" w:right="113"/>
              <w:jc w:val="center"/>
            </w:pPr>
            <w:r w:rsidRPr="00E141AF">
              <w:t>14.28 ± 0.50</w:t>
            </w:r>
          </w:p>
          <w:p w14:paraId="2B084F32" w14:textId="77777777" w:rsidR="00021029" w:rsidRPr="00E141AF" w:rsidRDefault="00021029" w:rsidP="009D10E2">
            <w:pPr>
              <w:keepNext/>
              <w:keepLines/>
              <w:suppressAutoHyphens w:val="0"/>
              <w:spacing w:before="40" w:after="120" w:line="220" w:lineRule="exact"/>
              <w:ind w:left="113" w:right="113"/>
              <w:jc w:val="center"/>
            </w:pPr>
            <w:r w:rsidRPr="00E141AF">
              <w:t>(incl. suit)</w:t>
            </w:r>
          </w:p>
        </w:tc>
      </w:tr>
      <w:tr w:rsidR="00021029" w:rsidRPr="00BA1D95" w14:paraId="51E0AEE6" w14:textId="77777777" w:rsidTr="005D2825">
        <w:tc>
          <w:tcPr>
            <w:tcW w:w="1573" w:type="dxa"/>
            <w:vAlign w:val="center"/>
          </w:tcPr>
          <w:p w14:paraId="52DE5C98" w14:textId="77777777" w:rsidR="00021029" w:rsidRPr="00E141AF" w:rsidRDefault="00021029" w:rsidP="00774F38">
            <w:pPr>
              <w:keepNext/>
              <w:keepLines/>
              <w:suppressAutoHyphens w:val="0"/>
              <w:spacing w:before="40" w:after="120" w:line="220" w:lineRule="exact"/>
              <w:ind w:left="113" w:right="113"/>
            </w:pPr>
            <w:r w:rsidRPr="00E141AF">
              <w:t>Legs (together)</w:t>
            </w:r>
          </w:p>
        </w:tc>
        <w:tc>
          <w:tcPr>
            <w:tcW w:w="1116" w:type="dxa"/>
          </w:tcPr>
          <w:p w14:paraId="37932470" w14:textId="77777777" w:rsidR="00021029" w:rsidRPr="00E141AF" w:rsidRDefault="00021029" w:rsidP="009D10E2">
            <w:pPr>
              <w:keepNext/>
              <w:keepLines/>
              <w:suppressAutoHyphens w:val="0"/>
              <w:spacing w:before="40" w:after="120" w:line="220" w:lineRule="exact"/>
              <w:ind w:left="284" w:right="113"/>
            </w:pPr>
            <w:r w:rsidRPr="00E141AF">
              <w:t>0.58 ± 0.03</w:t>
            </w:r>
          </w:p>
        </w:tc>
        <w:tc>
          <w:tcPr>
            <w:tcW w:w="1134" w:type="dxa"/>
          </w:tcPr>
          <w:p w14:paraId="22E9A1C6" w14:textId="77777777" w:rsidR="00021029" w:rsidRPr="00E141AF" w:rsidRDefault="00021029" w:rsidP="009D10E2">
            <w:pPr>
              <w:keepNext/>
              <w:keepLines/>
              <w:suppressAutoHyphens w:val="0"/>
              <w:spacing w:before="40" w:after="120" w:line="220" w:lineRule="exact"/>
              <w:ind w:left="284" w:right="113"/>
            </w:pPr>
            <w:r w:rsidRPr="00E141AF">
              <w:t>1.82 ± 0.20</w:t>
            </w:r>
          </w:p>
        </w:tc>
        <w:tc>
          <w:tcPr>
            <w:tcW w:w="1134" w:type="dxa"/>
          </w:tcPr>
          <w:p w14:paraId="77EFEE89" w14:textId="77777777" w:rsidR="00021029" w:rsidRPr="00E141AF" w:rsidRDefault="00021029" w:rsidP="009D10E2">
            <w:pPr>
              <w:keepNext/>
              <w:keepLines/>
              <w:suppressAutoHyphens w:val="0"/>
              <w:spacing w:before="40" w:after="120" w:line="220" w:lineRule="exact"/>
              <w:ind w:left="284" w:right="113"/>
            </w:pPr>
            <w:r w:rsidRPr="00E141AF">
              <w:t>2.06 ± 0.20</w:t>
            </w:r>
          </w:p>
        </w:tc>
        <w:tc>
          <w:tcPr>
            <w:tcW w:w="1134" w:type="dxa"/>
          </w:tcPr>
          <w:p w14:paraId="4A9EF428" w14:textId="77777777" w:rsidR="00021029" w:rsidRPr="00E141AF" w:rsidRDefault="00021029" w:rsidP="009D10E2">
            <w:pPr>
              <w:keepNext/>
              <w:keepLines/>
              <w:suppressAutoHyphens w:val="0"/>
              <w:spacing w:before="40" w:after="120" w:line="220" w:lineRule="exact"/>
              <w:ind w:left="284" w:right="113"/>
            </w:pPr>
            <w:r w:rsidRPr="00E141AF">
              <w:t>3.54 ± 0.10</w:t>
            </w:r>
          </w:p>
        </w:tc>
        <w:tc>
          <w:tcPr>
            <w:tcW w:w="1134" w:type="dxa"/>
          </w:tcPr>
          <w:p w14:paraId="4F097C12" w14:textId="77777777" w:rsidR="00021029" w:rsidRPr="00E141AF" w:rsidRDefault="00021029" w:rsidP="009D10E2">
            <w:pPr>
              <w:keepNext/>
              <w:keepLines/>
              <w:suppressAutoHyphens w:val="0"/>
              <w:spacing w:before="40" w:after="120" w:line="220" w:lineRule="exact"/>
              <w:ind w:left="284" w:right="113"/>
            </w:pPr>
            <w:r w:rsidRPr="00E141AF">
              <w:t>6.90 ± 0.10</w:t>
            </w:r>
          </w:p>
        </w:tc>
        <w:tc>
          <w:tcPr>
            <w:tcW w:w="1285" w:type="dxa"/>
          </w:tcPr>
          <w:p w14:paraId="39E99AB4" w14:textId="77777777" w:rsidR="00021029" w:rsidRPr="00E141AF" w:rsidRDefault="00021029" w:rsidP="009D10E2">
            <w:pPr>
              <w:keepNext/>
              <w:keepLines/>
              <w:suppressAutoHyphens w:val="0"/>
              <w:spacing w:before="40" w:after="120" w:line="220" w:lineRule="exact"/>
              <w:ind w:left="113" w:right="113"/>
              <w:jc w:val="center"/>
            </w:pPr>
            <w:r w:rsidRPr="00E141AF">
              <w:t>12.48 ± 0.44</w:t>
            </w:r>
          </w:p>
        </w:tc>
      </w:tr>
      <w:tr w:rsidR="00021029" w:rsidRPr="00BA1D95" w14:paraId="61B649DA" w14:textId="77777777" w:rsidTr="005D2825">
        <w:tc>
          <w:tcPr>
            <w:tcW w:w="1573" w:type="dxa"/>
            <w:vAlign w:val="center"/>
          </w:tcPr>
          <w:p w14:paraId="33A2A0A5" w14:textId="77777777" w:rsidR="00021029" w:rsidRPr="00E141AF" w:rsidRDefault="00021029" w:rsidP="00774F38">
            <w:pPr>
              <w:keepNext/>
              <w:keepLines/>
              <w:suppressAutoHyphens w:val="0"/>
              <w:spacing w:before="40" w:after="120" w:line="220" w:lineRule="exact"/>
              <w:ind w:left="113" w:right="113"/>
            </w:pPr>
            <w:r w:rsidRPr="00E141AF">
              <w:t>Arms (together)</w:t>
            </w:r>
          </w:p>
        </w:tc>
        <w:tc>
          <w:tcPr>
            <w:tcW w:w="1116" w:type="dxa"/>
          </w:tcPr>
          <w:p w14:paraId="00F9B3C9" w14:textId="77777777" w:rsidR="00021029" w:rsidRPr="00E141AF" w:rsidRDefault="00021029" w:rsidP="009D10E2">
            <w:pPr>
              <w:keepNext/>
              <w:keepLines/>
              <w:suppressAutoHyphens w:val="0"/>
              <w:spacing w:before="40" w:after="120" w:line="220" w:lineRule="exact"/>
              <w:ind w:left="284" w:right="113"/>
            </w:pPr>
            <w:r w:rsidRPr="00E141AF">
              <w:t>0.28 ± 0.02</w:t>
            </w:r>
          </w:p>
        </w:tc>
        <w:tc>
          <w:tcPr>
            <w:tcW w:w="1134" w:type="dxa"/>
          </w:tcPr>
          <w:p w14:paraId="0672D155" w14:textId="77777777" w:rsidR="00021029" w:rsidRPr="00E141AF" w:rsidRDefault="00021029" w:rsidP="009D10E2">
            <w:pPr>
              <w:keepNext/>
              <w:keepLines/>
              <w:suppressAutoHyphens w:val="0"/>
              <w:spacing w:before="40" w:after="120" w:line="220" w:lineRule="exact"/>
              <w:ind w:left="284" w:right="113"/>
            </w:pPr>
            <w:r w:rsidRPr="00E141AF">
              <w:t>0.89 ± 0.20</w:t>
            </w:r>
          </w:p>
        </w:tc>
        <w:tc>
          <w:tcPr>
            <w:tcW w:w="1134" w:type="dxa"/>
          </w:tcPr>
          <w:p w14:paraId="7DD55CE7" w14:textId="77777777" w:rsidR="00021029" w:rsidRPr="00E141AF" w:rsidRDefault="00021029" w:rsidP="009D10E2">
            <w:pPr>
              <w:keepNext/>
              <w:keepLines/>
              <w:suppressAutoHyphens w:val="0"/>
              <w:spacing w:before="40" w:after="120" w:line="220" w:lineRule="exact"/>
              <w:ind w:left="284" w:right="113"/>
            </w:pPr>
            <w:r w:rsidRPr="00E141AF">
              <w:t>1.20 ± 0.20</w:t>
            </w:r>
          </w:p>
        </w:tc>
        <w:tc>
          <w:tcPr>
            <w:tcW w:w="1134" w:type="dxa"/>
          </w:tcPr>
          <w:p w14:paraId="7D5A0A00" w14:textId="77777777" w:rsidR="00021029" w:rsidRPr="00E141AF" w:rsidRDefault="00021029" w:rsidP="009D10E2">
            <w:pPr>
              <w:keepNext/>
              <w:keepLines/>
              <w:suppressAutoHyphens w:val="0"/>
              <w:spacing w:before="40" w:after="120" w:line="220" w:lineRule="exact"/>
              <w:ind w:left="284" w:right="113"/>
            </w:pPr>
            <w:r w:rsidRPr="00E141AF">
              <w:t>1.48 ± 0.10</w:t>
            </w:r>
          </w:p>
        </w:tc>
        <w:tc>
          <w:tcPr>
            <w:tcW w:w="1134" w:type="dxa"/>
          </w:tcPr>
          <w:p w14:paraId="023E9B2A" w14:textId="77777777" w:rsidR="00021029" w:rsidRPr="00E141AF" w:rsidRDefault="00021029" w:rsidP="009D10E2">
            <w:pPr>
              <w:keepNext/>
              <w:keepLines/>
              <w:suppressAutoHyphens w:val="0"/>
              <w:spacing w:before="40" w:after="120" w:line="220" w:lineRule="exact"/>
              <w:ind w:left="284" w:right="113"/>
            </w:pPr>
            <w:r w:rsidRPr="00E141AF">
              <w:t>2.49 ± 0.10</w:t>
            </w:r>
          </w:p>
        </w:tc>
        <w:tc>
          <w:tcPr>
            <w:tcW w:w="1285" w:type="dxa"/>
          </w:tcPr>
          <w:p w14:paraId="36D342CB" w14:textId="77777777" w:rsidR="00021029" w:rsidRPr="00E141AF" w:rsidRDefault="00021029" w:rsidP="009D10E2">
            <w:pPr>
              <w:keepNext/>
              <w:keepLines/>
              <w:suppressAutoHyphens w:val="0"/>
              <w:spacing w:before="40" w:after="120" w:line="220" w:lineRule="exact"/>
              <w:ind w:left="113" w:right="113"/>
              <w:jc w:val="center"/>
              <w:rPr>
                <w:strike/>
              </w:rPr>
            </w:pPr>
            <w:r w:rsidRPr="00E141AF">
              <w:t>3.98 ± 0.20</w:t>
            </w:r>
          </w:p>
        </w:tc>
      </w:tr>
      <w:tr w:rsidR="00021029" w:rsidRPr="00BA1D95" w14:paraId="343AC295" w14:textId="77777777" w:rsidTr="005D2825">
        <w:tc>
          <w:tcPr>
            <w:tcW w:w="1573" w:type="dxa"/>
            <w:tcBorders>
              <w:bottom w:val="single" w:sz="4" w:space="0" w:color="auto"/>
            </w:tcBorders>
            <w:vAlign w:val="center"/>
          </w:tcPr>
          <w:p w14:paraId="293C1473" w14:textId="77777777" w:rsidR="00021029" w:rsidRPr="00E141AF" w:rsidRDefault="00021029" w:rsidP="00774F38">
            <w:pPr>
              <w:keepNext/>
              <w:keepLines/>
              <w:suppressAutoHyphens w:val="0"/>
              <w:spacing w:before="40" w:after="120" w:line="220" w:lineRule="exact"/>
              <w:ind w:left="113" w:right="113"/>
            </w:pPr>
            <w:r w:rsidRPr="00E141AF">
              <w:t>Suit</w:t>
            </w:r>
          </w:p>
        </w:tc>
        <w:tc>
          <w:tcPr>
            <w:tcW w:w="1116" w:type="dxa"/>
            <w:tcBorders>
              <w:bottom w:val="single" w:sz="4" w:space="0" w:color="auto"/>
            </w:tcBorders>
          </w:tcPr>
          <w:p w14:paraId="00E95AF8" w14:textId="79F40F9F" w:rsidR="00021029" w:rsidRPr="00E141AF" w:rsidRDefault="00021029" w:rsidP="009D10E2">
            <w:pPr>
              <w:keepNext/>
              <w:keepLines/>
              <w:suppressAutoHyphens w:val="0"/>
              <w:spacing w:before="40" w:after="120" w:line="220" w:lineRule="exact"/>
              <w:ind w:left="284" w:right="113"/>
            </w:pPr>
            <w:r w:rsidRPr="00E141AF">
              <w:t>0.08</w:t>
            </w:r>
            <w:r w:rsidR="00230C37">
              <w:t xml:space="preserve"> </w:t>
            </w:r>
            <w:r w:rsidRPr="00E141AF">
              <w:t>± 0.02</w:t>
            </w:r>
          </w:p>
        </w:tc>
        <w:tc>
          <w:tcPr>
            <w:tcW w:w="1134" w:type="dxa"/>
            <w:tcBorders>
              <w:bottom w:val="single" w:sz="4" w:space="0" w:color="auto"/>
            </w:tcBorders>
          </w:tcPr>
          <w:p w14:paraId="135391BF" w14:textId="77777777" w:rsidR="00021029" w:rsidRPr="00E141AF" w:rsidRDefault="00021029" w:rsidP="009D10E2">
            <w:pPr>
              <w:keepNext/>
              <w:keepLines/>
              <w:suppressAutoHyphens w:val="0"/>
              <w:spacing w:before="40" w:after="120" w:line="220" w:lineRule="exact"/>
              <w:ind w:left="284" w:right="113"/>
            </w:pPr>
            <w:r w:rsidRPr="00E141AF">
              <w:t>0.27 ± 0.05</w:t>
            </w:r>
          </w:p>
        </w:tc>
        <w:tc>
          <w:tcPr>
            <w:tcW w:w="1134" w:type="dxa"/>
            <w:tcBorders>
              <w:bottom w:val="single" w:sz="4" w:space="0" w:color="auto"/>
            </w:tcBorders>
          </w:tcPr>
          <w:p w14:paraId="080B01F7" w14:textId="77777777" w:rsidR="00021029" w:rsidRPr="00E141AF" w:rsidRDefault="00021029" w:rsidP="009D10E2">
            <w:pPr>
              <w:keepNext/>
              <w:keepLines/>
              <w:suppressAutoHyphens w:val="0"/>
              <w:spacing w:before="40" w:after="120" w:line="220" w:lineRule="exact"/>
              <w:ind w:left="284" w:right="113"/>
            </w:pPr>
            <w:r w:rsidRPr="00E141AF">
              <w:t>0.30 ± 0.05</w:t>
            </w:r>
          </w:p>
        </w:tc>
        <w:tc>
          <w:tcPr>
            <w:tcW w:w="1134" w:type="dxa"/>
            <w:tcBorders>
              <w:bottom w:val="single" w:sz="4" w:space="0" w:color="auto"/>
            </w:tcBorders>
          </w:tcPr>
          <w:p w14:paraId="29571AD7" w14:textId="77777777" w:rsidR="00021029" w:rsidRPr="00E141AF" w:rsidRDefault="00021029" w:rsidP="009D10E2">
            <w:pPr>
              <w:keepNext/>
              <w:keepLines/>
              <w:suppressAutoHyphens w:val="0"/>
              <w:spacing w:before="40" w:after="120" w:line="220" w:lineRule="exact"/>
              <w:ind w:left="284" w:right="113"/>
            </w:pPr>
            <w:r w:rsidRPr="00E141AF">
              <w:t>0.40 ± 0.10</w:t>
            </w:r>
          </w:p>
        </w:tc>
        <w:tc>
          <w:tcPr>
            <w:tcW w:w="1134" w:type="dxa"/>
            <w:tcBorders>
              <w:bottom w:val="single" w:sz="4" w:space="0" w:color="auto"/>
            </w:tcBorders>
          </w:tcPr>
          <w:p w14:paraId="0DAD6B7C" w14:textId="77777777" w:rsidR="00021029" w:rsidRPr="00E141AF" w:rsidRDefault="00021029" w:rsidP="009D10E2">
            <w:pPr>
              <w:keepNext/>
              <w:keepLines/>
              <w:suppressAutoHyphens w:val="0"/>
              <w:spacing w:before="40" w:after="120" w:line="220" w:lineRule="exact"/>
              <w:ind w:left="284" w:right="113"/>
            </w:pPr>
            <w:r w:rsidRPr="00E141AF">
              <w:t>0.55 ± 0.10</w:t>
            </w:r>
          </w:p>
        </w:tc>
        <w:tc>
          <w:tcPr>
            <w:tcW w:w="1285" w:type="dxa"/>
            <w:tcBorders>
              <w:bottom w:val="single" w:sz="4" w:space="0" w:color="auto"/>
            </w:tcBorders>
          </w:tcPr>
          <w:p w14:paraId="510126CF" w14:textId="77777777" w:rsidR="00021029" w:rsidRPr="00E141AF" w:rsidRDefault="00021029" w:rsidP="009D10E2">
            <w:pPr>
              <w:keepNext/>
              <w:keepLines/>
              <w:suppressAutoHyphens w:val="0"/>
              <w:spacing w:before="40" w:after="120" w:line="220" w:lineRule="exact"/>
              <w:ind w:left="113" w:right="113"/>
              <w:jc w:val="center"/>
              <w:rPr>
                <w:strike/>
              </w:rPr>
            </w:pPr>
            <w:r w:rsidRPr="00E141AF">
              <w:t>0.63</w:t>
            </w:r>
            <w:r w:rsidRPr="00E141AF">
              <w:rPr>
                <w:strike/>
              </w:rPr>
              <w:t xml:space="preserve"> </w:t>
            </w:r>
            <w:r w:rsidRPr="00E141AF">
              <w:t>± 0.10</w:t>
            </w:r>
          </w:p>
        </w:tc>
      </w:tr>
      <w:tr w:rsidR="00021029" w:rsidRPr="00BA1D95" w14:paraId="6C944140" w14:textId="77777777" w:rsidTr="005D2825">
        <w:trPr>
          <w:trHeight w:val="264"/>
        </w:trPr>
        <w:tc>
          <w:tcPr>
            <w:tcW w:w="1573" w:type="dxa"/>
            <w:tcBorders>
              <w:bottom w:val="single" w:sz="12" w:space="0" w:color="auto"/>
            </w:tcBorders>
            <w:vAlign w:val="center"/>
          </w:tcPr>
          <w:p w14:paraId="4D479529" w14:textId="77777777" w:rsidR="00021029" w:rsidRPr="00E141AF" w:rsidRDefault="00021029" w:rsidP="00774F38">
            <w:pPr>
              <w:keepNext/>
              <w:keepLines/>
              <w:suppressAutoHyphens w:val="0"/>
              <w:spacing w:before="40" w:after="120" w:line="220" w:lineRule="exact"/>
              <w:ind w:left="113" w:right="113"/>
            </w:pPr>
            <w:r w:rsidRPr="00E141AF">
              <w:t>Total</w:t>
            </w:r>
          </w:p>
        </w:tc>
        <w:tc>
          <w:tcPr>
            <w:tcW w:w="1116" w:type="dxa"/>
            <w:tcBorders>
              <w:bottom w:val="single" w:sz="12" w:space="0" w:color="auto"/>
            </w:tcBorders>
            <w:vAlign w:val="center"/>
          </w:tcPr>
          <w:p w14:paraId="4E32273A" w14:textId="77777777" w:rsidR="00021029" w:rsidRPr="00E141AF" w:rsidRDefault="00021029" w:rsidP="009D10E2">
            <w:pPr>
              <w:keepNext/>
              <w:keepLines/>
              <w:suppressAutoHyphens w:val="0"/>
              <w:spacing w:before="40" w:after="120" w:line="220" w:lineRule="exact"/>
              <w:ind w:left="284" w:right="113"/>
            </w:pPr>
            <w:r w:rsidRPr="00E141AF">
              <w:t>3.47 ± 0.21</w:t>
            </w:r>
          </w:p>
        </w:tc>
        <w:tc>
          <w:tcPr>
            <w:tcW w:w="1134" w:type="dxa"/>
            <w:tcBorders>
              <w:bottom w:val="single" w:sz="12" w:space="0" w:color="auto"/>
            </w:tcBorders>
            <w:vAlign w:val="center"/>
          </w:tcPr>
          <w:p w14:paraId="7517B409" w14:textId="77777777" w:rsidR="00021029" w:rsidRPr="00E141AF" w:rsidRDefault="00021029" w:rsidP="009D10E2">
            <w:pPr>
              <w:keepNext/>
              <w:keepLines/>
              <w:suppressAutoHyphens w:val="0"/>
              <w:spacing w:before="40" w:after="120" w:line="220" w:lineRule="exact"/>
              <w:ind w:left="113" w:right="113"/>
            </w:pPr>
            <w:r w:rsidRPr="00E141AF">
              <w:t>9.6 ± 0.80</w:t>
            </w:r>
          </w:p>
        </w:tc>
        <w:tc>
          <w:tcPr>
            <w:tcW w:w="1134" w:type="dxa"/>
            <w:tcBorders>
              <w:bottom w:val="single" w:sz="12" w:space="0" w:color="auto"/>
            </w:tcBorders>
            <w:vAlign w:val="center"/>
          </w:tcPr>
          <w:p w14:paraId="2962A08D" w14:textId="77777777" w:rsidR="00021029" w:rsidRPr="00E141AF" w:rsidRDefault="00021029" w:rsidP="009D10E2">
            <w:pPr>
              <w:keepNext/>
              <w:keepLines/>
              <w:suppressAutoHyphens w:val="0"/>
              <w:spacing w:before="40" w:after="120" w:line="220" w:lineRule="exact"/>
              <w:ind w:left="284" w:right="113"/>
            </w:pPr>
            <w:r w:rsidRPr="00E141AF">
              <w:t>11.10 ± 0.80</w:t>
            </w:r>
          </w:p>
        </w:tc>
        <w:tc>
          <w:tcPr>
            <w:tcW w:w="1134" w:type="dxa"/>
            <w:tcBorders>
              <w:bottom w:val="single" w:sz="12" w:space="0" w:color="auto"/>
            </w:tcBorders>
            <w:vAlign w:val="center"/>
          </w:tcPr>
          <w:p w14:paraId="47B60EA0" w14:textId="77777777" w:rsidR="00021029" w:rsidRPr="00E141AF" w:rsidRDefault="00021029" w:rsidP="009D10E2">
            <w:pPr>
              <w:keepNext/>
              <w:keepLines/>
              <w:suppressAutoHyphens w:val="0"/>
              <w:spacing w:before="40" w:after="120" w:line="220" w:lineRule="exact"/>
              <w:ind w:left="284" w:right="113"/>
            </w:pPr>
            <w:r w:rsidRPr="00E141AF">
              <w:t>14.59 ± 0.70</w:t>
            </w:r>
          </w:p>
        </w:tc>
        <w:tc>
          <w:tcPr>
            <w:tcW w:w="1134" w:type="dxa"/>
            <w:tcBorders>
              <w:bottom w:val="single" w:sz="12" w:space="0" w:color="auto"/>
            </w:tcBorders>
            <w:vAlign w:val="center"/>
          </w:tcPr>
          <w:p w14:paraId="2E5BDBF4" w14:textId="77777777" w:rsidR="00021029" w:rsidRPr="00E141AF" w:rsidRDefault="00021029" w:rsidP="009D10E2">
            <w:pPr>
              <w:keepNext/>
              <w:keepLines/>
              <w:suppressAutoHyphens w:val="0"/>
              <w:spacing w:before="40" w:after="120" w:line="220" w:lineRule="exact"/>
              <w:ind w:left="284" w:right="113"/>
            </w:pPr>
            <w:r w:rsidRPr="00E141AF">
              <w:t>22.95 ± 0.80</w:t>
            </w:r>
          </w:p>
        </w:tc>
        <w:tc>
          <w:tcPr>
            <w:tcW w:w="1285" w:type="dxa"/>
            <w:tcBorders>
              <w:bottom w:val="single" w:sz="12" w:space="0" w:color="auto"/>
            </w:tcBorders>
            <w:vAlign w:val="center"/>
          </w:tcPr>
          <w:p w14:paraId="1511F297" w14:textId="77777777" w:rsidR="00021029" w:rsidRPr="00E141AF" w:rsidRDefault="00021029" w:rsidP="009D10E2">
            <w:pPr>
              <w:keepNext/>
              <w:keepLines/>
              <w:suppressAutoHyphens w:val="0"/>
              <w:spacing w:before="40" w:after="120" w:line="220" w:lineRule="exact"/>
              <w:ind w:left="113" w:right="113"/>
              <w:jc w:val="center"/>
            </w:pPr>
            <w:r w:rsidRPr="00E141AF">
              <w:t>35.58 ± 1.39</w:t>
            </w:r>
          </w:p>
        </w:tc>
      </w:tr>
    </w:tbl>
    <w:p w14:paraId="418B16A3" w14:textId="4EB5B6C3" w:rsidR="00324D48" w:rsidRDefault="00324D48" w:rsidP="00774F38">
      <w:pPr>
        <w:keepNext/>
        <w:keepLines/>
        <w:suppressAutoHyphens w:val="0"/>
        <w:spacing w:after="120"/>
        <w:ind w:left="1134" w:right="1134"/>
        <w:jc w:val="both"/>
        <w:rPr>
          <w:sz w:val="18"/>
          <w:szCs w:val="18"/>
        </w:rPr>
      </w:pPr>
      <w:r w:rsidRPr="00324D48">
        <w:rPr>
          <w:sz w:val="18"/>
          <w:szCs w:val="18"/>
        </w:rPr>
        <w:t>The installation of Abdominal Pressure Twin Sensors (APTS) in frontal and rear impact may add up 0.2 kg to the Q1.5 and 0.5kg to the Q3, Q6 and Q10 dummies</w:t>
      </w:r>
      <w:r w:rsidR="008A757D">
        <w:rPr>
          <w:sz w:val="18"/>
          <w:szCs w:val="18"/>
        </w:rPr>
        <w:t>.</w:t>
      </w:r>
      <w:r w:rsidRPr="00324D48" w:rsidDel="00324D48">
        <w:rPr>
          <w:sz w:val="18"/>
          <w:szCs w:val="18"/>
        </w:rPr>
        <w:t xml:space="preserve"> </w:t>
      </w:r>
    </w:p>
    <w:p w14:paraId="7B0437C1" w14:textId="77777777" w:rsidR="00A4446F" w:rsidRDefault="00A4446F" w:rsidP="00A4446F">
      <w:pPr>
        <w:pStyle w:val="para"/>
        <w:keepNext/>
      </w:pPr>
    </w:p>
    <w:p w14:paraId="5DD326EF" w14:textId="12510CA3" w:rsidR="003B0EDE" w:rsidRPr="003B0EDE" w:rsidRDefault="003B0EDE" w:rsidP="00A4446F">
      <w:pPr>
        <w:pStyle w:val="para"/>
        <w:keepNext/>
        <w:pageBreakBefore/>
      </w:pPr>
      <w:r w:rsidRPr="003B0EDE">
        <w:lastRenderedPageBreak/>
        <w:t>4.2.</w:t>
      </w:r>
      <w:r w:rsidRPr="003B0EDE">
        <w:rPr>
          <w:sz w:val="24"/>
          <w:szCs w:val="24"/>
        </w:rPr>
        <w:tab/>
      </w:r>
      <w:r w:rsidRPr="003B0EDE">
        <w:t>Principal dimensions</w:t>
      </w:r>
    </w:p>
    <w:p w14:paraId="08897EBC" w14:textId="77777777" w:rsidR="003B0EDE" w:rsidRPr="003B0EDE" w:rsidRDefault="003B0EDE" w:rsidP="00A4446F">
      <w:pPr>
        <w:keepNext/>
        <w:spacing w:line="240" w:lineRule="auto"/>
        <w:ind w:left="1134"/>
        <w:outlineLvl w:val="0"/>
        <w:rPr>
          <w:bCs/>
        </w:rPr>
      </w:pPr>
      <w:r w:rsidRPr="003B0EDE">
        <w:rPr>
          <w:bCs/>
        </w:rPr>
        <w:t xml:space="preserve">Figure 2 </w:t>
      </w:r>
    </w:p>
    <w:p w14:paraId="1DCFB8F5" w14:textId="77777777" w:rsidR="003B0EDE" w:rsidRPr="00281E86" w:rsidRDefault="003B0EDE" w:rsidP="00A4446F">
      <w:pPr>
        <w:pStyle w:val="SingleTxtG"/>
        <w:keepNext/>
        <w:keepLines/>
        <w:suppressAutoHyphens w:val="0"/>
        <w:rPr>
          <w:b/>
        </w:rPr>
      </w:pPr>
      <w:r w:rsidRPr="00281E86">
        <w:rPr>
          <w:b/>
        </w:rPr>
        <w:t>Main dimensions of dummy</w:t>
      </w:r>
    </w:p>
    <w:p w14:paraId="44F74D7E" w14:textId="77777777" w:rsidR="003B0EDE" w:rsidRPr="003B0EDE" w:rsidRDefault="00EA419F" w:rsidP="00A4446F">
      <w:pPr>
        <w:spacing w:before="240" w:after="120"/>
        <w:ind w:left="2268" w:right="1134" w:hanging="1134"/>
        <w:jc w:val="center"/>
      </w:pPr>
      <w:r>
        <w:rPr>
          <w:noProof/>
          <w:lang w:eastAsia="en-GB"/>
        </w:rPr>
        <w:drawing>
          <wp:inline distT="0" distB="0" distL="0" distR="0" wp14:anchorId="27634738" wp14:editId="1F660FDC">
            <wp:extent cx="4666615" cy="430403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a:extLst>
                        <a:ext uri="{28A0092B-C50C-407E-A947-70E740481C1C}">
                          <a14:useLocalDpi xmlns:a14="http://schemas.microsoft.com/office/drawing/2010/main" val="0"/>
                        </a:ext>
                      </a:extLst>
                    </a:blip>
                    <a:srcRect l="28761" t="34096" r="26942" b="13480"/>
                    <a:stretch>
                      <a:fillRect/>
                    </a:stretch>
                  </pic:blipFill>
                  <pic:spPr bwMode="auto">
                    <a:xfrm>
                      <a:off x="0" y="0"/>
                      <a:ext cx="4666615" cy="4304030"/>
                    </a:xfrm>
                    <a:prstGeom prst="rect">
                      <a:avLst/>
                    </a:prstGeom>
                    <a:noFill/>
                    <a:ln>
                      <a:noFill/>
                    </a:ln>
                  </pic:spPr>
                </pic:pic>
              </a:graphicData>
            </a:graphic>
          </wp:inline>
        </w:drawing>
      </w:r>
    </w:p>
    <w:p w14:paraId="44839FF1" w14:textId="06A8251F" w:rsidR="00424B56" w:rsidRPr="000F1A9A" w:rsidRDefault="00424B56" w:rsidP="00424B56">
      <w:pPr>
        <w:suppressAutoHyphens w:val="0"/>
        <w:spacing w:line="240" w:lineRule="auto"/>
        <w:ind w:left="1134"/>
        <w:jc w:val="both"/>
        <w:rPr>
          <w:lang w:eastAsia="ar-SA"/>
        </w:rPr>
      </w:pPr>
      <w:bookmarkStart w:id="101" w:name="_Hlk38391398"/>
      <w:r w:rsidRPr="000F1A9A">
        <w:rPr>
          <w:lang w:eastAsia="ar-SA"/>
        </w:rPr>
        <w:t>Table 2</w:t>
      </w:r>
    </w:p>
    <w:p w14:paraId="089BC855" w14:textId="77777777" w:rsidR="00424B56" w:rsidRPr="000F1A9A" w:rsidRDefault="00424B56" w:rsidP="00424B56">
      <w:pPr>
        <w:suppressAutoHyphens w:val="0"/>
        <w:spacing w:after="120" w:line="240" w:lineRule="auto"/>
        <w:ind w:left="1134"/>
        <w:rPr>
          <w:b/>
          <w:lang w:eastAsia="ar-SA"/>
        </w:rPr>
      </w:pPr>
      <w:r w:rsidRPr="000F1A9A">
        <w:rPr>
          <w:b/>
          <w:lang w:eastAsia="ar-SA"/>
        </w:rPr>
        <w:t>Q-dummy dimensions</w:t>
      </w:r>
    </w:p>
    <w:tbl>
      <w:tblPr>
        <w:tblW w:w="7365" w:type="dxa"/>
        <w:tblInd w:w="1134" w:type="dxa"/>
        <w:tblBorders>
          <w:top w:val="single" w:sz="4" w:space="0" w:color="auto"/>
          <w:bottom w:val="single" w:sz="12" w:space="0" w:color="auto"/>
        </w:tblBorders>
        <w:tblLayout w:type="fixed"/>
        <w:tblCellMar>
          <w:left w:w="0" w:type="dxa"/>
          <w:right w:w="0" w:type="dxa"/>
        </w:tblCellMar>
        <w:tblLook w:val="00A0" w:firstRow="1" w:lastRow="0" w:firstColumn="1" w:lastColumn="0" w:noHBand="0" w:noVBand="0"/>
      </w:tblPr>
      <w:tblGrid>
        <w:gridCol w:w="465"/>
        <w:gridCol w:w="1726"/>
        <w:gridCol w:w="781"/>
        <w:gridCol w:w="841"/>
        <w:gridCol w:w="841"/>
        <w:gridCol w:w="841"/>
        <w:gridCol w:w="884"/>
        <w:gridCol w:w="986"/>
      </w:tblGrid>
      <w:tr w:rsidR="00424B56" w:rsidRPr="000F1A9A" w14:paraId="35AB28C7" w14:textId="77777777" w:rsidTr="008A757D">
        <w:trPr>
          <w:tblHeader/>
        </w:trPr>
        <w:tc>
          <w:tcPr>
            <w:tcW w:w="465" w:type="dxa"/>
            <w:tcBorders>
              <w:top w:val="single" w:sz="4" w:space="0" w:color="auto"/>
              <w:left w:val="nil"/>
              <w:bottom w:val="single" w:sz="12" w:space="0" w:color="auto"/>
              <w:right w:val="nil"/>
            </w:tcBorders>
            <w:vAlign w:val="bottom"/>
          </w:tcPr>
          <w:p w14:paraId="5B6107F2" w14:textId="77777777" w:rsidR="00424B56" w:rsidRPr="000F1A9A" w:rsidRDefault="00424B56" w:rsidP="00920DFF">
            <w:pPr>
              <w:suppressAutoHyphens w:val="0"/>
              <w:spacing w:before="80" w:after="80" w:line="200" w:lineRule="exact"/>
              <w:ind w:right="113"/>
              <w:rPr>
                <w:i/>
                <w:sz w:val="16"/>
                <w:lang w:eastAsia="ar-SA"/>
              </w:rPr>
            </w:pPr>
          </w:p>
          <w:p w14:paraId="347AA90E" w14:textId="77777777" w:rsidR="00424B56" w:rsidRPr="000F1A9A" w:rsidRDefault="00424B56" w:rsidP="00920DFF">
            <w:pPr>
              <w:suppressAutoHyphens w:val="0"/>
              <w:spacing w:before="80" w:after="80" w:line="200" w:lineRule="exact"/>
              <w:ind w:right="113"/>
              <w:rPr>
                <w:i/>
                <w:sz w:val="16"/>
                <w:lang w:eastAsia="ar-SA"/>
              </w:rPr>
            </w:pPr>
            <w:r w:rsidRPr="000F1A9A">
              <w:rPr>
                <w:i/>
                <w:sz w:val="16"/>
                <w:lang w:eastAsia="ar-SA"/>
              </w:rPr>
              <w:t>No.</w:t>
            </w:r>
          </w:p>
        </w:tc>
        <w:tc>
          <w:tcPr>
            <w:tcW w:w="1726" w:type="dxa"/>
            <w:tcBorders>
              <w:top w:val="single" w:sz="4" w:space="0" w:color="auto"/>
              <w:left w:val="nil"/>
              <w:bottom w:val="single" w:sz="12" w:space="0" w:color="auto"/>
              <w:right w:val="nil"/>
            </w:tcBorders>
            <w:vAlign w:val="bottom"/>
          </w:tcPr>
          <w:p w14:paraId="60B44544" w14:textId="77777777" w:rsidR="00424B56" w:rsidRPr="000F1A9A" w:rsidRDefault="00424B56" w:rsidP="00920DFF">
            <w:pPr>
              <w:suppressAutoHyphens w:val="0"/>
              <w:spacing w:before="80" w:after="80" w:line="200" w:lineRule="exact"/>
              <w:ind w:right="113"/>
              <w:jc w:val="right"/>
              <w:rPr>
                <w:i/>
                <w:sz w:val="16"/>
                <w:lang w:eastAsia="ar-SA"/>
              </w:rPr>
            </w:pPr>
          </w:p>
        </w:tc>
        <w:tc>
          <w:tcPr>
            <w:tcW w:w="781" w:type="dxa"/>
            <w:tcBorders>
              <w:top w:val="single" w:sz="4" w:space="0" w:color="auto"/>
              <w:left w:val="nil"/>
              <w:bottom w:val="single" w:sz="12" w:space="0" w:color="auto"/>
              <w:right w:val="nil"/>
            </w:tcBorders>
            <w:vAlign w:val="bottom"/>
            <w:hideMark/>
          </w:tcPr>
          <w:p w14:paraId="7ED230F8"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Q0</w:t>
            </w:r>
          </w:p>
        </w:tc>
        <w:tc>
          <w:tcPr>
            <w:tcW w:w="841" w:type="dxa"/>
            <w:tcBorders>
              <w:top w:val="single" w:sz="4" w:space="0" w:color="auto"/>
              <w:left w:val="nil"/>
              <w:bottom w:val="single" w:sz="12" w:space="0" w:color="auto"/>
              <w:right w:val="nil"/>
            </w:tcBorders>
            <w:vAlign w:val="bottom"/>
            <w:hideMark/>
          </w:tcPr>
          <w:p w14:paraId="60AD902E"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Q1</w:t>
            </w:r>
          </w:p>
        </w:tc>
        <w:tc>
          <w:tcPr>
            <w:tcW w:w="841" w:type="dxa"/>
            <w:tcBorders>
              <w:top w:val="single" w:sz="4" w:space="0" w:color="auto"/>
              <w:left w:val="nil"/>
              <w:bottom w:val="single" w:sz="12" w:space="0" w:color="auto"/>
              <w:right w:val="nil"/>
            </w:tcBorders>
            <w:vAlign w:val="bottom"/>
            <w:hideMark/>
          </w:tcPr>
          <w:p w14:paraId="7D8118BD"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Q1.5</w:t>
            </w:r>
          </w:p>
        </w:tc>
        <w:tc>
          <w:tcPr>
            <w:tcW w:w="841" w:type="dxa"/>
            <w:tcBorders>
              <w:top w:val="single" w:sz="4" w:space="0" w:color="auto"/>
              <w:left w:val="nil"/>
              <w:bottom w:val="single" w:sz="12" w:space="0" w:color="auto"/>
              <w:right w:val="nil"/>
            </w:tcBorders>
            <w:vAlign w:val="bottom"/>
            <w:hideMark/>
          </w:tcPr>
          <w:p w14:paraId="5C9EF74E"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Q3</w:t>
            </w:r>
          </w:p>
        </w:tc>
        <w:tc>
          <w:tcPr>
            <w:tcW w:w="884" w:type="dxa"/>
            <w:tcBorders>
              <w:top w:val="single" w:sz="4" w:space="0" w:color="auto"/>
              <w:left w:val="nil"/>
              <w:bottom w:val="single" w:sz="12" w:space="0" w:color="auto"/>
              <w:right w:val="nil"/>
            </w:tcBorders>
            <w:vAlign w:val="bottom"/>
            <w:hideMark/>
          </w:tcPr>
          <w:p w14:paraId="598253DC"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Q6</w:t>
            </w:r>
          </w:p>
        </w:tc>
        <w:tc>
          <w:tcPr>
            <w:tcW w:w="986" w:type="dxa"/>
            <w:tcBorders>
              <w:top w:val="single" w:sz="4" w:space="0" w:color="auto"/>
              <w:left w:val="nil"/>
              <w:bottom w:val="single" w:sz="12" w:space="0" w:color="auto"/>
              <w:right w:val="nil"/>
            </w:tcBorders>
            <w:vAlign w:val="bottom"/>
            <w:hideMark/>
          </w:tcPr>
          <w:p w14:paraId="77D807AB" w14:textId="77777777" w:rsidR="00424B56" w:rsidRPr="000F1A9A" w:rsidRDefault="00424B56" w:rsidP="00920DFF">
            <w:pPr>
              <w:suppressAutoHyphens w:val="0"/>
              <w:spacing w:before="80" w:after="80" w:line="200" w:lineRule="exact"/>
              <w:ind w:right="113"/>
              <w:jc w:val="right"/>
              <w:rPr>
                <w:i/>
                <w:sz w:val="16"/>
                <w:lang w:eastAsia="ar-SA"/>
              </w:rPr>
            </w:pPr>
            <w:r w:rsidRPr="000F1A9A">
              <w:rPr>
                <w:i/>
                <w:sz w:val="16"/>
                <w:lang w:eastAsia="ar-SA"/>
              </w:rPr>
              <w:t>Q10</w:t>
            </w:r>
            <w:r w:rsidRPr="000F1A9A">
              <w:rPr>
                <w:i/>
                <w:sz w:val="16"/>
                <w:lang w:eastAsia="ar-SA"/>
              </w:rPr>
              <w:br/>
              <w:t>(design targets)</w:t>
            </w:r>
          </w:p>
        </w:tc>
      </w:tr>
      <w:tr w:rsidR="00424B56" w:rsidRPr="000F1A9A" w14:paraId="4D50DF1E" w14:textId="77777777" w:rsidTr="008A757D">
        <w:tc>
          <w:tcPr>
            <w:tcW w:w="465" w:type="dxa"/>
            <w:tcBorders>
              <w:top w:val="single" w:sz="12" w:space="0" w:color="auto"/>
              <w:left w:val="nil"/>
              <w:bottom w:val="nil"/>
              <w:right w:val="nil"/>
            </w:tcBorders>
          </w:tcPr>
          <w:p w14:paraId="0248254D" w14:textId="77777777" w:rsidR="00424B56" w:rsidRPr="000F1A9A" w:rsidRDefault="00424B56" w:rsidP="00920DFF">
            <w:pPr>
              <w:suppressAutoHyphens w:val="0"/>
              <w:spacing w:before="40" w:after="40" w:line="220" w:lineRule="exact"/>
              <w:ind w:right="113"/>
              <w:rPr>
                <w:sz w:val="18"/>
                <w:lang w:eastAsia="ar-SA"/>
              </w:rPr>
            </w:pPr>
          </w:p>
        </w:tc>
        <w:tc>
          <w:tcPr>
            <w:tcW w:w="1726" w:type="dxa"/>
            <w:tcBorders>
              <w:top w:val="single" w:sz="12" w:space="0" w:color="auto"/>
              <w:left w:val="nil"/>
              <w:bottom w:val="nil"/>
              <w:right w:val="nil"/>
            </w:tcBorders>
            <w:vAlign w:val="bottom"/>
          </w:tcPr>
          <w:p w14:paraId="24CBA7A2" w14:textId="77777777" w:rsidR="00424B56" w:rsidRPr="000F1A9A" w:rsidRDefault="00424B56" w:rsidP="00920DFF">
            <w:pPr>
              <w:suppressAutoHyphens w:val="0"/>
              <w:spacing w:before="40" w:after="40" w:line="220" w:lineRule="exact"/>
              <w:ind w:right="113"/>
              <w:jc w:val="right"/>
              <w:rPr>
                <w:sz w:val="18"/>
                <w:lang w:eastAsia="ar-SA"/>
              </w:rPr>
            </w:pPr>
          </w:p>
        </w:tc>
        <w:tc>
          <w:tcPr>
            <w:tcW w:w="5174" w:type="dxa"/>
            <w:gridSpan w:val="6"/>
            <w:tcBorders>
              <w:top w:val="single" w:sz="12" w:space="0" w:color="auto"/>
              <w:left w:val="nil"/>
              <w:bottom w:val="nil"/>
              <w:right w:val="nil"/>
            </w:tcBorders>
            <w:vAlign w:val="bottom"/>
            <w:hideMark/>
          </w:tcPr>
          <w:p w14:paraId="33EAAF39" w14:textId="77777777" w:rsidR="00424B56" w:rsidRPr="000F1A9A" w:rsidRDefault="00424B56" w:rsidP="00920DFF">
            <w:pPr>
              <w:suppressAutoHyphens w:val="0"/>
              <w:spacing w:before="40" w:after="40" w:line="220" w:lineRule="exact"/>
              <w:ind w:right="113"/>
              <w:jc w:val="right"/>
              <w:rPr>
                <w:i/>
                <w:sz w:val="18"/>
                <w:lang w:eastAsia="ar-SA"/>
              </w:rPr>
            </w:pPr>
            <w:r w:rsidRPr="000F1A9A">
              <w:rPr>
                <w:i/>
                <w:sz w:val="18"/>
                <w:lang w:eastAsia="ar-SA"/>
              </w:rPr>
              <w:t>Dimensions in mm</w:t>
            </w:r>
          </w:p>
        </w:tc>
      </w:tr>
      <w:tr w:rsidR="00424B56" w:rsidRPr="000F1A9A" w14:paraId="18669E99" w14:textId="77777777" w:rsidTr="008A757D">
        <w:trPr>
          <w:trHeight w:val="567"/>
        </w:trPr>
        <w:tc>
          <w:tcPr>
            <w:tcW w:w="465" w:type="dxa"/>
            <w:tcBorders>
              <w:top w:val="nil"/>
              <w:left w:val="nil"/>
              <w:bottom w:val="nil"/>
              <w:right w:val="nil"/>
            </w:tcBorders>
            <w:hideMark/>
          </w:tcPr>
          <w:p w14:paraId="328C71B1"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17</w:t>
            </w:r>
          </w:p>
        </w:tc>
        <w:tc>
          <w:tcPr>
            <w:tcW w:w="1726" w:type="dxa"/>
            <w:tcBorders>
              <w:top w:val="nil"/>
              <w:left w:val="nil"/>
              <w:bottom w:val="nil"/>
              <w:right w:val="nil"/>
            </w:tcBorders>
            <w:vAlign w:val="bottom"/>
            <w:hideMark/>
          </w:tcPr>
          <w:p w14:paraId="50F26D70"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 xml:space="preserve">Seating height </w:t>
            </w:r>
            <w:r w:rsidRPr="000F1A9A">
              <w:rPr>
                <w:sz w:val="18"/>
                <w:lang w:eastAsia="ar-SA"/>
              </w:rPr>
              <w:br/>
              <w:t>(head tilted forward)</w:t>
            </w:r>
          </w:p>
        </w:tc>
        <w:tc>
          <w:tcPr>
            <w:tcW w:w="781" w:type="dxa"/>
            <w:tcBorders>
              <w:top w:val="nil"/>
              <w:left w:val="nil"/>
              <w:bottom w:val="nil"/>
              <w:right w:val="nil"/>
            </w:tcBorders>
            <w:vAlign w:val="bottom"/>
            <w:hideMark/>
          </w:tcPr>
          <w:p w14:paraId="7F5D4F3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355 ± 9</w:t>
            </w:r>
          </w:p>
        </w:tc>
        <w:tc>
          <w:tcPr>
            <w:tcW w:w="841" w:type="dxa"/>
            <w:tcBorders>
              <w:top w:val="nil"/>
              <w:left w:val="nil"/>
              <w:bottom w:val="nil"/>
              <w:right w:val="nil"/>
            </w:tcBorders>
            <w:vAlign w:val="bottom"/>
            <w:hideMark/>
          </w:tcPr>
          <w:p w14:paraId="39B579B4"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479 ± 9</w:t>
            </w:r>
          </w:p>
        </w:tc>
        <w:tc>
          <w:tcPr>
            <w:tcW w:w="841" w:type="dxa"/>
            <w:tcBorders>
              <w:top w:val="nil"/>
              <w:left w:val="nil"/>
              <w:bottom w:val="nil"/>
              <w:right w:val="nil"/>
            </w:tcBorders>
            <w:vAlign w:val="bottom"/>
            <w:hideMark/>
          </w:tcPr>
          <w:p w14:paraId="020ABE3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499 ± 9</w:t>
            </w:r>
          </w:p>
        </w:tc>
        <w:tc>
          <w:tcPr>
            <w:tcW w:w="841" w:type="dxa"/>
            <w:tcBorders>
              <w:top w:val="nil"/>
              <w:left w:val="nil"/>
              <w:bottom w:val="nil"/>
              <w:right w:val="nil"/>
            </w:tcBorders>
            <w:vAlign w:val="bottom"/>
            <w:hideMark/>
          </w:tcPr>
          <w:p w14:paraId="712F226F"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544 ± 9</w:t>
            </w:r>
          </w:p>
        </w:tc>
        <w:tc>
          <w:tcPr>
            <w:tcW w:w="884" w:type="dxa"/>
            <w:tcBorders>
              <w:top w:val="nil"/>
              <w:left w:val="nil"/>
              <w:bottom w:val="nil"/>
              <w:right w:val="nil"/>
            </w:tcBorders>
            <w:vAlign w:val="bottom"/>
            <w:hideMark/>
          </w:tcPr>
          <w:p w14:paraId="3848E4DA"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601 ± 9</w:t>
            </w:r>
          </w:p>
        </w:tc>
        <w:tc>
          <w:tcPr>
            <w:tcW w:w="986" w:type="dxa"/>
            <w:tcBorders>
              <w:top w:val="nil"/>
              <w:left w:val="nil"/>
              <w:bottom w:val="nil"/>
              <w:right w:val="nil"/>
            </w:tcBorders>
            <w:vAlign w:val="bottom"/>
          </w:tcPr>
          <w:p w14:paraId="5F805895" w14:textId="77777777" w:rsidR="00424B56" w:rsidRPr="000F1A9A" w:rsidRDefault="00424B56" w:rsidP="00920DFF">
            <w:pPr>
              <w:suppressAutoHyphens w:val="0"/>
              <w:spacing w:before="40" w:after="40" w:line="220" w:lineRule="exact"/>
              <w:ind w:right="113"/>
              <w:jc w:val="right"/>
              <w:rPr>
                <w:strike/>
                <w:sz w:val="18"/>
                <w:lang w:eastAsia="ar-SA"/>
              </w:rPr>
            </w:pPr>
          </w:p>
          <w:p w14:paraId="59D340B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733.7 ± 9</w:t>
            </w:r>
          </w:p>
        </w:tc>
      </w:tr>
      <w:tr w:rsidR="00424B56" w:rsidRPr="000F1A9A" w14:paraId="2F292EAA" w14:textId="77777777" w:rsidTr="008A757D">
        <w:trPr>
          <w:trHeight w:val="567"/>
        </w:trPr>
        <w:tc>
          <w:tcPr>
            <w:tcW w:w="465" w:type="dxa"/>
            <w:tcBorders>
              <w:top w:val="nil"/>
              <w:left w:val="nil"/>
              <w:bottom w:val="nil"/>
              <w:right w:val="nil"/>
            </w:tcBorders>
            <w:hideMark/>
          </w:tcPr>
          <w:p w14:paraId="33DF1F8F"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18</w:t>
            </w:r>
          </w:p>
        </w:tc>
        <w:tc>
          <w:tcPr>
            <w:tcW w:w="1726" w:type="dxa"/>
            <w:tcBorders>
              <w:top w:val="nil"/>
              <w:left w:val="nil"/>
              <w:bottom w:val="nil"/>
              <w:right w:val="nil"/>
            </w:tcBorders>
            <w:vAlign w:val="bottom"/>
            <w:hideMark/>
          </w:tcPr>
          <w:p w14:paraId="11CA91D6"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 xml:space="preserve">Shoulder height </w:t>
            </w:r>
            <w:r w:rsidRPr="000F1A9A">
              <w:rPr>
                <w:sz w:val="18"/>
                <w:lang w:eastAsia="ar-SA"/>
              </w:rPr>
              <w:br/>
              <w:t>(sitting)</w:t>
            </w:r>
          </w:p>
        </w:tc>
        <w:tc>
          <w:tcPr>
            <w:tcW w:w="781" w:type="dxa"/>
            <w:tcBorders>
              <w:top w:val="nil"/>
              <w:left w:val="nil"/>
              <w:bottom w:val="nil"/>
              <w:right w:val="nil"/>
            </w:tcBorders>
            <w:vAlign w:val="bottom"/>
          </w:tcPr>
          <w:p w14:paraId="23496CE6" w14:textId="77777777" w:rsidR="00424B56" w:rsidRPr="000F1A9A" w:rsidRDefault="00424B56" w:rsidP="00920DFF">
            <w:pPr>
              <w:suppressAutoHyphens w:val="0"/>
              <w:spacing w:before="40" w:after="40" w:line="220" w:lineRule="exact"/>
              <w:ind w:right="113"/>
              <w:jc w:val="right"/>
              <w:rPr>
                <w:strike/>
                <w:sz w:val="18"/>
                <w:lang w:eastAsia="ar-SA"/>
              </w:rPr>
            </w:pPr>
          </w:p>
          <w:p w14:paraId="52E3893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255 ± 5</w:t>
            </w:r>
          </w:p>
        </w:tc>
        <w:tc>
          <w:tcPr>
            <w:tcW w:w="841" w:type="dxa"/>
            <w:tcBorders>
              <w:top w:val="nil"/>
              <w:left w:val="nil"/>
              <w:bottom w:val="nil"/>
              <w:right w:val="nil"/>
            </w:tcBorders>
            <w:vAlign w:val="bottom"/>
            <w:hideMark/>
          </w:tcPr>
          <w:p w14:paraId="7E13349A"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298 ± 7</w:t>
            </w:r>
          </w:p>
        </w:tc>
        <w:tc>
          <w:tcPr>
            <w:tcW w:w="841" w:type="dxa"/>
            <w:tcBorders>
              <w:top w:val="nil"/>
              <w:left w:val="nil"/>
              <w:bottom w:val="nil"/>
              <w:right w:val="nil"/>
            </w:tcBorders>
            <w:vAlign w:val="bottom"/>
            <w:hideMark/>
          </w:tcPr>
          <w:p w14:paraId="41D5F84C"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309 ± 7</w:t>
            </w:r>
          </w:p>
        </w:tc>
        <w:tc>
          <w:tcPr>
            <w:tcW w:w="841" w:type="dxa"/>
            <w:tcBorders>
              <w:top w:val="nil"/>
              <w:left w:val="nil"/>
              <w:bottom w:val="nil"/>
              <w:right w:val="nil"/>
            </w:tcBorders>
            <w:vAlign w:val="bottom"/>
            <w:hideMark/>
          </w:tcPr>
          <w:p w14:paraId="48A35B4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329 ± 7</w:t>
            </w:r>
          </w:p>
        </w:tc>
        <w:tc>
          <w:tcPr>
            <w:tcW w:w="884" w:type="dxa"/>
            <w:tcBorders>
              <w:top w:val="nil"/>
              <w:left w:val="nil"/>
              <w:bottom w:val="nil"/>
              <w:right w:val="nil"/>
            </w:tcBorders>
            <w:vAlign w:val="bottom"/>
            <w:hideMark/>
          </w:tcPr>
          <w:p w14:paraId="3DF2245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362 ± 7</w:t>
            </w:r>
          </w:p>
        </w:tc>
        <w:tc>
          <w:tcPr>
            <w:tcW w:w="986" w:type="dxa"/>
            <w:tcBorders>
              <w:top w:val="nil"/>
              <w:left w:val="nil"/>
              <w:bottom w:val="nil"/>
              <w:right w:val="nil"/>
            </w:tcBorders>
            <w:vAlign w:val="bottom"/>
            <w:hideMark/>
          </w:tcPr>
          <w:p w14:paraId="0D69CEA4"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473 ± 7</w:t>
            </w:r>
          </w:p>
        </w:tc>
      </w:tr>
      <w:tr w:rsidR="00424B56" w:rsidRPr="000F1A9A" w14:paraId="5DFC3465" w14:textId="77777777" w:rsidTr="008A757D">
        <w:trPr>
          <w:trHeight w:val="567"/>
        </w:trPr>
        <w:tc>
          <w:tcPr>
            <w:tcW w:w="465" w:type="dxa"/>
            <w:tcBorders>
              <w:top w:val="nil"/>
              <w:left w:val="nil"/>
              <w:bottom w:val="nil"/>
              <w:right w:val="nil"/>
            </w:tcBorders>
          </w:tcPr>
          <w:p w14:paraId="59EFF55D" w14:textId="77777777" w:rsidR="00424B56" w:rsidRPr="000F1A9A" w:rsidRDefault="00424B56" w:rsidP="00920DFF">
            <w:pPr>
              <w:suppressAutoHyphens w:val="0"/>
              <w:spacing w:before="40" w:after="40" w:line="220" w:lineRule="exact"/>
              <w:ind w:right="113"/>
              <w:rPr>
                <w:sz w:val="18"/>
                <w:lang w:eastAsia="ar-SA"/>
              </w:rPr>
            </w:pPr>
          </w:p>
        </w:tc>
        <w:tc>
          <w:tcPr>
            <w:tcW w:w="1726" w:type="dxa"/>
            <w:tcBorders>
              <w:top w:val="nil"/>
              <w:left w:val="nil"/>
              <w:bottom w:val="nil"/>
              <w:right w:val="nil"/>
            </w:tcBorders>
            <w:vAlign w:val="bottom"/>
            <w:hideMark/>
          </w:tcPr>
          <w:p w14:paraId="65A4E72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Stature</w:t>
            </w:r>
            <w:r w:rsidRPr="000F1A9A">
              <w:rPr>
                <w:sz w:val="18"/>
                <w:lang w:eastAsia="ar-SA"/>
              </w:rPr>
              <w:br/>
              <w:t>(head tilted forward)</w:t>
            </w:r>
          </w:p>
        </w:tc>
        <w:tc>
          <w:tcPr>
            <w:tcW w:w="781" w:type="dxa"/>
            <w:tcBorders>
              <w:top w:val="nil"/>
              <w:left w:val="nil"/>
              <w:bottom w:val="nil"/>
              <w:right w:val="nil"/>
            </w:tcBorders>
            <w:vAlign w:val="bottom"/>
            <w:hideMark/>
          </w:tcPr>
          <w:p w14:paraId="02455C8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w:t>
            </w:r>
          </w:p>
        </w:tc>
        <w:tc>
          <w:tcPr>
            <w:tcW w:w="841" w:type="dxa"/>
            <w:tcBorders>
              <w:top w:val="nil"/>
              <w:left w:val="nil"/>
              <w:bottom w:val="nil"/>
              <w:right w:val="nil"/>
            </w:tcBorders>
            <w:vAlign w:val="bottom"/>
            <w:hideMark/>
          </w:tcPr>
          <w:p w14:paraId="39FB5CD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740 ± 9</w:t>
            </w:r>
          </w:p>
        </w:tc>
        <w:tc>
          <w:tcPr>
            <w:tcW w:w="841" w:type="dxa"/>
            <w:tcBorders>
              <w:top w:val="nil"/>
              <w:left w:val="nil"/>
              <w:bottom w:val="nil"/>
              <w:right w:val="nil"/>
            </w:tcBorders>
            <w:vAlign w:val="bottom"/>
            <w:hideMark/>
          </w:tcPr>
          <w:p w14:paraId="7B258DFA"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800 ± 9</w:t>
            </w:r>
          </w:p>
        </w:tc>
        <w:tc>
          <w:tcPr>
            <w:tcW w:w="841" w:type="dxa"/>
            <w:tcBorders>
              <w:top w:val="nil"/>
              <w:left w:val="nil"/>
              <w:bottom w:val="nil"/>
              <w:right w:val="nil"/>
            </w:tcBorders>
            <w:vAlign w:val="bottom"/>
            <w:hideMark/>
          </w:tcPr>
          <w:p w14:paraId="6AC4B9E9"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985 ± 9</w:t>
            </w:r>
          </w:p>
        </w:tc>
        <w:tc>
          <w:tcPr>
            <w:tcW w:w="884" w:type="dxa"/>
            <w:tcBorders>
              <w:top w:val="nil"/>
              <w:left w:val="nil"/>
              <w:bottom w:val="nil"/>
              <w:right w:val="nil"/>
            </w:tcBorders>
            <w:vAlign w:val="bottom"/>
            <w:hideMark/>
          </w:tcPr>
          <w:p w14:paraId="181D16DC"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1143 ± 9</w:t>
            </w:r>
          </w:p>
        </w:tc>
        <w:tc>
          <w:tcPr>
            <w:tcW w:w="986" w:type="dxa"/>
            <w:tcBorders>
              <w:top w:val="nil"/>
              <w:left w:val="nil"/>
              <w:bottom w:val="nil"/>
              <w:right w:val="nil"/>
            </w:tcBorders>
            <w:vAlign w:val="bottom"/>
          </w:tcPr>
          <w:p w14:paraId="2F02A919" w14:textId="77777777" w:rsidR="00424B56" w:rsidRPr="000F1A9A" w:rsidRDefault="00424B56" w:rsidP="00920DFF">
            <w:pPr>
              <w:suppressAutoHyphens w:val="0"/>
              <w:spacing w:before="40" w:after="40" w:line="220" w:lineRule="exact"/>
              <w:ind w:right="113"/>
              <w:jc w:val="right"/>
              <w:rPr>
                <w:strike/>
                <w:sz w:val="18"/>
                <w:lang w:eastAsia="ar-SA"/>
              </w:rPr>
            </w:pPr>
          </w:p>
          <w:p w14:paraId="141E003F"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1453.2 ± 12</w:t>
            </w:r>
          </w:p>
        </w:tc>
      </w:tr>
      <w:tr w:rsidR="00424B56" w:rsidRPr="000F1A9A" w14:paraId="4C4F3BD3" w14:textId="77777777" w:rsidTr="008A757D">
        <w:trPr>
          <w:trHeight w:val="567"/>
        </w:trPr>
        <w:tc>
          <w:tcPr>
            <w:tcW w:w="465" w:type="dxa"/>
            <w:tcBorders>
              <w:top w:val="nil"/>
              <w:left w:val="nil"/>
              <w:bottom w:val="nil"/>
              <w:right w:val="nil"/>
            </w:tcBorders>
            <w:hideMark/>
          </w:tcPr>
          <w:p w14:paraId="2F72F9C8"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5</w:t>
            </w:r>
          </w:p>
        </w:tc>
        <w:tc>
          <w:tcPr>
            <w:tcW w:w="1726" w:type="dxa"/>
            <w:tcBorders>
              <w:top w:val="nil"/>
              <w:left w:val="nil"/>
              <w:bottom w:val="nil"/>
              <w:right w:val="nil"/>
            </w:tcBorders>
            <w:vAlign w:val="bottom"/>
            <w:hideMark/>
          </w:tcPr>
          <w:p w14:paraId="68E5477E"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Chest depth</w:t>
            </w:r>
          </w:p>
        </w:tc>
        <w:tc>
          <w:tcPr>
            <w:tcW w:w="781" w:type="dxa"/>
            <w:tcBorders>
              <w:top w:val="nil"/>
              <w:left w:val="nil"/>
              <w:bottom w:val="nil"/>
              <w:right w:val="nil"/>
            </w:tcBorders>
            <w:vAlign w:val="bottom"/>
            <w:hideMark/>
          </w:tcPr>
          <w:p w14:paraId="3EF4A4CF"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w:t>
            </w:r>
          </w:p>
        </w:tc>
        <w:tc>
          <w:tcPr>
            <w:tcW w:w="841" w:type="dxa"/>
            <w:tcBorders>
              <w:top w:val="nil"/>
              <w:left w:val="nil"/>
              <w:bottom w:val="nil"/>
              <w:right w:val="nil"/>
            </w:tcBorders>
            <w:vAlign w:val="bottom"/>
            <w:hideMark/>
          </w:tcPr>
          <w:p w14:paraId="4A63729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114 ± 5</w:t>
            </w:r>
          </w:p>
        </w:tc>
        <w:tc>
          <w:tcPr>
            <w:tcW w:w="841" w:type="dxa"/>
            <w:tcBorders>
              <w:top w:val="nil"/>
              <w:left w:val="nil"/>
              <w:bottom w:val="nil"/>
              <w:right w:val="nil"/>
            </w:tcBorders>
            <w:vAlign w:val="bottom"/>
            <w:hideMark/>
          </w:tcPr>
          <w:p w14:paraId="642FD914"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113 ± 5</w:t>
            </w:r>
          </w:p>
        </w:tc>
        <w:tc>
          <w:tcPr>
            <w:tcW w:w="841" w:type="dxa"/>
            <w:tcBorders>
              <w:top w:val="nil"/>
              <w:left w:val="nil"/>
              <w:bottom w:val="nil"/>
              <w:right w:val="nil"/>
            </w:tcBorders>
            <w:vAlign w:val="bottom"/>
            <w:hideMark/>
          </w:tcPr>
          <w:p w14:paraId="1AA7C66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146 ± 5</w:t>
            </w:r>
          </w:p>
        </w:tc>
        <w:tc>
          <w:tcPr>
            <w:tcW w:w="884" w:type="dxa"/>
            <w:tcBorders>
              <w:top w:val="nil"/>
              <w:left w:val="nil"/>
              <w:bottom w:val="nil"/>
              <w:right w:val="nil"/>
            </w:tcBorders>
            <w:vAlign w:val="bottom"/>
            <w:hideMark/>
          </w:tcPr>
          <w:p w14:paraId="31726994"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141 ± 5</w:t>
            </w:r>
          </w:p>
        </w:tc>
        <w:tc>
          <w:tcPr>
            <w:tcW w:w="986" w:type="dxa"/>
            <w:tcBorders>
              <w:top w:val="nil"/>
              <w:left w:val="nil"/>
              <w:bottom w:val="nil"/>
              <w:right w:val="nil"/>
            </w:tcBorders>
            <w:vAlign w:val="bottom"/>
            <w:hideMark/>
          </w:tcPr>
          <w:p w14:paraId="0D4933A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171 ± 5</w:t>
            </w:r>
          </w:p>
        </w:tc>
      </w:tr>
      <w:tr w:rsidR="00424B56" w:rsidRPr="000F1A9A" w14:paraId="6AD36F42" w14:textId="77777777" w:rsidTr="008A757D">
        <w:trPr>
          <w:trHeight w:val="567"/>
        </w:trPr>
        <w:tc>
          <w:tcPr>
            <w:tcW w:w="465" w:type="dxa"/>
            <w:tcBorders>
              <w:top w:val="nil"/>
              <w:left w:val="nil"/>
              <w:bottom w:val="nil"/>
              <w:right w:val="nil"/>
            </w:tcBorders>
            <w:hideMark/>
          </w:tcPr>
          <w:p w14:paraId="16B6E34C"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15</w:t>
            </w:r>
          </w:p>
        </w:tc>
        <w:tc>
          <w:tcPr>
            <w:tcW w:w="1726" w:type="dxa"/>
            <w:tcBorders>
              <w:top w:val="nil"/>
              <w:left w:val="nil"/>
              <w:bottom w:val="nil"/>
              <w:right w:val="nil"/>
            </w:tcBorders>
            <w:vAlign w:val="bottom"/>
            <w:hideMark/>
          </w:tcPr>
          <w:p w14:paraId="013AA5B1"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Shoulder width</w:t>
            </w:r>
          </w:p>
        </w:tc>
        <w:tc>
          <w:tcPr>
            <w:tcW w:w="781" w:type="dxa"/>
            <w:tcBorders>
              <w:top w:val="nil"/>
              <w:left w:val="nil"/>
              <w:bottom w:val="nil"/>
              <w:right w:val="nil"/>
            </w:tcBorders>
            <w:vAlign w:val="bottom"/>
          </w:tcPr>
          <w:p w14:paraId="41F32AED" w14:textId="77777777" w:rsidR="00424B56" w:rsidRPr="000F1A9A" w:rsidRDefault="00424B56" w:rsidP="00920DFF">
            <w:pPr>
              <w:suppressAutoHyphens w:val="0"/>
              <w:spacing w:before="40" w:after="40" w:line="220" w:lineRule="exact"/>
              <w:ind w:right="113"/>
              <w:jc w:val="right"/>
              <w:rPr>
                <w:strike/>
                <w:sz w:val="18"/>
                <w:lang w:eastAsia="ar-SA"/>
              </w:rPr>
            </w:pPr>
          </w:p>
          <w:p w14:paraId="28C2A5B6"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145 ± 5</w:t>
            </w:r>
          </w:p>
        </w:tc>
        <w:tc>
          <w:tcPr>
            <w:tcW w:w="841" w:type="dxa"/>
            <w:tcBorders>
              <w:top w:val="nil"/>
              <w:left w:val="nil"/>
              <w:bottom w:val="nil"/>
              <w:right w:val="nil"/>
            </w:tcBorders>
            <w:vAlign w:val="bottom"/>
            <w:hideMark/>
          </w:tcPr>
          <w:p w14:paraId="4E5BED5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227 ± 7</w:t>
            </w:r>
          </w:p>
        </w:tc>
        <w:tc>
          <w:tcPr>
            <w:tcW w:w="841" w:type="dxa"/>
            <w:tcBorders>
              <w:top w:val="nil"/>
              <w:left w:val="nil"/>
              <w:bottom w:val="nil"/>
              <w:right w:val="nil"/>
            </w:tcBorders>
            <w:vAlign w:val="bottom"/>
            <w:hideMark/>
          </w:tcPr>
          <w:p w14:paraId="37ADF61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227 ± 7</w:t>
            </w:r>
          </w:p>
        </w:tc>
        <w:tc>
          <w:tcPr>
            <w:tcW w:w="841" w:type="dxa"/>
            <w:tcBorders>
              <w:top w:val="nil"/>
              <w:left w:val="nil"/>
              <w:bottom w:val="nil"/>
              <w:right w:val="nil"/>
            </w:tcBorders>
            <w:vAlign w:val="bottom"/>
            <w:hideMark/>
          </w:tcPr>
          <w:p w14:paraId="27C7442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259 ± 7</w:t>
            </w:r>
          </w:p>
        </w:tc>
        <w:tc>
          <w:tcPr>
            <w:tcW w:w="884" w:type="dxa"/>
            <w:tcBorders>
              <w:top w:val="nil"/>
              <w:left w:val="nil"/>
              <w:bottom w:val="nil"/>
              <w:right w:val="nil"/>
            </w:tcBorders>
            <w:vAlign w:val="bottom"/>
            <w:hideMark/>
          </w:tcPr>
          <w:p w14:paraId="228F2813"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305 ± 7</w:t>
            </w:r>
          </w:p>
        </w:tc>
        <w:tc>
          <w:tcPr>
            <w:tcW w:w="986" w:type="dxa"/>
            <w:tcBorders>
              <w:top w:val="nil"/>
              <w:left w:val="nil"/>
              <w:bottom w:val="nil"/>
              <w:right w:val="nil"/>
            </w:tcBorders>
            <w:vAlign w:val="bottom"/>
            <w:hideMark/>
          </w:tcPr>
          <w:p w14:paraId="69011D71"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334.8 ± 7</w:t>
            </w:r>
          </w:p>
        </w:tc>
      </w:tr>
      <w:tr w:rsidR="00424B56" w:rsidRPr="000F1A9A" w14:paraId="02692537" w14:textId="77777777" w:rsidTr="008A757D">
        <w:trPr>
          <w:trHeight w:val="567"/>
        </w:trPr>
        <w:tc>
          <w:tcPr>
            <w:tcW w:w="465" w:type="dxa"/>
            <w:tcBorders>
              <w:top w:val="nil"/>
              <w:left w:val="nil"/>
              <w:bottom w:val="nil"/>
              <w:right w:val="nil"/>
            </w:tcBorders>
            <w:hideMark/>
          </w:tcPr>
          <w:p w14:paraId="4C6036CE"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12</w:t>
            </w:r>
          </w:p>
        </w:tc>
        <w:tc>
          <w:tcPr>
            <w:tcW w:w="1726" w:type="dxa"/>
            <w:tcBorders>
              <w:top w:val="nil"/>
              <w:left w:val="nil"/>
              <w:bottom w:val="nil"/>
              <w:right w:val="nil"/>
            </w:tcBorders>
            <w:vAlign w:val="bottom"/>
            <w:hideMark/>
          </w:tcPr>
          <w:p w14:paraId="2223522E"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Hip width</w:t>
            </w:r>
          </w:p>
        </w:tc>
        <w:tc>
          <w:tcPr>
            <w:tcW w:w="781" w:type="dxa"/>
            <w:tcBorders>
              <w:top w:val="nil"/>
              <w:left w:val="nil"/>
              <w:bottom w:val="nil"/>
              <w:right w:val="nil"/>
            </w:tcBorders>
            <w:vAlign w:val="bottom"/>
            <w:hideMark/>
          </w:tcPr>
          <w:p w14:paraId="4014844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w:t>
            </w:r>
          </w:p>
        </w:tc>
        <w:tc>
          <w:tcPr>
            <w:tcW w:w="841" w:type="dxa"/>
            <w:tcBorders>
              <w:top w:val="nil"/>
              <w:left w:val="nil"/>
              <w:bottom w:val="nil"/>
              <w:right w:val="nil"/>
            </w:tcBorders>
            <w:vAlign w:val="bottom"/>
            <w:hideMark/>
          </w:tcPr>
          <w:p w14:paraId="6E238243"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191 ± 7</w:t>
            </w:r>
          </w:p>
        </w:tc>
        <w:tc>
          <w:tcPr>
            <w:tcW w:w="841" w:type="dxa"/>
            <w:tcBorders>
              <w:top w:val="nil"/>
              <w:left w:val="nil"/>
              <w:bottom w:val="nil"/>
              <w:right w:val="nil"/>
            </w:tcBorders>
            <w:vAlign w:val="bottom"/>
            <w:hideMark/>
          </w:tcPr>
          <w:p w14:paraId="634948D0"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194 ± 7</w:t>
            </w:r>
          </w:p>
        </w:tc>
        <w:tc>
          <w:tcPr>
            <w:tcW w:w="841" w:type="dxa"/>
            <w:tcBorders>
              <w:top w:val="nil"/>
              <w:left w:val="nil"/>
              <w:bottom w:val="nil"/>
              <w:right w:val="nil"/>
            </w:tcBorders>
            <w:vAlign w:val="bottom"/>
            <w:hideMark/>
          </w:tcPr>
          <w:p w14:paraId="0D7B32C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200 ± 7</w:t>
            </w:r>
          </w:p>
        </w:tc>
        <w:tc>
          <w:tcPr>
            <w:tcW w:w="884" w:type="dxa"/>
            <w:tcBorders>
              <w:top w:val="nil"/>
              <w:left w:val="nil"/>
              <w:bottom w:val="nil"/>
              <w:right w:val="nil"/>
            </w:tcBorders>
            <w:vAlign w:val="bottom"/>
            <w:hideMark/>
          </w:tcPr>
          <w:p w14:paraId="4A5890C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223 ± 7</w:t>
            </w:r>
          </w:p>
        </w:tc>
        <w:tc>
          <w:tcPr>
            <w:tcW w:w="986" w:type="dxa"/>
            <w:tcBorders>
              <w:top w:val="nil"/>
              <w:left w:val="nil"/>
              <w:bottom w:val="nil"/>
              <w:right w:val="nil"/>
            </w:tcBorders>
            <w:vAlign w:val="bottom"/>
            <w:hideMark/>
          </w:tcPr>
          <w:p w14:paraId="42B705DF"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270 ± 7</w:t>
            </w:r>
          </w:p>
        </w:tc>
      </w:tr>
      <w:tr w:rsidR="00424B56" w:rsidRPr="000F1A9A" w14:paraId="6F2A9CFF" w14:textId="77777777" w:rsidTr="008A757D">
        <w:trPr>
          <w:trHeight w:val="567"/>
        </w:trPr>
        <w:tc>
          <w:tcPr>
            <w:tcW w:w="465" w:type="dxa"/>
            <w:tcBorders>
              <w:top w:val="nil"/>
              <w:left w:val="nil"/>
              <w:bottom w:val="nil"/>
              <w:right w:val="nil"/>
            </w:tcBorders>
            <w:hideMark/>
          </w:tcPr>
          <w:p w14:paraId="16C5635C"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1</w:t>
            </w:r>
          </w:p>
        </w:tc>
        <w:tc>
          <w:tcPr>
            <w:tcW w:w="1726" w:type="dxa"/>
            <w:tcBorders>
              <w:top w:val="nil"/>
              <w:left w:val="nil"/>
              <w:bottom w:val="nil"/>
              <w:right w:val="nil"/>
            </w:tcBorders>
            <w:vAlign w:val="bottom"/>
            <w:hideMark/>
          </w:tcPr>
          <w:p w14:paraId="2D8172A1"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Back of buttocks to front of knees</w:t>
            </w:r>
          </w:p>
        </w:tc>
        <w:tc>
          <w:tcPr>
            <w:tcW w:w="781" w:type="dxa"/>
            <w:tcBorders>
              <w:top w:val="nil"/>
              <w:left w:val="nil"/>
              <w:bottom w:val="nil"/>
              <w:right w:val="nil"/>
            </w:tcBorders>
            <w:vAlign w:val="bottom"/>
            <w:hideMark/>
          </w:tcPr>
          <w:p w14:paraId="5A17496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130 ± 5</w:t>
            </w:r>
          </w:p>
        </w:tc>
        <w:tc>
          <w:tcPr>
            <w:tcW w:w="841" w:type="dxa"/>
            <w:tcBorders>
              <w:top w:val="nil"/>
              <w:left w:val="nil"/>
              <w:bottom w:val="nil"/>
              <w:right w:val="nil"/>
            </w:tcBorders>
            <w:vAlign w:val="bottom"/>
            <w:hideMark/>
          </w:tcPr>
          <w:p w14:paraId="4A68CA9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211 ± 5</w:t>
            </w:r>
          </w:p>
        </w:tc>
        <w:tc>
          <w:tcPr>
            <w:tcW w:w="841" w:type="dxa"/>
            <w:tcBorders>
              <w:top w:val="nil"/>
              <w:left w:val="nil"/>
              <w:bottom w:val="nil"/>
              <w:right w:val="nil"/>
            </w:tcBorders>
            <w:vAlign w:val="bottom"/>
            <w:hideMark/>
          </w:tcPr>
          <w:p w14:paraId="3131D815"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235 ± 5</w:t>
            </w:r>
          </w:p>
        </w:tc>
        <w:tc>
          <w:tcPr>
            <w:tcW w:w="841" w:type="dxa"/>
            <w:tcBorders>
              <w:top w:val="nil"/>
              <w:left w:val="nil"/>
              <w:bottom w:val="nil"/>
              <w:right w:val="nil"/>
            </w:tcBorders>
            <w:vAlign w:val="bottom"/>
            <w:hideMark/>
          </w:tcPr>
          <w:p w14:paraId="603B587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305 ± 5</w:t>
            </w:r>
          </w:p>
        </w:tc>
        <w:tc>
          <w:tcPr>
            <w:tcW w:w="884" w:type="dxa"/>
            <w:tcBorders>
              <w:top w:val="nil"/>
              <w:left w:val="nil"/>
              <w:bottom w:val="nil"/>
              <w:right w:val="nil"/>
            </w:tcBorders>
            <w:vAlign w:val="bottom"/>
            <w:hideMark/>
          </w:tcPr>
          <w:p w14:paraId="5FBCFDCE"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366 ± 5</w:t>
            </w:r>
          </w:p>
        </w:tc>
        <w:tc>
          <w:tcPr>
            <w:tcW w:w="986" w:type="dxa"/>
            <w:tcBorders>
              <w:top w:val="nil"/>
              <w:left w:val="nil"/>
              <w:bottom w:val="nil"/>
              <w:right w:val="nil"/>
            </w:tcBorders>
            <w:vAlign w:val="bottom"/>
            <w:hideMark/>
          </w:tcPr>
          <w:p w14:paraId="7061B35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485.4 ± 6</w:t>
            </w:r>
          </w:p>
        </w:tc>
      </w:tr>
      <w:tr w:rsidR="00424B56" w:rsidRPr="000F1A9A" w14:paraId="69FD57C2" w14:textId="77777777" w:rsidTr="008A757D">
        <w:trPr>
          <w:trHeight w:val="567"/>
        </w:trPr>
        <w:tc>
          <w:tcPr>
            <w:tcW w:w="465" w:type="dxa"/>
            <w:tcBorders>
              <w:top w:val="nil"/>
              <w:left w:val="nil"/>
              <w:bottom w:val="nil"/>
              <w:right w:val="nil"/>
            </w:tcBorders>
            <w:hideMark/>
          </w:tcPr>
          <w:p w14:paraId="50D5D50D"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lastRenderedPageBreak/>
              <w:t>2</w:t>
            </w:r>
          </w:p>
        </w:tc>
        <w:tc>
          <w:tcPr>
            <w:tcW w:w="1726" w:type="dxa"/>
            <w:tcBorders>
              <w:top w:val="nil"/>
              <w:left w:val="nil"/>
              <w:bottom w:val="nil"/>
              <w:right w:val="nil"/>
            </w:tcBorders>
            <w:vAlign w:val="bottom"/>
            <w:hideMark/>
          </w:tcPr>
          <w:p w14:paraId="365B3BA6"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Back of buttocks to popliteus</w:t>
            </w:r>
          </w:p>
        </w:tc>
        <w:tc>
          <w:tcPr>
            <w:tcW w:w="781" w:type="dxa"/>
            <w:tcBorders>
              <w:top w:val="nil"/>
              <w:left w:val="nil"/>
              <w:bottom w:val="nil"/>
              <w:right w:val="nil"/>
            </w:tcBorders>
            <w:vAlign w:val="bottom"/>
            <w:hideMark/>
          </w:tcPr>
          <w:p w14:paraId="650C26A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w:t>
            </w:r>
          </w:p>
        </w:tc>
        <w:tc>
          <w:tcPr>
            <w:tcW w:w="841" w:type="dxa"/>
            <w:tcBorders>
              <w:top w:val="nil"/>
              <w:left w:val="nil"/>
              <w:bottom w:val="nil"/>
              <w:right w:val="nil"/>
            </w:tcBorders>
            <w:vAlign w:val="bottom"/>
            <w:hideMark/>
          </w:tcPr>
          <w:p w14:paraId="1E34666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161 ± 5</w:t>
            </w:r>
          </w:p>
        </w:tc>
        <w:tc>
          <w:tcPr>
            <w:tcW w:w="841" w:type="dxa"/>
            <w:tcBorders>
              <w:top w:val="nil"/>
              <w:left w:val="nil"/>
              <w:bottom w:val="nil"/>
              <w:right w:val="nil"/>
            </w:tcBorders>
            <w:vAlign w:val="bottom"/>
            <w:hideMark/>
          </w:tcPr>
          <w:p w14:paraId="5B48858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185 ± 5</w:t>
            </w:r>
          </w:p>
        </w:tc>
        <w:tc>
          <w:tcPr>
            <w:tcW w:w="841" w:type="dxa"/>
            <w:tcBorders>
              <w:top w:val="nil"/>
              <w:left w:val="nil"/>
              <w:bottom w:val="nil"/>
              <w:right w:val="nil"/>
            </w:tcBorders>
            <w:vAlign w:val="bottom"/>
            <w:hideMark/>
          </w:tcPr>
          <w:p w14:paraId="08379AA3"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253 ± 5</w:t>
            </w:r>
          </w:p>
        </w:tc>
        <w:tc>
          <w:tcPr>
            <w:tcW w:w="884" w:type="dxa"/>
            <w:tcBorders>
              <w:top w:val="nil"/>
              <w:left w:val="nil"/>
              <w:bottom w:val="nil"/>
              <w:right w:val="nil"/>
            </w:tcBorders>
            <w:vAlign w:val="bottom"/>
            <w:hideMark/>
          </w:tcPr>
          <w:p w14:paraId="583405BA"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299 ± 5</w:t>
            </w:r>
          </w:p>
        </w:tc>
        <w:tc>
          <w:tcPr>
            <w:tcW w:w="986" w:type="dxa"/>
            <w:tcBorders>
              <w:top w:val="nil"/>
              <w:left w:val="nil"/>
              <w:bottom w:val="nil"/>
              <w:right w:val="nil"/>
            </w:tcBorders>
            <w:vAlign w:val="bottom"/>
            <w:hideMark/>
          </w:tcPr>
          <w:p w14:paraId="5ECC985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414,9 ± 6</w:t>
            </w:r>
          </w:p>
        </w:tc>
      </w:tr>
      <w:tr w:rsidR="00424B56" w:rsidRPr="000F1A9A" w14:paraId="1E90660C" w14:textId="77777777" w:rsidTr="008A757D">
        <w:trPr>
          <w:trHeight w:val="567"/>
        </w:trPr>
        <w:tc>
          <w:tcPr>
            <w:tcW w:w="465" w:type="dxa"/>
            <w:tcBorders>
              <w:top w:val="nil"/>
              <w:left w:val="nil"/>
              <w:bottom w:val="nil"/>
              <w:right w:val="nil"/>
            </w:tcBorders>
            <w:hideMark/>
          </w:tcPr>
          <w:p w14:paraId="371CADFB" w14:textId="77777777" w:rsidR="00424B56" w:rsidRPr="000F1A9A" w:rsidRDefault="00424B56" w:rsidP="00920DFF">
            <w:pPr>
              <w:suppressAutoHyphens w:val="0"/>
              <w:spacing w:before="40" w:after="40" w:line="220" w:lineRule="exact"/>
              <w:ind w:right="113"/>
              <w:rPr>
                <w:sz w:val="18"/>
                <w:lang w:eastAsia="ar-SA"/>
              </w:rPr>
            </w:pPr>
            <w:r w:rsidRPr="000F1A9A">
              <w:rPr>
                <w:sz w:val="18"/>
                <w:lang w:eastAsia="ar-SA"/>
              </w:rPr>
              <w:t>21</w:t>
            </w:r>
          </w:p>
        </w:tc>
        <w:tc>
          <w:tcPr>
            <w:tcW w:w="1726" w:type="dxa"/>
            <w:tcBorders>
              <w:top w:val="nil"/>
              <w:left w:val="nil"/>
              <w:bottom w:val="nil"/>
              <w:right w:val="nil"/>
            </w:tcBorders>
            <w:vAlign w:val="bottom"/>
            <w:hideMark/>
          </w:tcPr>
          <w:p w14:paraId="624B3D5D"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Thigh height, sitting</w:t>
            </w:r>
          </w:p>
        </w:tc>
        <w:tc>
          <w:tcPr>
            <w:tcW w:w="781" w:type="dxa"/>
            <w:tcBorders>
              <w:top w:val="nil"/>
              <w:left w:val="nil"/>
              <w:bottom w:val="nil"/>
              <w:right w:val="nil"/>
            </w:tcBorders>
            <w:vAlign w:val="bottom"/>
          </w:tcPr>
          <w:p w14:paraId="7B7E080D" w14:textId="77777777" w:rsidR="00424B56" w:rsidRPr="000F1A9A" w:rsidRDefault="00424B56" w:rsidP="00920DFF">
            <w:pPr>
              <w:suppressAutoHyphens w:val="0"/>
              <w:spacing w:before="40" w:after="40" w:line="220" w:lineRule="exact"/>
              <w:ind w:right="113"/>
              <w:jc w:val="right"/>
              <w:rPr>
                <w:sz w:val="18"/>
                <w:lang w:eastAsia="ar-SA"/>
              </w:rPr>
            </w:pPr>
          </w:p>
        </w:tc>
        <w:tc>
          <w:tcPr>
            <w:tcW w:w="841" w:type="dxa"/>
            <w:tcBorders>
              <w:top w:val="nil"/>
              <w:left w:val="nil"/>
              <w:bottom w:val="nil"/>
              <w:right w:val="nil"/>
            </w:tcBorders>
            <w:vAlign w:val="bottom"/>
            <w:hideMark/>
          </w:tcPr>
          <w:p w14:paraId="2D07D0D0"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69</w:t>
            </w:r>
          </w:p>
        </w:tc>
        <w:tc>
          <w:tcPr>
            <w:tcW w:w="841" w:type="dxa"/>
            <w:tcBorders>
              <w:top w:val="nil"/>
              <w:left w:val="nil"/>
              <w:bottom w:val="nil"/>
              <w:right w:val="nil"/>
            </w:tcBorders>
            <w:vAlign w:val="bottom"/>
            <w:hideMark/>
          </w:tcPr>
          <w:p w14:paraId="1FE2793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72</w:t>
            </w:r>
          </w:p>
        </w:tc>
        <w:tc>
          <w:tcPr>
            <w:tcW w:w="841" w:type="dxa"/>
            <w:tcBorders>
              <w:top w:val="nil"/>
              <w:left w:val="nil"/>
              <w:bottom w:val="nil"/>
              <w:right w:val="nil"/>
            </w:tcBorders>
            <w:vAlign w:val="bottom"/>
            <w:hideMark/>
          </w:tcPr>
          <w:p w14:paraId="4E5192B7"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79</w:t>
            </w:r>
          </w:p>
        </w:tc>
        <w:tc>
          <w:tcPr>
            <w:tcW w:w="884" w:type="dxa"/>
            <w:tcBorders>
              <w:top w:val="nil"/>
              <w:left w:val="nil"/>
              <w:bottom w:val="nil"/>
              <w:right w:val="nil"/>
            </w:tcBorders>
            <w:vAlign w:val="bottom"/>
            <w:hideMark/>
          </w:tcPr>
          <w:p w14:paraId="2A765EDB"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92</w:t>
            </w:r>
          </w:p>
        </w:tc>
        <w:tc>
          <w:tcPr>
            <w:tcW w:w="986" w:type="dxa"/>
            <w:tcBorders>
              <w:top w:val="nil"/>
              <w:left w:val="nil"/>
              <w:bottom w:val="nil"/>
              <w:right w:val="nil"/>
            </w:tcBorders>
            <w:vAlign w:val="bottom"/>
            <w:hideMark/>
          </w:tcPr>
          <w:p w14:paraId="1A21D260"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114  ± 3</w:t>
            </w:r>
          </w:p>
        </w:tc>
      </w:tr>
      <w:tr w:rsidR="00424B56" w:rsidRPr="000F1A9A" w14:paraId="6A7184C0" w14:textId="77777777" w:rsidTr="008A757D">
        <w:trPr>
          <w:trHeight w:val="567"/>
        </w:trPr>
        <w:tc>
          <w:tcPr>
            <w:tcW w:w="465" w:type="dxa"/>
            <w:tcBorders>
              <w:top w:val="nil"/>
              <w:left w:val="nil"/>
              <w:bottom w:val="single" w:sz="12" w:space="0" w:color="auto"/>
              <w:right w:val="nil"/>
            </w:tcBorders>
          </w:tcPr>
          <w:p w14:paraId="24A7A48A" w14:textId="77777777" w:rsidR="00424B56" w:rsidRPr="000F1A9A" w:rsidRDefault="00424B56" w:rsidP="00920DFF">
            <w:pPr>
              <w:suppressAutoHyphens w:val="0"/>
              <w:spacing w:before="40" w:after="40" w:line="220" w:lineRule="exact"/>
              <w:ind w:right="113"/>
              <w:rPr>
                <w:sz w:val="18"/>
                <w:lang w:eastAsia="ar-SA"/>
              </w:rPr>
            </w:pPr>
          </w:p>
        </w:tc>
        <w:tc>
          <w:tcPr>
            <w:tcW w:w="1726" w:type="dxa"/>
            <w:tcBorders>
              <w:top w:val="nil"/>
              <w:left w:val="nil"/>
              <w:bottom w:val="single" w:sz="12" w:space="0" w:color="auto"/>
              <w:right w:val="nil"/>
            </w:tcBorders>
            <w:vAlign w:val="bottom"/>
            <w:hideMark/>
          </w:tcPr>
          <w:p w14:paraId="4E60153A" w14:textId="77777777" w:rsidR="00424B56" w:rsidRPr="000F1A9A" w:rsidRDefault="00424B56" w:rsidP="00920DFF">
            <w:pPr>
              <w:suppressAutoHyphens w:val="0"/>
              <w:spacing w:before="40" w:after="40" w:line="220" w:lineRule="exact"/>
              <w:ind w:right="113"/>
              <w:jc w:val="right"/>
              <w:rPr>
                <w:sz w:val="18"/>
                <w:vertAlign w:val="superscript"/>
                <w:lang w:eastAsia="ar-SA"/>
              </w:rPr>
            </w:pPr>
            <w:r w:rsidRPr="000F1A9A">
              <w:rPr>
                <w:sz w:val="18"/>
                <w:lang w:eastAsia="ar-SA"/>
              </w:rPr>
              <w:t>Height of spacer device for positioning of dummy</w:t>
            </w:r>
            <w:r w:rsidRPr="000F1A9A">
              <w:rPr>
                <w:sz w:val="18"/>
                <w:vertAlign w:val="superscript"/>
                <w:lang w:eastAsia="ar-SA"/>
              </w:rPr>
              <w:t>1</w:t>
            </w:r>
          </w:p>
        </w:tc>
        <w:tc>
          <w:tcPr>
            <w:tcW w:w="781" w:type="dxa"/>
            <w:tcBorders>
              <w:top w:val="nil"/>
              <w:left w:val="nil"/>
              <w:bottom w:val="single" w:sz="12" w:space="0" w:color="auto"/>
              <w:right w:val="nil"/>
            </w:tcBorders>
            <w:vAlign w:val="bottom"/>
          </w:tcPr>
          <w:p w14:paraId="571B3CC4" w14:textId="77777777" w:rsidR="00424B56" w:rsidRPr="000F1A9A" w:rsidRDefault="00424B56" w:rsidP="00920DFF">
            <w:pPr>
              <w:suppressAutoHyphens w:val="0"/>
              <w:spacing w:before="40" w:after="40" w:line="220" w:lineRule="exact"/>
              <w:ind w:right="113"/>
              <w:jc w:val="right"/>
              <w:rPr>
                <w:sz w:val="18"/>
                <w:lang w:eastAsia="ar-SA"/>
              </w:rPr>
            </w:pPr>
          </w:p>
        </w:tc>
        <w:tc>
          <w:tcPr>
            <w:tcW w:w="841" w:type="dxa"/>
            <w:tcBorders>
              <w:top w:val="nil"/>
              <w:left w:val="nil"/>
              <w:bottom w:val="single" w:sz="12" w:space="0" w:color="auto"/>
              <w:right w:val="nil"/>
            </w:tcBorders>
            <w:vAlign w:val="bottom"/>
            <w:hideMark/>
          </w:tcPr>
          <w:p w14:paraId="4AF71E3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229 ± 2</w:t>
            </w:r>
          </w:p>
        </w:tc>
        <w:tc>
          <w:tcPr>
            <w:tcW w:w="841" w:type="dxa"/>
            <w:tcBorders>
              <w:top w:val="nil"/>
              <w:left w:val="nil"/>
              <w:bottom w:val="single" w:sz="12" w:space="0" w:color="auto"/>
              <w:right w:val="nil"/>
            </w:tcBorders>
            <w:vAlign w:val="bottom"/>
            <w:hideMark/>
          </w:tcPr>
          <w:p w14:paraId="054F1D38"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237 ± 2</w:t>
            </w:r>
          </w:p>
        </w:tc>
        <w:tc>
          <w:tcPr>
            <w:tcW w:w="841" w:type="dxa"/>
            <w:tcBorders>
              <w:top w:val="nil"/>
              <w:left w:val="nil"/>
              <w:bottom w:val="single" w:sz="12" w:space="0" w:color="auto"/>
              <w:right w:val="nil"/>
            </w:tcBorders>
            <w:vAlign w:val="bottom"/>
            <w:hideMark/>
          </w:tcPr>
          <w:p w14:paraId="47209CC6"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250 ± 2</w:t>
            </w:r>
          </w:p>
        </w:tc>
        <w:tc>
          <w:tcPr>
            <w:tcW w:w="884" w:type="dxa"/>
            <w:tcBorders>
              <w:top w:val="nil"/>
              <w:left w:val="nil"/>
              <w:bottom w:val="single" w:sz="12" w:space="0" w:color="auto"/>
              <w:right w:val="nil"/>
            </w:tcBorders>
            <w:vAlign w:val="bottom"/>
            <w:hideMark/>
          </w:tcPr>
          <w:p w14:paraId="492B30F2"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270 ± 2</w:t>
            </w:r>
          </w:p>
        </w:tc>
        <w:tc>
          <w:tcPr>
            <w:tcW w:w="986" w:type="dxa"/>
            <w:tcBorders>
              <w:top w:val="nil"/>
              <w:left w:val="nil"/>
              <w:bottom w:val="single" w:sz="12" w:space="0" w:color="auto"/>
              <w:right w:val="nil"/>
            </w:tcBorders>
            <w:vAlign w:val="bottom"/>
            <w:hideMark/>
          </w:tcPr>
          <w:p w14:paraId="190185AA" w14:textId="77777777" w:rsidR="00424B56" w:rsidRPr="000F1A9A" w:rsidRDefault="00424B56" w:rsidP="00920DFF">
            <w:pPr>
              <w:suppressAutoHyphens w:val="0"/>
              <w:spacing w:before="40" w:after="40" w:line="220" w:lineRule="exact"/>
              <w:ind w:right="113"/>
              <w:jc w:val="right"/>
              <w:rPr>
                <w:sz w:val="18"/>
                <w:lang w:eastAsia="ar-SA"/>
              </w:rPr>
            </w:pPr>
            <w:r w:rsidRPr="000F1A9A">
              <w:rPr>
                <w:sz w:val="18"/>
                <w:lang w:eastAsia="ar-SA"/>
              </w:rPr>
              <w:t>359 ± 2</w:t>
            </w:r>
          </w:p>
        </w:tc>
      </w:tr>
      <w:tr w:rsidR="008A757D" w:rsidRPr="000F1A9A" w14:paraId="314ADA57" w14:textId="77777777" w:rsidTr="008A757D">
        <w:trPr>
          <w:trHeight w:val="567"/>
        </w:trPr>
        <w:tc>
          <w:tcPr>
            <w:tcW w:w="7365" w:type="dxa"/>
            <w:gridSpan w:val="8"/>
            <w:tcBorders>
              <w:top w:val="single" w:sz="12" w:space="0" w:color="auto"/>
              <w:left w:val="nil"/>
              <w:bottom w:val="nil"/>
              <w:right w:val="nil"/>
            </w:tcBorders>
          </w:tcPr>
          <w:p w14:paraId="4B6B548A" w14:textId="6706B059" w:rsidR="008A757D" w:rsidRPr="008A757D" w:rsidRDefault="008A757D" w:rsidP="008A757D">
            <w:pPr>
              <w:suppressAutoHyphens w:val="0"/>
              <w:spacing w:before="40" w:after="40" w:line="220" w:lineRule="exact"/>
              <w:ind w:left="288" w:right="113" w:hanging="288"/>
              <w:rPr>
                <w:sz w:val="18"/>
                <w:lang w:val="en-US" w:eastAsia="ar-SA"/>
              </w:rPr>
            </w:pPr>
            <w:r w:rsidRPr="008A757D">
              <w:rPr>
                <w:sz w:val="18"/>
                <w:vertAlign w:val="superscript"/>
                <w:lang w:eastAsia="ar-SA"/>
              </w:rPr>
              <w:t>1</w:t>
            </w:r>
            <w:r w:rsidRPr="008A757D">
              <w:rPr>
                <w:sz w:val="18"/>
                <w:lang w:eastAsia="ar-SA"/>
              </w:rPr>
              <w:t xml:space="preserve"> </w:t>
            </w:r>
            <w:r w:rsidRPr="008A757D">
              <w:rPr>
                <w:sz w:val="18"/>
                <w:lang w:eastAsia="ar-SA"/>
              </w:rPr>
              <w:tab/>
            </w:r>
            <w:r w:rsidRPr="008A757D">
              <w:rPr>
                <w:sz w:val="18"/>
                <w:lang w:val="en-US" w:eastAsia="ar-SA"/>
              </w:rPr>
              <w:t>The neck diameter is taken as the diameter of the top and bottom plate of the Q dummy necks.</w:t>
            </w:r>
          </w:p>
          <w:p w14:paraId="6F971F60" w14:textId="1C3637C8" w:rsidR="008A757D" w:rsidRPr="008A757D" w:rsidRDefault="008A757D" w:rsidP="008A757D">
            <w:pPr>
              <w:suppressAutoHyphens w:val="0"/>
              <w:spacing w:before="40" w:after="40" w:line="220" w:lineRule="exact"/>
              <w:ind w:left="288" w:right="113" w:hanging="288"/>
              <w:rPr>
                <w:sz w:val="18"/>
                <w:lang w:val="en-US" w:eastAsia="ar-SA"/>
              </w:rPr>
            </w:pPr>
            <w:r>
              <w:rPr>
                <w:sz w:val="18"/>
                <w:lang w:val="en-US" w:eastAsia="ar-SA"/>
              </w:rPr>
              <w:tab/>
            </w:r>
            <w:r w:rsidRPr="008A757D">
              <w:rPr>
                <w:sz w:val="18"/>
                <w:lang w:val="en-US" w:eastAsia="ar-SA"/>
              </w:rPr>
              <w:t>Middle disks are 56.9 mm</w:t>
            </w:r>
          </w:p>
          <w:p w14:paraId="139B9FA3" w14:textId="24A28BAB" w:rsidR="008A757D" w:rsidRPr="008A757D" w:rsidRDefault="008A757D" w:rsidP="008A757D">
            <w:pPr>
              <w:suppressAutoHyphens w:val="0"/>
              <w:spacing w:before="40" w:after="40" w:line="220" w:lineRule="exact"/>
              <w:ind w:left="288" w:right="113" w:hanging="288"/>
              <w:rPr>
                <w:sz w:val="18"/>
                <w:lang w:val="en-US" w:eastAsia="ar-SA"/>
              </w:rPr>
            </w:pPr>
            <w:r w:rsidRPr="008A757D">
              <w:rPr>
                <w:sz w:val="18"/>
                <w:vertAlign w:val="superscript"/>
                <w:lang w:eastAsia="ar-SA"/>
              </w:rPr>
              <w:t>2</w:t>
            </w:r>
            <w:r>
              <w:rPr>
                <w:sz w:val="18"/>
                <w:lang w:eastAsia="ar-SA"/>
              </w:rPr>
              <w:tab/>
            </w:r>
            <w:r w:rsidRPr="008A757D">
              <w:rPr>
                <w:sz w:val="18"/>
                <w:lang w:val="en-US" w:eastAsia="ar-SA"/>
              </w:rPr>
              <w:t>Q6 neck disk at top</w:t>
            </w:r>
          </w:p>
          <w:p w14:paraId="5447EA22" w14:textId="25FB5714" w:rsidR="008A757D" w:rsidRPr="008A757D" w:rsidRDefault="008A757D" w:rsidP="008A757D">
            <w:pPr>
              <w:suppressAutoHyphens w:val="0"/>
              <w:spacing w:before="40" w:after="40" w:line="220" w:lineRule="exact"/>
              <w:ind w:left="288" w:right="113" w:hanging="288"/>
              <w:rPr>
                <w:sz w:val="18"/>
                <w:lang w:val="en-US" w:eastAsia="ar-SA"/>
              </w:rPr>
            </w:pPr>
            <w:r w:rsidRPr="008A757D">
              <w:rPr>
                <w:sz w:val="18"/>
                <w:vertAlign w:val="superscript"/>
                <w:lang w:eastAsia="ar-SA"/>
              </w:rPr>
              <w:t>3</w:t>
            </w:r>
            <w:r>
              <w:rPr>
                <w:sz w:val="18"/>
                <w:lang w:eastAsia="ar-SA"/>
              </w:rPr>
              <w:tab/>
            </w:r>
            <w:r w:rsidRPr="008A757D">
              <w:rPr>
                <w:sz w:val="18"/>
                <w:lang w:val="en-US" w:eastAsia="ar-SA"/>
              </w:rPr>
              <w:t>Q6 neck disk at bottom</w:t>
            </w:r>
          </w:p>
          <w:p w14:paraId="773B1969" w14:textId="10A16F44" w:rsidR="008A757D" w:rsidRPr="000F1A9A" w:rsidRDefault="008A757D" w:rsidP="008A757D">
            <w:pPr>
              <w:suppressAutoHyphens w:val="0"/>
              <w:spacing w:before="40" w:after="40" w:line="220" w:lineRule="exact"/>
              <w:ind w:left="288" w:right="113" w:hanging="288"/>
              <w:rPr>
                <w:sz w:val="18"/>
                <w:lang w:eastAsia="ar-SA"/>
              </w:rPr>
            </w:pPr>
            <w:r w:rsidRPr="008A757D">
              <w:rPr>
                <w:sz w:val="18"/>
                <w:vertAlign w:val="superscript"/>
                <w:lang w:eastAsia="ar-SA"/>
              </w:rPr>
              <w:t>4</w:t>
            </w:r>
            <w:r>
              <w:rPr>
                <w:sz w:val="18"/>
                <w:lang w:eastAsia="ar-SA"/>
              </w:rPr>
              <w:tab/>
            </w:r>
            <w:r w:rsidRPr="008A757D">
              <w:rPr>
                <w:sz w:val="18"/>
                <w:lang w:val="en-US" w:eastAsia="ar-SA"/>
              </w:rPr>
              <w:t>Neck shield diameter</w:t>
            </w:r>
          </w:p>
        </w:tc>
      </w:tr>
    </w:tbl>
    <w:bookmarkEnd w:id="101"/>
    <w:p w14:paraId="44121262" w14:textId="77777777" w:rsidR="00FE3F0B" w:rsidRPr="00B177E1" w:rsidRDefault="00FE3F0B" w:rsidP="00AC59E5">
      <w:pPr>
        <w:keepNext/>
        <w:keepLines/>
        <w:spacing w:before="120" w:after="120"/>
        <w:ind w:left="1701" w:right="1134" w:hanging="567"/>
        <w:jc w:val="both"/>
        <w:rPr>
          <w:i/>
        </w:rPr>
      </w:pPr>
      <w:r w:rsidRPr="00B177E1">
        <w:rPr>
          <w:i/>
        </w:rPr>
        <w:t>Notes:</w:t>
      </w:r>
    </w:p>
    <w:p w14:paraId="045814A5" w14:textId="77777777" w:rsidR="00FE3F0B" w:rsidRPr="00BA1D95" w:rsidRDefault="00FE3F0B" w:rsidP="00AC59E5">
      <w:pPr>
        <w:keepNext/>
        <w:keepLines/>
        <w:spacing w:after="120"/>
        <w:ind w:left="1701" w:right="1134" w:hanging="567"/>
        <w:jc w:val="both"/>
      </w:pPr>
      <w:r w:rsidRPr="00B177E1">
        <w:t>1.</w:t>
      </w:r>
      <w:r w:rsidRPr="00B177E1">
        <w:tab/>
      </w:r>
      <w:r w:rsidRPr="00BA1D95">
        <w:t>Adjustments of joints</w:t>
      </w:r>
    </w:p>
    <w:p w14:paraId="421CA5A7" w14:textId="6D407734" w:rsidR="00FE3F0B" w:rsidRPr="00BA1D95" w:rsidRDefault="00FE3F0B" w:rsidP="00AC59E5">
      <w:pPr>
        <w:keepNext/>
        <w:keepLines/>
        <w:spacing w:after="120"/>
        <w:ind w:left="1701" w:right="1134"/>
        <w:jc w:val="both"/>
      </w:pPr>
      <w:r w:rsidRPr="00BA1D95">
        <w:t>Joints should preferably be adjusted according to procedures included in the</w:t>
      </w:r>
      <w:r w:rsidR="00985A5A">
        <w:t xml:space="preserve"> </w:t>
      </w:r>
      <w:r w:rsidRPr="00BA1D95">
        <w:t>Q-dummy manuals.</w:t>
      </w:r>
      <w:r w:rsidR="00985A5A">
        <w:rPr>
          <w:rStyle w:val="FootnoteReference"/>
        </w:rPr>
        <w:footnoteReference w:id="12"/>
      </w:r>
    </w:p>
    <w:p w14:paraId="600BDBD8" w14:textId="77777777" w:rsidR="00FE3F0B" w:rsidRPr="002F46D3" w:rsidRDefault="00FE3F0B" w:rsidP="00FA2141">
      <w:pPr>
        <w:keepNext/>
        <w:keepLines/>
        <w:spacing w:after="120"/>
        <w:ind w:left="1701" w:right="1134" w:hanging="567"/>
        <w:jc w:val="both"/>
      </w:pPr>
      <w:r>
        <w:t>2.</w:t>
      </w:r>
      <w:r>
        <w:tab/>
      </w:r>
      <w:r w:rsidRPr="002F46D3">
        <w:t>Instrumentation</w:t>
      </w:r>
    </w:p>
    <w:p w14:paraId="41FDE80D" w14:textId="5B726F14" w:rsidR="00FE3F0B" w:rsidRDefault="00FE3F0B" w:rsidP="00FA2141">
      <w:pPr>
        <w:keepNext/>
        <w:keepLines/>
        <w:spacing w:after="120"/>
        <w:ind w:left="1701" w:right="1134"/>
        <w:jc w:val="both"/>
      </w:pPr>
      <w:r w:rsidRPr="00BA1D95">
        <w:t>Instrumentation in the Q family of dummies shall preferably be installed and calibrated according to procedures contained in the Q-dummy manuals</w:t>
      </w:r>
      <w:r w:rsidR="00985A5A" w:rsidRPr="00985A5A">
        <w:rPr>
          <w:rStyle w:val="FootnoteReference"/>
        </w:rPr>
        <w:t>1</w:t>
      </w:r>
      <w:r>
        <w:rPr>
          <w:vertAlign w:val="superscript"/>
        </w:rPr>
        <w:t xml:space="preserve"> </w:t>
      </w:r>
      <w:r w:rsidRPr="00BA1D95">
        <w:t>and the APTS manual.</w:t>
      </w:r>
    </w:p>
    <w:p w14:paraId="6DBB7987" w14:textId="57E81F23" w:rsidR="0097662B" w:rsidRPr="00CF0661" w:rsidRDefault="0097662B" w:rsidP="0097662B">
      <w:pPr>
        <w:spacing w:after="120"/>
        <w:ind w:left="1134" w:right="1134"/>
        <w:jc w:val="both"/>
        <w:rPr>
          <w:b/>
        </w:rPr>
      </w:pPr>
    </w:p>
    <w:p w14:paraId="63350A62" w14:textId="676334F4" w:rsidR="00FE3F0B" w:rsidRPr="003B0EDE" w:rsidRDefault="00FE3F0B" w:rsidP="00FE3F0B">
      <w:pPr>
        <w:spacing w:line="240" w:lineRule="auto"/>
        <w:ind w:left="1134"/>
        <w:outlineLvl w:val="0"/>
        <w:sectPr w:rsidR="00FE3F0B" w:rsidRPr="003B0EDE" w:rsidSect="00997AA0">
          <w:headerReference w:type="even" r:id="rId207"/>
          <w:headerReference w:type="default" r:id="rId208"/>
          <w:footerReference w:type="even" r:id="rId209"/>
          <w:footerReference w:type="default" r:id="rId210"/>
          <w:headerReference w:type="first" r:id="rId211"/>
          <w:footerReference w:type="first" r:id="rId212"/>
          <w:footnotePr>
            <w:numRestart w:val="eachSect"/>
          </w:footnotePr>
          <w:endnotePr>
            <w:numFmt w:val="decimal"/>
          </w:endnotePr>
          <w:pgSz w:w="11907" w:h="16840" w:code="9"/>
          <w:pgMar w:top="1418" w:right="1134" w:bottom="1134" w:left="1134" w:header="680" w:footer="567" w:gutter="0"/>
          <w:cols w:space="720"/>
          <w:docGrid w:linePitch="272"/>
        </w:sectPr>
      </w:pPr>
    </w:p>
    <w:p w14:paraId="04DC382F" w14:textId="77777777" w:rsidR="003B0EDE" w:rsidRPr="003B0EDE" w:rsidRDefault="003B0EDE" w:rsidP="00CB5D4F">
      <w:pPr>
        <w:pStyle w:val="HChG"/>
      </w:pPr>
      <w:bookmarkStart w:id="102" w:name="_Toc355000768"/>
      <w:r w:rsidRPr="003B0EDE">
        <w:lastRenderedPageBreak/>
        <w:t>Annex 9</w:t>
      </w:r>
      <w:bookmarkEnd w:id="102"/>
    </w:p>
    <w:p w14:paraId="0F6409BE" w14:textId="77777777" w:rsidR="003B0EDE" w:rsidRPr="003B0EDE" w:rsidRDefault="003B0EDE" w:rsidP="00CB5D4F">
      <w:pPr>
        <w:pStyle w:val="HChG"/>
      </w:pPr>
      <w:r w:rsidRPr="003B0EDE">
        <w:tab/>
      </w:r>
      <w:r w:rsidRPr="003B0EDE">
        <w:tab/>
      </w:r>
      <w:bookmarkStart w:id="103" w:name="_Toc355000769"/>
      <w:r w:rsidRPr="003B0EDE">
        <w:t>Frontal impact test against a barrier</w:t>
      </w:r>
      <w:bookmarkEnd w:id="103"/>
    </w:p>
    <w:p w14:paraId="0BD66703" w14:textId="77777777" w:rsidR="003B0EDE" w:rsidRPr="003B0EDE" w:rsidRDefault="003B0EDE" w:rsidP="003B0EDE">
      <w:pPr>
        <w:spacing w:after="120"/>
        <w:ind w:left="2268" w:right="1134" w:hanging="1134"/>
        <w:jc w:val="both"/>
      </w:pPr>
      <w:r w:rsidRPr="003B0EDE">
        <w:t>1.1.</w:t>
      </w:r>
      <w:r w:rsidRPr="003B0EDE">
        <w:tab/>
        <w:t>Testing ground</w:t>
      </w:r>
    </w:p>
    <w:p w14:paraId="3B3A9F47" w14:textId="77777777" w:rsidR="003B0EDE" w:rsidRPr="003B0EDE" w:rsidRDefault="003B0EDE" w:rsidP="003B0EDE">
      <w:pPr>
        <w:spacing w:after="120"/>
        <w:ind w:left="2268" w:right="1134" w:hanging="1134"/>
        <w:jc w:val="both"/>
      </w:pPr>
      <w:r w:rsidRPr="003B0EDE">
        <w:tab/>
        <w:t xml:space="preserve">The test area shall be large enough to accommodate the run-up track, barrier and technical installations necessary for the test. The last part of the track, for at least 5 m before the barrier, </w:t>
      </w:r>
      <w:r w:rsidRPr="003B0EDE">
        <w:rPr>
          <w:bCs/>
        </w:rPr>
        <w:t>shall</w:t>
      </w:r>
      <w:r w:rsidRPr="003B0EDE">
        <w:t xml:space="preserve"> be horizontal, flat and smooth.</w:t>
      </w:r>
    </w:p>
    <w:p w14:paraId="52FD41AE" w14:textId="77777777" w:rsidR="003B0EDE" w:rsidRPr="003B0EDE" w:rsidRDefault="003B0EDE" w:rsidP="003B0EDE">
      <w:pPr>
        <w:spacing w:after="120"/>
        <w:ind w:left="2268" w:right="1134" w:hanging="1134"/>
        <w:jc w:val="both"/>
      </w:pPr>
      <w:r w:rsidRPr="003B0EDE">
        <w:t>1.2.</w:t>
      </w:r>
      <w:r w:rsidRPr="003B0EDE">
        <w:tab/>
        <w:t>Barrier</w:t>
      </w:r>
    </w:p>
    <w:p w14:paraId="58CD96B6" w14:textId="77777777" w:rsidR="003B0EDE" w:rsidRPr="003B0EDE" w:rsidRDefault="003B0EDE" w:rsidP="003B0EDE">
      <w:pPr>
        <w:spacing w:after="120"/>
        <w:ind w:left="2268" w:right="1134" w:hanging="1134"/>
        <w:jc w:val="both"/>
      </w:pPr>
      <w:r w:rsidRPr="003B0EDE">
        <w:tab/>
        <w:t xml:space="preserve">The barrier consists of a block of reinforced concrete not less than 3 m wide at the front and not less than 1.5 m high. The barrier </w:t>
      </w:r>
      <w:r w:rsidRPr="003B0EDE">
        <w:rPr>
          <w:bCs/>
        </w:rPr>
        <w:t>shall</w:t>
      </w:r>
      <w:r w:rsidRPr="003B0EDE">
        <w:t xml:space="preserve"> be of such thickness that it weighs at least 70 tonnes. The front face </w:t>
      </w:r>
      <w:r w:rsidRPr="003B0EDE">
        <w:rPr>
          <w:bCs/>
        </w:rPr>
        <w:t>shall</w:t>
      </w:r>
      <w:r w:rsidRPr="003B0EDE">
        <w:t xml:space="preserve"> be vertical, perpendicular to the axis of the run-up track, and covered with plywood boards 20 ± 1 mm thick in good condition. The barrier shall be either anchored in the ground or placed on the ground with, if necessary, additional arresting devices to limit its displacement. A barrier with different characteristics, but giving results at least equally conclusive, may likewise be used.</w:t>
      </w:r>
    </w:p>
    <w:p w14:paraId="621BB089" w14:textId="77777777" w:rsidR="003B0EDE" w:rsidRPr="003B0EDE" w:rsidRDefault="003B0EDE" w:rsidP="003B0EDE">
      <w:pPr>
        <w:spacing w:after="120"/>
        <w:ind w:left="2268" w:right="1134" w:hanging="1134"/>
        <w:jc w:val="both"/>
      </w:pPr>
      <w:r w:rsidRPr="003B0EDE">
        <w:t>1.3.</w:t>
      </w:r>
      <w:r w:rsidRPr="003B0EDE">
        <w:tab/>
        <w:t>Propulsion of the vehicle</w:t>
      </w:r>
    </w:p>
    <w:p w14:paraId="5B50719A" w14:textId="77777777" w:rsidR="003B0EDE" w:rsidRPr="003B0EDE" w:rsidRDefault="003B0EDE" w:rsidP="003B0EDE">
      <w:pPr>
        <w:spacing w:after="120"/>
        <w:ind w:left="2268" w:right="1134" w:hanging="1134"/>
        <w:jc w:val="both"/>
      </w:pPr>
      <w:r w:rsidRPr="003B0EDE">
        <w:tab/>
        <w:t xml:space="preserve">At the moment of impact, the vehicle </w:t>
      </w:r>
      <w:r w:rsidRPr="003B0EDE">
        <w:rPr>
          <w:bCs/>
        </w:rPr>
        <w:t>shall</w:t>
      </w:r>
      <w:r w:rsidRPr="003B0EDE">
        <w:t xml:space="preserve"> no longer be subjected to the action of any additional steering or propelling device or devices. It </w:t>
      </w:r>
      <w:r w:rsidRPr="003B0EDE">
        <w:rPr>
          <w:bCs/>
        </w:rPr>
        <w:t>shall</w:t>
      </w:r>
      <w:r w:rsidRPr="003B0EDE">
        <w:t xml:space="preserve"> reach the obstacle on a course perpendicular to the collision wall; the maximum lateral disalignment permitted between the vertical median line of the front of the vehicle and the vertical median line of the collision wall is ±30 cm.</w:t>
      </w:r>
    </w:p>
    <w:p w14:paraId="3823081F" w14:textId="77777777" w:rsidR="003B0EDE" w:rsidRPr="003B0EDE" w:rsidRDefault="003B0EDE" w:rsidP="003B0EDE">
      <w:pPr>
        <w:spacing w:after="120"/>
        <w:ind w:left="2268" w:right="1134" w:hanging="1134"/>
        <w:jc w:val="both"/>
      </w:pPr>
      <w:r w:rsidRPr="003B0EDE">
        <w:t>1.4.</w:t>
      </w:r>
      <w:r w:rsidRPr="003B0EDE">
        <w:tab/>
        <w:t>State of the vehicle</w:t>
      </w:r>
    </w:p>
    <w:p w14:paraId="32FB6BAC" w14:textId="77777777" w:rsidR="003B0EDE" w:rsidRPr="003B0EDE" w:rsidRDefault="003B0EDE" w:rsidP="003B0EDE">
      <w:pPr>
        <w:spacing w:after="120"/>
        <w:ind w:left="2268" w:right="1134" w:hanging="1134"/>
        <w:jc w:val="both"/>
      </w:pPr>
      <w:r w:rsidRPr="003B0EDE">
        <w:t>1.4.1.</w:t>
      </w:r>
      <w:r w:rsidRPr="003B0EDE">
        <w:tab/>
        <w:t xml:space="preserve">The vehicle under test </w:t>
      </w:r>
      <w:r w:rsidRPr="003B0EDE">
        <w:rPr>
          <w:bCs/>
        </w:rPr>
        <w:t>shall</w:t>
      </w:r>
      <w:r w:rsidRPr="003B0EDE">
        <w:t xml:space="preserve"> either be fitted with all the normal components and equipment included in its unladen service weight or be in such a condition as to fulfil this requirement in so far as the components and equipment of concern to the passenger compartment and the distribution of the service weight of the vehicle as a whole are concerned.</w:t>
      </w:r>
    </w:p>
    <w:p w14:paraId="725E7A3A" w14:textId="77777777" w:rsidR="003B0EDE" w:rsidRPr="003B0EDE" w:rsidRDefault="003B0EDE" w:rsidP="003B0EDE">
      <w:pPr>
        <w:spacing w:after="120"/>
        <w:ind w:left="2268" w:right="1134" w:hanging="1134"/>
        <w:jc w:val="both"/>
      </w:pPr>
      <w:r w:rsidRPr="003B0EDE">
        <w:t>1.4.2.</w:t>
      </w:r>
      <w:r w:rsidRPr="003B0EDE">
        <w:tab/>
        <w:t xml:space="preserve">If the vehicle is driven by external means, the fuel installation </w:t>
      </w:r>
      <w:r w:rsidRPr="003B0EDE">
        <w:rPr>
          <w:bCs/>
        </w:rPr>
        <w:t>shall</w:t>
      </w:r>
      <w:r w:rsidRPr="003B0EDE">
        <w:t xml:space="preserve"> be filled to at least 90 per cent of its capacity, either with fuel or with a non-inflammable liquid, having a density and a viscosity close to those of the fuel normally used. All other systems (brake-fluid containers, radiator, etc.) shall be empty.</w:t>
      </w:r>
    </w:p>
    <w:p w14:paraId="2D83ED9F" w14:textId="77777777" w:rsidR="003B0EDE" w:rsidRPr="003B0EDE" w:rsidRDefault="003B0EDE" w:rsidP="003B0EDE">
      <w:pPr>
        <w:spacing w:after="120"/>
        <w:ind w:left="2268" w:right="1134" w:hanging="1134"/>
        <w:jc w:val="both"/>
      </w:pPr>
      <w:r w:rsidRPr="003B0EDE">
        <w:t>1.4.3.</w:t>
      </w:r>
      <w:r w:rsidRPr="003B0EDE">
        <w:tab/>
        <w:t xml:space="preserve">If the vehicle is driven by its own engine, the fuel tank </w:t>
      </w:r>
      <w:r w:rsidRPr="003B0EDE">
        <w:rPr>
          <w:bCs/>
        </w:rPr>
        <w:t>shall</w:t>
      </w:r>
      <w:r w:rsidRPr="003B0EDE">
        <w:t xml:space="preserve"> be at least 90 per cent full. All other liquid-holding tanks </w:t>
      </w:r>
      <w:r w:rsidRPr="003B0EDE">
        <w:rPr>
          <w:bCs/>
        </w:rPr>
        <w:t>shall</w:t>
      </w:r>
      <w:r w:rsidRPr="003B0EDE">
        <w:t xml:space="preserve"> be filled to capacity.</w:t>
      </w:r>
    </w:p>
    <w:p w14:paraId="393FABA1" w14:textId="77777777" w:rsidR="003B0EDE" w:rsidRPr="003B0EDE" w:rsidRDefault="003B0EDE" w:rsidP="003B0EDE">
      <w:pPr>
        <w:spacing w:after="120"/>
        <w:ind w:left="2268" w:right="1134" w:hanging="1134"/>
        <w:jc w:val="both"/>
      </w:pPr>
      <w:r w:rsidRPr="003B0EDE">
        <w:t>1.4.4.</w:t>
      </w:r>
      <w:r w:rsidRPr="003B0EDE">
        <w:tab/>
        <w:t>If the manufacturer so requests, the Technical Service responsible for conducting the tests may allow the same vehicle as is used for tests prescribed by other Regulations (including tests capable of affecting its structure) to be used also for the tests prescribed by this Regulation.</w:t>
      </w:r>
    </w:p>
    <w:p w14:paraId="5AA8022C" w14:textId="77777777" w:rsidR="003B0EDE" w:rsidRPr="003B0EDE" w:rsidRDefault="003B0EDE" w:rsidP="007074B8">
      <w:pPr>
        <w:keepNext/>
        <w:spacing w:after="120"/>
        <w:ind w:left="2268" w:right="1134" w:hanging="1134"/>
        <w:jc w:val="both"/>
      </w:pPr>
      <w:r w:rsidRPr="003B0EDE">
        <w:t>1.5.</w:t>
      </w:r>
      <w:r w:rsidRPr="003B0EDE">
        <w:tab/>
        <w:t>Impact velocity</w:t>
      </w:r>
    </w:p>
    <w:p w14:paraId="7A684525" w14:textId="77777777" w:rsidR="003B0EDE" w:rsidRPr="003B0EDE" w:rsidRDefault="003B0EDE" w:rsidP="003B0EDE">
      <w:pPr>
        <w:spacing w:after="120"/>
        <w:ind w:left="2268" w:right="1134" w:hanging="1134"/>
        <w:jc w:val="both"/>
      </w:pPr>
      <w:r w:rsidRPr="003B0EDE">
        <w:tab/>
        <w:t xml:space="preserve">The impact velocity </w:t>
      </w:r>
      <w:r w:rsidRPr="003B0EDE">
        <w:rPr>
          <w:bCs/>
        </w:rPr>
        <w:t>shall</w:t>
      </w:r>
      <w:r w:rsidRPr="003B0EDE">
        <w:t xml:space="preserve"> be 50 +0/-2 km/h. However, if the test has been carried out at a higher impact velocity and the vehicle has satisfied the conditions prescribed, the test is considered satisfactory.</w:t>
      </w:r>
    </w:p>
    <w:p w14:paraId="0D31A39E" w14:textId="77777777" w:rsidR="003B0EDE" w:rsidRPr="003B0EDE" w:rsidRDefault="003B0EDE" w:rsidP="003B0EDE">
      <w:pPr>
        <w:spacing w:after="120"/>
        <w:ind w:left="2268" w:right="1134" w:hanging="1134"/>
        <w:jc w:val="both"/>
      </w:pPr>
      <w:r w:rsidRPr="003B0EDE">
        <w:t>1.6.</w:t>
      </w:r>
      <w:r w:rsidRPr="003B0EDE">
        <w:tab/>
        <w:t>Measuring instruments</w:t>
      </w:r>
    </w:p>
    <w:p w14:paraId="445E8B96" w14:textId="77777777" w:rsidR="003B0EDE" w:rsidRDefault="003B0EDE" w:rsidP="0058307B">
      <w:pPr>
        <w:pStyle w:val="para"/>
      </w:pPr>
      <w:r w:rsidRPr="003B0EDE">
        <w:tab/>
        <w:t>The instrument used to record the speed referred to in paragraph 1.5. above shall be accurate within 1 per cent.</w:t>
      </w:r>
    </w:p>
    <w:p w14:paraId="23D26476" w14:textId="77777777" w:rsidR="007861FA" w:rsidRPr="003B0EDE" w:rsidRDefault="007861FA" w:rsidP="0058307B">
      <w:pPr>
        <w:pStyle w:val="para"/>
      </w:pPr>
    </w:p>
    <w:p w14:paraId="7A1DD341" w14:textId="77777777" w:rsidR="003B0EDE" w:rsidRPr="003B0EDE" w:rsidRDefault="003B0EDE" w:rsidP="003B0EDE">
      <w:pPr>
        <w:spacing w:after="120"/>
        <w:ind w:left="1134" w:right="1134"/>
        <w:jc w:val="both"/>
        <w:sectPr w:rsidR="003B0EDE" w:rsidRPr="003B0EDE" w:rsidSect="00997AA0">
          <w:headerReference w:type="even" r:id="rId213"/>
          <w:headerReference w:type="default" r:id="rId214"/>
          <w:footerReference w:type="even" r:id="rId215"/>
          <w:footerReference w:type="default" r:id="rId216"/>
          <w:headerReference w:type="first" r:id="rId217"/>
          <w:footerReference w:type="first" r:id="rId218"/>
          <w:footnotePr>
            <w:numRestart w:val="eachSect"/>
          </w:footnotePr>
          <w:endnotePr>
            <w:numFmt w:val="decimal"/>
          </w:endnotePr>
          <w:pgSz w:w="11907" w:h="16840" w:code="9"/>
          <w:pgMar w:top="1418" w:right="1134" w:bottom="1134" w:left="1134" w:header="680" w:footer="567" w:gutter="0"/>
          <w:cols w:space="720"/>
          <w:docGrid w:linePitch="272"/>
        </w:sectPr>
      </w:pPr>
    </w:p>
    <w:p w14:paraId="653E55AE" w14:textId="77777777" w:rsidR="003B0EDE" w:rsidRPr="003B0EDE" w:rsidRDefault="003B0EDE" w:rsidP="00CB5D4F">
      <w:pPr>
        <w:pStyle w:val="HChG"/>
      </w:pPr>
      <w:bookmarkStart w:id="104" w:name="_Toc355000770"/>
      <w:r w:rsidRPr="003B0EDE">
        <w:lastRenderedPageBreak/>
        <w:t>Annex 10</w:t>
      </w:r>
      <w:bookmarkEnd w:id="104"/>
    </w:p>
    <w:p w14:paraId="2369D1CC" w14:textId="77777777" w:rsidR="003B0EDE" w:rsidRPr="003B0EDE" w:rsidRDefault="003B0EDE" w:rsidP="00CB5D4F">
      <w:pPr>
        <w:pStyle w:val="HChG"/>
      </w:pPr>
      <w:bookmarkStart w:id="105" w:name="OLE_LINK14"/>
      <w:bookmarkStart w:id="106" w:name="OLE_LINK15"/>
      <w:r w:rsidRPr="003B0EDE">
        <w:tab/>
      </w:r>
      <w:r w:rsidRPr="003B0EDE">
        <w:tab/>
      </w:r>
      <w:bookmarkStart w:id="107" w:name="_Toc355000771"/>
      <w:r w:rsidRPr="003B0EDE">
        <w:t>Rear impact test procedure</w:t>
      </w:r>
      <w:bookmarkEnd w:id="105"/>
      <w:bookmarkEnd w:id="106"/>
      <w:bookmarkEnd w:id="107"/>
    </w:p>
    <w:p w14:paraId="2DA253EE" w14:textId="77777777" w:rsidR="003B0EDE" w:rsidRPr="003B0EDE" w:rsidRDefault="003B0EDE" w:rsidP="003B0EDE">
      <w:pPr>
        <w:spacing w:after="120"/>
        <w:ind w:left="2268" w:right="1134" w:hanging="1134"/>
        <w:jc w:val="both"/>
      </w:pPr>
      <w:r w:rsidRPr="003B0EDE">
        <w:t>1.</w:t>
      </w:r>
      <w:r w:rsidRPr="003B0EDE">
        <w:tab/>
        <w:t>Installations, procedures and measuring instruments</w:t>
      </w:r>
    </w:p>
    <w:p w14:paraId="477A9C9D" w14:textId="77777777" w:rsidR="003B0EDE" w:rsidRPr="003B0EDE" w:rsidRDefault="003B0EDE" w:rsidP="003B0EDE">
      <w:pPr>
        <w:spacing w:after="120"/>
        <w:ind w:left="2268" w:right="1134" w:hanging="1134"/>
        <w:jc w:val="both"/>
      </w:pPr>
      <w:r w:rsidRPr="003B0EDE">
        <w:t>1.1.</w:t>
      </w:r>
      <w:r w:rsidRPr="003B0EDE">
        <w:tab/>
        <w:t>Testing ground</w:t>
      </w:r>
    </w:p>
    <w:p w14:paraId="45D713FE" w14:textId="77777777" w:rsidR="003B0EDE" w:rsidRPr="003B0EDE" w:rsidRDefault="003B0EDE" w:rsidP="003B0EDE">
      <w:pPr>
        <w:spacing w:after="120"/>
        <w:ind w:left="2268" w:right="1134" w:hanging="1134"/>
        <w:jc w:val="both"/>
      </w:pPr>
      <w:r w:rsidRPr="003B0EDE">
        <w:tab/>
        <w:t>The test area shall be large enough to accommodate the propulsion system of the impactor and to permit after-impact displacement of the vehicle impacted and installation of the test equipment. The part in which vehicle impact and displacement occur shall be horizontal. (The slope shall be less than 3 per cent measured over any length of one metre.)</w:t>
      </w:r>
    </w:p>
    <w:p w14:paraId="6726D2C2" w14:textId="77777777" w:rsidR="003B0EDE" w:rsidRPr="003B0EDE" w:rsidRDefault="003B0EDE" w:rsidP="003B0EDE">
      <w:pPr>
        <w:spacing w:after="120"/>
        <w:ind w:left="2268" w:right="1134" w:hanging="1134"/>
        <w:jc w:val="both"/>
      </w:pPr>
      <w:r w:rsidRPr="003B0EDE">
        <w:t>1.2.</w:t>
      </w:r>
      <w:r w:rsidRPr="003B0EDE">
        <w:tab/>
        <w:t>Impactor</w:t>
      </w:r>
    </w:p>
    <w:p w14:paraId="5770545C" w14:textId="77777777" w:rsidR="003B0EDE" w:rsidRPr="003B0EDE" w:rsidRDefault="003B0EDE" w:rsidP="003B0EDE">
      <w:pPr>
        <w:spacing w:after="120"/>
        <w:ind w:left="2268" w:right="1134" w:hanging="1134"/>
        <w:jc w:val="both"/>
      </w:pPr>
      <w:r w:rsidRPr="003B0EDE">
        <w:t>1.2.1.</w:t>
      </w:r>
      <w:r w:rsidRPr="003B0EDE">
        <w:tab/>
        <w:t>The impactor shall be of steel and of rigid construction.</w:t>
      </w:r>
    </w:p>
    <w:p w14:paraId="0B613F3E" w14:textId="77777777" w:rsidR="003B0EDE" w:rsidRPr="003B0EDE" w:rsidRDefault="003B0EDE" w:rsidP="003B0EDE">
      <w:pPr>
        <w:spacing w:after="120"/>
        <w:ind w:left="2268" w:right="1134" w:hanging="1134"/>
        <w:jc w:val="both"/>
      </w:pPr>
      <w:r w:rsidRPr="003B0EDE">
        <w:t>1.2.2.</w:t>
      </w:r>
      <w:r w:rsidRPr="003B0EDE">
        <w:tab/>
        <w:t>The impacting surface shall be flat and at least 2,500 mm wide and 800 mm high. Its edges shall be rounded to a radius of curvature of between 40 and 50 mm. It shall be clad with a layer of plywood 20 ± 1 mm thick.</w:t>
      </w:r>
    </w:p>
    <w:p w14:paraId="2CC3DDA1" w14:textId="77777777" w:rsidR="003B0EDE" w:rsidRPr="003B0EDE" w:rsidRDefault="003B0EDE" w:rsidP="003B0EDE">
      <w:pPr>
        <w:spacing w:after="120"/>
        <w:ind w:left="2268" w:right="1134" w:hanging="1134"/>
        <w:jc w:val="both"/>
      </w:pPr>
      <w:r w:rsidRPr="003B0EDE">
        <w:t>1.2.3.</w:t>
      </w:r>
      <w:r w:rsidRPr="003B0EDE">
        <w:tab/>
        <w:t>At the moment of impact the following requirements shall be met:</w:t>
      </w:r>
    </w:p>
    <w:p w14:paraId="711A347D" w14:textId="77777777" w:rsidR="003B0EDE" w:rsidRPr="003B0EDE" w:rsidRDefault="003B0EDE" w:rsidP="003B0EDE">
      <w:pPr>
        <w:spacing w:after="120"/>
        <w:ind w:left="2268" w:right="1134" w:hanging="1134"/>
        <w:jc w:val="both"/>
      </w:pPr>
      <w:r w:rsidRPr="003B0EDE">
        <w:t>1.2.3.1.</w:t>
      </w:r>
      <w:r w:rsidRPr="003B0EDE">
        <w:tab/>
      </w:r>
      <w:r w:rsidR="00517B03" w:rsidRPr="003B0EDE">
        <w:t>The</w:t>
      </w:r>
      <w:r w:rsidRPr="003B0EDE">
        <w:t xml:space="preserve"> impacting surface shall be vertical and perpendicular to the median longitudinal plane of the impacted vehicle;</w:t>
      </w:r>
    </w:p>
    <w:p w14:paraId="155C98CC" w14:textId="77777777" w:rsidR="003B0EDE" w:rsidRPr="003B0EDE" w:rsidRDefault="003B0EDE" w:rsidP="003B0EDE">
      <w:pPr>
        <w:spacing w:after="120"/>
        <w:ind w:left="2268" w:right="1134" w:hanging="1134"/>
        <w:jc w:val="both"/>
      </w:pPr>
      <w:r w:rsidRPr="003B0EDE">
        <w:t>1.2.3.2.</w:t>
      </w:r>
      <w:r w:rsidRPr="003B0EDE">
        <w:tab/>
      </w:r>
      <w:r w:rsidR="00517B03" w:rsidRPr="003B0EDE">
        <w:t>The</w:t>
      </w:r>
      <w:r w:rsidRPr="003B0EDE">
        <w:t xml:space="preserve"> direction of movement of the impactor shall be substantially horizontal and parallel to the median longitudinal plane of the impacted vehicle;</w:t>
      </w:r>
    </w:p>
    <w:p w14:paraId="1C5E877A" w14:textId="77777777" w:rsidR="003B0EDE" w:rsidRPr="003B0EDE" w:rsidRDefault="003B0EDE" w:rsidP="003B0EDE">
      <w:pPr>
        <w:spacing w:after="120"/>
        <w:ind w:left="2268" w:right="1134" w:hanging="1134"/>
        <w:jc w:val="both"/>
      </w:pPr>
      <w:r w:rsidRPr="003B0EDE">
        <w:t>1.2.3.3.</w:t>
      </w:r>
      <w:r w:rsidRPr="003B0EDE">
        <w:tab/>
      </w:r>
      <w:r w:rsidR="00517B03" w:rsidRPr="003B0EDE">
        <w:t>The</w:t>
      </w:r>
      <w:r w:rsidRPr="003B0EDE">
        <w:t xml:space="preserve"> maximum lateral deviation permitted between the median vertical line of the surface of the impactor and the median longitudinal plane of the impacted vehicle shall be 300 mm. In addition, the impacting surface shall extend over the entire width of the impacted vehicle;</w:t>
      </w:r>
    </w:p>
    <w:p w14:paraId="71802417" w14:textId="77777777" w:rsidR="003B0EDE" w:rsidRPr="003B0EDE" w:rsidRDefault="003B0EDE" w:rsidP="003B0EDE">
      <w:pPr>
        <w:spacing w:after="120"/>
        <w:ind w:left="2268" w:right="1134" w:hanging="1134"/>
        <w:jc w:val="both"/>
      </w:pPr>
      <w:r w:rsidRPr="003B0EDE">
        <w:t>1.2.3.4.</w:t>
      </w:r>
      <w:r w:rsidRPr="003B0EDE">
        <w:tab/>
      </w:r>
      <w:r w:rsidR="00517B03" w:rsidRPr="003B0EDE">
        <w:t>The</w:t>
      </w:r>
      <w:r w:rsidRPr="003B0EDE">
        <w:t xml:space="preserve"> ground clearance of the lower edge of the impacting surface shall be 175 ± 25 mm.</w:t>
      </w:r>
    </w:p>
    <w:p w14:paraId="5BF57F37" w14:textId="77777777" w:rsidR="003B0EDE" w:rsidRPr="003B0EDE" w:rsidRDefault="003B0EDE" w:rsidP="003B0EDE">
      <w:pPr>
        <w:spacing w:after="120"/>
        <w:ind w:left="2268" w:right="1134" w:hanging="1134"/>
        <w:jc w:val="both"/>
      </w:pPr>
      <w:r w:rsidRPr="003B0EDE">
        <w:t>1.3.</w:t>
      </w:r>
      <w:r w:rsidRPr="003B0EDE">
        <w:tab/>
        <w:t>Propulsion of the impactor</w:t>
      </w:r>
    </w:p>
    <w:p w14:paraId="741E3A5E" w14:textId="77777777" w:rsidR="003B0EDE" w:rsidRPr="003B0EDE" w:rsidRDefault="003B0EDE" w:rsidP="003B0EDE">
      <w:pPr>
        <w:spacing w:after="120"/>
        <w:ind w:left="2268" w:right="1134" w:hanging="1134"/>
        <w:jc w:val="both"/>
      </w:pPr>
      <w:r w:rsidRPr="003B0EDE">
        <w:tab/>
        <w:t>The impactor may either be secured to a carriage (moving barrier) or form part of a pendulum.</w:t>
      </w:r>
    </w:p>
    <w:p w14:paraId="46B21CBD" w14:textId="77777777" w:rsidR="003B0EDE" w:rsidRPr="003B0EDE" w:rsidRDefault="003B0EDE" w:rsidP="003B0EDE">
      <w:pPr>
        <w:spacing w:after="120"/>
        <w:ind w:left="2268" w:right="1134" w:hanging="1134"/>
        <w:jc w:val="both"/>
      </w:pPr>
      <w:r w:rsidRPr="003B0EDE">
        <w:t>1.4.</w:t>
      </w:r>
      <w:r w:rsidRPr="003B0EDE">
        <w:tab/>
        <w:t>Special provisions applicable where a moving barrier is used</w:t>
      </w:r>
    </w:p>
    <w:p w14:paraId="3A054A6A" w14:textId="77777777" w:rsidR="003B0EDE" w:rsidRPr="003B0EDE" w:rsidRDefault="003B0EDE" w:rsidP="003B0EDE">
      <w:pPr>
        <w:spacing w:after="120"/>
        <w:ind w:left="2268" w:right="1134" w:hanging="1134"/>
        <w:jc w:val="both"/>
      </w:pPr>
      <w:r w:rsidRPr="003B0EDE">
        <w:t>1.4.1.</w:t>
      </w:r>
      <w:r w:rsidRPr="003B0EDE">
        <w:tab/>
        <w:t xml:space="preserve">If the impactor is secured to a carriage (moving barrier) by a restraining element, the latter </w:t>
      </w:r>
      <w:r w:rsidRPr="003B0EDE">
        <w:rPr>
          <w:bCs/>
        </w:rPr>
        <w:t>shall</w:t>
      </w:r>
      <w:r w:rsidRPr="003B0EDE">
        <w:t xml:space="preserve"> be rigid and be incapable of being deformed by the impact; the carriage shall, at the moment of impact, be capable of moving freely and no longer be subject to the action of the propelling device.</w:t>
      </w:r>
    </w:p>
    <w:p w14:paraId="7804907B" w14:textId="77777777" w:rsidR="003B0EDE" w:rsidRPr="003B0EDE" w:rsidRDefault="003B0EDE" w:rsidP="003B0EDE">
      <w:pPr>
        <w:spacing w:after="120"/>
        <w:ind w:left="2268" w:right="1134" w:hanging="1134"/>
        <w:jc w:val="both"/>
      </w:pPr>
      <w:r w:rsidRPr="003B0EDE">
        <w:t>1.4.2.</w:t>
      </w:r>
      <w:r w:rsidRPr="003B0EDE">
        <w:tab/>
        <w:t>The combined mass of carriage and impactor shall be 1,100 ± 20 kg.</w:t>
      </w:r>
    </w:p>
    <w:p w14:paraId="6227C5ED" w14:textId="77777777" w:rsidR="003B0EDE" w:rsidRPr="003B0EDE" w:rsidRDefault="003B0EDE" w:rsidP="003B0EDE">
      <w:pPr>
        <w:spacing w:after="120"/>
        <w:ind w:left="2268" w:right="1134" w:hanging="1134"/>
        <w:jc w:val="both"/>
      </w:pPr>
      <w:r w:rsidRPr="003B0EDE">
        <w:t>1.5.</w:t>
      </w:r>
      <w:r w:rsidRPr="003B0EDE">
        <w:tab/>
        <w:t>Special provisions applicable where a pendulum is used</w:t>
      </w:r>
    </w:p>
    <w:p w14:paraId="2AE1100E" w14:textId="77777777" w:rsidR="003B0EDE" w:rsidRPr="003B0EDE" w:rsidRDefault="003B0EDE" w:rsidP="003B0EDE">
      <w:pPr>
        <w:spacing w:after="120"/>
        <w:ind w:left="2268" w:right="1134" w:hanging="1134"/>
        <w:jc w:val="both"/>
      </w:pPr>
      <w:r w:rsidRPr="003B0EDE">
        <w:t>1.5.1.</w:t>
      </w:r>
      <w:r w:rsidRPr="003B0EDE">
        <w:tab/>
        <w:t>The distance between the centre of the impacting surface and the axis of rotation of the pendulum shall be not less than 5 m.</w:t>
      </w:r>
    </w:p>
    <w:p w14:paraId="1731C5B3" w14:textId="77777777" w:rsidR="003B0EDE" w:rsidRPr="003B0EDE" w:rsidRDefault="003B0EDE" w:rsidP="003B0EDE">
      <w:pPr>
        <w:spacing w:after="120"/>
        <w:ind w:left="2268" w:right="1134" w:hanging="1134"/>
        <w:jc w:val="both"/>
      </w:pPr>
      <w:r w:rsidRPr="003B0EDE">
        <w:t>1.5.2.</w:t>
      </w:r>
      <w:r w:rsidRPr="003B0EDE">
        <w:tab/>
        <w:t>The impactor shall be freely suspended by rigid arms, rigidly secured to it. The pendulum so constituted shall be substantially incapable of being deformed by the impact.</w:t>
      </w:r>
    </w:p>
    <w:p w14:paraId="6B7A2AFB" w14:textId="77777777" w:rsidR="003B0EDE" w:rsidRPr="003B0EDE" w:rsidRDefault="003B0EDE" w:rsidP="003B0EDE">
      <w:pPr>
        <w:spacing w:after="120"/>
        <w:ind w:left="2268" w:right="1134" w:hanging="1134"/>
        <w:jc w:val="both"/>
      </w:pPr>
      <w:r w:rsidRPr="003B0EDE">
        <w:t>1.5.3.</w:t>
      </w:r>
      <w:r w:rsidRPr="003B0EDE">
        <w:tab/>
        <w:t>A stopping device shall be incorporated in the pendulum to prevent any secondary impact by the impactor on the test vehicle.</w:t>
      </w:r>
    </w:p>
    <w:p w14:paraId="48CFDFE9" w14:textId="77777777" w:rsidR="003B0EDE" w:rsidRPr="003B0EDE" w:rsidRDefault="003B0EDE" w:rsidP="003B0EDE">
      <w:pPr>
        <w:spacing w:after="120"/>
        <w:ind w:left="2268" w:right="1134" w:hanging="1134"/>
        <w:jc w:val="both"/>
      </w:pPr>
      <w:r w:rsidRPr="003B0EDE">
        <w:t>1.5.4.</w:t>
      </w:r>
      <w:r w:rsidRPr="003B0EDE">
        <w:tab/>
        <w:t>At the moment of impact, the velocity of the centre of percussion of the pendulum shall be between 30 and 32 km/h.</w:t>
      </w:r>
    </w:p>
    <w:p w14:paraId="69CDC9E1" w14:textId="77777777" w:rsidR="003B0EDE" w:rsidRPr="003B0EDE" w:rsidRDefault="003B0EDE" w:rsidP="003B0EDE">
      <w:pPr>
        <w:spacing w:after="120"/>
        <w:ind w:left="2268" w:right="1134" w:hanging="1134"/>
        <w:jc w:val="both"/>
      </w:pPr>
      <w:r w:rsidRPr="003B0EDE">
        <w:lastRenderedPageBreak/>
        <w:t>1.5.5.</w:t>
      </w:r>
      <w:r w:rsidRPr="003B0EDE">
        <w:tab/>
        <w:t>The reduced mass "m</w:t>
      </w:r>
      <w:r w:rsidRPr="003B0EDE">
        <w:rPr>
          <w:vertAlign w:val="subscript"/>
        </w:rPr>
        <w:t>r</w:t>
      </w:r>
      <w:r w:rsidRPr="003B0EDE">
        <w:t>" at the centre of percussion of the pendulum is defined as a function of the total mass "m", of the distance "a"</w:t>
      </w:r>
      <w:r w:rsidRPr="003B0EDE">
        <w:rPr>
          <w:sz w:val="18"/>
          <w:vertAlign w:val="superscript"/>
        </w:rPr>
        <w:footnoteReference w:id="13"/>
      </w:r>
      <w:r w:rsidRPr="003B0EDE">
        <w:t xml:space="preserve"> between the centre of percussion and the axis of rotation, and of the distance "l" between the centre of gravity and the axis of rotation, by the following equation:</w:t>
      </w:r>
    </w:p>
    <w:p w14:paraId="16C6AD95" w14:textId="77777777" w:rsidR="003B0EDE" w:rsidRPr="003B0EDE" w:rsidRDefault="00EA419F" w:rsidP="003B0EDE">
      <w:pPr>
        <w:jc w:val="center"/>
      </w:pPr>
      <w:r>
        <w:rPr>
          <w:noProof/>
          <w:lang w:eastAsia="en-GB"/>
        </w:rPr>
        <w:drawing>
          <wp:inline distT="0" distB="0" distL="0" distR="0" wp14:anchorId="494EEDE7" wp14:editId="297B273E">
            <wp:extent cx="709295" cy="330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09295" cy="330835"/>
                    </a:xfrm>
                    <a:prstGeom prst="rect">
                      <a:avLst/>
                    </a:prstGeom>
                    <a:noFill/>
                    <a:ln>
                      <a:noFill/>
                    </a:ln>
                  </pic:spPr>
                </pic:pic>
              </a:graphicData>
            </a:graphic>
          </wp:inline>
        </w:drawing>
      </w:r>
    </w:p>
    <w:p w14:paraId="5EFDF5BC" w14:textId="77777777" w:rsidR="003B0EDE" w:rsidRPr="003B0EDE" w:rsidRDefault="003B0EDE" w:rsidP="003B0EDE">
      <w:pPr>
        <w:spacing w:before="120" w:after="120"/>
        <w:ind w:left="2268" w:right="1134" w:hanging="1134"/>
        <w:jc w:val="both"/>
      </w:pPr>
      <w:r w:rsidRPr="003B0EDE">
        <w:t>1.5.6.</w:t>
      </w:r>
      <w:r w:rsidRPr="003B0EDE">
        <w:tab/>
        <w:t>The reduced mass "mr" shall be 1,100 ± 20 kg.</w:t>
      </w:r>
    </w:p>
    <w:p w14:paraId="4FC90783" w14:textId="77777777" w:rsidR="003B0EDE" w:rsidRPr="003B0EDE" w:rsidRDefault="003B0EDE" w:rsidP="003B0EDE">
      <w:pPr>
        <w:spacing w:after="120"/>
        <w:ind w:left="2268" w:right="1134" w:hanging="1134"/>
        <w:jc w:val="both"/>
      </w:pPr>
      <w:r w:rsidRPr="003B0EDE">
        <w:t>1.6.</w:t>
      </w:r>
      <w:r w:rsidRPr="003B0EDE">
        <w:tab/>
        <w:t>General provisions relating to the mass and velocity of the impactor</w:t>
      </w:r>
    </w:p>
    <w:p w14:paraId="6E31FABD" w14:textId="77777777" w:rsidR="003B0EDE" w:rsidRPr="003B0EDE" w:rsidRDefault="003B0EDE" w:rsidP="003B0EDE">
      <w:pPr>
        <w:spacing w:after="120"/>
        <w:ind w:left="2268" w:right="1134" w:hanging="1134"/>
        <w:jc w:val="both"/>
      </w:pPr>
      <w:r w:rsidRPr="003B0EDE">
        <w:tab/>
        <w:t xml:space="preserve">If the test has been conducted at an impact velocity higher than those prescribed in paragraph 1.5.4. </w:t>
      </w:r>
      <w:r w:rsidR="00223E00">
        <w:t xml:space="preserve">above </w:t>
      </w:r>
      <w:r w:rsidRPr="003B0EDE">
        <w:t>and/or with a mass greater than those prescribed in paragraphs 1.5.3. or 1.5.6.</w:t>
      </w:r>
      <w:r w:rsidR="00223E00">
        <w:t xml:space="preserve"> above</w:t>
      </w:r>
      <w:r w:rsidRPr="003B0EDE">
        <w:t>, and the vehicle has met the requirements prescribed, the test shall be considered satisfactory.</w:t>
      </w:r>
    </w:p>
    <w:p w14:paraId="0E6D0FD0" w14:textId="77777777" w:rsidR="003B0EDE" w:rsidRPr="003B0EDE" w:rsidRDefault="003B0EDE" w:rsidP="003B0EDE">
      <w:pPr>
        <w:spacing w:after="120"/>
        <w:ind w:left="2268" w:right="1134" w:hanging="1134"/>
        <w:jc w:val="both"/>
      </w:pPr>
      <w:r w:rsidRPr="003B0EDE">
        <w:t>1.7.</w:t>
      </w:r>
      <w:r w:rsidRPr="003B0EDE">
        <w:tab/>
        <w:t>State of the vehicle during the test</w:t>
      </w:r>
    </w:p>
    <w:p w14:paraId="09044873" w14:textId="77777777" w:rsidR="003B0EDE" w:rsidRPr="003B0EDE" w:rsidRDefault="003B0EDE" w:rsidP="003B0EDE">
      <w:pPr>
        <w:spacing w:after="120"/>
        <w:ind w:left="2268" w:right="1134" w:hanging="1134"/>
        <w:jc w:val="both"/>
      </w:pPr>
      <w:r w:rsidRPr="003B0EDE">
        <w:tab/>
        <w:t>The vehicle being tested shall either be fitted with all the normal components and equipment included in its unladen service weight or be in such condition as to fulfil this requirement in so far as the distribution of the service weight of the vehicle as a whole is concerned.</w:t>
      </w:r>
    </w:p>
    <w:p w14:paraId="045C2BDD" w14:textId="0D355B63" w:rsidR="003B0EDE" w:rsidRDefault="003B0EDE" w:rsidP="003B0EDE">
      <w:pPr>
        <w:spacing w:after="120"/>
        <w:ind w:left="2268" w:right="1134" w:hanging="1134"/>
        <w:jc w:val="both"/>
      </w:pPr>
      <w:r w:rsidRPr="003B0EDE">
        <w:t>1.8.</w:t>
      </w:r>
      <w:r w:rsidRPr="003B0EDE">
        <w:tab/>
        <w:t xml:space="preserve">The complete vehicle with the </w:t>
      </w:r>
      <w:r w:rsidR="00122BFE">
        <w:t xml:space="preserve">Enhanced </w:t>
      </w:r>
      <w:r w:rsidR="006B1E3D" w:rsidRPr="003B0EDE">
        <w:t xml:space="preserve">Child </w:t>
      </w:r>
      <w:r w:rsidR="002B0A21">
        <w:t>R</w:t>
      </w:r>
      <w:r w:rsidR="006B1E3D" w:rsidRPr="003B0EDE">
        <w:t>estraint</w:t>
      </w:r>
      <w:r w:rsidR="006B1E3D">
        <w:t xml:space="preserve"> </w:t>
      </w:r>
      <w:r w:rsidR="002B0A21">
        <w:t>S</w:t>
      </w:r>
      <w:r w:rsidR="006B1E3D">
        <w:t>ystem</w:t>
      </w:r>
      <w:r w:rsidRPr="003B0EDE">
        <w:t xml:space="preserve"> installed in accordance with the fitting instructions shall be placed on a hard, flat and level surface, with the handbrake off and in neutral gear. More than one </w:t>
      </w:r>
      <w:r w:rsidR="00122BFE">
        <w:t xml:space="preserve">Enhanced </w:t>
      </w:r>
      <w:r w:rsidR="006B1E3D" w:rsidRPr="003B0EDE">
        <w:t xml:space="preserve">Child </w:t>
      </w:r>
      <w:r w:rsidR="00122BFE">
        <w:t>R</w:t>
      </w:r>
      <w:r w:rsidR="006B1E3D" w:rsidRPr="003B0EDE">
        <w:t>estraint</w:t>
      </w:r>
      <w:r w:rsidR="006B1E3D">
        <w:t xml:space="preserve"> </w:t>
      </w:r>
      <w:r w:rsidR="00122BFE">
        <w:t>S</w:t>
      </w:r>
      <w:r w:rsidR="006B1E3D">
        <w:t>ystem</w:t>
      </w:r>
      <w:r w:rsidRPr="003B0EDE">
        <w:t xml:space="preserve"> may be tested in the same impact test.</w:t>
      </w:r>
    </w:p>
    <w:p w14:paraId="5F0B66B8" w14:textId="77777777" w:rsidR="00122BFE" w:rsidRPr="003B0EDE" w:rsidRDefault="00122BFE" w:rsidP="003B0EDE">
      <w:pPr>
        <w:spacing w:after="120"/>
        <w:ind w:left="2268" w:right="1134" w:hanging="1134"/>
        <w:jc w:val="both"/>
      </w:pPr>
    </w:p>
    <w:p w14:paraId="53708BD7" w14:textId="77777777" w:rsidR="003B0EDE" w:rsidRPr="003B0EDE" w:rsidRDefault="003B0EDE" w:rsidP="003B0EDE">
      <w:pPr>
        <w:spacing w:after="120"/>
        <w:ind w:left="1134" w:right="1134"/>
        <w:jc w:val="both"/>
        <w:sectPr w:rsidR="003B0EDE" w:rsidRPr="003B0EDE" w:rsidSect="00997AA0">
          <w:headerReference w:type="even" r:id="rId220"/>
          <w:headerReference w:type="default" r:id="rId221"/>
          <w:footerReference w:type="even" r:id="rId222"/>
          <w:footerReference w:type="default" r:id="rId223"/>
          <w:headerReference w:type="first" r:id="rId224"/>
          <w:footerReference w:type="first" r:id="rId225"/>
          <w:footnotePr>
            <w:numRestart w:val="eachSect"/>
          </w:footnotePr>
          <w:endnotePr>
            <w:numFmt w:val="decimal"/>
          </w:endnotePr>
          <w:pgSz w:w="11907" w:h="16840" w:code="9"/>
          <w:pgMar w:top="1418" w:right="1134" w:bottom="1134" w:left="1134" w:header="680" w:footer="567" w:gutter="0"/>
          <w:cols w:space="720"/>
          <w:docGrid w:linePitch="272"/>
        </w:sectPr>
      </w:pPr>
    </w:p>
    <w:p w14:paraId="1FB19FA2" w14:textId="77777777" w:rsidR="003B0EDE" w:rsidRPr="003B0EDE" w:rsidRDefault="003B0EDE" w:rsidP="00CB5D4F">
      <w:pPr>
        <w:pStyle w:val="HChG"/>
      </w:pPr>
      <w:bookmarkStart w:id="108" w:name="_Toc355000772"/>
      <w:r w:rsidRPr="003B0EDE">
        <w:lastRenderedPageBreak/>
        <w:t>Annex 11</w:t>
      </w:r>
      <w:bookmarkEnd w:id="108"/>
    </w:p>
    <w:p w14:paraId="7C45CC3C" w14:textId="77777777" w:rsidR="003B0EDE" w:rsidRPr="003B0EDE" w:rsidRDefault="003B0EDE" w:rsidP="00CB5D4F">
      <w:pPr>
        <w:pStyle w:val="HChG"/>
        <w:rPr>
          <w:snapToGrid w:val="0"/>
        </w:rPr>
      </w:pPr>
      <w:r w:rsidRPr="003B0EDE">
        <w:rPr>
          <w:snapToGrid w:val="0"/>
        </w:rPr>
        <w:tab/>
      </w:r>
      <w:r w:rsidRPr="003B0EDE">
        <w:rPr>
          <w:snapToGrid w:val="0"/>
        </w:rPr>
        <w:tab/>
      </w:r>
      <w:bookmarkStart w:id="109" w:name="_Toc355000773"/>
      <w:r w:rsidRPr="003B0EDE">
        <w:rPr>
          <w:snapToGrid w:val="0"/>
        </w:rPr>
        <w:t>Type approval scheme (Flow chart ISO 9002:2000)</w:t>
      </w:r>
      <w:bookmarkEnd w:id="109"/>
    </w:p>
    <w:p w14:paraId="1CB91774" w14:textId="77777777" w:rsidR="003B0EDE" w:rsidRPr="003B0EDE" w:rsidRDefault="003B0EDE" w:rsidP="003B0EDE">
      <w:pPr>
        <w:rPr>
          <w:i/>
          <w:sz w:val="18"/>
          <w:szCs w:val="18"/>
        </w:rPr>
      </w:pPr>
    </w:p>
    <w:p w14:paraId="03C58826" w14:textId="77777777" w:rsidR="003B0EDE" w:rsidRPr="003B0EDE" w:rsidRDefault="00EA419F" w:rsidP="00223E00">
      <w:pPr>
        <w:spacing w:after="120" w:line="240" w:lineRule="exact"/>
        <w:ind w:left="1134" w:right="1134"/>
        <w:rPr>
          <w:i/>
          <w:sz w:val="18"/>
          <w:szCs w:val="18"/>
        </w:rPr>
      </w:pPr>
      <w:r>
        <w:rPr>
          <w:i/>
          <w:noProof/>
          <w:sz w:val="18"/>
          <w:szCs w:val="18"/>
          <w:lang w:eastAsia="en-GB"/>
        </w:rPr>
        <mc:AlternateContent>
          <mc:Choice Requires="wps">
            <w:drawing>
              <wp:anchor distT="0" distB="0" distL="114300" distR="114300" simplePos="0" relativeHeight="251630592" behindDoc="0" locked="0" layoutInCell="1" allowOverlap="1" wp14:anchorId="2E81AE76" wp14:editId="749D3177">
                <wp:simplePos x="0" y="0"/>
                <wp:positionH relativeFrom="column">
                  <wp:posOffset>2798445</wp:posOffset>
                </wp:positionH>
                <wp:positionV relativeFrom="paragraph">
                  <wp:posOffset>1546225</wp:posOffset>
                </wp:positionV>
                <wp:extent cx="548005" cy="260985"/>
                <wp:effectExtent l="7620" t="12700" r="6350" b="12065"/>
                <wp:wrapNone/>
                <wp:docPr id="210"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005" cy="2609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2FCBE5" w14:textId="77777777" w:rsidR="004F4CD8" w:rsidRPr="00223E00" w:rsidRDefault="004F4CD8" w:rsidP="003B0EDE">
                            <w:pPr>
                              <w:pStyle w:val="Header"/>
                              <w:jc w:val="center"/>
                              <w:rPr>
                                <w:sz w:val="20"/>
                              </w:rPr>
                            </w:pPr>
                            <w:r w:rsidRPr="00223E00">
                              <w:rPr>
                                <w:sz w:val="20"/>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81AE76" id="Rectangle 248" o:spid="_x0000_s2810" style="position:absolute;left:0;text-align:left;margin-left:220.35pt;margin-top:121.75pt;width:43.15pt;height:20.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" filled="f">
                <v:textbox>
                  <w:txbxContent>
                    <w:p w14:paraId="372FCBE5" w14:textId="77777777" w:rsidR="004F4CD8" w:rsidRPr="00223E00" w:rsidRDefault="004F4CD8" w:rsidP="003B0EDE">
                      <w:pPr>
                        <w:pStyle w:val="Header"/>
                        <w:jc w:val="center"/>
                        <w:rPr>
                          <w:sz w:val="20"/>
                        </w:rPr>
                      </w:pPr>
                      <w:r w:rsidRPr="00223E00">
                        <w:rPr>
                          <w:sz w:val="20"/>
                        </w:rPr>
                        <w:t>Yes</w:t>
                      </w:r>
                    </w:p>
                  </w:txbxContent>
                </v:textbox>
              </v:rect>
            </w:pict>
          </mc:Fallback>
        </mc:AlternateContent>
      </w:r>
      <w:r>
        <w:rPr>
          <w:i/>
          <w:noProof/>
          <w:sz w:val="18"/>
          <w:szCs w:val="18"/>
          <w:lang w:eastAsia="en-GB"/>
        </w:rPr>
        <mc:AlternateContent>
          <mc:Choice Requires="wps">
            <w:drawing>
              <wp:anchor distT="0" distB="0" distL="114300" distR="114300" simplePos="0" relativeHeight="251673600" behindDoc="0" locked="0" layoutInCell="1" allowOverlap="1" wp14:anchorId="0C7E280E" wp14:editId="4D7F880F">
                <wp:simplePos x="0" y="0"/>
                <wp:positionH relativeFrom="column">
                  <wp:posOffset>3097530</wp:posOffset>
                </wp:positionH>
                <wp:positionV relativeFrom="paragraph">
                  <wp:posOffset>1814195</wp:posOffset>
                </wp:positionV>
                <wp:extent cx="0" cy="872490"/>
                <wp:effectExtent l="11430" t="13970" r="7620" b="8890"/>
                <wp:wrapNone/>
                <wp:docPr id="209"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724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AA0F9" id="Line 25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9pt,142.85pt" to="243.9pt,2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"/>
            </w:pict>
          </mc:Fallback>
        </mc:AlternateContent>
      </w:r>
      <w:r>
        <w:rPr>
          <w:i/>
          <w:noProof/>
          <w:sz w:val="18"/>
          <w:szCs w:val="18"/>
          <w:lang w:eastAsia="en-GB"/>
        </w:rPr>
        <mc:AlternateContent>
          <mc:Choice Requires="wps">
            <w:drawing>
              <wp:anchor distT="0" distB="0" distL="114300" distR="114300" simplePos="0" relativeHeight="251637760" behindDoc="0" locked="0" layoutInCell="1" allowOverlap="1" wp14:anchorId="6E8D90E5" wp14:editId="30937B98">
                <wp:simplePos x="0" y="0"/>
                <wp:positionH relativeFrom="column">
                  <wp:posOffset>4425950</wp:posOffset>
                </wp:positionH>
                <wp:positionV relativeFrom="paragraph">
                  <wp:posOffset>6154420</wp:posOffset>
                </wp:positionV>
                <wp:extent cx="1647190" cy="261620"/>
                <wp:effectExtent l="6350" t="10795" r="13335" b="13335"/>
                <wp:wrapNone/>
                <wp:docPr id="208"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190" cy="2616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E3BBFA" w14:textId="77777777" w:rsidR="004F4CD8" w:rsidRPr="006931F1" w:rsidRDefault="004F4CD8" w:rsidP="003B0EDE">
                            <w:pPr>
                              <w:pStyle w:val="Header"/>
                              <w:jc w:val="center"/>
                              <w:rPr>
                                <w:sz w:val="20"/>
                              </w:rPr>
                            </w:pPr>
                            <w:r w:rsidRPr="006931F1">
                              <w:rPr>
                                <w:sz w:val="20"/>
                              </w:rPr>
                              <w:t>COP Test</w:t>
                            </w:r>
                            <w:r w:rsidRPr="006931F1">
                              <w:rPr>
                                <w:sz w:val="20"/>
                                <w:vertAlign w:val="superscript"/>
                              </w:rPr>
                              <w:t>3</w:t>
                            </w:r>
                            <w:r w:rsidRPr="006931F1">
                              <w:rPr>
                                <w:sz w:val="20"/>
                              </w:rPr>
                              <w:t xml:space="preserve"> &amp; visit</w:t>
                            </w:r>
                            <w:r w:rsidRPr="006931F1">
                              <w:rPr>
                                <w:sz w:val="20"/>
                                <w:vertAlign w:val="super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D90E5" id="Rectangle 255" o:spid="_x0000_s2811" style="position:absolute;left:0;text-align:left;margin-left:348.5pt;margin-top:484.6pt;width:129.7pt;height:2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" filled="f">
                <v:textbox>
                  <w:txbxContent>
                    <w:p w14:paraId="0EE3BBFA" w14:textId="77777777" w:rsidR="004F4CD8" w:rsidRPr="006931F1" w:rsidRDefault="004F4CD8" w:rsidP="003B0EDE">
                      <w:pPr>
                        <w:pStyle w:val="Header"/>
                        <w:jc w:val="center"/>
                        <w:rPr>
                          <w:sz w:val="20"/>
                        </w:rPr>
                      </w:pPr>
                      <w:r w:rsidRPr="006931F1">
                        <w:rPr>
                          <w:sz w:val="20"/>
                        </w:rPr>
                        <w:t>COP Test</w:t>
                      </w:r>
                      <w:r w:rsidRPr="006931F1">
                        <w:rPr>
                          <w:sz w:val="20"/>
                          <w:vertAlign w:val="superscript"/>
                        </w:rPr>
                        <w:t>3</w:t>
                      </w:r>
                      <w:r w:rsidRPr="006931F1">
                        <w:rPr>
                          <w:sz w:val="20"/>
                        </w:rPr>
                        <w:t xml:space="preserve"> &amp; visit</w:t>
                      </w:r>
                      <w:r w:rsidRPr="006931F1">
                        <w:rPr>
                          <w:sz w:val="20"/>
                          <w:vertAlign w:val="superscript"/>
                        </w:rPr>
                        <w:t>2</w:t>
                      </w:r>
                    </w:p>
                  </w:txbxContent>
                </v:textbox>
              </v:rect>
            </w:pict>
          </mc:Fallback>
        </mc:AlternateContent>
      </w:r>
      <w:r>
        <w:rPr>
          <w:i/>
          <w:noProof/>
          <w:sz w:val="18"/>
          <w:szCs w:val="18"/>
          <w:lang w:eastAsia="en-GB"/>
        </w:rPr>
        <mc:AlternateContent>
          <mc:Choice Requires="wps">
            <w:drawing>
              <wp:anchor distT="0" distB="0" distL="114300" distR="114300" simplePos="0" relativeHeight="251678720" behindDoc="0" locked="0" layoutInCell="1" allowOverlap="1" wp14:anchorId="3CE329D3" wp14:editId="24F94F63">
                <wp:simplePos x="0" y="0"/>
                <wp:positionH relativeFrom="column">
                  <wp:posOffset>5239385</wp:posOffset>
                </wp:positionH>
                <wp:positionV relativeFrom="paragraph">
                  <wp:posOffset>5120640</wp:posOffset>
                </wp:positionV>
                <wp:extent cx="0" cy="1018540"/>
                <wp:effectExtent l="10160" t="5715" r="8890" b="13970"/>
                <wp:wrapNone/>
                <wp:docPr id="207"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8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BC453" id="Line 26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2.55pt,403.2pt" to="412.55pt,4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"/>
            </w:pict>
          </mc:Fallback>
        </mc:AlternateContent>
      </w:r>
      <w:r>
        <w:rPr>
          <w:i/>
          <w:noProof/>
          <w:sz w:val="18"/>
          <w:szCs w:val="18"/>
          <w:lang w:eastAsia="en-GB"/>
        </w:rPr>
        <mc:AlternateContent>
          <mc:Choice Requires="wps">
            <w:drawing>
              <wp:anchor distT="0" distB="0" distL="114300" distR="114300" simplePos="0" relativeHeight="251636736" behindDoc="0" locked="0" layoutInCell="1" allowOverlap="1" wp14:anchorId="2EC01C0F" wp14:editId="0B67424A">
                <wp:simplePos x="0" y="0"/>
                <wp:positionH relativeFrom="column">
                  <wp:posOffset>4572000</wp:posOffset>
                </wp:positionH>
                <wp:positionV relativeFrom="paragraph">
                  <wp:posOffset>4633595</wp:posOffset>
                </wp:positionV>
                <wp:extent cx="1319530" cy="473710"/>
                <wp:effectExtent l="9525" t="13970" r="13970" b="7620"/>
                <wp:wrapNone/>
                <wp:docPr id="206"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9530" cy="473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72BE62" w14:textId="77777777" w:rsidR="004F4CD8" w:rsidRPr="002A5DC8" w:rsidRDefault="004F4CD8" w:rsidP="003B0EDE">
                            <w:pPr>
                              <w:pStyle w:val="BodyText2"/>
                              <w:spacing w:after="0" w:line="240" w:lineRule="auto"/>
                              <w:rPr>
                                <w:b/>
                                <w:sz w:val="24"/>
                                <w:szCs w:val="24"/>
                              </w:rPr>
                            </w:pPr>
                            <w:r w:rsidRPr="002A5DC8">
                              <w:rPr>
                                <w:b/>
                              </w:rPr>
                              <w:t>COP by Technical</w:t>
                            </w:r>
                            <w:r w:rsidRPr="002A5DC8">
                              <w:rPr>
                                <w:b/>
                                <w:sz w:val="24"/>
                                <w:szCs w:val="24"/>
                              </w:rPr>
                              <w:t xml:space="preserve"> </w:t>
                            </w:r>
                            <w:r w:rsidRPr="002A5DC8">
                              <w:rPr>
                                <w:b/>
                              </w:rPr>
                              <w: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01C0F" id="Rectangle 254" o:spid="_x0000_s2812" style="position:absolute;left:0;text-align:left;margin-left:5in;margin-top:364.85pt;width:103.9pt;height:37.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" filled="f">
                <v:textbox>
                  <w:txbxContent>
                    <w:p w14:paraId="4672BE62" w14:textId="77777777" w:rsidR="004F4CD8" w:rsidRPr="002A5DC8" w:rsidRDefault="004F4CD8" w:rsidP="003B0EDE">
                      <w:pPr>
                        <w:pStyle w:val="BodyText2"/>
                        <w:spacing w:after="0" w:line="240" w:lineRule="auto"/>
                        <w:rPr>
                          <w:b/>
                          <w:sz w:val="24"/>
                          <w:szCs w:val="24"/>
                        </w:rPr>
                      </w:pPr>
                      <w:r w:rsidRPr="002A5DC8">
                        <w:rPr>
                          <w:b/>
                        </w:rPr>
                        <w:t>COP by Technical</w:t>
                      </w:r>
                      <w:r w:rsidRPr="002A5DC8">
                        <w:rPr>
                          <w:b/>
                          <w:sz w:val="24"/>
                          <w:szCs w:val="24"/>
                        </w:rPr>
                        <w:t xml:space="preserve"> </w:t>
                      </w:r>
                      <w:r w:rsidRPr="002A5DC8">
                        <w:rPr>
                          <w:b/>
                        </w:rPr>
                        <w:t>Service</w:t>
                      </w:r>
                    </w:p>
                  </w:txbxContent>
                </v:textbox>
              </v:rect>
            </w:pict>
          </mc:Fallback>
        </mc:AlternateContent>
      </w:r>
      <w:r>
        <w:rPr>
          <w:i/>
          <w:noProof/>
          <w:sz w:val="18"/>
          <w:szCs w:val="18"/>
          <w:lang w:eastAsia="en-GB"/>
        </w:rPr>
        <mc:AlternateContent>
          <mc:Choice Requires="wps">
            <w:drawing>
              <wp:anchor distT="0" distB="0" distL="114300" distR="114300" simplePos="0" relativeHeight="251677696" behindDoc="0" locked="0" layoutInCell="1" allowOverlap="1" wp14:anchorId="18E34F8B" wp14:editId="1366C2A3">
                <wp:simplePos x="0" y="0"/>
                <wp:positionH relativeFrom="column">
                  <wp:posOffset>955675</wp:posOffset>
                </wp:positionH>
                <wp:positionV relativeFrom="paragraph">
                  <wp:posOffset>5711825</wp:posOffset>
                </wp:positionV>
                <wp:extent cx="0" cy="274320"/>
                <wp:effectExtent l="12700" t="6350" r="6350" b="5080"/>
                <wp:wrapNone/>
                <wp:docPr id="205"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74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D8CEC" id="Line 26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25pt,449.75pt" to="75.25pt,4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"/>
            </w:pict>
          </mc:Fallback>
        </mc:AlternateContent>
      </w:r>
      <w:r>
        <w:rPr>
          <w:i/>
          <w:noProof/>
          <w:sz w:val="18"/>
          <w:szCs w:val="18"/>
          <w:lang w:eastAsia="en-GB"/>
        </w:rPr>
        <mc:AlternateContent>
          <mc:Choice Requires="wps">
            <w:drawing>
              <wp:anchor distT="0" distB="0" distL="114300" distR="114300" simplePos="0" relativeHeight="251635712" behindDoc="0" locked="0" layoutInCell="1" allowOverlap="1" wp14:anchorId="3EA62393" wp14:editId="6845B211">
                <wp:simplePos x="0" y="0"/>
                <wp:positionH relativeFrom="column">
                  <wp:posOffset>179705</wp:posOffset>
                </wp:positionH>
                <wp:positionV relativeFrom="paragraph">
                  <wp:posOffset>6003925</wp:posOffset>
                </wp:positionV>
                <wp:extent cx="1602105" cy="297815"/>
                <wp:effectExtent l="8255" t="12700" r="8890" b="13335"/>
                <wp:wrapNone/>
                <wp:docPr id="204"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2978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6CECBD" w14:textId="77777777" w:rsidR="004F4CD8" w:rsidRPr="006931F1" w:rsidRDefault="004F4CD8" w:rsidP="003B0EDE">
                            <w:pPr>
                              <w:jc w:val="center"/>
                            </w:pPr>
                            <w:r w:rsidRPr="006931F1">
                              <w:rPr>
                                <w:b/>
                              </w:rPr>
                              <w:t>COP Test</w:t>
                            </w:r>
                            <w:r w:rsidRPr="003106B1">
                              <w:rPr>
                                <w:b/>
                                <w:vertAlign w:val="superscript"/>
                              </w:rPr>
                              <w:t>3</w:t>
                            </w:r>
                            <w:r w:rsidRPr="006931F1">
                              <w:t xml:space="preserve"> </w:t>
                            </w:r>
                            <w:r w:rsidRPr="007335A7">
                              <w:rPr>
                                <w:b/>
                              </w:rPr>
                              <w:t>&amp; visit</w:t>
                            </w:r>
                            <w:r w:rsidRPr="003106B1">
                              <w:rPr>
                                <w:b/>
                                <w:vertAlign w:val="super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62393" id="Rectangle 253" o:spid="_x0000_s2813" style="position:absolute;left:0;text-align:left;margin-left:14.15pt;margin-top:472.75pt;width:126.15pt;height:23.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" filled="f">
                <v:textbox>
                  <w:txbxContent>
                    <w:p w14:paraId="536CECBD" w14:textId="77777777" w:rsidR="004F4CD8" w:rsidRPr="006931F1" w:rsidRDefault="004F4CD8" w:rsidP="003B0EDE">
                      <w:pPr>
                        <w:jc w:val="center"/>
                      </w:pPr>
                      <w:r w:rsidRPr="006931F1">
                        <w:rPr>
                          <w:b/>
                        </w:rPr>
                        <w:t>COP Test</w:t>
                      </w:r>
                      <w:r w:rsidRPr="003106B1">
                        <w:rPr>
                          <w:b/>
                          <w:vertAlign w:val="superscript"/>
                        </w:rPr>
                        <w:t>3</w:t>
                      </w:r>
                      <w:r w:rsidRPr="006931F1">
                        <w:t xml:space="preserve"> </w:t>
                      </w:r>
                      <w:r w:rsidRPr="007335A7">
                        <w:rPr>
                          <w:b/>
                        </w:rPr>
                        <w:t>&amp; visit</w:t>
                      </w:r>
                      <w:r w:rsidRPr="003106B1">
                        <w:rPr>
                          <w:b/>
                          <w:vertAlign w:val="superscript"/>
                        </w:rPr>
                        <w:t>2</w:t>
                      </w:r>
                    </w:p>
                  </w:txbxContent>
                </v:textbox>
              </v:rect>
            </w:pict>
          </mc:Fallback>
        </mc:AlternateContent>
      </w:r>
      <w:r>
        <w:rPr>
          <w:i/>
          <w:noProof/>
          <w:sz w:val="18"/>
          <w:szCs w:val="18"/>
          <w:lang w:eastAsia="en-GB"/>
        </w:rPr>
        <mc:AlternateContent>
          <mc:Choice Requires="wps">
            <w:drawing>
              <wp:anchor distT="0" distB="0" distL="114300" distR="114300" simplePos="0" relativeHeight="251634688" behindDoc="0" locked="0" layoutInCell="1" allowOverlap="1" wp14:anchorId="1ACF046C" wp14:editId="54CD219F">
                <wp:simplePos x="0" y="0"/>
                <wp:positionH relativeFrom="column">
                  <wp:posOffset>148590</wp:posOffset>
                </wp:positionH>
                <wp:positionV relativeFrom="paragraph">
                  <wp:posOffset>5092065</wp:posOffset>
                </wp:positionV>
                <wp:extent cx="1598930" cy="594360"/>
                <wp:effectExtent l="5715" t="5715" r="5080" b="9525"/>
                <wp:wrapNone/>
                <wp:docPr id="203"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594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723BC2" w14:textId="77777777" w:rsidR="004F4CD8" w:rsidRPr="006931F1" w:rsidRDefault="004F4CD8" w:rsidP="003B0EDE">
                            <w:pPr>
                              <w:jc w:val="center"/>
                            </w:pPr>
                            <w:r w:rsidRPr="006931F1">
                              <w:rPr>
                                <w:b/>
                              </w:rPr>
                              <w:t>Laboratory Inspection</w:t>
                            </w:r>
                          </w:p>
                          <w:p w14:paraId="5A6B4EE0" w14:textId="77777777" w:rsidR="004F4CD8" w:rsidRPr="006931F1" w:rsidRDefault="004F4CD8" w:rsidP="003B0EDE">
                            <w:pPr>
                              <w:jc w:val="center"/>
                            </w:pPr>
                            <w:r w:rsidRPr="006931F1">
                              <w:rPr>
                                <w:b/>
                              </w:rPr>
                              <w:t>by</w:t>
                            </w:r>
                          </w:p>
                          <w:p w14:paraId="61BDD990" w14:textId="77777777" w:rsidR="004F4CD8" w:rsidRPr="006931F1" w:rsidRDefault="004F4CD8" w:rsidP="003B0EDE">
                            <w:pPr>
                              <w:jc w:val="center"/>
                            </w:pPr>
                            <w:r>
                              <w:rPr>
                                <w:b/>
                              </w:rPr>
                              <w:t xml:space="preserve">Type Approval Authority Approval </w:t>
                            </w:r>
                            <w:r w:rsidRPr="006931F1">
                              <w:rPr>
                                <w:b/>
                              </w:rPr>
                              <w:t xml:space="preserve"> Authority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F046C" id="Rectangle 252" o:spid="_x0000_s2814" style="position:absolute;left:0;text-align:left;margin-left:11.7pt;margin-top:400.95pt;width:125.9pt;height:46.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" filled="f">
                <v:textbox>
                  <w:txbxContent>
                    <w:p w14:paraId="15723BC2" w14:textId="77777777" w:rsidR="004F4CD8" w:rsidRPr="006931F1" w:rsidRDefault="004F4CD8" w:rsidP="003B0EDE">
                      <w:pPr>
                        <w:jc w:val="center"/>
                      </w:pPr>
                      <w:r w:rsidRPr="006931F1">
                        <w:rPr>
                          <w:b/>
                        </w:rPr>
                        <w:t>Laboratory Inspection</w:t>
                      </w:r>
                    </w:p>
                    <w:p w14:paraId="5A6B4EE0" w14:textId="77777777" w:rsidR="004F4CD8" w:rsidRPr="006931F1" w:rsidRDefault="004F4CD8" w:rsidP="003B0EDE">
                      <w:pPr>
                        <w:jc w:val="center"/>
                      </w:pPr>
                      <w:r w:rsidRPr="006931F1">
                        <w:rPr>
                          <w:b/>
                        </w:rPr>
                        <w:t>by</w:t>
                      </w:r>
                    </w:p>
                    <w:p w14:paraId="61BDD990" w14:textId="77777777" w:rsidR="004F4CD8" w:rsidRPr="006931F1" w:rsidRDefault="004F4CD8" w:rsidP="003B0EDE">
                      <w:pPr>
                        <w:jc w:val="center"/>
                      </w:pPr>
                      <w:r>
                        <w:rPr>
                          <w:b/>
                        </w:rPr>
                        <w:t xml:space="preserve">Type Approval Authority Approval </w:t>
                      </w:r>
                      <w:r w:rsidRPr="006931F1">
                        <w:rPr>
                          <w:b/>
                        </w:rPr>
                        <w:t xml:space="preserve"> Authority</w:t>
                      </w:r>
                    </w:p>
                  </w:txbxContent>
                </v:textbox>
              </v:rect>
            </w:pict>
          </mc:Fallback>
        </mc:AlternateContent>
      </w:r>
      <w:r>
        <w:rPr>
          <w:i/>
          <w:noProof/>
          <w:sz w:val="18"/>
          <w:szCs w:val="18"/>
          <w:lang w:eastAsia="en-GB"/>
        </w:rPr>
        <mc:AlternateContent>
          <mc:Choice Requires="wps">
            <w:drawing>
              <wp:anchor distT="0" distB="0" distL="114300" distR="114300" simplePos="0" relativeHeight="251676672" behindDoc="0" locked="0" layoutInCell="1" allowOverlap="1" wp14:anchorId="1C03DD8D" wp14:editId="5C8FBCBB">
                <wp:simplePos x="0" y="0"/>
                <wp:positionH relativeFrom="column">
                  <wp:posOffset>934720</wp:posOffset>
                </wp:positionH>
                <wp:positionV relativeFrom="paragraph">
                  <wp:posOffset>4763770</wp:posOffset>
                </wp:positionV>
                <wp:extent cx="0" cy="306705"/>
                <wp:effectExtent l="10795" t="10795" r="8255" b="6350"/>
                <wp:wrapNone/>
                <wp:docPr id="202"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306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9C3A0" id="Line 261"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6pt,375.1pt" to="73.6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"/>
            </w:pict>
          </mc:Fallback>
        </mc:AlternateContent>
      </w:r>
      <w:r>
        <w:rPr>
          <w:i/>
          <w:noProof/>
          <w:sz w:val="18"/>
          <w:szCs w:val="18"/>
          <w:lang w:eastAsia="en-GB"/>
        </w:rPr>
        <mc:AlternateContent>
          <mc:Choice Requires="wps">
            <w:drawing>
              <wp:anchor distT="0" distB="0" distL="114300" distR="114300" simplePos="0" relativeHeight="251633664" behindDoc="0" locked="0" layoutInCell="1" allowOverlap="1" wp14:anchorId="3A9950FD" wp14:editId="11484853">
                <wp:simplePos x="0" y="0"/>
                <wp:positionH relativeFrom="column">
                  <wp:posOffset>372110</wp:posOffset>
                </wp:positionH>
                <wp:positionV relativeFrom="paragraph">
                  <wp:posOffset>4472305</wp:posOffset>
                </wp:positionV>
                <wp:extent cx="1198880" cy="288290"/>
                <wp:effectExtent l="10160" t="5080" r="10160" b="11430"/>
                <wp:wrapNone/>
                <wp:docPr id="20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8880" cy="288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E44A85" w14:textId="77777777" w:rsidR="004F4CD8" w:rsidRPr="00F964A9" w:rsidRDefault="004F4CD8" w:rsidP="00F964A9">
                            <w:pPr>
                              <w:jc w:val="center"/>
                              <w:rPr>
                                <w:b/>
                              </w:rPr>
                            </w:pPr>
                            <w:r w:rsidRPr="00F964A9">
                              <w:rPr>
                                <w:b/>
                              </w:rPr>
                              <w:t>COP In-House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950FD" id="Rectangle 251" o:spid="_x0000_s2815" style="position:absolute;left:0;text-align:left;margin-left:29.3pt;margin-top:352.15pt;width:94.4pt;height:2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" filled="f">
                <v:textbox>
                  <w:txbxContent>
                    <w:p w14:paraId="65E44A85" w14:textId="77777777" w:rsidR="004F4CD8" w:rsidRPr="00F964A9" w:rsidRDefault="004F4CD8" w:rsidP="00F964A9">
                      <w:pPr>
                        <w:jc w:val="center"/>
                        <w:rPr>
                          <w:b/>
                        </w:rPr>
                      </w:pPr>
                      <w:r w:rsidRPr="00F964A9">
                        <w:rPr>
                          <w:b/>
                        </w:rPr>
                        <w:t>COP In-House</w:t>
                      </w:r>
                    </w:p>
                  </w:txbxContent>
                </v:textbox>
              </v:rect>
            </w:pict>
          </mc:Fallback>
        </mc:AlternateContent>
      </w:r>
      <w:r>
        <w:rPr>
          <w:i/>
          <w:noProof/>
          <w:sz w:val="18"/>
          <w:szCs w:val="18"/>
          <w:lang w:eastAsia="en-GB"/>
        </w:rPr>
        <mc:AlternateContent>
          <mc:Choice Requires="wps">
            <w:drawing>
              <wp:anchor distT="0" distB="0" distL="114300" distR="114300" simplePos="0" relativeHeight="251674624" behindDoc="0" locked="0" layoutInCell="1" allowOverlap="1" wp14:anchorId="68CB351C" wp14:editId="1D0B4B55">
                <wp:simplePos x="0" y="0"/>
                <wp:positionH relativeFrom="column">
                  <wp:posOffset>4041140</wp:posOffset>
                </wp:positionH>
                <wp:positionV relativeFrom="paragraph">
                  <wp:posOffset>302895</wp:posOffset>
                </wp:positionV>
                <wp:extent cx="570865" cy="0"/>
                <wp:effectExtent l="12065" t="7620" r="7620" b="11430"/>
                <wp:wrapNone/>
                <wp:docPr id="200"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8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3A40B" id="Line 25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2pt,23.85pt" to="363.1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"/>
            </w:pict>
          </mc:Fallback>
        </mc:AlternateContent>
      </w:r>
      <w:r>
        <w:rPr>
          <w:i/>
          <w:noProof/>
          <w:sz w:val="18"/>
          <w:szCs w:val="18"/>
          <w:lang w:eastAsia="en-GB"/>
        </w:rPr>
        <mc:AlternateContent>
          <mc:Choice Requires="wps">
            <w:drawing>
              <wp:anchor distT="0" distB="0" distL="114300" distR="114300" simplePos="0" relativeHeight="251682816" behindDoc="0" locked="0" layoutInCell="1" allowOverlap="1" wp14:anchorId="5229ECF3" wp14:editId="5555B1AD">
                <wp:simplePos x="0" y="0"/>
                <wp:positionH relativeFrom="column">
                  <wp:posOffset>2403475</wp:posOffset>
                </wp:positionH>
                <wp:positionV relativeFrom="paragraph">
                  <wp:posOffset>1282065</wp:posOffset>
                </wp:positionV>
                <wp:extent cx="584200" cy="255905"/>
                <wp:effectExtent l="12700" t="5715" r="12700" b="5080"/>
                <wp:wrapNone/>
                <wp:docPr id="199"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200" cy="255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74158" id="Line 267"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25pt,100.95pt" to="235.25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"/>
            </w:pict>
          </mc:Fallback>
        </mc:AlternateContent>
      </w:r>
      <w:r>
        <w:rPr>
          <w:i/>
          <w:noProof/>
          <w:sz w:val="18"/>
          <w:szCs w:val="18"/>
          <w:lang w:eastAsia="en-GB"/>
        </w:rPr>
        <mc:AlternateContent>
          <mc:Choice Requires="wps">
            <w:drawing>
              <wp:anchor distT="0" distB="0" distL="114300" distR="114300" simplePos="0" relativeHeight="251685888" behindDoc="0" locked="0" layoutInCell="1" allowOverlap="1" wp14:anchorId="5657CF04" wp14:editId="538E23B8">
                <wp:simplePos x="0" y="0"/>
                <wp:positionH relativeFrom="column">
                  <wp:posOffset>948690</wp:posOffset>
                </wp:positionH>
                <wp:positionV relativeFrom="paragraph">
                  <wp:posOffset>4003040</wp:posOffset>
                </wp:positionV>
                <wp:extent cx="1418590" cy="454025"/>
                <wp:effectExtent l="5715" t="12065" r="13970" b="10160"/>
                <wp:wrapNone/>
                <wp:docPr id="197"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18590" cy="4540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8E95E" id="Line 270"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pt,315.2pt" to="186.4pt,3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"/>
            </w:pict>
          </mc:Fallback>
        </mc:AlternateContent>
      </w:r>
      <w:r>
        <w:rPr>
          <w:i/>
          <w:noProof/>
          <w:sz w:val="18"/>
          <w:szCs w:val="18"/>
          <w:lang w:eastAsia="en-GB"/>
        </w:rPr>
        <mc:AlternateContent>
          <mc:Choice Requires="wps">
            <w:drawing>
              <wp:anchor distT="0" distB="0" distL="114300" distR="114300" simplePos="0" relativeHeight="251686912" behindDoc="0" locked="0" layoutInCell="1" allowOverlap="1" wp14:anchorId="01D66EA0" wp14:editId="0EFD3CF0">
                <wp:simplePos x="0" y="0"/>
                <wp:positionH relativeFrom="column">
                  <wp:posOffset>3828415</wp:posOffset>
                </wp:positionH>
                <wp:positionV relativeFrom="paragraph">
                  <wp:posOffset>4014470</wp:posOffset>
                </wp:positionV>
                <wp:extent cx="1428115" cy="601980"/>
                <wp:effectExtent l="8890" t="13970" r="10795" b="12700"/>
                <wp:wrapNone/>
                <wp:docPr id="196"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28115" cy="6019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8E24E" id="Line 271"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1.45pt,316.1pt" to="413.9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"/>
            </w:pict>
          </mc:Fallback>
        </mc:AlternateContent>
      </w:r>
      <w:r>
        <w:rPr>
          <w:i/>
          <w:noProof/>
          <w:sz w:val="18"/>
          <w:szCs w:val="18"/>
          <w:lang w:eastAsia="en-GB"/>
        </w:rPr>
        <mc:AlternateContent>
          <mc:Choice Requires="wps">
            <w:drawing>
              <wp:anchor distT="0" distB="0" distL="114300" distR="114300" simplePos="0" relativeHeight="251683840" behindDoc="0" locked="0" layoutInCell="1" allowOverlap="1" wp14:anchorId="390552A8" wp14:editId="241776AA">
                <wp:simplePos x="0" y="0"/>
                <wp:positionH relativeFrom="column">
                  <wp:posOffset>2391410</wp:posOffset>
                </wp:positionH>
                <wp:positionV relativeFrom="paragraph">
                  <wp:posOffset>3740785</wp:posOffset>
                </wp:positionV>
                <wp:extent cx="1428115" cy="525780"/>
                <wp:effectExtent l="10160" t="6985" r="9525" b="10160"/>
                <wp:wrapNone/>
                <wp:docPr id="19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525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8D9887" w14:textId="77777777" w:rsidR="004F4CD8" w:rsidRPr="007335A7" w:rsidRDefault="004F4CD8" w:rsidP="003B0EDE">
                            <w:pPr>
                              <w:jc w:val="center"/>
                              <w:rPr>
                                <w:b/>
                              </w:rPr>
                            </w:pPr>
                            <w:r w:rsidRPr="007335A7">
                              <w:rPr>
                                <w:b/>
                              </w:rPr>
                              <w:t>Granting</w:t>
                            </w:r>
                          </w:p>
                          <w:p w14:paraId="68212984" w14:textId="77777777" w:rsidR="004F4CD8" w:rsidRPr="007335A7" w:rsidRDefault="004F4CD8" w:rsidP="003B0EDE">
                            <w:pPr>
                              <w:jc w:val="center"/>
                              <w:rPr>
                                <w:b/>
                              </w:rPr>
                            </w:pPr>
                            <w:r w:rsidRPr="007335A7">
                              <w:rPr>
                                <w:b/>
                              </w:rPr>
                              <w:t>Type approval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52A8" id="Text Box 268" o:spid="_x0000_s2816" type="#_x0000_t202" style="position:absolute;left:0;text-align:left;margin-left:188.3pt;margin-top:294.55pt;width:112.45pt;height:41.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" filled="f">
                <v:textbox>
                  <w:txbxContent>
                    <w:p w14:paraId="198D9887" w14:textId="77777777" w:rsidR="004F4CD8" w:rsidRPr="007335A7" w:rsidRDefault="004F4CD8" w:rsidP="003B0EDE">
                      <w:pPr>
                        <w:jc w:val="center"/>
                        <w:rPr>
                          <w:b/>
                        </w:rPr>
                      </w:pPr>
                      <w:r w:rsidRPr="007335A7">
                        <w:rPr>
                          <w:b/>
                        </w:rPr>
                        <w:t>Granting</w:t>
                      </w:r>
                    </w:p>
                    <w:p w14:paraId="68212984" w14:textId="77777777" w:rsidR="004F4CD8" w:rsidRPr="007335A7" w:rsidRDefault="004F4CD8" w:rsidP="003B0EDE">
                      <w:pPr>
                        <w:jc w:val="center"/>
                        <w:rPr>
                          <w:b/>
                        </w:rPr>
                      </w:pPr>
                      <w:r w:rsidRPr="007335A7">
                        <w:rPr>
                          <w:b/>
                        </w:rPr>
                        <w:t>Type approval</w:t>
                      </w:r>
                    </w:p>
                  </w:txbxContent>
                </v:textbox>
              </v:shape>
            </w:pict>
          </mc:Fallback>
        </mc:AlternateContent>
      </w:r>
      <w:r>
        <w:rPr>
          <w:i/>
          <w:noProof/>
          <w:sz w:val="18"/>
          <w:szCs w:val="18"/>
          <w:lang w:eastAsia="en-GB"/>
        </w:rPr>
        <mc:AlternateContent>
          <mc:Choice Requires="wps">
            <w:drawing>
              <wp:anchor distT="0" distB="0" distL="114300" distR="114300" simplePos="0" relativeHeight="251675648" behindDoc="0" locked="0" layoutInCell="1" allowOverlap="1" wp14:anchorId="79C650BB" wp14:editId="3330296E">
                <wp:simplePos x="0" y="0"/>
                <wp:positionH relativeFrom="column">
                  <wp:posOffset>3700145</wp:posOffset>
                </wp:positionH>
                <wp:positionV relativeFrom="paragraph">
                  <wp:posOffset>840740</wp:posOffset>
                </wp:positionV>
                <wp:extent cx="832485" cy="1847215"/>
                <wp:effectExtent l="13970" t="12065" r="10795" b="7620"/>
                <wp:wrapNone/>
                <wp:docPr id="194"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2485" cy="18472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817FF" id="Line 26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35pt,66.2pt" to="356.9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"/>
            </w:pict>
          </mc:Fallback>
        </mc:AlternateContent>
      </w:r>
      <w:r>
        <w:rPr>
          <w:i/>
          <w:noProof/>
          <w:sz w:val="18"/>
          <w:szCs w:val="18"/>
          <w:lang w:eastAsia="en-GB"/>
        </w:rPr>
        <mc:AlternateContent>
          <mc:Choice Requires="wps">
            <w:drawing>
              <wp:anchor distT="0" distB="0" distL="114300" distR="114300" simplePos="0" relativeHeight="251632640" behindDoc="0" locked="0" layoutInCell="1" allowOverlap="1" wp14:anchorId="43072C77" wp14:editId="59B23A59">
                <wp:simplePos x="0" y="0"/>
                <wp:positionH relativeFrom="column">
                  <wp:posOffset>2367280</wp:posOffset>
                </wp:positionH>
                <wp:positionV relativeFrom="paragraph">
                  <wp:posOffset>2682875</wp:posOffset>
                </wp:positionV>
                <wp:extent cx="1440180" cy="722630"/>
                <wp:effectExtent l="5080" t="6350" r="12065" b="13970"/>
                <wp:wrapNone/>
                <wp:docPr id="193"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7226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FA003A" w14:textId="77777777" w:rsidR="004F4CD8" w:rsidRPr="006931F1" w:rsidRDefault="004F4CD8" w:rsidP="003B0EDE">
                            <w:pPr>
                              <w:jc w:val="center"/>
                            </w:pPr>
                            <w:r w:rsidRPr="006931F1">
                              <w:rPr>
                                <w:b/>
                              </w:rPr>
                              <w:t>Type Approval Test &amp;</w:t>
                            </w:r>
                          </w:p>
                          <w:p w14:paraId="02E768BF" w14:textId="77777777" w:rsidR="004F4CD8" w:rsidRPr="006931F1" w:rsidRDefault="004F4CD8" w:rsidP="003B0EDE">
                            <w:pPr>
                              <w:jc w:val="center"/>
                              <w:rPr>
                                <w:vertAlign w:val="superscript"/>
                              </w:rPr>
                            </w:pPr>
                            <w:r>
                              <w:rPr>
                                <w:b/>
                              </w:rPr>
                              <w:t>Qualification Test</w:t>
                            </w:r>
                            <w:r w:rsidRPr="006931F1">
                              <w:rPr>
                                <w:vertAlign w:val="super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72C77" id="Rectangle 250" o:spid="_x0000_s2817" style="position:absolute;left:0;text-align:left;margin-left:186.4pt;margin-top:211.25pt;width:113.4pt;height:56.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" filled="f">
                <v:textbox>
                  <w:txbxContent>
                    <w:p w14:paraId="25FA003A" w14:textId="77777777" w:rsidR="004F4CD8" w:rsidRPr="006931F1" w:rsidRDefault="004F4CD8" w:rsidP="003B0EDE">
                      <w:pPr>
                        <w:jc w:val="center"/>
                      </w:pPr>
                      <w:r w:rsidRPr="006931F1">
                        <w:rPr>
                          <w:b/>
                        </w:rPr>
                        <w:t>Type Approval Test &amp;</w:t>
                      </w:r>
                    </w:p>
                    <w:p w14:paraId="02E768BF" w14:textId="77777777" w:rsidR="004F4CD8" w:rsidRPr="006931F1" w:rsidRDefault="004F4CD8" w:rsidP="003B0EDE">
                      <w:pPr>
                        <w:jc w:val="center"/>
                        <w:rPr>
                          <w:vertAlign w:val="superscript"/>
                        </w:rPr>
                      </w:pPr>
                      <w:r>
                        <w:rPr>
                          <w:b/>
                        </w:rPr>
                        <w:t>Qualification Test</w:t>
                      </w:r>
                      <w:r w:rsidRPr="006931F1">
                        <w:rPr>
                          <w:vertAlign w:val="superscript"/>
                        </w:rPr>
                        <w:t>1</w:t>
                      </w:r>
                    </w:p>
                  </w:txbxContent>
                </v:textbox>
              </v:rect>
            </w:pict>
          </mc:Fallback>
        </mc:AlternateContent>
      </w:r>
      <w:r>
        <w:rPr>
          <w:i/>
          <w:noProof/>
          <w:sz w:val="18"/>
          <w:szCs w:val="18"/>
          <w:lang w:eastAsia="en-GB"/>
        </w:rPr>
        <mc:AlternateContent>
          <mc:Choice Requires="wps">
            <w:drawing>
              <wp:anchor distT="0" distB="0" distL="114300" distR="114300" simplePos="0" relativeHeight="251687936" behindDoc="0" locked="0" layoutInCell="1" allowOverlap="1" wp14:anchorId="43D3BD22" wp14:editId="25755CEC">
                <wp:simplePos x="0" y="0"/>
                <wp:positionH relativeFrom="column">
                  <wp:posOffset>1659255</wp:posOffset>
                </wp:positionH>
                <wp:positionV relativeFrom="paragraph">
                  <wp:posOffset>2780665</wp:posOffset>
                </wp:positionV>
                <wp:extent cx="688340" cy="205105"/>
                <wp:effectExtent l="11430" t="8890" r="5080" b="5080"/>
                <wp:wrapNone/>
                <wp:docPr id="192" name="Lin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8340" cy="2051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24AA1" id="Line 272"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65pt,218.95pt" to="184.85pt,2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"/>
            </w:pict>
          </mc:Fallback>
        </mc:AlternateContent>
      </w:r>
      <w:r>
        <w:rPr>
          <w:i/>
          <w:noProof/>
          <w:sz w:val="18"/>
          <w:szCs w:val="18"/>
          <w:lang w:eastAsia="en-GB"/>
        </w:rPr>
        <mc:AlternateContent>
          <mc:Choice Requires="wps">
            <w:drawing>
              <wp:anchor distT="0" distB="0" distL="114300" distR="114300" simplePos="0" relativeHeight="251629568" behindDoc="0" locked="0" layoutInCell="1" allowOverlap="1" wp14:anchorId="30F45C7C" wp14:editId="227A957D">
                <wp:simplePos x="0" y="0"/>
                <wp:positionH relativeFrom="column">
                  <wp:posOffset>511810</wp:posOffset>
                </wp:positionH>
                <wp:positionV relativeFrom="paragraph">
                  <wp:posOffset>1668780</wp:posOffset>
                </wp:positionV>
                <wp:extent cx="613410" cy="234315"/>
                <wp:effectExtent l="6985" t="11430" r="8255" b="11430"/>
                <wp:wrapNone/>
                <wp:docPr id="63"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 cy="2343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904AD" w14:textId="77777777" w:rsidR="004F4CD8" w:rsidRPr="006931F1" w:rsidRDefault="004F4CD8" w:rsidP="003B0EDE">
                            <w:pPr>
                              <w:pStyle w:val="Header"/>
                              <w:jc w:val="center"/>
                              <w:rPr>
                                <w:sz w:val="20"/>
                              </w:rPr>
                            </w:pPr>
                            <w:r w:rsidRPr="006931F1">
                              <w:rPr>
                                <w:sz w:val="2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45C7C" id="Rectangle 247" o:spid="_x0000_s2818" style="position:absolute;left:0;text-align:left;margin-left:40.3pt;margin-top:131.4pt;width:48.3pt;height:18.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" filled="f">
                <v:textbox>
                  <w:txbxContent>
                    <w:p w14:paraId="529904AD" w14:textId="77777777" w:rsidR="004F4CD8" w:rsidRPr="006931F1" w:rsidRDefault="004F4CD8" w:rsidP="003B0EDE">
                      <w:pPr>
                        <w:pStyle w:val="Header"/>
                        <w:jc w:val="center"/>
                        <w:rPr>
                          <w:sz w:val="20"/>
                        </w:rPr>
                      </w:pPr>
                      <w:r w:rsidRPr="006931F1">
                        <w:rPr>
                          <w:sz w:val="20"/>
                        </w:rPr>
                        <w:t>No</w:t>
                      </w:r>
                    </w:p>
                  </w:txbxContent>
                </v:textbox>
              </v:rect>
            </w:pict>
          </mc:Fallback>
        </mc:AlternateContent>
      </w:r>
      <w:r>
        <w:rPr>
          <w:i/>
          <w:noProof/>
          <w:sz w:val="18"/>
          <w:szCs w:val="18"/>
          <w:lang w:eastAsia="en-GB"/>
        </w:rPr>
        <mc:AlternateContent>
          <mc:Choice Requires="wps">
            <w:drawing>
              <wp:anchor distT="0" distB="0" distL="114300" distR="114300" simplePos="0" relativeHeight="251688960" behindDoc="0" locked="0" layoutInCell="1" allowOverlap="1" wp14:anchorId="17CAD546" wp14:editId="53C5A863">
                <wp:simplePos x="0" y="0"/>
                <wp:positionH relativeFrom="column">
                  <wp:posOffset>1662430</wp:posOffset>
                </wp:positionH>
                <wp:positionV relativeFrom="paragraph">
                  <wp:posOffset>285750</wp:posOffset>
                </wp:positionV>
                <wp:extent cx="624205" cy="635"/>
                <wp:effectExtent l="5080" t="9525" r="8890" b="8890"/>
                <wp:wrapNone/>
                <wp:docPr id="62"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81633" id="Line 27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9pt,22.5pt" to="180.0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"/>
            </w:pict>
          </mc:Fallback>
        </mc:AlternateContent>
      </w:r>
      <w:r>
        <w:rPr>
          <w:i/>
          <w:noProof/>
          <w:sz w:val="18"/>
          <w:szCs w:val="18"/>
          <w:lang w:eastAsia="en-GB"/>
        </w:rPr>
        <mc:AlternateContent>
          <mc:Choice Requires="wps">
            <w:drawing>
              <wp:anchor distT="0" distB="0" distL="114300" distR="114300" simplePos="0" relativeHeight="251631616" behindDoc="0" locked="0" layoutInCell="1" allowOverlap="1" wp14:anchorId="3EFE8345" wp14:editId="60D9BED8">
                <wp:simplePos x="0" y="0"/>
                <wp:positionH relativeFrom="column">
                  <wp:posOffset>190500</wp:posOffset>
                </wp:positionH>
                <wp:positionV relativeFrom="paragraph">
                  <wp:posOffset>2097405</wp:posOffset>
                </wp:positionV>
                <wp:extent cx="1468755" cy="920750"/>
                <wp:effectExtent l="9525" t="11430" r="7620" b="10795"/>
                <wp:wrapNone/>
                <wp:docPr id="61"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8755" cy="920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D31FF4" w14:textId="77777777" w:rsidR="004F4CD8" w:rsidRPr="006931F1" w:rsidRDefault="004F4CD8" w:rsidP="003B0EDE">
                            <w:pPr>
                              <w:jc w:val="center"/>
                            </w:pPr>
                            <w:r w:rsidRPr="006931F1">
                              <w:rPr>
                                <w:b/>
                              </w:rPr>
                              <w:t>Factory Inspection</w:t>
                            </w:r>
                          </w:p>
                          <w:p w14:paraId="6C7D8936" w14:textId="77777777" w:rsidR="004F4CD8" w:rsidRPr="006931F1" w:rsidRDefault="004F4CD8" w:rsidP="003B0EDE">
                            <w:pPr>
                              <w:jc w:val="center"/>
                            </w:pPr>
                            <w:r w:rsidRPr="006931F1">
                              <w:rPr>
                                <w:b/>
                              </w:rPr>
                              <w:t>by</w:t>
                            </w:r>
                          </w:p>
                          <w:p w14:paraId="2705D7F3" w14:textId="77777777" w:rsidR="004F4CD8" w:rsidRPr="006931F1" w:rsidRDefault="004F4CD8" w:rsidP="003B0EDE">
                            <w:pPr>
                              <w:jc w:val="center"/>
                            </w:pPr>
                            <w:r w:rsidRPr="00EB75B0">
                              <w:rPr>
                                <w:b/>
                              </w:rPr>
                              <w:t xml:space="preserve">Type Approval Authority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FE8345" id="Rectangle 249" o:spid="_x0000_s2819" style="position:absolute;left:0;text-align:left;margin-left:15pt;margin-top:165.15pt;width:115.65pt;height: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" filled="f">
                <v:textbox>
                  <w:txbxContent>
                    <w:p w14:paraId="06D31FF4" w14:textId="77777777" w:rsidR="004F4CD8" w:rsidRPr="006931F1" w:rsidRDefault="004F4CD8" w:rsidP="003B0EDE">
                      <w:pPr>
                        <w:jc w:val="center"/>
                      </w:pPr>
                      <w:r w:rsidRPr="006931F1">
                        <w:rPr>
                          <w:b/>
                        </w:rPr>
                        <w:t>Factory Inspection</w:t>
                      </w:r>
                    </w:p>
                    <w:p w14:paraId="6C7D8936" w14:textId="77777777" w:rsidR="004F4CD8" w:rsidRPr="006931F1" w:rsidRDefault="004F4CD8" w:rsidP="003B0EDE">
                      <w:pPr>
                        <w:jc w:val="center"/>
                      </w:pPr>
                      <w:r w:rsidRPr="006931F1">
                        <w:rPr>
                          <w:b/>
                        </w:rPr>
                        <w:t>by</w:t>
                      </w:r>
                    </w:p>
                    <w:p w14:paraId="2705D7F3" w14:textId="77777777" w:rsidR="004F4CD8" w:rsidRPr="006931F1" w:rsidRDefault="004F4CD8" w:rsidP="003B0EDE">
                      <w:pPr>
                        <w:jc w:val="center"/>
                      </w:pPr>
                      <w:r w:rsidRPr="00EB75B0">
                        <w:rPr>
                          <w:b/>
                        </w:rPr>
                        <w:t xml:space="preserve">Type Approval Authority </w:t>
                      </w:r>
                    </w:p>
                  </w:txbxContent>
                </v:textbox>
              </v:rect>
            </w:pict>
          </mc:Fallback>
        </mc:AlternateContent>
      </w:r>
      <w:r>
        <w:rPr>
          <w:i/>
          <w:noProof/>
          <w:sz w:val="18"/>
          <w:szCs w:val="18"/>
          <w:lang w:eastAsia="en-GB"/>
        </w:rPr>
        <mc:AlternateContent>
          <mc:Choice Requires="wps">
            <w:drawing>
              <wp:anchor distT="0" distB="0" distL="114300" distR="114300" simplePos="0" relativeHeight="251681792" behindDoc="0" locked="0" layoutInCell="1" allowOverlap="1" wp14:anchorId="7B6216CE" wp14:editId="1C7B5F5B">
                <wp:simplePos x="0" y="0"/>
                <wp:positionH relativeFrom="column">
                  <wp:posOffset>822960</wp:posOffset>
                </wp:positionH>
                <wp:positionV relativeFrom="paragraph">
                  <wp:posOffset>1411605</wp:posOffset>
                </wp:positionV>
                <wp:extent cx="178435" cy="254635"/>
                <wp:effectExtent l="13335" t="11430" r="8255" b="10160"/>
                <wp:wrapNone/>
                <wp:docPr id="60"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435" cy="254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CB0D7" id="Line 26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8pt,111.15pt" to="78.85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"/>
            </w:pict>
          </mc:Fallback>
        </mc:AlternateContent>
      </w:r>
      <w:r>
        <w:rPr>
          <w:i/>
          <w:noProof/>
          <w:sz w:val="18"/>
          <w:szCs w:val="18"/>
          <w:lang w:eastAsia="en-GB"/>
        </w:rPr>
        <mc:AlternateContent>
          <mc:Choice Requires="wps">
            <w:drawing>
              <wp:anchor distT="0" distB="0" distL="114300" distR="114300" simplePos="0" relativeHeight="251628544" behindDoc="0" locked="0" layoutInCell="1" allowOverlap="1" wp14:anchorId="322B70DD" wp14:editId="4405D557">
                <wp:simplePos x="0" y="0"/>
                <wp:positionH relativeFrom="column">
                  <wp:posOffset>995045</wp:posOffset>
                </wp:positionH>
                <wp:positionV relativeFrom="paragraph">
                  <wp:posOffset>1107440</wp:posOffset>
                </wp:positionV>
                <wp:extent cx="1401445" cy="318770"/>
                <wp:effectExtent l="13970" t="12065" r="13335" b="12065"/>
                <wp:wrapNone/>
                <wp:docPr id="59"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1445" cy="318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48D49B" w14:textId="77777777" w:rsidR="004F4CD8" w:rsidRPr="006931F1" w:rsidRDefault="004F4CD8" w:rsidP="003B0EDE">
                            <w:pPr>
                              <w:jc w:val="center"/>
                              <w:rPr>
                                <w:vertAlign w:val="superscript"/>
                              </w:rPr>
                            </w:pPr>
                            <w:r w:rsidRPr="006931F1">
                              <w:rPr>
                                <w:b/>
                              </w:rPr>
                              <w:t xml:space="preserve">ISO </w:t>
                            </w:r>
                            <w:r w:rsidRPr="002A5DC8">
                              <w:rPr>
                                <w:b/>
                                <w:snapToGrid w:val="0"/>
                              </w:rPr>
                              <w:t>9002:2000</w:t>
                            </w:r>
                            <w:r w:rsidRPr="002A5DC8">
                              <w:rPr>
                                <w:b/>
                              </w:rPr>
                              <w:t xml:space="preserve"> </w:t>
                            </w:r>
                            <w:r w:rsidRPr="002A5DC8">
                              <w:rPr>
                                <w:b/>
                                <w:vertAlign w:val="super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B70DD" id="Rectangle 246" o:spid="_x0000_s2820" style="position:absolute;left:0;text-align:left;margin-left:78.35pt;margin-top:87.2pt;width:110.35pt;height:25.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" filled="f">
                <v:textbox>
                  <w:txbxContent>
                    <w:p w14:paraId="2848D49B" w14:textId="77777777" w:rsidR="004F4CD8" w:rsidRPr="006931F1" w:rsidRDefault="004F4CD8" w:rsidP="003B0EDE">
                      <w:pPr>
                        <w:jc w:val="center"/>
                        <w:rPr>
                          <w:vertAlign w:val="superscript"/>
                        </w:rPr>
                      </w:pPr>
                      <w:r w:rsidRPr="006931F1">
                        <w:rPr>
                          <w:b/>
                        </w:rPr>
                        <w:t xml:space="preserve">ISO </w:t>
                      </w:r>
                      <w:r w:rsidRPr="002A5DC8">
                        <w:rPr>
                          <w:b/>
                          <w:snapToGrid w:val="0"/>
                        </w:rPr>
                        <w:t>9002:2000</w:t>
                      </w:r>
                      <w:r w:rsidRPr="002A5DC8">
                        <w:rPr>
                          <w:b/>
                        </w:rPr>
                        <w:t xml:space="preserve"> </w:t>
                      </w:r>
                      <w:r w:rsidRPr="002A5DC8">
                        <w:rPr>
                          <w:b/>
                          <w:vertAlign w:val="superscript"/>
                        </w:rPr>
                        <w:t>0</w:t>
                      </w:r>
                    </w:p>
                  </w:txbxContent>
                </v:textbox>
              </v:rect>
            </w:pict>
          </mc:Fallback>
        </mc:AlternateContent>
      </w:r>
      <w:r>
        <w:rPr>
          <w:i/>
          <w:noProof/>
          <w:sz w:val="18"/>
          <w:szCs w:val="18"/>
          <w:lang w:eastAsia="en-GB"/>
        </w:rPr>
        <mc:AlternateContent>
          <mc:Choice Requires="wps">
            <w:drawing>
              <wp:anchor distT="0" distB="0" distL="114300" distR="114300" simplePos="0" relativeHeight="251627520" behindDoc="0" locked="0" layoutInCell="1" allowOverlap="1" wp14:anchorId="543A1B78" wp14:editId="2ED635AF">
                <wp:simplePos x="0" y="0"/>
                <wp:positionH relativeFrom="column">
                  <wp:posOffset>3848100</wp:posOffset>
                </wp:positionH>
                <wp:positionV relativeFrom="paragraph">
                  <wp:posOffset>569595</wp:posOffset>
                </wp:positionV>
                <wp:extent cx="1384300" cy="260985"/>
                <wp:effectExtent l="9525" t="7620" r="6350" b="7620"/>
                <wp:wrapNone/>
                <wp:docPr id="58"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2609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F80590" w14:textId="77777777" w:rsidR="004F4CD8" w:rsidRDefault="004F4CD8" w:rsidP="003B0EDE">
                            <w:pPr>
                              <w:pStyle w:val="Header"/>
                              <w:jc w:val="center"/>
                              <w:rPr>
                                <w:sz w:val="24"/>
                                <w:szCs w:val="24"/>
                              </w:rPr>
                            </w:pPr>
                            <w:r w:rsidRPr="006931F1">
                              <w:rPr>
                                <w:sz w:val="20"/>
                              </w:rPr>
                              <w:t>Known</w:t>
                            </w:r>
                            <w:r>
                              <w:rPr>
                                <w:sz w:val="24"/>
                                <w:szCs w:val="24"/>
                              </w:rPr>
                              <w:t xml:space="preserve"> </w:t>
                            </w:r>
                            <w:r w:rsidRPr="006931F1">
                              <w:rPr>
                                <w:sz w:val="20"/>
                              </w:rPr>
                              <w:t>Applicant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A1B78" id="Rectangle 245" o:spid="_x0000_s2821" style="position:absolute;left:0;text-align:left;margin-left:303pt;margin-top:44.85pt;width:109pt;height:20.5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" filled="f">
                <v:textbox>
                  <w:txbxContent>
                    <w:p w14:paraId="62F80590" w14:textId="77777777" w:rsidR="004F4CD8" w:rsidRDefault="004F4CD8" w:rsidP="003B0EDE">
                      <w:pPr>
                        <w:pStyle w:val="Header"/>
                        <w:jc w:val="center"/>
                        <w:rPr>
                          <w:sz w:val="24"/>
                          <w:szCs w:val="24"/>
                        </w:rPr>
                      </w:pPr>
                      <w:r w:rsidRPr="006931F1">
                        <w:rPr>
                          <w:sz w:val="20"/>
                        </w:rPr>
                        <w:t>Known</w:t>
                      </w:r>
                      <w:r>
                        <w:rPr>
                          <w:sz w:val="24"/>
                          <w:szCs w:val="24"/>
                        </w:rPr>
                        <w:t xml:space="preserve"> </w:t>
                      </w:r>
                      <w:r w:rsidRPr="006931F1">
                        <w:rPr>
                          <w:sz w:val="20"/>
                        </w:rPr>
                        <w:t>Applicant</w:t>
                      </w:r>
                    </w:p>
                  </w:txbxContent>
                </v:textbox>
              </v:rect>
            </w:pict>
          </mc:Fallback>
        </mc:AlternateContent>
      </w:r>
      <w:r>
        <w:rPr>
          <w:i/>
          <w:noProof/>
          <w:sz w:val="18"/>
          <w:szCs w:val="18"/>
          <w:lang w:eastAsia="en-GB"/>
        </w:rPr>
        <mc:AlternateContent>
          <mc:Choice Requires="wps">
            <w:drawing>
              <wp:anchor distT="0" distB="0" distL="114300" distR="114300" simplePos="0" relativeHeight="251626496" behindDoc="0" locked="0" layoutInCell="1" allowOverlap="1" wp14:anchorId="347A53A3" wp14:editId="6AD65490">
                <wp:simplePos x="0" y="0"/>
                <wp:positionH relativeFrom="column">
                  <wp:posOffset>812800</wp:posOffset>
                </wp:positionH>
                <wp:positionV relativeFrom="paragraph">
                  <wp:posOffset>542290</wp:posOffset>
                </wp:positionV>
                <wp:extent cx="1590675" cy="270510"/>
                <wp:effectExtent l="12700" t="8890" r="6350" b="6350"/>
                <wp:wrapNone/>
                <wp:docPr id="57"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270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71F487" w14:textId="77777777" w:rsidR="004F4CD8" w:rsidRPr="006931F1" w:rsidRDefault="004F4CD8" w:rsidP="003B0EDE">
                            <w:pPr>
                              <w:pStyle w:val="Header"/>
                              <w:jc w:val="center"/>
                              <w:rPr>
                                <w:sz w:val="20"/>
                              </w:rPr>
                            </w:pPr>
                            <w:r w:rsidRPr="006931F1">
                              <w:rPr>
                                <w:sz w:val="20"/>
                              </w:rPr>
                              <w:t>Unknown Applicant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A53A3" id="Rectangle 244" o:spid="_x0000_s2822" style="position:absolute;left:0;text-align:left;margin-left:64pt;margin-top:42.7pt;width:125.25pt;height:21.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" filled="f">
                <v:textbox>
                  <w:txbxContent>
                    <w:p w14:paraId="2071F487" w14:textId="77777777" w:rsidR="004F4CD8" w:rsidRPr="006931F1" w:rsidRDefault="004F4CD8" w:rsidP="003B0EDE">
                      <w:pPr>
                        <w:pStyle w:val="Header"/>
                        <w:jc w:val="center"/>
                        <w:rPr>
                          <w:sz w:val="20"/>
                        </w:rPr>
                      </w:pPr>
                      <w:r w:rsidRPr="006931F1">
                        <w:rPr>
                          <w:sz w:val="20"/>
                        </w:rPr>
                        <w:t>Unknown Applicant</w:t>
                      </w:r>
                    </w:p>
                  </w:txbxContent>
                </v:textbox>
              </v:rect>
            </w:pict>
          </mc:Fallback>
        </mc:AlternateContent>
      </w:r>
      <w:r>
        <w:rPr>
          <w:i/>
          <w:noProof/>
          <w:sz w:val="18"/>
          <w:szCs w:val="18"/>
          <w:lang w:eastAsia="en-GB"/>
        </w:rPr>
        <mc:AlternateContent>
          <mc:Choice Requires="wps">
            <w:drawing>
              <wp:anchor distT="0" distB="0" distL="114300" distR="114300" simplePos="0" relativeHeight="251625472" behindDoc="0" locked="0" layoutInCell="1" allowOverlap="1" wp14:anchorId="6E7BF784" wp14:editId="3B76F7EC">
                <wp:simplePos x="0" y="0"/>
                <wp:positionH relativeFrom="column">
                  <wp:posOffset>2301240</wp:posOffset>
                </wp:positionH>
                <wp:positionV relativeFrom="paragraph">
                  <wp:posOffset>152400</wp:posOffset>
                </wp:positionV>
                <wp:extent cx="1739900" cy="334010"/>
                <wp:effectExtent l="5715" t="9525" r="6985" b="8890"/>
                <wp:wrapNone/>
                <wp:docPr id="56"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0" cy="3340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96D57C" w14:textId="77777777" w:rsidR="004F4CD8" w:rsidRPr="002A5DC8" w:rsidRDefault="004F4CD8" w:rsidP="003B0EDE">
                            <w:pPr>
                              <w:jc w:val="center"/>
                              <w:rPr>
                                <w:b/>
                              </w:rPr>
                            </w:pPr>
                            <w:r w:rsidRPr="002A5DC8">
                              <w:rPr>
                                <w:b/>
                              </w:rPr>
                              <w:t>Type Approval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BF784" id="Rectangle 243" o:spid="_x0000_s2823" style="position:absolute;left:0;text-align:left;margin-left:181.2pt;margin-top:12pt;width:137pt;height:26.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" filled="f">
                <v:textbox>
                  <w:txbxContent>
                    <w:p w14:paraId="0496D57C" w14:textId="77777777" w:rsidR="004F4CD8" w:rsidRPr="002A5DC8" w:rsidRDefault="004F4CD8" w:rsidP="003B0EDE">
                      <w:pPr>
                        <w:jc w:val="center"/>
                        <w:rPr>
                          <w:b/>
                        </w:rPr>
                      </w:pPr>
                      <w:r w:rsidRPr="002A5DC8">
                        <w:rPr>
                          <w:b/>
                        </w:rPr>
                        <w:t>Type Approval Request</w:t>
                      </w:r>
                    </w:p>
                  </w:txbxContent>
                </v:textbox>
              </v:rect>
            </w:pict>
          </mc:Fallback>
        </mc:AlternateContent>
      </w:r>
      <w:r>
        <w:rPr>
          <w:i/>
          <w:noProof/>
          <w:sz w:val="18"/>
          <w:szCs w:val="18"/>
          <w:lang w:eastAsia="en-GB"/>
        </w:rPr>
        <mc:AlternateContent>
          <mc:Choice Requires="wps">
            <w:drawing>
              <wp:anchor distT="0" distB="0" distL="114300" distR="114300" simplePos="0" relativeHeight="251684864" behindDoc="0" locked="0" layoutInCell="1" allowOverlap="1" wp14:anchorId="60C02E43" wp14:editId="5E11E9E1">
                <wp:simplePos x="0" y="0"/>
                <wp:positionH relativeFrom="column">
                  <wp:posOffset>3096260</wp:posOffset>
                </wp:positionH>
                <wp:positionV relativeFrom="paragraph">
                  <wp:posOffset>3405505</wp:posOffset>
                </wp:positionV>
                <wp:extent cx="0" cy="331470"/>
                <wp:effectExtent l="10160" t="5080" r="8890" b="6350"/>
                <wp:wrapNone/>
                <wp:docPr id="49"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14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375D3" id="Line 269"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8pt,268.15pt" to="243.8pt,2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"/>
            </w:pict>
          </mc:Fallback>
        </mc:AlternateContent>
      </w:r>
      <w:r>
        <w:rPr>
          <w:i/>
          <w:noProof/>
          <w:sz w:val="18"/>
          <w:szCs w:val="18"/>
          <w:lang w:eastAsia="en-GB"/>
        </w:rPr>
        <mc:AlternateContent>
          <mc:Choice Requires="wps">
            <w:drawing>
              <wp:anchor distT="0" distB="0" distL="114300" distR="114300" simplePos="0" relativeHeight="251680768" behindDoc="0" locked="0" layoutInCell="1" allowOverlap="1" wp14:anchorId="02EB8A54" wp14:editId="70465213">
                <wp:simplePos x="0" y="0"/>
                <wp:positionH relativeFrom="column">
                  <wp:posOffset>4612005</wp:posOffset>
                </wp:positionH>
                <wp:positionV relativeFrom="paragraph">
                  <wp:posOffset>310515</wp:posOffset>
                </wp:positionV>
                <wp:extent cx="0" cy="229870"/>
                <wp:effectExtent l="11430" t="5715" r="7620" b="12065"/>
                <wp:wrapNone/>
                <wp:docPr id="12"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8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C54B4" id="Line 26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15pt,24.45pt" to="363.1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"/>
            </w:pict>
          </mc:Fallback>
        </mc:AlternateContent>
      </w:r>
      <w:r>
        <w:rPr>
          <w:i/>
          <w:noProof/>
          <w:sz w:val="18"/>
          <w:szCs w:val="18"/>
          <w:lang w:eastAsia="en-GB"/>
        </w:rPr>
        <mc:AlternateContent>
          <mc:Choice Requires="wps">
            <w:drawing>
              <wp:anchor distT="0" distB="0" distL="114300" distR="114300" simplePos="0" relativeHeight="251679744" behindDoc="0" locked="0" layoutInCell="1" allowOverlap="1" wp14:anchorId="57BC7B75" wp14:editId="54C78DF9">
                <wp:simplePos x="0" y="0"/>
                <wp:positionH relativeFrom="column">
                  <wp:posOffset>1659255</wp:posOffset>
                </wp:positionH>
                <wp:positionV relativeFrom="paragraph">
                  <wp:posOffset>302895</wp:posOffset>
                </wp:positionV>
                <wp:extent cx="0" cy="203200"/>
                <wp:effectExtent l="11430" t="7620" r="7620" b="8255"/>
                <wp:wrapNone/>
                <wp:docPr id="10"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3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12F62" id="Line 26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65pt,23.85pt" to="130.6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"/>
            </w:pict>
          </mc:Fallback>
        </mc:AlternateContent>
      </w:r>
      <w:r>
        <w:rPr>
          <w:i/>
          <w:noProof/>
          <w:sz w:val="18"/>
          <w:szCs w:val="18"/>
          <w:lang w:eastAsia="en-GB"/>
        </w:rPr>
        <mc:AlternateContent>
          <mc:Choice Requires="wps">
            <w:drawing>
              <wp:anchor distT="0" distB="0" distL="114300" distR="114300" simplePos="0" relativeHeight="251672576" behindDoc="0" locked="0" layoutInCell="1" allowOverlap="1" wp14:anchorId="49FC064A" wp14:editId="069E7907">
                <wp:simplePos x="0" y="0"/>
                <wp:positionH relativeFrom="column">
                  <wp:posOffset>788035</wp:posOffset>
                </wp:positionH>
                <wp:positionV relativeFrom="paragraph">
                  <wp:posOffset>1918970</wp:posOffset>
                </wp:positionV>
                <wp:extent cx="0" cy="161925"/>
                <wp:effectExtent l="6985" t="13970" r="12065" b="5080"/>
                <wp:wrapNone/>
                <wp:docPr id="6"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C49DD" id="Line 2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05pt,151.1pt" to="62.05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"/>
            </w:pict>
          </mc:Fallback>
        </mc:AlternateContent>
      </w:r>
      <w:r>
        <w:rPr>
          <w:i/>
          <w:noProof/>
          <w:sz w:val="18"/>
          <w:szCs w:val="18"/>
          <w:lang w:eastAsia="en-GB"/>
        </w:rPr>
        <mc:AlternateContent>
          <mc:Choice Requires="wps">
            <w:drawing>
              <wp:anchor distT="0" distB="0" distL="114300" distR="114300" simplePos="0" relativeHeight="251646976" behindDoc="0" locked="0" layoutInCell="1" allowOverlap="1" wp14:anchorId="2486D153" wp14:editId="0895C6C8">
                <wp:simplePos x="0" y="0"/>
                <wp:positionH relativeFrom="column">
                  <wp:posOffset>1614805</wp:posOffset>
                </wp:positionH>
                <wp:positionV relativeFrom="paragraph">
                  <wp:posOffset>839470</wp:posOffset>
                </wp:positionV>
                <wp:extent cx="0" cy="252730"/>
                <wp:effectExtent l="5080" t="10795" r="13970" b="12700"/>
                <wp:wrapNone/>
                <wp:docPr id="2"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2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F74A9" id="Line 256"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15pt,66.1pt" to="127.1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"/>
            </w:pict>
          </mc:Fallback>
        </mc:AlternateContent>
      </w:r>
      <w:r w:rsidR="003B0EDE" w:rsidRPr="003B0EDE">
        <w:rPr>
          <w:i/>
          <w:sz w:val="18"/>
          <w:szCs w:val="18"/>
        </w:rPr>
        <w:br w:type="page"/>
      </w:r>
      <w:r w:rsidR="003B0EDE" w:rsidRPr="003B0EDE">
        <w:rPr>
          <w:i/>
          <w:sz w:val="18"/>
          <w:szCs w:val="18"/>
        </w:rPr>
        <w:lastRenderedPageBreak/>
        <w:t>Notes:</w:t>
      </w:r>
    </w:p>
    <w:p w14:paraId="4C04C676" w14:textId="77777777" w:rsidR="0058307B" w:rsidRPr="003B0EDE" w:rsidRDefault="003B0EDE" w:rsidP="001535DC">
      <w:pPr>
        <w:pStyle w:val="para"/>
        <w:ind w:left="1701" w:hanging="567"/>
        <w:rPr>
          <w:sz w:val="18"/>
          <w:szCs w:val="18"/>
        </w:rPr>
      </w:pPr>
      <w:r w:rsidRPr="003B0EDE">
        <w:t>0.</w:t>
      </w:r>
      <w:r w:rsidRPr="003B0EDE">
        <w:tab/>
        <w:t xml:space="preserve">Or an equivalent standard to this one with the permissible exclusion of the requirements related to the concepts of design and development; point 7.3. </w:t>
      </w:r>
      <w:r w:rsidR="00223E00">
        <w:t xml:space="preserve">of ISO 9002:2000 </w:t>
      </w:r>
      <w:r w:rsidRPr="003B0EDE">
        <w:t>"Customer satisfaction and continual improvement"</w:t>
      </w:r>
    </w:p>
    <w:p w14:paraId="6E3E8098" w14:textId="77777777" w:rsidR="003B0EDE" w:rsidRPr="003B0EDE" w:rsidRDefault="003B0EDE" w:rsidP="001535DC">
      <w:pPr>
        <w:pStyle w:val="para"/>
        <w:ind w:left="1701" w:hanging="567"/>
      </w:pPr>
      <w:r w:rsidRPr="003B0EDE">
        <w:t>1.</w:t>
      </w:r>
      <w:r w:rsidRPr="003B0EDE">
        <w:tab/>
        <w:t>These tests shall be done by Technical Service</w:t>
      </w:r>
      <w:r w:rsidR="001535DC">
        <w:t>s</w:t>
      </w:r>
    </w:p>
    <w:p w14:paraId="6ED83E5A" w14:textId="77777777" w:rsidR="003B0EDE" w:rsidRPr="003B0EDE" w:rsidRDefault="003B0EDE" w:rsidP="001535DC">
      <w:pPr>
        <w:pStyle w:val="para"/>
        <w:ind w:left="1701" w:hanging="567"/>
      </w:pPr>
      <w:r w:rsidRPr="003B0EDE">
        <w:t>2.</w:t>
      </w:r>
      <w:r w:rsidRPr="003B0EDE">
        <w:tab/>
        <w:t xml:space="preserve">Visit to the manufacturer for inspection and random sampling by the </w:t>
      </w:r>
      <w:r w:rsidR="001535DC">
        <w:t xml:space="preserve">Type Approval </w:t>
      </w:r>
      <w:r w:rsidRPr="003B0EDE">
        <w:t>Authority or Technical Service</w:t>
      </w:r>
    </w:p>
    <w:p w14:paraId="78DCFBB4" w14:textId="77777777" w:rsidR="003B0EDE" w:rsidRPr="00F141E1" w:rsidRDefault="003B0EDE" w:rsidP="004C4BC4">
      <w:pPr>
        <w:pStyle w:val="a"/>
        <w:ind w:left="2268"/>
      </w:pPr>
      <w:r w:rsidRPr="003B0EDE">
        <w:t>(a)</w:t>
      </w:r>
      <w:r w:rsidRPr="003B0EDE">
        <w:tab/>
        <w:t xml:space="preserve">If </w:t>
      </w:r>
      <w:r w:rsidRPr="00F141E1">
        <w:t>there is no ISO 9002:2000: 2 times a year;</w:t>
      </w:r>
    </w:p>
    <w:p w14:paraId="50B10FB7" w14:textId="77777777" w:rsidR="003B0EDE" w:rsidRPr="003B0EDE" w:rsidRDefault="003B0EDE" w:rsidP="004C4BC4">
      <w:pPr>
        <w:pStyle w:val="a"/>
        <w:ind w:left="2268"/>
      </w:pPr>
      <w:r w:rsidRPr="00F141E1">
        <w:t>(b)</w:t>
      </w:r>
      <w:r w:rsidRPr="00F141E1">
        <w:tab/>
        <w:t>If th</w:t>
      </w:r>
      <w:r w:rsidRPr="003B0EDE">
        <w:t>ere is an ISO 9002:2000: 1 time a year.</w:t>
      </w:r>
    </w:p>
    <w:p w14:paraId="33B4CBE7" w14:textId="77777777" w:rsidR="003B0EDE" w:rsidRPr="003B0EDE" w:rsidRDefault="003B0EDE" w:rsidP="001535DC">
      <w:pPr>
        <w:pStyle w:val="para"/>
        <w:ind w:left="1701" w:hanging="567"/>
      </w:pPr>
      <w:r w:rsidRPr="003B0EDE">
        <w:t>3.</w:t>
      </w:r>
      <w:r w:rsidRPr="003B0EDE">
        <w:tab/>
        <w:t>Tests in accordance with Annex 13</w:t>
      </w:r>
    </w:p>
    <w:p w14:paraId="39FF3064" w14:textId="77777777" w:rsidR="003B0EDE" w:rsidRPr="003B0EDE" w:rsidRDefault="003B0EDE" w:rsidP="004C4BC4">
      <w:pPr>
        <w:pStyle w:val="a"/>
        <w:ind w:left="2268"/>
      </w:pPr>
      <w:r w:rsidRPr="003B0EDE">
        <w:t>(a)</w:t>
      </w:r>
      <w:r w:rsidRPr="003B0EDE">
        <w:tab/>
        <w:t>If there is no ISO 9002:2000:</w:t>
      </w:r>
    </w:p>
    <w:p w14:paraId="0DF02D25" w14:textId="52FF9897" w:rsidR="003B0EDE" w:rsidRPr="003B0EDE" w:rsidRDefault="003B0EDE" w:rsidP="004C4BC4">
      <w:pPr>
        <w:pStyle w:val="i"/>
        <w:ind w:left="2835"/>
      </w:pPr>
      <w:r w:rsidRPr="003B0EDE">
        <w:t>(i)</w:t>
      </w:r>
      <w:r w:rsidRPr="003B0EDE">
        <w:tab/>
        <w:t xml:space="preserve">Of the </w:t>
      </w:r>
      <w:r w:rsidR="0058307B" w:rsidRPr="00F141E1">
        <w:t>Type</w:t>
      </w:r>
      <w:r w:rsidR="0058307B">
        <w:t xml:space="preserve"> Approval </w:t>
      </w:r>
      <w:r w:rsidRPr="003B0EDE">
        <w:t>Authority or Technical Service during the visit of note 2a</w:t>
      </w:r>
      <w:r w:rsidR="004B4F91">
        <w:t xml:space="preserve"> above</w:t>
      </w:r>
      <w:r w:rsidRPr="003B0EDE">
        <w:t>;</w:t>
      </w:r>
    </w:p>
    <w:p w14:paraId="52009C7D" w14:textId="328DB877" w:rsidR="003B0EDE" w:rsidRPr="0058307B" w:rsidRDefault="003B0EDE" w:rsidP="004C4BC4">
      <w:pPr>
        <w:pStyle w:val="i"/>
        <w:ind w:left="2835"/>
      </w:pPr>
      <w:r w:rsidRPr="0058307B">
        <w:t>(ii)</w:t>
      </w:r>
      <w:r w:rsidRPr="0058307B">
        <w:tab/>
        <w:t xml:space="preserve">Of </w:t>
      </w:r>
      <w:r w:rsidRPr="00F141E1">
        <w:t>the</w:t>
      </w:r>
      <w:r w:rsidRPr="0058307B">
        <w:t xml:space="preserve"> manufacturer between the visits of note 2b</w:t>
      </w:r>
      <w:r w:rsidR="004B4F91">
        <w:t xml:space="preserve"> above</w:t>
      </w:r>
      <w:r w:rsidRPr="0058307B">
        <w:t>;</w:t>
      </w:r>
    </w:p>
    <w:p w14:paraId="7C803C27" w14:textId="01EA7E62" w:rsidR="003B0EDE" w:rsidRPr="003B0EDE" w:rsidRDefault="003B0EDE" w:rsidP="004C4BC4">
      <w:pPr>
        <w:pStyle w:val="a"/>
        <w:ind w:left="2268"/>
      </w:pPr>
      <w:r w:rsidRPr="003B0EDE">
        <w:t>(b)</w:t>
      </w:r>
      <w:r w:rsidRPr="003B0EDE">
        <w:tab/>
        <w:t xml:space="preserve">If </w:t>
      </w:r>
      <w:r w:rsidRPr="00F141E1">
        <w:t>there</w:t>
      </w:r>
      <w:r w:rsidRPr="003B0EDE">
        <w:t xml:space="preserve"> is an ISO 9002:2000: taken by the manufacturer, procedure checked during visit of note 2b</w:t>
      </w:r>
      <w:r w:rsidR="004B4F91">
        <w:t xml:space="preserve"> above</w:t>
      </w:r>
      <w:r w:rsidRPr="003B0EDE">
        <w:t>.</w:t>
      </w:r>
    </w:p>
    <w:p w14:paraId="5E908EB7" w14:textId="77777777" w:rsidR="003B0EDE" w:rsidRDefault="003B0EDE" w:rsidP="00080174"/>
    <w:p w14:paraId="6ABFE7B5" w14:textId="77777777" w:rsidR="00080174" w:rsidRPr="003B0EDE" w:rsidRDefault="00080174" w:rsidP="003B0EDE">
      <w:pPr>
        <w:spacing w:after="120"/>
        <w:ind w:left="1134" w:right="1134"/>
        <w:jc w:val="both"/>
        <w:sectPr w:rsidR="00080174" w:rsidRPr="003B0EDE" w:rsidSect="00997AA0">
          <w:headerReference w:type="even" r:id="rId226"/>
          <w:headerReference w:type="default" r:id="rId227"/>
          <w:footerReference w:type="even" r:id="rId228"/>
          <w:footerReference w:type="default" r:id="rId229"/>
          <w:headerReference w:type="first" r:id="rId230"/>
          <w:footerReference w:type="first" r:id="rId231"/>
          <w:footnotePr>
            <w:numRestart w:val="eachSect"/>
          </w:footnotePr>
          <w:endnotePr>
            <w:numFmt w:val="decimal"/>
          </w:endnotePr>
          <w:pgSz w:w="11907" w:h="16840" w:code="9"/>
          <w:pgMar w:top="1418" w:right="1134" w:bottom="1134" w:left="1134" w:header="680" w:footer="567" w:gutter="0"/>
          <w:cols w:space="720"/>
          <w:docGrid w:linePitch="272"/>
        </w:sectPr>
      </w:pPr>
    </w:p>
    <w:p w14:paraId="5F28F3CD" w14:textId="77777777" w:rsidR="003B0EDE" w:rsidRPr="003B0EDE" w:rsidRDefault="003B0EDE" w:rsidP="00CB5D4F">
      <w:pPr>
        <w:pStyle w:val="HChG"/>
      </w:pPr>
      <w:bookmarkStart w:id="110" w:name="_Toc355000774"/>
      <w:r w:rsidRPr="003B0EDE">
        <w:lastRenderedPageBreak/>
        <w:t>Annex 12</w:t>
      </w:r>
      <w:bookmarkEnd w:id="110"/>
    </w:p>
    <w:p w14:paraId="411DF2A3" w14:textId="77777777" w:rsidR="003B0EDE" w:rsidRPr="003B0EDE" w:rsidRDefault="003B0EDE" w:rsidP="00CB5D4F">
      <w:pPr>
        <w:pStyle w:val="HChG"/>
      </w:pPr>
      <w:r w:rsidRPr="003B0EDE">
        <w:tab/>
      </w:r>
      <w:r w:rsidRPr="003B0EDE">
        <w:tab/>
      </w:r>
      <w:bookmarkStart w:id="111" w:name="_Toc355000775"/>
      <w:r w:rsidRPr="003B0EDE">
        <w:t>Control of conformity of production</w:t>
      </w:r>
      <w:bookmarkEnd w:id="111"/>
    </w:p>
    <w:p w14:paraId="34F23806" w14:textId="77777777" w:rsidR="003B0EDE" w:rsidRPr="003B0EDE" w:rsidRDefault="003B0EDE" w:rsidP="00713E0D">
      <w:pPr>
        <w:pStyle w:val="para"/>
      </w:pPr>
      <w:r w:rsidRPr="003B0EDE">
        <w:t>1.</w:t>
      </w:r>
      <w:r w:rsidRPr="003B0EDE">
        <w:tab/>
        <w:t>Tests</w:t>
      </w:r>
    </w:p>
    <w:p w14:paraId="4B5C0BBB" w14:textId="77777777" w:rsidR="003B0EDE" w:rsidRPr="003B0EDE" w:rsidRDefault="003B0EDE" w:rsidP="00713E0D">
      <w:pPr>
        <w:pStyle w:val="para"/>
      </w:pPr>
      <w:r w:rsidRPr="003B0EDE">
        <w:tab/>
      </w:r>
      <w:r w:rsidR="00122BFE">
        <w:t xml:space="preserve">Enhanced </w:t>
      </w:r>
      <w:r w:rsidRPr="003B0EDE">
        <w:t>Child Restraint Systems shall be required to demonstrate compliance with the requirements on which the following tests are based:</w:t>
      </w:r>
    </w:p>
    <w:p w14:paraId="253ADEB3" w14:textId="77777777" w:rsidR="003B0EDE" w:rsidRPr="003B0EDE" w:rsidRDefault="003B0EDE" w:rsidP="00713E0D">
      <w:pPr>
        <w:pStyle w:val="para"/>
      </w:pPr>
      <w:r w:rsidRPr="003B0EDE">
        <w:t>1.1.</w:t>
      </w:r>
      <w:r w:rsidRPr="003B0EDE">
        <w:tab/>
        <w:t>Verification of the locking threshold and durability of emergency locking retractors</w:t>
      </w:r>
    </w:p>
    <w:p w14:paraId="5E7E43BB" w14:textId="77777777" w:rsidR="003B0EDE" w:rsidRPr="003B0EDE" w:rsidRDefault="003B0EDE" w:rsidP="00713E0D">
      <w:pPr>
        <w:pStyle w:val="para"/>
      </w:pPr>
      <w:r w:rsidRPr="003B0EDE">
        <w:tab/>
        <w:t xml:space="preserve">According to the provisions of paragraph 7.2.4.3. </w:t>
      </w:r>
      <w:r w:rsidR="004B4F91">
        <w:t xml:space="preserve">of this Regulation </w:t>
      </w:r>
      <w:r w:rsidRPr="003B0EDE">
        <w:t xml:space="preserve">in the most unfavourable direction as appropriate after having undergone the durability testing detailed in paragraphs 7.2.4.2., 7.2.4.4. and 7.2.4.5. </w:t>
      </w:r>
      <w:r w:rsidR="004B4F91">
        <w:t>of this Regulation</w:t>
      </w:r>
      <w:r w:rsidR="004B4F91" w:rsidRPr="003B0EDE">
        <w:t xml:space="preserve"> </w:t>
      </w:r>
      <w:r w:rsidRPr="003B0EDE">
        <w:t>as a requirement of paragraph 6.7.3.2.6.</w:t>
      </w:r>
      <w:r w:rsidR="004B4F91" w:rsidRPr="004B4F91">
        <w:t xml:space="preserve"> </w:t>
      </w:r>
      <w:r w:rsidR="004B4F91">
        <w:t>of this Regulation.</w:t>
      </w:r>
    </w:p>
    <w:p w14:paraId="2CF93A72" w14:textId="77777777" w:rsidR="003B0EDE" w:rsidRPr="003B0EDE" w:rsidRDefault="003B0EDE" w:rsidP="00713E0D">
      <w:pPr>
        <w:pStyle w:val="para"/>
      </w:pPr>
      <w:r w:rsidRPr="003B0EDE">
        <w:t>1.2.</w:t>
      </w:r>
      <w:r w:rsidRPr="003B0EDE">
        <w:tab/>
        <w:t>Verification of the durability of automatically locking retractors</w:t>
      </w:r>
    </w:p>
    <w:p w14:paraId="7043F543" w14:textId="77777777" w:rsidR="003B0EDE" w:rsidRPr="003B0EDE" w:rsidRDefault="003B0EDE" w:rsidP="00713E0D">
      <w:pPr>
        <w:pStyle w:val="para"/>
      </w:pPr>
      <w:r w:rsidRPr="003B0EDE">
        <w:tab/>
        <w:t xml:space="preserve">According to the provisions of paragraph 7.2.4.2. </w:t>
      </w:r>
      <w:r w:rsidR="004B4F91">
        <w:t>of this Regulation</w:t>
      </w:r>
      <w:r w:rsidR="004B4F91" w:rsidRPr="003B0EDE">
        <w:t xml:space="preserve"> </w:t>
      </w:r>
      <w:r w:rsidRPr="003B0EDE">
        <w:t>supplemented by the tests in paragraphs 7.2.4.4. and 7.2.4.5.</w:t>
      </w:r>
      <w:r w:rsidR="004B4F91" w:rsidRPr="004B4F91">
        <w:t xml:space="preserve"> </w:t>
      </w:r>
      <w:r w:rsidR="004B4F91">
        <w:t>of this Regulation</w:t>
      </w:r>
      <w:r w:rsidRPr="003B0EDE">
        <w:t xml:space="preserve"> as a requirement of paragraph 6.7.3.1.3.</w:t>
      </w:r>
      <w:r w:rsidR="004B4F91" w:rsidRPr="004B4F91">
        <w:t xml:space="preserve"> </w:t>
      </w:r>
      <w:r w:rsidR="004B4F91">
        <w:t>of this Regulation.</w:t>
      </w:r>
    </w:p>
    <w:p w14:paraId="7A2500F9" w14:textId="77777777" w:rsidR="003B0EDE" w:rsidRPr="003B0EDE" w:rsidRDefault="003B0EDE" w:rsidP="00713E0D">
      <w:pPr>
        <w:pStyle w:val="para"/>
      </w:pPr>
      <w:r w:rsidRPr="003B0EDE">
        <w:t>1.3.</w:t>
      </w:r>
      <w:r w:rsidRPr="003B0EDE">
        <w:tab/>
        <w:t>Test for strength of straps after conditioning</w:t>
      </w:r>
    </w:p>
    <w:p w14:paraId="78A3578D" w14:textId="77777777" w:rsidR="003B0EDE" w:rsidRPr="003B0EDE" w:rsidRDefault="003B0EDE" w:rsidP="00713E0D">
      <w:pPr>
        <w:pStyle w:val="para"/>
      </w:pPr>
      <w:r w:rsidRPr="003B0EDE">
        <w:tab/>
        <w:t xml:space="preserve">According to the procedure described in paragraph 6.7.4.2. </w:t>
      </w:r>
      <w:r w:rsidR="004B4F91">
        <w:t>of this Regulation</w:t>
      </w:r>
      <w:r w:rsidR="004B4F91" w:rsidRPr="003B0EDE">
        <w:t xml:space="preserve"> </w:t>
      </w:r>
      <w:r w:rsidRPr="003B0EDE">
        <w:t>after conditioning according to the requirements of paragraphs 7.2.5.2.1. to 7.2.5.2.5.</w:t>
      </w:r>
      <w:r w:rsidR="004B4F91" w:rsidRPr="004B4F91">
        <w:t xml:space="preserve"> </w:t>
      </w:r>
      <w:r w:rsidR="004B4F91">
        <w:t>of this Regulation.</w:t>
      </w:r>
    </w:p>
    <w:p w14:paraId="2D62A93F" w14:textId="77777777" w:rsidR="003B0EDE" w:rsidRPr="003B0EDE" w:rsidRDefault="003B0EDE" w:rsidP="00713E0D">
      <w:pPr>
        <w:pStyle w:val="para"/>
      </w:pPr>
      <w:r w:rsidRPr="003B0EDE">
        <w:t>1.3.1.</w:t>
      </w:r>
      <w:r w:rsidRPr="003B0EDE">
        <w:tab/>
        <w:t>Test for strength of straps after abrasion</w:t>
      </w:r>
    </w:p>
    <w:p w14:paraId="3D039474" w14:textId="1BFF1E37" w:rsidR="003B0EDE" w:rsidRPr="003B0EDE" w:rsidRDefault="003B0EDE" w:rsidP="00713E0D">
      <w:pPr>
        <w:pStyle w:val="para"/>
      </w:pPr>
      <w:r w:rsidRPr="003B0EDE">
        <w:tab/>
        <w:t xml:space="preserve">According to the procedure described in paragraph 6.7.4.2. </w:t>
      </w:r>
      <w:r w:rsidR="004B4F91">
        <w:t>of this Regulation</w:t>
      </w:r>
      <w:r w:rsidR="004B4F91" w:rsidRPr="003B0EDE">
        <w:t xml:space="preserve"> </w:t>
      </w:r>
      <w:r w:rsidRPr="003B0EDE">
        <w:t>after conditioning according to the requirements described in paragraph</w:t>
      </w:r>
      <w:r w:rsidR="00913D5E" w:rsidRPr="003B0EDE">
        <w:t> </w:t>
      </w:r>
      <w:r w:rsidRPr="003B0EDE">
        <w:t>7.2.5.2.6.</w:t>
      </w:r>
      <w:r w:rsidR="004B4F91" w:rsidRPr="004B4F91">
        <w:t xml:space="preserve"> </w:t>
      </w:r>
      <w:r w:rsidR="004B4F91">
        <w:t>of this Regulation.</w:t>
      </w:r>
    </w:p>
    <w:p w14:paraId="4D62F351" w14:textId="77777777" w:rsidR="003B0EDE" w:rsidRPr="003B0EDE" w:rsidRDefault="003B0EDE" w:rsidP="00713E0D">
      <w:pPr>
        <w:pStyle w:val="para"/>
      </w:pPr>
      <w:r w:rsidRPr="003B0EDE">
        <w:t>1.4.</w:t>
      </w:r>
      <w:r w:rsidRPr="003B0EDE">
        <w:tab/>
        <w:t>Microslip test</w:t>
      </w:r>
    </w:p>
    <w:p w14:paraId="681D47B6" w14:textId="77777777" w:rsidR="003B0EDE" w:rsidRPr="003B0EDE" w:rsidRDefault="003B0EDE" w:rsidP="00713E0D">
      <w:pPr>
        <w:pStyle w:val="para"/>
      </w:pPr>
      <w:r w:rsidRPr="003B0EDE">
        <w:tab/>
        <w:t>According to the procedure described in paragraph 7.2.3. of this Regulation.</w:t>
      </w:r>
    </w:p>
    <w:p w14:paraId="4654F06D" w14:textId="77777777" w:rsidR="003B0EDE" w:rsidRPr="003B0EDE" w:rsidRDefault="003B0EDE" w:rsidP="00713E0D">
      <w:pPr>
        <w:pStyle w:val="para"/>
      </w:pPr>
      <w:r w:rsidRPr="003B0EDE">
        <w:t>1.5.</w:t>
      </w:r>
      <w:r w:rsidRPr="003B0EDE">
        <w:tab/>
        <w:t>Energy absorption</w:t>
      </w:r>
    </w:p>
    <w:p w14:paraId="4398613C" w14:textId="77777777" w:rsidR="003B0EDE" w:rsidRPr="003B0EDE" w:rsidRDefault="00713E0D" w:rsidP="00713E0D">
      <w:pPr>
        <w:pStyle w:val="para"/>
      </w:pPr>
      <w:r>
        <w:tab/>
      </w:r>
      <w:r w:rsidR="003B0EDE" w:rsidRPr="003B0EDE">
        <w:t>According to the provisions of paragraph 6.6.2. of this Regulation.</w:t>
      </w:r>
    </w:p>
    <w:p w14:paraId="47D71A41" w14:textId="77777777" w:rsidR="003B0EDE" w:rsidRPr="003B0EDE" w:rsidRDefault="003B0EDE" w:rsidP="00713E0D">
      <w:pPr>
        <w:pStyle w:val="para"/>
      </w:pPr>
      <w:r w:rsidRPr="003B0EDE">
        <w:t>1.6.</w:t>
      </w:r>
      <w:r w:rsidRPr="003B0EDE">
        <w:tab/>
        <w:t xml:space="preserve">Verification of the performance requirements of the </w:t>
      </w:r>
      <w:r w:rsidR="00122BFE">
        <w:t xml:space="preserve">Enhanced </w:t>
      </w:r>
      <w:r w:rsidRPr="003B0EDE">
        <w:t>Child Restraint System when subjected to the appropriate dynamic test:</w:t>
      </w:r>
    </w:p>
    <w:p w14:paraId="22171930" w14:textId="2536E8B2" w:rsidR="003B0EDE" w:rsidRPr="002B0A21" w:rsidRDefault="003B0EDE" w:rsidP="00713E0D">
      <w:pPr>
        <w:pStyle w:val="para"/>
        <w:rPr>
          <w:spacing w:val="2"/>
        </w:rPr>
      </w:pPr>
      <w:r w:rsidRPr="002B0A21">
        <w:rPr>
          <w:spacing w:val="2"/>
        </w:rPr>
        <w:tab/>
        <w:t xml:space="preserve">According to the provisions set out in paragraph 7.1.3. </w:t>
      </w:r>
      <w:r w:rsidR="004B4F91" w:rsidRPr="002B0A21">
        <w:rPr>
          <w:spacing w:val="2"/>
        </w:rPr>
        <w:t xml:space="preserve">of this Regulation </w:t>
      </w:r>
      <w:r w:rsidRPr="002B0A21">
        <w:rPr>
          <w:spacing w:val="2"/>
        </w:rPr>
        <w:t xml:space="preserve">with any buckle having been pre-conditioned according to the requirements of </w:t>
      </w:r>
      <w:r w:rsidR="001C21C0" w:rsidRPr="002B0A21">
        <w:rPr>
          <w:spacing w:val="2"/>
        </w:rPr>
        <w:t>paragraph </w:t>
      </w:r>
      <w:r w:rsidRPr="002B0A21">
        <w:rPr>
          <w:spacing w:val="2"/>
        </w:rPr>
        <w:t>6.7.1</w:t>
      </w:r>
      <w:r w:rsidR="001C21C0" w:rsidRPr="002B0A21">
        <w:rPr>
          <w:spacing w:val="2"/>
        </w:rPr>
        <w:t>.</w:t>
      </w:r>
      <w:r w:rsidRPr="002B0A21">
        <w:rPr>
          <w:spacing w:val="2"/>
        </w:rPr>
        <w:t xml:space="preserve">6. </w:t>
      </w:r>
      <w:r w:rsidR="004B4F91" w:rsidRPr="002B0A21">
        <w:rPr>
          <w:spacing w:val="2"/>
        </w:rPr>
        <w:t xml:space="preserve">of this Regulation </w:t>
      </w:r>
      <w:r w:rsidRPr="002B0A21">
        <w:rPr>
          <w:spacing w:val="2"/>
        </w:rPr>
        <w:t xml:space="preserve">such that the appropriate requirements of paragraph 6.6.4. </w:t>
      </w:r>
      <w:r w:rsidR="004B4F91" w:rsidRPr="002B0A21">
        <w:rPr>
          <w:spacing w:val="2"/>
        </w:rPr>
        <w:t xml:space="preserve">of this Regulation </w:t>
      </w:r>
      <w:r w:rsidRPr="002B0A21">
        <w:rPr>
          <w:spacing w:val="2"/>
        </w:rPr>
        <w:t xml:space="preserve">(for the overall performance of the </w:t>
      </w:r>
      <w:r w:rsidR="00122BFE">
        <w:t xml:space="preserve">Enhanced </w:t>
      </w:r>
      <w:r w:rsidR="006B1E3D" w:rsidRPr="002B0A21">
        <w:rPr>
          <w:spacing w:val="2"/>
        </w:rPr>
        <w:t xml:space="preserve">Child </w:t>
      </w:r>
      <w:r w:rsidR="002B0A21" w:rsidRPr="002B0A21">
        <w:rPr>
          <w:spacing w:val="2"/>
        </w:rPr>
        <w:t>R</w:t>
      </w:r>
      <w:r w:rsidR="006B1E3D" w:rsidRPr="002B0A21">
        <w:rPr>
          <w:spacing w:val="2"/>
        </w:rPr>
        <w:t xml:space="preserve">estraint </w:t>
      </w:r>
      <w:r w:rsidR="002B0A21" w:rsidRPr="002B0A21">
        <w:rPr>
          <w:spacing w:val="2"/>
        </w:rPr>
        <w:t>S</w:t>
      </w:r>
      <w:r w:rsidR="006B1E3D" w:rsidRPr="002B0A21">
        <w:rPr>
          <w:spacing w:val="2"/>
        </w:rPr>
        <w:t>ystem</w:t>
      </w:r>
      <w:r w:rsidRPr="002B0A21">
        <w:rPr>
          <w:spacing w:val="2"/>
        </w:rPr>
        <w:t>) and paragraph</w:t>
      </w:r>
      <w:r w:rsidR="00913D5E" w:rsidRPr="003B0EDE">
        <w:t> </w:t>
      </w:r>
      <w:r w:rsidRPr="002B0A21">
        <w:rPr>
          <w:spacing w:val="2"/>
        </w:rPr>
        <w:t xml:space="preserve">6.7.1.7.1. </w:t>
      </w:r>
      <w:r w:rsidR="004B4F91" w:rsidRPr="002B0A21">
        <w:rPr>
          <w:spacing w:val="2"/>
        </w:rPr>
        <w:t xml:space="preserve">of this Regulation </w:t>
      </w:r>
      <w:r w:rsidRPr="002B0A21">
        <w:rPr>
          <w:spacing w:val="2"/>
        </w:rPr>
        <w:t>(for the performance of any buckle under load) are complied with.</w:t>
      </w:r>
    </w:p>
    <w:p w14:paraId="6B2E1DA7" w14:textId="3C85B049" w:rsidR="003B0EDE" w:rsidRPr="003B0EDE" w:rsidRDefault="003B0EDE" w:rsidP="00713E0D">
      <w:pPr>
        <w:pStyle w:val="para"/>
      </w:pPr>
      <w:r w:rsidRPr="003B0EDE">
        <w:fldChar w:fldCharType="begin"/>
      </w:r>
      <w:r w:rsidRPr="003B0EDE">
        <w:instrText xml:space="preserve"> SEQ CHAPTER \h \r 1</w:instrText>
      </w:r>
      <w:r w:rsidRPr="003B0EDE">
        <w:fldChar w:fldCharType="end"/>
      </w:r>
      <w:r w:rsidRPr="003B0EDE">
        <w:t>1.7.</w:t>
      </w:r>
      <w:r w:rsidRPr="003B0EDE">
        <w:tab/>
        <w:t>Temperature test</w:t>
      </w:r>
    </w:p>
    <w:p w14:paraId="633479FD" w14:textId="77777777" w:rsidR="003B0EDE" w:rsidRPr="003B0EDE" w:rsidRDefault="003B0EDE" w:rsidP="00713E0D">
      <w:pPr>
        <w:pStyle w:val="para"/>
      </w:pPr>
      <w:r w:rsidRPr="003B0EDE">
        <w:tab/>
        <w:t>According to the provisions of paragraph 6.6.5. of this Regulation.</w:t>
      </w:r>
    </w:p>
    <w:p w14:paraId="6F38D585" w14:textId="77777777" w:rsidR="003B0EDE" w:rsidRPr="003B0EDE" w:rsidRDefault="003B0EDE" w:rsidP="0018445C">
      <w:pPr>
        <w:pStyle w:val="para"/>
        <w:keepNext/>
      </w:pPr>
      <w:r w:rsidRPr="003B0EDE">
        <w:t>2.</w:t>
      </w:r>
      <w:r w:rsidRPr="003B0EDE">
        <w:tab/>
        <w:t>Test frequency and results</w:t>
      </w:r>
    </w:p>
    <w:p w14:paraId="72643DC2" w14:textId="77777777" w:rsidR="003B0EDE" w:rsidRPr="003B0EDE" w:rsidRDefault="003B0EDE" w:rsidP="00713E0D">
      <w:pPr>
        <w:pStyle w:val="para"/>
      </w:pPr>
      <w:r w:rsidRPr="003B0EDE">
        <w:t>2.1.</w:t>
      </w:r>
      <w:r w:rsidRPr="003B0EDE">
        <w:tab/>
        <w:t xml:space="preserve">The frequency of testing to the requirements of paragraphs 1.1. to 1.5. and 1.7. </w:t>
      </w:r>
      <w:r w:rsidR="004B4F91">
        <w:t xml:space="preserve">above </w:t>
      </w:r>
      <w:r w:rsidRPr="003B0EDE">
        <w:rPr>
          <w:bCs/>
        </w:rPr>
        <w:t>shall</w:t>
      </w:r>
      <w:r w:rsidRPr="003B0EDE">
        <w:t xml:space="preserve"> be on a statistically controlled and random basis in accordance with one of the regular quality assurance procedure, and shall be conducted at least once per year.</w:t>
      </w:r>
    </w:p>
    <w:p w14:paraId="0AA231CB" w14:textId="77777777" w:rsidR="00067E28" w:rsidRPr="00BA1D95" w:rsidRDefault="00067E28" w:rsidP="00713E0D">
      <w:pPr>
        <w:pStyle w:val="para"/>
      </w:pPr>
      <w:r>
        <w:lastRenderedPageBreak/>
        <w:t>2.2.</w:t>
      </w:r>
      <w:r w:rsidRPr="00BA1D95">
        <w:tab/>
        <w:t xml:space="preserve">Minimum conditions for the control of conformity of </w:t>
      </w:r>
      <w:r w:rsidRPr="00D713D8">
        <w:rPr>
          <w:lang w:val="en-US"/>
        </w:rPr>
        <w:t xml:space="preserve">Enhanced </w:t>
      </w:r>
      <w:r w:rsidRPr="00BA1D95">
        <w:t>Child Restraint Systems of categories "Universal", in relation to the dynamic tests acc</w:t>
      </w:r>
      <w:r>
        <w:t>ording to paragraph 1.6. above.</w:t>
      </w:r>
    </w:p>
    <w:p w14:paraId="5D4F651F" w14:textId="77777777" w:rsidR="003B0EDE" w:rsidRPr="003B0EDE" w:rsidRDefault="003B0EDE" w:rsidP="00713E0D">
      <w:pPr>
        <w:pStyle w:val="para"/>
      </w:pPr>
      <w:r w:rsidRPr="003B0EDE">
        <w:t>2.2.1.</w:t>
      </w:r>
      <w:r w:rsidRPr="003B0EDE">
        <w:tab/>
        <w:t xml:space="preserve">Batch control for the </w:t>
      </w:r>
      <w:r w:rsidR="00122BFE">
        <w:t xml:space="preserve">Enhanced </w:t>
      </w:r>
      <w:r w:rsidRPr="003B0EDE">
        <w:t>Child Restraint Systems</w:t>
      </w:r>
    </w:p>
    <w:p w14:paraId="49E74D3F" w14:textId="77777777" w:rsidR="003B0EDE" w:rsidRPr="003B0EDE" w:rsidRDefault="003B0EDE" w:rsidP="00713E0D">
      <w:pPr>
        <w:pStyle w:val="para"/>
      </w:pPr>
      <w:r w:rsidRPr="003B0EDE">
        <w:t>2.2.1.1.</w:t>
      </w:r>
      <w:r w:rsidRPr="003B0EDE">
        <w:tab/>
        <w:t xml:space="preserve">The holder of an approval </w:t>
      </w:r>
      <w:r w:rsidRPr="003B0EDE">
        <w:rPr>
          <w:bCs/>
        </w:rPr>
        <w:t>shall</w:t>
      </w:r>
      <w:r w:rsidRPr="003B0EDE">
        <w:t xml:space="preserve"> divide the </w:t>
      </w:r>
      <w:r w:rsidR="00122BFE">
        <w:t xml:space="preserve">Enhanced </w:t>
      </w:r>
      <w:r w:rsidRPr="003B0EDE">
        <w:t xml:space="preserve">Child Restraint Systems into batches which are as uniform as possible in regard to raw material or intermediate products involved in their manufacture (different colour of shell, different manufacture of harness) and in regard to production conditions. The numbers in a batch </w:t>
      </w:r>
      <w:r w:rsidRPr="003B0EDE">
        <w:rPr>
          <w:bCs/>
        </w:rPr>
        <w:t>shall</w:t>
      </w:r>
      <w:r w:rsidRPr="003B0EDE">
        <w:t xml:space="preserve"> not exceed 5</w:t>
      </w:r>
      <w:r w:rsidR="00B14445">
        <w:t>,</w:t>
      </w:r>
      <w:r w:rsidRPr="003B0EDE">
        <w:t>000 units.</w:t>
      </w:r>
    </w:p>
    <w:p w14:paraId="498B54CF" w14:textId="77777777" w:rsidR="003B0EDE" w:rsidRPr="003B0EDE" w:rsidRDefault="003B0EDE" w:rsidP="00713E0D">
      <w:pPr>
        <w:pStyle w:val="para"/>
      </w:pPr>
      <w:r w:rsidRPr="003B0EDE">
        <w:tab/>
        <w:t>In agreement with the relevant authorities the tests can be carried out by the Technical Service or under the responsibility of the holder of an approval.</w:t>
      </w:r>
    </w:p>
    <w:p w14:paraId="01416AC3" w14:textId="77777777" w:rsidR="003B0EDE" w:rsidRPr="003B0EDE" w:rsidRDefault="003B0EDE" w:rsidP="00713E0D">
      <w:pPr>
        <w:pStyle w:val="para"/>
      </w:pPr>
      <w:r w:rsidRPr="003B0EDE">
        <w:t>2.2.1.2.</w:t>
      </w:r>
      <w:r w:rsidRPr="003B0EDE">
        <w:tab/>
        <w:t xml:space="preserve">A sample </w:t>
      </w:r>
      <w:r w:rsidRPr="003B0EDE">
        <w:rPr>
          <w:bCs/>
        </w:rPr>
        <w:t>shall</w:t>
      </w:r>
      <w:r w:rsidRPr="003B0EDE">
        <w:t xml:space="preserve"> be taken in each batch in accordance with the provisions of paragraph 2.2.1.4. </w:t>
      </w:r>
      <w:r w:rsidR="004B4F91">
        <w:t xml:space="preserve">below </w:t>
      </w:r>
      <w:r w:rsidRPr="003B0EDE">
        <w:t>from a minimum of 20 per cent of the batch quantity, which has to be produced of the actual batch.</w:t>
      </w:r>
    </w:p>
    <w:p w14:paraId="45A95AFC" w14:textId="77777777" w:rsidR="003B0EDE" w:rsidRPr="003B0EDE" w:rsidRDefault="003B0EDE" w:rsidP="00713E0D">
      <w:pPr>
        <w:pStyle w:val="para"/>
      </w:pPr>
      <w:r w:rsidRPr="003B0EDE">
        <w:t>2.2.1.3.</w:t>
      </w:r>
      <w:r w:rsidRPr="003B0EDE">
        <w:tab/>
        <w:t xml:space="preserve">The characteristics of the </w:t>
      </w:r>
      <w:r w:rsidR="00122BFE">
        <w:t xml:space="preserve">Enhanced </w:t>
      </w:r>
      <w:r w:rsidRPr="003B0EDE">
        <w:t>Child Restraint Systems and the number of dynamic tests to be conducted are given in paragraph 2.2.1.4.</w:t>
      </w:r>
      <w:r w:rsidR="004B4F91">
        <w:t xml:space="preserve"> below </w:t>
      </w:r>
    </w:p>
    <w:p w14:paraId="0D144C78" w14:textId="77777777" w:rsidR="003B0EDE" w:rsidRDefault="003B0EDE" w:rsidP="00713E0D">
      <w:pPr>
        <w:pStyle w:val="para"/>
      </w:pPr>
      <w:r w:rsidRPr="003B0EDE">
        <w:t>2.2.1.4.</w:t>
      </w:r>
      <w:r w:rsidRPr="003B0EDE">
        <w:tab/>
        <w:t xml:space="preserve">In order to be accepted, a batch of </w:t>
      </w:r>
      <w:r w:rsidR="00122BFE">
        <w:t xml:space="preserve">Enhanced </w:t>
      </w:r>
      <w:r w:rsidRPr="003B0EDE">
        <w:t xml:space="preserve">Child Restraint Systems </w:t>
      </w:r>
      <w:r w:rsidRPr="003B0EDE">
        <w:rPr>
          <w:bCs/>
        </w:rPr>
        <w:t>shall</w:t>
      </w:r>
      <w:r w:rsidRPr="003B0EDE">
        <w:t xml:space="preserve"> satisfy the following conditions.</w:t>
      </w:r>
    </w:p>
    <w:p w14:paraId="2D2BA1A0" w14:textId="77777777" w:rsidR="00416A60" w:rsidRDefault="00416A60" w:rsidP="005A79B0">
      <w:pPr>
        <w:pStyle w:val="Heading1"/>
        <w:keepNext/>
        <w:numPr>
          <w:ilvl w:val="0"/>
          <w:numId w:val="0"/>
        </w:numPr>
        <w:spacing w:after="120"/>
        <w:ind w:left="567" w:firstLine="567"/>
        <w:rPr>
          <w:noProof/>
          <w:lang w:eastAsia="en-GB"/>
        </w:rPr>
      </w:pPr>
      <w:r>
        <w:rPr>
          <w:noProof/>
          <w:lang w:eastAsia="en-GB"/>
        </w:rPr>
        <w:t>Table 1</w:t>
      </w:r>
    </w:p>
    <w:tbl>
      <w:tblPr>
        <w:tblW w:w="8505"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417"/>
        <w:gridCol w:w="1849"/>
        <w:gridCol w:w="985"/>
        <w:gridCol w:w="1418"/>
        <w:gridCol w:w="1418"/>
        <w:gridCol w:w="1418"/>
      </w:tblGrid>
      <w:tr w:rsidR="003B0EDE" w:rsidRPr="003B0EDE" w14:paraId="527CC774" w14:textId="77777777" w:rsidTr="0086699B">
        <w:tc>
          <w:tcPr>
            <w:tcW w:w="1417" w:type="dxa"/>
            <w:tcBorders>
              <w:bottom w:val="single" w:sz="12" w:space="0" w:color="auto"/>
            </w:tcBorders>
            <w:vAlign w:val="bottom"/>
          </w:tcPr>
          <w:p w14:paraId="5EC64B25" w14:textId="77777777" w:rsidR="003B0EDE" w:rsidRPr="003B0EDE" w:rsidRDefault="003B0EDE" w:rsidP="0086699B">
            <w:pPr>
              <w:spacing w:before="80" w:after="80" w:line="200" w:lineRule="exact"/>
              <w:ind w:left="113" w:right="113"/>
              <w:rPr>
                <w:i/>
                <w:sz w:val="16"/>
              </w:rPr>
            </w:pPr>
            <w:r w:rsidRPr="003B0EDE">
              <w:rPr>
                <w:i/>
                <w:sz w:val="16"/>
              </w:rPr>
              <w:t>Number in the batch</w:t>
            </w:r>
          </w:p>
        </w:tc>
        <w:tc>
          <w:tcPr>
            <w:tcW w:w="1849" w:type="dxa"/>
            <w:tcBorders>
              <w:bottom w:val="single" w:sz="12" w:space="0" w:color="auto"/>
            </w:tcBorders>
            <w:vAlign w:val="bottom"/>
          </w:tcPr>
          <w:p w14:paraId="783DA314" w14:textId="77777777" w:rsidR="003B0EDE" w:rsidRPr="003B0EDE" w:rsidRDefault="003B0EDE" w:rsidP="0086699B">
            <w:pPr>
              <w:spacing w:before="80" w:after="80" w:line="200" w:lineRule="exact"/>
              <w:ind w:left="113" w:right="113"/>
              <w:rPr>
                <w:i/>
                <w:sz w:val="16"/>
              </w:rPr>
            </w:pPr>
            <w:r w:rsidRPr="003B0EDE">
              <w:rPr>
                <w:i/>
                <w:sz w:val="16"/>
              </w:rPr>
              <w:t>Number of samples/</w:t>
            </w:r>
            <w:r w:rsidR="00B14445">
              <w:rPr>
                <w:i/>
                <w:sz w:val="16"/>
              </w:rPr>
              <w:t xml:space="preserve"> </w:t>
            </w:r>
            <w:r w:rsidR="00122BFE" w:rsidRPr="00122BFE">
              <w:rPr>
                <w:i/>
                <w:sz w:val="16"/>
              </w:rPr>
              <w:t xml:space="preserve">Enhanced </w:t>
            </w:r>
            <w:r w:rsidRPr="003B0EDE">
              <w:rPr>
                <w:i/>
                <w:sz w:val="16"/>
              </w:rPr>
              <w:t>Child Restraint Systems characteristics</w:t>
            </w:r>
          </w:p>
        </w:tc>
        <w:tc>
          <w:tcPr>
            <w:tcW w:w="985" w:type="dxa"/>
            <w:tcBorders>
              <w:bottom w:val="single" w:sz="12" w:space="0" w:color="auto"/>
            </w:tcBorders>
            <w:vAlign w:val="bottom"/>
          </w:tcPr>
          <w:p w14:paraId="6FA631E5" w14:textId="77777777" w:rsidR="003B0EDE" w:rsidRPr="003B0EDE" w:rsidRDefault="003B0EDE" w:rsidP="0086699B">
            <w:pPr>
              <w:spacing w:before="80" w:after="80" w:line="200" w:lineRule="exact"/>
              <w:ind w:left="113" w:right="113"/>
              <w:jc w:val="center"/>
              <w:rPr>
                <w:i/>
                <w:sz w:val="16"/>
              </w:rPr>
            </w:pPr>
            <w:r w:rsidRPr="003B0EDE">
              <w:rPr>
                <w:i/>
                <w:sz w:val="16"/>
              </w:rPr>
              <w:t>Combined number of samples</w:t>
            </w:r>
          </w:p>
        </w:tc>
        <w:tc>
          <w:tcPr>
            <w:tcW w:w="1418" w:type="dxa"/>
            <w:tcBorders>
              <w:bottom w:val="single" w:sz="12" w:space="0" w:color="auto"/>
            </w:tcBorders>
            <w:vAlign w:val="bottom"/>
          </w:tcPr>
          <w:p w14:paraId="55D5134E" w14:textId="77777777" w:rsidR="003B0EDE" w:rsidRPr="003B0EDE" w:rsidRDefault="003B0EDE" w:rsidP="0086699B">
            <w:pPr>
              <w:spacing w:before="80" w:after="80" w:line="200" w:lineRule="exact"/>
              <w:ind w:left="113" w:right="113"/>
              <w:jc w:val="center"/>
              <w:rPr>
                <w:i/>
                <w:sz w:val="16"/>
              </w:rPr>
            </w:pPr>
            <w:r w:rsidRPr="003B0EDE">
              <w:rPr>
                <w:i/>
                <w:sz w:val="16"/>
              </w:rPr>
              <w:t>Acceptance criteria</w:t>
            </w:r>
          </w:p>
        </w:tc>
        <w:tc>
          <w:tcPr>
            <w:tcW w:w="1418" w:type="dxa"/>
            <w:tcBorders>
              <w:bottom w:val="single" w:sz="12" w:space="0" w:color="auto"/>
            </w:tcBorders>
            <w:vAlign w:val="bottom"/>
          </w:tcPr>
          <w:p w14:paraId="6A526D93" w14:textId="77777777" w:rsidR="003B0EDE" w:rsidRPr="003B0EDE" w:rsidRDefault="003B0EDE" w:rsidP="0086699B">
            <w:pPr>
              <w:spacing w:before="80" w:after="80" w:line="200" w:lineRule="exact"/>
              <w:ind w:left="113" w:right="113"/>
              <w:jc w:val="center"/>
              <w:rPr>
                <w:i/>
                <w:sz w:val="16"/>
              </w:rPr>
            </w:pPr>
            <w:r w:rsidRPr="003B0EDE">
              <w:rPr>
                <w:i/>
                <w:sz w:val="16"/>
              </w:rPr>
              <w:t>Rejection criteria</w:t>
            </w:r>
          </w:p>
        </w:tc>
        <w:tc>
          <w:tcPr>
            <w:tcW w:w="1418" w:type="dxa"/>
            <w:tcBorders>
              <w:bottom w:val="single" w:sz="12" w:space="0" w:color="auto"/>
            </w:tcBorders>
            <w:vAlign w:val="bottom"/>
          </w:tcPr>
          <w:p w14:paraId="7742A339" w14:textId="77777777" w:rsidR="003B0EDE" w:rsidRPr="003B0EDE" w:rsidRDefault="003B0EDE" w:rsidP="0086699B">
            <w:pPr>
              <w:spacing w:before="80" w:after="80" w:line="200" w:lineRule="exact"/>
              <w:ind w:left="113" w:right="113"/>
              <w:rPr>
                <w:i/>
                <w:sz w:val="16"/>
              </w:rPr>
            </w:pPr>
            <w:r w:rsidRPr="003B0EDE">
              <w:rPr>
                <w:i/>
                <w:sz w:val="16"/>
              </w:rPr>
              <w:t>Degree of control rigour</w:t>
            </w:r>
          </w:p>
        </w:tc>
      </w:tr>
      <w:tr w:rsidR="003B0EDE" w:rsidRPr="003B0EDE" w14:paraId="0B09EF84" w14:textId="77777777" w:rsidTr="0086699B">
        <w:tc>
          <w:tcPr>
            <w:tcW w:w="1417" w:type="dxa"/>
            <w:tcBorders>
              <w:top w:val="single" w:sz="12" w:space="0" w:color="auto"/>
            </w:tcBorders>
          </w:tcPr>
          <w:p w14:paraId="17FC8FD3" w14:textId="77777777" w:rsidR="003B0EDE" w:rsidRPr="003B0EDE" w:rsidRDefault="003B0EDE" w:rsidP="0018445C">
            <w:pPr>
              <w:spacing w:before="40" w:after="120" w:line="220" w:lineRule="exact"/>
              <w:ind w:left="113" w:right="113"/>
            </w:pPr>
            <w:r w:rsidRPr="003B0EDE">
              <w:t>N&lt;500</w:t>
            </w:r>
          </w:p>
        </w:tc>
        <w:tc>
          <w:tcPr>
            <w:tcW w:w="1849" w:type="dxa"/>
            <w:tcBorders>
              <w:top w:val="single" w:sz="12" w:space="0" w:color="auto"/>
            </w:tcBorders>
          </w:tcPr>
          <w:p w14:paraId="0B7BA60D" w14:textId="1B48CEEB" w:rsidR="003B0EDE" w:rsidRPr="003B0EDE" w:rsidRDefault="003B0EDE" w:rsidP="0018445C">
            <w:pPr>
              <w:spacing w:before="40" w:after="120" w:line="220" w:lineRule="exact"/>
              <w:ind w:left="113" w:right="113"/>
            </w:pPr>
            <w:r w:rsidRPr="003B0EDE">
              <w:t>1st = 1MH</w:t>
            </w:r>
            <w:r w:rsidR="0018445C">
              <w:br/>
            </w:r>
            <w:r w:rsidRPr="003B0EDE">
              <w:t>2nd = 1MH</w:t>
            </w:r>
          </w:p>
        </w:tc>
        <w:tc>
          <w:tcPr>
            <w:tcW w:w="985" w:type="dxa"/>
            <w:tcBorders>
              <w:top w:val="single" w:sz="12" w:space="0" w:color="auto"/>
            </w:tcBorders>
          </w:tcPr>
          <w:p w14:paraId="42D0C428" w14:textId="76043CD6" w:rsidR="003B0EDE" w:rsidRPr="003B0EDE" w:rsidRDefault="003B0EDE" w:rsidP="0018445C">
            <w:pPr>
              <w:spacing w:before="40" w:after="120" w:line="220" w:lineRule="exact"/>
              <w:ind w:left="113" w:right="113"/>
              <w:jc w:val="center"/>
            </w:pPr>
            <w:r w:rsidRPr="003B0EDE">
              <w:t>1</w:t>
            </w:r>
            <w:r w:rsidR="0018445C">
              <w:br/>
            </w:r>
            <w:r w:rsidRPr="003B0EDE">
              <w:t>2</w:t>
            </w:r>
          </w:p>
        </w:tc>
        <w:tc>
          <w:tcPr>
            <w:tcW w:w="1418" w:type="dxa"/>
            <w:tcBorders>
              <w:top w:val="single" w:sz="12" w:space="0" w:color="auto"/>
            </w:tcBorders>
          </w:tcPr>
          <w:p w14:paraId="111FB8FD" w14:textId="3A282DE7" w:rsidR="003B0EDE" w:rsidRPr="003B0EDE" w:rsidRDefault="003B0EDE" w:rsidP="0018445C">
            <w:pPr>
              <w:spacing w:before="40" w:after="120" w:line="220" w:lineRule="exact"/>
              <w:ind w:left="113" w:right="113"/>
              <w:jc w:val="center"/>
            </w:pPr>
            <w:r w:rsidRPr="003B0EDE">
              <w:t>0</w:t>
            </w:r>
            <w:r w:rsidR="0018445C">
              <w:br/>
            </w:r>
            <w:r w:rsidRPr="003B0EDE">
              <w:t>1</w:t>
            </w:r>
          </w:p>
        </w:tc>
        <w:tc>
          <w:tcPr>
            <w:tcW w:w="1418" w:type="dxa"/>
            <w:tcBorders>
              <w:top w:val="single" w:sz="12" w:space="0" w:color="auto"/>
            </w:tcBorders>
          </w:tcPr>
          <w:p w14:paraId="22D45C6D" w14:textId="6D970B7B" w:rsidR="003B0EDE" w:rsidRPr="003B0EDE" w:rsidRDefault="003B0EDE" w:rsidP="0018445C">
            <w:pPr>
              <w:spacing w:before="40" w:after="120" w:line="220" w:lineRule="exact"/>
              <w:ind w:left="113" w:right="113"/>
              <w:jc w:val="center"/>
            </w:pPr>
            <w:r w:rsidRPr="003B0EDE">
              <w:t>-</w:t>
            </w:r>
            <w:r w:rsidR="0018445C">
              <w:br/>
            </w:r>
            <w:r w:rsidRPr="003B0EDE">
              <w:t>2</w:t>
            </w:r>
          </w:p>
        </w:tc>
        <w:tc>
          <w:tcPr>
            <w:tcW w:w="1418" w:type="dxa"/>
            <w:tcBorders>
              <w:top w:val="single" w:sz="12" w:space="0" w:color="auto"/>
            </w:tcBorders>
          </w:tcPr>
          <w:p w14:paraId="47EA8555" w14:textId="77777777" w:rsidR="003B0EDE" w:rsidRPr="003B0EDE" w:rsidRDefault="003B0EDE" w:rsidP="0018445C">
            <w:pPr>
              <w:spacing w:before="40" w:after="120" w:line="220" w:lineRule="exact"/>
              <w:ind w:left="113" w:right="113"/>
            </w:pPr>
            <w:r w:rsidRPr="003B0EDE">
              <w:t>Normal</w:t>
            </w:r>
          </w:p>
        </w:tc>
      </w:tr>
      <w:tr w:rsidR="003B0EDE" w:rsidRPr="003B0EDE" w14:paraId="6437392E" w14:textId="77777777" w:rsidTr="00B14445">
        <w:tc>
          <w:tcPr>
            <w:tcW w:w="1417" w:type="dxa"/>
          </w:tcPr>
          <w:p w14:paraId="17364212" w14:textId="77777777" w:rsidR="003B0EDE" w:rsidRPr="003B0EDE" w:rsidRDefault="003B0EDE" w:rsidP="0018445C">
            <w:pPr>
              <w:spacing w:before="40" w:after="120" w:line="220" w:lineRule="exact"/>
              <w:ind w:left="113" w:right="113"/>
            </w:pPr>
            <w:r w:rsidRPr="003B0EDE">
              <w:t>500&lt;N&lt;5</w:t>
            </w:r>
            <w:r w:rsidR="00B14445">
              <w:t>,</w:t>
            </w:r>
            <w:r w:rsidRPr="003B0EDE">
              <w:t>000</w:t>
            </w:r>
          </w:p>
        </w:tc>
        <w:tc>
          <w:tcPr>
            <w:tcW w:w="1849" w:type="dxa"/>
          </w:tcPr>
          <w:p w14:paraId="3E0F1748" w14:textId="6270DCF9" w:rsidR="003B0EDE" w:rsidRPr="003B0EDE" w:rsidRDefault="003B0EDE" w:rsidP="0018445C">
            <w:pPr>
              <w:spacing w:before="40" w:after="120" w:line="220" w:lineRule="exact"/>
              <w:ind w:left="113" w:right="113"/>
            </w:pPr>
            <w:r w:rsidRPr="003B0EDE">
              <w:t>1st = 1MH+1LH</w:t>
            </w:r>
            <w:r w:rsidR="0018445C">
              <w:br/>
            </w:r>
            <w:r w:rsidRPr="003B0EDE">
              <w:t>2nd = 1MH+1LH</w:t>
            </w:r>
          </w:p>
        </w:tc>
        <w:tc>
          <w:tcPr>
            <w:tcW w:w="985" w:type="dxa"/>
          </w:tcPr>
          <w:p w14:paraId="7C4DC89D" w14:textId="325C3357" w:rsidR="003B0EDE" w:rsidRPr="003B0EDE" w:rsidRDefault="003B0EDE" w:rsidP="0018445C">
            <w:pPr>
              <w:spacing w:before="40" w:after="120" w:line="220" w:lineRule="exact"/>
              <w:ind w:left="113" w:right="113"/>
              <w:jc w:val="center"/>
            </w:pPr>
            <w:r w:rsidRPr="003B0EDE">
              <w:t>2</w:t>
            </w:r>
            <w:r w:rsidR="0018445C">
              <w:br/>
            </w:r>
            <w:r w:rsidRPr="003B0EDE">
              <w:t>4</w:t>
            </w:r>
          </w:p>
        </w:tc>
        <w:tc>
          <w:tcPr>
            <w:tcW w:w="1418" w:type="dxa"/>
          </w:tcPr>
          <w:p w14:paraId="22A03794" w14:textId="71206D2A" w:rsidR="003B0EDE" w:rsidRPr="003B0EDE" w:rsidRDefault="003B0EDE" w:rsidP="0018445C">
            <w:pPr>
              <w:spacing w:before="40" w:after="120" w:line="220" w:lineRule="exact"/>
              <w:ind w:left="113" w:right="113"/>
              <w:jc w:val="center"/>
            </w:pPr>
            <w:r w:rsidRPr="003B0EDE">
              <w:t>0</w:t>
            </w:r>
            <w:r w:rsidR="0018445C">
              <w:br/>
            </w:r>
            <w:r w:rsidRPr="003B0EDE">
              <w:t>1</w:t>
            </w:r>
          </w:p>
        </w:tc>
        <w:tc>
          <w:tcPr>
            <w:tcW w:w="1418" w:type="dxa"/>
          </w:tcPr>
          <w:p w14:paraId="2A0334DB" w14:textId="63F4F767" w:rsidR="003B0EDE" w:rsidRPr="003B0EDE" w:rsidRDefault="003B0EDE" w:rsidP="0018445C">
            <w:pPr>
              <w:spacing w:before="40" w:after="120" w:line="220" w:lineRule="exact"/>
              <w:ind w:left="113" w:right="113"/>
              <w:jc w:val="center"/>
            </w:pPr>
            <w:r w:rsidRPr="003B0EDE">
              <w:t>2</w:t>
            </w:r>
            <w:r w:rsidR="0018445C">
              <w:br/>
            </w:r>
            <w:r w:rsidRPr="003B0EDE">
              <w:t>2</w:t>
            </w:r>
          </w:p>
        </w:tc>
        <w:tc>
          <w:tcPr>
            <w:tcW w:w="1418" w:type="dxa"/>
          </w:tcPr>
          <w:p w14:paraId="580F7638" w14:textId="77777777" w:rsidR="003B0EDE" w:rsidRPr="003B0EDE" w:rsidRDefault="003B0EDE" w:rsidP="0018445C">
            <w:pPr>
              <w:spacing w:before="40" w:after="120" w:line="220" w:lineRule="exact"/>
              <w:ind w:left="113" w:right="113"/>
            </w:pPr>
            <w:r w:rsidRPr="003B0EDE">
              <w:t>Normal</w:t>
            </w:r>
          </w:p>
        </w:tc>
      </w:tr>
      <w:tr w:rsidR="003B0EDE" w:rsidRPr="003B0EDE" w14:paraId="566720ED" w14:textId="77777777" w:rsidTr="0086699B">
        <w:tc>
          <w:tcPr>
            <w:tcW w:w="1417" w:type="dxa"/>
            <w:tcBorders>
              <w:bottom w:val="single" w:sz="4" w:space="0" w:color="auto"/>
            </w:tcBorders>
          </w:tcPr>
          <w:p w14:paraId="359976B3" w14:textId="77777777" w:rsidR="003B0EDE" w:rsidRPr="003B0EDE" w:rsidRDefault="003B0EDE" w:rsidP="0018445C">
            <w:pPr>
              <w:spacing w:before="40" w:after="120" w:line="220" w:lineRule="exact"/>
              <w:ind w:left="113" w:right="113"/>
            </w:pPr>
            <w:r w:rsidRPr="003B0EDE">
              <w:t>N&lt;500</w:t>
            </w:r>
          </w:p>
        </w:tc>
        <w:tc>
          <w:tcPr>
            <w:tcW w:w="1849" w:type="dxa"/>
            <w:tcBorders>
              <w:bottom w:val="single" w:sz="4" w:space="0" w:color="auto"/>
            </w:tcBorders>
          </w:tcPr>
          <w:p w14:paraId="445FBEFD" w14:textId="4962216E" w:rsidR="003B0EDE" w:rsidRPr="003B0EDE" w:rsidRDefault="003B0EDE" w:rsidP="0018445C">
            <w:pPr>
              <w:spacing w:before="40" w:after="120" w:line="220" w:lineRule="exact"/>
              <w:ind w:left="113" w:right="113"/>
            </w:pPr>
            <w:r w:rsidRPr="003B0EDE">
              <w:t>1st = 2MH</w:t>
            </w:r>
            <w:r w:rsidR="0018445C">
              <w:br/>
            </w:r>
            <w:r w:rsidRPr="003B0EDE">
              <w:t>2nd = 2MH</w:t>
            </w:r>
          </w:p>
        </w:tc>
        <w:tc>
          <w:tcPr>
            <w:tcW w:w="985" w:type="dxa"/>
            <w:tcBorders>
              <w:bottom w:val="single" w:sz="4" w:space="0" w:color="auto"/>
            </w:tcBorders>
          </w:tcPr>
          <w:p w14:paraId="269CB550" w14:textId="7C704FF2" w:rsidR="003B0EDE" w:rsidRPr="003B0EDE" w:rsidRDefault="003B0EDE" w:rsidP="0018445C">
            <w:pPr>
              <w:spacing w:before="40" w:after="120" w:line="220" w:lineRule="exact"/>
              <w:ind w:left="113" w:right="113"/>
              <w:jc w:val="center"/>
            </w:pPr>
            <w:r w:rsidRPr="003B0EDE">
              <w:t>2</w:t>
            </w:r>
            <w:r w:rsidR="0018445C">
              <w:br/>
            </w:r>
            <w:r w:rsidRPr="003B0EDE">
              <w:t>4</w:t>
            </w:r>
          </w:p>
        </w:tc>
        <w:tc>
          <w:tcPr>
            <w:tcW w:w="1418" w:type="dxa"/>
            <w:tcBorders>
              <w:bottom w:val="single" w:sz="4" w:space="0" w:color="auto"/>
            </w:tcBorders>
          </w:tcPr>
          <w:p w14:paraId="2B5A6781" w14:textId="5C0BA628" w:rsidR="003B0EDE" w:rsidRPr="003B0EDE" w:rsidRDefault="003B0EDE" w:rsidP="0018445C">
            <w:pPr>
              <w:spacing w:before="40" w:after="120" w:line="220" w:lineRule="exact"/>
              <w:ind w:left="113" w:right="113"/>
              <w:jc w:val="center"/>
            </w:pPr>
            <w:r w:rsidRPr="003B0EDE">
              <w:t>0</w:t>
            </w:r>
            <w:r w:rsidR="0018445C">
              <w:br/>
            </w:r>
            <w:r w:rsidRPr="003B0EDE">
              <w:t>1</w:t>
            </w:r>
          </w:p>
        </w:tc>
        <w:tc>
          <w:tcPr>
            <w:tcW w:w="1418" w:type="dxa"/>
            <w:tcBorders>
              <w:bottom w:val="single" w:sz="4" w:space="0" w:color="auto"/>
            </w:tcBorders>
          </w:tcPr>
          <w:p w14:paraId="5B4E1B9C" w14:textId="79EFAB8E" w:rsidR="003B0EDE" w:rsidRPr="003B0EDE" w:rsidRDefault="003B0EDE" w:rsidP="0018445C">
            <w:pPr>
              <w:spacing w:before="40" w:after="120" w:line="220" w:lineRule="exact"/>
              <w:ind w:left="113" w:right="113"/>
              <w:jc w:val="center"/>
            </w:pPr>
            <w:r w:rsidRPr="003B0EDE">
              <w:t>2</w:t>
            </w:r>
            <w:r w:rsidR="0018445C">
              <w:br/>
            </w:r>
            <w:r w:rsidRPr="003B0EDE">
              <w:t>2</w:t>
            </w:r>
          </w:p>
        </w:tc>
        <w:tc>
          <w:tcPr>
            <w:tcW w:w="1418" w:type="dxa"/>
            <w:tcBorders>
              <w:bottom w:val="single" w:sz="4" w:space="0" w:color="auto"/>
            </w:tcBorders>
          </w:tcPr>
          <w:p w14:paraId="5E86047D" w14:textId="77777777" w:rsidR="003B0EDE" w:rsidRPr="003B0EDE" w:rsidRDefault="003B0EDE" w:rsidP="0018445C">
            <w:pPr>
              <w:spacing w:before="40" w:after="120" w:line="220" w:lineRule="exact"/>
              <w:ind w:left="113" w:right="113"/>
            </w:pPr>
            <w:r w:rsidRPr="003B0EDE">
              <w:t>Strengthened</w:t>
            </w:r>
          </w:p>
        </w:tc>
      </w:tr>
      <w:tr w:rsidR="003B0EDE" w:rsidRPr="003B0EDE" w14:paraId="481B213A" w14:textId="77777777" w:rsidTr="0086699B">
        <w:tc>
          <w:tcPr>
            <w:tcW w:w="1417" w:type="dxa"/>
            <w:tcBorders>
              <w:bottom w:val="single" w:sz="12" w:space="0" w:color="auto"/>
            </w:tcBorders>
          </w:tcPr>
          <w:p w14:paraId="4D67050E" w14:textId="77777777" w:rsidR="003B0EDE" w:rsidRPr="003B0EDE" w:rsidRDefault="003B0EDE" w:rsidP="0018445C">
            <w:pPr>
              <w:spacing w:before="40" w:after="120" w:line="220" w:lineRule="exact"/>
              <w:ind w:left="113" w:right="113"/>
            </w:pPr>
            <w:r w:rsidRPr="003B0EDE">
              <w:t>500&lt;N&lt;5</w:t>
            </w:r>
            <w:r w:rsidR="00B14445">
              <w:t>,</w:t>
            </w:r>
            <w:r w:rsidRPr="003B0EDE">
              <w:t>000</w:t>
            </w:r>
          </w:p>
        </w:tc>
        <w:tc>
          <w:tcPr>
            <w:tcW w:w="1849" w:type="dxa"/>
            <w:tcBorders>
              <w:bottom w:val="single" w:sz="12" w:space="0" w:color="auto"/>
            </w:tcBorders>
          </w:tcPr>
          <w:p w14:paraId="375D69ED" w14:textId="4E44FFC5" w:rsidR="003B0EDE" w:rsidRPr="003B0EDE" w:rsidRDefault="003B0EDE" w:rsidP="0018445C">
            <w:pPr>
              <w:spacing w:before="40" w:after="120" w:line="220" w:lineRule="exact"/>
              <w:ind w:left="113" w:right="113"/>
            </w:pPr>
            <w:r w:rsidRPr="003B0EDE">
              <w:t>1st = 2MH+2LH</w:t>
            </w:r>
            <w:r w:rsidR="0018445C">
              <w:br/>
            </w:r>
            <w:r w:rsidRPr="003B0EDE">
              <w:t>2nd = 2MH+2LH</w:t>
            </w:r>
          </w:p>
        </w:tc>
        <w:tc>
          <w:tcPr>
            <w:tcW w:w="985" w:type="dxa"/>
            <w:tcBorders>
              <w:bottom w:val="single" w:sz="12" w:space="0" w:color="auto"/>
            </w:tcBorders>
          </w:tcPr>
          <w:p w14:paraId="6D451BB0" w14:textId="6AC4CD89" w:rsidR="003B0EDE" w:rsidRPr="003B0EDE" w:rsidRDefault="003B0EDE" w:rsidP="0018445C">
            <w:pPr>
              <w:spacing w:before="40" w:after="120" w:line="220" w:lineRule="exact"/>
              <w:ind w:left="113" w:right="113"/>
              <w:jc w:val="center"/>
            </w:pPr>
            <w:r w:rsidRPr="003B0EDE">
              <w:t>4</w:t>
            </w:r>
            <w:r w:rsidR="0018445C">
              <w:br/>
            </w:r>
            <w:r w:rsidRPr="003B0EDE">
              <w:t>8</w:t>
            </w:r>
          </w:p>
        </w:tc>
        <w:tc>
          <w:tcPr>
            <w:tcW w:w="1418" w:type="dxa"/>
            <w:tcBorders>
              <w:bottom w:val="single" w:sz="12" w:space="0" w:color="auto"/>
            </w:tcBorders>
          </w:tcPr>
          <w:p w14:paraId="4398236E" w14:textId="0017C6F0" w:rsidR="003B0EDE" w:rsidRPr="003B0EDE" w:rsidRDefault="003B0EDE" w:rsidP="0018445C">
            <w:pPr>
              <w:spacing w:before="40" w:after="120" w:line="220" w:lineRule="exact"/>
              <w:ind w:left="113" w:right="113"/>
              <w:jc w:val="center"/>
            </w:pPr>
            <w:r w:rsidRPr="003B0EDE">
              <w:t>0</w:t>
            </w:r>
            <w:r w:rsidR="0018445C">
              <w:br/>
            </w:r>
            <w:r w:rsidRPr="003B0EDE">
              <w:t>1</w:t>
            </w:r>
          </w:p>
        </w:tc>
        <w:tc>
          <w:tcPr>
            <w:tcW w:w="1418" w:type="dxa"/>
            <w:tcBorders>
              <w:bottom w:val="single" w:sz="12" w:space="0" w:color="auto"/>
            </w:tcBorders>
          </w:tcPr>
          <w:p w14:paraId="5342A90C" w14:textId="0D0E38C6" w:rsidR="003B0EDE" w:rsidRPr="003B0EDE" w:rsidRDefault="003B0EDE" w:rsidP="0018445C">
            <w:pPr>
              <w:spacing w:before="40" w:after="120" w:line="220" w:lineRule="exact"/>
              <w:ind w:left="113" w:right="113"/>
              <w:jc w:val="center"/>
            </w:pPr>
            <w:r w:rsidRPr="003B0EDE">
              <w:t>2</w:t>
            </w:r>
            <w:r w:rsidR="0018445C">
              <w:br/>
            </w:r>
            <w:r w:rsidRPr="003B0EDE">
              <w:t>2</w:t>
            </w:r>
          </w:p>
        </w:tc>
        <w:tc>
          <w:tcPr>
            <w:tcW w:w="1418" w:type="dxa"/>
            <w:tcBorders>
              <w:bottom w:val="single" w:sz="12" w:space="0" w:color="auto"/>
            </w:tcBorders>
          </w:tcPr>
          <w:p w14:paraId="3F5C043B" w14:textId="77777777" w:rsidR="003B0EDE" w:rsidRPr="003B0EDE" w:rsidRDefault="003B0EDE" w:rsidP="0018445C">
            <w:pPr>
              <w:spacing w:before="40" w:after="120" w:line="220" w:lineRule="exact"/>
              <w:ind w:left="113" w:right="113"/>
            </w:pPr>
            <w:r w:rsidRPr="003B0EDE">
              <w:t>Strengthened</w:t>
            </w:r>
          </w:p>
        </w:tc>
      </w:tr>
    </w:tbl>
    <w:p w14:paraId="426CBB05" w14:textId="5A9BD6E9" w:rsidR="003B0EDE" w:rsidRPr="008A757D" w:rsidRDefault="003B0EDE" w:rsidP="008A757D">
      <w:pPr>
        <w:pStyle w:val="para"/>
        <w:spacing w:after="60"/>
        <w:ind w:left="1276" w:right="141" w:firstLine="0"/>
        <w:rPr>
          <w:sz w:val="18"/>
          <w:szCs w:val="18"/>
        </w:rPr>
      </w:pPr>
      <w:r w:rsidRPr="008A757D">
        <w:rPr>
          <w:i/>
          <w:sz w:val="18"/>
          <w:szCs w:val="18"/>
        </w:rPr>
        <w:t>Notes:</w:t>
      </w:r>
      <w:r w:rsidR="008A757D" w:rsidRPr="008A757D">
        <w:rPr>
          <w:i/>
          <w:sz w:val="18"/>
          <w:szCs w:val="18"/>
        </w:rPr>
        <w:t xml:space="preserve"> </w:t>
      </w:r>
      <w:r w:rsidR="00424B56" w:rsidRPr="008A757D">
        <w:rPr>
          <w:spacing w:val="-2"/>
          <w:sz w:val="18"/>
          <w:szCs w:val="18"/>
        </w:rPr>
        <w:t>MH means harder condition (the least good results obtained in approval or extension of approval) LH signifies a less hard condition</w:t>
      </w:r>
      <w:r w:rsidR="00A344C7">
        <w:rPr>
          <w:spacing w:val="-2"/>
          <w:sz w:val="18"/>
          <w:szCs w:val="18"/>
        </w:rPr>
        <w:t>.</w:t>
      </w:r>
      <w:r w:rsidR="00424B56" w:rsidRPr="008A757D" w:rsidDel="00424B56">
        <w:rPr>
          <w:spacing w:val="-2"/>
          <w:sz w:val="18"/>
          <w:szCs w:val="18"/>
        </w:rPr>
        <w:t xml:space="preserve"> </w:t>
      </w:r>
      <w:r w:rsidRPr="008A757D">
        <w:rPr>
          <w:sz w:val="18"/>
          <w:szCs w:val="18"/>
        </w:rPr>
        <w:t>LH signifies a less hard configuration.</w:t>
      </w:r>
    </w:p>
    <w:p w14:paraId="604F78EB" w14:textId="4B807B52" w:rsidR="003B0EDE" w:rsidRPr="008A757D" w:rsidRDefault="003B0EDE" w:rsidP="008A757D">
      <w:pPr>
        <w:pStyle w:val="para"/>
        <w:spacing w:after="60"/>
        <w:ind w:left="1276" w:firstLine="0"/>
        <w:rPr>
          <w:sz w:val="18"/>
          <w:szCs w:val="18"/>
        </w:rPr>
      </w:pPr>
      <w:r w:rsidRPr="008A757D">
        <w:rPr>
          <w:sz w:val="18"/>
          <w:szCs w:val="18"/>
        </w:rPr>
        <w:t>This dual sampling plan functions as follows:</w:t>
      </w:r>
    </w:p>
    <w:p w14:paraId="63DEC1DC" w14:textId="6DFC61DF" w:rsidR="003B0EDE" w:rsidRPr="008A757D" w:rsidRDefault="003B0EDE" w:rsidP="008A757D">
      <w:pPr>
        <w:pStyle w:val="para"/>
        <w:spacing w:after="60"/>
        <w:ind w:left="1276" w:firstLine="0"/>
        <w:rPr>
          <w:sz w:val="18"/>
          <w:szCs w:val="18"/>
        </w:rPr>
      </w:pPr>
      <w:r w:rsidRPr="008A757D">
        <w:rPr>
          <w:sz w:val="18"/>
          <w:szCs w:val="18"/>
        </w:rPr>
        <w:t>For a normal control, if the first sample does not contain any defective units the batch is accepted without testing a second sample. If it contains two defective units the batch is rejected. Finally, if it contains one defective unit a second sample is extracted and it is the cumulative number, which shall satisfy the condition of column 5 of the table above.</w:t>
      </w:r>
    </w:p>
    <w:p w14:paraId="73C003BD" w14:textId="340A5829" w:rsidR="003B0EDE" w:rsidRPr="008A757D" w:rsidRDefault="003B0EDE" w:rsidP="008A757D">
      <w:pPr>
        <w:pStyle w:val="para"/>
        <w:spacing w:after="60"/>
        <w:ind w:left="1276" w:firstLine="0"/>
        <w:rPr>
          <w:sz w:val="18"/>
          <w:szCs w:val="18"/>
        </w:rPr>
      </w:pPr>
      <w:r w:rsidRPr="008A757D">
        <w:rPr>
          <w:sz w:val="18"/>
          <w:szCs w:val="18"/>
        </w:rPr>
        <w:t>There is a change from normal control to strengthened control if, out of 5 consecutive batches, two are rejected. Normal control is resumed if 5 consecutive batches are accepted.</w:t>
      </w:r>
    </w:p>
    <w:p w14:paraId="285C5C4D" w14:textId="66736327" w:rsidR="003B0EDE" w:rsidRPr="008A757D" w:rsidRDefault="003B0EDE" w:rsidP="008A757D">
      <w:pPr>
        <w:pStyle w:val="para"/>
        <w:spacing w:after="60"/>
        <w:ind w:left="1276" w:firstLine="0"/>
        <w:rPr>
          <w:sz w:val="18"/>
          <w:szCs w:val="18"/>
        </w:rPr>
      </w:pPr>
      <w:r w:rsidRPr="008A757D">
        <w:rPr>
          <w:sz w:val="18"/>
          <w:szCs w:val="18"/>
        </w:rPr>
        <w:t>If any batch is rejected, the production is considered to be non-conforming and the batch shall not be released.</w:t>
      </w:r>
    </w:p>
    <w:p w14:paraId="7A4DCC83" w14:textId="49BDAD54" w:rsidR="003B0EDE" w:rsidRPr="008A757D" w:rsidRDefault="003B0EDE" w:rsidP="008A757D">
      <w:pPr>
        <w:pStyle w:val="para"/>
        <w:ind w:left="1276" w:firstLine="0"/>
        <w:rPr>
          <w:sz w:val="18"/>
          <w:szCs w:val="18"/>
        </w:rPr>
      </w:pPr>
      <w:r w:rsidRPr="008A757D">
        <w:rPr>
          <w:sz w:val="18"/>
          <w:szCs w:val="18"/>
        </w:rPr>
        <w:t>If two consecutive batches subjected to the strengthened control are rejected, the provisions of paragraph</w:t>
      </w:r>
      <w:r w:rsidR="002B0A21" w:rsidRPr="008A757D">
        <w:rPr>
          <w:sz w:val="18"/>
          <w:szCs w:val="18"/>
        </w:rPr>
        <w:t> </w:t>
      </w:r>
      <w:r w:rsidRPr="008A757D">
        <w:rPr>
          <w:sz w:val="18"/>
          <w:szCs w:val="18"/>
        </w:rPr>
        <w:t xml:space="preserve">13. </w:t>
      </w:r>
      <w:r w:rsidR="004B4F91" w:rsidRPr="008A757D">
        <w:rPr>
          <w:sz w:val="18"/>
          <w:szCs w:val="18"/>
        </w:rPr>
        <w:t xml:space="preserve">of this Regulation </w:t>
      </w:r>
      <w:r w:rsidRPr="008A757D">
        <w:rPr>
          <w:sz w:val="18"/>
          <w:szCs w:val="18"/>
        </w:rPr>
        <w:t>are applied.</w:t>
      </w:r>
    </w:p>
    <w:p w14:paraId="15ABB5ED" w14:textId="77777777" w:rsidR="003B0EDE" w:rsidRPr="003B0EDE" w:rsidRDefault="003B0EDE" w:rsidP="00713E0D">
      <w:pPr>
        <w:pStyle w:val="para"/>
      </w:pPr>
      <w:r w:rsidRPr="003B0EDE">
        <w:t>2.2.1.5.</w:t>
      </w:r>
      <w:r w:rsidRPr="003B0EDE">
        <w:tab/>
        <w:t xml:space="preserve">The control of </w:t>
      </w:r>
      <w:r w:rsidR="00122BFE">
        <w:t xml:space="preserve">Enhanced </w:t>
      </w:r>
      <w:r w:rsidRPr="003B0EDE">
        <w:t>Child Restraint Systems conformity is undertaken starting with the batch manufactured after the first batch which was subjected to production qualification.</w:t>
      </w:r>
    </w:p>
    <w:p w14:paraId="776F1425" w14:textId="77777777" w:rsidR="003B0EDE" w:rsidRPr="003B0EDE" w:rsidRDefault="003B0EDE" w:rsidP="00713E0D">
      <w:pPr>
        <w:pStyle w:val="para"/>
      </w:pPr>
      <w:r w:rsidRPr="003B0EDE">
        <w:t>2.2.1.6.</w:t>
      </w:r>
      <w:r w:rsidRPr="003B0EDE">
        <w:tab/>
        <w:t xml:space="preserve">The test results described in paragraph 2.2.1.4. </w:t>
      </w:r>
      <w:r w:rsidR="004B4F91">
        <w:t xml:space="preserve">above </w:t>
      </w:r>
      <w:r w:rsidRPr="003B0EDE">
        <w:t>shall not exceed L, where L is the limit value prescribed for each approval test.</w:t>
      </w:r>
    </w:p>
    <w:p w14:paraId="7B64C17B" w14:textId="77777777" w:rsidR="003B0EDE" w:rsidRPr="003B0EDE" w:rsidRDefault="003B0EDE" w:rsidP="00713E0D">
      <w:pPr>
        <w:pStyle w:val="para"/>
      </w:pPr>
      <w:r w:rsidRPr="003B0EDE">
        <w:lastRenderedPageBreak/>
        <w:t>2.2.2.</w:t>
      </w:r>
      <w:r w:rsidRPr="003B0EDE">
        <w:tab/>
        <w:t>Continuous control</w:t>
      </w:r>
    </w:p>
    <w:p w14:paraId="635F7734" w14:textId="77777777" w:rsidR="003B0EDE" w:rsidRPr="003B0EDE" w:rsidRDefault="003B0EDE" w:rsidP="00713E0D">
      <w:pPr>
        <w:pStyle w:val="para"/>
      </w:pPr>
      <w:r w:rsidRPr="003B0EDE">
        <w:t>2.2.2.1.</w:t>
      </w:r>
      <w:r w:rsidRPr="003B0EDE">
        <w:tab/>
        <w:t>The holder of an approval shall be obliged to carry out continuous quality control of his manufacturing process on a statistical basis and by sampling. In agreement with the relevant authorities, the tests can be carried out by the Technical Service or under the responsibility of the holder of an approval which is responsible for the traceability of the product.</w:t>
      </w:r>
    </w:p>
    <w:p w14:paraId="606CF8E7" w14:textId="77777777" w:rsidR="003B0EDE" w:rsidRPr="003B0EDE" w:rsidRDefault="003B0EDE" w:rsidP="00713E0D">
      <w:pPr>
        <w:pStyle w:val="para"/>
      </w:pPr>
      <w:r w:rsidRPr="003B0EDE">
        <w:t>2.2.2.2.</w:t>
      </w:r>
      <w:r w:rsidRPr="003B0EDE">
        <w:tab/>
        <w:t xml:space="preserve">The samples </w:t>
      </w:r>
      <w:r w:rsidRPr="003B0EDE">
        <w:rPr>
          <w:bCs/>
        </w:rPr>
        <w:t>shall</w:t>
      </w:r>
      <w:r w:rsidRPr="003B0EDE">
        <w:t xml:space="preserve"> be taken in accordance with the provisions of paragraph 2.2.2.4.</w:t>
      </w:r>
      <w:r w:rsidR="00C86B35">
        <w:t xml:space="preserve"> below.</w:t>
      </w:r>
    </w:p>
    <w:p w14:paraId="4F95AF27" w14:textId="77777777" w:rsidR="003B0EDE" w:rsidRPr="003B0EDE" w:rsidRDefault="003B0EDE" w:rsidP="00713E0D">
      <w:pPr>
        <w:pStyle w:val="para"/>
      </w:pPr>
      <w:r w:rsidRPr="003B0EDE">
        <w:t>2.2.2.3.</w:t>
      </w:r>
      <w:r w:rsidRPr="003B0EDE">
        <w:tab/>
        <w:t xml:space="preserve">The characteristic of the </w:t>
      </w:r>
      <w:r w:rsidR="00122BFE">
        <w:t xml:space="preserve">Enhanced </w:t>
      </w:r>
      <w:r w:rsidRPr="003B0EDE">
        <w:t>Child Restraint Systems is taken at random and the tests to be carried out are described in paragraph 2.2.2.4.</w:t>
      </w:r>
      <w:r w:rsidR="00C86B35">
        <w:t xml:space="preserve"> below.</w:t>
      </w:r>
    </w:p>
    <w:p w14:paraId="3C6D40F6" w14:textId="77777777" w:rsidR="003B0EDE" w:rsidRDefault="003B0EDE" w:rsidP="00713E0D">
      <w:pPr>
        <w:pStyle w:val="para"/>
      </w:pPr>
      <w:r w:rsidRPr="003B0EDE">
        <w:t>2.2.2.4.</w:t>
      </w:r>
      <w:r w:rsidRPr="003B0EDE">
        <w:tab/>
        <w:t>Control shall meet the following requirements:</w:t>
      </w:r>
    </w:p>
    <w:p w14:paraId="3B8CDF32" w14:textId="2162FED8" w:rsidR="00416A60" w:rsidRDefault="00416A60" w:rsidP="005A79B0">
      <w:pPr>
        <w:pStyle w:val="Heading1"/>
        <w:keepNext/>
        <w:numPr>
          <w:ilvl w:val="0"/>
          <w:numId w:val="0"/>
        </w:numPr>
        <w:spacing w:after="120"/>
        <w:ind w:left="567" w:firstLine="567"/>
        <w:rPr>
          <w:noProof/>
          <w:lang w:eastAsia="en-GB"/>
        </w:rPr>
      </w:pPr>
      <w:r>
        <w:rPr>
          <w:noProof/>
          <w:lang w:eastAsia="en-GB"/>
        </w:rPr>
        <w:t>Table 2</w:t>
      </w:r>
    </w:p>
    <w:tbl>
      <w:tblPr>
        <w:tblW w:w="7370"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666"/>
        <w:gridCol w:w="1704"/>
      </w:tblGrid>
      <w:tr w:rsidR="003B0EDE" w:rsidRPr="003B0EDE" w14:paraId="28C639B1" w14:textId="77777777" w:rsidTr="0086699B">
        <w:tc>
          <w:tcPr>
            <w:tcW w:w="5666" w:type="dxa"/>
            <w:tcBorders>
              <w:bottom w:val="single" w:sz="12" w:space="0" w:color="auto"/>
            </w:tcBorders>
            <w:vAlign w:val="bottom"/>
          </w:tcPr>
          <w:p w14:paraId="4661F662" w14:textId="77777777" w:rsidR="003B0EDE" w:rsidRPr="003B0EDE" w:rsidRDefault="00122BFE" w:rsidP="0086699B">
            <w:pPr>
              <w:spacing w:before="80" w:after="80" w:line="200" w:lineRule="exact"/>
              <w:ind w:left="113" w:right="113"/>
              <w:rPr>
                <w:i/>
                <w:sz w:val="16"/>
              </w:rPr>
            </w:pPr>
            <w:r w:rsidRPr="00122BFE">
              <w:rPr>
                <w:i/>
                <w:sz w:val="16"/>
              </w:rPr>
              <w:t xml:space="preserve">Enhanced </w:t>
            </w:r>
            <w:r w:rsidR="003B0EDE" w:rsidRPr="003B0EDE">
              <w:rPr>
                <w:i/>
                <w:sz w:val="16"/>
              </w:rPr>
              <w:t>Child Restraint Systems taken</w:t>
            </w:r>
          </w:p>
        </w:tc>
        <w:tc>
          <w:tcPr>
            <w:tcW w:w="1704" w:type="dxa"/>
            <w:tcBorders>
              <w:bottom w:val="single" w:sz="12" w:space="0" w:color="auto"/>
            </w:tcBorders>
            <w:vAlign w:val="bottom"/>
          </w:tcPr>
          <w:p w14:paraId="3735DF59" w14:textId="77777777" w:rsidR="003B0EDE" w:rsidRPr="003B0EDE" w:rsidRDefault="003B0EDE" w:rsidP="0086699B">
            <w:pPr>
              <w:spacing w:before="80" w:after="80" w:line="200" w:lineRule="exact"/>
              <w:ind w:left="113" w:right="113"/>
              <w:rPr>
                <w:i/>
                <w:sz w:val="16"/>
              </w:rPr>
            </w:pPr>
            <w:r w:rsidRPr="003B0EDE">
              <w:rPr>
                <w:i/>
                <w:sz w:val="16"/>
              </w:rPr>
              <w:t>Degree of control rigour</w:t>
            </w:r>
          </w:p>
        </w:tc>
      </w:tr>
      <w:tr w:rsidR="003B0EDE" w:rsidRPr="003B0EDE" w14:paraId="5639DD19" w14:textId="77777777" w:rsidTr="0086699B">
        <w:tblPrEx>
          <w:tblCellMar>
            <w:left w:w="108" w:type="dxa"/>
            <w:right w:w="108" w:type="dxa"/>
          </w:tblCellMar>
        </w:tblPrEx>
        <w:tc>
          <w:tcPr>
            <w:tcW w:w="5666" w:type="dxa"/>
            <w:tcBorders>
              <w:top w:val="single" w:sz="12" w:space="0" w:color="auto"/>
              <w:bottom w:val="single" w:sz="4" w:space="0" w:color="auto"/>
            </w:tcBorders>
          </w:tcPr>
          <w:p w14:paraId="57A00567" w14:textId="77777777" w:rsidR="003B0EDE" w:rsidRPr="003B0EDE" w:rsidRDefault="003B0EDE" w:rsidP="0086699B">
            <w:pPr>
              <w:spacing w:before="40" w:after="120" w:line="220" w:lineRule="exact"/>
              <w:ind w:left="113" w:right="113"/>
            </w:pPr>
            <w:r w:rsidRPr="003B0EDE">
              <w:t xml:space="preserve">0.02 per cent means one </w:t>
            </w:r>
            <w:r w:rsidR="00122BFE">
              <w:t xml:space="preserve">Enhanced </w:t>
            </w:r>
            <w:r w:rsidRPr="003B0EDE">
              <w:t>Child Restraint System taken from every 5</w:t>
            </w:r>
            <w:r w:rsidR="00916A10">
              <w:t>,</w:t>
            </w:r>
            <w:r w:rsidRPr="003B0EDE">
              <w:t>000 manufactured</w:t>
            </w:r>
          </w:p>
        </w:tc>
        <w:tc>
          <w:tcPr>
            <w:tcW w:w="1704" w:type="dxa"/>
            <w:tcBorders>
              <w:top w:val="single" w:sz="12" w:space="0" w:color="auto"/>
              <w:bottom w:val="single" w:sz="4" w:space="0" w:color="auto"/>
            </w:tcBorders>
          </w:tcPr>
          <w:p w14:paraId="30FC32E9" w14:textId="77777777" w:rsidR="003B0EDE" w:rsidRPr="003B0EDE" w:rsidRDefault="003B0EDE" w:rsidP="0086699B">
            <w:pPr>
              <w:spacing w:before="40" w:after="120" w:line="220" w:lineRule="exact"/>
              <w:ind w:left="113" w:right="113"/>
            </w:pPr>
            <w:r w:rsidRPr="003B0EDE">
              <w:t>Normal</w:t>
            </w:r>
          </w:p>
        </w:tc>
      </w:tr>
      <w:tr w:rsidR="003B0EDE" w:rsidRPr="003B0EDE" w14:paraId="2AAB14FB" w14:textId="77777777" w:rsidTr="0086699B">
        <w:tblPrEx>
          <w:tblCellMar>
            <w:left w:w="108" w:type="dxa"/>
            <w:right w:w="108" w:type="dxa"/>
          </w:tblCellMar>
        </w:tblPrEx>
        <w:tc>
          <w:tcPr>
            <w:tcW w:w="5666" w:type="dxa"/>
            <w:tcBorders>
              <w:bottom w:val="single" w:sz="12" w:space="0" w:color="auto"/>
            </w:tcBorders>
          </w:tcPr>
          <w:p w14:paraId="04E3FABA" w14:textId="77777777" w:rsidR="003B0EDE" w:rsidRPr="003B0EDE" w:rsidRDefault="003B0EDE" w:rsidP="0086699B">
            <w:pPr>
              <w:spacing w:before="40" w:after="120" w:line="220" w:lineRule="exact"/>
              <w:ind w:left="113" w:right="113"/>
            </w:pPr>
            <w:r w:rsidRPr="003B0EDE">
              <w:t xml:space="preserve">0.05 per cent means one </w:t>
            </w:r>
            <w:r w:rsidR="00122BFE">
              <w:t xml:space="preserve">Enhanced </w:t>
            </w:r>
            <w:r w:rsidRPr="003B0EDE">
              <w:t>Child Restraint System taken from every 2</w:t>
            </w:r>
            <w:r w:rsidR="00916A10">
              <w:t>,</w:t>
            </w:r>
            <w:r w:rsidRPr="003B0EDE">
              <w:t>000 manufactured</w:t>
            </w:r>
          </w:p>
        </w:tc>
        <w:tc>
          <w:tcPr>
            <w:tcW w:w="1704" w:type="dxa"/>
            <w:tcBorders>
              <w:bottom w:val="single" w:sz="12" w:space="0" w:color="auto"/>
            </w:tcBorders>
          </w:tcPr>
          <w:p w14:paraId="3916619A" w14:textId="77777777" w:rsidR="003B0EDE" w:rsidRPr="003B0EDE" w:rsidRDefault="003B0EDE" w:rsidP="0086699B">
            <w:pPr>
              <w:spacing w:before="40" w:after="120" w:line="220" w:lineRule="exact"/>
              <w:ind w:left="113" w:right="113"/>
            </w:pPr>
            <w:r w:rsidRPr="003B0EDE">
              <w:t>Strengthened</w:t>
            </w:r>
          </w:p>
        </w:tc>
      </w:tr>
    </w:tbl>
    <w:p w14:paraId="0050B854" w14:textId="77777777" w:rsidR="003B0EDE" w:rsidRPr="003B0EDE" w:rsidRDefault="00713E0D" w:rsidP="003220BB">
      <w:pPr>
        <w:pStyle w:val="para"/>
        <w:spacing w:before="120"/>
      </w:pPr>
      <w:r>
        <w:tab/>
      </w:r>
      <w:r w:rsidR="003B0EDE" w:rsidRPr="003B0EDE">
        <w:t>This dual sampling plan functions as follows:</w:t>
      </w:r>
    </w:p>
    <w:p w14:paraId="33BC2B82" w14:textId="77777777" w:rsidR="003B0EDE" w:rsidRPr="003B0EDE" w:rsidRDefault="003B0EDE" w:rsidP="00713E0D">
      <w:pPr>
        <w:pStyle w:val="para"/>
      </w:pPr>
      <w:r w:rsidRPr="003B0EDE">
        <w:tab/>
        <w:t xml:space="preserve">If the </w:t>
      </w:r>
      <w:r w:rsidR="00122BFE">
        <w:t xml:space="preserve">Enhanced </w:t>
      </w:r>
      <w:r w:rsidRPr="003B0EDE">
        <w:t>Child Restraint System is considered to conform, the production conforms.</w:t>
      </w:r>
    </w:p>
    <w:p w14:paraId="54DDEE85" w14:textId="77777777" w:rsidR="003B0EDE" w:rsidRPr="003B0EDE" w:rsidRDefault="003B0EDE" w:rsidP="00713E0D">
      <w:pPr>
        <w:pStyle w:val="para"/>
      </w:pPr>
      <w:r w:rsidRPr="003B0EDE">
        <w:tab/>
        <w:t xml:space="preserve">If the </w:t>
      </w:r>
      <w:r w:rsidR="00122BFE">
        <w:t xml:space="preserve">Enhanced </w:t>
      </w:r>
      <w:r w:rsidRPr="003B0EDE">
        <w:t xml:space="preserve">Child Restraint System does not meet the requirements, a second </w:t>
      </w:r>
      <w:r w:rsidR="00122BFE">
        <w:t xml:space="preserve">Enhanced </w:t>
      </w:r>
      <w:r w:rsidRPr="003B0EDE">
        <w:t>Child Restraint System shall be taken.</w:t>
      </w:r>
    </w:p>
    <w:p w14:paraId="611459CD" w14:textId="77777777" w:rsidR="003B0EDE" w:rsidRPr="003B0EDE" w:rsidRDefault="003B0EDE" w:rsidP="00713E0D">
      <w:pPr>
        <w:pStyle w:val="para"/>
      </w:pPr>
      <w:r w:rsidRPr="003B0EDE">
        <w:tab/>
        <w:t xml:space="preserve">If the second </w:t>
      </w:r>
      <w:r w:rsidR="00122BFE">
        <w:t xml:space="preserve">Enhanced </w:t>
      </w:r>
      <w:r w:rsidRPr="003B0EDE">
        <w:t>Child Restraint System meets the requirements, the production conforms.</w:t>
      </w:r>
    </w:p>
    <w:p w14:paraId="64C6067B" w14:textId="77777777" w:rsidR="003B0EDE" w:rsidRPr="003B0EDE" w:rsidRDefault="003B0EDE" w:rsidP="00713E0D">
      <w:pPr>
        <w:pStyle w:val="para"/>
      </w:pPr>
      <w:r w:rsidRPr="003B0EDE">
        <w:tab/>
        <w:t xml:space="preserve">If both (the first and the second) </w:t>
      </w:r>
      <w:r w:rsidR="00122BFE">
        <w:t xml:space="preserve">Enhanced </w:t>
      </w:r>
      <w:r w:rsidRPr="003B0EDE">
        <w:t xml:space="preserve">Child Restraint Systems do not meet the requirements, the production does not conform and </w:t>
      </w:r>
      <w:r w:rsidR="00122BFE">
        <w:t xml:space="preserve">Enhanced </w:t>
      </w:r>
      <w:r w:rsidRPr="003B0EDE">
        <w:t>Child Restraint Systems that are likely to present the same failure shall be withdrawn and necessary steps shall be taken to re-establish the conformity of the production.</w:t>
      </w:r>
    </w:p>
    <w:p w14:paraId="1BF383F0" w14:textId="77777777" w:rsidR="003B0EDE" w:rsidRPr="003B0EDE" w:rsidRDefault="003B0EDE" w:rsidP="00713E0D">
      <w:pPr>
        <w:pStyle w:val="para"/>
      </w:pPr>
      <w:r w:rsidRPr="003B0EDE">
        <w:tab/>
        <w:t xml:space="preserve">Strengthened control will replace normal control if, out of 10,000 </w:t>
      </w:r>
      <w:r w:rsidR="00122BFE">
        <w:t xml:space="preserve">Enhanced </w:t>
      </w:r>
      <w:r w:rsidRPr="003B0EDE">
        <w:t>Child Restraint Systems manufactured consecutively, the production has to be withdrawn twice.</w:t>
      </w:r>
    </w:p>
    <w:p w14:paraId="68194D33" w14:textId="77777777" w:rsidR="003B0EDE" w:rsidRPr="003B0EDE" w:rsidRDefault="003B0EDE" w:rsidP="00713E0D">
      <w:pPr>
        <w:pStyle w:val="para"/>
      </w:pPr>
      <w:r w:rsidRPr="003B0EDE">
        <w:tab/>
        <w:t xml:space="preserve">Normal control is resumed if 10,000 </w:t>
      </w:r>
      <w:r w:rsidR="00122BFE">
        <w:t xml:space="preserve">Enhanced </w:t>
      </w:r>
      <w:r w:rsidRPr="003B0EDE">
        <w:t>Child Restraint Systems manufactured consecutively are considered to conform.</w:t>
      </w:r>
    </w:p>
    <w:p w14:paraId="2DB39484" w14:textId="77777777" w:rsidR="003B0EDE" w:rsidRPr="003B0EDE" w:rsidRDefault="003B0EDE" w:rsidP="00713E0D">
      <w:pPr>
        <w:pStyle w:val="para"/>
      </w:pPr>
      <w:r w:rsidRPr="003B0EDE">
        <w:tab/>
        <w:t xml:space="preserve">If production subjected to the strengthened control has been withdrawn on two consecutive occasions, the provisions of paragraph 13. </w:t>
      </w:r>
      <w:r w:rsidR="00C86B35">
        <w:t xml:space="preserve">of this Regulation </w:t>
      </w:r>
      <w:r w:rsidRPr="003B0EDE">
        <w:t>are applied.</w:t>
      </w:r>
    </w:p>
    <w:p w14:paraId="5D555083" w14:textId="77777777" w:rsidR="003B0EDE" w:rsidRPr="003B0EDE" w:rsidRDefault="003B0EDE" w:rsidP="00713E0D">
      <w:pPr>
        <w:pStyle w:val="para"/>
      </w:pPr>
      <w:r w:rsidRPr="003B0EDE">
        <w:t>2.2.2.5.</w:t>
      </w:r>
      <w:r w:rsidRPr="003B0EDE">
        <w:tab/>
        <w:t xml:space="preserve">The continuous control of </w:t>
      </w:r>
      <w:r w:rsidR="00122BFE">
        <w:t xml:space="preserve">Enhanced </w:t>
      </w:r>
      <w:r w:rsidRPr="003B0EDE">
        <w:t>Child Restraint Systems is undertaken starting after the production qualification.</w:t>
      </w:r>
    </w:p>
    <w:p w14:paraId="2CFE9326" w14:textId="77777777" w:rsidR="003B0EDE" w:rsidRPr="003B0EDE" w:rsidRDefault="003B0EDE" w:rsidP="00713E0D">
      <w:pPr>
        <w:pStyle w:val="para"/>
      </w:pPr>
      <w:r w:rsidRPr="003B0EDE">
        <w:t>2.2.2.6.</w:t>
      </w:r>
      <w:r w:rsidRPr="003B0EDE">
        <w:tab/>
        <w:t xml:space="preserve">The test results described in paragraph 2.2.2.4. </w:t>
      </w:r>
      <w:r w:rsidR="00C86B35">
        <w:t xml:space="preserve">above </w:t>
      </w:r>
      <w:r w:rsidRPr="003B0EDE">
        <w:t>shall not exceed L, where L is the limit value prescribed for each approval test.</w:t>
      </w:r>
    </w:p>
    <w:p w14:paraId="3D5FDF50" w14:textId="77777777" w:rsidR="00067E28" w:rsidRPr="00067E28" w:rsidRDefault="00067E28" w:rsidP="00713E0D">
      <w:pPr>
        <w:pStyle w:val="para"/>
      </w:pPr>
      <w:r w:rsidRPr="00067E28">
        <w:t>2.3.</w:t>
      </w:r>
      <w:r w:rsidRPr="00067E28">
        <w:tab/>
        <w:t>For Specific vehicle ECRS devices according to paragraph 2.1.2.4.1. above, the Enhanced Child Restraint System manufacturer may choose Conformity of Production procedures according to either paragraph 2.2. above, on a test bench, or paragraphs 2.3.1. and 2.3.2. below</w:t>
      </w:r>
      <w:r>
        <w:t>, in a vehicle body shell.</w:t>
      </w:r>
    </w:p>
    <w:p w14:paraId="7B7229A1" w14:textId="26792CE4" w:rsidR="003B0EDE" w:rsidRPr="003B0EDE" w:rsidRDefault="003B0EDE" w:rsidP="00713E0D">
      <w:pPr>
        <w:pStyle w:val="para"/>
      </w:pPr>
      <w:r w:rsidRPr="003B0EDE">
        <w:t>2.3.1.</w:t>
      </w:r>
      <w:r w:rsidRPr="003B0EDE">
        <w:tab/>
      </w:r>
      <w:r w:rsidR="00067E28" w:rsidRPr="00067E28">
        <w:t>For Specific vehicle ECRS devices, the following test frequencies shall apply once every eight weeks:</w:t>
      </w:r>
    </w:p>
    <w:p w14:paraId="65B40C82" w14:textId="77777777" w:rsidR="003B0EDE" w:rsidRPr="003B0EDE" w:rsidRDefault="00713E0D" w:rsidP="00713E0D">
      <w:pPr>
        <w:pStyle w:val="para"/>
      </w:pPr>
      <w:r>
        <w:lastRenderedPageBreak/>
        <w:tab/>
      </w:r>
      <w:r w:rsidR="003B0EDE" w:rsidRPr="003B0EDE">
        <w:t xml:space="preserve">At each test all requirements according to paragraphs 6.6.4. and 6.7.1.7.1. </w:t>
      </w:r>
      <w:r w:rsidR="00C86B35">
        <w:t xml:space="preserve">of this Regulation </w:t>
      </w:r>
      <w:r w:rsidR="003B0EDE" w:rsidRPr="003B0EDE">
        <w:rPr>
          <w:bCs/>
        </w:rPr>
        <w:t>shall</w:t>
      </w:r>
      <w:r w:rsidR="003B0EDE" w:rsidRPr="003B0EDE">
        <w:t xml:space="preserve"> be fulfilled. If all tests during one year show satisfactory results, the manufacturer may, after agreement with the </w:t>
      </w:r>
      <w:r w:rsidR="00EB75B0">
        <w:t>Type Approval Authority</w:t>
      </w:r>
      <w:r w:rsidR="003B0EDE" w:rsidRPr="003B0EDE">
        <w:t>, reduce the frequencies as follows: once every 16 weeks.</w:t>
      </w:r>
    </w:p>
    <w:p w14:paraId="4750BD5B" w14:textId="77777777" w:rsidR="003B0EDE" w:rsidRPr="003B0EDE" w:rsidRDefault="00713E0D" w:rsidP="00713E0D">
      <w:pPr>
        <w:pStyle w:val="para"/>
      </w:pPr>
      <w:r>
        <w:tab/>
      </w:r>
      <w:r w:rsidR="003B0EDE" w:rsidRPr="003B0EDE">
        <w:t xml:space="preserve">However, a minimum frequency of one test per year shall be permitted where annual production is 1,000 </w:t>
      </w:r>
      <w:r w:rsidR="00122BFE">
        <w:t xml:space="preserve">Enhanced </w:t>
      </w:r>
      <w:r w:rsidR="003B0EDE" w:rsidRPr="003B0EDE">
        <w:t>Child Restraint Systems or less.</w:t>
      </w:r>
    </w:p>
    <w:p w14:paraId="7F7D15A2" w14:textId="77777777" w:rsidR="003B0EDE" w:rsidRPr="003B0EDE" w:rsidRDefault="003B0EDE" w:rsidP="00713E0D">
      <w:pPr>
        <w:pStyle w:val="para"/>
      </w:pPr>
      <w:r w:rsidRPr="003B0EDE">
        <w:t>2.3.2.</w:t>
      </w:r>
      <w:r w:rsidRPr="003B0EDE">
        <w:tab/>
        <w:t xml:space="preserve">Where a test sample fails a particular test to which it has been subjected, a further test to the same requirement shall be carried out on at least three other samples. In the case of dynamic tests if one of the latter fails, the production is considered to be non-conforming and the frequency shall be raised to the higher one if the lower one was used according to paragraph 2.3. </w:t>
      </w:r>
      <w:r w:rsidR="00C86B35">
        <w:t xml:space="preserve">above </w:t>
      </w:r>
      <w:r w:rsidRPr="003B0EDE">
        <w:t>and necessary steps shall be taken to re-establish the conformity of the production.</w:t>
      </w:r>
    </w:p>
    <w:p w14:paraId="7CB3F649" w14:textId="77777777" w:rsidR="003B0EDE" w:rsidRPr="003B0EDE" w:rsidRDefault="003B0EDE" w:rsidP="00713E0D">
      <w:pPr>
        <w:pStyle w:val="para"/>
      </w:pPr>
      <w:r w:rsidRPr="003B0EDE">
        <w:t>2.4.</w:t>
      </w:r>
      <w:r w:rsidRPr="003B0EDE">
        <w:tab/>
        <w:t xml:space="preserve">When production is found to be non-conforming according to paragraphs 2.2.1.4., 2.2.2.4. or 2.3.2. </w:t>
      </w:r>
      <w:r w:rsidR="00C86B35">
        <w:t>above</w:t>
      </w:r>
      <w:r w:rsidRPr="003B0EDE">
        <w:t>, the holder of the approval or his duly accredited representative shall:</w:t>
      </w:r>
    </w:p>
    <w:p w14:paraId="1EFC5A43" w14:textId="77777777" w:rsidR="003B0EDE" w:rsidRPr="003B0EDE" w:rsidRDefault="003B0EDE" w:rsidP="00713E0D">
      <w:pPr>
        <w:pStyle w:val="para"/>
      </w:pPr>
      <w:r w:rsidRPr="003B0EDE">
        <w:t>2.4.1.</w:t>
      </w:r>
      <w:r w:rsidRPr="003B0EDE">
        <w:tab/>
        <w:t>Notify the</w:t>
      </w:r>
      <w:r w:rsidR="00C83552">
        <w:t xml:space="preserve"> </w:t>
      </w:r>
      <w:r w:rsidR="00916A10">
        <w:t xml:space="preserve">Type Approval Authority </w:t>
      </w:r>
      <w:r w:rsidRPr="003B0EDE">
        <w:t>which has granted type approval indicating what steps have been taken to re-establish the conformity of production.</w:t>
      </w:r>
    </w:p>
    <w:p w14:paraId="521F8D09" w14:textId="77777777" w:rsidR="003B0EDE" w:rsidRPr="003B0EDE" w:rsidRDefault="003B0EDE" w:rsidP="00713E0D">
      <w:pPr>
        <w:pStyle w:val="para"/>
      </w:pPr>
      <w:r w:rsidRPr="003B0EDE">
        <w:t>2.5.</w:t>
      </w:r>
      <w:r w:rsidRPr="003B0EDE">
        <w:tab/>
        <w:t xml:space="preserve">The manufacturer </w:t>
      </w:r>
      <w:r w:rsidRPr="003B0EDE">
        <w:rPr>
          <w:bCs/>
        </w:rPr>
        <w:t>shall</w:t>
      </w:r>
      <w:r w:rsidRPr="003B0EDE">
        <w:t xml:space="preserve"> advise the</w:t>
      </w:r>
      <w:r w:rsidR="00C83552">
        <w:t xml:space="preserve"> </w:t>
      </w:r>
      <w:r w:rsidR="00916A10">
        <w:t xml:space="preserve">Type Approval Authority </w:t>
      </w:r>
      <w:r w:rsidRPr="003B0EDE">
        <w:t>on a quarterly basis, the volume of products produced against each approval number, providing a means of identifying which products correspond to that approval number.</w:t>
      </w:r>
    </w:p>
    <w:p w14:paraId="1F72842A" w14:textId="77777777" w:rsidR="003B0EDE" w:rsidRPr="003B0EDE" w:rsidRDefault="003B0EDE" w:rsidP="003B0EDE">
      <w:pPr>
        <w:spacing w:after="120"/>
        <w:ind w:left="1134" w:right="1134"/>
        <w:jc w:val="both"/>
        <w:sectPr w:rsidR="003B0EDE" w:rsidRPr="003B0EDE" w:rsidSect="00997AA0">
          <w:headerReference w:type="even" r:id="rId232"/>
          <w:headerReference w:type="default" r:id="rId233"/>
          <w:footerReference w:type="even" r:id="rId234"/>
          <w:footerReference w:type="default" r:id="rId235"/>
          <w:headerReference w:type="first" r:id="rId236"/>
          <w:footerReference w:type="first" r:id="rId237"/>
          <w:footnotePr>
            <w:numRestart w:val="eachSect"/>
          </w:footnotePr>
          <w:endnotePr>
            <w:numFmt w:val="decimal"/>
          </w:endnotePr>
          <w:pgSz w:w="11907" w:h="16840" w:code="9"/>
          <w:pgMar w:top="1418" w:right="1134" w:bottom="1134" w:left="1134" w:header="680" w:footer="567" w:gutter="0"/>
          <w:cols w:space="720"/>
          <w:docGrid w:linePitch="272"/>
        </w:sectPr>
      </w:pPr>
    </w:p>
    <w:p w14:paraId="0744F655" w14:textId="77777777" w:rsidR="003B0EDE" w:rsidRPr="003B0EDE" w:rsidRDefault="003B0EDE" w:rsidP="00CB5D4F">
      <w:pPr>
        <w:pStyle w:val="HChG"/>
      </w:pPr>
      <w:bookmarkStart w:id="112" w:name="_Toc355000776"/>
      <w:r w:rsidRPr="003B0EDE">
        <w:lastRenderedPageBreak/>
        <w:t>Annex 13</w:t>
      </w:r>
      <w:bookmarkEnd w:id="112"/>
    </w:p>
    <w:p w14:paraId="7BAAE1C2" w14:textId="77777777" w:rsidR="003B0EDE" w:rsidRPr="003B0EDE" w:rsidRDefault="003B0EDE" w:rsidP="00CB5D4F">
      <w:pPr>
        <w:pStyle w:val="HChG"/>
      </w:pPr>
      <w:r w:rsidRPr="003B0EDE">
        <w:tab/>
      </w:r>
      <w:r w:rsidRPr="003B0EDE">
        <w:tab/>
      </w:r>
      <w:bookmarkStart w:id="113" w:name="_Toc355000777"/>
      <w:r w:rsidRPr="003B0EDE">
        <w:t>Test of energy absorbing material</w:t>
      </w:r>
      <w:bookmarkEnd w:id="113"/>
    </w:p>
    <w:p w14:paraId="5E6B592B" w14:textId="74055E58" w:rsidR="00677A16" w:rsidRDefault="003B0EDE" w:rsidP="00677A16">
      <w:pPr>
        <w:spacing w:after="120"/>
        <w:ind w:left="2268" w:right="1134" w:hanging="1134"/>
        <w:jc w:val="both"/>
      </w:pPr>
      <w:r w:rsidRPr="003B0EDE">
        <w:t>1.</w:t>
      </w:r>
      <w:r w:rsidRPr="003B0EDE">
        <w:tab/>
        <w:t>Headform</w:t>
      </w:r>
    </w:p>
    <w:p w14:paraId="576BE314" w14:textId="77777777" w:rsidR="003B0EDE" w:rsidRPr="003B0EDE" w:rsidRDefault="003B0EDE" w:rsidP="003B0EDE">
      <w:pPr>
        <w:spacing w:after="120"/>
        <w:ind w:left="2268" w:right="1134" w:hanging="1134"/>
        <w:jc w:val="both"/>
      </w:pPr>
      <w:r w:rsidRPr="003B0EDE">
        <w:t>1.1.</w:t>
      </w:r>
      <w:r w:rsidRPr="003B0EDE">
        <w:tab/>
        <w:t xml:space="preserve">The headform shall consist of a solid wooden hemisphere with an added smaller spherical segment as shown in </w:t>
      </w:r>
      <w:r w:rsidR="00C142D4">
        <w:t>F</w:t>
      </w:r>
      <w:r w:rsidR="00C142D4" w:rsidRPr="003B0EDE">
        <w:t xml:space="preserve">igure </w:t>
      </w:r>
      <w:r w:rsidRPr="003B0EDE">
        <w:t>A below. It shall be constructed so that it can be dropped freely along the axis marked and it shall have provision for mounting an accelerometer in order to measure the acceleration along the direction of fall.</w:t>
      </w:r>
    </w:p>
    <w:p w14:paraId="60F35FC3" w14:textId="77777777" w:rsidR="003B0EDE" w:rsidRPr="003B0EDE" w:rsidRDefault="003B0EDE" w:rsidP="003B0EDE">
      <w:pPr>
        <w:spacing w:after="120"/>
        <w:ind w:left="2268" w:right="1134" w:hanging="1134"/>
        <w:jc w:val="both"/>
      </w:pPr>
      <w:r w:rsidRPr="003B0EDE">
        <w:t>1.2.</w:t>
      </w:r>
      <w:r w:rsidRPr="003B0EDE">
        <w:tab/>
        <w:t>The headform shall have a total mass, including the accelerometer of 2.75 ± 0.05 kg.</w:t>
      </w:r>
    </w:p>
    <w:p w14:paraId="73ADB273" w14:textId="77777777" w:rsidR="003B0EDE" w:rsidRPr="003B0EDE" w:rsidRDefault="003B0EDE" w:rsidP="00666F88">
      <w:pPr>
        <w:pStyle w:val="Heading1"/>
        <w:numPr>
          <w:ilvl w:val="0"/>
          <w:numId w:val="0"/>
        </w:numPr>
        <w:ind w:left="567" w:firstLine="567"/>
      </w:pPr>
      <w:r w:rsidRPr="003B0EDE">
        <w:t>Figure A</w:t>
      </w:r>
    </w:p>
    <w:p w14:paraId="69278E3D" w14:textId="78034348" w:rsidR="00633797" w:rsidRPr="00666F88" w:rsidRDefault="003B0EDE" w:rsidP="00A344C7">
      <w:pPr>
        <w:pStyle w:val="SingleTxtG"/>
        <w:rPr>
          <w:b/>
        </w:rPr>
      </w:pPr>
      <w:r w:rsidRPr="00666F88">
        <w:rPr>
          <w:b/>
        </w:rPr>
        <w:t>Headform</w:t>
      </w:r>
    </w:p>
    <w:p w14:paraId="736DCF3A" w14:textId="4AD6AACE" w:rsidR="00B8151F" w:rsidRPr="0021588E" w:rsidRDefault="00EA419F" w:rsidP="00B8151F">
      <w:pPr>
        <w:pStyle w:val="SingleTxtG"/>
        <w:jc w:val="right"/>
      </w:pPr>
      <w:r>
        <w:rPr>
          <w:noProof/>
          <w:lang w:eastAsia="en-GB"/>
        </w:rPr>
        <w:drawing>
          <wp:inline distT="0" distB="0" distL="0" distR="0" wp14:anchorId="3A461147" wp14:editId="74F793D6">
            <wp:extent cx="4390550" cy="2774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400347" cy="2781142"/>
                    </a:xfrm>
                    <a:prstGeom prst="rect">
                      <a:avLst/>
                    </a:prstGeom>
                    <a:noFill/>
                    <a:ln>
                      <a:noFill/>
                    </a:ln>
                  </pic:spPr>
                </pic:pic>
              </a:graphicData>
            </a:graphic>
          </wp:inline>
        </w:drawing>
      </w:r>
      <w:r w:rsidR="00B8151F" w:rsidRPr="00B8151F">
        <w:rPr>
          <w:lang w:eastAsia="ar-SA"/>
        </w:rPr>
        <w:t xml:space="preserve"> </w:t>
      </w:r>
      <w:r w:rsidR="00B8151F" w:rsidRPr="000F1A9A">
        <w:rPr>
          <w:lang w:eastAsia="ar-SA"/>
        </w:rPr>
        <w:t>Dimensions in mm</w:t>
      </w:r>
    </w:p>
    <w:p w14:paraId="2E69259B" w14:textId="77777777" w:rsidR="003B0EDE" w:rsidRPr="003B0EDE" w:rsidRDefault="003B0EDE" w:rsidP="003B0EDE">
      <w:pPr>
        <w:spacing w:after="120"/>
        <w:ind w:left="2268" w:right="1134" w:hanging="1134"/>
        <w:jc w:val="both"/>
      </w:pPr>
      <w:r w:rsidRPr="003B0EDE">
        <w:t>2.</w:t>
      </w:r>
      <w:r w:rsidRPr="003B0EDE">
        <w:tab/>
        <w:t>Instrumentation</w:t>
      </w:r>
    </w:p>
    <w:p w14:paraId="12D4653B" w14:textId="77777777" w:rsidR="003B0EDE" w:rsidRPr="003B0EDE" w:rsidRDefault="003B0EDE" w:rsidP="003B0EDE">
      <w:pPr>
        <w:spacing w:after="120"/>
        <w:ind w:left="2268" w:right="1134"/>
        <w:jc w:val="both"/>
      </w:pPr>
      <w:r w:rsidRPr="003B0EDE">
        <w:t>The acceleration shall be recorded during the test, using equipment in accordance with channel frequency class 1000 as specified in the latest version of ISO 6487.</w:t>
      </w:r>
    </w:p>
    <w:p w14:paraId="793C4B91" w14:textId="77777777" w:rsidR="003B0EDE" w:rsidRPr="003B0EDE" w:rsidRDefault="003B0EDE" w:rsidP="003B0EDE">
      <w:pPr>
        <w:spacing w:after="120"/>
        <w:ind w:left="2268" w:right="1134" w:hanging="1134"/>
        <w:jc w:val="both"/>
      </w:pPr>
      <w:r w:rsidRPr="003B0EDE">
        <w:t>3.</w:t>
      </w:r>
      <w:r w:rsidRPr="003B0EDE">
        <w:tab/>
        <w:t>Procedure</w:t>
      </w:r>
    </w:p>
    <w:p w14:paraId="192BF04A" w14:textId="77777777" w:rsidR="00A40962" w:rsidRDefault="00A40962" w:rsidP="003B0EDE">
      <w:pPr>
        <w:spacing w:after="120"/>
        <w:ind w:left="2268" w:right="1134" w:hanging="1134"/>
        <w:jc w:val="both"/>
        <w:rPr>
          <w:bCs/>
        </w:rPr>
      </w:pPr>
      <w:r w:rsidRPr="00A40962">
        <w:rPr>
          <w:bCs/>
        </w:rPr>
        <w:t>3.1.</w:t>
      </w:r>
      <w:r w:rsidRPr="00A40962">
        <w:rPr>
          <w:bCs/>
        </w:rPr>
        <w:tab/>
        <w:t>The</w:t>
      </w:r>
      <w:r w:rsidRPr="00A40962">
        <w:rPr>
          <w:lang w:val="en-US"/>
        </w:rPr>
        <w:t xml:space="preserve"> </w:t>
      </w:r>
      <w:r w:rsidRPr="00A40962">
        <w:rPr>
          <w:bCs/>
        </w:rPr>
        <w:t xml:space="preserve">child restraint shall be placed in the region of impact on a rigid flat surface, whose minimum dimensions are 500 x 500 mm, so that the direction of impact is perpendicular to the inner surface of the </w:t>
      </w:r>
      <w:r w:rsidR="00122BFE">
        <w:t xml:space="preserve">Enhanced </w:t>
      </w:r>
      <w:r w:rsidRPr="00A40962">
        <w:rPr>
          <w:bCs/>
        </w:rPr>
        <w:t>Child Restrain</w:t>
      </w:r>
      <w:r>
        <w:rPr>
          <w:bCs/>
        </w:rPr>
        <w:t>t System in the area of impact.</w:t>
      </w:r>
    </w:p>
    <w:p w14:paraId="77D234EE" w14:textId="2C30E20A" w:rsidR="003B0EDE" w:rsidRDefault="003B0EDE" w:rsidP="003B0EDE">
      <w:pPr>
        <w:spacing w:after="120"/>
        <w:ind w:left="2268" w:right="1134" w:hanging="1134"/>
        <w:jc w:val="both"/>
      </w:pPr>
      <w:r w:rsidRPr="003B0EDE">
        <w:t>3.</w:t>
      </w:r>
      <w:r w:rsidR="00A40962">
        <w:t>2</w:t>
      </w:r>
      <w:r w:rsidRPr="003B0EDE">
        <w:t>.</w:t>
      </w:r>
      <w:r w:rsidRPr="003B0EDE">
        <w:rPr>
          <w:b/>
        </w:rPr>
        <w:tab/>
      </w:r>
      <w:r w:rsidRPr="003B0EDE">
        <w:t xml:space="preserve">Raise the headform to a height of 100 -0/+5 mm from the respective upper surfaces of the assembled </w:t>
      </w:r>
      <w:r w:rsidR="00122BFE">
        <w:t xml:space="preserve">Enhanced </w:t>
      </w:r>
      <w:r w:rsidR="00C83552">
        <w:t>C</w:t>
      </w:r>
      <w:r w:rsidR="00C83552" w:rsidRPr="003B0EDE">
        <w:t xml:space="preserve">hild </w:t>
      </w:r>
      <w:r w:rsidR="00C83552">
        <w:t>R</w:t>
      </w:r>
      <w:r w:rsidR="00C83552" w:rsidRPr="003B0EDE">
        <w:t>estraint</w:t>
      </w:r>
      <w:r w:rsidR="006B1E3D">
        <w:t xml:space="preserve"> </w:t>
      </w:r>
      <w:r w:rsidR="00C83552">
        <w:t>S</w:t>
      </w:r>
      <w:r w:rsidR="006B1E3D">
        <w:t>ystem</w:t>
      </w:r>
      <w:r w:rsidRPr="003B0EDE">
        <w:t xml:space="preserve"> to the lowest point on the headform, and allow it to fall. Record the acceleration experienced by the headform during impact.</w:t>
      </w:r>
    </w:p>
    <w:p w14:paraId="5645775C" w14:textId="77777777" w:rsidR="003B0EDE" w:rsidRPr="003B0EDE" w:rsidRDefault="003B0EDE" w:rsidP="003B0EDE">
      <w:pPr>
        <w:spacing w:after="120"/>
        <w:ind w:left="1134" w:right="1134"/>
        <w:jc w:val="both"/>
        <w:sectPr w:rsidR="003B0EDE" w:rsidRPr="003B0EDE" w:rsidSect="00997AA0">
          <w:headerReference w:type="even" r:id="rId239"/>
          <w:headerReference w:type="default" r:id="rId240"/>
          <w:footerReference w:type="default" r:id="rId241"/>
          <w:headerReference w:type="first" r:id="rId242"/>
          <w:footerReference w:type="first" r:id="rId243"/>
          <w:footnotePr>
            <w:numRestart w:val="eachSect"/>
          </w:footnotePr>
          <w:endnotePr>
            <w:numFmt w:val="decimal"/>
          </w:endnotePr>
          <w:pgSz w:w="11907" w:h="16840" w:code="9"/>
          <w:pgMar w:top="1418" w:right="1134" w:bottom="1134" w:left="1134" w:header="680" w:footer="567" w:gutter="0"/>
          <w:cols w:space="720"/>
          <w:docGrid w:linePitch="272"/>
        </w:sectPr>
      </w:pPr>
    </w:p>
    <w:p w14:paraId="54C7B8AA" w14:textId="3AA9FFC9" w:rsidR="003B0EDE" w:rsidRPr="003B0EDE" w:rsidRDefault="003B0EDE" w:rsidP="00CB5D4F">
      <w:pPr>
        <w:pStyle w:val="HChG"/>
      </w:pPr>
      <w:bookmarkStart w:id="114" w:name="_Toc355000778"/>
      <w:r w:rsidRPr="003B0EDE">
        <w:lastRenderedPageBreak/>
        <w:t>Annex 14</w:t>
      </w:r>
      <w:bookmarkEnd w:id="114"/>
    </w:p>
    <w:p w14:paraId="38106E5B" w14:textId="75034F37" w:rsidR="003B0EDE" w:rsidRPr="003B0EDE" w:rsidRDefault="003B0EDE" w:rsidP="00186DF7">
      <w:pPr>
        <w:pStyle w:val="HChG"/>
      </w:pPr>
      <w:r w:rsidRPr="003B0EDE">
        <w:tab/>
      </w:r>
      <w:r w:rsidRPr="003B0EDE">
        <w:tab/>
      </w:r>
      <w:bookmarkStart w:id="115" w:name="_Toc355000779"/>
      <w:r w:rsidR="00186DF7" w:rsidRPr="00186DF7">
        <w:rPr>
          <w:lang w:val="en-US"/>
        </w:rPr>
        <w:t>Method of defining head impact area of devices with backrests or impact shields and for rearward-facing devices defining the minimum size of side wings</w:t>
      </w:r>
      <w:bookmarkEnd w:id="115"/>
    </w:p>
    <w:p w14:paraId="0FC73A2B" w14:textId="77777777" w:rsidR="00186DF7" w:rsidRPr="00E37690" w:rsidRDefault="00186DF7" w:rsidP="00186DF7">
      <w:pPr>
        <w:spacing w:after="120"/>
        <w:ind w:left="2268" w:right="1134" w:hanging="1134"/>
        <w:jc w:val="both"/>
        <w:rPr>
          <w:lang w:val="en-US"/>
        </w:rPr>
      </w:pPr>
      <w:r w:rsidRPr="00E37690">
        <w:rPr>
          <w:lang w:val="en-US"/>
        </w:rPr>
        <w:t>1.</w:t>
      </w:r>
      <w:r w:rsidRPr="00E37690">
        <w:rPr>
          <w:lang w:val="en-US"/>
        </w:rPr>
        <w:tab/>
        <w:t>Head impact area</w:t>
      </w:r>
    </w:p>
    <w:p w14:paraId="690F4E79" w14:textId="77777777" w:rsidR="00186DF7" w:rsidRPr="00E37690" w:rsidRDefault="00186DF7" w:rsidP="00186DF7">
      <w:pPr>
        <w:spacing w:after="120"/>
        <w:ind w:left="2268" w:right="1134" w:hanging="1134"/>
        <w:jc w:val="both"/>
        <w:rPr>
          <w:lang w:val="en-US"/>
        </w:rPr>
      </w:pPr>
      <w:r w:rsidRPr="00E37690">
        <w:rPr>
          <w:lang w:val="en-US"/>
        </w:rPr>
        <w:t>1.1.</w:t>
      </w:r>
      <w:r w:rsidRPr="00E37690">
        <w:rPr>
          <w:lang w:val="en-US"/>
        </w:rPr>
        <w:tab/>
        <w:t>Definition of backrest head impact area</w:t>
      </w:r>
    </w:p>
    <w:p w14:paraId="1C5798E2" w14:textId="77777777" w:rsidR="00A97EAB" w:rsidRPr="00CA79E4" w:rsidRDefault="00A97EAB" w:rsidP="00A97EAB">
      <w:pPr>
        <w:spacing w:after="120"/>
        <w:ind w:left="2268" w:right="1134"/>
        <w:jc w:val="both"/>
        <w:rPr>
          <w:bCs/>
        </w:rPr>
      </w:pPr>
      <w:r w:rsidRPr="00CA79E4">
        <w:rPr>
          <w:bCs/>
        </w:rPr>
        <w:t>Place the device on the test bench described in Annex 6. Reclinable devices shall be set in the most upright position. Place the smallest manikin in the device in accordance with the manufacturer</w:t>
      </w:r>
      <w:r>
        <w:rPr>
          <w:noProof/>
          <w:lang w:val="en-US"/>
        </w:rPr>
        <w:t>'</w:t>
      </w:r>
      <w:r w:rsidRPr="00CA79E4">
        <w:rPr>
          <w:bCs/>
        </w:rPr>
        <w:t>s instructions. Mark a point "A" on the backrest on the same horizontal level as the shoulder of the smallest manikin at a point 2 cm inside the outer edge of the arm. All internal surfaces above the horizontal plane passing through point A, shall be tested in accordance with Annex 13. This area shall include the backrest and side wings, including the inner edges (zone of radius) of the side wings. In the case of carrycot devices where a symmetrical installation of the dummy is not possible according to the device and manufacturer instructions, the area complying with Annex 13 shall be all internal surfaces above a point "A", as previously defined, in the head direction, when measured with this dummy in the carrycot in its worst position consistent with the manufacturer instructions and the carrycot positioned on the test bench.</w:t>
      </w:r>
    </w:p>
    <w:p w14:paraId="6790CFCB" w14:textId="77777777" w:rsidR="00A97EAB" w:rsidRPr="00CA79E4" w:rsidRDefault="00A97EAB" w:rsidP="00A97EAB">
      <w:pPr>
        <w:spacing w:after="120"/>
        <w:ind w:left="2268" w:right="1134" w:hanging="1134"/>
        <w:jc w:val="both"/>
        <w:rPr>
          <w:bCs/>
        </w:rPr>
      </w:pPr>
      <w:r w:rsidRPr="00CA79E4">
        <w:rPr>
          <w:bCs/>
        </w:rPr>
        <w:tab/>
        <w:t>If a symmetrical installation of the dummy in the carrycot may be possible, the whole inner area shall comply with Annex 13.</w:t>
      </w:r>
    </w:p>
    <w:p w14:paraId="0B426EE9" w14:textId="4D2F901F" w:rsidR="00186DF7" w:rsidRPr="00E37690" w:rsidRDefault="00A97EAB" w:rsidP="00A97EAB">
      <w:pPr>
        <w:spacing w:after="120"/>
        <w:ind w:left="2268" w:right="1134"/>
        <w:jc w:val="both"/>
        <w:rPr>
          <w:bCs/>
          <w:lang w:val="en-US"/>
        </w:rPr>
      </w:pPr>
      <w:r w:rsidRPr="003B0EDE">
        <w:t xml:space="preserve">For rearward-facing devices there shall be side wings with a depth of minimum 90 mm measured from the median of the surface of the backrest. These side wings shall start at the horizontal plane passing through point "A" and continue to the top of the </w:t>
      </w:r>
      <w:r>
        <w:t xml:space="preserve">Enhanced </w:t>
      </w:r>
      <w:r w:rsidRPr="003B0EDE">
        <w:t xml:space="preserve">Child Restraint System seat-back. Starting from a point 90 mm below the top of the </w:t>
      </w:r>
      <w:r>
        <w:t xml:space="preserve">Enhanced </w:t>
      </w:r>
      <w:r w:rsidRPr="003B0EDE">
        <w:t>Child Restraint System seat-back, the depth of the side wing may be gradually reduced.</w:t>
      </w:r>
    </w:p>
    <w:p w14:paraId="0EA58E81" w14:textId="77777777" w:rsidR="00186DF7" w:rsidRPr="00E37690" w:rsidRDefault="00186DF7" w:rsidP="00186DF7">
      <w:pPr>
        <w:spacing w:after="120"/>
        <w:ind w:left="2268" w:right="1134" w:hanging="1134"/>
        <w:jc w:val="both"/>
        <w:rPr>
          <w:bCs/>
          <w:lang w:val="en-US"/>
        </w:rPr>
      </w:pPr>
      <w:r w:rsidRPr="00E37690">
        <w:rPr>
          <w:bCs/>
          <w:lang w:val="en-US"/>
        </w:rPr>
        <w:t>1.2.</w:t>
      </w:r>
      <w:r w:rsidRPr="00E37690">
        <w:rPr>
          <w:bCs/>
          <w:lang w:val="en-US"/>
        </w:rPr>
        <w:tab/>
        <w:t>Definition of impact shield head impact area</w:t>
      </w:r>
    </w:p>
    <w:p w14:paraId="621F599C" w14:textId="34B8DFE3" w:rsidR="003B0EDE" w:rsidRDefault="00186DF7" w:rsidP="00A97EAB">
      <w:pPr>
        <w:spacing w:after="120"/>
        <w:ind w:left="2268" w:right="1134" w:hanging="1134"/>
        <w:jc w:val="both"/>
      </w:pPr>
      <w:r w:rsidRPr="00E37690">
        <w:rPr>
          <w:bCs/>
          <w:lang w:val="en-US"/>
        </w:rPr>
        <w:tab/>
      </w:r>
      <w:r w:rsidRPr="00E37690">
        <w:rPr>
          <w:bCs/>
          <w:lang w:val="en-US"/>
        </w:rPr>
        <w:tab/>
        <w:t>The impact shield head impact area is the whole upper surface of the impact shield, which comprises any surfaces visible from the top, looking down on the shield.</w:t>
      </w:r>
    </w:p>
    <w:p w14:paraId="67BDAC22" w14:textId="77777777" w:rsidR="009B75F7" w:rsidRPr="003B0EDE" w:rsidRDefault="009B75F7" w:rsidP="003B0EDE">
      <w:pPr>
        <w:spacing w:after="120"/>
        <w:ind w:left="2268" w:right="1134" w:hanging="1134"/>
        <w:jc w:val="both"/>
      </w:pPr>
    </w:p>
    <w:p w14:paraId="728174DB" w14:textId="77777777" w:rsidR="003B0EDE" w:rsidRPr="003B0EDE" w:rsidRDefault="003B0EDE" w:rsidP="003B0EDE">
      <w:pPr>
        <w:spacing w:after="120"/>
        <w:ind w:left="1134" w:right="1134"/>
        <w:jc w:val="both"/>
        <w:sectPr w:rsidR="003B0EDE" w:rsidRPr="003B0EDE" w:rsidSect="00997AA0">
          <w:headerReference w:type="even" r:id="rId244"/>
          <w:headerReference w:type="default" r:id="rId245"/>
          <w:footerReference w:type="even" r:id="rId246"/>
          <w:headerReference w:type="first" r:id="rId247"/>
          <w:footerReference w:type="first" r:id="rId248"/>
          <w:footnotePr>
            <w:numRestart w:val="eachSect"/>
          </w:footnotePr>
          <w:endnotePr>
            <w:numFmt w:val="decimal"/>
          </w:endnotePr>
          <w:pgSz w:w="11907" w:h="16840" w:code="9"/>
          <w:pgMar w:top="1418" w:right="1134" w:bottom="1134" w:left="1134" w:header="680" w:footer="567" w:gutter="0"/>
          <w:cols w:space="720"/>
          <w:docGrid w:linePitch="272"/>
        </w:sectPr>
      </w:pPr>
    </w:p>
    <w:p w14:paraId="2A760E31" w14:textId="230F88AC" w:rsidR="003B0EDE" w:rsidRPr="003B0EDE" w:rsidRDefault="003B0EDE" w:rsidP="00CB5D4F">
      <w:pPr>
        <w:pStyle w:val="HChG"/>
      </w:pPr>
      <w:bookmarkStart w:id="116" w:name="_Toc355000780"/>
      <w:r w:rsidRPr="003B0EDE">
        <w:lastRenderedPageBreak/>
        <w:t>Annex 15</w:t>
      </w:r>
      <w:bookmarkEnd w:id="116"/>
    </w:p>
    <w:p w14:paraId="4DD80EB1" w14:textId="18DF2409" w:rsidR="003B0EDE" w:rsidRPr="003B0EDE" w:rsidRDefault="00185CF6" w:rsidP="004113EB">
      <w:pPr>
        <w:pStyle w:val="HChG"/>
      </w:pPr>
      <w:bookmarkStart w:id="117" w:name="_Toc355000781"/>
      <w:r>
        <w:rPr>
          <w:lang w:val="en-US"/>
        </w:rPr>
        <w:tab/>
      </w:r>
      <w:r>
        <w:rPr>
          <w:lang w:val="en-US"/>
        </w:rPr>
        <w:tab/>
      </w:r>
      <w:r w:rsidR="004113EB" w:rsidRPr="004113EB">
        <w:rPr>
          <w:lang w:val="en-US"/>
        </w:rPr>
        <w:t>Description of conditioning for adjusters connected to a strap</w:t>
      </w:r>
      <w:r w:rsidR="00C40275" w:rsidRPr="003B0EDE" w:rsidDel="00C40275">
        <w:t xml:space="preserve"> </w:t>
      </w:r>
      <w:bookmarkEnd w:id="117"/>
    </w:p>
    <w:p w14:paraId="726715D7" w14:textId="4844F5B0" w:rsidR="004113EB" w:rsidRPr="00E37690" w:rsidRDefault="003B0EDE" w:rsidP="004113EB">
      <w:pPr>
        <w:pStyle w:val="Heading1"/>
        <w:numPr>
          <w:ilvl w:val="0"/>
          <w:numId w:val="0"/>
        </w:numPr>
        <w:ind w:left="567" w:firstLine="567"/>
        <w:rPr>
          <w:lang w:val="en-US"/>
        </w:rPr>
      </w:pPr>
      <w:r w:rsidRPr="003B0EDE">
        <w:t>Figure 1</w:t>
      </w:r>
    </w:p>
    <w:p w14:paraId="77BDDF99" w14:textId="77777777" w:rsidR="004113EB" w:rsidRPr="003E0A17" w:rsidRDefault="004113EB" w:rsidP="004113EB">
      <w:pPr>
        <w:spacing w:after="120"/>
        <w:ind w:left="2268" w:right="1134" w:hanging="1134"/>
        <w:jc w:val="both"/>
        <w:rPr>
          <w:bCs/>
        </w:rPr>
      </w:pPr>
      <w:r w:rsidRPr="003E0A17">
        <w:rPr>
          <w:bCs/>
          <w:noProof/>
          <w:lang w:val="en-US"/>
        </w:rPr>
        <mc:AlternateContent>
          <mc:Choice Requires="wpg">
            <w:drawing>
              <wp:anchor distT="0" distB="0" distL="114300" distR="114300" simplePos="0" relativeHeight="251665408" behindDoc="0" locked="0" layoutInCell="1" allowOverlap="1" wp14:anchorId="426A443A" wp14:editId="58EF66E3">
                <wp:simplePos x="0" y="0"/>
                <wp:positionH relativeFrom="column">
                  <wp:posOffset>2527935</wp:posOffset>
                </wp:positionH>
                <wp:positionV relativeFrom="paragraph">
                  <wp:posOffset>1215390</wp:posOffset>
                </wp:positionV>
                <wp:extent cx="1466850" cy="504825"/>
                <wp:effectExtent l="38100" t="38100" r="0" b="9525"/>
                <wp:wrapNone/>
                <wp:docPr id="64" name="Groupe 11"/>
                <wp:cNvGraphicFramePr/>
                <a:graphic xmlns:a="http://schemas.openxmlformats.org/drawingml/2006/main">
                  <a:graphicData uri="http://schemas.microsoft.com/office/word/2010/wordprocessingGroup">
                    <wpg:wgp>
                      <wpg:cNvGrpSpPr/>
                      <wpg:grpSpPr>
                        <a:xfrm>
                          <a:off x="0" y="0"/>
                          <a:ext cx="1466850" cy="504825"/>
                          <a:chOff x="0" y="0"/>
                          <a:chExt cx="1466850" cy="504825"/>
                        </a:xfrm>
                      </wpg:grpSpPr>
                      <wps:wsp>
                        <wps:cNvPr id="65" name="Text Box 7"/>
                        <wps:cNvSpPr txBox="1"/>
                        <wps:spPr>
                          <a:xfrm>
                            <a:off x="352425" y="190500"/>
                            <a:ext cx="1114425" cy="314325"/>
                          </a:xfrm>
                          <a:prstGeom prst="rect">
                            <a:avLst/>
                          </a:prstGeom>
                          <a:solidFill>
                            <a:sysClr val="window" lastClr="FFFFFF"/>
                          </a:solidFill>
                          <a:ln w="6350">
                            <a:noFill/>
                          </a:ln>
                          <a:effectLst/>
                        </wps:spPr>
                        <wps:txbx>
                          <w:txbxContent>
                            <w:p w14:paraId="380AC9EF" w14:textId="77777777" w:rsidR="004F4CD8" w:rsidRPr="003E0A17" w:rsidRDefault="004F4CD8" w:rsidP="004113EB">
                              <w:r w:rsidRPr="003E0A17">
                                <w:t>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Straight Arrow Connector 10"/>
                        <wps:cNvCnPr/>
                        <wps:spPr>
                          <a:xfrm flipH="1" flipV="1">
                            <a:off x="0" y="0"/>
                            <a:ext cx="409575" cy="238125"/>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426A443A" id="Groupe 11" o:spid="_x0000_s2824" style="position:absolute;left:0;text-align:left;margin-left:199.05pt;margin-top:95.7pt;width:115.5pt;height:39.75pt;z-index:251665408;mso-position-horizontal-relative:text;mso-position-vertical-relative:text" coordsize="14668,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">
                <v:shape id="Text Box 7" o:spid="_x0000_s2825" type="#_x0000_t202" style="position:absolute;left:3524;top:1905;width:111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" fillcolor="window" stroked="f" strokeweight=".5pt">
                  <v:textbox>
                    <w:txbxContent>
                      <w:p w14:paraId="380AC9EF" w14:textId="77777777" w:rsidR="004F4CD8" w:rsidRPr="003E0A17" w:rsidRDefault="004F4CD8" w:rsidP="004113EB">
                        <w:r w:rsidRPr="003E0A17">
                          <w:t>Strap</w:t>
                        </w:r>
                      </w:p>
                    </w:txbxContent>
                  </v:textbox>
                </v:shape>
                <v:shape id="Straight Arrow Connector 10" o:spid="_x0000_s2826" type="#_x0000_t32" style="position:absolute;width:4095;height:2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" strokecolor="windowText">
                  <v:stroke endarrow="block"/>
                </v:shape>
              </v:group>
            </w:pict>
          </mc:Fallback>
        </mc:AlternateContent>
      </w:r>
      <w:r w:rsidRPr="003E0A17">
        <w:rPr>
          <w:bCs/>
          <w:noProof/>
          <w:lang w:val="en-US"/>
        </w:rPr>
        <mc:AlternateContent>
          <mc:Choice Requires="wpg">
            <w:drawing>
              <wp:anchor distT="0" distB="0" distL="114300" distR="114300" simplePos="0" relativeHeight="251660288" behindDoc="0" locked="0" layoutInCell="1" allowOverlap="1" wp14:anchorId="778D200F" wp14:editId="734AECE7">
                <wp:simplePos x="0" y="0"/>
                <wp:positionH relativeFrom="column">
                  <wp:posOffset>1203960</wp:posOffset>
                </wp:positionH>
                <wp:positionV relativeFrom="paragraph">
                  <wp:posOffset>1243965</wp:posOffset>
                </wp:positionV>
                <wp:extent cx="1114425" cy="533400"/>
                <wp:effectExtent l="0" t="38100" r="9525" b="0"/>
                <wp:wrapNone/>
                <wp:docPr id="67" name="Groupe 7"/>
                <wp:cNvGraphicFramePr/>
                <a:graphic xmlns:a="http://schemas.openxmlformats.org/drawingml/2006/main">
                  <a:graphicData uri="http://schemas.microsoft.com/office/word/2010/wordprocessingGroup">
                    <wpg:wgp>
                      <wpg:cNvGrpSpPr/>
                      <wpg:grpSpPr>
                        <a:xfrm>
                          <a:off x="0" y="0"/>
                          <a:ext cx="1114425" cy="533400"/>
                          <a:chOff x="0" y="0"/>
                          <a:chExt cx="1114425" cy="533400"/>
                        </a:xfrm>
                      </wpg:grpSpPr>
                      <wps:wsp>
                        <wps:cNvPr id="68" name="Text Box 6"/>
                        <wps:cNvSpPr txBox="1"/>
                        <wps:spPr>
                          <a:xfrm>
                            <a:off x="0" y="114300"/>
                            <a:ext cx="1114425" cy="419100"/>
                          </a:xfrm>
                          <a:prstGeom prst="rect">
                            <a:avLst/>
                          </a:prstGeom>
                          <a:solidFill>
                            <a:sysClr val="window" lastClr="FFFFFF"/>
                          </a:solidFill>
                          <a:ln w="6350">
                            <a:noFill/>
                          </a:ln>
                          <a:effectLst/>
                        </wps:spPr>
                        <wps:txbx>
                          <w:txbxContent>
                            <w:p w14:paraId="2412113E" w14:textId="77777777" w:rsidR="004F4CD8" w:rsidRPr="003E0A17" w:rsidRDefault="004F4CD8" w:rsidP="004113EB">
                              <w:r w:rsidRPr="003E0A17">
                                <w:t>Adjuster (rigidly clamped)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Straight Arrow Connector 9"/>
                        <wps:cNvCnPr/>
                        <wps:spPr>
                          <a:xfrm flipH="1" flipV="1">
                            <a:off x="114300" y="0"/>
                            <a:ext cx="209550" cy="152400"/>
                          </a:xfrm>
                          <a:prstGeom prst="straightConnector1">
                            <a:avLst/>
                          </a:prstGeom>
                          <a:noFill/>
                          <a:ln w="9525" cap="flat" cmpd="sng" algn="ctr">
                            <a:solidFill>
                              <a:sysClr val="windowText" lastClr="000000"/>
                            </a:solidFill>
                            <a:prstDash val="solid"/>
                            <a:tailEnd type="triangle"/>
                          </a:ln>
                          <a:effectLst/>
                        </wps:spPr>
                        <wps:bodyPr/>
                      </wps:wsp>
                    </wpg:wgp>
                  </a:graphicData>
                </a:graphic>
              </wp:anchor>
            </w:drawing>
          </mc:Choice>
          <mc:Fallback>
            <w:pict>
              <v:group w14:anchorId="778D200F" id="Groupe 7" o:spid="_x0000_s2827" style="position:absolute;left:0;text-align:left;margin-left:94.8pt;margin-top:97.95pt;width:87.75pt;height:42pt;z-index:251660288;mso-position-horizontal-relative:text;mso-position-vertical-relative:text" coordsize="11144,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">
                <v:shape id="Text Box 6" o:spid="_x0000_s2828" type="#_x0000_t202" style="position:absolute;top:1143;width:1114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" fillcolor="window" stroked="f" strokeweight=".5pt">
                  <v:textbox>
                    <w:txbxContent>
                      <w:p w14:paraId="2412113E" w14:textId="77777777" w:rsidR="004F4CD8" w:rsidRPr="003E0A17" w:rsidRDefault="004F4CD8" w:rsidP="004113EB">
                        <w:r w:rsidRPr="003E0A17">
                          <w:t>Adjuster (rigidly clamped)</w:t>
                        </w:r>
                      </w:p>
                    </w:txbxContent>
                  </v:textbox>
                </v:shape>
                <v:shape id="Straight Arrow Connector 9" o:spid="_x0000_s2829" type="#_x0000_t32" style="position:absolute;left:1143;width:2095;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" strokecolor="windowText">
                  <v:stroke endarrow="block"/>
                </v:shape>
              </v:group>
            </w:pict>
          </mc:Fallback>
        </mc:AlternateContent>
      </w:r>
      <w:r w:rsidRPr="003E0A17">
        <w:rPr>
          <w:bCs/>
          <w:noProof/>
          <w:lang w:val="en-US"/>
        </w:rPr>
        <mc:AlternateContent>
          <mc:Choice Requires="wps">
            <w:drawing>
              <wp:anchor distT="0" distB="0" distL="114300" distR="114300" simplePos="0" relativeHeight="251649024" behindDoc="0" locked="0" layoutInCell="1" allowOverlap="1" wp14:anchorId="1FB78685" wp14:editId="1C6F3CFA">
                <wp:simplePos x="0" y="0"/>
                <wp:positionH relativeFrom="column">
                  <wp:posOffset>661035</wp:posOffset>
                </wp:positionH>
                <wp:positionV relativeFrom="paragraph">
                  <wp:posOffset>405765</wp:posOffset>
                </wp:positionV>
                <wp:extent cx="1114425" cy="6096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114425" cy="609600"/>
                        </a:xfrm>
                        <a:prstGeom prst="rect">
                          <a:avLst/>
                        </a:prstGeom>
                        <a:noFill/>
                        <a:ln w="6350">
                          <a:noFill/>
                        </a:ln>
                        <a:effectLst/>
                      </wps:spPr>
                      <wps:txbx>
                        <w:txbxContent>
                          <w:p w14:paraId="0DA86E9B" w14:textId="77777777" w:rsidR="004F4CD8" w:rsidRPr="003E0A17" w:rsidRDefault="004F4CD8" w:rsidP="004113EB">
                            <w:r w:rsidRPr="003E0A17">
                              <w:t>Strap end clamped or fixed to ECRS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78685" id="Text Box 71" o:spid="_x0000_s2830" type="#_x0000_t202" style="position:absolute;left:0;text-align:left;margin-left:52.05pt;margin-top:31.95pt;width:87.75pt;height:4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" filled="f" stroked="f" strokeweight=".5pt">
                <v:textbox>
                  <w:txbxContent>
                    <w:p w14:paraId="0DA86E9B" w14:textId="77777777" w:rsidR="004F4CD8" w:rsidRPr="003E0A17" w:rsidRDefault="004F4CD8" w:rsidP="004113EB">
                      <w:r w:rsidRPr="003E0A17">
                        <w:t>Strap end clamped or fixed to ECRS</w:t>
                      </w:r>
                    </w:p>
                  </w:txbxContent>
                </v:textbox>
              </v:shape>
            </w:pict>
          </mc:Fallback>
        </mc:AlternateContent>
      </w:r>
      <w:r w:rsidRPr="003E0A17">
        <w:rPr>
          <w:bCs/>
          <w:noProof/>
          <w:lang w:val="en-US"/>
        </w:rPr>
        <w:drawing>
          <wp:inline distT="0" distB="0" distL="0" distR="0" wp14:anchorId="2FE30E89" wp14:editId="7282FB63">
            <wp:extent cx="4989733" cy="1800000"/>
            <wp:effectExtent l="0" t="0" r="0"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89733" cy="1800000"/>
                    </a:xfrm>
                    <a:prstGeom prst="rect">
                      <a:avLst/>
                    </a:prstGeom>
                    <a:noFill/>
                  </pic:spPr>
                </pic:pic>
              </a:graphicData>
            </a:graphic>
          </wp:inline>
        </w:drawing>
      </w:r>
    </w:p>
    <w:p w14:paraId="4A37F295" w14:textId="77777777" w:rsidR="004113EB" w:rsidRPr="00E37690" w:rsidRDefault="004113EB" w:rsidP="004113EB">
      <w:pPr>
        <w:spacing w:after="120"/>
        <w:ind w:left="2268" w:right="1134" w:hanging="1134"/>
        <w:jc w:val="both"/>
        <w:rPr>
          <w:bCs/>
          <w:lang w:val="en-US"/>
        </w:rPr>
      </w:pPr>
      <w:r w:rsidRPr="00E37690">
        <w:rPr>
          <w:bCs/>
          <w:lang w:val="en-US"/>
        </w:rPr>
        <w:t>1.</w:t>
      </w:r>
      <w:r w:rsidRPr="00E37690">
        <w:rPr>
          <w:bCs/>
          <w:lang w:val="en-US"/>
        </w:rPr>
        <w:tab/>
        <w:t>Method</w:t>
      </w:r>
    </w:p>
    <w:p w14:paraId="5F621DA9" w14:textId="77777777" w:rsidR="004113EB" w:rsidRPr="00E37690" w:rsidRDefault="004113EB" w:rsidP="004113EB">
      <w:pPr>
        <w:spacing w:after="120"/>
        <w:ind w:left="2268" w:right="1134" w:hanging="1134"/>
        <w:jc w:val="both"/>
        <w:rPr>
          <w:bCs/>
          <w:lang w:val="en-US"/>
        </w:rPr>
      </w:pPr>
      <w:r w:rsidRPr="00E37690">
        <w:rPr>
          <w:bCs/>
          <w:lang w:val="en-US"/>
        </w:rPr>
        <w:t>1.1.</w:t>
      </w:r>
      <w:r w:rsidRPr="00E37690">
        <w:rPr>
          <w:bCs/>
          <w:lang w:val="en-US"/>
        </w:rPr>
        <w:tab/>
        <w:t>Rigidly clamp the adjuster</w:t>
      </w:r>
    </w:p>
    <w:p w14:paraId="5218CCF0" w14:textId="77777777" w:rsidR="004113EB" w:rsidRPr="00E37690" w:rsidRDefault="004113EB" w:rsidP="004113EB">
      <w:pPr>
        <w:spacing w:after="120"/>
        <w:ind w:left="2268" w:right="1134" w:hanging="1134"/>
        <w:jc w:val="both"/>
        <w:rPr>
          <w:bCs/>
          <w:lang w:val="en-US"/>
        </w:rPr>
      </w:pPr>
      <w:r w:rsidRPr="00E37690">
        <w:rPr>
          <w:bCs/>
          <w:lang w:val="en-US"/>
        </w:rPr>
        <w:t>1.2.</w:t>
      </w:r>
      <w:r w:rsidRPr="00E37690">
        <w:rPr>
          <w:bCs/>
          <w:lang w:val="en-US"/>
        </w:rPr>
        <w:tab/>
        <w:t>With the strap set at the reference position described in paragraph 7.2.6., withdraw at least 50 mm of strap from the adjuster by pulling on the free end of the strap.</w:t>
      </w:r>
    </w:p>
    <w:p w14:paraId="1C7AE649" w14:textId="77777777" w:rsidR="004113EB" w:rsidRPr="00E37690" w:rsidRDefault="004113EB" w:rsidP="004113EB">
      <w:pPr>
        <w:spacing w:after="120"/>
        <w:ind w:left="2268" w:right="1134" w:hanging="1134"/>
        <w:jc w:val="both"/>
        <w:rPr>
          <w:bCs/>
          <w:lang w:val="en-US"/>
        </w:rPr>
      </w:pPr>
      <w:r w:rsidRPr="00E37690">
        <w:rPr>
          <w:bCs/>
          <w:lang w:val="en-US"/>
        </w:rPr>
        <w:t>1.3.</w:t>
      </w:r>
      <w:r w:rsidRPr="00E37690">
        <w:rPr>
          <w:bCs/>
          <w:lang w:val="en-US"/>
        </w:rPr>
        <w:tab/>
        <w:t>Attach the adjuster part of the strap to the pulling device A.</w:t>
      </w:r>
    </w:p>
    <w:p w14:paraId="31E142DB" w14:textId="77777777" w:rsidR="004113EB" w:rsidRPr="00E37690" w:rsidRDefault="004113EB" w:rsidP="004113EB">
      <w:pPr>
        <w:spacing w:after="120"/>
        <w:ind w:left="2268" w:right="1134" w:hanging="1134"/>
        <w:jc w:val="both"/>
        <w:rPr>
          <w:bCs/>
          <w:lang w:val="en-US"/>
        </w:rPr>
      </w:pPr>
      <w:r w:rsidRPr="00E37690">
        <w:rPr>
          <w:bCs/>
          <w:lang w:val="en-US"/>
        </w:rPr>
        <w:t>1.4.</w:t>
      </w:r>
      <w:r w:rsidRPr="00E37690">
        <w:rPr>
          <w:bCs/>
          <w:lang w:val="en-US"/>
        </w:rPr>
        <w:tab/>
        <w:t>Activate the adjuster (C) and pull at least 150 mm of strap through the adjuster. This represents half of one cycle and puts pulling device A to the maximum strap extraction position.</w:t>
      </w:r>
    </w:p>
    <w:p w14:paraId="29CE9836" w14:textId="77777777" w:rsidR="004113EB" w:rsidRPr="00E37690" w:rsidRDefault="004113EB" w:rsidP="004113EB">
      <w:pPr>
        <w:spacing w:after="120"/>
        <w:ind w:left="2268" w:right="1134" w:hanging="1134"/>
        <w:jc w:val="both"/>
        <w:rPr>
          <w:bCs/>
          <w:lang w:val="en-US"/>
        </w:rPr>
      </w:pPr>
      <w:r w:rsidRPr="00E37690">
        <w:rPr>
          <w:bCs/>
          <w:lang w:val="en-US"/>
        </w:rPr>
        <w:t>1.5.</w:t>
      </w:r>
      <w:r w:rsidRPr="00E37690">
        <w:rPr>
          <w:bCs/>
          <w:lang w:val="en-US"/>
        </w:rPr>
        <w:tab/>
        <w:t>Connect the free end of the strap to pulling device B.</w:t>
      </w:r>
    </w:p>
    <w:p w14:paraId="75B2227C" w14:textId="77777777" w:rsidR="004113EB" w:rsidRPr="00E37690" w:rsidRDefault="004113EB" w:rsidP="004113EB">
      <w:pPr>
        <w:spacing w:after="120"/>
        <w:ind w:left="2268" w:right="1134" w:hanging="1134"/>
        <w:jc w:val="both"/>
        <w:rPr>
          <w:bCs/>
          <w:lang w:val="en-US"/>
        </w:rPr>
      </w:pPr>
      <w:r w:rsidRPr="00E37690">
        <w:rPr>
          <w:bCs/>
          <w:lang w:val="en-US"/>
        </w:rPr>
        <w:t>2.</w:t>
      </w:r>
      <w:r w:rsidRPr="00E37690">
        <w:rPr>
          <w:bCs/>
          <w:lang w:val="en-US"/>
        </w:rPr>
        <w:tab/>
        <w:t>The cycle is:</w:t>
      </w:r>
    </w:p>
    <w:p w14:paraId="4DE1EB34" w14:textId="77777777" w:rsidR="004113EB" w:rsidRPr="00E37690" w:rsidRDefault="004113EB" w:rsidP="004113EB">
      <w:pPr>
        <w:spacing w:after="120"/>
        <w:ind w:left="2268" w:right="1134" w:hanging="1134"/>
        <w:jc w:val="both"/>
        <w:rPr>
          <w:bCs/>
          <w:lang w:val="en-US"/>
        </w:rPr>
      </w:pPr>
      <w:r w:rsidRPr="00E37690">
        <w:rPr>
          <w:bCs/>
          <w:lang w:val="en-US"/>
        </w:rPr>
        <w:t xml:space="preserve">2.1. </w:t>
      </w:r>
      <w:r w:rsidRPr="00E37690">
        <w:rPr>
          <w:bCs/>
          <w:lang w:val="en-US"/>
        </w:rPr>
        <w:tab/>
        <w:t>Pull B at least 150 mm while A does not exert tension on the strap.</w:t>
      </w:r>
    </w:p>
    <w:p w14:paraId="6F0902FA" w14:textId="77777777" w:rsidR="004113EB" w:rsidRPr="00E37690" w:rsidRDefault="004113EB" w:rsidP="004113EB">
      <w:pPr>
        <w:spacing w:after="120"/>
        <w:ind w:left="2268" w:right="1134" w:hanging="1134"/>
        <w:jc w:val="both"/>
        <w:rPr>
          <w:bCs/>
          <w:lang w:val="en-US"/>
        </w:rPr>
      </w:pPr>
      <w:r w:rsidRPr="00E37690">
        <w:rPr>
          <w:bCs/>
          <w:lang w:val="en-US"/>
        </w:rPr>
        <w:t>2.2.</w:t>
      </w:r>
      <w:r w:rsidRPr="00E37690">
        <w:rPr>
          <w:bCs/>
          <w:lang w:val="en-US"/>
        </w:rPr>
        <w:tab/>
        <w:t>Activate the adjuster (C) and pull A while B does not exert tension on the free end of the strap.</w:t>
      </w:r>
    </w:p>
    <w:p w14:paraId="47C42FE6" w14:textId="77777777" w:rsidR="004113EB" w:rsidRPr="00E37690" w:rsidRDefault="004113EB" w:rsidP="004113EB">
      <w:pPr>
        <w:spacing w:after="120"/>
        <w:ind w:left="2268" w:right="1134" w:hanging="1134"/>
        <w:jc w:val="both"/>
        <w:rPr>
          <w:bCs/>
          <w:lang w:val="en-US"/>
        </w:rPr>
      </w:pPr>
      <w:r w:rsidRPr="00E37690">
        <w:rPr>
          <w:bCs/>
          <w:lang w:val="en-US"/>
        </w:rPr>
        <w:t>2.3.</w:t>
      </w:r>
      <w:r w:rsidRPr="00E37690">
        <w:rPr>
          <w:bCs/>
          <w:lang w:val="en-US"/>
        </w:rPr>
        <w:tab/>
        <w:t>At the end of the stroke, de-activate the adjuster.</w:t>
      </w:r>
    </w:p>
    <w:p w14:paraId="5D7D42E5" w14:textId="550E811D" w:rsidR="003B0EDE" w:rsidRPr="003B0EDE" w:rsidRDefault="004113EB" w:rsidP="00A42FBF">
      <w:pPr>
        <w:spacing w:after="120"/>
        <w:ind w:left="2268" w:right="1134" w:hanging="1134"/>
        <w:jc w:val="both"/>
      </w:pPr>
      <w:r w:rsidRPr="00E37690">
        <w:rPr>
          <w:bCs/>
          <w:lang w:val="en-US"/>
        </w:rPr>
        <w:t xml:space="preserve">2.4. </w:t>
      </w:r>
      <w:r w:rsidRPr="00E37690">
        <w:rPr>
          <w:bCs/>
          <w:lang w:val="en-US"/>
        </w:rPr>
        <w:tab/>
        <w:t>Repeat the cycle as specified in paragraph 6.7.2.7. of this Regulation.</w:t>
      </w:r>
    </w:p>
    <w:p w14:paraId="78D52EEB" w14:textId="77777777" w:rsidR="003B0EDE" w:rsidRDefault="003B0EDE" w:rsidP="003B0EDE">
      <w:pPr>
        <w:spacing w:after="120"/>
        <w:ind w:left="1134" w:right="1134"/>
        <w:jc w:val="both"/>
      </w:pPr>
    </w:p>
    <w:p w14:paraId="297C227C" w14:textId="34D5601E" w:rsidR="00A42FBF" w:rsidRPr="003B0EDE" w:rsidRDefault="00A42FBF" w:rsidP="003B0EDE">
      <w:pPr>
        <w:spacing w:after="120"/>
        <w:ind w:left="1134" w:right="1134"/>
        <w:jc w:val="both"/>
        <w:sectPr w:rsidR="00A42FBF" w:rsidRPr="003B0EDE" w:rsidSect="00997AA0">
          <w:headerReference w:type="even" r:id="rId250"/>
          <w:headerReference w:type="default" r:id="rId251"/>
          <w:footerReference w:type="default" r:id="rId252"/>
          <w:headerReference w:type="first" r:id="rId253"/>
          <w:footerReference w:type="first" r:id="rId254"/>
          <w:footnotePr>
            <w:numRestart w:val="eachSect"/>
          </w:footnotePr>
          <w:endnotePr>
            <w:numFmt w:val="decimal"/>
          </w:endnotePr>
          <w:pgSz w:w="11907" w:h="16840" w:code="9"/>
          <w:pgMar w:top="1418" w:right="1134" w:bottom="1134" w:left="1134" w:header="680" w:footer="567" w:gutter="0"/>
          <w:cols w:space="720"/>
          <w:docGrid w:linePitch="272"/>
        </w:sectPr>
      </w:pPr>
    </w:p>
    <w:p w14:paraId="2722905D" w14:textId="40341BD9" w:rsidR="003B0EDE" w:rsidRPr="003B0EDE" w:rsidRDefault="003B0EDE" w:rsidP="00CB5D4F">
      <w:pPr>
        <w:pStyle w:val="HChG"/>
      </w:pPr>
      <w:bookmarkStart w:id="118" w:name="_Toc355000782"/>
      <w:r w:rsidRPr="003B0EDE">
        <w:lastRenderedPageBreak/>
        <w:t>Annex 16</w:t>
      </w:r>
      <w:bookmarkEnd w:id="118"/>
    </w:p>
    <w:p w14:paraId="334277E0" w14:textId="77777777" w:rsidR="003B0EDE" w:rsidRPr="003B0EDE" w:rsidRDefault="003B0EDE" w:rsidP="00CB5D4F">
      <w:pPr>
        <w:pStyle w:val="HChG"/>
      </w:pPr>
      <w:r w:rsidRPr="003B0EDE">
        <w:tab/>
      </w:r>
      <w:r w:rsidRPr="003B0EDE">
        <w:tab/>
      </w:r>
      <w:bookmarkStart w:id="119" w:name="_Toc355000783"/>
      <w:r w:rsidRPr="003B0EDE">
        <w:t>Typical buckle strength test device</w:t>
      </w:r>
      <w:bookmarkEnd w:id="119"/>
    </w:p>
    <w:p w14:paraId="17FD8DDD" w14:textId="77777777" w:rsidR="003B0EDE" w:rsidRDefault="00EA419F" w:rsidP="003B0EDE">
      <w:pPr>
        <w:jc w:val="center"/>
      </w:pPr>
      <w:r>
        <w:rPr>
          <w:noProof/>
          <w:lang w:eastAsia="en-GB"/>
        </w:rPr>
        <w:drawing>
          <wp:inline distT="0" distB="0" distL="0" distR="0" wp14:anchorId="754147EE" wp14:editId="25F30A7D">
            <wp:extent cx="4288155" cy="5990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288155" cy="5990590"/>
                    </a:xfrm>
                    <a:prstGeom prst="rect">
                      <a:avLst/>
                    </a:prstGeom>
                    <a:noFill/>
                    <a:ln>
                      <a:noFill/>
                    </a:ln>
                  </pic:spPr>
                </pic:pic>
              </a:graphicData>
            </a:graphic>
          </wp:inline>
        </w:drawing>
      </w:r>
    </w:p>
    <w:p w14:paraId="753827AE" w14:textId="77777777" w:rsidR="00080174" w:rsidRDefault="00080174" w:rsidP="003B0EDE">
      <w:pPr>
        <w:jc w:val="center"/>
      </w:pPr>
    </w:p>
    <w:p w14:paraId="06573A99" w14:textId="77777777" w:rsidR="00080174" w:rsidRPr="003B0EDE" w:rsidRDefault="00080174" w:rsidP="00080174"/>
    <w:p w14:paraId="5B6FA0C6" w14:textId="77777777" w:rsidR="003B0EDE" w:rsidRPr="003B0EDE" w:rsidRDefault="003B0EDE" w:rsidP="003B0EDE">
      <w:pPr>
        <w:spacing w:after="120"/>
        <w:ind w:left="1134" w:right="1134"/>
        <w:jc w:val="both"/>
        <w:sectPr w:rsidR="003B0EDE" w:rsidRPr="003B0EDE" w:rsidSect="00997AA0">
          <w:headerReference w:type="even" r:id="rId256"/>
          <w:headerReference w:type="default" r:id="rId257"/>
          <w:footerReference w:type="even" r:id="rId258"/>
          <w:headerReference w:type="first" r:id="rId259"/>
          <w:footerReference w:type="first" r:id="rId260"/>
          <w:footnotePr>
            <w:numRestart w:val="eachSect"/>
          </w:footnotePr>
          <w:endnotePr>
            <w:numFmt w:val="decimal"/>
          </w:endnotePr>
          <w:pgSz w:w="11907" w:h="16840" w:code="9"/>
          <w:pgMar w:top="1418" w:right="1134" w:bottom="1134" w:left="1134" w:header="680" w:footer="567" w:gutter="0"/>
          <w:cols w:space="720"/>
          <w:docGrid w:linePitch="272"/>
        </w:sectPr>
      </w:pPr>
    </w:p>
    <w:p w14:paraId="2CB97280" w14:textId="40412B54" w:rsidR="003B0EDE" w:rsidRPr="003B0EDE" w:rsidRDefault="003B0EDE" w:rsidP="00CB5D4F">
      <w:pPr>
        <w:pStyle w:val="HChG"/>
      </w:pPr>
      <w:bookmarkStart w:id="120" w:name="_Toc355000784"/>
      <w:r w:rsidRPr="003B0EDE">
        <w:lastRenderedPageBreak/>
        <w:t>Annex 17</w:t>
      </w:r>
      <w:bookmarkEnd w:id="120"/>
    </w:p>
    <w:p w14:paraId="5FCE4954" w14:textId="77777777" w:rsidR="003B0EDE" w:rsidRPr="003B0EDE" w:rsidRDefault="003B0EDE" w:rsidP="00CB5D4F">
      <w:pPr>
        <w:pStyle w:val="HChG"/>
      </w:pPr>
      <w:r w:rsidRPr="003B0EDE">
        <w:tab/>
      </w:r>
      <w:r w:rsidRPr="003B0EDE">
        <w:tab/>
      </w:r>
      <w:bookmarkStart w:id="121" w:name="_Toc355000785"/>
      <w:r w:rsidRPr="003B0EDE">
        <w:t>Determination of performance criteria</w:t>
      </w:r>
      <w:bookmarkEnd w:id="121"/>
    </w:p>
    <w:p w14:paraId="37A340E9" w14:textId="77777777" w:rsidR="003B0EDE" w:rsidRPr="003B0EDE" w:rsidRDefault="003B0EDE" w:rsidP="003B0EDE">
      <w:pPr>
        <w:spacing w:after="120"/>
        <w:ind w:left="2268" w:right="1134" w:hanging="1134"/>
        <w:jc w:val="both"/>
        <w:rPr>
          <w:bCs/>
        </w:rPr>
      </w:pPr>
      <w:r w:rsidRPr="003B0EDE">
        <w:rPr>
          <w:bCs/>
        </w:rPr>
        <w:t>1.</w:t>
      </w:r>
      <w:r w:rsidRPr="003B0EDE">
        <w:rPr>
          <w:bCs/>
        </w:rPr>
        <w:tab/>
        <w:t>Head Performance Criterion (HPC)</w:t>
      </w:r>
    </w:p>
    <w:p w14:paraId="0CFDF8B9" w14:textId="77777777" w:rsidR="003B0EDE" w:rsidRPr="003B0EDE" w:rsidRDefault="003B0EDE" w:rsidP="003B0EDE">
      <w:pPr>
        <w:spacing w:after="120"/>
        <w:ind w:left="2268" w:right="1134" w:hanging="1134"/>
        <w:jc w:val="both"/>
        <w:rPr>
          <w:bCs/>
        </w:rPr>
      </w:pPr>
      <w:r w:rsidRPr="003B0EDE">
        <w:rPr>
          <w:bCs/>
        </w:rPr>
        <w:t>1.1.</w:t>
      </w:r>
      <w:r w:rsidRPr="003B0EDE">
        <w:rPr>
          <w:bCs/>
        </w:rPr>
        <w:tab/>
        <w:t>This criterion is considered to be satisfied when, during the test, there is no contact between the head and any vehicle component.</w:t>
      </w:r>
    </w:p>
    <w:p w14:paraId="063B8F07" w14:textId="77777777" w:rsidR="003B0EDE" w:rsidRPr="003B0EDE" w:rsidRDefault="003B0EDE" w:rsidP="003B0EDE">
      <w:pPr>
        <w:spacing w:after="120"/>
        <w:ind w:left="2268" w:right="1134" w:hanging="1134"/>
        <w:jc w:val="both"/>
        <w:rPr>
          <w:bCs/>
        </w:rPr>
      </w:pPr>
      <w:r w:rsidRPr="003B0EDE">
        <w:rPr>
          <w:bCs/>
        </w:rPr>
        <w:t>1.2.</w:t>
      </w:r>
      <w:r w:rsidRPr="003B0EDE">
        <w:rPr>
          <w:bCs/>
        </w:rPr>
        <w:tab/>
        <w:t>If that is not the case, a calculation of the value of HPC is made, on the basis of the acceleration (a)</w:t>
      </w:r>
      <w:r w:rsidR="00916A10">
        <w:rPr>
          <w:bCs/>
        </w:rPr>
        <w:t>,</w:t>
      </w:r>
      <w:r w:rsidRPr="003B0EDE">
        <w:rPr>
          <w:bCs/>
          <w:sz w:val="18"/>
          <w:vertAlign w:val="superscript"/>
        </w:rPr>
        <w:footnoteReference w:id="14"/>
      </w:r>
      <w:r w:rsidRPr="003B0EDE">
        <w:rPr>
          <w:bCs/>
        </w:rPr>
        <w:t xml:space="preserve"> by the following expression:</w:t>
      </w:r>
    </w:p>
    <w:p w14:paraId="35EAAD66" w14:textId="059B35D8" w:rsidR="003B0EDE" w:rsidRPr="003B0EDE" w:rsidRDefault="005903F4" w:rsidP="003B0EDE">
      <w:pPr>
        <w:widowControl w:val="0"/>
        <w:tabs>
          <w:tab w:val="left" w:pos="1418"/>
        </w:tabs>
        <w:ind w:left="2977" w:right="992"/>
        <w:jc w:val="both"/>
        <w:rPr>
          <w:bCs/>
        </w:rPr>
      </w:pPr>
      <w:r>
        <w:rPr>
          <w:bCs/>
          <w:noProof/>
          <w:position w:val="-40"/>
        </w:rPr>
        <w:drawing>
          <wp:inline distT="0" distB="0" distL="0" distR="0" wp14:anchorId="70096916" wp14:editId="373BA0F9">
            <wp:extent cx="2094865" cy="648335"/>
            <wp:effectExtent l="0" t="0" r="635" b="0"/>
            <wp:docPr id="3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94865" cy="648335"/>
                    </a:xfrm>
                    <a:prstGeom prst="rect">
                      <a:avLst/>
                    </a:prstGeom>
                    <a:noFill/>
                    <a:ln>
                      <a:noFill/>
                    </a:ln>
                  </pic:spPr>
                </pic:pic>
              </a:graphicData>
            </a:graphic>
          </wp:inline>
        </w:drawing>
      </w:r>
    </w:p>
    <w:p w14:paraId="070B0231" w14:textId="6EE9FB5F" w:rsidR="003B0EDE" w:rsidRPr="003B0EDE" w:rsidRDefault="003B0EDE" w:rsidP="003B0EDE">
      <w:pPr>
        <w:spacing w:after="120"/>
        <w:ind w:left="1134" w:right="1134"/>
        <w:jc w:val="both"/>
        <w:rPr>
          <w:bCs/>
        </w:rPr>
      </w:pPr>
      <w:r w:rsidRPr="003B0EDE">
        <w:rPr>
          <w:bCs/>
        </w:rPr>
        <w:tab/>
      </w:r>
      <w:r w:rsidRPr="003B0EDE">
        <w:rPr>
          <w:bCs/>
        </w:rPr>
        <w:tab/>
      </w:r>
      <w:r w:rsidR="00633797">
        <w:rPr>
          <w:bCs/>
        </w:rPr>
        <w:tab/>
      </w:r>
      <w:r w:rsidR="00C83552" w:rsidRPr="003B0EDE">
        <w:rPr>
          <w:bCs/>
        </w:rPr>
        <w:t>In</w:t>
      </w:r>
      <w:r w:rsidRPr="003B0EDE">
        <w:rPr>
          <w:bCs/>
        </w:rPr>
        <w:t xml:space="preserve"> which:</w:t>
      </w:r>
    </w:p>
    <w:p w14:paraId="4C5FC700" w14:textId="0D20C59C" w:rsidR="003B0EDE" w:rsidRPr="003B0EDE" w:rsidRDefault="003B0EDE" w:rsidP="003B0EDE">
      <w:pPr>
        <w:spacing w:after="120"/>
        <w:ind w:left="2268" w:right="1134" w:hanging="1134"/>
        <w:jc w:val="both"/>
        <w:rPr>
          <w:bCs/>
        </w:rPr>
      </w:pPr>
      <w:r w:rsidRPr="003B0EDE">
        <w:rPr>
          <w:bCs/>
        </w:rPr>
        <w:t>1.2.1.</w:t>
      </w:r>
      <w:r w:rsidRPr="003B0EDE">
        <w:rPr>
          <w:bCs/>
        </w:rPr>
        <w:tab/>
      </w:r>
      <w:r w:rsidR="00916A10" w:rsidRPr="003B0EDE">
        <w:rPr>
          <w:bCs/>
        </w:rPr>
        <w:t>The</w:t>
      </w:r>
      <w:r w:rsidRPr="003B0EDE">
        <w:rPr>
          <w:bCs/>
        </w:rPr>
        <w:t xml:space="preserve"> term "a" is the resultant acceleration is measured in units of gravity, g (1</w:t>
      </w:r>
      <w:r w:rsidR="00F24BA5">
        <w:t> </w:t>
      </w:r>
      <w:r w:rsidRPr="003B0EDE">
        <w:rPr>
          <w:bCs/>
        </w:rPr>
        <w:t>g = 9,81 m/s</w:t>
      </w:r>
      <w:r w:rsidRPr="003B0EDE">
        <w:rPr>
          <w:bCs/>
          <w:vertAlign w:val="superscript"/>
        </w:rPr>
        <w:t>2</w:t>
      </w:r>
      <w:r w:rsidRPr="003B0EDE">
        <w:rPr>
          <w:bCs/>
        </w:rPr>
        <w:t>);</w:t>
      </w:r>
    </w:p>
    <w:p w14:paraId="1162237E" w14:textId="77777777" w:rsidR="003B0EDE" w:rsidRPr="003B0EDE" w:rsidRDefault="003B0EDE" w:rsidP="003B0EDE">
      <w:pPr>
        <w:spacing w:after="120"/>
        <w:ind w:left="2268" w:right="1134" w:hanging="1134"/>
        <w:jc w:val="both"/>
        <w:rPr>
          <w:bCs/>
        </w:rPr>
      </w:pPr>
      <w:r w:rsidRPr="003B0EDE">
        <w:rPr>
          <w:bCs/>
        </w:rPr>
        <w:t>1.2.2.</w:t>
      </w:r>
      <w:r w:rsidRPr="003B0EDE">
        <w:rPr>
          <w:bCs/>
        </w:rPr>
        <w:tab/>
      </w:r>
      <w:r w:rsidR="00916A10">
        <w:rPr>
          <w:bCs/>
        </w:rPr>
        <w:t>I</w:t>
      </w:r>
      <w:r w:rsidR="00916A10" w:rsidRPr="003B0EDE">
        <w:rPr>
          <w:bCs/>
        </w:rPr>
        <w:t xml:space="preserve">f </w:t>
      </w:r>
      <w:r w:rsidRPr="003B0EDE">
        <w:rPr>
          <w:bCs/>
        </w:rPr>
        <w:t>the beginning of the head contact can be determined satisfactorily, t</w:t>
      </w:r>
      <w:r w:rsidRPr="003B0EDE">
        <w:rPr>
          <w:bCs/>
          <w:vertAlign w:val="subscript"/>
        </w:rPr>
        <w:t>1</w:t>
      </w:r>
      <w:r w:rsidRPr="003B0EDE">
        <w:rPr>
          <w:bCs/>
        </w:rPr>
        <w:t xml:space="preserve"> and t</w:t>
      </w:r>
      <w:r w:rsidRPr="003B0EDE">
        <w:rPr>
          <w:bCs/>
          <w:vertAlign w:val="subscript"/>
        </w:rPr>
        <w:t>2</w:t>
      </w:r>
      <w:r w:rsidRPr="003B0EDE">
        <w:rPr>
          <w:bCs/>
        </w:rPr>
        <w:t xml:space="preserve"> are the two time instants, expressed in seconds, defining an interval between the beginning of the head contact and the end of the recording for which the value of HPC is maximum;</w:t>
      </w:r>
    </w:p>
    <w:p w14:paraId="7CF8601A" w14:textId="77777777" w:rsidR="003B0EDE" w:rsidRPr="003B0EDE" w:rsidRDefault="003B0EDE" w:rsidP="003B0EDE">
      <w:pPr>
        <w:spacing w:after="120"/>
        <w:ind w:left="2268" w:right="1134" w:hanging="1134"/>
        <w:jc w:val="both"/>
        <w:rPr>
          <w:bCs/>
        </w:rPr>
      </w:pPr>
      <w:r w:rsidRPr="003B0EDE">
        <w:rPr>
          <w:bCs/>
        </w:rPr>
        <w:t>1.2.3.</w:t>
      </w:r>
      <w:r w:rsidRPr="003B0EDE">
        <w:rPr>
          <w:bCs/>
        </w:rPr>
        <w:tab/>
      </w:r>
      <w:r w:rsidR="00916A10">
        <w:rPr>
          <w:bCs/>
        </w:rPr>
        <w:t>I</w:t>
      </w:r>
      <w:r w:rsidR="00916A10" w:rsidRPr="003B0EDE">
        <w:rPr>
          <w:bCs/>
        </w:rPr>
        <w:t xml:space="preserve">f </w:t>
      </w:r>
      <w:r w:rsidRPr="003B0EDE">
        <w:rPr>
          <w:bCs/>
        </w:rPr>
        <w:t>the beginning of the head contact cannot be determined, t</w:t>
      </w:r>
      <w:r w:rsidRPr="003B0EDE">
        <w:rPr>
          <w:bCs/>
          <w:vertAlign w:val="subscript"/>
        </w:rPr>
        <w:t>1</w:t>
      </w:r>
      <w:r w:rsidRPr="003B0EDE">
        <w:rPr>
          <w:bCs/>
        </w:rPr>
        <w:t xml:space="preserve"> and t</w:t>
      </w:r>
      <w:r w:rsidRPr="003B0EDE">
        <w:rPr>
          <w:bCs/>
          <w:vertAlign w:val="subscript"/>
        </w:rPr>
        <w:t>2</w:t>
      </w:r>
      <w:r w:rsidRPr="003B0EDE">
        <w:rPr>
          <w:bCs/>
        </w:rPr>
        <w:t xml:space="preserve"> are the two time instants, expressed in seconds, defining a time interval between the beginning and the end of the recording for which the value of HPC is maximum;</w:t>
      </w:r>
    </w:p>
    <w:p w14:paraId="2B681C13" w14:textId="14CAC937" w:rsidR="000D29D8" w:rsidRDefault="000D29D8" w:rsidP="00496660">
      <w:pPr>
        <w:spacing w:after="120"/>
        <w:ind w:left="2268" w:right="1134" w:hanging="1134"/>
        <w:jc w:val="both"/>
        <w:rPr>
          <w:bCs/>
        </w:rPr>
      </w:pPr>
      <w:r w:rsidRPr="000D29D8">
        <w:rPr>
          <w:bCs/>
        </w:rPr>
        <w:t>1.2.4.</w:t>
      </w:r>
      <w:r w:rsidRPr="000D29D8">
        <w:rPr>
          <w:bCs/>
        </w:rPr>
        <w:tab/>
        <w:t>Values of HPC for which the time interval (t</w:t>
      </w:r>
      <w:r w:rsidRPr="000D29D8">
        <w:rPr>
          <w:bCs/>
          <w:vertAlign w:val="subscript"/>
        </w:rPr>
        <w:t>1</w:t>
      </w:r>
      <w:r w:rsidRPr="000D29D8">
        <w:rPr>
          <w:bCs/>
        </w:rPr>
        <w:t xml:space="preserve"> - t</w:t>
      </w:r>
      <w:r w:rsidRPr="000D29D8">
        <w:rPr>
          <w:bCs/>
          <w:vertAlign w:val="subscript"/>
        </w:rPr>
        <w:t>2</w:t>
      </w:r>
      <w:r w:rsidRPr="000D29D8">
        <w:rPr>
          <w:bCs/>
        </w:rPr>
        <w:t>) is greater than 15 ms are ignored for the purposes of calculating the maximum value.</w:t>
      </w:r>
    </w:p>
    <w:p w14:paraId="0FB7483A" w14:textId="204FCCC3" w:rsidR="003B0EDE" w:rsidRPr="003B0EDE" w:rsidRDefault="003B0EDE" w:rsidP="003B0EDE">
      <w:pPr>
        <w:spacing w:after="120"/>
        <w:ind w:left="2268" w:right="1134" w:hanging="1134"/>
        <w:jc w:val="both"/>
        <w:rPr>
          <w:b/>
        </w:rPr>
      </w:pPr>
      <w:r w:rsidRPr="003B0EDE">
        <w:rPr>
          <w:bCs/>
        </w:rPr>
        <w:t>1.3.</w:t>
      </w:r>
      <w:r w:rsidRPr="003B0EDE">
        <w:rPr>
          <w:bCs/>
        </w:rPr>
        <w:tab/>
        <w:t>The value of the resultant head acceleration during forward impact which is exceeded for 3 ms cumulatively is calculated from the resultant head acceleration</w:t>
      </w:r>
      <w:r w:rsidR="00916A10">
        <w:rPr>
          <w:bCs/>
        </w:rPr>
        <w:t>.</w:t>
      </w:r>
    </w:p>
    <w:p w14:paraId="055A9E75" w14:textId="77777777" w:rsidR="003B0EDE" w:rsidRDefault="003B0EDE" w:rsidP="003B0EDE">
      <w:pPr>
        <w:spacing w:after="120"/>
        <w:ind w:left="2268" w:right="1134" w:hanging="1134"/>
        <w:jc w:val="both"/>
        <w:rPr>
          <w:b/>
        </w:rPr>
      </w:pPr>
    </w:p>
    <w:p w14:paraId="007DA9A0" w14:textId="77777777" w:rsidR="00222AD9" w:rsidRPr="003B0EDE" w:rsidRDefault="00222AD9" w:rsidP="003B0EDE">
      <w:pPr>
        <w:spacing w:after="120"/>
        <w:ind w:left="2268" w:right="1134" w:hanging="1134"/>
        <w:jc w:val="both"/>
        <w:rPr>
          <w:b/>
        </w:rPr>
        <w:sectPr w:rsidR="00222AD9" w:rsidRPr="003B0EDE" w:rsidSect="00997AA0">
          <w:headerReference w:type="even" r:id="rId262"/>
          <w:headerReference w:type="default" r:id="rId263"/>
          <w:footerReference w:type="default" r:id="rId264"/>
          <w:headerReference w:type="first" r:id="rId265"/>
          <w:footerReference w:type="first" r:id="rId266"/>
          <w:footnotePr>
            <w:numRestart w:val="eachSect"/>
          </w:footnotePr>
          <w:endnotePr>
            <w:numFmt w:val="decimal"/>
          </w:endnotePr>
          <w:pgSz w:w="11907" w:h="16840" w:code="9"/>
          <w:pgMar w:top="1418" w:right="1134" w:bottom="1134" w:left="1134" w:header="680" w:footer="567" w:gutter="0"/>
          <w:cols w:space="720"/>
          <w:docGrid w:linePitch="272"/>
        </w:sectPr>
      </w:pPr>
    </w:p>
    <w:p w14:paraId="6FE11EA9" w14:textId="77777777" w:rsidR="009B75F7" w:rsidRDefault="009B75F7" w:rsidP="009B75F7">
      <w:pPr>
        <w:pStyle w:val="HChG"/>
      </w:pPr>
      <w:bookmarkStart w:id="122" w:name="_Toc355000786"/>
      <w:r w:rsidRPr="004A1237">
        <w:lastRenderedPageBreak/>
        <w:t>Annex 18</w:t>
      </w:r>
    </w:p>
    <w:p w14:paraId="5C3D9163" w14:textId="3ABA03CC" w:rsidR="00222B28" w:rsidRPr="004A1237" w:rsidRDefault="00222B28" w:rsidP="004113EB">
      <w:pPr>
        <w:pStyle w:val="HChG"/>
      </w:pPr>
      <w:r>
        <w:tab/>
      </w:r>
      <w:r>
        <w:tab/>
      </w:r>
      <w:r w:rsidR="004113EB" w:rsidRPr="004113EB">
        <w:rPr>
          <w:lang w:val="en-US"/>
        </w:rPr>
        <w:t>Geometrical dimensions of Enhanced Child Restraint Systems</w:t>
      </w:r>
    </w:p>
    <w:p w14:paraId="40FF5A8F" w14:textId="0D307E15" w:rsidR="00222B28" w:rsidRPr="004A1237" w:rsidRDefault="00222B28" w:rsidP="00A43E5E">
      <w:pPr>
        <w:pStyle w:val="Heading1"/>
        <w:numPr>
          <w:ilvl w:val="0"/>
          <w:numId w:val="0"/>
        </w:numPr>
        <w:spacing w:after="120"/>
        <w:rPr>
          <w:b/>
        </w:rPr>
      </w:pPr>
      <w:bookmarkStart w:id="123" w:name="_Toc355000788"/>
      <w:r>
        <w:tab/>
      </w:r>
      <w:r>
        <w:tab/>
      </w:r>
      <w:r w:rsidRPr="004A1237">
        <w:t>Figure 1</w:t>
      </w:r>
      <w:bookmarkEnd w:id="123"/>
    </w:p>
    <w:p w14:paraId="2F644CA5" w14:textId="77777777" w:rsidR="00C6565C" w:rsidRDefault="00C6565C" w:rsidP="00C6565C">
      <w:pPr>
        <w:spacing w:after="120"/>
        <w:ind w:left="2268" w:right="1134" w:hanging="1134"/>
        <w:jc w:val="both"/>
        <w:rPr>
          <w:bCs/>
          <w:lang w:val="en-US"/>
        </w:rPr>
      </w:pPr>
      <w:r>
        <w:rPr>
          <w:bCs/>
          <w:noProof/>
          <w:lang w:val="en-US"/>
        </w:rPr>
        <w:drawing>
          <wp:inline distT="0" distB="0" distL="0" distR="0" wp14:anchorId="35DD3553" wp14:editId="77E62B42">
            <wp:extent cx="4803979" cy="1671493"/>
            <wp:effectExtent l="0" t="0" r="0" b="5080"/>
            <wp:docPr id="73" name="Imag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267" cstate="print">
                      <a:extLst>
                        <a:ext uri="{28A0092B-C50C-407E-A947-70E740481C1C}">
                          <a14:useLocalDpi xmlns:a14="http://schemas.microsoft.com/office/drawing/2010/main" val="0"/>
                        </a:ext>
                      </a:extLst>
                    </a:blip>
                    <a:srcRect r="10297"/>
                    <a:stretch>
                      <a:fillRect/>
                    </a:stretch>
                  </pic:blipFill>
                  <pic:spPr bwMode="auto">
                    <a:xfrm>
                      <a:off x="0" y="0"/>
                      <a:ext cx="4820697" cy="1677310"/>
                    </a:xfrm>
                    <a:prstGeom prst="rect">
                      <a:avLst/>
                    </a:prstGeom>
                    <a:noFill/>
                    <a:ln>
                      <a:noFill/>
                    </a:ln>
                  </pic:spPr>
                </pic:pic>
              </a:graphicData>
            </a:graphic>
          </wp:inline>
        </w:drawing>
      </w:r>
    </w:p>
    <w:p w14:paraId="04811A37" w14:textId="77777777" w:rsidR="00C6565C" w:rsidRPr="00E623BE" w:rsidRDefault="00C6565C" w:rsidP="00C6565C">
      <w:pPr>
        <w:suppressAutoHyphens w:val="0"/>
        <w:spacing w:after="120" w:line="240" w:lineRule="auto"/>
        <w:ind w:left="1134"/>
        <w:rPr>
          <w:bCs/>
        </w:rPr>
      </w:pPr>
      <w:r w:rsidRPr="00E623BE">
        <w:rPr>
          <w:bCs/>
        </w:rPr>
        <w:t>Table 1</w:t>
      </w:r>
    </w:p>
    <w:tbl>
      <w:tblPr>
        <w:tblW w:w="8080" w:type="dxa"/>
        <w:tblInd w:w="1134" w:type="dxa"/>
        <w:tblBorders>
          <w:top w:val="single" w:sz="4" w:space="0" w:color="auto"/>
          <w:bottom w:val="single" w:sz="12" w:space="0" w:color="auto"/>
        </w:tblBorders>
        <w:tblLayout w:type="fixed"/>
        <w:tblCellMar>
          <w:left w:w="0" w:type="dxa"/>
          <w:right w:w="0" w:type="dxa"/>
        </w:tblCellMar>
        <w:tblLook w:val="04A0" w:firstRow="1" w:lastRow="0" w:firstColumn="1" w:lastColumn="0" w:noHBand="0" w:noVBand="1"/>
      </w:tblPr>
      <w:tblGrid>
        <w:gridCol w:w="660"/>
        <w:gridCol w:w="662"/>
        <w:gridCol w:w="772"/>
        <w:gridCol w:w="770"/>
        <w:gridCol w:w="771"/>
        <w:gridCol w:w="771"/>
        <w:gridCol w:w="207"/>
        <w:gridCol w:w="791"/>
        <w:gridCol w:w="59"/>
        <w:gridCol w:w="791"/>
        <w:gridCol w:w="59"/>
        <w:gridCol w:w="791"/>
        <w:gridCol w:w="59"/>
        <w:gridCol w:w="917"/>
      </w:tblGrid>
      <w:tr w:rsidR="00C6565C" w:rsidRPr="00E37690" w14:paraId="63BF91A4" w14:textId="77777777" w:rsidTr="004110DF">
        <w:trPr>
          <w:trHeight w:val="624"/>
        </w:trPr>
        <w:tc>
          <w:tcPr>
            <w:tcW w:w="4406" w:type="dxa"/>
            <w:gridSpan w:val="6"/>
            <w:tcBorders>
              <w:top w:val="single" w:sz="4" w:space="0" w:color="auto"/>
              <w:bottom w:val="single" w:sz="12" w:space="0" w:color="auto"/>
            </w:tcBorders>
            <w:shd w:val="clear" w:color="auto" w:fill="auto"/>
            <w:noWrap/>
            <w:vAlign w:val="bottom"/>
            <w:hideMark/>
          </w:tcPr>
          <w:p w14:paraId="67D76241" w14:textId="77777777" w:rsidR="00C6565C" w:rsidRPr="003E0A17" w:rsidRDefault="00C6565C" w:rsidP="004110DF">
            <w:pPr>
              <w:suppressAutoHyphens w:val="0"/>
              <w:spacing w:before="80" w:after="80" w:line="200" w:lineRule="exact"/>
              <w:ind w:right="113"/>
              <w:rPr>
                <w:i/>
                <w:sz w:val="16"/>
                <w:szCs w:val="22"/>
                <w:lang w:val="en-US"/>
              </w:rPr>
            </w:pPr>
            <w:r w:rsidRPr="003E0A17">
              <w:rPr>
                <w:i/>
                <w:sz w:val="16"/>
                <w:szCs w:val="22"/>
                <w:lang w:val="en-US"/>
              </w:rPr>
              <w:t>Applicable to all ECRS</w:t>
            </w:r>
          </w:p>
        </w:tc>
        <w:tc>
          <w:tcPr>
            <w:tcW w:w="207" w:type="dxa"/>
            <w:vMerge w:val="restart"/>
            <w:tcBorders>
              <w:top w:val="single" w:sz="4" w:space="0" w:color="auto"/>
              <w:bottom w:val="single" w:sz="12" w:space="0" w:color="auto"/>
            </w:tcBorders>
            <w:shd w:val="clear" w:color="auto" w:fill="auto"/>
            <w:noWrap/>
            <w:vAlign w:val="bottom"/>
            <w:hideMark/>
          </w:tcPr>
          <w:p w14:paraId="4CE1533F" w14:textId="77777777" w:rsidR="00C6565C" w:rsidRPr="003E0A17" w:rsidRDefault="00C6565C" w:rsidP="004110DF">
            <w:pPr>
              <w:suppressAutoHyphens w:val="0"/>
              <w:spacing w:before="80" w:after="80" w:line="200" w:lineRule="exact"/>
              <w:ind w:right="113"/>
              <w:jc w:val="right"/>
              <w:rPr>
                <w:i/>
                <w:sz w:val="16"/>
                <w:szCs w:val="22"/>
                <w:lang w:val="en-US"/>
              </w:rPr>
            </w:pPr>
            <w:r w:rsidRPr="003E0A17">
              <w:rPr>
                <w:i/>
                <w:sz w:val="16"/>
                <w:szCs w:val="22"/>
                <w:lang w:val="en-US"/>
              </w:rPr>
              <w:t> </w:t>
            </w:r>
          </w:p>
        </w:tc>
        <w:tc>
          <w:tcPr>
            <w:tcW w:w="3467" w:type="dxa"/>
            <w:gridSpan w:val="7"/>
            <w:tcBorders>
              <w:top w:val="single" w:sz="4" w:space="0" w:color="auto"/>
              <w:bottom w:val="single" w:sz="12" w:space="0" w:color="auto"/>
            </w:tcBorders>
            <w:shd w:val="clear" w:color="auto" w:fill="auto"/>
            <w:vAlign w:val="bottom"/>
            <w:hideMark/>
          </w:tcPr>
          <w:p w14:paraId="7B43667C" w14:textId="099295BB" w:rsidR="00C6565C" w:rsidRPr="003E0A17" w:rsidRDefault="00C6565C" w:rsidP="004110DF">
            <w:pPr>
              <w:suppressAutoHyphens w:val="0"/>
              <w:spacing w:before="80" w:after="80" w:line="200" w:lineRule="exact"/>
              <w:ind w:right="113"/>
              <w:jc w:val="right"/>
              <w:rPr>
                <w:i/>
                <w:sz w:val="16"/>
                <w:szCs w:val="22"/>
                <w:lang w:val="en-US"/>
              </w:rPr>
            </w:pPr>
            <w:r w:rsidRPr="003E0A17">
              <w:rPr>
                <w:i/>
                <w:sz w:val="16"/>
                <w:szCs w:val="22"/>
                <w:lang w:val="en-US"/>
              </w:rPr>
              <w:t>Additional internal dimensions for ECRS with impact shield systems</w:t>
            </w:r>
          </w:p>
        </w:tc>
      </w:tr>
      <w:tr w:rsidR="00C6565C" w:rsidRPr="003E0A17" w14:paraId="0B41501D" w14:textId="77777777" w:rsidTr="004110DF">
        <w:trPr>
          <w:trHeight w:val="249"/>
        </w:trPr>
        <w:tc>
          <w:tcPr>
            <w:tcW w:w="660" w:type="dxa"/>
            <w:tcBorders>
              <w:top w:val="single" w:sz="12" w:space="0" w:color="auto"/>
            </w:tcBorders>
            <w:shd w:val="clear" w:color="auto" w:fill="auto"/>
            <w:noWrap/>
            <w:hideMark/>
          </w:tcPr>
          <w:p w14:paraId="47431E5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662" w:type="dxa"/>
            <w:tcBorders>
              <w:top w:val="single" w:sz="12" w:space="0" w:color="auto"/>
            </w:tcBorders>
            <w:shd w:val="clear" w:color="auto" w:fill="auto"/>
            <w:noWrap/>
            <w:hideMark/>
          </w:tcPr>
          <w:p w14:paraId="74EEC5D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Min</w:t>
            </w:r>
          </w:p>
        </w:tc>
        <w:tc>
          <w:tcPr>
            <w:tcW w:w="772" w:type="dxa"/>
            <w:tcBorders>
              <w:top w:val="single" w:sz="12" w:space="0" w:color="auto"/>
            </w:tcBorders>
            <w:shd w:val="clear" w:color="auto" w:fill="auto"/>
            <w:noWrap/>
            <w:hideMark/>
          </w:tcPr>
          <w:p w14:paraId="0727CC3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Min</w:t>
            </w:r>
          </w:p>
        </w:tc>
        <w:tc>
          <w:tcPr>
            <w:tcW w:w="770" w:type="dxa"/>
            <w:tcBorders>
              <w:top w:val="single" w:sz="12" w:space="0" w:color="auto"/>
            </w:tcBorders>
            <w:shd w:val="clear" w:color="auto" w:fill="auto"/>
            <w:noWrap/>
            <w:hideMark/>
          </w:tcPr>
          <w:p w14:paraId="1CD1A25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Min</w:t>
            </w:r>
          </w:p>
        </w:tc>
        <w:tc>
          <w:tcPr>
            <w:tcW w:w="771" w:type="dxa"/>
            <w:tcBorders>
              <w:top w:val="single" w:sz="12" w:space="0" w:color="auto"/>
            </w:tcBorders>
            <w:shd w:val="clear" w:color="auto" w:fill="auto"/>
            <w:noWrap/>
            <w:hideMark/>
          </w:tcPr>
          <w:p w14:paraId="314C8C1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Min</w:t>
            </w:r>
          </w:p>
        </w:tc>
        <w:tc>
          <w:tcPr>
            <w:tcW w:w="771" w:type="dxa"/>
            <w:tcBorders>
              <w:top w:val="single" w:sz="12" w:space="0" w:color="auto"/>
            </w:tcBorders>
            <w:shd w:val="clear" w:color="auto" w:fill="auto"/>
            <w:noWrap/>
            <w:hideMark/>
          </w:tcPr>
          <w:p w14:paraId="60A7FF16"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Max</w:t>
            </w:r>
          </w:p>
        </w:tc>
        <w:tc>
          <w:tcPr>
            <w:tcW w:w="207" w:type="dxa"/>
            <w:vMerge/>
            <w:tcBorders>
              <w:top w:val="single" w:sz="12" w:space="0" w:color="auto"/>
            </w:tcBorders>
            <w:shd w:val="clear" w:color="auto" w:fill="auto"/>
            <w:vAlign w:val="bottom"/>
            <w:hideMark/>
          </w:tcPr>
          <w:p w14:paraId="27F1E4EE"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tcBorders>
              <w:top w:val="single" w:sz="12" w:space="0" w:color="auto"/>
            </w:tcBorders>
            <w:shd w:val="clear" w:color="auto" w:fill="auto"/>
            <w:noWrap/>
            <w:vAlign w:val="bottom"/>
            <w:hideMark/>
          </w:tcPr>
          <w:p w14:paraId="05E8548F"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Min</w:t>
            </w:r>
          </w:p>
        </w:tc>
        <w:tc>
          <w:tcPr>
            <w:tcW w:w="850" w:type="dxa"/>
            <w:gridSpan w:val="2"/>
            <w:tcBorders>
              <w:top w:val="single" w:sz="12" w:space="0" w:color="auto"/>
            </w:tcBorders>
            <w:shd w:val="clear" w:color="auto" w:fill="auto"/>
            <w:noWrap/>
            <w:vAlign w:val="bottom"/>
            <w:hideMark/>
          </w:tcPr>
          <w:p w14:paraId="3D009A1C"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Max</w:t>
            </w:r>
          </w:p>
        </w:tc>
        <w:tc>
          <w:tcPr>
            <w:tcW w:w="850" w:type="dxa"/>
            <w:gridSpan w:val="2"/>
            <w:tcBorders>
              <w:top w:val="single" w:sz="12" w:space="0" w:color="auto"/>
            </w:tcBorders>
            <w:shd w:val="clear" w:color="auto" w:fill="auto"/>
            <w:noWrap/>
            <w:vAlign w:val="bottom"/>
            <w:hideMark/>
          </w:tcPr>
          <w:p w14:paraId="5B250BCC"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 xml:space="preserve"> Min</w:t>
            </w:r>
          </w:p>
        </w:tc>
        <w:tc>
          <w:tcPr>
            <w:tcW w:w="917" w:type="dxa"/>
            <w:tcBorders>
              <w:top w:val="single" w:sz="12" w:space="0" w:color="auto"/>
            </w:tcBorders>
            <w:shd w:val="clear" w:color="auto" w:fill="auto"/>
            <w:noWrap/>
            <w:vAlign w:val="bottom"/>
            <w:hideMark/>
          </w:tcPr>
          <w:p w14:paraId="374272F7" w14:textId="77777777" w:rsidR="00C6565C" w:rsidRPr="003E0A17" w:rsidRDefault="00C6565C" w:rsidP="004110DF">
            <w:pPr>
              <w:suppressAutoHyphens w:val="0"/>
              <w:spacing w:before="40" w:after="40" w:line="220" w:lineRule="exact"/>
              <w:jc w:val="right"/>
              <w:rPr>
                <w:sz w:val="18"/>
                <w:szCs w:val="22"/>
                <w:lang w:val="en-US"/>
              </w:rPr>
            </w:pPr>
            <w:r w:rsidRPr="003E0A17">
              <w:rPr>
                <w:sz w:val="18"/>
                <w:szCs w:val="22"/>
                <w:lang w:val="en-US"/>
              </w:rPr>
              <w:t xml:space="preserve"> Max</w:t>
            </w:r>
          </w:p>
        </w:tc>
      </w:tr>
      <w:tr w:rsidR="00C6565C" w:rsidRPr="003E0A17" w14:paraId="5B98860D" w14:textId="77777777" w:rsidTr="004110DF">
        <w:trPr>
          <w:trHeight w:val="913"/>
        </w:trPr>
        <w:tc>
          <w:tcPr>
            <w:tcW w:w="660" w:type="dxa"/>
            <w:shd w:val="clear" w:color="auto" w:fill="auto"/>
            <w:hideMark/>
          </w:tcPr>
          <w:p w14:paraId="63AB2EF7" w14:textId="52EFC6CE" w:rsidR="00731FA6" w:rsidRPr="003E0A17" w:rsidRDefault="00C6565C" w:rsidP="00731FA6">
            <w:pPr>
              <w:suppressAutoHyphens w:val="0"/>
              <w:spacing w:before="40" w:after="40" w:line="220" w:lineRule="exact"/>
              <w:ind w:right="113"/>
              <w:rPr>
                <w:sz w:val="18"/>
                <w:szCs w:val="22"/>
                <w:lang w:val="en-US"/>
              </w:rPr>
            </w:pPr>
            <w:r w:rsidRPr="003E0A17">
              <w:rPr>
                <w:sz w:val="18"/>
                <w:szCs w:val="22"/>
                <w:lang w:val="en-US"/>
              </w:rPr>
              <w:t>Stature</w:t>
            </w:r>
            <w:r w:rsidR="00731FA6">
              <w:rPr>
                <w:sz w:val="18"/>
                <w:szCs w:val="22"/>
                <w:lang w:val="en-US"/>
              </w:rPr>
              <w:br/>
            </w:r>
            <w:r w:rsidR="00731FA6">
              <w:rPr>
                <w:sz w:val="18"/>
                <w:szCs w:val="22"/>
                <w:lang w:val="en-US"/>
              </w:rPr>
              <w:br/>
              <w:t>cm</w:t>
            </w:r>
          </w:p>
        </w:tc>
        <w:tc>
          <w:tcPr>
            <w:tcW w:w="662" w:type="dxa"/>
            <w:shd w:val="clear" w:color="auto" w:fill="auto"/>
            <w:hideMark/>
          </w:tcPr>
          <w:p w14:paraId="3935B00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Sitting height</w:t>
            </w:r>
            <w:r w:rsidRPr="003E0A17">
              <w:rPr>
                <w:sz w:val="18"/>
                <w:szCs w:val="22"/>
                <w:lang w:val="en-US"/>
              </w:rPr>
              <w:br/>
              <w:t>cm</w:t>
            </w:r>
          </w:p>
        </w:tc>
        <w:tc>
          <w:tcPr>
            <w:tcW w:w="772" w:type="dxa"/>
            <w:shd w:val="clear" w:color="auto" w:fill="auto"/>
            <w:hideMark/>
          </w:tcPr>
          <w:p w14:paraId="5BAF689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Shoulder breadth</w:t>
            </w:r>
            <w:r w:rsidRPr="003E0A17">
              <w:rPr>
                <w:sz w:val="18"/>
                <w:szCs w:val="22"/>
                <w:lang w:val="en-US"/>
              </w:rPr>
              <w:br/>
              <w:t>cm</w:t>
            </w:r>
          </w:p>
        </w:tc>
        <w:tc>
          <w:tcPr>
            <w:tcW w:w="770" w:type="dxa"/>
            <w:shd w:val="clear" w:color="auto" w:fill="auto"/>
            <w:hideMark/>
          </w:tcPr>
          <w:p w14:paraId="734B62F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xml:space="preserve">Hip breadth </w:t>
            </w:r>
            <w:r w:rsidRPr="003E0A17">
              <w:rPr>
                <w:sz w:val="18"/>
                <w:szCs w:val="22"/>
                <w:lang w:val="en-US"/>
              </w:rPr>
              <w:br/>
              <w:t>cm</w:t>
            </w:r>
          </w:p>
        </w:tc>
        <w:tc>
          <w:tcPr>
            <w:tcW w:w="771" w:type="dxa"/>
            <w:shd w:val="clear" w:color="auto" w:fill="auto"/>
            <w:hideMark/>
          </w:tcPr>
          <w:p w14:paraId="2E203A8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Shoulder height</w:t>
            </w:r>
            <w:r w:rsidRPr="003E0A17">
              <w:rPr>
                <w:sz w:val="18"/>
                <w:szCs w:val="22"/>
                <w:lang w:val="en-US"/>
              </w:rPr>
              <w:br/>
              <w:t>cm</w:t>
            </w:r>
          </w:p>
        </w:tc>
        <w:tc>
          <w:tcPr>
            <w:tcW w:w="771" w:type="dxa"/>
            <w:shd w:val="clear" w:color="auto" w:fill="auto"/>
            <w:hideMark/>
          </w:tcPr>
          <w:p w14:paraId="2571371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Shoulder height</w:t>
            </w:r>
            <w:r w:rsidRPr="003E0A17">
              <w:rPr>
                <w:sz w:val="18"/>
                <w:szCs w:val="22"/>
                <w:lang w:val="en-US"/>
              </w:rPr>
              <w:br/>
              <w:t>cm</w:t>
            </w:r>
          </w:p>
        </w:tc>
        <w:tc>
          <w:tcPr>
            <w:tcW w:w="207" w:type="dxa"/>
            <w:vMerge/>
            <w:shd w:val="clear" w:color="auto" w:fill="auto"/>
            <w:vAlign w:val="bottom"/>
            <w:hideMark/>
          </w:tcPr>
          <w:p w14:paraId="035C1B9F"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shd w:val="clear" w:color="auto" w:fill="auto"/>
            <w:vAlign w:val="bottom"/>
            <w:hideMark/>
          </w:tcPr>
          <w:p w14:paraId="7F9C4C3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Abdomen  depth</w:t>
            </w:r>
            <w:r w:rsidRPr="003E0A17">
              <w:rPr>
                <w:sz w:val="18"/>
                <w:szCs w:val="22"/>
                <w:lang w:val="en-US"/>
              </w:rPr>
              <w:br/>
              <w:t>cm</w:t>
            </w:r>
          </w:p>
        </w:tc>
        <w:tc>
          <w:tcPr>
            <w:tcW w:w="850" w:type="dxa"/>
            <w:gridSpan w:val="2"/>
            <w:shd w:val="clear" w:color="auto" w:fill="auto"/>
            <w:vAlign w:val="bottom"/>
            <w:hideMark/>
          </w:tcPr>
          <w:p w14:paraId="2A24052A"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Abdomen depth</w:t>
            </w:r>
            <w:r w:rsidRPr="003E0A17">
              <w:rPr>
                <w:sz w:val="18"/>
                <w:szCs w:val="22"/>
                <w:lang w:val="en-US"/>
              </w:rPr>
              <w:br/>
              <w:t>cm</w:t>
            </w:r>
          </w:p>
        </w:tc>
        <w:tc>
          <w:tcPr>
            <w:tcW w:w="850" w:type="dxa"/>
            <w:gridSpan w:val="2"/>
            <w:shd w:val="clear" w:color="auto" w:fill="auto"/>
            <w:vAlign w:val="bottom"/>
            <w:hideMark/>
          </w:tcPr>
          <w:p w14:paraId="42E6DE6B"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Upper leg thickness cm</w:t>
            </w:r>
          </w:p>
        </w:tc>
        <w:tc>
          <w:tcPr>
            <w:tcW w:w="917" w:type="dxa"/>
            <w:shd w:val="clear" w:color="auto" w:fill="auto"/>
            <w:vAlign w:val="bottom"/>
            <w:hideMark/>
          </w:tcPr>
          <w:p w14:paraId="2DEF979F"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Upper leg thickness cm</w:t>
            </w:r>
          </w:p>
        </w:tc>
      </w:tr>
      <w:tr w:rsidR="00C6565C" w:rsidRPr="003E0A17" w14:paraId="6E0C2CD3" w14:textId="77777777" w:rsidTr="004110DF">
        <w:trPr>
          <w:trHeight w:val="249"/>
        </w:trPr>
        <w:tc>
          <w:tcPr>
            <w:tcW w:w="660" w:type="dxa"/>
            <w:shd w:val="clear" w:color="auto" w:fill="auto"/>
            <w:noWrap/>
            <w:hideMark/>
          </w:tcPr>
          <w:p w14:paraId="055B920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A</w:t>
            </w:r>
          </w:p>
        </w:tc>
        <w:tc>
          <w:tcPr>
            <w:tcW w:w="662" w:type="dxa"/>
            <w:shd w:val="clear" w:color="auto" w:fill="auto"/>
            <w:noWrap/>
            <w:hideMark/>
          </w:tcPr>
          <w:p w14:paraId="24FD6F8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B</w:t>
            </w:r>
          </w:p>
        </w:tc>
        <w:tc>
          <w:tcPr>
            <w:tcW w:w="772" w:type="dxa"/>
            <w:shd w:val="clear" w:color="auto" w:fill="auto"/>
            <w:noWrap/>
            <w:hideMark/>
          </w:tcPr>
          <w:p w14:paraId="29AB8FB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C</w:t>
            </w:r>
          </w:p>
        </w:tc>
        <w:tc>
          <w:tcPr>
            <w:tcW w:w="770" w:type="dxa"/>
            <w:shd w:val="clear" w:color="auto" w:fill="auto"/>
            <w:noWrap/>
            <w:hideMark/>
          </w:tcPr>
          <w:p w14:paraId="35B52FE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D</w:t>
            </w:r>
          </w:p>
        </w:tc>
        <w:tc>
          <w:tcPr>
            <w:tcW w:w="771" w:type="dxa"/>
            <w:shd w:val="clear" w:color="auto" w:fill="auto"/>
            <w:noWrap/>
            <w:hideMark/>
          </w:tcPr>
          <w:p w14:paraId="02FAA0C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E1</w:t>
            </w:r>
          </w:p>
        </w:tc>
        <w:tc>
          <w:tcPr>
            <w:tcW w:w="771" w:type="dxa"/>
            <w:shd w:val="clear" w:color="auto" w:fill="auto"/>
            <w:noWrap/>
            <w:hideMark/>
          </w:tcPr>
          <w:p w14:paraId="63F5FA0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E2</w:t>
            </w:r>
          </w:p>
        </w:tc>
        <w:tc>
          <w:tcPr>
            <w:tcW w:w="207" w:type="dxa"/>
            <w:vMerge/>
            <w:shd w:val="clear" w:color="auto" w:fill="auto"/>
            <w:vAlign w:val="bottom"/>
            <w:hideMark/>
          </w:tcPr>
          <w:p w14:paraId="6E85F0A7"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shd w:val="clear" w:color="auto" w:fill="auto"/>
            <w:noWrap/>
            <w:vAlign w:val="bottom"/>
            <w:hideMark/>
          </w:tcPr>
          <w:p w14:paraId="236E2F28"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F1</w:t>
            </w:r>
          </w:p>
        </w:tc>
        <w:tc>
          <w:tcPr>
            <w:tcW w:w="850" w:type="dxa"/>
            <w:gridSpan w:val="2"/>
            <w:shd w:val="clear" w:color="auto" w:fill="auto"/>
            <w:noWrap/>
            <w:vAlign w:val="bottom"/>
            <w:hideMark/>
          </w:tcPr>
          <w:p w14:paraId="5513C80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F2</w:t>
            </w:r>
          </w:p>
        </w:tc>
        <w:tc>
          <w:tcPr>
            <w:tcW w:w="850" w:type="dxa"/>
            <w:gridSpan w:val="2"/>
            <w:shd w:val="clear" w:color="auto" w:fill="auto"/>
            <w:noWrap/>
            <w:vAlign w:val="bottom"/>
            <w:hideMark/>
          </w:tcPr>
          <w:p w14:paraId="72ECAA39"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G1</w:t>
            </w:r>
          </w:p>
        </w:tc>
        <w:tc>
          <w:tcPr>
            <w:tcW w:w="917" w:type="dxa"/>
            <w:shd w:val="clear" w:color="auto" w:fill="auto"/>
            <w:noWrap/>
            <w:vAlign w:val="bottom"/>
            <w:hideMark/>
          </w:tcPr>
          <w:p w14:paraId="7C4B411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G2</w:t>
            </w:r>
          </w:p>
        </w:tc>
      </w:tr>
      <w:tr w:rsidR="00C6565C" w:rsidRPr="003E0A17" w14:paraId="4AF44143" w14:textId="77777777" w:rsidTr="004110DF">
        <w:trPr>
          <w:trHeight w:val="249"/>
        </w:trPr>
        <w:tc>
          <w:tcPr>
            <w:tcW w:w="660" w:type="dxa"/>
            <w:shd w:val="clear" w:color="auto" w:fill="auto"/>
            <w:noWrap/>
            <w:hideMark/>
          </w:tcPr>
          <w:p w14:paraId="64207A0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662" w:type="dxa"/>
            <w:shd w:val="clear" w:color="auto" w:fill="auto"/>
            <w:noWrap/>
            <w:hideMark/>
          </w:tcPr>
          <w:p w14:paraId="4CF68DF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2" w:type="dxa"/>
            <w:shd w:val="clear" w:color="auto" w:fill="auto"/>
            <w:noWrap/>
            <w:hideMark/>
          </w:tcPr>
          <w:p w14:paraId="29B08596"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0" w:type="dxa"/>
            <w:shd w:val="clear" w:color="auto" w:fill="auto"/>
            <w:noWrap/>
            <w:hideMark/>
          </w:tcPr>
          <w:p w14:paraId="74018AF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1" w:type="dxa"/>
            <w:shd w:val="clear" w:color="auto" w:fill="auto"/>
            <w:noWrap/>
            <w:hideMark/>
          </w:tcPr>
          <w:p w14:paraId="7A3CAD1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5%ile</w:t>
            </w:r>
          </w:p>
        </w:tc>
        <w:tc>
          <w:tcPr>
            <w:tcW w:w="771" w:type="dxa"/>
            <w:shd w:val="clear" w:color="auto" w:fill="auto"/>
            <w:noWrap/>
            <w:hideMark/>
          </w:tcPr>
          <w:p w14:paraId="04C8844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207" w:type="dxa"/>
            <w:vMerge/>
            <w:shd w:val="clear" w:color="auto" w:fill="auto"/>
            <w:vAlign w:val="bottom"/>
            <w:hideMark/>
          </w:tcPr>
          <w:p w14:paraId="1B8656B5"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shd w:val="clear" w:color="auto" w:fill="auto"/>
            <w:noWrap/>
            <w:vAlign w:val="bottom"/>
            <w:hideMark/>
          </w:tcPr>
          <w:p w14:paraId="0BB90DDD"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5%ile</w:t>
            </w:r>
          </w:p>
        </w:tc>
        <w:tc>
          <w:tcPr>
            <w:tcW w:w="850" w:type="dxa"/>
            <w:gridSpan w:val="2"/>
            <w:shd w:val="clear" w:color="auto" w:fill="auto"/>
            <w:noWrap/>
            <w:vAlign w:val="bottom"/>
            <w:hideMark/>
          </w:tcPr>
          <w:p w14:paraId="55557BED"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95%ile</w:t>
            </w:r>
          </w:p>
        </w:tc>
        <w:tc>
          <w:tcPr>
            <w:tcW w:w="850" w:type="dxa"/>
            <w:gridSpan w:val="2"/>
            <w:shd w:val="clear" w:color="auto" w:fill="auto"/>
            <w:noWrap/>
            <w:vAlign w:val="bottom"/>
            <w:hideMark/>
          </w:tcPr>
          <w:p w14:paraId="4B80061E"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5%ile</w:t>
            </w:r>
          </w:p>
        </w:tc>
        <w:tc>
          <w:tcPr>
            <w:tcW w:w="917" w:type="dxa"/>
            <w:shd w:val="clear" w:color="auto" w:fill="auto"/>
            <w:noWrap/>
            <w:vAlign w:val="bottom"/>
            <w:hideMark/>
          </w:tcPr>
          <w:p w14:paraId="097790A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95%ile</w:t>
            </w:r>
          </w:p>
        </w:tc>
      </w:tr>
      <w:tr w:rsidR="00C6565C" w:rsidRPr="00E37690" w14:paraId="0540DA2C" w14:textId="77777777" w:rsidTr="004110DF">
        <w:trPr>
          <w:trHeight w:val="249"/>
        </w:trPr>
        <w:tc>
          <w:tcPr>
            <w:tcW w:w="660" w:type="dxa"/>
            <w:shd w:val="clear" w:color="auto" w:fill="auto"/>
            <w:noWrap/>
            <w:hideMark/>
          </w:tcPr>
          <w:p w14:paraId="177879D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≤40</w:t>
            </w:r>
          </w:p>
        </w:tc>
        <w:tc>
          <w:tcPr>
            <w:tcW w:w="662" w:type="dxa"/>
            <w:shd w:val="clear" w:color="auto" w:fill="auto"/>
            <w:noWrap/>
            <w:hideMark/>
          </w:tcPr>
          <w:p w14:paraId="03E6E01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772" w:type="dxa"/>
            <w:shd w:val="clear" w:color="auto" w:fill="auto"/>
            <w:noWrap/>
            <w:hideMark/>
          </w:tcPr>
          <w:p w14:paraId="4B2E66B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770" w:type="dxa"/>
            <w:shd w:val="clear" w:color="auto" w:fill="auto"/>
            <w:noWrap/>
            <w:hideMark/>
          </w:tcPr>
          <w:p w14:paraId="4E26FDA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771" w:type="dxa"/>
            <w:shd w:val="clear" w:color="auto" w:fill="auto"/>
            <w:noWrap/>
            <w:hideMark/>
          </w:tcPr>
          <w:p w14:paraId="48DCD51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&lt; 27.4</w:t>
            </w:r>
          </w:p>
        </w:tc>
        <w:tc>
          <w:tcPr>
            <w:tcW w:w="771" w:type="dxa"/>
            <w:shd w:val="clear" w:color="auto" w:fill="auto"/>
            <w:noWrap/>
            <w:hideMark/>
          </w:tcPr>
          <w:p w14:paraId="5AE7B7C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207" w:type="dxa"/>
            <w:vMerge/>
            <w:shd w:val="clear" w:color="auto" w:fill="auto"/>
            <w:vAlign w:val="bottom"/>
            <w:hideMark/>
          </w:tcPr>
          <w:p w14:paraId="0681769B"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val="restart"/>
            <w:shd w:val="clear" w:color="auto" w:fill="auto"/>
            <w:noWrap/>
            <w:vAlign w:val="bottom"/>
            <w:hideMark/>
          </w:tcPr>
          <w:p w14:paraId="2FAFC5B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 xml:space="preserve"> Not allowed for these dimensions and stature bellow 76 cm</w:t>
            </w:r>
          </w:p>
        </w:tc>
      </w:tr>
      <w:tr w:rsidR="00C6565C" w:rsidRPr="003E0A17" w14:paraId="22130798" w14:textId="77777777" w:rsidTr="004110DF">
        <w:trPr>
          <w:trHeight w:val="249"/>
        </w:trPr>
        <w:tc>
          <w:tcPr>
            <w:tcW w:w="660" w:type="dxa"/>
            <w:shd w:val="clear" w:color="auto" w:fill="auto"/>
            <w:noWrap/>
            <w:hideMark/>
          </w:tcPr>
          <w:p w14:paraId="23FE718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45</w:t>
            </w:r>
          </w:p>
        </w:tc>
        <w:tc>
          <w:tcPr>
            <w:tcW w:w="662" w:type="dxa"/>
            <w:shd w:val="clear" w:color="auto" w:fill="auto"/>
            <w:noWrap/>
            <w:hideMark/>
          </w:tcPr>
          <w:p w14:paraId="7356DE1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39.0</w:t>
            </w:r>
          </w:p>
        </w:tc>
        <w:tc>
          <w:tcPr>
            <w:tcW w:w="772" w:type="dxa"/>
            <w:shd w:val="clear" w:color="auto" w:fill="auto"/>
            <w:noWrap/>
            <w:hideMark/>
          </w:tcPr>
          <w:p w14:paraId="669367E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12.1</w:t>
            </w:r>
          </w:p>
        </w:tc>
        <w:tc>
          <w:tcPr>
            <w:tcW w:w="770" w:type="dxa"/>
            <w:shd w:val="clear" w:color="auto" w:fill="auto"/>
            <w:noWrap/>
            <w:hideMark/>
          </w:tcPr>
          <w:p w14:paraId="40060ED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14.2</w:t>
            </w:r>
          </w:p>
        </w:tc>
        <w:tc>
          <w:tcPr>
            <w:tcW w:w="771" w:type="dxa"/>
            <w:shd w:val="clear" w:color="auto" w:fill="auto"/>
            <w:noWrap/>
            <w:hideMark/>
          </w:tcPr>
          <w:p w14:paraId="4373321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27.4</w:t>
            </w:r>
          </w:p>
        </w:tc>
        <w:tc>
          <w:tcPr>
            <w:tcW w:w="771" w:type="dxa"/>
            <w:shd w:val="clear" w:color="auto" w:fill="auto"/>
            <w:noWrap/>
            <w:hideMark/>
          </w:tcPr>
          <w:p w14:paraId="355608E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29.0</w:t>
            </w:r>
          </w:p>
        </w:tc>
        <w:tc>
          <w:tcPr>
            <w:tcW w:w="207" w:type="dxa"/>
            <w:vMerge/>
            <w:shd w:val="clear" w:color="auto" w:fill="auto"/>
            <w:vAlign w:val="bottom"/>
            <w:hideMark/>
          </w:tcPr>
          <w:p w14:paraId="40A0709E"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660D2A0C"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44AA5783" w14:textId="77777777" w:rsidTr="004110DF">
        <w:trPr>
          <w:trHeight w:val="249"/>
        </w:trPr>
        <w:tc>
          <w:tcPr>
            <w:tcW w:w="660" w:type="dxa"/>
            <w:shd w:val="clear" w:color="auto" w:fill="auto"/>
            <w:noWrap/>
            <w:hideMark/>
          </w:tcPr>
          <w:p w14:paraId="4F17280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50</w:t>
            </w:r>
          </w:p>
        </w:tc>
        <w:tc>
          <w:tcPr>
            <w:tcW w:w="662" w:type="dxa"/>
            <w:shd w:val="clear" w:color="auto" w:fill="auto"/>
            <w:noWrap/>
            <w:hideMark/>
          </w:tcPr>
          <w:p w14:paraId="4666D41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40.5</w:t>
            </w:r>
          </w:p>
        </w:tc>
        <w:tc>
          <w:tcPr>
            <w:tcW w:w="772" w:type="dxa"/>
            <w:shd w:val="clear" w:color="auto" w:fill="auto"/>
            <w:noWrap/>
            <w:hideMark/>
          </w:tcPr>
          <w:p w14:paraId="71E3E18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14.1</w:t>
            </w:r>
          </w:p>
        </w:tc>
        <w:tc>
          <w:tcPr>
            <w:tcW w:w="770" w:type="dxa"/>
            <w:shd w:val="clear" w:color="auto" w:fill="auto"/>
            <w:noWrap/>
            <w:hideMark/>
          </w:tcPr>
          <w:p w14:paraId="4E50E4F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14.8</w:t>
            </w:r>
          </w:p>
        </w:tc>
        <w:tc>
          <w:tcPr>
            <w:tcW w:w="771" w:type="dxa"/>
            <w:shd w:val="clear" w:color="auto" w:fill="auto"/>
            <w:noWrap/>
            <w:hideMark/>
          </w:tcPr>
          <w:p w14:paraId="106BE22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27.6</w:t>
            </w:r>
          </w:p>
        </w:tc>
        <w:tc>
          <w:tcPr>
            <w:tcW w:w="771" w:type="dxa"/>
            <w:shd w:val="clear" w:color="auto" w:fill="auto"/>
            <w:noWrap/>
            <w:hideMark/>
          </w:tcPr>
          <w:p w14:paraId="15D065B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29.2</w:t>
            </w:r>
          </w:p>
        </w:tc>
        <w:tc>
          <w:tcPr>
            <w:tcW w:w="207" w:type="dxa"/>
            <w:vMerge/>
            <w:shd w:val="clear" w:color="auto" w:fill="auto"/>
            <w:vAlign w:val="bottom"/>
            <w:hideMark/>
          </w:tcPr>
          <w:p w14:paraId="76D9D126"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1D399232"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39B09503" w14:textId="77777777" w:rsidTr="004110DF">
        <w:trPr>
          <w:trHeight w:val="249"/>
        </w:trPr>
        <w:tc>
          <w:tcPr>
            <w:tcW w:w="660" w:type="dxa"/>
            <w:shd w:val="clear" w:color="auto" w:fill="auto"/>
            <w:noWrap/>
            <w:hideMark/>
          </w:tcPr>
          <w:p w14:paraId="55EC242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55</w:t>
            </w:r>
          </w:p>
        </w:tc>
        <w:tc>
          <w:tcPr>
            <w:tcW w:w="662" w:type="dxa"/>
            <w:shd w:val="clear" w:color="auto" w:fill="auto"/>
            <w:noWrap/>
            <w:hideMark/>
          </w:tcPr>
          <w:p w14:paraId="5F3353F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42.0</w:t>
            </w:r>
          </w:p>
        </w:tc>
        <w:tc>
          <w:tcPr>
            <w:tcW w:w="772" w:type="dxa"/>
            <w:shd w:val="clear" w:color="auto" w:fill="auto"/>
            <w:noWrap/>
            <w:hideMark/>
          </w:tcPr>
          <w:p w14:paraId="4F29113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16.1</w:t>
            </w:r>
          </w:p>
        </w:tc>
        <w:tc>
          <w:tcPr>
            <w:tcW w:w="770" w:type="dxa"/>
            <w:shd w:val="clear" w:color="auto" w:fill="auto"/>
            <w:noWrap/>
            <w:hideMark/>
          </w:tcPr>
          <w:p w14:paraId="7586F0D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15.4</w:t>
            </w:r>
          </w:p>
        </w:tc>
        <w:tc>
          <w:tcPr>
            <w:tcW w:w="771" w:type="dxa"/>
            <w:shd w:val="clear" w:color="auto" w:fill="auto"/>
            <w:noWrap/>
            <w:hideMark/>
          </w:tcPr>
          <w:p w14:paraId="54D2D50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27.8</w:t>
            </w:r>
          </w:p>
        </w:tc>
        <w:tc>
          <w:tcPr>
            <w:tcW w:w="771" w:type="dxa"/>
            <w:shd w:val="clear" w:color="auto" w:fill="auto"/>
            <w:noWrap/>
            <w:hideMark/>
          </w:tcPr>
          <w:p w14:paraId="374354D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29.4</w:t>
            </w:r>
          </w:p>
        </w:tc>
        <w:tc>
          <w:tcPr>
            <w:tcW w:w="207" w:type="dxa"/>
            <w:vMerge/>
            <w:shd w:val="clear" w:color="auto" w:fill="auto"/>
            <w:vAlign w:val="bottom"/>
            <w:hideMark/>
          </w:tcPr>
          <w:p w14:paraId="2D1BB4FF"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1AFB6724"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3A11FBC8" w14:textId="77777777" w:rsidTr="004110DF">
        <w:trPr>
          <w:trHeight w:val="249"/>
        </w:trPr>
        <w:tc>
          <w:tcPr>
            <w:tcW w:w="660" w:type="dxa"/>
            <w:shd w:val="clear" w:color="auto" w:fill="auto"/>
            <w:noWrap/>
            <w:hideMark/>
          </w:tcPr>
          <w:p w14:paraId="4651722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60</w:t>
            </w:r>
          </w:p>
        </w:tc>
        <w:tc>
          <w:tcPr>
            <w:tcW w:w="662" w:type="dxa"/>
            <w:shd w:val="clear" w:color="auto" w:fill="auto"/>
            <w:noWrap/>
            <w:hideMark/>
          </w:tcPr>
          <w:p w14:paraId="3D940DE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43.5</w:t>
            </w:r>
          </w:p>
        </w:tc>
        <w:tc>
          <w:tcPr>
            <w:tcW w:w="772" w:type="dxa"/>
            <w:shd w:val="clear" w:color="auto" w:fill="auto"/>
            <w:noWrap/>
            <w:hideMark/>
          </w:tcPr>
          <w:p w14:paraId="73E5BC9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18.1</w:t>
            </w:r>
          </w:p>
        </w:tc>
        <w:tc>
          <w:tcPr>
            <w:tcW w:w="770" w:type="dxa"/>
            <w:shd w:val="clear" w:color="auto" w:fill="auto"/>
            <w:noWrap/>
            <w:hideMark/>
          </w:tcPr>
          <w:p w14:paraId="4F81DC9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16.0</w:t>
            </w:r>
          </w:p>
        </w:tc>
        <w:tc>
          <w:tcPr>
            <w:tcW w:w="771" w:type="dxa"/>
            <w:shd w:val="clear" w:color="auto" w:fill="auto"/>
            <w:noWrap/>
            <w:hideMark/>
          </w:tcPr>
          <w:p w14:paraId="43F8ECA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28.0</w:t>
            </w:r>
          </w:p>
        </w:tc>
        <w:tc>
          <w:tcPr>
            <w:tcW w:w="771" w:type="dxa"/>
            <w:shd w:val="clear" w:color="auto" w:fill="auto"/>
            <w:noWrap/>
            <w:hideMark/>
          </w:tcPr>
          <w:p w14:paraId="3F9C251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29.6</w:t>
            </w:r>
          </w:p>
        </w:tc>
        <w:tc>
          <w:tcPr>
            <w:tcW w:w="207" w:type="dxa"/>
            <w:vMerge/>
            <w:shd w:val="clear" w:color="auto" w:fill="auto"/>
            <w:vAlign w:val="bottom"/>
            <w:hideMark/>
          </w:tcPr>
          <w:p w14:paraId="64482D23"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3FF877A0"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42E2D194" w14:textId="77777777" w:rsidTr="004110DF">
        <w:trPr>
          <w:trHeight w:val="249"/>
        </w:trPr>
        <w:tc>
          <w:tcPr>
            <w:tcW w:w="660" w:type="dxa"/>
            <w:shd w:val="clear" w:color="auto" w:fill="auto"/>
            <w:noWrap/>
            <w:hideMark/>
          </w:tcPr>
          <w:p w14:paraId="5EF50C8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65</w:t>
            </w:r>
          </w:p>
        </w:tc>
        <w:tc>
          <w:tcPr>
            <w:tcW w:w="662" w:type="dxa"/>
            <w:shd w:val="clear" w:color="auto" w:fill="auto"/>
            <w:noWrap/>
            <w:hideMark/>
          </w:tcPr>
          <w:p w14:paraId="79EDC3CB"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45.0</w:t>
            </w:r>
          </w:p>
        </w:tc>
        <w:tc>
          <w:tcPr>
            <w:tcW w:w="772" w:type="dxa"/>
            <w:shd w:val="clear" w:color="auto" w:fill="auto"/>
            <w:noWrap/>
            <w:hideMark/>
          </w:tcPr>
          <w:p w14:paraId="317D4A8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20.1</w:t>
            </w:r>
          </w:p>
        </w:tc>
        <w:tc>
          <w:tcPr>
            <w:tcW w:w="770" w:type="dxa"/>
            <w:shd w:val="clear" w:color="auto" w:fill="auto"/>
            <w:noWrap/>
            <w:hideMark/>
          </w:tcPr>
          <w:p w14:paraId="2EA088E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17.2</w:t>
            </w:r>
          </w:p>
        </w:tc>
        <w:tc>
          <w:tcPr>
            <w:tcW w:w="771" w:type="dxa"/>
            <w:shd w:val="clear" w:color="auto" w:fill="auto"/>
            <w:noWrap/>
            <w:hideMark/>
          </w:tcPr>
          <w:p w14:paraId="5FB04B9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28.2</w:t>
            </w:r>
          </w:p>
        </w:tc>
        <w:tc>
          <w:tcPr>
            <w:tcW w:w="771" w:type="dxa"/>
            <w:shd w:val="clear" w:color="auto" w:fill="auto"/>
            <w:noWrap/>
            <w:hideMark/>
          </w:tcPr>
          <w:p w14:paraId="095206D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29.8</w:t>
            </w:r>
          </w:p>
        </w:tc>
        <w:tc>
          <w:tcPr>
            <w:tcW w:w="207" w:type="dxa"/>
            <w:vMerge/>
            <w:shd w:val="clear" w:color="auto" w:fill="auto"/>
            <w:vAlign w:val="bottom"/>
            <w:hideMark/>
          </w:tcPr>
          <w:p w14:paraId="2ADCB45B"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6FFFC984"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4A372949" w14:textId="77777777" w:rsidTr="004110DF">
        <w:trPr>
          <w:trHeight w:val="249"/>
        </w:trPr>
        <w:tc>
          <w:tcPr>
            <w:tcW w:w="660" w:type="dxa"/>
            <w:shd w:val="clear" w:color="auto" w:fill="auto"/>
            <w:noWrap/>
            <w:hideMark/>
          </w:tcPr>
          <w:p w14:paraId="128EE1B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70</w:t>
            </w:r>
          </w:p>
        </w:tc>
        <w:tc>
          <w:tcPr>
            <w:tcW w:w="662" w:type="dxa"/>
            <w:shd w:val="clear" w:color="auto" w:fill="auto"/>
            <w:noWrap/>
            <w:hideMark/>
          </w:tcPr>
          <w:p w14:paraId="0E76509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47.1</w:t>
            </w:r>
          </w:p>
        </w:tc>
        <w:tc>
          <w:tcPr>
            <w:tcW w:w="772" w:type="dxa"/>
            <w:shd w:val="clear" w:color="auto" w:fill="auto"/>
            <w:noWrap/>
            <w:hideMark/>
          </w:tcPr>
          <w:p w14:paraId="6BFDCD2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22.1</w:t>
            </w:r>
          </w:p>
        </w:tc>
        <w:tc>
          <w:tcPr>
            <w:tcW w:w="770" w:type="dxa"/>
            <w:shd w:val="clear" w:color="auto" w:fill="auto"/>
            <w:noWrap/>
            <w:hideMark/>
          </w:tcPr>
          <w:p w14:paraId="02B3278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18.4</w:t>
            </w:r>
          </w:p>
        </w:tc>
        <w:tc>
          <w:tcPr>
            <w:tcW w:w="771" w:type="dxa"/>
            <w:shd w:val="clear" w:color="auto" w:fill="auto"/>
            <w:noWrap/>
            <w:hideMark/>
          </w:tcPr>
          <w:p w14:paraId="2E005D4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28.3</w:t>
            </w:r>
          </w:p>
        </w:tc>
        <w:tc>
          <w:tcPr>
            <w:tcW w:w="771" w:type="dxa"/>
            <w:shd w:val="clear" w:color="auto" w:fill="auto"/>
            <w:noWrap/>
            <w:hideMark/>
          </w:tcPr>
          <w:p w14:paraId="5F06601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30.0</w:t>
            </w:r>
          </w:p>
        </w:tc>
        <w:tc>
          <w:tcPr>
            <w:tcW w:w="207" w:type="dxa"/>
            <w:vMerge/>
            <w:shd w:val="clear" w:color="auto" w:fill="auto"/>
            <w:vAlign w:val="bottom"/>
            <w:hideMark/>
          </w:tcPr>
          <w:p w14:paraId="12A0CB77"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3DAA52CC" w14:textId="77777777" w:rsidR="00C6565C" w:rsidRPr="003E0A17" w:rsidRDefault="00C6565C" w:rsidP="004110DF">
            <w:pPr>
              <w:suppressAutoHyphens w:val="0"/>
              <w:spacing w:before="40" w:after="40" w:line="220" w:lineRule="exact"/>
              <w:ind w:right="113"/>
              <w:jc w:val="right"/>
              <w:rPr>
                <w:sz w:val="18"/>
                <w:szCs w:val="22"/>
                <w:lang w:val="en-US"/>
              </w:rPr>
            </w:pPr>
          </w:p>
        </w:tc>
      </w:tr>
      <w:tr w:rsidR="00C6565C" w:rsidRPr="003E0A17" w14:paraId="595D5C3E" w14:textId="77777777" w:rsidTr="004110DF">
        <w:trPr>
          <w:trHeight w:val="249"/>
        </w:trPr>
        <w:tc>
          <w:tcPr>
            <w:tcW w:w="660" w:type="dxa"/>
            <w:shd w:val="clear" w:color="auto" w:fill="auto"/>
            <w:noWrap/>
            <w:hideMark/>
          </w:tcPr>
          <w:p w14:paraId="4137B2C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75</w:t>
            </w:r>
          </w:p>
        </w:tc>
        <w:tc>
          <w:tcPr>
            <w:tcW w:w="662" w:type="dxa"/>
            <w:shd w:val="clear" w:color="auto" w:fill="auto"/>
            <w:noWrap/>
            <w:hideMark/>
          </w:tcPr>
          <w:p w14:paraId="10D36826"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49.2</w:t>
            </w:r>
          </w:p>
        </w:tc>
        <w:tc>
          <w:tcPr>
            <w:tcW w:w="772" w:type="dxa"/>
            <w:shd w:val="clear" w:color="auto" w:fill="auto"/>
            <w:noWrap/>
            <w:hideMark/>
          </w:tcPr>
          <w:p w14:paraId="194F2F1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24.1</w:t>
            </w:r>
          </w:p>
        </w:tc>
        <w:tc>
          <w:tcPr>
            <w:tcW w:w="770" w:type="dxa"/>
            <w:shd w:val="clear" w:color="auto" w:fill="auto"/>
            <w:noWrap/>
            <w:hideMark/>
          </w:tcPr>
          <w:p w14:paraId="0DCDF1B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19.6</w:t>
            </w:r>
          </w:p>
        </w:tc>
        <w:tc>
          <w:tcPr>
            <w:tcW w:w="771" w:type="dxa"/>
            <w:shd w:val="clear" w:color="auto" w:fill="auto"/>
            <w:noWrap/>
            <w:hideMark/>
          </w:tcPr>
          <w:p w14:paraId="30BF2FC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28.4</w:t>
            </w:r>
          </w:p>
        </w:tc>
        <w:tc>
          <w:tcPr>
            <w:tcW w:w="771" w:type="dxa"/>
            <w:shd w:val="clear" w:color="auto" w:fill="auto"/>
            <w:noWrap/>
            <w:hideMark/>
          </w:tcPr>
          <w:p w14:paraId="3198E2E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31.3</w:t>
            </w:r>
          </w:p>
        </w:tc>
        <w:tc>
          <w:tcPr>
            <w:tcW w:w="207" w:type="dxa"/>
            <w:vMerge/>
            <w:shd w:val="clear" w:color="auto" w:fill="auto"/>
            <w:vAlign w:val="bottom"/>
            <w:hideMark/>
          </w:tcPr>
          <w:p w14:paraId="51446F56"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4970066A"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12.5</w:t>
            </w:r>
          </w:p>
        </w:tc>
        <w:tc>
          <w:tcPr>
            <w:tcW w:w="850" w:type="dxa"/>
            <w:gridSpan w:val="2"/>
            <w:shd w:val="clear" w:color="auto" w:fill="auto"/>
            <w:noWrap/>
            <w:vAlign w:val="bottom"/>
            <w:hideMark/>
          </w:tcPr>
          <w:p w14:paraId="69B2F7FB"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15.1</w:t>
            </w:r>
          </w:p>
        </w:tc>
        <w:tc>
          <w:tcPr>
            <w:tcW w:w="850" w:type="dxa"/>
            <w:gridSpan w:val="2"/>
            <w:shd w:val="clear" w:color="auto" w:fill="auto"/>
            <w:noWrap/>
            <w:vAlign w:val="bottom"/>
            <w:hideMark/>
          </w:tcPr>
          <w:p w14:paraId="11E05278"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5.7</w:t>
            </w:r>
          </w:p>
        </w:tc>
        <w:tc>
          <w:tcPr>
            <w:tcW w:w="976" w:type="dxa"/>
            <w:gridSpan w:val="2"/>
            <w:shd w:val="clear" w:color="auto" w:fill="auto"/>
            <w:noWrap/>
            <w:vAlign w:val="bottom"/>
            <w:hideMark/>
          </w:tcPr>
          <w:p w14:paraId="65C889DA"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8.4</w:t>
            </w:r>
          </w:p>
        </w:tc>
      </w:tr>
      <w:tr w:rsidR="00C6565C" w:rsidRPr="003E0A17" w14:paraId="59125E70" w14:textId="77777777" w:rsidTr="004110DF">
        <w:trPr>
          <w:trHeight w:val="249"/>
        </w:trPr>
        <w:tc>
          <w:tcPr>
            <w:tcW w:w="660" w:type="dxa"/>
            <w:shd w:val="clear" w:color="auto" w:fill="auto"/>
            <w:noWrap/>
            <w:hideMark/>
          </w:tcPr>
          <w:p w14:paraId="6DA88D8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80</w:t>
            </w:r>
          </w:p>
        </w:tc>
        <w:tc>
          <w:tcPr>
            <w:tcW w:w="662" w:type="dxa"/>
            <w:shd w:val="clear" w:color="auto" w:fill="auto"/>
            <w:noWrap/>
            <w:hideMark/>
          </w:tcPr>
          <w:p w14:paraId="7649D65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51.3</w:t>
            </w:r>
          </w:p>
        </w:tc>
        <w:tc>
          <w:tcPr>
            <w:tcW w:w="772" w:type="dxa"/>
            <w:shd w:val="clear" w:color="auto" w:fill="auto"/>
            <w:noWrap/>
            <w:hideMark/>
          </w:tcPr>
          <w:p w14:paraId="09B1D70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26.1</w:t>
            </w:r>
          </w:p>
        </w:tc>
        <w:tc>
          <w:tcPr>
            <w:tcW w:w="770" w:type="dxa"/>
            <w:shd w:val="clear" w:color="auto" w:fill="auto"/>
            <w:noWrap/>
            <w:hideMark/>
          </w:tcPr>
          <w:p w14:paraId="0693CDC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20.8</w:t>
            </w:r>
          </w:p>
        </w:tc>
        <w:tc>
          <w:tcPr>
            <w:tcW w:w="771" w:type="dxa"/>
            <w:shd w:val="clear" w:color="auto" w:fill="auto"/>
            <w:noWrap/>
            <w:hideMark/>
          </w:tcPr>
          <w:p w14:paraId="6F4A7D7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29.2</w:t>
            </w:r>
          </w:p>
        </w:tc>
        <w:tc>
          <w:tcPr>
            <w:tcW w:w="771" w:type="dxa"/>
            <w:shd w:val="clear" w:color="auto" w:fill="auto"/>
            <w:noWrap/>
            <w:hideMark/>
          </w:tcPr>
          <w:p w14:paraId="17BC628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32.6</w:t>
            </w:r>
          </w:p>
        </w:tc>
        <w:tc>
          <w:tcPr>
            <w:tcW w:w="207" w:type="dxa"/>
            <w:vMerge/>
            <w:shd w:val="clear" w:color="auto" w:fill="auto"/>
            <w:vAlign w:val="bottom"/>
            <w:hideMark/>
          </w:tcPr>
          <w:p w14:paraId="311D7BBD"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5320C43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12.7</w:t>
            </w:r>
          </w:p>
        </w:tc>
        <w:tc>
          <w:tcPr>
            <w:tcW w:w="850" w:type="dxa"/>
            <w:gridSpan w:val="2"/>
            <w:shd w:val="clear" w:color="auto" w:fill="auto"/>
            <w:noWrap/>
            <w:vAlign w:val="bottom"/>
            <w:hideMark/>
          </w:tcPr>
          <w:p w14:paraId="2B139765"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15.7</w:t>
            </w:r>
          </w:p>
        </w:tc>
        <w:tc>
          <w:tcPr>
            <w:tcW w:w="850" w:type="dxa"/>
            <w:gridSpan w:val="2"/>
            <w:shd w:val="clear" w:color="auto" w:fill="auto"/>
            <w:noWrap/>
            <w:vAlign w:val="bottom"/>
            <w:hideMark/>
          </w:tcPr>
          <w:p w14:paraId="29A3C06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5.8</w:t>
            </w:r>
          </w:p>
        </w:tc>
        <w:tc>
          <w:tcPr>
            <w:tcW w:w="976" w:type="dxa"/>
            <w:gridSpan w:val="2"/>
            <w:shd w:val="clear" w:color="auto" w:fill="auto"/>
            <w:noWrap/>
            <w:vAlign w:val="bottom"/>
            <w:hideMark/>
          </w:tcPr>
          <w:p w14:paraId="0A18160B"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8.4</w:t>
            </w:r>
          </w:p>
        </w:tc>
      </w:tr>
      <w:tr w:rsidR="00C6565C" w:rsidRPr="003E0A17" w14:paraId="51AED438" w14:textId="77777777" w:rsidTr="004110DF">
        <w:trPr>
          <w:trHeight w:val="249"/>
        </w:trPr>
        <w:tc>
          <w:tcPr>
            <w:tcW w:w="660" w:type="dxa"/>
            <w:shd w:val="clear" w:color="auto" w:fill="auto"/>
            <w:noWrap/>
            <w:hideMark/>
          </w:tcPr>
          <w:p w14:paraId="30BDE29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85</w:t>
            </w:r>
          </w:p>
        </w:tc>
        <w:tc>
          <w:tcPr>
            <w:tcW w:w="662" w:type="dxa"/>
            <w:shd w:val="clear" w:color="auto" w:fill="auto"/>
            <w:noWrap/>
            <w:hideMark/>
          </w:tcPr>
          <w:p w14:paraId="7FAB07B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53.4</w:t>
            </w:r>
          </w:p>
        </w:tc>
        <w:tc>
          <w:tcPr>
            <w:tcW w:w="772" w:type="dxa"/>
            <w:shd w:val="clear" w:color="auto" w:fill="auto"/>
            <w:noWrap/>
            <w:hideMark/>
          </w:tcPr>
          <w:p w14:paraId="5F539BD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26.9</w:t>
            </w:r>
          </w:p>
        </w:tc>
        <w:tc>
          <w:tcPr>
            <w:tcW w:w="770" w:type="dxa"/>
            <w:shd w:val="clear" w:color="auto" w:fill="auto"/>
            <w:noWrap/>
            <w:hideMark/>
          </w:tcPr>
          <w:p w14:paraId="258DA4E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22.0</w:t>
            </w:r>
          </w:p>
        </w:tc>
        <w:tc>
          <w:tcPr>
            <w:tcW w:w="771" w:type="dxa"/>
            <w:shd w:val="clear" w:color="auto" w:fill="auto"/>
            <w:noWrap/>
            <w:hideMark/>
          </w:tcPr>
          <w:p w14:paraId="45FAFA3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30.0</w:t>
            </w:r>
          </w:p>
        </w:tc>
        <w:tc>
          <w:tcPr>
            <w:tcW w:w="771" w:type="dxa"/>
            <w:shd w:val="clear" w:color="auto" w:fill="auto"/>
            <w:noWrap/>
            <w:hideMark/>
          </w:tcPr>
          <w:p w14:paraId="485D1B5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33.9</w:t>
            </w:r>
          </w:p>
        </w:tc>
        <w:tc>
          <w:tcPr>
            <w:tcW w:w="207" w:type="dxa"/>
            <w:vMerge/>
            <w:shd w:val="clear" w:color="auto" w:fill="auto"/>
            <w:vAlign w:val="bottom"/>
            <w:hideMark/>
          </w:tcPr>
          <w:p w14:paraId="36EDD362"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5CD33216"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12.9</w:t>
            </w:r>
          </w:p>
        </w:tc>
        <w:tc>
          <w:tcPr>
            <w:tcW w:w="850" w:type="dxa"/>
            <w:gridSpan w:val="2"/>
            <w:shd w:val="clear" w:color="auto" w:fill="auto"/>
            <w:noWrap/>
            <w:vAlign w:val="bottom"/>
            <w:hideMark/>
          </w:tcPr>
          <w:p w14:paraId="2D356DE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16.2</w:t>
            </w:r>
          </w:p>
        </w:tc>
        <w:tc>
          <w:tcPr>
            <w:tcW w:w="850" w:type="dxa"/>
            <w:gridSpan w:val="2"/>
            <w:shd w:val="clear" w:color="auto" w:fill="auto"/>
            <w:noWrap/>
            <w:vAlign w:val="bottom"/>
            <w:hideMark/>
          </w:tcPr>
          <w:p w14:paraId="75C51C30"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5.9</w:t>
            </w:r>
          </w:p>
        </w:tc>
        <w:tc>
          <w:tcPr>
            <w:tcW w:w="976" w:type="dxa"/>
            <w:gridSpan w:val="2"/>
            <w:shd w:val="clear" w:color="auto" w:fill="auto"/>
            <w:noWrap/>
            <w:vAlign w:val="bottom"/>
            <w:hideMark/>
          </w:tcPr>
          <w:p w14:paraId="25D75A45"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8.5</w:t>
            </w:r>
          </w:p>
        </w:tc>
      </w:tr>
      <w:tr w:rsidR="00C6565C" w:rsidRPr="003E0A17" w14:paraId="39918B35" w14:textId="77777777" w:rsidTr="004110DF">
        <w:trPr>
          <w:trHeight w:val="249"/>
        </w:trPr>
        <w:tc>
          <w:tcPr>
            <w:tcW w:w="660" w:type="dxa"/>
            <w:shd w:val="clear" w:color="auto" w:fill="auto"/>
            <w:noWrap/>
            <w:hideMark/>
          </w:tcPr>
          <w:p w14:paraId="3B10494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90</w:t>
            </w:r>
          </w:p>
        </w:tc>
        <w:tc>
          <w:tcPr>
            <w:tcW w:w="662" w:type="dxa"/>
            <w:shd w:val="clear" w:color="auto" w:fill="auto"/>
            <w:noWrap/>
            <w:hideMark/>
          </w:tcPr>
          <w:p w14:paraId="7AD8EA7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55.5</w:t>
            </w:r>
          </w:p>
        </w:tc>
        <w:tc>
          <w:tcPr>
            <w:tcW w:w="772" w:type="dxa"/>
            <w:shd w:val="clear" w:color="auto" w:fill="auto"/>
            <w:noWrap/>
            <w:hideMark/>
          </w:tcPr>
          <w:p w14:paraId="6EA7826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27.7</w:t>
            </w:r>
          </w:p>
        </w:tc>
        <w:tc>
          <w:tcPr>
            <w:tcW w:w="770" w:type="dxa"/>
            <w:shd w:val="clear" w:color="auto" w:fill="auto"/>
            <w:noWrap/>
            <w:hideMark/>
          </w:tcPr>
          <w:p w14:paraId="2B4201C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22.5</w:t>
            </w:r>
          </w:p>
        </w:tc>
        <w:tc>
          <w:tcPr>
            <w:tcW w:w="771" w:type="dxa"/>
            <w:shd w:val="clear" w:color="auto" w:fill="auto"/>
            <w:noWrap/>
            <w:hideMark/>
          </w:tcPr>
          <w:p w14:paraId="1E4B2C3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30.8</w:t>
            </w:r>
          </w:p>
        </w:tc>
        <w:tc>
          <w:tcPr>
            <w:tcW w:w="771" w:type="dxa"/>
            <w:shd w:val="clear" w:color="auto" w:fill="auto"/>
            <w:noWrap/>
            <w:hideMark/>
          </w:tcPr>
          <w:p w14:paraId="44EB728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35.2</w:t>
            </w:r>
          </w:p>
        </w:tc>
        <w:tc>
          <w:tcPr>
            <w:tcW w:w="207" w:type="dxa"/>
            <w:vMerge/>
            <w:shd w:val="clear" w:color="auto" w:fill="auto"/>
            <w:vAlign w:val="bottom"/>
            <w:hideMark/>
          </w:tcPr>
          <w:p w14:paraId="17946767"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334F9829"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13.1</w:t>
            </w:r>
          </w:p>
        </w:tc>
        <w:tc>
          <w:tcPr>
            <w:tcW w:w="850" w:type="dxa"/>
            <w:gridSpan w:val="2"/>
            <w:shd w:val="clear" w:color="auto" w:fill="auto"/>
            <w:noWrap/>
            <w:vAlign w:val="bottom"/>
            <w:hideMark/>
          </w:tcPr>
          <w:p w14:paraId="0F8D2A26"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16.8</w:t>
            </w:r>
          </w:p>
        </w:tc>
        <w:tc>
          <w:tcPr>
            <w:tcW w:w="850" w:type="dxa"/>
            <w:gridSpan w:val="2"/>
            <w:shd w:val="clear" w:color="auto" w:fill="auto"/>
            <w:noWrap/>
            <w:vAlign w:val="bottom"/>
            <w:hideMark/>
          </w:tcPr>
          <w:p w14:paraId="3596B1B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6.2</w:t>
            </w:r>
          </w:p>
        </w:tc>
        <w:tc>
          <w:tcPr>
            <w:tcW w:w="976" w:type="dxa"/>
            <w:gridSpan w:val="2"/>
            <w:shd w:val="clear" w:color="auto" w:fill="auto"/>
            <w:noWrap/>
            <w:vAlign w:val="bottom"/>
            <w:hideMark/>
          </w:tcPr>
          <w:p w14:paraId="712BD4D9"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8.5</w:t>
            </w:r>
          </w:p>
        </w:tc>
      </w:tr>
      <w:tr w:rsidR="00C6565C" w:rsidRPr="003E0A17" w14:paraId="0E5EC610" w14:textId="77777777" w:rsidTr="004110DF">
        <w:trPr>
          <w:trHeight w:val="249"/>
        </w:trPr>
        <w:tc>
          <w:tcPr>
            <w:tcW w:w="660" w:type="dxa"/>
            <w:shd w:val="clear" w:color="auto" w:fill="auto"/>
            <w:noWrap/>
            <w:hideMark/>
          </w:tcPr>
          <w:p w14:paraId="1F964C3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w:t>
            </w:r>
          </w:p>
        </w:tc>
        <w:tc>
          <w:tcPr>
            <w:tcW w:w="662" w:type="dxa"/>
            <w:shd w:val="clear" w:color="auto" w:fill="auto"/>
            <w:noWrap/>
            <w:hideMark/>
          </w:tcPr>
          <w:p w14:paraId="63F5C8C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57.6</w:t>
            </w:r>
          </w:p>
        </w:tc>
        <w:tc>
          <w:tcPr>
            <w:tcW w:w="772" w:type="dxa"/>
            <w:shd w:val="clear" w:color="auto" w:fill="auto"/>
            <w:noWrap/>
            <w:hideMark/>
          </w:tcPr>
          <w:p w14:paraId="672406A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28.5</w:t>
            </w:r>
          </w:p>
        </w:tc>
        <w:tc>
          <w:tcPr>
            <w:tcW w:w="770" w:type="dxa"/>
            <w:shd w:val="clear" w:color="auto" w:fill="auto"/>
            <w:noWrap/>
            <w:hideMark/>
          </w:tcPr>
          <w:p w14:paraId="6C2033B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23.0</w:t>
            </w:r>
          </w:p>
        </w:tc>
        <w:tc>
          <w:tcPr>
            <w:tcW w:w="771" w:type="dxa"/>
            <w:shd w:val="clear" w:color="auto" w:fill="auto"/>
            <w:noWrap/>
            <w:hideMark/>
          </w:tcPr>
          <w:p w14:paraId="2A6E02A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31.6</w:t>
            </w:r>
          </w:p>
        </w:tc>
        <w:tc>
          <w:tcPr>
            <w:tcW w:w="771" w:type="dxa"/>
            <w:shd w:val="clear" w:color="auto" w:fill="auto"/>
            <w:noWrap/>
            <w:hideMark/>
          </w:tcPr>
          <w:p w14:paraId="59677EAD"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36.5</w:t>
            </w:r>
          </w:p>
        </w:tc>
        <w:tc>
          <w:tcPr>
            <w:tcW w:w="207" w:type="dxa"/>
            <w:vMerge/>
            <w:shd w:val="clear" w:color="auto" w:fill="auto"/>
            <w:vAlign w:val="bottom"/>
            <w:hideMark/>
          </w:tcPr>
          <w:p w14:paraId="7273A8C8"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5A1EFD1C"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13.3</w:t>
            </w:r>
          </w:p>
        </w:tc>
        <w:tc>
          <w:tcPr>
            <w:tcW w:w="850" w:type="dxa"/>
            <w:gridSpan w:val="2"/>
            <w:shd w:val="clear" w:color="auto" w:fill="auto"/>
            <w:noWrap/>
            <w:vAlign w:val="bottom"/>
            <w:hideMark/>
          </w:tcPr>
          <w:p w14:paraId="71E1102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17.8</w:t>
            </w:r>
          </w:p>
        </w:tc>
        <w:tc>
          <w:tcPr>
            <w:tcW w:w="850" w:type="dxa"/>
            <w:gridSpan w:val="2"/>
            <w:shd w:val="clear" w:color="auto" w:fill="auto"/>
            <w:noWrap/>
            <w:vAlign w:val="bottom"/>
            <w:hideMark/>
          </w:tcPr>
          <w:p w14:paraId="6234D6F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6.5</w:t>
            </w:r>
          </w:p>
        </w:tc>
        <w:tc>
          <w:tcPr>
            <w:tcW w:w="976" w:type="dxa"/>
            <w:gridSpan w:val="2"/>
            <w:shd w:val="clear" w:color="auto" w:fill="auto"/>
            <w:noWrap/>
            <w:vAlign w:val="bottom"/>
            <w:hideMark/>
          </w:tcPr>
          <w:p w14:paraId="2026DFA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8.9</w:t>
            </w:r>
          </w:p>
        </w:tc>
      </w:tr>
      <w:tr w:rsidR="00C6565C" w:rsidRPr="003E0A17" w14:paraId="6D1C184B" w14:textId="77777777" w:rsidTr="004110DF">
        <w:trPr>
          <w:trHeight w:val="249"/>
        </w:trPr>
        <w:tc>
          <w:tcPr>
            <w:tcW w:w="660" w:type="dxa"/>
            <w:shd w:val="clear" w:color="auto" w:fill="auto"/>
            <w:noWrap/>
            <w:hideMark/>
          </w:tcPr>
          <w:p w14:paraId="64E116B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100</w:t>
            </w:r>
          </w:p>
        </w:tc>
        <w:tc>
          <w:tcPr>
            <w:tcW w:w="662" w:type="dxa"/>
            <w:shd w:val="clear" w:color="auto" w:fill="auto"/>
            <w:noWrap/>
            <w:hideMark/>
          </w:tcPr>
          <w:p w14:paraId="2A3198E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59.7</w:t>
            </w:r>
          </w:p>
        </w:tc>
        <w:tc>
          <w:tcPr>
            <w:tcW w:w="772" w:type="dxa"/>
            <w:shd w:val="clear" w:color="auto" w:fill="auto"/>
            <w:noWrap/>
            <w:hideMark/>
          </w:tcPr>
          <w:p w14:paraId="4BC41D7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29.3</w:t>
            </w:r>
          </w:p>
        </w:tc>
        <w:tc>
          <w:tcPr>
            <w:tcW w:w="770" w:type="dxa"/>
            <w:shd w:val="clear" w:color="auto" w:fill="auto"/>
            <w:noWrap/>
            <w:hideMark/>
          </w:tcPr>
          <w:p w14:paraId="3DAAB9D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23.5</w:t>
            </w:r>
          </w:p>
        </w:tc>
        <w:tc>
          <w:tcPr>
            <w:tcW w:w="771" w:type="dxa"/>
            <w:shd w:val="clear" w:color="auto" w:fill="auto"/>
            <w:noWrap/>
            <w:hideMark/>
          </w:tcPr>
          <w:p w14:paraId="59A7562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32.4</w:t>
            </w:r>
          </w:p>
        </w:tc>
        <w:tc>
          <w:tcPr>
            <w:tcW w:w="771" w:type="dxa"/>
            <w:shd w:val="clear" w:color="auto" w:fill="auto"/>
            <w:noWrap/>
            <w:hideMark/>
          </w:tcPr>
          <w:p w14:paraId="039FE33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37.8</w:t>
            </w:r>
          </w:p>
        </w:tc>
        <w:tc>
          <w:tcPr>
            <w:tcW w:w="207" w:type="dxa"/>
            <w:vMerge/>
            <w:shd w:val="clear" w:color="auto" w:fill="auto"/>
            <w:vAlign w:val="bottom"/>
            <w:hideMark/>
          </w:tcPr>
          <w:p w14:paraId="27DD7E4B"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7742C2A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13.5</w:t>
            </w:r>
          </w:p>
        </w:tc>
        <w:tc>
          <w:tcPr>
            <w:tcW w:w="850" w:type="dxa"/>
            <w:gridSpan w:val="2"/>
            <w:shd w:val="clear" w:color="auto" w:fill="auto"/>
            <w:noWrap/>
            <w:vAlign w:val="bottom"/>
            <w:hideMark/>
          </w:tcPr>
          <w:p w14:paraId="5731B45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18.2</w:t>
            </w:r>
          </w:p>
        </w:tc>
        <w:tc>
          <w:tcPr>
            <w:tcW w:w="850" w:type="dxa"/>
            <w:gridSpan w:val="2"/>
            <w:shd w:val="clear" w:color="auto" w:fill="auto"/>
            <w:noWrap/>
            <w:vAlign w:val="bottom"/>
            <w:hideMark/>
          </w:tcPr>
          <w:p w14:paraId="28DF5DD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6.5</w:t>
            </w:r>
          </w:p>
        </w:tc>
        <w:tc>
          <w:tcPr>
            <w:tcW w:w="976" w:type="dxa"/>
            <w:gridSpan w:val="2"/>
            <w:shd w:val="clear" w:color="auto" w:fill="auto"/>
            <w:noWrap/>
            <w:vAlign w:val="bottom"/>
            <w:hideMark/>
          </w:tcPr>
          <w:p w14:paraId="1C1F0554"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9.6</w:t>
            </w:r>
          </w:p>
        </w:tc>
      </w:tr>
      <w:tr w:rsidR="00C6565C" w:rsidRPr="003E0A17" w14:paraId="046FCCD7" w14:textId="77777777" w:rsidTr="004110DF">
        <w:trPr>
          <w:trHeight w:val="249"/>
        </w:trPr>
        <w:tc>
          <w:tcPr>
            <w:tcW w:w="660" w:type="dxa"/>
            <w:shd w:val="clear" w:color="auto" w:fill="auto"/>
            <w:noWrap/>
            <w:hideMark/>
          </w:tcPr>
          <w:p w14:paraId="69DCD89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105</w:t>
            </w:r>
          </w:p>
        </w:tc>
        <w:tc>
          <w:tcPr>
            <w:tcW w:w="662" w:type="dxa"/>
            <w:shd w:val="clear" w:color="auto" w:fill="auto"/>
            <w:noWrap/>
            <w:hideMark/>
          </w:tcPr>
          <w:p w14:paraId="586E606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61.8</w:t>
            </w:r>
          </w:p>
        </w:tc>
        <w:tc>
          <w:tcPr>
            <w:tcW w:w="772" w:type="dxa"/>
            <w:shd w:val="clear" w:color="auto" w:fill="auto"/>
            <w:noWrap/>
            <w:hideMark/>
          </w:tcPr>
          <w:p w14:paraId="1D74AB0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30.1</w:t>
            </w:r>
          </w:p>
        </w:tc>
        <w:tc>
          <w:tcPr>
            <w:tcW w:w="770" w:type="dxa"/>
            <w:shd w:val="clear" w:color="auto" w:fill="auto"/>
            <w:noWrap/>
            <w:hideMark/>
          </w:tcPr>
          <w:p w14:paraId="1FD1149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24.9</w:t>
            </w:r>
          </w:p>
        </w:tc>
        <w:tc>
          <w:tcPr>
            <w:tcW w:w="771" w:type="dxa"/>
            <w:shd w:val="clear" w:color="auto" w:fill="auto"/>
            <w:noWrap/>
            <w:hideMark/>
          </w:tcPr>
          <w:p w14:paraId="330EB1E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33.2</w:t>
            </w:r>
          </w:p>
        </w:tc>
        <w:tc>
          <w:tcPr>
            <w:tcW w:w="771" w:type="dxa"/>
            <w:shd w:val="clear" w:color="auto" w:fill="auto"/>
            <w:noWrap/>
            <w:hideMark/>
          </w:tcPr>
          <w:p w14:paraId="55CCB43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39.1</w:t>
            </w:r>
          </w:p>
        </w:tc>
        <w:tc>
          <w:tcPr>
            <w:tcW w:w="207" w:type="dxa"/>
            <w:vMerge/>
            <w:shd w:val="clear" w:color="auto" w:fill="auto"/>
            <w:vAlign w:val="bottom"/>
            <w:hideMark/>
          </w:tcPr>
          <w:p w14:paraId="292AFAD3"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70E53DC0"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13.6</w:t>
            </w:r>
          </w:p>
        </w:tc>
        <w:tc>
          <w:tcPr>
            <w:tcW w:w="850" w:type="dxa"/>
            <w:gridSpan w:val="2"/>
            <w:shd w:val="clear" w:color="auto" w:fill="auto"/>
            <w:noWrap/>
            <w:vAlign w:val="bottom"/>
            <w:hideMark/>
          </w:tcPr>
          <w:p w14:paraId="257EEB6F"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18.8</w:t>
            </w:r>
          </w:p>
        </w:tc>
        <w:tc>
          <w:tcPr>
            <w:tcW w:w="850" w:type="dxa"/>
            <w:gridSpan w:val="2"/>
            <w:shd w:val="clear" w:color="auto" w:fill="auto"/>
            <w:noWrap/>
            <w:vAlign w:val="bottom"/>
            <w:hideMark/>
          </w:tcPr>
          <w:p w14:paraId="111ABE65"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6.6</w:t>
            </w:r>
          </w:p>
        </w:tc>
        <w:tc>
          <w:tcPr>
            <w:tcW w:w="976" w:type="dxa"/>
            <w:gridSpan w:val="2"/>
            <w:shd w:val="clear" w:color="auto" w:fill="auto"/>
            <w:noWrap/>
            <w:vAlign w:val="bottom"/>
            <w:hideMark/>
          </w:tcPr>
          <w:p w14:paraId="4A06DD9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10.3</w:t>
            </w:r>
          </w:p>
        </w:tc>
      </w:tr>
      <w:tr w:rsidR="00C6565C" w:rsidRPr="003E0A17" w14:paraId="6B78043E" w14:textId="77777777" w:rsidTr="004110DF">
        <w:trPr>
          <w:trHeight w:val="249"/>
        </w:trPr>
        <w:tc>
          <w:tcPr>
            <w:tcW w:w="660" w:type="dxa"/>
            <w:shd w:val="clear" w:color="auto" w:fill="auto"/>
            <w:noWrap/>
            <w:hideMark/>
          </w:tcPr>
          <w:p w14:paraId="5012058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110</w:t>
            </w:r>
          </w:p>
        </w:tc>
        <w:tc>
          <w:tcPr>
            <w:tcW w:w="662" w:type="dxa"/>
            <w:shd w:val="clear" w:color="auto" w:fill="auto"/>
            <w:noWrap/>
            <w:hideMark/>
          </w:tcPr>
          <w:p w14:paraId="5E6C144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63.9</w:t>
            </w:r>
          </w:p>
        </w:tc>
        <w:tc>
          <w:tcPr>
            <w:tcW w:w="772" w:type="dxa"/>
            <w:shd w:val="clear" w:color="auto" w:fill="auto"/>
            <w:noWrap/>
            <w:hideMark/>
          </w:tcPr>
          <w:p w14:paraId="735356D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30.9</w:t>
            </w:r>
          </w:p>
        </w:tc>
        <w:tc>
          <w:tcPr>
            <w:tcW w:w="770" w:type="dxa"/>
            <w:shd w:val="clear" w:color="auto" w:fill="auto"/>
            <w:noWrap/>
            <w:hideMark/>
          </w:tcPr>
          <w:p w14:paraId="5F36540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26.3</w:t>
            </w:r>
          </w:p>
        </w:tc>
        <w:tc>
          <w:tcPr>
            <w:tcW w:w="771" w:type="dxa"/>
            <w:shd w:val="clear" w:color="auto" w:fill="auto"/>
            <w:noWrap/>
            <w:hideMark/>
          </w:tcPr>
          <w:p w14:paraId="4242BB7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34.0</w:t>
            </w:r>
          </w:p>
        </w:tc>
        <w:tc>
          <w:tcPr>
            <w:tcW w:w="771" w:type="dxa"/>
            <w:shd w:val="clear" w:color="auto" w:fill="auto"/>
            <w:noWrap/>
            <w:hideMark/>
          </w:tcPr>
          <w:p w14:paraId="151E375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40.4</w:t>
            </w:r>
          </w:p>
        </w:tc>
        <w:tc>
          <w:tcPr>
            <w:tcW w:w="207" w:type="dxa"/>
            <w:vMerge/>
            <w:shd w:val="clear" w:color="auto" w:fill="auto"/>
            <w:vAlign w:val="bottom"/>
            <w:hideMark/>
          </w:tcPr>
          <w:p w14:paraId="433DFB84"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3BE6DAE8"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13.9</w:t>
            </w:r>
          </w:p>
        </w:tc>
        <w:tc>
          <w:tcPr>
            <w:tcW w:w="850" w:type="dxa"/>
            <w:gridSpan w:val="2"/>
            <w:shd w:val="clear" w:color="auto" w:fill="auto"/>
            <w:noWrap/>
            <w:vAlign w:val="bottom"/>
            <w:hideMark/>
          </w:tcPr>
          <w:p w14:paraId="2268DBF6"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19.6</w:t>
            </w:r>
          </w:p>
        </w:tc>
        <w:tc>
          <w:tcPr>
            <w:tcW w:w="850" w:type="dxa"/>
            <w:gridSpan w:val="2"/>
            <w:shd w:val="clear" w:color="auto" w:fill="auto"/>
            <w:noWrap/>
            <w:vAlign w:val="bottom"/>
            <w:hideMark/>
          </w:tcPr>
          <w:p w14:paraId="2BCB3280"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6.6</w:t>
            </w:r>
          </w:p>
        </w:tc>
        <w:tc>
          <w:tcPr>
            <w:tcW w:w="976" w:type="dxa"/>
            <w:gridSpan w:val="2"/>
            <w:shd w:val="clear" w:color="auto" w:fill="auto"/>
            <w:noWrap/>
            <w:vAlign w:val="bottom"/>
            <w:hideMark/>
          </w:tcPr>
          <w:p w14:paraId="2D5D32F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10.3</w:t>
            </w:r>
          </w:p>
        </w:tc>
      </w:tr>
      <w:tr w:rsidR="00C6565C" w:rsidRPr="003E0A17" w14:paraId="2975A338" w14:textId="77777777" w:rsidTr="004110DF">
        <w:trPr>
          <w:trHeight w:val="249"/>
        </w:trPr>
        <w:tc>
          <w:tcPr>
            <w:tcW w:w="660" w:type="dxa"/>
            <w:shd w:val="clear" w:color="auto" w:fill="auto"/>
            <w:noWrap/>
            <w:hideMark/>
          </w:tcPr>
          <w:p w14:paraId="76479D4E"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115</w:t>
            </w:r>
          </w:p>
        </w:tc>
        <w:tc>
          <w:tcPr>
            <w:tcW w:w="662" w:type="dxa"/>
            <w:shd w:val="clear" w:color="auto" w:fill="auto"/>
            <w:noWrap/>
            <w:hideMark/>
          </w:tcPr>
          <w:p w14:paraId="346AB0F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66.0</w:t>
            </w:r>
          </w:p>
        </w:tc>
        <w:tc>
          <w:tcPr>
            <w:tcW w:w="772" w:type="dxa"/>
            <w:shd w:val="clear" w:color="auto" w:fill="auto"/>
            <w:noWrap/>
            <w:hideMark/>
          </w:tcPr>
          <w:p w14:paraId="7C15039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32.1</w:t>
            </w:r>
          </w:p>
        </w:tc>
        <w:tc>
          <w:tcPr>
            <w:tcW w:w="770" w:type="dxa"/>
            <w:shd w:val="clear" w:color="auto" w:fill="auto"/>
            <w:noWrap/>
            <w:hideMark/>
          </w:tcPr>
          <w:p w14:paraId="4D38D48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27.7</w:t>
            </w:r>
          </w:p>
        </w:tc>
        <w:tc>
          <w:tcPr>
            <w:tcW w:w="771" w:type="dxa"/>
            <w:shd w:val="clear" w:color="auto" w:fill="auto"/>
            <w:noWrap/>
            <w:hideMark/>
          </w:tcPr>
          <w:p w14:paraId="183F5E1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35.5</w:t>
            </w:r>
          </w:p>
        </w:tc>
        <w:tc>
          <w:tcPr>
            <w:tcW w:w="771" w:type="dxa"/>
            <w:shd w:val="clear" w:color="auto" w:fill="auto"/>
            <w:noWrap/>
            <w:hideMark/>
          </w:tcPr>
          <w:p w14:paraId="5208B680"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41.7</w:t>
            </w:r>
          </w:p>
        </w:tc>
        <w:tc>
          <w:tcPr>
            <w:tcW w:w="207" w:type="dxa"/>
            <w:vMerge/>
            <w:shd w:val="clear" w:color="auto" w:fill="auto"/>
            <w:vAlign w:val="bottom"/>
            <w:hideMark/>
          </w:tcPr>
          <w:p w14:paraId="334E1DCC"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56D9F805"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13.9</w:t>
            </w:r>
          </w:p>
        </w:tc>
        <w:tc>
          <w:tcPr>
            <w:tcW w:w="850" w:type="dxa"/>
            <w:gridSpan w:val="2"/>
            <w:shd w:val="clear" w:color="auto" w:fill="auto"/>
            <w:noWrap/>
            <w:vAlign w:val="bottom"/>
            <w:hideMark/>
          </w:tcPr>
          <w:p w14:paraId="030CBAA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19.9</w:t>
            </w:r>
          </w:p>
        </w:tc>
        <w:tc>
          <w:tcPr>
            <w:tcW w:w="850" w:type="dxa"/>
            <w:gridSpan w:val="2"/>
            <w:shd w:val="clear" w:color="auto" w:fill="auto"/>
            <w:noWrap/>
            <w:vAlign w:val="bottom"/>
            <w:hideMark/>
          </w:tcPr>
          <w:p w14:paraId="1A613C30"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6.6</w:t>
            </w:r>
          </w:p>
        </w:tc>
        <w:tc>
          <w:tcPr>
            <w:tcW w:w="976" w:type="dxa"/>
            <w:gridSpan w:val="2"/>
            <w:shd w:val="clear" w:color="auto" w:fill="auto"/>
            <w:noWrap/>
            <w:vAlign w:val="bottom"/>
            <w:hideMark/>
          </w:tcPr>
          <w:p w14:paraId="1F4EB4AA"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10.4</w:t>
            </w:r>
          </w:p>
        </w:tc>
      </w:tr>
      <w:tr w:rsidR="00C6565C" w:rsidRPr="00E37690" w14:paraId="6308ED3D" w14:textId="77777777" w:rsidTr="004110DF">
        <w:trPr>
          <w:trHeight w:val="624"/>
        </w:trPr>
        <w:tc>
          <w:tcPr>
            <w:tcW w:w="4406" w:type="dxa"/>
            <w:gridSpan w:val="6"/>
            <w:tcBorders>
              <w:top w:val="single" w:sz="4" w:space="0" w:color="auto"/>
              <w:bottom w:val="single" w:sz="12" w:space="0" w:color="auto"/>
            </w:tcBorders>
            <w:shd w:val="clear" w:color="auto" w:fill="auto"/>
            <w:noWrap/>
            <w:vAlign w:val="bottom"/>
            <w:hideMark/>
          </w:tcPr>
          <w:p w14:paraId="21035D6F" w14:textId="77777777" w:rsidR="00C6565C" w:rsidRPr="003E0A17" w:rsidRDefault="00C6565C" w:rsidP="00A344C7">
            <w:pPr>
              <w:keepNext/>
              <w:keepLines/>
              <w:suppressAutoHyphens w:val="0"/>
              <w:spacing w:before="80" w:after="80" w:line="200" w:lineRule="exact"/>
              <w:ind w:right="113"/>
              <w:rPr>
                <w:i/>
                <w:sz w:val="16"/>
                <w:szCs w:val="22"/>
                <w:lang w:val="en-US"/>
              </w:rPr>
            </w:pPr>
            <w:r w:rsidRPr="003E0A17">
              <w:rPr>
                <w:i/>
                <w:sz w:val="16"/>
                <w:szCs w:val="22"/>
                <w:lang w:val="en-US"/>
              </w:rPr>
              <w:lastRenderedPageBreak/>
              <w:t>Applicable to all ECRS</w:t>
            </w:r>
          </w:p>
        </w:tc>
        <w:tc>
          <w:tcPr>
            <w:tcW w:w="207" w:type="dxa"/>
            <w:tcBorders>
              <w:top w:val="single" w:sz="4" w:space="0" w:color="auto"/>
              <w:bottom w:val="single" w:sz="12" w:space="0" w:color="auto"/>
            </w:tcBorders>
            <w:shd w:val="clear" w:color="auto" w:fill="auto"/>
            <w:noWrap/>
            <w:vAlign w:val="bottom"/>
            <w:hideMark/>
          </w:tcPr>
          <w:p w14:paraId="192426BF" w14:textId="77777777" w:rsidR="00C6565C" w:rsidRPr="003E0A17" w:rsidRDefault="00C6565C" w:rsidP="00A344C7">
            <w:pPr>
              <w:keepNext/>
              <w:keepLines/>
              <w:suppressAutoHyphens w:val="0"/>
              <w:spacing w:before="80" w:after="80" w:line="200" w:lineRule="exact"/>
              <w:ind w:right="113"/>
              <w:jc w:val="right"/>
              <w:rPr>
                <w:i/>
                <w:sz w:val="16"/>
                <w:szCs w:val="22"/>
                <w:lang w:val="en-US"/>
              </w:rPr>
            </w:pPr>
            <w:r w:rsidRPr="003E0A17">
              <w:rPr>
                <w:i/>
                <w:sz w:val="16"/>
                <w:szCs w:val="22"/>
                <w:lang w:val="en-US"/>
              </w:rPr>
              <w:t> </w:t>
            </w:r>
          </w:p>
        </w:tc>
        <w:tc>
          <w:tcPr>
            <w:tcW w:w="3467" w:type="dxa"/>
            <w:gridSpan w:val="7"/>
            <w:tcBorders>
              <w:top w:val="single" w:sz="4" w:space="0" w:color="auto"/>
              <w:bottom w:val="single" w:sz="12" w:space="0" w:color="auto"/>
            </w:tcBorders>
            <w:shd w:val="clear" w:color="auto" w:fill="auto"/>
            <w:vAlign w:val="bottom"/>
            <w:hideMark/>
          </w:tcPr>
          <w:p w14:paraId="1AEF2270" w14:textId="5786D5EA" w:rsidR="00C6565C" w:rsidRPr="003E0A17" w:rsidRDefault="00C6565C" w:rsidP="00A344C7">
            <w:pPr>
              <w:keepNext/>
              <w:keepLines/>
              <w:suppressAutoHyphens w:val="0"/>
              <w:spacing w:before="80" w:after="80" w:line="200" w:lineRule="exact"/>
              <w:ind w:right="113"/>
              <w:jc w:val="right"/>
              <w:rPr>
                <w:i/>
                <w:sz w:val="16"/>
                <w:szCs w:val="22"/>
                <w:lang w:val="en-US"/>
              </w:rPr>
            </w:pPr>
            <w:r w:rsidRPr="003E0A17">
              <w:rPr>
                <w:i/>
                <w:sz w:val="16"/>
                <w:szCs w:val="22"/>
                <w:lang w:val="en-US"/>
              </w:rPr>
              <w:t>Additional internal dimensions for ECRS with impact shield systems</w:t>
            </w:r>
          </w:p>
        </w:tc>
      </w:tr>
      <w:tr w:rsidR="00C6565C" w:rsidRPr="003E0A17" w14:paraId="271D0454" w14:textId="77777777" w:rsidTr="004110DF">
        <w:trPr>
          <w:trHeight w:val="249"/>
        </w:trPr>
        <w:tc>
          <w:tcPr>
            <w:tcW w:w="660" w:type="dxa"/>
            <w:tcBorders>
              <w:top w:val="single" w:sz="12" w:space="0" w:color="auto"/>
            </w:tcBorders>
            <w:shd w:val="clear" w:color="auto" w:fill="auto"/>
            <w:noWrap/>
            <w:hideMark/>
          </w:tcPr>
          <w:p w14:paraId="68823318"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 </w:t>
            </w:r>
          </w:p>
        </w:tc>
        <w:tc>
          <w:tcPr>
            <w:tcW w:w="662" w:type="dxa"/>
            <w:tcBorders>
              <w:top w:val="single" w:sz="12" w:space="0" w:color="auto"/>
            </w:tcBorders>
            <w:shd w:val="clear" w:color="auto" w:fill="auto"/>
            <w:noWrap/>
            <w:hideMark/>
          </w:tcPr>
          <w:p w14:paraId="65EF1C2C"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Min</w:t>
            </w:r>
          </w:p>
        </w:tc>
        <w:tc>
          <w:tcPr>
            <w:tcW w:w="772" w:type="dxa"/>
            <w:tcBorders>
              <w:top w:val="single" w:sz="12" w:space="0" w:color="auto"/>
            </w:tcBorders>
            <w:shd w:val="clear" w:color="auto" w:fill="auto"/>
            <w:noWrap/>
            <w:hideMark/>
          </w:tcPr>
          <w:p w14:paraId="2118B8E0"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Min</w:t>
            </w:r>
          </w:p>
        </w:tc>
        <w:tc>
          <w:tcPr>
            <w:tcW w:w="770" w:type="dxa"/>
            <w:tcBorders>
              <w:top w:val="single" w:sz="12" w:space="0" w:color="auto"/>
            </w:tcBorders>
            <w:shd w:val="clear" w:color="auto" w:fill="auto"/>
            <w:noWrap/>
            <w:hideMark/>
          </w:tcPr>
          <w:p w14:paraId="4C792AA3"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Min</w:t>
            </w:r>
          </w:p>
        </w:tc>
        <w:tc>
          <w:tcPr>
            <w:tcW w:w="771" w:type="dxa"/>
            <w:tcBorders>
              <w:top w:val="single" w:sz="12" w:space="0" w:color="auto"/>
            </w:tcBorders>
            <w:shd w:val="clear" w:color="auto" w:fill="auto"/>
            <w:noWrap/>
            <w:hideMark/>
          </w:tcPr>
          <w:p w14:paraId="5F659112"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Min</w:t>
            </w:r>
          </w:p>
        </w:tc>
        <w:tc>
          <w:tcPr>
            <w:tcW w:w="771" w:type="dxa"/>
            <w:tcBorders>
              <w:top w:val="single" w:sz="12" w:space="0" w:color="auto"/>
            </w:tcBorders>
            <w:shd w:val="clear" w:color="auto" w:fill="auto"/>
            <w:noWrap/>
            <w:hideMark/>
          </w:tcPr>
          <w:p w14:paraId="567B41EB"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Max</w:t>
            </w:r>
          </w:p>
        </w:tc>
        <w:tc>
          <w:tcPr>
            <w:tcW w:w="207" w:type="dxa"/>
            <w:tcBorders>
              <w:top w:val="single" w:sz="12" w:space="0" w:color="auto"/>
            </w:tcBorders>
            <w:shd w:val="clear" w:color="auto" w:fill="auto"/>
            <w:vAlign w:val="bottom"/>
            <w:hideMark/>
          </w:tcPr>
          <w:p w14:paraId="519CC12B" w14:textId="77777777" w:rsidR="00C6565C" w:rsidRPr="003E0A17" w:rsidRDefault="00C6565C" w:rsidP="00A344C7">
            <w:pPr>
              <w:keepNext/>
              <w:keepLines/>
              <w:suppressAutoHyphens w:val="0"/>
              <w:spacing w:before="40" w:after="40" w:line="220" w:lineRule="exact"/>
              <w:ind w:right="113"/>
              <w:jc w:val="right"/>
              <w:rPr>
                <w:sz w:val="18"/>
                <w:szCs w:val="22"/>
                <w:lang w:val="en-US"/>
              </w:rPr>
            </w:pPr>
          </w:p>
        </w:tc>
        <w:tc>
          <w:tcPr>
            <w:tcW w:w="850" w:type="dxa"/>
            <w:gridSpan w:val="2"/>
            <w:tcBorders>
              <w:top w:val="single" w:sz="12" w:space="0" w:color="auto"/>
            </w:tcBorders>
            <w:shd w:val="clear" w:color="auto" w:fill="auto"/>
            <w:noWrap/>
            <w:vAlign w:val="bottom"/>
            <w:hideMark/>
          </w:tcPr>
          <w:p w14:paraId="05AB5E93"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Min</w:t>
            </w:r>
          </w:p>
        </w:tc>
        <w:tc>
          <w:tcPr>
            <w:tcW w:w="850" w:type="dxa"/>
            <w:gridSpan w:val="2"/>
            <w:tcBorders>
              <w:top w:val="single" w:sz="12" w:space="0" w:color="auto"/>
            </w:tcBorders>
            <w:shd w:val="clear" w:color="auto" w:fill="auto"/>
            <w:noWrap/>
            <w:vAlign w:val="bottom"/>
            <w:hideMark/>
          </w:tcPr>
          <w:p w14:paraId="1A57D99D"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Max</w:t>
            </w:r>
          </w:p>
        </w:tc>
        <w:tc>
          <w:tcPr>
            <w:tcW w:w="850" w:type="dxa"/>
            <w:gridSpan w:val="2"/>
            <w:tcBorders>
              <w:top w:val="single" w:sz="12" w:space="0" w:color="auto"/>
            </w:tcBorders>
            <w:shd w:val="clear" w:color="auto" w:fill="auto"/>
            <w:noWrap/>
            <w:vAlign w:val="bottom"/>
            <w:hideMark/>
          </w:tcPr>
          <w:p w14:paraId="374415F5"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 xml:space="preserve"> Min</w:t>
            </w:r>
          </w:p>
        </w:tc>
        <w:tc>
          <w:tcPr>
            <w:tcW w:w="917" w:type="dxa"/>
            <w:tcBorders>
              <w:top w:val="single" w:sz="12" w:space="0" w:color="auto"/>
            </w:tcBorders>
            <w:shd w:val="clear" w:color="auto" w:fill="auto"/>
            <w:noWrap/>
            <w:vAlign w:val="bottom"/>
            <w:hideMark/>
          </w:tcPr>
          <w:p w14:paraId="4A0B1B24" w14:textId="77777777" w:rsidR="00C6565C" w:rsidRPr="003E0A17" w:rsidRDefault="00C6565C" w:rsidP="00A344C7">
            <w:pPr>
              <w:keepNext/>
              <w:keepLines/>
              <w:suppressAutoHyphens w:val="0"/>
              <w:spacing w:before="40" w:after="40" w:line="220" w:lineRule="exact"/>
              <w:jc w:val="right"/>
              <w:rPr>
                <w:sz w:val="18"/>
                <w:szCs w:val="22"/>
                <w:lang w:val="en-US"/>
              </w:rPr>
            </w:pPr>
            <w:r w:rsidRPr="003E0A17">
              <w:rPr>
                <w:sz w:val="18"/>
                <w:szCs w:val="22"/>
                <w:lang w:val="en-US"/>
              </w:rPr>
              <w:t xml:space="preserve"> Max</w:t>
            </w:r>
          </w:p>
        </w:tc>
      </w:tr>
      <w:tr w:rsidR="00C6565C" w:rsidRPr="003E0A17" w14:paraId="46F93D2E" w14:textId="77777777" w:rsidTr="004110DF">
        <w:trPr>
          <w:trHeight w:val="913"/>
        </w:trPr>
        <w:tc>
          <w:tcPr>
            <w:tcW w:w="660" w:type="dxa"/>
            <w:shd w:val="clear" w:color="auto" w:fill="auto"/>
            <w:hideMark/>
          </w:tcPr>
          <w:p w14:paraId="1F3BD299" w14:textId="5E66D666"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Stature</w:t>
            </w:r>
            <w:r w:rsidR="00731FA6">
              <w:rPr>
                <w:sz w:val="18"/>
                <w:szCs w:val="22"/>
                <w:lang w:val="en-US"/>
              </w:rPr>
              <w:br/>
            </w:r>
            <w:r w:rsidR="00731FA6">
              <w:rPr>
                <w:sz w:val="18"/>
                <w:szCs w:val="22"/>
                <w:lang w:val="en-US"/>
              </w:rPr>
              <w:br/>
              <w:t>cm</w:t>
            </w:r>
          </w:p>
        </w:tc>
        <w:tc>
          <w:tcPr>
            <w:tcW w:w="662" w:type="dxa"/>
            <w:shd w:val="clear" w:color="auto" w:fill="auto"/>
            <w:hideMark/>
          </w:tcPr>
          <w:p w14:paraId="550B0761"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Sitting height</w:t>
            </w:r>
            <w:r w:rsidRPr="003E0A17">
              <w:rPr>
                <w:sz w:val="18"/>
                <w:szCs w:val="22"/>
                <w:lang w:val="en-US"/>
              </w:rPr>
              <w:br/>
              <w:t>cm</w:t>
            </w:r>
          </w:p>
        </w:tc>
        <w:tc>
          <w:tcPr>
            <w:tcW w:w="772" w:type="dxa"/>
            <w:shd w:val="clear" w:color="auto" w:fill="auto"/>
            <w:hideMark/>
          </w:tcPr>
          <w:p w14:paraId="2326FF3D"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Shoulder breadth</w:t>
            </w:r>
            <w:r w:rsidRPr="003E0A17">
              <w:rPr>
                <w:sz w:val="18"/>
                <w:szCs w:val="22"/>
                <w:lang w:val="en-US"/>
              </w:rPr>
              <w:br/>
              <w:t>cm</w:t>
            </w:r>
          </w:p>
        </w:tc>
        <w:tc>
          <w:tcPr>
            <w:tcW w:w="770" w:type="dxa"/>
            <w:shd w:val="clear" w:color="auto" w:fill="auto"/>
            <w:hideMark/>
          </w:tcPr>
          <w:p w14:paraId="2A1A8953"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 xml:space="preserve">Hip breadth </w:t>
            </w:r>
            <w:r w:rsidRPr="003E0A17">
              <w:rPr>
                <w:sz w:val="18"/>
                <w:szCs w:val="22"/>
                <w:lang w:val="en-US"/>
              </w:rPr>
              <w:br/>
              <w:t>cm</w:t>
            </w:r>
          </w:p>
        </w:tc>
        <w:tc>
          <w:tcPr>
            <w:tcW w:w="771" w:type="dxa"/>
            <w:shd w:val="clear" w:color="auto" w:fill="auto"/>
            <w:hideMark/>
          </w:tcPr>
          <w:p w14:paraId="5712F78A"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Shoulder height</w:t>
            </w:r>
            <w:r w:rsidRPr="003E0A17">
              <w:rPr>
                <w:sz w:val="18"/>
                <w:szCs w:val="22"/>
                <w:lang w:val="en-US"/>
              </w:rPr>
              <w:br/>
              <w:t>cm</w:t>
            </w:r>
          </w:p>
        </w:tc>
        <w:tc>
          <w:tcPr>
            <w:tcW w:w="771" w:type="dxa"/>
            <w:shd w:val="clear" w:color="auto" w:fill="auto"/>
            <w:hideMark/>
          </w:tcPr>
          <w:p w14:paraId="0DAF406D" w14:textId="77777777" w:rsidR="00C6565C" w:rsidRPr="003E0A17" w:rsidRDefault="00C6565C" w:rsidP="00A344C7">
            <w:pPr>
              <w:keepNext/>
              <w:keepLines/>
              <w:suppressAutoHyphens w:val="0"/>
              <w:spacing w:before="40" w:after="40" w:line="220" w:lineRule="exact"/>
              <w:ind w:right="113"/>
              <w:rPr>
                <w:sz w:val="18"/>
                <w:szCs w:val="22"/>
                <w:lang w:val="en-US"/>
              </w:rPr>
            </w:pPr>
            <w:r w:rsidRPr="003E0A17">
              <w:rPr>
                <w:sz w:val="18"/>
                <w:szCs w:val="22"/>
                <w:lang w:val="en-US"/>
              </w:rPr>
              <w:t>Shoulder height</w:t>
            </w:r>
            <w:r w:rsidRPr="003E0A17">
              <w:rPr>
                <w:sz w:val="18"/>
                <w:szCs w:val="22"/>
                <w:lang w:val="en-US"/>
              </w:rPr>
              <w:br/>
              <w:t>cm</w:t>
            </w:r>
          </w:p>
        </w:tc>
        <w:tc>
          <w:tcPr>
            <w:tcW w:w="207" w:type="dxa"/>
            <w:shd w:val="clear" w:color="auto" w:fill="auto"/>
            <w:vAlign w:val="bottom"/>
            <w:hideMark/>
          </w:tcPr>
          <w:p w14:paraId="17476087" w14:textId="77777777" w:rsidR="00C6565C" w:rsidRPr="003E0A17" w:rsidRDefault="00C6565C" w:rsidP="00A344C7">
            <w:pPr>
              <w:keepNext/>
              <w:keepLines/>
              <w:suppressAutoHyphens w:val="0"/>
              <w:spacing w:before="40" w:after="40" w:line="220" w:lineRule="exact"/>
              <w:ind w:right="113"/>
              <w:jc w:val="right"/>
              <w:rPr>
                <w:sz w:val="18"/>
                <w:szCs w:val="22"/>
                <w:lang w:val="en-US"/>
              </w:rPr>
            </w:pPr>
          </w:p>
        </w:tc>
        <w:tc>
          <w:tcPr>
            <w:tcW w:w="850" w:type="dxa"/>
            <w:gridSpan w:val="2"/>
            <w:shd w:val="clear" w:color="auto" w:fill="auto"/>
            <w:vAlign w:val="bottom"/>
            <w:hideMark/>
          </w:tcPr>
          <w:p w14:paraId="284EE719"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Abdomen  depth</w:t>
            </w:r>
            <w:r w:rsidRPr="003E0A17">
              <w:rPr>
                <w:sz w:val="18"/>
                <w:szCs w:val="22"/>
                <w:lang w:val="en-US"/>
              </w:rPr>
              <w:br/>
              <w:t>cm</w:t>
            </w:r>
          </w:p>
        </w:tc>
        <w:tc>
          <w:tcPr>
            <w:tcW w:w="850" w:type="dxa"/>
            <w:gridSpan w:val="2"/>
            <w:shd w:val="clear" w:color="auto" w:fill="auto"/>
            <w:vAlign w:val="bottom"/>
            <w:hideMark/>
          </w:tcPr>
          <w:p w14:paraId="76046B91"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Abdomen depth</w:t>
            </w:r>
            <w:r w:rsidRPr="003E0A17">
              <w:rPr>
                <w:sz w:val="18"/>
                <w:szCs w:val="22"/>
                <w:lang w:val="en-US"/>
              </w:rPr>
              <w:br/>
              <w:t>cm</w:t>
            </w:r>
          </w:p>
        </w:tc>
        <w:tc>
          <w:tcPr>
            <w:tcW w:w="850" w:type="dxa"/>
            <w:gridSpan w:val="2"/>
            <w:shd w:val="clear" w:color="auto" w:fill="auto"/>
            <w:vAlign w:val="bottom"/>
            <w:hideMark/>
          </w:tcPr>
          <w:p w14:paraId="229F9070"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Upper leg thickness cm</w:t>
            </w:r>
          </w:p>
        </w:tc>
        <w:tc>
          <w:tcPr>
            <w:tcW w:w="917" w:type="dxa"/>
            <w:shd w:val="clear" w:color="auto" w:fill="auto"/>
            <w:vAlign w:val="bottom"/>
            <w:hideMark/>
          </w:tcPr>
          <w:p w14:paraId="5E74EEC7" w14:textId="77777777" w:rsidR="00C6565C" w:rsidRPr="003E0A17" w:rsidRDefault="00C6565C" w:rsidP="00A344C7">
            <w:pPr>
              <w:keepNext/>
              <w:keepLines/>
              <w:suppressAutoHyphens w:val="0"/>
              <w:spacing w:before="40" w:after="40" w:line="220" w:lineRule="exact"/>
              <w:ind w:right="113"/>
              <w:jc w:val="right"/>
              <w:rPr>
                <w:sz w:val="18"/>
                <w:szCs w:val="22"/>
                <w:lang w:val="en-US"/>
              </w:rPr>
            </w:pPr>
            <w:r w:rsidRPr="003E0A17">
              <w:rPr>
                <w:sz w:val="18"/>
                <w:szCs w:val="22"/>
                <w:lang w:val="en-US"/>
              </w:rPr>
              <w:t>Upper leg thickness cm</w:t>
            </w:r>
          </w:p>
        </w:tc>
      </w:tr>
      <w:tr w:rsidR="00C6565C" w:rsidRPr="003E0A17" w14:paraId="4745E9EB" w14:textId="77777777" w:rsidTr="004110DF">
        <w:trPr>
          <w:trHeight w:val="249"/>
        </w:trPr>
        <w:tc>
          <w:tcPr>
            <w:tcW w:w="660" w:type="dxa"/>
            <w:shd w:val="clear" w:color="auto" w:fill="auto"/>
            <w:noWrap/>
            <w:hideMark/>
          </w:tcPr>
          <w:p w14:paraId="62ACF556"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A</w:t>
            </w:r>
          </w:p>
        </w:tc>
        <w:tc>
          <w:tcPr>
            <w:tcW w:w="662" w:type="dxa"/>
            <w:shd w:val="clear" w:color="auto" w:fill="auto"/>
            <w:noWrap/>
            <w:hideMark/>
          </w:tcPr>
          <w:p w14:paraId="204CC61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B</w:t>
            </w:r>
          </w:p>
        </w:tc>
        <w:tc>
          <w:tcPr>
            <w:tcW w:w="772" w:type="dxa"/>
            <w:shd w:val="clear" w:color="auto" w:fill="auto"/>
            <w:noWrap/>
            <w:hideMark/>
          </w:tcPr>
          <w:p w14:paraId="3C588F7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C</w:t>
            </w:r>
          </w:p>
        </w:tc>
        <w:tc>
          <w:tcPr>
            <w:tcW w:w="770" w:type="dxa"/>
            <w:shd w:val="clear" w:color="auto" w:fill="auto"/>
            <w:noWrap/>
            <w:hideMark/>
          </w:tcPr>
          <w:p w14:paraId="2C848EA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D</w:t>
            </w:r>
          </w:p>
        </w:tc>
        <w:tc>
          <w:tcPr>
            <w:tcW w:w="771" w:type="dxa"/>
            <w:shd w:val="clear" w:color="auto" w:fill="auto"/>
            <w:noWrap/>
            <w:hideMark/>
          </w:tcPr>
          <w:p w14:paraId="7461DFB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E1</w:t>
            </w:r>
          </w:p>
        </w:tc>
        <w:tc>
          <w:tcPr>
            <w:tcW w:w="771" w:type="dxa"/>
            <w:shd w:val="clear" w:color="auto" w:fill="auto"/>
            <w:noWrap/>
            <w:hideMark/>
          </w:tcPr>
          <w:p w14:paraId="69CFF553"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E2</w:t>
            </w:r>
          </w:p>
        </w:tc>
        <w:tc>
          <w:tcPr>
            <w:tcW w:w="207" w:type="dxa"/>
            <w:shd w:val="clear" w:color="auto" w:fill="auto"/>
            <w:vAlign w:val="bottom"/>
            <w:hideMark/>
          </w:tcPr>
          <w:p w14:paraId="6A035195"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shd w:val="clear" w:color="auto" w:fill="auto"/>
            <w:noWrap/>
            <w:vAlign w:val="bottom"/>
            <w:hideMark/>
          </w:tcPr>
          <w:p w14:paraId="1C5DB89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F1</w:t>
            </w:r>
          </w:p>
        </w:tc>
        <w:tc>
          <w:tcPr>
            <w:tcW w:w="850" w:type="dxa"/>
            <w:gridSpan w:val="2"/>
            <w:shd w:val="clear" w:color="auto" w:fill="auto"/>
            <w:noWrap/>
            <w:vAlign w:val="bottom"/>
            <w:hideMark/>
          </w:tcPr>
          <w:p w14:paraId="527E5AAE"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F2</w:t>
            </w:r>
          </w:p>
        </w:tc>
        <w:tc>
          <w:tcPr>
            <w:tcW w:w="850" w:type="dxa"/>
            <w:gridSpan w:val="2"/>
            <w:shd w:val="clear" w:color="auto" w:fill="auto"/>
            <w:noWrap/>
            <w:vAlign w:val="bottom"/>
            <w:hideMark/>
          </w:tcPr>
          <w:p w14:paraId="5469B46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G1</w:t>
            </w:r>
          </w:p>
        </w:tc>
        <w:tc>
          <w:tcPr>
            <w:tcW w:w="917" w:type="dxa"/>
            <w:shd w:val="clear" w:color="auto" w:fill="auto"/>
            <w:noWrap/>
            <w:vAlign w:val="bottom"/>
            <w:hideMark/>
          </w:tcPr>
          <w:p w14:paraId="763AC289"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G2</w:t>
            </w:r>
          </w:p>
        </w:tc>
      </w:tr>
      <w:tr w:rsidR="00C6565C" w:rsidRPr="003E0A17" w14:paraId="53908E45" w14:textId="77777777" w:rsidTr="004110DF">
        <w:trPr>
          <w:trHeight w:val="249"/>
        </w:trPr>
        <w:tc>
          <w:tcPr>
            <w:tcW w:w="660" w:type="dxa"/>
            <w:shd w:val="clear" w:color="auto" w:fill="auto"/>
            <w:noWrap/>
            <w:hideMark/>
          </w:tcPr>
          <w:p w14:paraId="602BC8CA"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 </w:t>
            </w:r>
          </w:p>
        </w:tc>
        <w:tc>
          <w:tcPr>
            <w:tcW w:w="662" w:type="dxa"/>
            <w:shd w:val="clear" w:color="auto" w:fill="auto"/>
            <w:noWrap/>
            <w:hideMark/>
          </w:tcPr>
          <w:p w14:paraId="0AC2E73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2" w:type="dxa"/>
            <w:shd w:val="clear" w:color="auto" w:fill="auto"/>
            <w:noWrap/>
            <w:hideMark/>
          </w:tcPr>
          <w:p w14:paraId="722D102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0" w:type="dxa"/>
            <w:shd w:val="clear" w:color="auto" w:fill="auto"/>
            <w:noWrap/>
            <w:hideMark/>
          </w:tcPr>
          <w:p w14:paraId="45D1ACF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771" w:type="dxa"/>
            <w:shd w:val="clear" w:color="auto" w:fill="auto"/>
            <w:noWrap/>
            <w:hideMark/>
          </w:tcPr>
          <w:p w14:paraId="17E46E4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5%ile</w:t>
            </w:r>
          </w:p>
        </w:tc>
        <w:tc>
          <w:tcPr>
            <w:tcW w:w="771" w:type="dxa"/>
            <w:shd w:val="clear" w:color="auto" w:fill="auto"/>
            <w:noWrap/>
            <w:hideMark/>
          </w:tcPr>
          <w:p w14:paraId="31681DC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95%ile</w:t>
            </w:r>
          </w:p>
        </w:tc>
        <w:tc>
          <w:tcPr>
            <w:tcW w:w="207" w:type="dxa"/>
            <w:shd w:val="clear" w:color="auto" w:fill="auto"/>
            <w:vAlign w:val="bottom"/>
            <w:hideMark/>
          </w:tcPr>
          <w:p w14:paraId="024BD9D4" w14:textId="77777777" w:rsidR="00C6565C" w:rsidRPr="003E0A17" w:rsidRDefault="00C6565C" w:rsidP="004110DF">
            <w:pPr>
              <w:suppressAutoHyphens w:val="0"/>
              <w:spacing w:before="40" w:after="40" w:line="220" w:lineRule="exact"/>
              <w:ind w:right="113"/>
              <w:jc w:val="right"/>
              <w:rPr>
                <w:sz w:val="18"/>
                <w:szCs w:val="22"/>
                <w:lang w:val="en-US"/>
              </w:rPr>
            </w:pPr>
          </w:p>
        </w:tc>
        <w:tc>
          <w:tcPr>
            <w:tcW w:w="850" w:type="dxa"/>
            <w:gridSpan w:val="2"/>
            <w:shd w:val="clear" w:color="auto" w:fill="auto"/>
            <w:noWrap/>
            <w:vAlign w:val="bottom"/>
            <w:hideMark/>
          </w:tcPr>
          <w:p w14:paraId="32F04EC4"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5%ile</w:t>
            </w:r>
          </w:p>
        </w:tc>
        <w:tc>
          <w:tcPr>
            <w:tcW w:w="850" w:type="dxa"/>
            <w:gridSpan w:val="2"/>
            <w:shd w:val="clear" w:color="auto" w:fill="auto"/>
            <w:noWrap/>
            <w:vAlign w:val="bottom"/>
            <w:hideMark/>
          </w:tcPr>
          <w:p w14:paraId="480A8A40"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95%ile</w:t>
            </w:r>
          </w:p>
        </w:tc>
        <w:tc>
          <w:tcPr>
            <w:tcW w:w="850" w:type="dxa"/>
            <w:gridSpan w:val="2"/>
            <w:shd w:val="clear" w:color="auto" w:fill="auto"/>
            <w:noWrap/>
            <w:vAlign w:val="bottom"/>
            <w:hideMark/>
          </w:tcPr>
          <w:p w14:paraId="576689F2"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5%ile</w:t>
            </w:r>
          </w:p>
        </w:tc>
        <w:tc>
          <w:tcPr>
            <w:tcW w:w="917" w:type="dxa"/>
            <w:shd w:val="clear" w:color="auto" w:fill="auto"/>
            <w:noWrap/>
            <w:vAlign w:val="bottom"/>
            <w:hideMark/>
          </w:tcPr>
          <w:p w14:paraId="13C6FACF"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95%ile</w:t>
            </w:r>
          </w:p>
        </w:tc>
      </w:tr>
      <w:tr w:rsidR="00C6565C" w:rsidRPr="003E0A17" w14:paraId="5FB1665D" w14:textId="77777777" w:rsidTr="004110DF">
        <w:trPr>
          <w:trHeight w:val="249"/>
        </w:trPr>
        <w:tc>
          <w:tcPr>
            <w:tcW w:w="660" w:type="dxa"/>
            <w:shd w:val="clear" w:color="auto" w:fill="auto"/>
            <w:noWrap/>
            <w:hideMark/>
          </w:tcPr>
          <w:p w14:paraId="6BAEDA4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120</w:t>
            </w:r>
          </w:p>
        </w:tc>
        <w:tc>
          <w:tcPr>
            <w:tcW w:w="662" w:type="dxa"/>
            <w:shd w:val="clear" w:color="auto" w:fill="auto"/>
            <w:noWrap/>
            <w:hideMark/>
          </w:tcPr>
          <w:p w14:paraId="2DFA0276"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68.1</w:t>
            </w:r>
          </w:p>
        </w:tc>
        <w:tc>
          <w:tcPr>
            <w:tcW w:w="772" w:type="dxa"/>
            <w:shd w:val="clear" w:color="auto" w:fill="auto"/>
            <w:noWrap/>
            <w:hideMark/>
          </w:tcPr>
          <w:p w14:paraId="6B3D22C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33.3</w:t>
            </w:r>
          </w:p>
        </w:tc>
        <w:tc>
          <w:tcPr>
            <w:tcW w:w="770" w:type="dxa"/>
            <w:shd w:val="clear" w:color="auto" w:fill="auto"/>
            <w:noWrap/>
            <w:hideMark/>
          </w:tcPr>
          <w:p w14:paraId="236C628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29.1</w:t>
            </w:r>
          </w:p>
        </w:tc>
        <w:tc>
          <w:tcPr>
            <w:tcW w:w="771" w:type="dxa"/>
            <w:shd w:val="clear" w:color="auto" w:fill="auto"/>
            <w:noWrap/>
            <w:hideMark/>
          </w:tcPr>
          <w:p w14:paraId="100C5891"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37.0</w:t>
            </w:r>
          </w:p>
        </w:tc>
        <w:tc>
          <w:tcPr>
            <w:tcW w:w="771" w:type="dxa"/>
            <w:shd w:val="clear" w:color="auto" w:fill="auto"/>
            <w:noWrap/>
            <w:hideMark/>
          </w:tcPr>
          <w:p w14:paraId="44AE7AC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43.0</w:t>
            </w:r>
          </w:p>
        </w:tc>
        <w:tc>
          <w:tcPr>
            <w:tcW w:w="207" w:type="dxa"/>
            <w:vMerge w:val="restart"/>
            <w:shd w:val="clear" w:color="auto" w:fill="auto"/>
            <w:vAlign w:val="bottom"/>
            <w:hideMark/>
          </w:tcPr>
          <w:p w14:paraId="74A83446"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73EA4C6D"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14.3</w:t>
            </w:r>
          </w:p>
        </w:tc>
        <w:tc>
          <w:tcPr>
            <w:tcW w:w="850" w:type="dxa"/>
            <w:gridSpan w:val="2"/>
            <w:shd w:val="clear" w:color="auto" w:fill="auto"/>
            <w:noWrap/>
            <w:vAlign w:val="bottom"/>
            <w:hideMark/>
          </w:tcPr>
          <w:p w14:paraId="7E82DA1E"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20.2</w:t>
            </w:r>
          </w:p>
        </w:tc>
        <w:tc>
          <w:tcPr>
            <w:tcW w:w="850" w:type="dxa"/>
            <w:gridSpan w:val="2"/>
            <w:shd w:val="clear" w:color="auto" w:fill="auto"/>
            <w:noWrap/>
            <w:vAlign w:val="bottom"/>
            <w:hideMark/>
          </w:tcPr>
          <w:p w14:paraId="7CF6C015"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6.8</w:t>
            </w:r>
          </w:p>
        </w:tc>
        <w:tc>
          <w:tcPr>
            <w:tcW w:w="976" w:type="dxa"/>
            <w:gridSpan w:val="2"/>
            <w:shd w:val="clear" w:color="auto" w:fill="auto"/>
            <w:noWrap/>
            <w:vAlign w:val="bottom"/>
            <w:hideMark/>
          </w:tcPr>
          <w:p w14:paraId="2133EA54"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10.5</w:t>
            </w:r>
          </w:p>
        </w:tc>
      </w:tr>
      <w:tr w:rsidR="00C6565C" w:rsidRPr="003E0A17" w14:paraId="120872F2" w14:textId="77777777" w:rsidTr="004110DF">
        <w:trPr>
          <w:trHeight w:val="249"/>
        </w:trPr>
        <w:tc>
          <w:tcPr>
            <w:tcW w:w="660" w:type="dxa"/>
            <w:shd w:val="clear" w:color="auto" w:fill="auto"/>
            <w:noWrap/>
            <w:hideMark/>
          </w:tcPr>
          <w:p w14:paraId="33B0F36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125</w:t>
            </w:r>
          </w:p>
        </w:tc>
        <w:tc>
          <w:tcPr>
            <w:tcW w:w="662" w:type="dxa"/>
            <w:shd w:val="clear" w:color="auto" w:fill="auto"/>
            <w:noWrap/>
            <w:hideMark/>
          </w:tcPr>
          <w:p w14:paraId="267756D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70.2</w:t>
            </w:r>
          </w:p>
        </w:tc>
        <w:tc>
          <w:tcPr>
            <w:tcW w:w="772" w:type="dxa"/>
            <w:shd w:val="clear" w:color="auto" w:fill="auto"/>
            <w:noWrap/>
            <w:hideMark/>
          </w:tcPr>
          <w:p w14:paraId="4B4A6EEF"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33.3</w:t>
            </w:r>
          </w:p>
        </w:tc>
        <w:tc>
          <w:tcPr>
            <w:tcW w:w="770" w:type="dxa"/>
            <w:shd w:val="clear" w:color="auto" w:fill="auto"/>
            <w:noWrap/>
            <w:hideMark/>
          </w:tcPr>
          <w:p w14:paraId="018EACF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29.1</w:t>
            </w:r>
          </w:p>
        </w:tc>
        <w:tc>
          <w:tcPr>
            <w:tcW w:w="771" w:type="dxa"/>
            <w:shd w:val="clear" w:color="auto" w:fill="auto"/>
            <w:noWrap/>
            <w:hideMark/>
          </w:tcPr>
          <w:p w14:paraId="598DD638"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38.5</w:t>
            </w:r>
          </w:p>
        </w:tc>
        <w:tc>
          <w:tcPr>
            <w:tcW w:w="771" w:type="dxa"/>
            <w:shd w:val="clear" w:color="auto" w:fill="auto"/>
            <w:noWrap/>
            <w:hideMark/>
          </w:tcPr>
          <w:p w14:paraId="31600A6C"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44.3</w:t>
            </w:r>
          </w:p>
        </w:tc>
        <w:tc>
          <w:tcPr>
            <w:tcW w:w="207" w:type="dxa"/>
            <w:vMerge/>
            <w:shd w:val="clear" w:color="auto" w:fill="auto"/>
            <w:vAlign w:val="bottom"/>
            <w:hideMark/>
          </w:tcPr>
          <w:p w14:paraId="4C7C9BA3" w14:textId="77777777" w:rsidR="00C6565C" w:rsidRPr="003E0A17" w:rsidRDefault="00C6565C" w:rsidP="004110DF">
            <w:pPr>
              <w:suppressAutoHyphens w:val="0"/>
              <w:spacing w:before="40" w:after="40" w:line="220" w:lineRule="exact"/>
              <w:ind w:right="113"/>
              <w:jc w:val="right"/>
              <w:rPr>
                <w:sz w:val="18"/>
                <w:szCs w:val="22"/>
                <w:lang w:val="en-US"/>
              </w:rPr>
            </w:pPr>
          </w:p>
        </w:tc>
        <w:tc>
          <w:tcPr>
            <w:tcW w:w="791" w:type="dxa"/>
            <w:shd w:val="clear" w:color="auto" w:fill="auto"/>
            <w:noWrap/>
            <w:vAlign w:val="bottom"/>
            <w:hideMark/>
          </w:tcPr>
          <w:p w14:paraId="636BA437"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14.7</w:t>
            </w:r>
          </w:p>
        </w:tc>
        <w:tc>
          <w:tcPr>
            <w:tcW w:w="850" w:type="dxa"/>
            <w:gridSpan w:val="2"/>
            <w:shd w:val="clear" w:color="auto" w:fill="auto"/>
            <w:noWrap/>
            <w:vAlign w:val="bottom"/>
            <w:hideMark/>
          </w:tcPr>
          <w:p w14:paraId="3387B051"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20.7</w:t>
            </w:r>
          </w:p>
        </w:tc>
        <w:tc>
          <w:tcPr>
            <w:tcW w:w="850" w:type="dxa"/>
            <w:gridSpan w:val="2"/>
            <w:shd w:val="clear" w:color="auto" w:fill="auto"/>
            <w:noWrap/>
            <w:vAlign w:val="bottom"/>
            <w:hideMark/>
          </w:tcPr>
          <w:p w14:paraId="7783E133"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7.5</w:t>
            </w:r>
          </w:p>
        </w:tc>
        <w:tc>
          <w:tcPr>
            <w:tcW w:w="976" w:type="dxa"/>
            <w:gridSpan w:val="2"/>
            <w:shd w:val="clear" w:color="auto" w:fill="auto"/>
            <w:noWrap/>
            <w:vAlign w:val="bottom"/>
            <w:hideMark/>
          </w:tcPr>
          <w:p w14:paraId="19635033"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10.9</w:t>
            </w:r>
          </w:p>
        </w:tc>
      </w:tr>
      <w:tr w:rsidR="00C6565C" w:rsidRPr="00E37690" w14:paraId="0D65BC78" w14:textId="77777777" w:rsidTr="004110DF">
        <w:trPr>
          <w:trHeight w:val="249"/>
        </w:trPr>
        <w:tc>
          <w:tcPr>
            <w:tcW w:w="660" w:type="dxa"/>
            <w:shd w:val="clear" w:color="auto" w:fill="auto"/>
            <w:noWrap/>
            <w:hideMark/>
          </w:tcPr>
          <w:p w14:paraId="692E6D27"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130</w:t>
            </w:r>
          </w:p>
        </w:tc>
        <w:tc>
          <w:tcPr>
            <w:tcW w:w="662" w:type="dxa"/>
            <w:shd w:val="clear" w:color="auto" w:fill="auto"/>
            <w:noWrap/>
            <w:hideMark/>
          </w:tcPr>
          <w:p w14:paraId="351E56B2"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72.3</w:t>
            </w:r>
          </w:p>
        </w:tc>
        <w:tc>
          <w:tcPr>
            <w:tcW w:w="772" w:type="dxa"/>
            <w:shd w:val="clear" w:color="auto" w:fill="auto"/>
            <w:noWrap/>
            <w:hideMark/>
          </w:tcPr>
          <w:p w14:paraId="67F0C939"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33.3</w:t>
            </w:r>
          </w:p>
        </w:tc>
        <w:tc>
          <w:tcPr>
            <w:tcW w:w="770" w:type="dxa"/>
            <w:shd w:val="clear" w:color="auto" w:fill="auto"/>
            <w:noWrap/>
            <w:hideMark/>
          </w:tcPr>
          <w:p w14:paraId="1B647264"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29.1</w:t>
            </w:r>
          </w:p>
        </w:tc>
        <w:tc>
          <w:tcPr>
            <w:tcW w:w="771" w:type="dxa"/>
            <w:shd w:val="clear" w:color="auto" w:fill="auto"/>
            <w:noWrap/>
            <w:hideMark/>
          </w:tcPr>
          <w:p w14:paraId="7785224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40.0</w:t>
            </w:r>
          </w:p>
        </w:tc>
        <w:tc>
          <w:tcPr>
            <w:tcW w:w="771" w:type="dxa"/>
            <w:shd w:val="clear" w:color="auto" w:fill="auto"/>
            <w:noWrap/>
            <w:hideMark/>
          </w:tcPr>
          <w:p w14:paraId="498096E5" w14:textId="77777777" w:rsidR="00C6565C" w:rsidRPr="003E0A17" w:rsidRDefault="00C6565C" w:rsidP="004110DF">
            <w:pPr>
              <w:suppressAutoHyphens w:val="0"/>
              <w:spacing w:before="40" w:after="40" w:line="220" w:lineRule="exact"/>
              <w:ind w:right="113"/>
              <w:rPr>
                <w:sz w:val="18"/>
                <w:szCs w:val="22"/>
                <w:lang w:val="en-US"/>
              </w:rPr>
            </w:pPr>
            <w:r w:rsidRPr="003E0A17">
              <w:rPr>
                <w:sz w:val="18"/>
                <w:szCs w:val="22"/>
                <w:lang w:val="en-US"/>
              </w:rPr>
              <w:t>46.1</w:t>
            </w:r>
          </w:p>
        </w:tc>
        <w:tc>
          <w:tcPr>
            <w:tcW w:w="207" w:type="dxa"/>
            <w:vMerge/>
            <w:shd w:val="clear" w:color="auto" w:fill="auto"/>
            <w:vAlign w:val="bottom"/>
            <w:hideMark/>
          </w:tcPr>
          <w:p w14:paraId="6529A355" w14:textId="77777777" w:rsidR="00C6565C" w:rsidRPr="003E0A17" w:rsidRDefault="00C6565C" w:rsidP="004110DF">
            <w:pPr>
              <w:suppressAutoHyphens w:val="0"/>
              <w:spacing w:before="40" w:after="40" w:line="220" w:lineRule="exact"/>
              <w:ind w:right="113"/>
              <w:jc w:val="right"/>
              <w:rPr>
                <w:sz w:val="18"/>
                <w:szCs w:val="22"/>
                <w:lang w:val="en-US"/>
              </w:rPr>
            </w:pPr>
          </w:p>
        </w:tc>
        <w:tc>
          <w:tcPr>
            <w:tcW w:w="3467" w:type="dxa"/>
            <w:gridSpan w:val="7"/>
            <w:vMerge w:val="restart"/>
            <w:shd w:val="clear" w:color="auto" w:fill="auto"/>
            <w:noWrap/>
            <w:vAlign w:val="bottom"/>
            <w:hideMark/>
          </w:tcPr>
          <w:p w14:paraId="096BF369" w14:textId="77777777" w:rsidR="00C6565C" w:rsidRPr="003E0A17" w:rsidRDefault="00C6565C" w:rsidP="004110DF">
            <w:pPr>
              <w:suppressAutoHyphens w:val="0"/>
              <w:spacing w:before="40" w:after="40" w:line="220" w:lineRule="exact"/>
              <w:ind w:right="113"/>
              <w:jc w:val="right"/>
              <w:rPr>
                <w:sz w:val="18"/>
                <w:szCs w:val="22"/>
                <w:lang w:val="en-US"/>
              </w:rPr>
            </w:pPr>
            <w:r w:rsidRPr="003E0A17">
              <w:rPr>
                <w:sz w:val="18"/>
                <w:szCs w:val="22"/>
                <w:lang w:val="en-US"/>
              </w:rPr>
              <w:t xml:space="preserve"> Not allowed for these dimensions and stature over 125 cm</w:t>
            </w:r>
          </w:p>
        </w:tc>
      </w:tr>
      <w:tr w:rsidR="00C6565C" w:rsidRPr="00A773F1" w14:paraId="41443578" w14:textId="77777777" w:rsidTr="004110DF">
        <w:trPr>
          <w:trHeight w:val="249"/>
        </w:trPr>
        <w:tc>
          <w:tcPr>
            <w:tcW w:w="660" w:type="dxa"/>
            <w:shd w:val="clear" w:color="auto" w:fill="auto"/>
            <w:noWrap/>
            <w:hideMark/>
          </w:tcPr>
          <w:p w14:paraId="12FBF959"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135</w:t>
            </w:r>
          </w:p>
        </w:tc>
        <w:tc>
          <w:tcPr>
            <w:tcW w:w="662" w:type="dxa"/>
            <w:shd w:val="clear" w:color="auto" w:fill="auto"/>
            <w:noWrap/>
            <w:hideMark/>
          </w:tcPr>
          <w:p w14:paraId="6799962F"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74.4</w:t>
            </w:r>
          </w:p>
        </w:tc>
        <w:tc>
          <w:tcPr>
            <w:tcW w:w="772" w:type="dxa"/>
            <w:shd w:val="clear" w:color="auto" w:fill="auto"/>
            <w:noWrap/>
            <w:hideMark/>
          </w:tcPr>
          <w:p w14:paraId="0A237486"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33.3</w:t>
            </w:r>
          </w:p>
        </w:tc>
        <w:tc>
          <w:tcPr>
            <w:tcW w:w="770" w:type="dxa"/>
            <w:shd w:val="clear" w:color="auto" w:fill="auto"/>
            <w:noWrap/>
            <w:hideMark/>
          </w:tcPr>
          <w:p w14:paraId="0D39FE4B"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29.1</w:t>
            </w:r>
          </w:p>
        </w:tc>
        <w:tc>
          <w:tcPr>
            <w:tcW w:w="771" w:type="dxa"/>
            <w:shd w:val="clear" w:color="auto" w:fill="auto"/>
            <w:noWrap/>
            <w:hideMark/>
          </w:tcPr>
          <w:p w14:paraId="04DD2CE9"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41.5</w:t>
            </w:r>
          </w:p>
        </w:tc>
        <w:tc>
          <w:tcPr>
            <w:tcW w:w="771" w:type="dxa"/>
            <w:shd w:val="clear" w:color="auto" w:fill="auto"/>
            <w:noWrap/>
            <w:hideMark/>
          </w:tcPr>
          <w:p w14:paraId="341099D2"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47.9</w:t>
            </w:r>
          </w:p>
        </w:tc>
        <w:tc>
          <w:tcPr>
            <w:tcW w:w="207" w:type="dxa"/>
            <w:vMerge/>
            <w:shd w:val="clear" w:color="auto" w:fill="auto"/>
            <w:vAlign w:val="bottom"/>
            <w:hideMark/>
          </w:tcPr>
          <w:p w14:paraId="7BE9E973" w14:textId="77777777" w:rsidR="00C6565C" w:rsidRPr="00A773F1"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57ADCAA6" w14:textId="77777777" w:rsidR="00C6565C" w:rsidRPr="00A773F1" w:rsidRDefault="00C6565C" w:rsidP="004110DF">
            <w:pPr>
              <w:suppressAutoHyphens w:val="0"/>
              <w:spacing w:before="40" w:after="40" w:line="220" w:lineRule="exact"/>
              <w:ind w:right="113"/>
              <w:jc w:val="right"/>
              <w:rPr>
                <w:sz w:val="18"/>
                <w:szCs w:val="22"/>
                <w:lang w:val="en-US"/>
              </w:rPr>
            </w:pPr>
          </w:p>
        </w:tc>
      </w:tr>
      <w:tr w:rsidR="00C6565C" w:rsidRPr="00A773F1" w14:paraId="5EB5DA96" w14:textId="77777777" w:rsidTr="004110DF">
        <w:trPr>
          <w:trHeight w:val="249"/>
        </w:trPr>
        <w:tc>
          <w:tcPr>
            <w:tcW w:w="660" w:type="dxa"/>
            <w:shd w:val="clear" w:color="auto" w:fill="auto"/>
            <w:noWrap/>
            <w:hideMark/>
          </w:tcPr>
          <w:p w14:paraId="70C41D66"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140</w:t>
            </w:r>
          </w:p>
        </w:tc>
        <w:tc>
          <w:tcPr>
            <w:tcW w:w="662" w:type="dxa"/>
            <w:shd w:val="clear" w:color="auto" w:fill="auto"/>
            <w:noWrap/>
            <w:hideMark/>
          </w:tcPr>
          <w:p w14:paraId="2EA8C5F8"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76.5</w:t>
            </w:r>
          </w:p>
        </w:tc>
        <w:tc>
          <w:tcPr>
            <w:tcW w:w="772" w:type="dxa"/>
            <w:shd w:val="clear" w:color="auto" w:fill="auto"/>
            <w:noWrap/>
            <w:hideMark/>
          </w:tcPr>
          <w:p w14:paraId="1BBF94EF"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34.2</w:t>
            </w:r>
          </w:p>
        </w:tc>
        <w:tc>
          <w:tcPr>
            <w:tcW w:w="770" w:type="dxa"/>
            <w:shd w:val="clear" w:color="auto" w:fill="auto"/>
            <w:noWrap/>
            <w:hideMark/>
          </w:tcPr>
          <w:p w14:paraId="1FC16680"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29.6</w:t>
            </w:r>
          </w:p>
        </w:tc>
        <w:tc>
          <w:tcPr>
            <w:tcW w:w="771" w:type="dxa"/>
            <w:shd w:val="clear" w:color="auto" w:fill="auto"/>
            <w:noWrap/>
            <w:hideMark/>
          </w:tcPr>
          <w:p w14:paraId="5985EF86"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43.0</w:t>
            </w:r>
          </w:p>
        </w:tc>
        <w:tc>
          <w:tcPr>
            <w:tcW w:w="771" w:type="dxa"/>
            <w:shd w:val="clear" w:color="auto" w:fill="auto"/>
            <w:noWrap/>
            <w:hideMark/>
          </w:tcPr>
          <w:p w14:paraId="0242DC46"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49.7</w:t>
            </w:r>
          </w:p>
        </w:tc>
        <w:tc>
          <w:tcPr>
            <w:tcW w:w="207" w:type="dxa"/>
            <w:vMerge/>
            <w:shd w:val="clear" w:color="auto" w:fill="auto"/>
            <w:vAlign w:val="bottom"/>
            <w:hideMark/>
          </w:tcPr>
          <w:p w14:paraId="5A090ED1" w14:textId="77777777" w:rsidR="00C6565C" w:rsidRPr="00A773F1"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288A5A45" w14:textId="77777777" w:rsidR="00C6565C" w:rsidRPr="00A773F1" w:rsidRDefault="00C6565C" w:rsidP="004110DF">
            <w:pPr>
              <w:suppressAutoHyphens w:val="0"/>
              <w:spacing w:before="40" w:after="40" w:line="220" w:lineRule="exact"/>
              <w:ind w:right="113"/>
              <w:jc w:val="right"/>
              <w:rPr>
                <w:sz w:val="18"/>
                <w:szCs w:val="22"/>
                <w:lang w:val="en-US"/>
              </w:rPr>
            </w:pPr>
          </w:p>
        </w:tc>
      </w:tr>
      <w:tr w:rsidR="00C6565C" w:rsidRPr="00A773F1" w14:paraId="4B3CB9AF" w14:textId="77777777" w:rsidTr="004110DF">
        <w:trPr>
          <w:trHeight w:val="249"/>
        </w:trPr>
        <w:tc>
          <w:tcPr>
            <w:tcW w:w="660" w:type="dxa"/>
            <w:shd w:val="clear" w:color="auto" w:fill="auto"/>
            <w:noWrap/>
            <w:hideMark/>
          </w:tcPr>
          <w:p w14:paraId="018F9E50"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145</w:t>
            </w:r>
          </w:p>
        </w:tc>
        <w:tc>
          <w:tcPr>
            <w:tcW w:w="662" w:type="dxa"/>
            <w:shd w:val="clear" w:color="auto" w:fill="auto"/>
            <w:noWrap/>
            <w:hideMark/>
          </w:tcPr>
          <w:p w14:paraId="7DB9132A"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78.6</w:t>
            </w:r>
          </w:p>
        </w:tc>
        <w:tc>
          <w:tcPr>
            <w:tcW w:w="772" w:type="dxa"/>
            <w:shd w:val="clear" w:color="auto" w:fill="auto"/>
            <w:noWrap/>
            <w:hideMark/>
          </w:tcPr>
          <w:p w14:paraId="402123A0"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35.3</w:t>
            </w:r>
          </w:p>
        </w:tc>
        <w:tc>
          <w:tcPr>
            <w:tcW w:w="770" w:type="dxa"/>
            <w:shd w:val="clear" w:color="auto" w:fill="auto"/>
            <w:noWrap/>
            <w:hideMark/>
          </w:tcPr>
          <w:p w14:paraId="52608FC2"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30.8</w:t>
            </w:r>
          </w:p>
        </w:tc>
        <w:tc>
          <w:tcPr>
            <w:tcW w:w="771" w:type="dxa"/>
            <w:shd w:val="clear" w:color="auto" w:fill="auto"/>
            <w:noWrap/>
            <w:hideMark/>
          </w:tcPr>
          <w:p w14:paraId="5D77EF20"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44.5</w:t>
            </w:r>
          </w:p>
        </w:tc>
        <w:tc>
          <w:tcPr>
            <w:tcW w:w="771" w:type="dxa"/>
            <w:shd w:val="clear" w:color="auto" w:fill="auto"/>
            <w:noWrap/>
            <w:hideMark/>
          </w:tcPr>
          <w:p w14:paraId="5D1D7CCF"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51.5</w:t>
            </w:r>
          </w:p>
        </w:tc>
        <w:tc>
          <w:tcPr>
            <w:tcW w:w="207" w:type="dxa"/>
            <w:vMerge/>
            <w:shd w:val="clear" w:color="auto" w:fill="auto"/>
            <w:vAlign w:val="bottom"/>
            <w:hideMark/>
          </w:tcPr>
          <w:p w14:paraId="4F49F767" w14:textId="77777777" w:rsidR="00C6565C" w:rsidRPr="00A773F1"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63A4FAF7" w14:textId="77777777" w:rsidR="00C6565C" w:rsidRPr="00A773F1" w:rsidRDefault="00C6565C" w:rsidP="004110DF">
            <w:pPr>
              <w:suppressAutoHyphens w:val="0"/>
              <w:spacing w:before="40" w:after="40" w:line="220" w:lineRule="exact"/>
              <w:ind w:right="113"/>
              <w:jc w:val="right"/>
              <w:rPr>
                <w:sz w:val="18"/>
                <w:szCs w:val="22"/>
                <w:lang w:val="en-US"/>
              </w:rPr>
            </w:pPr>
          </w:p>
        </w:tc>
      </w:tr>
      <w:tr w:rsidR="00C6565C" w:rsidRPr="00A773F1" w14:paraId="0B31C166" w14:textId="77777777" w:rsidTr="004110DF">
        <w:trPr>
          <w:trHeight w:val="249"/>
        </w:trPr>
        <w:tc>
          <w:tcPr>
            <w:tcW w:w="660" w:type="dxa"/>
            <w:shd w:val="clear" w:color="auto" w:fill="auto"/>
            <w:noWrap/>
            <w:hideMark/>
          </w:tcPr>
          <w:p w14:paraId="73AC5440"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150</w:t>
            </w:r>
          </w:p>
        </w:tc>
        <w:tc>
          <w:tcPr>
            <w:tcW w:w="662" w:type="dxa"/>
            <w:shd w:val="clear" w:color="auto" w:fill="auto"/>
            <w:noWrap/>
            <w:hideMark/>
          </w:tcPr>
          <w:p w14:paraId="352907BF"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81.1</w:t>
            </w:r>
          </w:p>
        </w:tc>
        <w:tc>
          <w:tcPr>
            <w:tcW w:w="772" w:type="dxa"/>
            <w:shd w:val="clear" w:color="auto" w:fill="auto"/>
            <w:noWrap/>
            <w:hideMark/>
          </w:tcPr>
          <w:p w14:paraId="021B04D4"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36.4</w:t>
            </w:r>
          </w:p>
        </w:tc>
        <w:tc>
          <w:tcPr>
            <w:tcW w:w="770" w:type="dxa"/>
            <w:shd w:val="clear" w:color="auto" w:fill="auto"/>
            <w:noWrap/>
            <w:hideMark/>
          </w:tcPr>
          <w:p w14:paraId="6194F5B5"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32.0</w:t>
            </w:r>
          </w:p>
        </w:tc>
        <w:tc>
          <w:tcPr>
            <w:tcW w:w="771" w:type="dxa"/>
            <w:shd w:val="clear" w:color="auto" w:fill="auto"/>
            <w:noWrap/>
            <w:hideMark/>
          </w:tcPr>
          <w:p w14:paraId="2AA2FF8B"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46.3</w:t>
            </w:r>
          </w:p>
        </w:tc>
        <w:tc>
          <w:tcPr>
            <w:tcW w:w="771" w:type="dxa"/>
            <w:shd w:val="clear" w:color="auto" w:fill="auto"/>
            <w:noWrap/>
            <w:hideMark/>
          </w:tcPr>
          <w:p w14:paraId="4A32395C" w14:textId="77777777" w:rsidR="00C6565C" w:rsidRPr="00A773F1" w:rsidRDefault="00C6565C" w:rsidP="004110DF">
            <w:pPr>
              <w:suppressAutoHyphens w:val="0"/>
              <w:spacing w:before="40" w:after="40" w:line="220" w:lineRule="exact"/>
              <w:ind w:right="113"/>
              <w:rPr>
                <w:sz w:val="18"/>
                <w:szCs w:val="22"/>
                <w:lang w:val="en-US"/>
              </w:rPr>
            </w:pPr>
            <w:r w:rsidRPr="00A773F1">
              <w:rPr>
                <w:sz w:val="18"/>
                <w:szCs w:val="22"/>
                <w:lang w:val="en-US"/>
              </w:rPr>
              <w:t>53.3</w:t>
            </w:r>
          </w:p>
        </w:tc>
        <w:tc>
          <w:tcPr>
            <w:tcW w:w="207" w:type="dxa"/>
            <w:vMerge/>
            <w:shd w:val="clear" w:color="auto" w:fill="auto"/>
            <w:vAlign w:val="bottom"/>
            <w:hideMark/>
          </w:tcPr>
          <w:p w14:paraId="03CF4B4D" w14:textId="77777777" w:rsidR="00C6565C" w:rsidRPr="00A773F1" w:rsidRDefault="00C6565C" w:rsidP="004110DF">
            <w:pPr>
              <w:suppressAutoHyphens w:val="0"/>
              <w:spacing w:before="40" w:after="40" w:line="220" w:lineRule="exact"/>
              <w:ind w:right="113"/>
              <w:jc w:val="right"/>
              <w:rPr>
                <w:sz w:val="18"/>
                <w:szCs w:val="22"/>
                <w:lang w:val="en-US"/>
              </w:rPr>
            </w:pPr>
          </w:p>
        </w:tc>
        <w:tc>
          <w:tcPr>
            <w:tcW w:w="3467" w:type="dxa"/>
            <w:gridSpan w:val="7"/>
            <w:vMerge/>
            <w:shd w:val="clear" w:color="auto" w:fill="auto"/>
            <w:vAlign w:val="bottom"/>
            <w:hideMark/>
          </w:tcPr>
          <w:p w14:paraId="42888A63" w14:textId="77777777" w:rsidR="00C6565C" w:rsidRPr="00A773F1" w:rsidRDefault="00C6565C" w:rsidP="004110DF">
            <w:pPr>
              <w:suppressAutoHyphens w:val="0"/>
              <w:spacing w:before="40" w:after="40" w:line="220" w:lineRule="exact"/>
              <w:ind w:right="113"/>
              <w:jc w:val="right"/>
              <w:rPr>
                <w:sz w:val="18"/>
                <w:szCs w:val="22"/>
                <w:lang w:val="en-US"/>
              </w:rPr>
            </w:pPr>
          </w:p>
        </w:tc>
      </w:tr>
    </w:tbl>
    <w:p w14:paraId="0ED519D5" w14:textId="77777777" w:rsidR="00C6565C" w:rsidRPr="00E37690" w:rsidRDefault="00C6565C" w:rsidP="005B3322">
      <w:pPr>
        <w:pStyle w:val="SingleTxtG"/>
        <w:spacing w:before="120"/>
        <w:rPr>
          <w:lang w:val="en-US" w:eastAsia="fr-FR"/>
        </w:rPr>
      </w:pPr>
      <w:r w:rsidRPr="00E37690">
        <w:rPr>
          <w:lang w:val="en-US" w:eastAsia="fr-FR"/>
        </w:rPr>
        <w:t>All lateral dimensions are measured under a contact force of 50 N with the devices described in Figure 2 and Figure 3 of this annex and the following tolerances will applied:</w:t>
      </w:r>
    </w:p>
    <w:p w14:paraId="204CC790" w14:textId="77777777" w:rsidR="00C6565C" w:rsidRPr="00E37690" w:rsidRDefault="00C6565C" w:rsidP="00C6565C">
      <w:pPr>
        <w:pStyle w:val="SingleTxtG"/>
        <w:rPr>
          <w:lang w:val="en-US" w:eastAsia="fr-FR"/>
        </w:rPr>
      </w:pPr>
      <w:r w:rsidRPr="00E37690">
        <w:rPr>
          <w:lang w:val="en-US" w:eastAsia="fr-FR"/>
        </w:rPr>
        <w:t>Minimum Sitting height:</w:t>
      </w:r>
    </w:p>
    <w:p w14:paraId="3C90A838" w14:textId="77777777" w:rsidR="00C6565C" w:rsidRPr="00E37690" w:rsidRDefault="00C6565C" w:rsidP="00C6565C">
      <w:pPr>
        <w:pStyle w:val="SingleTxtG"/>
        <w:rPr>
          <w:lang w:val="en-US" w:eastAsia="fr-FR"/>
        </w:rPr>
      </w:pPr>
      <w:r w:rsidRPr="00E37690">
        <w:rPr>
          <w:lang w:val="en-US" w:eastAsia="fr-FR"/>
        </w:rPr>
        <w:t>(a)</w:t>
      </w:r>
      <w:r w:rsidRPr="00E37690">
        <w:rPr>
          <w:lang w:val="en-US" w:eastAsia="fr-FR"/>
        </w:rPr>
        <w:tab/>
        <w:t>Up to 87 cm B - 5 per cent;</w:t>
      </w:r>
    </w:p>
    <w:p w14:paraId="14923C12" w14:textId="77777777" w:rsidR="00C6565C" w:rsidRPr="00E37690" w:rsidRDefault="00C6565C" w:rsidP="00C6565C">
      <w:pPr>
        <w:pStyle w:val="SingleTxtG"/>
        <w:rPr>
          <w:lang w:val="en-US" w:eastAsia="fr-FR"/>
        </w:rPr>
      </w:pPr>
      <w:r w:rsidRPr="00E37690">
        <w:rPr>
          <w:lang w:val="en-US" w:eastAsia="fr-FR"/>
        </w:rPr>
        <w:t>(b)</w:t>
      </w:r>
      <w:r w:rsidRPr="00E37690">
        <w:rPr>
          <w:lang w:val="en-US" w:eastAsia="fr-FR"/>
        </w:rPr>
        <w:tab/>
        <w:t>From stature from 87 cm and up to 150 cm B - 10 per cent.</w:t>
      </w:r>
    </w:p>
    <w:p w14:paraId="49173C34" w14:textId="77777777" w:rsidR="00C6565C" w:rsidRPr="00E37690" w:rsidRDefault="00C6565C" w:rsidP="00C6565C">
      <w:pPr>
        <w:pStyle w:val="SingleTxtG"/>
        <w:rPr>
          <w:lang w:val="en-US" w:eastAsia="fr-FR"/>
        </w:rPr>
      </w:pPr>
      <w:r w:rsidRPr="00E37690">
        <w:rPr>
          <w:lang w:val="en-US" w:eastAsia="fr-FR"/>
        </w:rPr>
        <w:t xml:space="preserve">Minimum shoulder height (5 percentile): E1 </w:t>
      </w:r>
      <w:r w:rsidRPr="00E37690">
        <w:rPr>
          <w:vertAlign w:val="subscript"/>
          <w:lang w:val="en-US" w:eastAsia="fr-FR"/>
        </w:rPr>
        <w:t>-2</w:t>
      </w:r>
      <w:r w:rsidRPr="00E37690">
        <w:rPr>
          <w:vertAlign w:val="superscript"/>
          <w:lang w:val="en-US" w:eastAsia="fr-FR"/>
        </w:rPr>
        <w:t>+0</w:t>
      </w:r>
      <w:r w:rsidRPr="00E37690">
        <w:rPr>
          <w:lang w:val="en-US" w:eastAsia="fr-FR"/>
        </w:rPr>
        <w:t xml:space="preserve"> cm</w:t>
      </w:r>
    </w:p>
    <w:p w14:paraId="1B6D838A" w14:textId="77777777" w:rsidR="00C6565C" w:rsidRPr="00E37690" w:rsidRDefault="00C6565C" w:rsidP="00C6565C">
      <w:pPr>
        <w:pStyle w:val="SingleTxtG"/>
        <w:rPr>
          <w:lang w:val="en-US" w:eastAsia="fr-FR"/>
        </w:rPr>
      </w:pPr>
      <w:r w:rsidRPr="00E37690">
        <w:rPr>
          <w:lang w:val="en-US" w:eastAsia="fr-FR"/>
        </w:rPr>
        <w:t xml:space="preserve">Maximum shoulder height (95 percentile): E2 </w:t>
      </w:r>
      <w:r w:rsidRPr="00E37690">
        <w:rPr>
          <w:vertAlign w:val="subscript"/>
          <w:lang w:val="en-US" w:eastAsia="fr-FR"/>
        </w:rPr>
        <w:t>-0</w:t>
      </w:r>
      <w:r w:rsidRPr="00E37690">
        <w:rPr>
          <w:vertAlign w:val="superscript"/>
          <w:lang w:val="en-US" w:eastAsia="fr-FR"/>
        </w:rPr>
        <w:t>+2</w:t>
      </w:r>
      <w:r w:rsidRPr="00E37690">
        <w:rPr>
          <w:lang w:val="en-US" w:eastAsia="fr-FR"/>
        </w:rPr>
        <w:t xml:space="preserve"> cm</w:t>
      </w:r>
    </w:p>
    <w:p w14:paraId="535C0725" w14:textId="77777777" w:rsidR="00C6565C" w:rsidRPr="00E37690" w:rsidRDefault="00C6565C" w:rsidP="00C6565C">
      <w:pPr>
        <w:pStyle w:val="SingleTxtG"/>
        <w:rPr>
          <w:lang w:val="en-US"/>
        </w:rPr>
      </w:pPr>
      <w:r w:rsidRPr="00E37690">
        <w:rPr>
          <w:lang w:val="en-US" w:eastAsia="fr-FR"/>
        </w:rPr>
        <w:t xml:space="preserve">The mass of the devices described in Figure 2 and Figure 3 of this annex shall be </w:t>
      </w:r>
      <w:r w:rsidRPr="00E37690">
        <w:rPr>
          <w:lang w:val="en-US" w:eastAsia="fr-FR"/>
        </w:rPr>
        <w:br/>
        <w:t>10 kg +/- 1 kg</w:t>
      </w:r>
      <w:r w:rsidRPr="00E37690">
        <w:rPr>
          <w:lang w:val="en-US"/>
        </w:rPr>
        <w:br w:type="page"/>
      </w:r>
    </w:p>
    <w:p w14:paraId="0C8AF142" w14:textId="77777777" w:rsidR="00C6565C" w:rsidRPr="00E37690" w:rsidRDefault="00C6565C" w:rsidP="00C6565C">
      <w:pPr>
        <w:spacing w:after="120"/>
        <w:ind w:left="1134" w:right="1134"/>
        <w:rPr>
          <w:b/>
          <w:lang w:val="en-US"/>
        </w:rPr>
      </w:pPr>
      <w:r w:rsidRPr="00E37690">
        <w:rPr>
          <w:lang w:val="en-US"/>
        </w:rPr>
        <w:lastRenderedPageBreak/>
        <w:t>Figure 2</w:t>
      </w:r>
      <w:r w:rsidRPr="00E37690">
        <w:rPr>
          <w:b/>
          <w:lang w:val="en-US"/>
        </w:rPr>
        <w:t xml:space="preserve"> </w:t>
      </w:r>
      <w:r w:rsidRPr="00E37690">
        <w:rPr>
          <w:b/>
          <w:lang w:val="en-US"/>
        </w:rPr>
        <w:br/>
        <w:t>ECRS Measurement Device - Side and Front View of the measuring device</w:t>
      </w:r>
    </w:p>
    <w:p w14:paraId="49562A26" w14:textId="77777777" w:rsidR="00C6565C" w:rsidRPr="00E00644" w:rsidRDefault="00C6565C" w:rsidP="00C6565C">
      <w:pPr>
        <w:tabs>
          <w:tab w:val="left" w:pos="2300"/>
          <w:tab w:val="left" w:pos="2800"/>
        </w:tabs>
        <w:spacing w:after="120"/>
        <w:ind w:left="2302" w:right="1134" w:hanging="1168"/>
        <w:jc w:val="both"/>
        <w:rPr>
          <w:b/>
        </w:rPr>
      </w:pPr>
      <w:r w:rsidRPr="00C92806">
        <w:rPr>
          <w:i/>
          <w:noProof/>
          <w:sz w:val="24"/>
          <w:szCs w:val="24"/>
          <w:lang w:val="en-US"/>
        </w:rPr>
        <w:drawing>
          <wp:inline distT="0" distB="0" distL="0" distR="0" wp14:anchorId="6112D7D9" wp14:editId="5416789D">
            <wp:extent cx="4286250" cy="3190875"/>
            <wp:effectExtent l="0" t="0" r="0" b="9525"/>
            <wp:docPr id="74" name="Picture 2" descr="http://srace2:8080/race_assets/image/uk/reg129/201638_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71" descr="http://srace2:8080/race_assets/image/uk/reg129/201638_17.GI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86250" cy="3190875"/>
                    </a:xfrm>
                    <a:prstGeom prst="rect">
                      <a:avLst/>
                    </a:prstGeom>
                    <a:noFill/>
                    <a:ln>
                      <a:noFill/>
                    </a:ln>
                  </pic:spPr>
                </pic:pic>
              </a:graphicData>
            </a:graphic>
          </wp:inline>
        </w:drawing>
      </w:r>
    </w:p>
    <w:p w14:paraId="099BBDFD" w14:textId="77777777" w:rsidR="00C6565C" w:rsidRPr="00E37690" w:rsidRDefault="00C6565C" w:rsidP="00A344C7">
      <w:pPr>
        <w:tabs>
          <w:tab w:val="left" w:pos="2300"/>
          <w:tab w:val="left" w:pos="2800"/>
        </w:tabs>
        <w:spacing w:after="120"/>
        <w:ind w:left="2302" w:right="1134" w:hanging="1168"/>
        <w:jc w:val="right"/>
        <w:rPr>
          <w:lang w:val="en-US"/>
        </w:rPr>
      </w:pPr>
      <w:r w:rsidRPr="00E37690">
        <w:rPr>
          <w:lang w:val="en-US"/>
        </w:rPr>
        <w:t>All dimensions in mm</w:t>
      </w:r>
    </w:p>
    <w:p w14:paraId="20F0CC79" w14:textId="77777777" w:rsidR="00424B56" w:rsidRPr="000F1A9A" w:rsidRDefault="00424B56" w:rsidP="00424B56">
      <w:pPr>
        <w:tabs>
          <w:tab w:val="left" w:pos="2800"/>
        </w:tabs>
        <w:ind w:left="1134" w:right="1134"/>
        <w:jc w:val="both"/>
        <w:rPr>
          <w:b/>
        </w:rPr>
      </w:pPr>
      <w:r w:rsidRPr="000F1A9A">
        <w:t>Figure 3</w:t>
      </w:r>
    </w:p>
    <w:p w14:paraId="50E11313" w14:textId="77777777" w:rsidR="00424B56" w:rsidRPr="000F1A9A" w:rsidRDefault="00424B56" w:rsidP="00424B56">
      <w:pPr>
        <w:tabs>
          <w:tab w:val="left" w:pos="2800"/>
        </w:tabs>
        <w:spacing w:after="120"/>
        <w:ind w:left="1134" w:right="1134"/>
        <w:jc w:val="both"/>
      </w:pPr>
      <w:r w:rsidRPr="000F1A9A">
        <w:rPr>
          <w:b/>
        </w:rPr>
        <w:t>Side and Front View of the measuring device for measurements applicable to Enhanced Child Restraint Systems that feature an impact shield</w:t>
      </w:r>
    </w:p>
    <w:tbl>
      <w:tblPr>
        <w:tblStyle w:val="Grilledutableau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950"/>
      </w:tblGrid>
      <w:tr w:rsidR="00424B56" w:rsidRPr="000F1A9A" w14:paraId="228655D0" w14:textId="77777777" w:rsidTr="00920DFF">
        <w:tc>
          <w:tcPr>
            <w:tcW w:w="4769" w:type="dxa"/>
            <w:hideMark/>
          </w:tcPr>
          <w:p w14:paraId="65A5A6ED" w14:textId="77777777" w:rsidR="00424B56" w:rsidRPr="000F1A9A" w:rsidRDefault="00424B56" w:rsidP="00920DFF">
            <w:pPr>
              <w:spacing w:after="120"/>
              <w:ind w:right="1134"/>
              <w:jc w:val="center"/>
              <w:rPr>
                <w:bCs/>
                <w:highlight w:val="yellow"/>
                <w:lang w:val="en-GB"/>
              </w:rPr>
            </w:pPr>
            <w:r w:rsidRPr="000F1A9A">
              <w:rPr>
                <w:bCs/>
                <w:noProof/>
                <w:lang w:eastAsia="zh-CN"/>
              </w:rPr>
              <w:drawing>
                <wp:inline distT="0" distB="0" distL="0" distR="0" wp14:anchorId="1804D170" wp14:editId="7D1DFFC4">
                  <wp:extent cx="2209800" cy="3086100"/>
                  <wp:effectExtent l="0" t="0" r="0" b="0"/>
                  <wp:docPr id="3843" name="Picture 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09800" cy="3086100"/>
                          </a:xfrm>
                          <a:prstGeom prst="rect">
                            <a:avLst/>
                          </a:prstGeom>
                          <a:noFill/>
                          <a:ln>
                            <a:noFill/>
                          </a:ln>
                        </pic:spPr>
                      </pic:pic>
                    </a:graphicData>
                  </a:graphic>
                </wp:inline>
              </w:drawing>
            </w:r>
          </w:p>
        </w:tc>
        <w:tc>
          <w:tcPr>
            <w:tcW w:w="4870" w:type="dxa"/>
            <w:hideMark/>
          </w:tcPr>
          <w:p w14:paraId="1F01C8F0" w14:textId="77777777" w:rsidR="00424B56" w:rsidRPr="000F1A9A" w:rsidRDefault="00424B56" w:rsidP="00920DFF">
            <w:pPr>
              <w:spacing w:after="120"/>
              <w:ind w:right="1134"/>
              <w:jc w:val="center"/>
              <w:rPr>
                <w:bCs/>
                <w:highlight w:val="yellow"/>
                <w:lang w:val="en-GB"/>
              </w:rPr>
            </w:pPr>
            <w:r w:rsidRPr="000F1A9A">
              <w:rPr>
                <w:bCs/>
                <w:noProof/>
                <w:lang w:eastAsia="zh-CN"/>
              </w:rPr>
              <w:drawing>
                <wp:inline distT="0" distB="0" distL="0" distR="0" wp14:anchorId="32BE4E76" wp14:editId="02E9EF27">
                  <wp:extent cx="2371725" cy="3219450"/>
                  <wp:effectExtent l="0" t="0" r="9525" b="0"/>
                  <wp:docPr id="3844" name="Picture 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71725" cy="3219450"/>
                          </a:xfrm>
                          <a:prstGeom prst="rect">
                            <a:avLst/>
                          </a:prstGeom>
                          <a:noFill/>
                          <a:ln>
                            <a:noFill/>
                          </a:ln>
                        </pic:spPr>
                      </pic:pic>
                    </a:graphicData>
                  </a:graphic>
                </wp:inline>
              </w:drawing>
            </w:r>
          </w:p>
        </w:tc>
      </w:tr>
    </w:tbl>
    <w:p w14:paraId="1696D000" w14:textId="77777777" w:rsidR="00424B56" w:rsidRPr="000F1A9A" w:rsidRDefault="00424B56" w:rsidP="00424B56">
      <w:pPr>
        <w:tabs>
          <w:tab w:val="left" w:pos="2300"/>
          <w:tab w:val="left" w:pos="2800"/>
        </w:tabs>
        <w:spacing w:after="120"/>
        <w:ind w:left="2302" w:right="1134" w:hanging="1168"/>
        <w:jc w:val="center"/>
      </w:pPr>
      <w:r w:rsidRPr="000F1A9A">
        <w:rPr>
          <w:noProof/>
          <w:lang w:eastAsia="zh-CN"/>
        </w:rPr>
        <w:lastRenderedPageBreak/>
        <w:drawing>
          <wp:inline distT="0" distB="0" distL="0" distR="0" wp14:anchorId="0209CA20" wp14:editId="638862D6">
            <wp:extent cx="2705100" cy="1905000"/>
            <wp:effectExtent l="0" t="0" r="0" b="0"/>
            <wp:docPr id="3845" name="Picture 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05100" cy="1905000"/>
                    </a:xfrm>
                    <a:prstGeom prst="rect">
                      <a:avLst/>
                    </a:prstGeom>
                    <a:noFill/>
                    <a:ln>
                      <a:noFill/>
                    </a:ln>
                  </pic:spPr>
                </pic:pic>
              </a:graphicData>
            </a:graphic>
          </wp:inline>
        </w:drawing>
      </w:r>
    </w:p>
    <w:p w14:paraId="05DD138C" w14:textId="77777777" w:rsidR="00424B56" w:rsidRDefault="00424B56" w:rsidP="00A344C7">
      <w:pPr>
        <w:tabs>
          <w:tab w:val="left" w:pos="2800"/>
        </w:tabs>
        <w:spacing w:after="120"/>
        <w:ind w:left="1134" w:right="1134"/>
        <w:jc w:val="right"/>
        <w:rPr>
          <w:lang w:val="en-US"/>
        </w:rPr>
      </w:pPr>
      <w:r w:rsidRPr="000F1A9A">
        <w:t>All dimensions in mm</w:t>
      </w:r>
      <w:r w:rsidRPr="00E37690" w:rsidDel="00424B56">
        <w:rPr>
          <w:lang w:val="en-US"/>
        </w:rPr>
        <w:t xml:space="preserve"> </w:t>
      </w:r>
    </w:p>
    <w:p w14:paraId="09E84D15" w14:textId="77777777" w:rsidR="00C6565C" w:rsidRPr="00E37690" w:rsidRDefault="00C6565C" w:rsidP="00C6565C">
      <w:pPr>
        <w:keepNext/>
        <w:keepLines/>
        <w:tabs>
          <w:tab w:val="left" w:pos="2300"/>
          <w:tab w:val="left" w:pos="2800"/>
        </w:tabs>
        <w:spacing w:after="120"/>
        <w:ind w:left="2302" w:right="1134" w:hanging="1168"/>
        <w:jc w:val="both"/>
        <w:rPr>
          <w:lang w:val="en-US"/>
        </w:rPr>
      </w:pPr>
      <w:r w:rsidRPr="00E37690">
        <w:rPr>
          <w:lang w:val="en-US"/>
        </w:rPr>
        <w:t>Internal geometry assessment method</w:t>
      </w:r>
    </w:p>
    <w:p w14:paraId="2FE1CA04" w14:textId="71E62679" w:rsidR="00C6565C" w:rsidRPr="00E37690" w:rsidRDefault="00C6565C" w:rsidP="00C6565C">
      <w:pPr>
        <w:keepNext/>
        <w:keepLines/>
        <w:tabs>
          <w:tab w:val="left" w:pos="2800"/>
        </w:tabs>
        <w:spacing w:after="120"/>
        <w:ind w:left="1134" w:right="1134"/>
        <w:jc w:val="both"/>
        <w:rPr>
          <w:lang w:val="en-US"/>
        </w:rPr>
      </w:pPr>
      <w:r w:rsidRPr="00E37690">
        <w:rPr>
          <w:lang w:val="en-US"/>
        </w:rPr>
        <w:t xml:space="preserve">This method describes how to conduct the internal geometry assessment, as required by paragraph 6.3.2.1., to verify the stature range of the </w:t>
      </w:r>
      <w:r w:rsidR="00424B56" w:rsidRPr="00424B56">
        <w:rPr>
          <w:lang w:val="en-US"/>
        </w:rPr>
        <w:t>Enhanced Child Restraint System</w:t>
      </w:r>
      <w:r w:rsidRPr="00E37690">
        <w:rPr>
          <w:lang w:val="en-US"/>
        </w:rPr>
        <w:t xml:space="preserve"> declared by the manufacturer.</w:t>
      </w:r>
    </w:p>
    <w:p w14:paraId="040FB574" w14:textId="77777777"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This assessment shall be carried out for each of the following:</w:t>
      </w:r>
    </w:p>
    <w:p w14:paraId="69B0C6E1" w14:textId="255EEDEA" w:rsidR="00C6565C" w:rsidRPr="00E37690" w:rsidRDefault="00C6565C" w:rsidP="00C6565C">
      <w:pPr>
        <w:tabs>
          <w:tab w:val="left" w:pos="2800"/>
        </w:tabs>
        <w:spacing w:after="120"/>
        <w:ind w:left="1701" w:right="1134" w:hanging="567"/>
        <w:jc w:val="both"/>
        <w:rPr>
          <w:lang w:val="en-US"/>
        </w:rPr>
      </w:pPr>
      <w:r w:rsidRPr="00E37690">
        <w:rPr>
          <w:lang w:val="en-US"/>
        </w:rPr>
        <w:t>(a)</w:t>
      </w:r>
      <w:r w:rsidRPr="00E37690">
        <w:rPr>
          <w:lang w:val="en-US"/>
        </w:rPr>
        <w:tab/>
        <w:t xml:space="preserve">For each </w:t>
      </w:r>
      <w:r w:rsidR="00424B56" w:rsidRPr="00424B56">
        <w:rPr>
          <w:lang w:val="en-US"/>
        </w:rPr>
        <w:t>Enhanced Child Restraint System</w:t>
      </w:r>
      <w:r w:rsidRPr="00E37690">
        <w:rPr>
          <w:lang w:val="en-US"/>
        </w:rPr>
        <w:t xml:space="preserve"> orientation (e.g. rearward and forward facing);</w:t>
      </w:r>
    </w:p>
    <w:p w14:paraId="3DCA983B" w14:textId="45D9EA85" w:rsidR="00C6565C" w:rsidRPr="00E37690" w:rsidRDefault="00C6565C" w:rsidP="00C6565C">
      <w:pPr>
        <w:tabs>
          <w:tab w:val="left" w:pos="2800"/>
        </w:tabs>
        <w:spacing w:after="120"/>
        <w:ind w:left="1701" w:right="1134" w:hanging="567"/>
        <w:jc w:val="both"/>
        <w:rPr>
          <w:lang w:val="en-US"/>
        </w:rPr>
      </w:pPr>
      <w:r w:rsidRPr="00E37690">
        <w:rPr>
          <w:lang w:val="en-US"/>
        </w:rPr>
        <w:t>(b)</w:t>
      </w:r>
      <w:r w:rsidRPr="00E37690">
        <w:rPr>
          <w:lang w:val="en-US"/>
        </w:rPr>
        <w:tab/>
        <w:t xml:space="preserve">For each </w:t>
      </w:r>
      <w:r w:rsidR="00424B56" w:rsidRPr="00424B56">
        <w:rPr>
          <w:lang w:val="en-US"/>
        </w:rPr>
        <w:t>Enhanced Child Restraint System</w:t>
      </w:r>
      <w:r w:rsidRPr="00E37690">
        <w:rPr>
          <w:lang w:val="en-US"/>
        </w:rPr>
        <w:t xml:space="preserve"> type (e.g. integral and non-integral);</w:t>
      </w:r>
    </w:p>
    <w:p w14:paraId="203ED7E4" w14:textId="77777777" w:rsidR="00C6565C" w:rsidRPr="00E37690" w:rsidRDefault="00C6565C" w:rsidP="00C6565C">
      <w:pPr>
        <w:tabs>
          <w:tab w:val="left" w:pos="2800"/>
        </w:tabs>
        <w:spacing w:after="120"/>
        <w:ind w:left="1701" w:right="1134" w:hanging="567"/>
        <w:jc w:val="both"/>
        <w:rPr>
          <w:lang w:val="en-US"/>
        </w:rPr>
      </w:pPr>
      <w:r w:rsidRPr="00E37690">
        <w:rPr>
          <w:lang w:val="en-US"/>
        </w:rPr>
        <w:t>(c)</w:t>
      </w:r>
      <w:r w:rsidRPr="00E37690">
        <w:rPr>
          <w:lang w:val="en-US"/>
        </w:rPr>
        <w:tab/>
        <w:t>For any removable insert (e.g. for use as described by manufacturer’s instructions);</w:t>
      </w:r>
    </w:p>
    <w:p w14:paraId="25ED121B" w14:textId="77777777" w:rsidR="00C6565C" w:rsidRPr="00E37690" w:rsidRDefault="00C6565C" w:rsidP="00C6565C">
      <w:pPr>
        <w:tabs>
          <w:tab w:val="left" w:pos="2800"/>
        </w:tabs>
        <w:spacing w:after="120"/>
        <w:ind w:left="1701" w:right="1134" w:hanging="567"/>
        <w:jc w:val="both"/>
        <w:rPr>
          <w:lang w:val="en-US"/>
        </w:rPr>
      </w:pPr>
      <w:r w:rsidRPr="00E37690">
        <w:rPr>
          <w:lang w:val="en-US"/>
        </w:rPr>
        <w:t>(d)</w:t>
      </w:r>
      <w:r w:rsidRPr="00E37690">
        <w:rPr>
          <w:lang w:val="en-US"/>
        </w:rPr>
        <w:tab/>
        <w:t>For each occupant restraint method (e.g. harness and shield).</w:t>
      </w:r>
    </w:p>
    <w:p w14:paraId="12DC6C34" w14:textId="5406D937" w:rsidR="00C6565C" w:rsidRPr="00E37690" w:rsidRDefault="00C6565C" w:rsidP="00C6565C">
      <w:pPr>
        <w:tabs>
          <w:tab w:val="left" w:pos="2800"/>
        </w:tabs>
        <w:spacing w:after="120"/>
        <w:ind w:left="1134" w:right="1134"/>
        <w:jc w:val="both"/>
        <w:rPr>
          <w:lang w:val="en-US"/>
        </w:rPr>
      </w:pPr>
      <w:r w:rsidRPr="00E37690">
        <w:rPr>
          <w:lang w:val="en-US"/>
        </w:rPr>
        <w:t xml:space="preserve">The internal geometry assessment should be conducted with the </w:t>
      </w:r>
      <w:r w:rsidR="00424B56" w:rsidRPr="00424B56">
        <w:rPr>
          <w:lang w:val="en-US"/>
        </w:rPr>
        <w:t>Enhanced Child Restraint System</w:t>
      </w:r>
      <w:r w:rsidRPr="00E37690">
        <w:rPr>
          <w:lang w:val="en-US"/>
        </w:rPr>
        <w:t xml:space="preserve"> placed on a flat surface or connected to a base in the case of ECRS modules.</w:t>
      </w:r>
    </w:p>
    <w:p w14:paraId="2D2FCAED" w14:textId="25C7F836" w:rsidR="00C6565C" w:rsidRPr="00E37690" w:rsidRDefault="00C6565C" w:rsidP="00C6565C">
      <w:pPr>
        <w:tabs>
          <w:tab w:val="left" w:pos="2800"/>
        </w:tabs>
        <w:spacing w:after="120"/>
        <w:ind w:left="1134" w:right="1134"/>
        <w:jc w:val="both"/>
        <w:rPr>
          <w:lang w:val="en-US"/>
        </w:rPr>
      </w:pPr>
      <w:r w:rsidRPr="00E37690">
        <w:rPr>
          <w:lang w:val="en-US"/>
        </w:rPr>
        <w:t xml:space="preserve">For integral or non-integral </w:t>
      </w:r>
      <w:r w:rsidR="00424B56" w:rsidRPr="00424B56">
        <w:rPr>
          <w:lang w:val="en-US"/>
        </w:rPr>
        <w:t>Enhanced Child Restraint System</w:t>
      </w:r>
      <w:r w:rsidRPr="00E37690">
        <w:rPr>
          <w:lang w:val="en-US"/>
        </w:rPr>
        <w:t xml:space="preserve"> the device shown in Annex 18, Figure 2 shall be used.</w:t>
      </w:r>
    </w:p>
    <w:p w14:paraId="1D88BD3E" w14:textId="0389F24F"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 xml:space="preserve">For </w:t>
      </w:r>
      <w:r w:rsidR="00424B56" w:rsidRPr="00424B56">
        <w:rPr>
          <w:lang w:val="en-US"/>
        </w:rPr>
        <w:t>Enhanced Child Restraint System</w:t>
      </w:r>
      <w:r w:rsidRPr="00E37690">
        <w:rPr>
          <w:lang w:val="en-US"/>
        </w:rPr>
        <w:t xml:space="preserve"> with an impact shield the device shown in Annex 18, Figure 3 shall be used.</w:t>
      </w:r>
    </w:p>
    <w:p w14:paraId="21D0B084" w14:textId="77777777" w:rsidR="00C6565C" w:rsidRPr="00E37690" w:rsidRDefault="00C6565C" w:rsidP="00C6565C">
      <w:pPr>
        <w:tabs>
          <w:tab w:val="left" w:pos="2800"/>
        </w:tabs>
        <w:spacing w:after="120"/>
        <w:ind w:left="2268" w:right="1134" w:hanging="1134"/>
        <w:jc w:val="both"/>
        <w:rPr>
          <w:lang w:val="en-US"/>
        </w:rPr>
      </w:pPr>
      <w:r w:rsidRPr="00E37690">
        <w:rPr>
          <w:lang w:val="en-US"/>
        </w:rPr>
        <w:t>1.</w:t>
      </w:r>
      <w:r w:rsidRPr="00E37690">
        <w:rPr>
          <w:lang w:val="en-US"/>
        </w:rPr>
        <w:tab/>
        <w:t>Determining the Minimum Occupant size</w:t>
      </w:r>
    </w:p>
    <w:p w14:paraId="5E108C3F" w14:textId="5E216723" w:rsidR="00C6565C" w:rsidRPr="00E37690" w:rsidRDefault="00C6565C" w:rsidP="00C6565C">
      <w:pPr>
        <w:tabs>
          <w:tab w:val="left" w:pos="2800"/>
        </w:tabs>
        <w:spacing w:after="120"/>
        <w:ind w:left="2268" w:right="1134"/>
        <w:jc w:val="both"/>
        <w:rPr>
          <w:lang w:val="en-US"/>
        </w:rPr>
      </w:pPr>
      <w:r w:rsidRPr="00E37690">
        <w:rPr>
          <w:lang w:val="en-US"/>
        </w:rPr>
        <w:t xml:space="preserve">The </w:t>
      </w:r>
      <w:r w:rsidR="00424B56" w:rsidRPr="00424B56">
        <w:rPr>
          <w:lang w:val="en-US"/>
        </w:rPr>
        <w:t>Enhanced Child Restraint System</w:t>
      </w:r>
      <w:r w:rsidRPr="00E37690">
        <w:rPr>
          <w:lang w:val="en-US"/>
        </w:rPr>
        <w:t xml:space="preserve"> should be adjusted to fit the smallest occupant (i.e. headrest height, harness height adjustment, appropriate insert, internal padding, impact shield position), while still fitting within the required ISO volumetric envelope as defined in paragraph 6.3.2.2.</w:t>
      </w:r>
    </w:p>
    <w:p w14:paraId="3BE133FD" w14:textId="0B95043C" w:rsidR="00C6565C" w:rsidRPr="00E37690" w:rsidRDefault="00C6565C" w:rsidP="00C6565C">
      <w:pPr>
        <w:tabs>
          <w:tab w:val="left" w:pos="2800"/>
        </w:tabs>
        <w:spacing w:after="120"/>
        <w:ind w:left="2268" w:right="1134"/>
        <w:jc w:val="both"/>
        <w:rPr>
          <w:lang w:val="en-US"/>
        </w:rPr>
      </w:pPr>
      <w:r w:rsidRPr="00E37690">
        <w:rPr>
          <w:lang w:val="en-US"/>
        </w:rPr>
        <w:t xml:space="preserve">The measurement device shall then be placed in the </w:t>
      </w:r>
      <w:r w:rsidR="00424B56" w:rsidRPr="00424B56">
        <w:rPr>
          <w:lang w:val="en-US"/>
        </w:rPr>
        <w:t>Enhanced Child Restraint System</w:t>
      </w:r>
      <w:r w:rsidRPr="00E37690">
        <w:rPr>
          <w:lang w:val="en-US"/>
        </w:rPr>
        <w:t xml:space="preserve">. The device shall be aligned centrally to the </w:t>
      </w:r>
      <w:r w:rsidR="00424B56" w:rsidRPr="00424B56">
        <w:rPr>
          <w:lang w:val="en-US"/>
        </w:rPr>
        <w:t>Enhanced Child Restraint System</w:t>
      </w:r>
      <w:r w:rsidRPr="00E37690">
        <w:rPr>
          <w:lang w:val="en-US"/>
        </w:rPr>
        <w:t xml:space="preserve">. </w:t>
      </w:r>
    </w:p>
    <w:p w14:paraId="4994485A" w14:textId="422FE03B" w:rsidR="00C6565C" w:rsidRPr="00E37690" w:rsidRDefault="00C6565C" w:rsidP="00C6565C">
      <w:pPr>
        <w:tabs>
          <w:tab w:val="left" w:pos="2800"/>
        </w:tabs>
        <w:spacing w:after="120"/>
        <w:ind w:left="2268" w:right="1134"/>
        <w:jc w:val="both"/>
        <w:rPr>
          <w:lang w:val="en-US"/>
        </w:rPr>
      </w:pPr>
      <w:r w:rsidRPr="00E37690">
        <w:rPr>
          <w:lang w:val="en-US"/>
        </w:rPr>
        <w:t xml:space="preserve">All measurements shall be taken with the device base in contact with the seat pan of the </w:t>
      </w:r>
      <w:r w:rsidR="00424B56" w:rsidRPr="00424B56">
        <w:rPr>
          <w:lang w:val="en-US"/>
        </w:rPr>
        <w:t>Enhanced Child Restraint System</w:t>
      </w:r>
      <w:r w:rsidRPr="00E37690">
        <w:rPr>
          <w:lang w:val="en-US"/>
        </w:rPr>
        <w:t xml:space="preserve"> and the device backrest in contact with the backrest of the </w:t>
      </w:r>
      <w:r w:rsidR="00424B56" w:rsidRPr="00424B56">
        <w:rPr>
          <w:lang w:val="en-US"/>
        </w:rPr>
        <w:t>Enhanced Child Restraint System</w:t>
      </w:r>
      <w:r w:rsidRPr="00E37690">
        <w:rPr>
          <w:lang w:val="en-US"/>
        </w:rPr>
        <w:t>.</w:t>
      </w:r>
    </w:p>
    <w:p w14:paraId="58A87D8F" w14:textId="77777777" w:rsidR="00C6565C" w:rsidRPr="00E37690" w:rsidRDefault="00C6565C" w:rsidP="00C6565C">
      <w:pPr>
        <w:spacing w:after="120"/>
        <w:ind w:left="2268" w:right="1134"/>
        <w:jc w:val="both"/>
        <w:rPr>
          <w:lang w:val="en-US"/>
        </w:rPr>
      </w:pPr>
      <w:r w:rsidRPr="00E37690">
        <w:rPr>
          <w:lang w:val="en-US"/>
        </w:rPr>
        <w:t xml:space="preserve">The measurements shall be taken in the following order: </w:t>
      </w:r>
    </w:p>
    <w:p w14:paraId="52E5C11F" w14:textId="77777777" w:rsidR="00C6565C" w:rsidRPr="00E37690" w:rsidRDefault="00C6565C" w:rsidP="00C6565C">
      <w:pPr>
        <w:tabs>
          <w:tab w:val="left" w:pos="2800"/>
        </w:tabs>
        <w:spacing w:after="120"/>
        <w:ind w:left="2268" w:right="1134" w:hanging="1134"/>
        <w:jc w:val="both"/>
        <w:rPr>
          <w:lang w:val="en-US"/>
        </w:rPr>
      </w:pPr>
      <w:r w:rsidRPr="00E37690">
        <w:rPr>
          <w:lang w:val="en-US"/>
        </w:rPr>
        <w:t>1.1.</w:t>
      </w:r>
      <w:r w:rsidRPr="00E37690">
        <w:rPr>
          <w:lang w:val="en-US"/>
        </w:rPr>
        <w:tab/>
        <w:t xml:space="preserve">Minimum Shoulder Height (E1) </w:t>
      </w:r>
    </w:p>
    <w:p w14:paraId="532EAADC" w14:textId="41BA1505" w:rsidR="00C6565C" w:rsidRPr="00E37690" w:rsidRDefault="00C6565C" w:rsidP="00C6565C">
      <w:pPr>
        <w:tabs>
          <w:tab w:val="left" w:pos="2800"/>
        </w:tabs>
        <w:spacing w:after="120"/>
        <w:ind w:left="2268" w:right="1134" w:hanging="1134"/>
        <w:jc w:val="both"/>
        <w:rPr>
          <w:lang w:val="en-US"/>
        </w:rPr>
      </w:pPr>
      <w:r w:rsidRPr="00E37690">
        <w:rPr>
          <w:lang w:val="en-US"/>
        </w:rPr>
        <w:t>1.1.1.</w:t>
      </w:r>
      <w:r w:rsidRPr="00E37690">
        <w:rPr>
          <w:lang w:val="en-US"/>
        </w:rPr>
        <w:tab/>
        <w:t xml:space="preserve">For integral </w:t>
      </w:r>
      <w:r w:rsidR="00424B56" w:rsidRPr="00424B56">
        <w:rPr>
          <w:lang w:val="en-US"/>
        </w:rPr>
        <w:t>Enhanced Child Restraint System</w:t>
      </w:r>
      <w:r w:rsidRPr="00E37690">
        <w:rPr>
          <w:lang w:val="en-US"/>
        </w:rPr>
        <w:t>:</w:t>
      </w:r>
    </w:p>
    <w:p w14:paraId="405DA9A4" w14:textId="1AC535A3" w:rsidR="00C6565C" w:rsidRPr="00E37690" w:rsidRDefault="00C6565C" w:rsidP="00C6565C">
      <w:pPr>
        <w:tabs>
          <w:tab w:val="left" w:pos="2800"/>
        </w:tabs>
        <w:spacing w:after="120"/>
        <w:ind w:left="2268" w:right="1134"/>
        <w:jc w:val="both"/>
        <w:rPr>
          <w:lang w:val="en-US"/>
        </w:rPr>
      </w:pPr>
      <w:r w:rsidRPr="00E37690">
        <w:rPr>
          <w:lang w:val="en-US"/>
        </w:rPr>
        <w:t xml:space="preserve">This measurement shall be taken when the top of the shoulder height cylinders of the device are aligned with the lowest harness slot position. For this alignment, the top of the shoulder cylinder shall be aligned perpendicular to the harness webbing outlet in the </w:t>
      </w:r>
      <w:r w:rsidR="00424B56" w:rsidRPr="00424B56">
        <w:rPr>
          <w:lang w:val="en-US"/>
        </w:rPr>
        <w:t>Enhanced Child Restraint System</w:t>
      </w:r>
      <w:r w:rsidRPr="00E37690">
        <w:rPr>
          <w:lang w:val="en-US"/>
        </w:rPr>
        <w:t xml:space="preserve"> backrest.</w:t>
      </w:r>
    </w:p>
    <w:p w14:paraId="6441CBBF" w14:textId="77777777" w:rsidR="00C6565C" w:rsidRPr="00E37690" w:rsidRDefault="00C6565C" w:rsidP="00C6565C">
      <w:pPr>
        <w:tabs>
          <w:tab w:val="left" w:pos="2800"/>
        </w:tabs>
        <w:spacing w:after="120"/>
        <w:ind w:left="2268" w:right="1134"/>
        <w:jc w:val="both"/>
        <w:rPr>
          <w:lang w:val="en-US"/>
        </w:rPr>
      </w:pPr>
      <w:r w:rsidRPr="00E37690">
        <w:rPr>
          <w:lang w:val="en-US"/>
        </w:rPr>
        <w:lastRenderedPageBreak/>
        <w:t xml:space="preserve">A tolerance may be subtracted from this measurement to allow the shoulders of the occupant to be lower than the harness shoulder slots. </w:t>
      </w:r>
    </w:p>
    <w:p w14:paraId="4B32500D" w14:textId="77777777" w:rsidR="00C6565C" w:rsidRPr="00E37690" w:rsidRDefault="00C6565C" w:rsidP="00C6565C">
      <w:pPr>
        <w:tabs>
          <w:tab w:val="left" w:pos="2800"/>
        </w:tabs>
        <w:spacing w:after="120"/>
        <w:ind w:left="2268" w:right="1134"/>
        <w:jc w:val="both"/>
        <w:rPr>
          <w:lang w:val="en-US"/>
        </w:rPr>
      </w:pPr>
      <w:r w:rsidRPr="00E37690">
        <w:rPr>
          <w:lang w:val="en-US"/>
        </w:rPr>
        <w:t>Either:</w:t>
      </w:r>
    </w:p>
    <w:p w14:paraId="6435F19D" w14:textId="1AA7795F" w:rsidR="00C6565C" w:rsidRPr="00E37690" w:rsidRDefault="00C6565C" w:rsidP="00C6565C">
      <w:pPr>
        <w:spacing w:after="120"/>
        <w:ind w:left="2835" w:right="1134" w:hanging="567"/>
        <w:jc w:val="both"/>
        <w:rPr>
          <w:lang w:val="en-US"/>
        </w:rPr>
      </w:pPr>
      <w:r w:rsidRPr="00E37690">
        <w:rPr>
          <w:lang w:val="en-US"/>
        </w:rPr>
        <w:t>(a)</w:t>
      </w:r>
      <w:r w:rsidRPr="00E37690">
        <w:rPr>
          <w:lang w:val="en-US"/>
        </w:rPr>
        <w:tab/>
        <w:t xml:space="preserve">If the </w:t>
      </w:r>
      <w:r w:rsidR="00424B56" w:rsidRPr="00424B56">
        <w:rPr>
          <w:lang w:val="en-US"/>
        </w:rPr>
        <w:t>Enhanced Child Restraint System</w:t>
      </w:r>
      <w:r w:rsidRPr="00E37690">
        <w:rPr>
          <w:lang w:val="en-US"/>
        </w:rPr>
        <w:t xml:space="preserve"> instruction manual provided by the manufacturer quantifies the distance the child’s shoulder may be below the harness slots, then this distance shall be subtracted from the minimum shoulder height measurement;</w:t>
      </w:r>
    </w:p>
    <w:p w14:paraId="04830DA6" w14:textId="77777777" w:rsidR="00C6565C" w:rsidRPr="00E37690" w:rsidRDefault="00C6565C" w:rsidP="00C6565C">
      <w:pPr>
        <w:tabs>
          <w:tab w:val="left" w:pos="2800"/>
        </w:tabs>
        <w:spacing w:after="120"/>
        <w:ind w:left="2835" w:right="1134" w:hanging="567"/>
        <w:jc w:val="both"/>
        <w:rPr>
          <w:lang w:val="en-US"/>
        </w:rPr>
      </w:pPr>
      <w:r w:rsidRPr="00E37690">
        <w:rPr>
          <w:lang w:val="en-US"/>
        </w:rPr>
        <w:t>(b)</w:t>
      </w:r>
      <w:r w:rsidRPr="00E37690">
        <w:rPr>
          <w:lang w:val="en-US"/>
        </w:rPr>
        <w:tab/>
        <w:t>If no distance is specified a 2 cm tolerance may be subtracted from the minimum shoulder height measurement.</w:t>
      </w:r>
    </w:p>
    <w:p w14:paraId="32AF4537" w14:textId="25E7EC1C" w:rsidR="00C6565C" w:rsidRPr="00E37690" w:rsidRDefault="00C6565C" w:rsidP="001B658A">
      <w:pPr>
        <w:keepNext/>
        <w:keepLines/>
        <w:spacing w:after="120"/>
        <w:ind w:left="2268" w:right="1134" w:hanging="1134"/>
        <w:jc w:val="both"/>
        <w:rPr>
          <w:lang w:val="en-US"/>
        </w:rPr>
      </w:pPr>
      <w:r w:rsidRPr="00E37690">
        <w:rPr>
          <w:lang w:val="en-US"/>
        </w:rPr>
        <w:t>1.1.2.</w:t>
      </w:r>
      <w:r w:rsidRPr="00E37690">
        <w:rPr>
          <w:lang w:val="en-US"/>
        </w:rPr>
        <w:tab/>
        <w:t xml:space="preserve">For non-integral </w:t>
      </w:r>
      <w:r w:rsidR="00424B56" w:rsidRPr="00424B56">
        <w:rPr>
          <w:lang w:val="en-US"/>
        </w:rPr>
        <w:t>Enhanced Child Restraint System</w:t>
      </w:r>
      <w:r w:rsidRPr="00E37690">
        <w:rPr>
          <w:lang w:val="en-US"/>
        </w:rPr>
        <w:t xml:space="preserve"> </w:t>
      </w:r>
    </w:p>
    <w:p w14:paraId="08FF1365" w14:textId="77777777" w:rsidR="00C6565C" w:rsidRPr="00E37690" w:rsidRDefault="00C6565C" w:rsidP="001B658A">
      <w:pPr>
        <w:keepNext/>
        <w:keepLines/>
        <w:spacing w:after="120"/>
        <w:ind w:left="2268" w:right="1134" w:hanging="1134"/>
        <w:jc w:val="both"/>
        <w:rPr>
          <w:lang w:val="en-US"/>
        </w:rPr>
      </w:pPr>
      <w:r w:rsidRPr="00E37690">
        <w:rPr>
          <w:lang w:val="en-US"/>
        </w:rPr>
        <w:tab/>
        <w:t>This measurement shall be taken when the top of the shoulder height cylinders of the device are aligned without interference with the lowest part of the headrest.</w:t>
      </w:r>
    </w:p>
    <w:p w14:paraId="3C97B6F3" w14:textId="4D59A34C" w:rsidR="00C6565C" w:rsidRPr="00E37690" w:rsidRDefault="00C6565C" w:rsidP="00C6565C">
      <w:pPr>
        <w:keepNext/>
        <w:keepLines/>
        <w:spacing w:after="120"/>
        <w:ind w:left="2268" w:right="1134" w:hanging="1134"/>
        <w:jc w:val="both"/>
        <w:rPr>
          <w:lang w:val="en-US"/>
        </w:rPr>
      </w:pPr>
      <w:r w:rsidRPr="00E37690">
        <w:rPr>
          <w:lang w:val="en-US"/>
        </w:rPr>
        <w:t>1.1.3.</w:t>
      </w:r>
      <w:r w:rsidRPr="00E37690">
        <w:rPr>
          <w:lang w:val="en-US"/>
        </w:rPr>
        <w:tab/>
        <w:t xml:space="preserve">For </w:t>
      </w:r>
      <w:r w:rsidR="00424B56" w:rsidRPr="00424B56">
        <w:rPr>
          <w:lang w:val="en-US"/>
        </w:rPr>
        <w:t>Enhanced Child Restraint System</w:t>
      </w:r>
      <w:r w:rsidRPr="00E37690">
        <w:rPr>
          <w:lang w:val="en-US"/>
        </w:rPr>
        <w:t xml:space="preserve"> with an impact shield:</w:t>
      </w:r>
    </w:p>
    <w:p w14:paraId="23525707" w14:textId="77777777" w:rsidR="00C6565C" w:rsidRPr="00E37690" w:rsidRDefault="00C6565C" w:rsidP="00C6565C">
      <w:pPr>
        <w:keepNext/>
        <w:keepLines/>
        <w:spacing w:after="120"/>
        <w:ind w:left="2268" w:right="1134"/>
        <w:jc w:val="both"/>
        <w:rPr>
          <w:lang w:val="en-US"/>
        </w:rPr>
      </w:pPr>
      <w:r w:rsidRPr="00E37690">
        <w:rPr>
          <w:lang w:val="en-US"/>
        </w:rPr>
        <w:tab/>
        <w:t>This measurement shall be taken when the top of the shoulder height cylinders of the device are aligned without interference with the lowest part of the headrest.</w:t>
      </w:r>
    </w:p>
    <w:p w14:paraId="28E17DB6" w14:textId="77777777" w:rsidR="00C6565C" w:rsidRPr="00E37690" w:rsidRDefault="00C6565C" w:rsidP="00C6565C">
      <w:pPr>
        <w:spacing w:after="120"/>
        <w:ind w:left="2268" w:right="1134" w:hanging="1134"/>
        <w:jc w:val="both"/>
        <w:rPr>
          <w:lang w:val="en-US"/>
        </w:rPr>
      </w:pPr>
      <w:r w:rsidRPr="00E37690">
        <w:rPr>
          <w:lang w:val="en-US"/>
        </w:rPr>
        <w:t>1.2.</w:t>
      </w:r>
      <w:r w:rsidRPr="00E37690">
        <w:rPr>
          <w:lang w:val="en-US"/>
        </w:rPr>
        <w:tab/>
        <w:t>Minimum Upper Leg Thickness (G1)</w:t>
      </w:r>
    </w:p>
    <w:p w14:paraId="6DA0849C" w14:textId="02DA6C23" w:rsidR="00C6565C" w:rsidRPr="00E37690" w:rsidRDefault="00C6565C" w:rsidP="00C6565C">
      <w:pPr>
        <w:spacing w:after="120"/>
        <w:ind w:left="2268" w:right="1134"/>
        <w:jc w:val="both"/>
        <w:rPr>
          <w:lang w:val="en-US"/>
        </w:rPr>
      </w:pPr>
      <w:r w:rsidRPr="00E37690">
        <w:rPr>
          <w:lang w:val="en-US"/>
        </w:rPr>
        <w:tab/>
        <w:t xml:space="preserve">This requirement only applies to </w:t>
      </w:r>
      <w:r w:rsidR="00424B56" w:rsidRPr="00424B56">
        <w:rPr>
          <w:lang w:val="en-US"/>
        </w:rPr>
        <w:t>Enhanced Child Restraint System</w:t>
      </w:r>
      <w:r w:rsidRPr="00E37690">
        <w:rPr>
          <w:lang w:val="en-US"/>
        </w:rPr>
        <w:t xml:space="preserve"> with impact shields.</w:t>
      </w:r>
    </w:p>
    <w:p w14:paraId="420C382D" w14:textId="77777777" w:rsidR="00C6565C" w:rsidRPr="00E37690" w:rsidRDefault="00C6565C" w:rsidP="00C6565C">
      <w:pPr>
        <w:spacing w:after="120"/>
        <w:ind w:left="2268" w:right="1134"/>
        <w:jc w:val="both"/>
        <w:rPr>
          <w:lang w:val="en-US"/>
        </w:rPr>
      </w:pPr>
      <w:r w:rsidRPr="00E37690">
        <w:rPr>
          <w:lang w:val="en-US"/>
        </w:rPr>
        <w:tab/>
        <w:t>Whilst maintaining the minimum shoulder height position (E1), the minimum leg measurement shall be measured when the device is adjusted so that the simulated thighs contact the bottom of the impact shield.</w:t>
      </w:r>
    </w:p>
    <w:p w14:paraId="69D3F894" w14:textId="77777777" w:rsidR="00C6565C" w:rsidRPr="00E37690" w:rsidRDefault="00C6565C" w:rsidP="00C6565C">
      <w:pPr>
        <w:spacing w:after="120"/>
        <w:ind w:left="2268" w:right="1134" w:hanging="1134"/>
        <w:jc w:val="both"/>
        <w:rPr>
          <w:lang w:val="en-US"/>
        </w:rPr>
      </w:pPr>
      <w:r w:rsidRPr="00E37690">
        <w:rPr>
          <w:lang w:val="en-US"/>
        </w:rPr>
        <w:t>1.3.</w:t>
      </w:r>
      <w:r w:rsidRPr="00E37690">
        <w:rPr>
          <w:lang w:val="en-US"/>
        </w:rPr>
        <w:tab/>
        <w:t>Minimum Abdomen Depth (F1)</w:t>
      </w:r>
    </w:p>
    <w:p w14:paraId="03F424A1" w14:textId="10731FCF" w:rsidR="00C6565C" w:rsidRPr="00E37690" w:rsidRDefault="00C6565C" w:rsidP="00C6565C">
      <w:pPr>
        <w:spacing w:after="120"/>
        <w:ind w:left="2268" w:right="1134"/>
        <w:jc w:val="both"/>
        <w:rPr>
          <w:lang w:val="en-US"/>
        </w:rPr>
      </w:pPr>
      <w:r w:rsidRPr="00E37690">
        <w:rPr>
          <w:lang w:val="en-US"/>
        </w:rPr>
        <w:tab/>
        <w:t xml:space="preserve">This requirement only applies to </w:t>
      </w:r>
      <w:r w:rsidR="00424B56" w:rsidRPr="00424B56">
        <w:rPr>
          <w:lang w:val="en-US"/>
        </w:rPr>
        <w:t>Enhanced Child Restraint System</w:t>
      </w:r>
      <w:r w:rsidRPr="00E37690">
        <w:rPr>
          <w:lang w:val="en-US"/>
        </w:rPr>
        <w:t xml:space="preserve"> with impact shields</w:t>
      </w:r>
    </w:p>
    <w:p w14:paraId="482DE651" w14:textId="77777777" w:rsidR="00C6565C" w:rsidRPr="00E37690" w:rsidRDefault="00C6565C" w:rsidP="00C6565C">
      <w:pPr>
        <w:spacing w:after="120"/>
        <w:ind w:left="2268" w:right="1134"/>
        <w:jc w:val="both"/>
        <w:rPr>
          <w:lang w:val="en-US"/>
        </w:rPr>
      </w:pPr>
      <w:r w:rsidRPr="00E37690">
        <w:rPr>
          <w:lang w:val="en-US"/>
        </w:rPr>
        <w:tab/>
        <w:t>This measurement shall be taken whilst maintaining the minimum leg thickness measurement position (G1) and minimum shoulder height position (E1).</w:t>
      </w:r>
    </w:p>
    <w:p w14:paraId="23E98340" w14:textId="77777777" w:rsidR="00C6565C" w:rsidRPr="00E37690" w:rsidRDefault="00C6565C" w:rsidP="00C6565C">
      <w:pPr>
        <w:spacing w:after="120"/>
        <w:ind w:left="2268" w:right="1134"/>
        <w:jc w:val="both"/>
        <w:rPr>
          <w:lang w:val="en-US"/>
        </w:rPr>
      </w:pPr>
      <w:r w:rsidRPr="00E37690">
        <w:rPr>
          <w:lang w:val="en-US"/>
        </w:rPr>
        <w:tab/>
        <w:t xml:space="preserve">The bottom of the simulated abdomen of the device shall be aligned with the top of the simulated thighs. </w:t>
      </w:r>
    </w:p>
    <w:p w14:paraId="505CEF36" w14:textId="77777777" w:rsidR="00C6565C" w:rsidRPr="00E37690" w:rsidRDefault="00C6565C" w:rsidP="00C6565C">
      <w:pPr>
        <w:spacing w:after="120"/>
        <w:ind w:left="2268" w:right="1134"/>
        <w:jc w:val="both"/>
        <w:rPr>
          <w:lang w:val="en-US"/>
        </w:rPr>
      </w:pPr>
      <w:r w:rsidRPr="00E37690">
        <w:rPr>
          <w:lang w:val="en-US"/>
        </w:rPr>
        <w:tab/>
        <w:t>The abdomen depth shall be measured when the simulated abdomen contacts the shield.</w:t>
      </w:r>
    </w:p>
    <w:p w14:paraId="1851D6F7" w14:textId="77777777" w:rsidR="00C6565C" w:rsidRPr="00E37690" w:rsidRDefault="00C6565C" w:rsidP="00C6565C">
      <w:pPr>
        <w:spacing w:after="120"/>
        <w:ind w:left="2268" w:right="1134" w:hanging="1134"/>
        <w:jc w:val="both"/>
        <w:rPr>
          <w:lang w:val="en-US"/>
        </w:rPr>
      </w:pPr>
      <w:r w:rsidRPr="00E37690">
        <w:rPr>
          <w:lang w:val="en-US"/>
        </w:rPr>
        <w:t>2.</w:t>
      </w:r>
      <w:r w:rsidRPr="00E37690">
        <w:rPr>
          <w:lang w:val="en-US"/>
        </w:rPr>
        <w:tab/>
        <w:t>Determining the Maximum Occupant Size</w:t>
      </w:r>
    </w:p>
    <w:p w14:paraId="16B08E3C" w14:textId="2B97F84F" w:rsidR="00C6565C" w:rsidRPr="00E37690" w:rsidRDefault="00C6565C" w:rsidP="00C6565C">
      <w:pPr>
        <w:spacing w:after="120"/>
        <w:ind w:left="2268" w:right="1134"/>
        <w:jc w:val="both"/>
        <w:rPr>
          <w:lang w:val="en-US"/>
        </w:rPr>
      </w:pPr>
      <w:r w:rsidRPr="00E37690">
        <w:rPr>
          <w:lang w:val="en-US"/>
        </w:rPr>
        <w:tab/>
        <w:t xml:space="preserve">Integral </w:t>
      </w:r>
      <w:r w:rsidR="00424B56" w:rsidRPr="00424B56">
        <w:rPr>
          <w:lang w:val="en-US"/>
        </w:rPr>
        <w:t>Enhanced Child Restraint System</w:t>
      </w:r>
      <w:r w:rsidRPr="00E37690">
        <w:rPr>
          <w:lang w:val="en-US"/>
        </w:rPr>
        <w:t xml:space="preserve"> shall be adjusted to fit the largest occupant (i.e. headrest height, harness height adjustment, impact shield position), while still fitting within the required ISO volumetric envelope as defined in paragraph 6.3.2.2.1.</w:t>
      </w:r>
    </w:p>
    <w:p w14:paraId="0E4D58BC" w14:textId="001DAA59" w:rsidR="00C6565C" w:rsidRPr="00E37690" w:rsidRDefault="00C6565C" w:rsidP="00C6565C">
      <w:pPr>
        <w:spacing w:after="120"/>
        <w:ind w:left="2268" w:right="1134"/>
        <w:jc w:val="both"/>
        <w:rPr>
          <w:lang w:val="en-US"/>
        </w:rPr>
      </w:pPr>
      <w:r w:rsidRPr="00E37690">
        <w:rPr>
          <w:lang w:val="en-US"/>
        </w:rPr>
        <w:tab/>
        <w:t xml:space="preserve">Non-integral </w:t>
      </w:r>
      <w:r w:rsidR="00424B56" w:rsidRPr="00424B56">
        <w:rPr>
          <w:lang w:val="en-US"/>
        </w:rPr>
        <w:t>Enhanced Child Restraint System</w:t>
      </w:r>
      <w:r w:rsidRPr="00E37690">
        <w:rPr>
          <w:lang w:val="en-US"/>
        </w:rPr>
        <w:t xml:space="preserve"> shall be adjusted to accommodate children of 135 cm stature or to the largest size of its declared stature range if the upper limit is below 135 cm (i.e. headrest), while still fitting within the required ISO volumetric envelope as defined in paragraph 6.3.2.2.2.</w:t>
      </w:r>
    </w:p>
    <w:p w14:paraId="4851DBF8" w14:textId="2262314B" w:rsidR="00C6565C" w:rsidRPr="00E37690" w:rsidRDefault="00C6565C" w:rsidP="00C6565C">
      <w:pPr>
        <w:spacing w:after="120"/>
        <w:ind w:left="2268" w:right="1134"/>
        <w:jc w:val="both"/>
        <w:rPr>
          <w:lang w:val="en-US"/>
        </w:rPr>
      </w:pPr>
      <w:r w:rsidRPr="00E37690">
        <w:rPr>
          <w:lang w:val="en-US"/>
        </w:rPr>
        <w:tab/>
        <w:t xml:space="preserve">The measurement device shall then be placed in the </w:t>
      </w:r>
      <w:r w:rsidR="00424B56" w:rsidRPr="00424B56">
        <w:rPr>
          <w:lang w:val="en-US"/>
        </w:rPr>
        <w:t>Enhanced Child Restraint System</w:t>
      </w:r>
      <w:r w:rsidRPr="00E37690">
        <w:rPr>
          <w:lang w:val="en-US"/>
        </w:rPr>
        <w:t xml:space="preserve">. The device shall be aligned centrally to the </w:t>
      </w:r>
      <w:r w:rsidR="00424B56" w:rsidRPr="00424B56">
        <w:rPr>
          <w:lang w:val="en-US"/>
        </w:rPr>
        <w:t>Enhanced Child Restraint System</w:t>
      </w:r>
      <w:r w:rsidRPr="00E37690">
        <w:rPr>
          <w:lang w:val="en-US"/>
        </w:rPr>
        <w:t xml:space="preserve">. </w:t>
      </w:r>
    </w:p>
    <w:p w14:paraId="0770915D" w14:textId="77777777" w:rsidR="00C6565C" w:rsidRPr="00E37690" w:rsidRDefault="00C6565C" w:rsidP="00C6565C">
      <w:pPr>
        <w:spacing w:after="120"/>
        <w:ind w:left="2268" w:right="1134"/>
        <w:jc w:val="both"/>
        <w:rPr>
          <w:lang w:val="en-US"/>
        </w:rPr>
      </w:pPr>
      <w:r w:rsidRPr="00E37690">
        <w:rPr>
          <w:lang w:val="en-US"/>
        </w:rPr>
        <w:tab/>
        <w:t>The measurements shall then be taken in the following order:</w:t>
      </w:r>
    </w:p>
    <w:p w14:paraId="04854F37" w14:textId="77777777" w:rsidR="00C6565C" w:rsidRPr="00E37690" w:rsidRDefault="00C6565C" w:rsidP="00A344C7">
      <w:pPr>
        <w:keepNext/>
        <w:keepLines/>
        <w:spacing w:after="120"/>
        <w:ind w:left="2268" w:right="1134" w:hanging="1134"/>
        <w:jc w:val="both"/>
        <w:rPr>
          <w:lang w:val="en-US"/>
        </w:rPr>
      </w:pPr>
      <w:r w:rsidRPr="00E37690">
        <w:rPr>
          <w:lang w:val="en-US"/>
        </w:rPr>
        <w:lastRenderedPageBreak/>
        <w:t>2.1.</w:t>
      </w:r>
      <w:r w:rsidRPr="00E37690">
        <w:rPr>
          <w:lang w:val="en-US"/>
        </w:rPr>
        <w:tab/>
        <w:t xml:space="preserve">Sitting Height (B)  </w:t>
      </w:r>
    </w:p>
    <w:p w14:paraId="093CADD3" w14:textId="2C09C2F6" w:rsidR="00C6565C" w:rsidRPr="00E37690" w:rsidRDefault="00C6565C" w:rsidP="00A344C7">
      <w:pPr>
        <w:keepNext/>
        <w:keepLines/>
        <w:spacing w:after="120"/>
        <w:ind w:left="2268" w:right="1134"/>
        <w:jc w:val="both"/>
        <w:rPr>
          <w:lang w:val="en-US"/>
        </w:rPr>
      </w:pPr>
      <w:r w:rsidRPr="00E37690">
        <w:rPr>
          <w:lang w:val="en-US"/>
        </w:rPr>
        <w:tab/>
        <w:t xml:space="preserve">This measurement shall be taken to the highest part of the </w:t>
      </w:r>
      <w:r w:rsidR="00424B56" w:rsidRPr="00424B56">
        <w:rPr>
          <w:lang w:val="en-US"/>
        </w:rPr>
        <w:t>Enhanced Child Restraint System</w:t>
      </w:r>
      <w:r w:rsidRPr="00E37690">
        <w:rPr>
          <w:lang w:val="en-US"/>
        </w:rPr>
        <w:t xml:space="preserve"> that is the effective headrest (head pad or backrest).</w:t>
      </w:r>
    </w:p>
    <w:p w14:paraId="77E53E02" w14:textId="0D890EDB" w:rsidR="00C6565C" w:rsidRPr="00E37690" w:rsidRDefault="00C6565C" w:rsidP="00C6565C">
      <w:pPr>
        <w:spacing w:after="120"/>
        <w:ind w:left="2268" w:right="1134"/>
        <w:jc w:val="both"/>
        <w:rPr>
          <w:lang w:val="en-US"/>
        </w:rPr>
      </w:pPr>
      <w:r w:rsidRPr="00E37690">
        <w:rPr>
          <w:lang w:val="en-US"/>
        </w:rPr>
        <w:tab/>
        <w:t xml:space="preserve">A tolerance is added to this measurement to allow part of the head to protrude from the </w:t>
      </w:r>
      <w:r w:rsidR="00424B56" w:rsidRPr="00424B56">
        <w:rPr>
          <w:lang w:val="en-US"/>
        </w:rPr>
        <w:t>Enhanced Child Restraint System</w:t>
      </w:r>
      <w:r w:rsidRPr="00E37690">
        <w:rPr>
          <w:lang w:val="en-US"/>
        </w:rPr>
        <w:t>:</w:t>
      </w:r>
    </w:p>
    <w:p w14:paraId="3088C212" w14:textId="77777777" w:rsidR="00C6565C" w:rsidRPr="00E37690" w:rsidRDefault="00C6565C" w:rsidP="00C6565C">
      <w:pPr>
        <w:spacing w:after="120"/>
        <w:ind w:left="2835" w:right="1134" w:hanging="567"/>
        <w:jc w:val="both"/>
        <w:rPr>
          <w:lang w:val="en-US"/>
        </w:rPr>
      </w:pPr>
      <w:r w:rsidRPr="00E37690">
        <w:rPr>
          <w:lang w:val="en-US"/>
        </w:rPr>
        <w:t>(a)</w:t>
      </w:r>
      <w:r w:rsidRPr="00E37690">
        <w:rPr>
          <w:lang w:val="en-US"/>
        </w:rPr>
        <w:tab/>
        <w:t>+5 per cent for stature ranges below 87 cm;</w:t>
      </w:r>
    </w:p>
    <w:p w14:paraId="098A0362" w14:textId="77777777" w:rsidR="00C6565C" w:rsidRPr="00E37690" w:rsidRDefault="00C6565C" w:rsidP="00C6565C">
      <w:pPr>
        <w:spacing w:after="120"/>
        <w:ind w:left="2835" w:right="1134" w:hanging="567"/>
        <w:jc w:val="both"/>
        <w:rPr>
          <w:lang w:val="en-US"/>
        </w:rPr>
      </w:pPr>
      <w:r w:rsidRPr="00E37690">
        <w:rPr>
          <w:lang w:val="en-US"/>
        </w:rPr>
        <w:t>(b)</w:t>
      </w:r>
      <w:r w:rsidRPr="00E37690">
        <w:rPr>
          <w:lang w:val="en-US"/>
        </w:rPr>
        <w:tab/>
        <w:t>+10 per cent for statures ranges above 87 cm.</w:t>
      </w:r>
    </w:p>
    <w:p w14:paraId="0EB08E16" w14:textId="77777777"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2.2.</w:t>
      </w:r>
      <w:r w:rsidRPr="00E37690">
        <w:rPr>
          <w:lang w:val="en-US"/>
        </w:rPr>
        <w:tab/>
        <w:t xml:space="preserve">Hip Breadth (D) </w:t>
      </w:r>
    </w:p>
    <w:p w14:paraId="2647A069" w14:textId="77777777" w:rsidR="00C6565C" w:rsidRPr="00E37690" w:rsidRDefault="00C6565C" w:rsidP="00C6565C">
      <w:pPr>
        <w:spacing w:after="120"/>
        <w:ind w:left="2268" w:right="1134"/>
        <w:jc w:val="both"/>
        <w:rPr>
          <w:lang w:val="en-US"/>
        </w:rPr>
      </w:pPr>
      <w:r w:rsidRPr="00E37690">
        <w:rPr>
          <w:lang w:val="en-US"/>
        </w:rPr>
        <w:tab/>
        <w:t xml:space="preserve">The hip breadth measurement shall be taken while maintaining the sitting height measurement (B). </w:t>
      </w:r>
    </w:p>
    <w:p w14:paraId="24E19B63" w14:textId="5E0B9B38" w:rsidR="00C6565C" w:rsidRPr="00E37690" w:rsidRDefault="00C6565C" w:rsidP="00C6565C">
      <w:pPr>
        <w:spacing w:after="120"/>
        <w:ind w:left="2268" w:right="1134"/>
        <w:jc w:val="both"/>
        <w:rPr>
          <w:lang w:val="en-US"/>
        </w:rPr>
      </w:pPr>
      <w:r w:rsidRPr="00E37690">
        <w:rPr>
          <w:lang w:val="en-US"/>
        </w:rPr>
        <w:tab/>
        <w:t xml:space="preserve">The hip breadth measurement shall be taken while asserting a 50 N contact force on the </w:t>
      </w:r>
      <w:r w:rsidR="00424B56" w:rsidRPr="00424B56">
        <w:rPr>
          <w:lang w:val="en-US"/>
        </w:rPr>
        <w:t>Enhanced Child Restraint System</w:t>
      </w:r>
      <w:r w:rsidRPr="00E37690">
        <w:rPr>
          <w:lang w:val="en-US"/>
        </w:rPr>
        <w:t>.</w:t>
      </w:r>
    </w:p>
    <w:p w14:paraId="7E12E420" w14:textId="3A318338" w:rsidR="00C6565C" w:rsidRPr="00E37690" w:rsidRDefault="00C6565C" w:rsidP="00C6565C">
      <w:pPr>
        <w:spacing w:after="120"/>
        <w:ind w:left="2268" w:right="1134"/>
        <w:jc w:val="both"/>
        <w:rPr>
          <w:lang w:val="en-US"/>
        </w:rPr>
      </w:pPr>
      <w:r w:rsidRPr="00E37690">
        <w:rPr>
          <w:lang w:val="en-US"/>
        </w:rPr>
        <w:tab/>
        <w:t xml:space="preserve">If 50 N force cannot be achieved, because the </w:t>
      </w:r>
      <w:r w:rsidR="00424B56" w:rsidRPr="00424B56">
        <w:rPr>
          <w:lang w:val="en-US"/>
        </w:rPr>
        <w:t>Enhanced Child Restraint System</w:t>
      </w:r>
      <w:r w:rsidRPr="00E37690">
        <w:rPr>
          <w:lang w:val="en-US"/>
        </w:rPr>
        <w:t xml:space="preserve"> restricts the space at the simulated thighs then the measurement should be taken at the point the simulated thighs contact the </w:t>
      </w:r>
      <w:r w:rsidR="00424B56" w:rsidRPr="00424B56">
        <w:rPr>
          <w:lang w:val="en-US"/>
        </w:rPr>
        <w:t>Enhanced Child Restraint System</w:t>
      </w:r>
      <w:r w:rsidRPr="00E37690">
        <w:rPr>
          <w:lang w:val="en-US"/>
        </w:rPr>
        <w:t xml:space="preserve">.  There shall be no lateral deformation of the </w:t>
      </w:r>
      <w:r w:rsidR="00424B56" w:rsidRPr="00424B56">
        <w:rPr>
          <w:lang w:val="en-US"/>
        </w:rPr>
        <w:t>Enhanced Child Restraint System</w:t>
      </w:r>
      <w:r w:rsidRPr="00E37690">
        <w:rPr>
          <w:lang w:val="en-US"/>
        </w:rPr>
        <w:t xml:space="preserve"> caused by the measuring device.</w:t>
      </w:r>
    </w:p>
    <w:p w14:paraId="35C6A48C" w14:textId="77777777"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2.3.</w:t>
      </w:r>
      <w:r w:rsidRPr="00E37690">
        <w:rPr>
          <w:lang w:val="en-US"/>
        </w:rPr>
        <w:tab/>
        <w:t xml:space="preserve">Maximum Shoulder Height (E2) </w:t>
      </w:r>
    </w:p>
    <w:p w14:paraId="20A371B1" w14:textId="77777777" w:rsidR="00C6565C" w:rsidRPr="00E37690" w:rsidRDefault="00C6565C" w:rsidP="00C6565C">
      <w:pPr>
        <w:spacing w:after="120"/>
        <w:ind w:left="2268" w:right="1134"/>
        <w:jc w:val="both"/>
        <w:rPr>
          <w:lang w:val="en-US"/>
        </w:rPr>
      </w:pPr>
      <w:r w:rsidRPr="00E37690">
        <w:rPr>
          <w:lang w:val="en-US"/>
        </w:rPr>
        <w:tab/>
        <w:t xml:space="preserve">The maximum shoulder height measurement shall be taken while maintaining the sitting height (B) and hip breadth (D) measurements. </w:t>
      </w:r>
    </w:p>
    <w:p w14:paraId="394D5D2E" w14:textId="1883CF6B"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2.3.1.</w:t>
      </w:r>
      <w:r w:rsidRPr="00E37690">
        <w:rPr>
          <w:lang w:val="en-US"/>
        </w:rPr>
        <w:tab/>
        <w:t xml:space="preserve">For integral </w:t>
      </w:r>
      <w:r w:rsidR="00424B56" w:rsidRPr="00424B56">
        <w:rPr>
          <w:lang w:val="en-US"/>
        </w:rPr>
        <w:t>Enhanced Child Restraint System</w:t>
      </w:r>
    </w:p>
    <w:p w14:paraId="67FC8B4B" w14:textId="13B8E7B5" w:rsidR="00C6565C" w:rsidRPr="00E37690" w:rsidRDefault="00C6565C" w:rsidP="00C6565C">
      <w:pPr>
        <w:spacing w:after="120"/>
        <w:ind w:left="2268" w:right="1134"/>
        <w:jc w:val="both"/>
        <w:rPr>
          <w:lang w:val="en-US"/>
        </w:rPr>
      </w:pPr>
      <w:r w:rsidRPr="00E37690">
        <w:rPr>
          <w:lang w:val="en-US"/>
        </w:rPr>
        <w:tab/>
        <w:t xml:space="preserve">This measurement shall be taken when the top of the shoulder height cylinders of the device are aligned with the highest harness slot position still fitting within the required ISO volumetric envelope. For this alignment, the top of the shoulder cylinder shall be aligned perpendicular to the harness webbing outlet in the </w:t>
      </w:r>
      <w:r w:rsidR="00424B56" w:rsidRPr="00424B56">
        <w:rPr>
          <w:lang w:val="en-US"/>
        </w:rPr>
        <w:t>Enhanced Child Restraint System</w:t>
      </w:r>
      <w:r w:rsidRPr="00E37690">
        <w:rPr>
          <w:lang w:val="en-US"/>
        </w:rPr>
        <w:t xml:space="preserve"> backrest.</w:t>
      </w:r>
    </w:p>
    <w:p w14:paraId="5E78B76D" w14:textId="379DC832" w:rsidR="00C6565C" w:rsidRPr="00E37690" w:rsidRDefault="00C6565C" w:rsidP="00C6565C">
      <w:pPr>
        <w:spacing w:after="120"/>
        <w:ind w:left="2268" w:right="1134"/>
        <w:jc w:val="both"/>
        <w:rPr>
          <w:lang w:val="en-US"/>
        </w:rPr>
      </w:pPr>
      <w:r w:rsidRPr="00E37690">
        <w:rPr>
          <w:lang w:val="en-US"/>
        </w:rPr>
        <w:tab/>
        <w:t xml:space="preserve">A tolerance may be added to this measurement to allow the shoulders of the occupant to be higher than the harness shoulder slots. However if there is a physical restriction due to the design of the </w:t>
      </w:r>
      <w:r w:rsidR="00424B56" w:rsidRPr="00424B56">
        <w:rPr>
          <w:lang w:val="en-US"/>
        </w:rPr>
        <w:t>Enhanced Child Restraint System</w:t>
      </w:r>
      <w:r w:rsidRPr="00E37690">
        <w:rPr>
          <w:lang w:val="en-US"/>
        </w:rPr>
        <w:t xml:space="preserve"> (e.g. the headrest) that would prevent a child with taller shoulders fitting the tolerance should not be added.</w:t>
      </w:r>
    </w:p>
    <w:p w14:paraId="5821C21D" w14:textId="77777777" w:rsidR="00C6565C" w:rsidRPr="00E37690" w:rsidRDefault="00C6565C" w:rsidP="00C6565C">
      <w:pPr>
        <w:spacing w:after="120"/>
        <w:ind w:left="2268" w:right="1134"/>
        <w:jc w:val="both"/>
        <w:rPr>
          <w:lang w:val="en-US"/>
        </w:rPr>
      </w:pPr>
      <w:r w:rsidRPr="00E37690">
        <w:rPr>
          <w:lang w:val="en-US"/>
        </w:rPr>
        <w:tab/>
        <w:t>If there is no possible interference then the following tolerances may be added:</w:t>
      </w:r>
    </w:p>
    <w:p w14:paraId="2220B37F" w14:textId="3B15FDE8" w:rsidR="00C6565C" w:rsidRPr="00E37690" w:rsidRDefault="00C6565C" w:rsidP="00C6565C">
      <w:pPr>
        <w:spacing w:after="120"/>
        <w:ind w:left="2835" w:right="1134" w:hanging="567"/>
        <w:jc w:val="both"/>
        <w:rPr>
          <w:lang w:val="en-US"/>
        </w:rPr>
      </w:pPr>
      <w:r w:rsidRPr="00E37690">
        <w:rPr>
          <w:lang w:val="en-US"/>
        </w:rPr>
        <w:t>(a)</w:t>
      </w:r>
      <w:r w:rsidRPr="00E37690">
        <w:rPr>
          <w:lang w:val="en-US"/>
        </w:rPr>
        <w:tab/>
        <w:t xml:space="preserve">If the </w:t>
      </w:r>
      <w:r w:rsidR="00424B56" w:rsidRPr="00424B56">
        <w:rPr>
          <w:lang w:val="en-US"/>
        </w:rPr>
        <w:t>Enhanced Child Restraint System</w:t>
      </w:r>
      <w:r w:rsidRPr="00E37690">
        <w:rPr>
          <w:lang w:val="en-US"/>
        </w:rPr>
        <w:t xml:space="preserve"> instruction manual provided by the manufacturer quantifies the distance the child’s shoulder may be above the harness slots, then this distance shall be added to the maximum shoulder height measurement;</w:t>
      </w:r>
    </w:p>
    <w:p w14:paraId="5B92C442" w14:textId="77777777" w:rsidR="00C6565C" w:rsidRPr="00E37690" w:rsidRDefault="00C6565C" w:rsidP="00C6565C">
      <w:pPr>
        <w:spacing w:after="120"/>
        <w:ind w:left="2835" w:right="1134" w:hanging="567"/>
        <w:jc w:val="both"/>
        <w:rPr>
          <w:lang w:val="en-US"/>
        </w:rPr>
      </w:pPr>
      <w:r w:rsidRPr="00E37690">
        <w:rPr>
          <w:lang w:val="en-US"/>
        </w:rPr>
        <w:t>(b)</w:t>
      </w:r>
      <w:r w:rsidRPr="00E37690">
        <w:rPr>
          <w:lang w:val="en-US"/>
        </w:rPr>
        <w:tab/>
        <w:t>If no distance is specified a 2 cm tolerance may be added to the maximum shoulder height measurement.</w:t>
      </w:r>
    </w:p>
    <w:p w14:paraId="28800FDD" w14:textId="55BA7BA8"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2.3.2.</w:t>
      </w:r>
      <w:r w:rsidRPr="00E37690">
        <w:rPr>
          <w:lang w:val="en-US"/>
        </w:rPr>
        <w:tab/>
        <w:t xml:space="preserve">For non-integral </w:t>
      </w:r>
      <w:r w:rsidR="00424B56" w:rsidRPr="00424B56">
        <w:rPr>
          <w:lang w:val="en-US"/>
        </w:rPr>
        <w:t>Enhanced Child Restraint System</w:t>
      </w:r>
      <w:r w:rsidRPr="00E37690">
        <w:rPr>
          <w:lang w:val="en-US"/>
        </w:rPr>
        <w:t xml:space="preserve"> </w:t>
      </w:r>
    </w:p>
    <w:p w14:paraId="53ED5CBD" w14:textId="77777777" w:rsidR="00C6565C" w:rsidRPr="00E37690" w:rsidRDefault="00C6565C" w:rsidP="00C6565C">
      <w:pPr>
        <w:spacing w:after="120"/>
        <w:ind w:left="2268" w:right="1134"/>
        <w:jc w:val="both"/>
        <w:rPr>
          <w:lang w:val="en-US"/>
        </w:rPr>
      </w:pPr>
      <w:r w:rsidRPr="00E37690">
        <w:rPr>
          <w:lang w:val="en-US"/>
        </w:rPr>
        <w:tab/>
        <w:t>This measurement shall be taken when the top of the shoulder height cylinders of the device are aligned without interference with the lowest point of the headrest, this includes any belt routing guide.</w:t>
      </w:r>
    </w:p>
    <w:p w14:paraId="540B9520" w14:textId="77777777" w:rsidR="00C6565C" w:rsidRPr="00E37690" w:rsidRDefault="00C6565C" w:rsidP="00C6565C">
      <w:pPr>
        <w:spacing w:after="120"/>
        <w:ind w:left="2268" w:right="1134"/>
        <w:jc w:val="both"/>
        <w:rPr>
          <w:lang w:val="en-US"/>
        </w:rPr>
      </w:pPr>
      <w:r w:rsidRPr="00E37690">
        <w:rPr>
          <w:lang w:val="en-US"/>
        </w:rPr>
        <w:tab/>
        <w:t>No tolerance shall be added to this measurement.</w:t>
      </w:r>
    </w:p>
    <w:p w14:paraId="5B64DDFD" w14:textId="6E26B5B8"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2.3.3.</w:t>
      </w:r>
      <w:r w:rsidRPr="00E37690">
        <w:rPr>
          <w:lang w:val="en-US"/>
        </w:rPr>
        <w:tab/>
        <w:t xml:space="preserve">For </w:t>
      </w:r>
      <w:r w:rsidR="00424B56" w:rsidRPr="00424B56">
        <w:rPr>
          <w:lang w:val="en-US"/>
        </w:rPr>
        <w:t>Enhanced Child Restraint System</w:t>
      </w:r>
      <w:r w:rsidRPr="00E37690">
        <w:rPr>
          <w:lang w:val="en-US"/>
        </w:rPr>
        <w:t xml:space="preserve"> with an impact shield</w:t>
      </w:r>
    </w:p>
    <w:p w14:paraId="47A52C4B" w14:textId="77777777" w:rsidR="00C6565C" w:rsidRPr="00E37690" w:rsidRDefault="00C6565C" w:rsidP="00C6565C">
      <w:pPr>
        <w:spacing w:after="120"/>
        <w:ind w:left="2268" w:right="1134"/>
        <w:jc w:val="both"/>
        <w:rPr>
          <w:lang w:val="en-US"/>
        </w:rPr>
      </w:pPr>
      <w:r w:rsidRPr="00E37690">
        <w:rPr>
          <w:lang w:val="en-US"/>
        </w:rPr>
        <w:tab/>
        <w:t>This measurement shall be taken when the top of the shoulder height cylinders of the device are aligned without interference with the lowest point of the headrest, this includes any belt routing guide.</w:t>
      </w:r>
    </w:p>
    <w:p w14:paraId="26A11CFA" w14:textId="77777777" w:rsidR="00C6565C" w:rsidRPr="00E37690" w:rsidRDefault="00C6565C" w:rsidP="00C6565C">
      <w:pPr>
        <w:spacing w:after="120"/>
        <w:ind w:left="2268" w:right="1134"/>
        <w:jc w:val="both"/>
        <w:rPr>
          <w:lang w:val="en-US"/>
        </w:rPr>
      </w:pPr>
      <w:r w:rsidRPr="00E37690">
        <w:rPr>
          <w:lang w:val="en-US"/>
        </w:rPr>
        <w:tab/>
        <w:t>No tolerance shall be added to this measurement.</w:t>
      </w:r>
    </w:p>
    <w:p w14:paraId="0DE17399" w14:textId="77777777" w:rsidR="00C6565C" w:rsidRPr="00E37690" w:rsidRDefault="00C6565C" w:rsidP="001B658A">
      <w:pPr>
        <w:keepNext/>
        <w:keepLines/>
        <w:tabs>
          <w:tab w:val="left" w:pos="2300"/>
          <w:tab w:val="left" w:pos="2800"/>
        </w:tabs>
        <w:spacing w:after="120"/>
        <w:ind w:left="2302" w:right="1134" w:hanging="1168"/>
        <w:jc w:val="both"/>
        <w:rPr>
          <w:lang w:val="en-US"/>
        </w:rPr>
      </w:pPr>
      <w:r w:rsidRPr="00E37690">
        <w:rPr>
          <w:lang w:val="en-US"/>
        </w:rPr>
        <w:lastRenderedPageBreak/>
        <w:t>2.4.</w:t>
      </w:r>
      <w:r w:rsidRPr="00E37690">
        <w:rPr>
          <w:lang w:val="en-US"/>
        </w:rPr>
        <w:tab/>
        <w:t>Maximum Upper Leg Thickness (G2)</w:t>
      </w:r>
    </w:p>
    <w:p w14:paraId="1D1C60B8" w14:textId="5E163DF1" w:rsidR="00C6565C" w:rsidRPr="00E37690" w:rsidRDefault="00C6565C" w:rsidP="001B658A">
      <w:pPr>
        <w:keepNext/>
        <w:keepLines/>
        <w:spacing w:after="120"/>
        <w:ind w:left="2268" w:right="1134"/>
        <w:jc w:val="both"/>
        <w:rPr>
          <w:lang w:val="en-US"/>
        </w:rPr>
      </w:pPr>
      <w:r w:rsidRPr="00E37690">
        <w:rPr>
          <w:lang w:val="en-US"/>
        </w:rPr>
        <w:tab/>
        <w:t xml:space="preserve">This requirement only applies to </w:t>
      </w:r>
      <w:r w:rsidR="00424B56" w:rsidRPr="00424B56">
        <w:rPr>
          <w:lang w:val="en-US"/>
        </w:rPr>
        <w:t>Enhanced Child Restraint System</w:t>
      </w:r>
      <w:r w:rsidRPr="00E37690">
        <w:rPr>
          <w:lang w:val="en-US"/>
        </w:rPr>
        <w:t xml:space="preserve"> with impact shields.</w:t>
      </w:r>
    </w:p>
    <w:p w14:paraId="64B725CB" w14:textId="77777777" w:rsidR="00C6565C" w:rsidRPr="00E37690" w:rsidRDefault="00C6565C" w:rsidP="00C6565C">
      <w:pPr>
        <w:spacing w:after="120"/>
        <w:ind w:left="2268" w:right="1134"/>
        <w:jc w:val="both"/>
        <w:rPr>
          <w:lang w:val="en-US"/>
        </w:rPr>
      </w:pPr>
      <w:r w:rsidRPr="00E37690">
        <w:rPr>
          <w:lang w:val="en-US"/>
        </w:rPr>
        <w:tab/>
        <w:t xml:space="preserve">This measurement shall be taken whilst maintaining the sitting height (B), hip breadth (D) and maximum shoulder height (E2) measurements. </w:t>
      </w:r>
    </w:p>
    <w:p w14:paraId="6131CA5D" w14:textId="77777777" w:rsidR="00C6565C" w:rsidRPr="00E37690" w:rsidRDefault="00C6565C" w:rsidP="00C6565C">
      <w:pPr>
        <w:spacing w:after="120"/>
        <w:ind w:left="2268" w:right="1134"/>
        <w:jc w:val="both"/>
        <w:rPr>
          <w:lang w:val="en-US"/>
        </w:rPr>
      </w:pPr>
      <w:r w:rsidRPr="00E37690">
        <w:rPr>
          <w:lang w:val="en-US"/>
        </w:rPr>
        <w:tab/>
        <w:t>The maximum upper leg thickness measurement shall be measured when the device is adjusted so that the simulated thighs contact the bottom of the impact shield.</w:t>
      </w:r>
    </w:p>
    <w:p w14:paraId="4E2D4805" w14:textId="77777777" w:rsidR="00C6565C" w:rsidRPr="00E37690" w:rsidRDefault="00C6565C" w:rsidP="00C6565C">
      <w:pPr>
        <w:keepNext/>
        <w:keepLines/>
        <w:tabs>
          <w:tab w:val="left" w:pos="2300"/>
          <w:tab w:val="left" w:pos="2800"/>
        </w:tabs>
        <w:spacing w:after="120"/>
        <w:ind w:left="2302" w:right="1134" w:hanging="1168"/>
        <w:jc w:val="both"/>
        <w:rPr>
          <w:lang w:val="en-US"/>
        </w:rPr>
      </w:pPr>
      <w:r w:rsidRPr="00E37690">
        <w:rPr>
          <w:lang w:val="en-US"/>
        </w:rPr>
        <w:t>2.5.</w:t>
      </w:r>
      <w:r w:rsidRPr="00E37690">
        <w:rPr>
          <w:lang w:val="en-US"/>
        </w:rPr>
        <w:tab/>
        <w:t>Maximum Abdomen Depth (F2)</w:t>
      </w:r>
    </w:p>
    <w:p w14:paraId="3A30D9C8" w14:textId="1653282F" w:rsidR="00C6565C" w:rsidRPr="00E37690" w:rsidRDefault="00C6565C" w:rsidP="00C6565C">
      <w:pPr>
        <w:spacing w:after="120"/>
        <w:ind w:left="2268" w:right="1134"/>
        <w:jc w:val="both"/>
        <w:rPr>
          <w:lang w:val="en-US"/>
        </w:rPr>
      </w:pPr>
      <w:r w:rsidRPr="00E37690">
        <w:rPr>
          <w:lang w:val="en-US"/>
        </w:rPr>
        <w:tab/>
        <w:t xml:space="preserve">This requirement only applies to </w:t>
      </w:r>
      <w:r w:rsidR="00424B56" w:rsidRPr="00424B56">
        <w:rPr>
          <w:lang w:val="en-US"/>
        </w:rPr>
        <w:t>Enhanced Child Restraint System</w:t>
      </w:r>
      <w:r w:rsidRPr="00E37690">
        <w:rPr>
          <w:lang w:val="en-US"/>
        </w:rPr>
        <w:t xml:space="preserve"> with impact shields.</w:t>
      </w:r>
    </w:p>
    <w:p w14:paraId="7F1FB20E" w14:textId="77777777" w:rsidR="00C6565C" w:rsidRPr="00E37690" w:rsidRDefault="00C6565C" w:rsidP="00C6565C">
      <w:pPr>
        <w:spacing w:after="120"/>
        <w:ind w:left="2268" w:right="1134"/>
        <w:jc w:val="both"/>
        <w:rPr>
          <w:lang w:val="en-US"/>
        </w:rPr>
      </w:pPr>
      <w:r w:rsidRPr="00E37690">
        <w:rPr>
          <w:lang w:val="en-US"/>
        </w:rPr>
        <w:tab/>
        <w:t xml:space="preserve">This measurement shall be taken while maintaining the maximum upper leg thickness (G2), maximum shoulder height (E2), hip breadth (D) and sitting height (B) measurement positions. </w:t>
      </w:r>
    </w:p>
    <w:p w14:paraId="7DFED292" w14:textId="77777777" w:rsidR="00C6565C" w:rsidRPr="00E37690" w:rsidRDefault="00C6565C" w:rsidP="00C6565C">
      <w:pPr>
        <w:spacing w:after="120"/>
        <w:ind w:left="2268" w:right="1134"/>
        <w:jc w:val="both"/>
        <w:rPr>
          <w:lang w:val="en-US"/>
        </w:rPr>
      </w:pPr>
      <w:r w:rsidRPr="00E37690">
        <w:rPr>
          <w:lang w:val="en-US"/>
        </w:rPr>
        <w:tab/>
        <w:t xml:space="preserve">The bottom of the simulated abdomen of the device shall be aligned with the top of the simulated thighs. </w:t>
      </w:r>
    </w:p>
    <w:p w14:paraId="33E12540" w14:textId="77777777" w:rsidR="00C6565C" w:rsidRPr="00E37690" w:rsidRDefault="00C6565C" w:rsidP="00C6565C">
      <w:pPr>
        <w:spacing w:after="120"/>
        <w:ind w:left="2268" w:right="1134"/>
        <w:jc w:val="both"/>
        <w:rPr>
          <w:lang w:val="en-US"/>
        </w:rPr>
      </w:pPr>
      <w:r w:rsidRPr="00E37690">
        <w:rPr>
          <w:lang w:val="en-US"/>
        </w:rPr>
        <w:tab/>
        <w:t>The abdomen depth shall be measured when the simulated abdomen contacts the shield.</w:t>
      </w:r>
    </w:p>
    <w:p w14:paraId="5F5EC59D" w14:textId="77777777" w:rsidR="00C6565C" w:rsidRPr="00E37690" w:rsidRDefault="00C6565C" w:rsidP="00C6565C">
      <w:pPr>
        <w:tabs>
          <w:tab w:val="left" w:pos="2300"/>
          <w:tab w:val="left" w:pos="2800"/>
        </w:tabs>
        <w:spacing w:after="120"/>
        <w:ind w:left="2302" w:right="1134" w:hanging="1168"/>
        <w:jc w:val="both"/>
        <w:rPr>
          <w:lang w:val="en-US"/>
        </w:rPr>
      </w:pPr>
      <w:r w:rsidRPr="00E37690">
        <w:rPr>
          <w:lang w:val="en-US"/>
        </w:rPr>
        <w:t>2.6.</w:t>
      </w:r>
      <w:r w:rsidRPr="00E37690">
        <w:rPr>
          <w:lang w:val="en-US"/>
        </w:rPr>
        <w:tab/>
        <w:t xml:space="preserve">Shoulder Breadth (C) </w:t>
      </w:r>
    </w:p>
    <w:p w14:paraId="51D00F2C" w14:textId="77777777" w:rsidR="00C6565C" w:rsidRPr="00E37690" w:rsidRDefault="00C6565C" w:rsidP="00C6565C">
      <w:pPr>
        <w:spacing w:after="120"/>
        <w:ind w:left="2268" w:right="1134"/>
        <w:jc w:val="both"/>
        <w:rPr>
          <w:lang w:val="en-US"/>
        </w:rPr>
      </w:pPr>
      <w:r w:rsidRPr="00E37690">
        <w:rPr>
          <w:lang w:val="en-US"/>
        </w:rPr>
        <w:tab/>
        <w:t xml:space="preserve">The shoulder breadth measurement shall be taken while maintaining the sitting height (B) and hip breadth (D) measurements. </w:t>
      </w:r>
    </w:p>
    <w:p w14:paraId="35E2DD7B" w14:textId="0F39608E" w:rsidR="00C6565C" w:rsidRPr="00E37690" w:rsidRDefault="00C6565C" w:rsidP="00C6565C">
      <w:pPr>
        <w:spacing w:after="120"/>
        <w:ind w:left="2268" w:right="1134"/>
        <w:jc w:val="both"/>
        <w:rPr>
          <w:lang w:val="en-US"/>
        </w:rPr>
      </w:pPr>
      <w:r w:rsidRPr="00E37690">
        <w:rPr>
          <w:lang w:val="en-US"/>
        </w:rPr>
        <w:tab/>
        <w:t xml:space="preserve">The width of the ECRS at the maximum shoulder height measurement position shall be measured while asserting a 50 N contact force on the </w:t>
      </w:r>
      <w:r w:rsidR="00424B56" w:rsidRPr="00424B56">
        <w:rPr>
          <w:lang w:val="en-US"/>
        </w:rPr>
        <w:t>Enhanced Child Restraint System</w:t>
      </w:r>
      <w:r w:rsidRPr="00E37690">
        <w:rPr>
          <w:lang w:val="en-US"/>
        </w:rPr>
        <w:t>.</w:t>
      </w:r>
    </w:p>
    <w:p w14:paraId="5B5790FF" w14:textId="2739D405" w:rsidR="00C6565C" w:rsidRPr="00E37690" w:rsidRDefault="00C6565C" w:rsidP="00C6565C">
      <w:pPr>
        <w:spacing w:after="120"/>
        <w:ind w:left="2268" w:right="1134"/>
        <w:jc w:val="both"/>
        <w:rPr>
          <w:lang w:val="en-US"/>
        </w:rPr>
      </w:pPr>
      <w:r w:rsidRPr="00E37690">
        <w:rPr>
          <w:lang w:val="en-US"/>
        </w:rPr>
        <w:tab/>
        <w:t xml:space="preserve">If there is no side wing structure to the </w:t>
      </w:r>
      <w:r w:rsidR="00424B56" w:rsidRPr="00424B56">
        <w:rPr>
          <w:lang w:val="en-US"/>
        </w:rPr>
        <w:t>Enhanced Child Restraint System</w:t>
      </w:r>
      <w:r w:rsidRPr="00E37690">
        <w:rPr>
          <w:lang w:val="en-US"/>
        </w:rPr>
        <w:t xml:space="preserve"> at the maximum shoulder height (E2), the shoulder breadth measurement shall be taken at a height, which is the closest proximity to the maximum shoulder height, with side wing structure.</w:t>
      </w:r>
    </w:p>
    <w:p w14:paraId="601F13AA" w14:textId="708792A3" w:rsidR="00C6565C" w:rsidRDefault="00C6565C" w:rsidP="00C6565C">
      <w:pPr>
        <w:spacing w:after="120"/>
        <w:ind w:left="2268" w:right="1134"/>
        <w:jc w:val="both"/>
        <w:rPr>
          <w:lang w:val="en-US"/>
        </w:rPr>
      </w:pPr>
      <w:r w:rsidRPr="00E37690">
        <w:rPr>
          <w:lang w:val="en-US"/>
        </w:rPr>
        <w:tab/>
        <w:t xml:space="preserve">If the width of the </w:t>
      </w:r>
      <w:r w:rsidR="00424B56" w:rsidRPr="00424B56">
        <w:rPr>
          <w:lang w:val="en-US"/>
        </w:rPr>
        <w:t>Enhanced Child Restraint System</w:t>
      </w:r>
      <w:r w:rsidRPr="00E37690">
        <w:rPr>
          <w:lang w:val="en-US"/>
        </w:rPr>
        <w:t xml:space="preserve"> between the minimum and maximum shoulder height measurements is not a consistent width, i.e. significantly narrower at any point between the E1 and E2 measurements, then an intermediate shoulder breadth measurements shall be taken.</w:t>
      </w:r>
    </w:p>
    <w:p w14:paraId="743A22EB" w14:textId="35F7A586" w:rsidR="00E412B9" w:rsidRDefault="00E412B9" w:rsidP="00E412B9">
      <w:pPr>
        <w:spacing w:after="120"/>
        <w:ind w:left="1134" w:right="1134"/>
      </w:pPr>
      <w:r>
        <w:t>3.</w:t>
      </w:r>
      <w:r>
        <w:tab/>
      </w:r>
      <w:r>
        <w:tab/>
        <w:t>Stature Calculation</w:t>
      </w:r>
    </w:p>
    <w:p w14:paraId="755A782B" w14:textId="77777777" w:rsidR="00E412B9" w:rsidRDefault="00E412B9" w:rsidP="00E412B9">
      <w:pPr>
        <w:spacing w:after="120"/>
        <w:ind w:left="2268" w:right="1134"/>
      </w:pPr>
      <w:r>
        <w:t>The measurements taken in Sections 1 and 2 shall then be compared to the values shown in Annex 18, Table 1.</w:t>
      </w:r>
    </w:p>
    <w:p w14:paraId="2AC111EB" w14:textId="77777777" w:rsidR="00E412B9" w:rsidRDefault="00E412B9" w:rsidP="00E412B9">
      <w:pPr>
        <w:spacing w:after="120"/>
        <w:ind w:left="2268" w:right="1134"/>
      </w:pPr>
      <w:r>
        <w:t>Interpolation between the values shown in the table is allowed at one-centimetre intervals.</w:t>
      </w:r>
    </w:p>
    <w:p w14:paraId="4BD9276E" w14:textId="77777777" w:rsidR="00E412B9" w:rsidRDefault="00E412B9" w:rsidP="00E412B9">
      <w:pPr>
        <w:spacing w:after="120"/>
        <w:ind w:left="2268" w:right="1134"/>
      </w:pPr>
      <w:r>
        <w:t xml:space="preserve">For each measurement, the corresponding stature at the nearest whole lower centimetre shall be calculated. </w:t>
      </w:r>
    </w:p>
    <w:p w14:paraId="64CA969A" w14:textId="77777777" w:rsidR="00E412B9" w:rsidRDefault="00E412B9" w:rsidP="00E412B9">
      <w:pPr>
        <w:spacing w:after="120"/>
        <w:ind w:left="2268" w:right="1134"/>
      </w:pPr>
      <w:r>
        <w:t>Maximum stature</w:t>
      </w:r>
    </w:p>
    <w:p w14:paraId="4B008483" w14:textId="77777777" w:rsidR="00E412B9" w:rsidRDefault="00E412B9" w:rsidP="00E412B9">
      <w:pPr>
        <w:spacing w:after="120"/>
        <w:ind w:left="2268" w:right="1134"/>
      </w:pPr>
      <w:r>
        <w:t>For the measurements B, C, D, E2, F2 and G2, the measured value must be greater than or equal to the value shown in the table to meet the stature requirement.</w:t>
      </w:r>
    </w:p>
    <w:p w14:paraId="6DE86503" w14:textId="77777777" w:rsidR="00E412B9" w:rsidRDefault="00E412B9" w:rsidP="00E412B9">
      <w:pPr>
        <w:spacing w:after="120"/>
        <w:ind w:left="2268" w:right="1134"/>
      </w:pPr>
      <w:r>
        <w:t>For example to declare a stature of 105 cm the measured sitting height after applying tolerances must be greater or equal to 61.8 cm.</w:t>
      </w:r>
    </w:p>
    <w:p w14:paraId="0778129D" w14:textId="77777777" w:rsidR="00E412B9" w:rsidRDefault="00E412B9" w:rsidP="00E412B9">
      <w:pPr>
        <w:spacing w:after="120"/>
        <w:ind w:left="2268" w:right="1134"/>
      </w:pPr>
      <w:r>
        <w:t>The maximum stature is the smallest stature calculated from the measurements B, C, D, E2, F2 and G2.</w:t>
      </w:r>
    </w:p>
    <w:p w14:paraId="246EC184" w14:textId="77777777" w:rsidR="00E412B9" w:rsidRDefault="00E412B9" w:rsidP="00E412B9">
      <w:pPr>
        <w:spacing w:after="120"/>
        <w:ind w:left="2268" w:right="1134"/>
      </w:pPr>
      <w:r>
        <w:lastRenderedPageBreak/>
        <w:t>Minimum stature</w:t>
      </w:r>
    </w:p>
    <w:p w14:paraId="4802AC6F" w14:textId="77777777" w:rsidR="00E412B9" w:rsidRDefault="00E412B9" w:rsidP="00E412B9">
      <w:pPr>
        <w:spacing w:after="120"/>
        <w:ind w:left="2268" w:right="1134"/>
      </w:pPr>
      <w:r>
        <w:t>For the measurements E1, F1 and G1, the measured value must be less than or equal to the value shown in the table to meet the stature requirement.</w:t>
      </w:r>
    </w:p>
    <w:p w14:paraId="299E031B" w14:textId="77777777" w:rsidR="00E412B9" w:rsidRDefault="00E412B9" w:rsidP="00E412B9">
      <w:pPr>
        <w:spacing w:after="120"/>
        <w:ind w:left="2268" w:right="1134"/>
      </w:pPr>
      <w:r>
        <w:t>For example to declare a stature of 100 cm, the measured shoulder height after applying tolerances must be less than or equal to 32.4 cm.</w:t>
      </w:r>
    </w:p>
    <w:p w14:paraId="718913DC" w14:textId="2DE9E20D" w:rsidR="00E412B9" w:rsidRDefault="00E412B9" w:rsidP="00E412B9">
      <w:pPr>
        <w:spacing w:after="120"/>
        <w:ind w:left="2268" w:right="1134"/>
        <w:jc w:val="both"/>
      </w:pPr>
      <w:r>
        <w:t>The minimum stature is the largest stature calculated from the measurements E1, F1 and G1.</w:t>
      </w:r>
    </w:p>
    <w:bookmarkEnd w:id="122"/>
    <w:p w14:paraId="7A774A79" w14:textId="77777777" w:rsidR="0003265B" w:rsidRPr="003B0EDE" w:rsidRDefault="0003265B" w:rsidP="0003265B">
      <w:pPr>
        <w:ind w:left="709"/>
        <w:rPr>
          <w:lang w:val="en-US"/>
        </w:rPr>
      </w:pPr>
    </w:p>
    <w:p w14:paraId="4D710C40" w14:textId="77777777" w:rsidR="0003265B" w:rsidRDefault="0003265B" w:rsidP="0003265B">
      <w:pPr>
        <w:spacing w:after="120"/>
        <w:ind w:right="1134"/>
        <w:jc w:val="both"/>
        <w:rPr>
          <w:u w:val="single"/>
        </w:rPr>
        <w:sectPr w:rsidR="0003265B" w:rsidSect="00997AA0">
          <w:headerReference w:type="even" r:id="rId272"/>
          <w:headerReference w:type="default" r:id="rId273"/>
          <w:footerReference w:type="even" r:id="rId274"/>
          <w:footerReference w:type="default" r:id="rId275"/>
          <w:headerReference w:type="first" r:id="rId276"/>
          <w:footerReference w:type="first" r:id="rId277"/>
          <w:footnotePr>
            <w:numRestart w:val="eachSect"/>
          </w:footnotePr>
          <w:endnotePr>
            <w:numFmt w:val="decimal"/>
          </w:endnotePr>
          <w:pgSz w:w="11907" w:h="16840" w:code="9"/>
          <w:pgMar w:top="1418" w:right="1134" w:bottom="1134" w:left="1134" w:header="680" w:footer="567" w:gutter="0"/>
          <w:cols w:space="720"/>
          <w:docGrid w:linePitch="272"/>
        </w:sectPr>
      </w:pPr>
    </w:p>
    <w:p w14:paraId="04EFDCAE" w14:textId="77777777" w:rsidR="003B0EDE" w:rsidRPr="003B0EDE" w:rsidRDefault="003B0EDE" w:rsidP="0003265B">
      <w:pPr>
        <w:pStyle w:val="HChG"/>
        <w:ind w:left="0" w:firstLine="0"/>
      </w:pPr>
      <w:bookmarkStart w:id="124" w:name="_Toc355000789"/>
      <w:r w:rsidRPr="003B0EDE">
        <w:lastRenderedPageBreak/>
        <w:t>Annex 19</w:t>
      </w:r>
      <w:bookmarkEnd w:id="124"/>
      <w:r w:rsidRPr="003B0EDE">
        <w:tab/>
      </w:r>
    </w:p>
    <w:p w14:paraId="00F1A222" w14:textId="77777777" w:rsidR="003B0EDE" w:rsidRPr="003B0EDE" w:rsidRDefault="00CB5D4F" w:rsidP="00CB5D4F">
      <w:pPr>
        <w:pStyle w:val="HChG"/>
      </w:pPr>
      <w:r w:rsidRPr="00F24BA5">
        <w:tab/>
      </w:r>
      <w:r w:rsidRPr="00F24BA5">
        <w:tab/>
      </w:r>
      <w:bookmarkStart w:id="125" w:name="_Toc355000790"/>
      <w:r w:rsidR="003B0EDE" w:rsidRPr="00F24BA5">
        <w:t>Assessment volumes for i-size support-legs and support-leg</w:t>
      </w:r>
      <w:r w:rsidR="003B0EDE" w:rsidRPr="003B0EDE">
        <w:t xml:space="preserve"> feet</w:t>
      </w:r>
      <w:bookmarkEnd w:id="125"/>
    </w:p>
    <w:p w14:paraId="50E59831" w14:textId="77777777" w:rsidR="003B0EDE" w:rsidRPr="003B0EDE" w:rsidRDefault="003B0EDE" w:rsidP="00A82373">
      <w:pPr>
        <w:pStyle w:val="Heading1"/>
        <w:numPr>
          <w:ilvl w:val="0"/>
          <w:numId w:val="0"/>
        </w:numPr>
        <w:ind w:left="567" w:firstLine="567"/>
      </w:pPr>
      <w:r w:rsidRPr="003B0EDE">
        <w:t>Figure 1</w:t>
      </w:r>
    </w:p>
    <w:p w14:paraId="130C5F3B" w14:textId="2A3BE085" w:rsidR="003B0EDE" w:rsidRDefault="003B0EDE" w:rsidP="00A82373">
      <w:pPr>
        <w:pStyle w:val="SingleTxtG"/>
        <w:rPr>
          <w:b/>
        </w:rPr>
      </w:pPr>
      <w:r w:rsidRPr="00A82373">
        <w:rPr>
          <w:b/>
        </w:rPr>
        <w:t>Side view of the support leg dimension assessment volume</w:t>
      </w:r>
    </w:p>
    <w:p w14:paraId="0658E7E1" w14:textId="77777777" w:rsidR="00B40EFF" w:rsidRPr="00B40EFF" w:rsidRDefault="006A2C35" w:rsidP="00B40EFF">
      <w:pPr>
        <w:pStyle w:val="SingleTxtG"/>
        <w:rPr>
          <w:bCs/>
        </w:rPr>
      </w:pPr>
      <w:r>
        <w:rPr>
          <w:noProof/>
          <w:lang w:eastAsia="en-GB"/>
        </w:rPr>
        <w:drawing>
          <wp:inline distT="0" distB="0" distL="0" distR="0" wp14:anchorId="51E9A881" wp14:editId="4BEB007A">
            <wp:extent cx="2743200" cy="3077210"/>
            <wp:effectExtent l="0" t="0" r="0" b="889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l="27760" t="46268" r="44115" b="10876"/>
                    <a:stretch>
                      <a:fillRect/>
                    </a:stretch>
                  </pic:blipFill>
                  <pic:spPr bwMode="auto">
                    <a:xfrm>
                      <a:off x="0" y="0"/>
                      <a:ext cx="2743200" cy="3077210"/>
                    </a:xfrm>
                    <a:prstGeom prst="rect">
                      <a:avLst/>
                    </a:prstGeom>
                    <a:noFill/>
                    <a:ln>
                      <a:noFill/>
                    </a:ln>
                  </pic:spPr>
                </pic:pic>
              </a:graphicData>
            </a:graphic>
          </wp:inline>
        </w:drawing>
      </w:r>
      <w:r w:rsidR="00B40EFF" w:rsidRPr="00B40EFF">
        <w:rPr>
          <w:bCs/>
        </w:rPr>
        <w:t>(dimensions in mm)</w:t>
      </w:r>
    </w:p>
    <w:p w14:paraId="1B69E00E" w14:textId="77777777" w:rsidR="006A2C35" w:rsidRPr="0023416C" w:rsidRDefault="006A2C35" w:rsidP="0023416C">
      <w:pPr>
        <w:pStyle w:val="SingleTxtG"/>
        <w:rPr>
          <w:i/>
        </w:rPr>
      </w:pPr>
      <w:r w:rsidRPr="0023416C">
        <w:rPr>
          <w:i/>
        </w:rPr>
        <w:t>Key:</w:t>
      </w:r>
    </w:p>
    <w:p w14:paraId="47C528E4" w14:textId="77777777" w:rsidR="006A2C35" w:rsidRPr="006A2C35" w:rsidRDefault="006A2C35" w:rsidP="0023416C">
      <w:pPr>
        <w:pStyle w:val="SingleTxtG"/>
      </w:pPr>
      <w:r w:rsidRPr="006A2C35">
        <w:t>1.</w:t>
      </w:r>
      <w:r w:rsidRPr="006A2C35">
        <w:tab/>
      </w:r>
      <w:r w:rsidR="00122BFE">
        <w:t xml:space="preserve">Enhanced </w:t>
      </w:r>
      <w:r w:rsidRPr="006A2C35">
        <w:t>Child Restraint Fixture (CRF).</w:t>
      </w:r>
    </w:p>
    <w:p w14:paraId="71BE8852" w14:textId="77777777" w:rsidR="006A2C35" w:rsidRPr="006A2C35" w:rsidRDefault="006A2C35" w:rsidP="0023416C">
      <w:pPr>
        <w:pStyle w:val="SingleTxtG"/>
      </w:pPr>
      <w:r w:rsidRPr="006A2C35">
        <w:t>2.</w:t>
      </w:r>
      <w:r w:rsidRPr="006A2C35">
        <w:tab/>
        <w:t>ISOFIX low anchorages bar.</w:t>
      </w:r>
    </w:p>
    <w:p w14:paraId="3580954B" w14:textId="77777777" w:rsidR="006A2C35" w:rsidRPr="006A2C35" w:rsidRDefault="006A2C35" w:rsidP="0023416C">
      <w:pPr>
        <w:pStyle w:val="SingleTxtG"/>
        <w:ind w:left="1689" w:hanging="555"/>
      </w:pPr>
      <w:r w:rsidRPr="006A2C35">
        <w:t>3.</w:t>
      </w:r>
      <w:r w:rsidRPr="006A2C35">
        <w:tab/>
        <w:t>Plane formed by the bottom surface of the CRF, which is parallel to and 15 mm below the X'-Y' plane of the coordinate system.</w:t>
      </w:r>
    </w:p>
    <w:p w14:paraId="20EC407B" w14:textId="77777777" w:rsidR="006A2C35" w:rsidRPr="006A2C35" w:rsidRDefault="006A2C35" w:rsidP="0023416C">
      <w:pPr>
        <w:pStyle w:val="SingleTxtG"/>
      </w:pPr>
      <w:r w:rsidRPr="006A2C35">
        <w:t>4.</w:t>
      </w:r>
      <w:r w:rsidRPr="006A2C35">
        <w:tab/>
        <w:t>Z'-Y' plane of the coordinate system.</w:t>
      </w:r>
    </w:p>
    <w:p w14:paraId="2272672F" w14:textId="77777777" w:rsidR="006A2C35" w:rsidRPr="006A2C35" w:rsidRDefault="006A2C35" w:rsidP="0023416C">
      <w:pPr>
        <w:pStyle w:val="SingleTxtG"/>
        <w:ind w:left="1689" w:hanging="555"/>
      </w:pPr>
      <w:r w:rsidRPr="006A2C35">
        <w:t>5.</w:t>
      </w:r>
      <w:r w:rsidRPr="006A2C35">
        <w:tab/>
        <w:t>Upper part of the support-leg dimension assessment volume, which shows the dimensional limitations in X' and Y' direction, the upper height limit in Z' direction, as well as the lower height limitation in Z' direction for rigid, not in Z' direction adjustable support leg components.</w:t>
      </w:r>
    </w:p>
    <w:p w14:paraId="19ED27E7" w14:textId="77777777" w:rsidR="006A2C35" w:rsidRPr="0023416C" w:rsidRDefault="006A2C35" w:rsidP="0023416C">
      <w:pPr>
        <w:pStyle w:val="SingleTxtG"/>
        <w:rPr>
          <w:i/>
        </w:rPr>
      </w:pPr>
      <w:r w:rsidRPr="0023416C">
        <w:rPr>
          <w:i/>
        </w:rPr>
        <w:t>Note:</w:t>
      </w:r>
    </w:p>
    <w:p w14:paraId="3A209ABE" w14:textId="77777777" w:rsidR="006A2C35" w:rsidRPr="006A2C35" w:rsidRDefault="006A2C35" w:rsidP="0023416C">
      <w:pPr>
        <w:pStyle w:val="SingleTxtG"/>
      </w:pPr>
      <w:r w:rsidRPr="006A2C35">
        <w:t>1.</w:t>
      </w:r>
      <w:r w:rsidRPr="006A2C35">
        <w:tab/>
        <w:t>Drawing not to scale.</w:t>
      </w:r>
    </w:p>
    <w:p w14:paraId="1D3DFEC1" w14:textId="77777777" w:rsidR="00D2678F" w:rsidRDefault="00D2678F">
      <w:pPr>
        <w:suppressAutoHyphens w:val="0"/>
        <w:spacing w:line="240" w:lineRule="auto"/>
      </w:pPr>
      <w:r>
        <w:br w:type="page"/>
      </w:r>
    </w:p>
    <w:p w14:paraId="3A6B8B5F" w14:textId="77777777" w:rsidR="00A82373" w:rsidRDefault="003B0EDE" w:rsidP="00A82373">
      <w:pPr>
        <w:pStyle w:val="Heading1"/>
        <w:numPr>
          <w:ilvl w:val="0"/>
          <w:numId w:val="0"/>
        </w:numPr>
        <w:ind w:left="567" w:firstLine="567"/>
      </w:pPr>
      <w:r w:rsidRPr="003B0EDE">
        <w:lastRenderedPageBreak/>
        <w:t>Figure 2</w:t>
      </w:r>
    </w:p>
    <w:p w14:paraId="6E62E271" w14:textId="72B1AA73" w:rsidR="003B0EDE" w:rsidRPr="00A82373" w:rsidRDefault="003B0EDE" w:rsidP="00A82373">
      <w:pPr>
        <w:pStyle w:val="SingleTxtG"/>
        <w:rPr>
          <w:b/>
        </w:rPr>
      </w:pPr>
      <w:r w:rsidRPr="00A82373">
        <w:rPr>
          <w:b/>
        </w:rPr>
        <w:t>3D view of the support leg dimension assessment volume</w:t>
      </w:r>
    </w:p>
    <w:p w14:paraId="06698709" w14:textId="1DAC7AEB" w:rsidR="000146B3" w:rsidRPr="00B40EFF" w:rsidRDefault="006A2C35" w:rsidP="003B0EDE">
      <w:pPr>
        <w:jc w:val="center"/>
        <w:rPr>
          <w:bCs/>
          <w:sz w:val="24"/>
        </w:rPr>
      </w:pPr>
      <w:r>
        <w:rPr>
          <w:noProof/>
          <w:lang w:eastAsia="en-GB"/>
        </w:rPr>
        <w:drawing>
          <wp:inline distT="0" distB="0" distL="0" distR="0" wp14:anchorId="694BADF6" wp14:editId="117E2682">
            <wp:extent cx="2353310" cy="2854325"/>
            <wp:effectExtent l="0" t="0" r="8890" b="317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a:extLst>
                        <a:ext uri="{28A0092B-C50C-407E-A947-70E740481C1C}">
                          <a14:useLocalDpi xmlns:a14="http://schemas.microsoft.com/office/drawing/2010/main" val="0"/>
                        </a:ext>
                      </a:extLst>
                    </a:blip>
                    <a:srcRect l="29466" t="45781" r="45697" b="13472"/>
                    <a:stretch>
                      <a:fillRect/>
                    </a:stretch>
                  </pic:blipFill>
                  <pic:spPr bwMode="auto">
                    <a:xfrm>
                      <a:off x="0" y="0"/>
                      <a:ext cx="2353310" cy="2854325"/>
                    </a:xfrm>
                    <a:prstGeom prst="rect">
                      <a:avLst/>
                    </a:prstGeom>
                    <a:noFill/>
                    <a:ln>
                      <a:noFill/>
                    </a:ln>
                  </pic:spPr>
                </pic:pic>
              </a:graphicData>
            </a:graphic>
          </wp:inline>
        </w:drawing>
      </w:r>
      <w:r w:rsidR="00B40EFF" w:rsidRPr="00B40EFF">
        <w:rPr>
          <w:bCs/>
        </w:rPr>
        <w:t>(dimensions in mm)</w:t>
      </w:r>
    </w:p>
    <w:p w14:paraId="196E2A7B" w14:textId="084CB594" w:rsidR="003B0EDE" w:rsidRPr="003B0EDE" w:rsidRDefault="003B0EDE" w:rsidP="003B0EDE">
      <w:pPr>
        <w:jc w:val="center"/>
        <w:rPr>
          <w:bCs/>
          <w:sz w:val="24"/>
        </w:rPr>
      </w:pPr>
    </w:p>
    <w:p w14:paraId="32606BBA" w14:textId="77777777" w:rsidR="006A2C35" w:rsidRPr="0023416C" w:rsidRDefault="006A2C35" w:rsidP="0023416C">
      <w:pPr>
        <w:pStyle w:val="SingleTxtG"/>
        <w:rPr>
          <w:i/>
        </w:rPr>
      </w:pPr>
      <w:r w:rsidRPr="0023416C">
        <w:rPr>
          <w:i/>
        </w:rPr>
        <w:t>Note:</w:t>
      </w:r>
    </w:p>
    <w:p w14:paraId="38119D81" w14:textId="65A339D8" w:rsidR="006A2C35" w:rsidRPr="006A2C35" w:rsidRDefault="0023416C" w:rsidP="0023416C">
      <w:pPr>
        <w:pStyle w:val="SingleTxtG"/>
      </w:pPr>
      <w:r>
        <w:t>1.</w:t>
      </w:r>
      <w:r>
        <w:tab/>
      </w:r>
      <w:r w:rsidR="006A2C35" w:rsidRPr="0023416C">
        <w:t>Drawing</w:t>
      </w:r>
      <w:r w:rsidR="006A2C35" w:rsidRPr="006A2C35">
        <w:t xml:space="preserve"> not to scale.</w:t>
      </w:r>
    </w:p>
    <w:p w14:paraId="18678B71" w14:textId="77777777" w:rsidR="00D2678F" w:rsidRPr="00D2678F" w:rsidRDefault="003B0EDE" w:rsidP="00D2678F">
      <w:pPr>
        <w:spacing w:after="120"/>
        <w:ind w:left="1134" w:right="1134"/>
      </w:pPr>
      <w:r w:rsidRPr="003B0EDE">
        <w:br w:type="page"/>
      </w:r>
    </w:p>
    <w:p w14:paraId="24E4FA63" w14:textId="77777777" w:rsidR="00A82373" w:rsidRDefault="00D2678F" w:rsidP="00A82373">
      <w:pPr>
        <w:pStyle w:val="Heading1"/>
        <w:numPr>
          <w:ilvl w:val="0"/>
          <w:numId w:val="0"/>
        </w:numPr>
        <w:ind w:left="567" w:firstLine="567"/>
      </w:pPr>
      <w:r w:rsidRPr="00D2678F">
        <w:lastRenderedPageBreak/>
        <w:t>Figure 3</w:t>
      </w:r>
    </w:p>
    <w:p w14:paraId="575D3083" w14:textId="17D7C947" w:rsidR="00D2678F" w:rsidRDefault="00D2678F" w:rsidP="00A82373">
      <w:pPr>
        <w:pStyle w:val="SingleTxtG"/>
        <w:rPr>
          <w:b/>
        </w:rPr>
      </w:pPr>
      <w:r w:rsidRPr="00A82373">
        <w:rPr>
          <w:b/>
        </w:rPr>
        <w:t>Side view of the support leg foot assessment volume</w:t>
      </w:r>
    </w:p>
    <w:p w14:paraId="2D1AEFDA" w14:textId="1B196D77" w:rsidR="00D2678F" w:rsidRPr="00B40EFF" w:rsidRDefault="00D2678F" w:rsidP="00D2678F">
      <w:pPr>
        <w:spacing w:after="120"/>
        <w:ind w:left="1134" w:right="1134"/>
        <w:rPr>
          <w:bCs/>
        </w:rPr>
      </w:pPr>
      <w:r w:rsidRPr="00D2678F">
        <w:rPr>
          <w:noProof/>
          <w:lang w:eastAsia="en-GB"/>
        </w:rPr>
        <mc:AlternateContent>
          <mc:Choice Requires="wps">
            <w:drawing>
              <wp:anchor distT="0" distB="0" distL="114300" distR="114300" simplePos="0" relativeHeight="251638784" behindDoc="0" locked="0" layoutInCell="1" allowOverlap="1" wp14:anchorId="419BA3CA" wp14:editId="2F980911">
                <wp:simplePos x="0" y="0"/>
                <wp:positionH relativeFrom="column">
                  <wp:posOffset>1115695</wp:posOffset>
                </wp:positionH>
                <wp:positionV relativeFrom="paragraph">
                  <wp:posOffset>3418205</wp:posOffset>
                </wp:positionV>
                <wp:extent cx="158750" cy="311150"/>
                <wp:effectExtent l="1270" t="0" r="1905" b="4445"/>
                <wp:wrapNone/>
                <wp:docPr id="3164" name="Text Box 3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311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043284" w14:textId="77777777" w:rsidR="004F4CD8" w:rsidRDefault="004F4CD8" w:rsidP="00D2678F">
                            <w:pPr>
                              <w:rPr>
                                <w:lang w:val="fr-FR"/>
                              </w:rPr>
                            </w:pPr>
                            <w:r>
                              <w:rPr>
                                <w:lang w:val="fr-FR"/>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BA3CA" id="Text Box 3164" o:spid="_x0000_s2831" type="#_x0000_t202" style="position:absolute;left:0;text-align:left;margin-left:87.85pt;margin-top:269.15pt;width:12.5pt;height:2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" stroked="f">
                <v:textbox>
                  <w:txbxContent>
                    <w:p w14:paraId="7D043284" w14:textId="77777777" w:rsidR="004F4CD8" w:rsidRDefault="004F4CD8" w:rsidP="00D2678F">
                      <w:pPr>
                        <w:rPr>
                          <w:lang w:val="fr-FR"/>
                        </w:rPr>
                      </w:pPr>
                      <w:r>
                        <w:rPr>
                          <w:lang w:val="fr-FR"/>
                        </w:rPr>
                        <w:t>6</w:t>
                      </w:r>
                    </w:p>
                  </w:txbxContent>
                </v:textbox>
              </v:shape>
            </w:pict>
          </mc:Fallback>
        </mc:AlternateContent>
      </w:r>
      <w:r w:rsidRPr="00D2678F">
        <w:rPr>
          <w:noProof/>
          <w:lang w:eastAsia="en-GB"/>
        </w:rPr>
        <mc:AlternateContent>
          <mc:Choice Requires="wps">
            <w:drawing>
              <wp:anchor distT="0" distB="0" distL="114300" distR="114300" simplePos="0" relativeHeight="251640832" behindDoc="0" locked="0" layoutInCell="1" allowOverlap="1" wp14:anchorId="67F7B979" wp14:editId="76A0A1B8">
                <wp:simplePos x="0" y="0"/>
                <wp:positionH relativeFrom="column">
                  <wp:posOffset>1274445</wp:posOffset>
                </wp:positionH>
                <wp:positionV relativeFrom="paragraph">
                  <wp:posOffset>3015615</wp:posOffset>
                </wp:positionV>
                <wp:extent cx="368300" cy="533400"/>
                <wp:effectExtent l="7620" t="43815" r="52705" b="13335"/>
                <wp:wrapNone/>
                <wp:docPr id="3163" name="Straight Arrow Connector 3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8300" cy="5334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AC2F56" id="Straight Arrow Connector 3163" o:spid="_x0000_s1026" type="#_x0000_t32" style="position:absolute;margin-left:100.35pt;margin-top:237.45pt;width:29pt;height:42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" strokecolor="red">
                <v:stroke endarrow="block"/>
              </v:shape>
            </w:pict>
          </mc:Fallback>
        </mc:AlternateContent>
      </w:r>
      <w:r w:rsidRPr="00D2678F">
        <w:rPr>
          <w:noProof/>
          <w:lang w:eastAsia="en-GB"/>
        </w:rPr>
        <mc:AlternateContent>
          <mc:Choice Requires="wps">
            <w:drawing>
              <wp:anchor distT="0" distB="0" distL="114300" distR="114300" simplePos="0" relativeHeight="251639808" behindDoc="0" locked="0" layoutInCell="1" allowOverlap="1" wp14:anchorId="1C1FA423" wp14:editId="0B691A2A">
                <wp:simplePos x="0" y="0"/>
                <wp:positionH relativeFrom="column">
                  <wp:posOffset>1228090</wp:posOffset>
                </wp:positionH>
                <wp:positionV relativeFrom="paragraph">
                  <wp:posOffset>864870</wp:posOffset>
                </wp:positionV>
                <wp:extent cx="158750" cy="311150"/>
                <wp:effectExtent l="0" t="0" r="3810" b="0"/>
                <wp:wrapNone/>
                <wp:docPr id="3162" name="Text Box 3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311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76239" w14:textId="77777777" w:rsidR="004F4CD8" w:rsidRDefault="004F4CD8" w:rsidP="00D2678F">
                            <w:pPr>
                              <w:rPr>
                                <w:lang w:val="fr-FR"/>
                              </w:rPr>
                            </w:pPr>
                            <w:r>
                              <w:rPr>
                                <w:lang w:val="fr-FR"/>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FA423" id="Text Box 3162" o:spid="_x0000_s2832" type="#_x0000_t202" style="position:absolute;left:0;text-align:left;margin-left:96.7pt;margin-top:68.1pt;width:12.5pt;height:2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" stroked="f">
                <v:textbox>
                  <w:txbxContent>
                    <w:p w14:paraId="64F76239" w14:textId="77777777" w:rsidR="004F4CD8" w:rsidRDefault="004F4CD8" w:rsidP="00D2678F">
                      <w:pPr>
                        <w:rPr>
                          <w:lang w:val="fr-FR"/>
                        </w:rPr>
                      </w:pPr>
                      <w:r>
                        <w:rPr>
                          <w:lang w:val="fr-FR"/>
                        </w:rPr>
                        <w:t>6</w:t>
                      </w:r>
                    </w:p>
                  </w:txbxContent>
                </v:textbox>
              </v:shape>
            </w:pict>
          </mc:Fallback>
        </mc:AlternateContent>
      </w:r>
      <w:r w:rsidRPr="00D2678F">
        <w:rPr>
          <w:noProof/>
          <w:lang w:eastAsia="en-GB"/>
        </w:rPr>
        <mc:AlternateContent>
          <mc:Choice Requires="wps">
            <w:drawing>
              <wp:anchor distT="0" distB="0" distL="114300" distR="114300" simplePos="0" relativeHeight="251663360" behindDoc="0" locked="0" layoutInCell="1" allowOverlap="1" wp14:anchorId="6762781E" wp14:editId="5A1D7CB9">
                <wp:simplePos x="0" y="0"/>
                <wp:positionH relativeFrom="column">
                  <wp:posOffset>1325245</wp:posOffset>
                </wp:positionH>
                <wp:positionV relativeFrom="paragraph">
                  <wp:posOffset>1067435</wp:posOffset>
                </wp:positionV>
                <wp:extent cx="317500" cy="876300"/>
                <wp:effectExtent l="10795" t="10160" r="62230" b="37465"/>
                <wp:wrapNone/>
                <wp:docPr id="3161" name="Straight Arrow Connector 3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0" cy="8763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BC820" id="Straight Arrow Connector 3161" o:spid="_x0000_s1026" type="#_x0000_t32" style="position:absolute;margin-left:104.35pt;margin-top:84.05pt;width:25pt;height: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" strokecolor="red">
                <v:stroke endarrow="block"/>
              </v:shape>
            </w:pict>
          </mc:Fallback>
        </mc:AlternateContent>
      </w:r>
      <w:r w:rsidRPr="00D2678F">
        <w:rPr>
          <w:noProof/>
          <w:lang w:eastAsia="en-GB"/>
        </w:rPr>
        <w:drawing>
          <wp:inline distT="0" distB="0" distL="0" distR="0" wp14:anchorId="6D73918A" wp14:editId="38469947">
            <wp:extent cx="3029585" cy="3625850"/>
            <wp:effectExtent l="0" t="0" r="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29585" cy="3625850"/>
                    </a:xfrm>
                    <a:prstGeom prst="rect">
                      <a:avLst/>
                    </a:prstGeom>
                    <a:noFill/>
                    <a:ln>
                      <a:noFill/>
                    </a:ln>
                  </pic:spPr>
                </pic:pic>
              </a:graphicData>
            </a:graphic>
          </wp:inline>
        </w:drawing>
      </w:r>
      <w:r w:rsidR="00B40EFF" w:rsidRPr="00B40EFF">
        <w:rPr>
          <w:bCs/>
        </w:rPr>
        <w:t>(dimensions in mm)</w:t>
      </w:r>
    </w:p>
    <w:p w14:paraId="7D704500" w14:textId="77777777" w:rsidR="00D2678F" w:rsidRPr="0023416C" w:rsidRDefault="00D2678F" w:rsidP="0023416C">
      <w:pPr>
        <w:pStyle w:val="SingleTxtG"/>
        <w:rPr>
          <w:i/>
        </w:rPr>
      </w:pPr>
      <w:r w:rsidRPr="0023416C">
        <w:rPr>
          <w:i/>
        </w:rPr>
        <w:t>Key:</w:t>
      </w:r>
    </w:p>
    <w:p w14:paraId="571403CA" w14:textId="4D49FEC1" w:rsidR="00D2678F" w:rsidRPr="00D2678F" w:rsidRDefault="00D2678F" w:rsidP="0023416C">
      <w:pPr>
        <w:pStyle w:val="SingleTxtG"/>
      </w:pPr>
      <w:r w:rsidRPr="00D2678F">
        <w:t>1.</w:t>
      </w:r>
      <w:r w:rsidRPr="00D2678F">
        <w:tab/>
        <w:t>Child Restraint Fixture (CRF)</w:t>
      </w:r>
    </w:p>
    <w:p w14:paraId="35E240B6" w14:textId="77777777" w:rsidR="00D2678F" w:rsidRPr="00D2678F" w:rsidRDefault="00D2678F" w:rsidP="0023416C">
      <w:pPr>
        <w:pStyle w:val="SingleTxtG"/>
      </w:pPr>
      <w:r w:rsidRPr="00D2678F">
        <w:t>2.</w:t>
      </w:r>
      <w:r w:rsidRPr="00D2678F">
        <w:tab/>
        <w:t xml:space="preserve">ISOFIX low anchorages bar </w:t>
      </w:r>
    </w:p>
    <w:p w14:paraId="43D96846" w14:textId="77777777" w:rsidR="00D2678F" w:rsidRPr="00D2678F" w:rsidRDefault="00D2678F" w:rsidP="0023416C">
      <w:pPr>
        <w:pStyle w:val="SingleTxtG"/>
        <w:ind w:left="1689" w:hanging="555"/>
      </w:pPr>
      <w:r w:rsidRPr="00D2678F">
        <w:t>3.</w:t>
      </w:r>
      <w:r w:rsidRPr="00D2678F">
        <w:tab/>
        <w:t xml:space="preserve">Plane formed by the bottom surface of the CRF, which is parallel to and 15 mm below the X'-Y' plane of the coordinate system  </w:t>
      </w:r>
    </w:p>
    <w:p w14:paraId="06821D53" w14:textId="77777777" w:rsidR="00D2678F" w:rsidRPr="00D2678F" w:rsidRDefault="00D2678F" w:rsidP="0023416C">
      <w:pPr>
        <w:pStyle w:val="SingleTxtG"/>
      </w:pPr>
      <w:r w:rsidRPr="00D2678F">
        <w:t>4.</w:t>
      </w:r>
      <w:r w:rsidRPr="00D2678F">
        <w:tab/>
        <w:t>Z'-Y' plane of the coordinate system</w:t>
      </w:r>
    </w:p>
    <w:p w14:paraId="48ABAF1A" w14:textId="77777777" w:rsidR="00D2678F" w:rsidRPr="00D2678F" w:rsidRDefault="00D2678F" w:rsidP="0023416C">
      <w:pPr>
        <w:pStyle w:val="SingleTxtG"/>
        <w:ind w:left="1689" w:hanging="555"/>
      </w:pPr>
      <w:r w:rsidRPr="00D2678F">
        <w:t>5.</w:t>
      </w:r>
      <w:r w:rsidRPr="00D2678F">
        <w:tab/>
        <w:t xml:space="preserve">Support-leg foot assessment volume, which shows the required adjustment range of the support-leg foot in Z' directions, as well as the dimensional limitations in X' and Y' direction </w:t>
      </w:r>
    </w:p>
    <w:p w14:paraId="7D6949E4" w14:textId="77777777" w:rsidR="00D2678F" w:rsidRPr="00D2678F" w:rsidRDefault="00D2678F" w:rsidP="0023416C">
      <w:pPr>
        <w:pStyle w:val="SingleTxtG"/>
        <w:ind w:left="1689" w:hanging="555"/>
      </w:pPr>
      <w:r w:rsidRPr="00D2678F">
        <w:t>6.</w:t>
      </w:r>
      <w:r w:rsidRPr="00D2678F">
        <w:tab/>
        <w:t>Additional volumes shows the additional permissible adjustment range in Z' direction for the support-leg foot</w:t>
      </w:r>
    </w:p>
    <w:p w14:paraId="4B449AAD" w14:textId="77777777" w:rsidR="00D2678F" w:rsidRPr="0023416C" w:rsidRDefault="00D2678F" w:rsidP="0023416C">
      <w:pPr>
        <w:pStyle w:val="SingleTxtG"/>
        <w:rPr>
          <w:i/>
        </w:rPr>
      </w:pPr>
      <w:r w:rsidRPr="0023416C">
        <w:rPr>
          <w:i/>
        </w:rPr>
        <w:t>Note:</w:t>
      </w:r>
    </w:p>
    <w:p w14:paraId="21EEB997" w14:textId="77777777" w:rsidR="00D2678F" w:rsidRPr="00D2678F" w:rsidRDefault="00D2678F" w:rsidP="0023416C">
      <w:pPr>
        <w:pStyle w:val="SingleTxtG"/>
      </w:pPr>
      <w:r w:rsidRPr="00D2678F">
        <w:t>1.</w:t>
      </w:r>
      <w:r w:rsidRPr="00D2678F">
        <w:tab/>
        <w:t>Drawing not to scale.</w:t>
      </w:r>
    </w:p>
    <w:p w14:paraId="4968053E" w14:textId="77777777" w:rsidR="003B0EDE" w:rsidRPr="003B0EDE" w:rsidRDefault="003B0EDE" w:rsidP="00CB27FF">
      <w:pPr>
        <w:pStyle w:val="Heading1"/>
        <w:numPr>
          <w:ilvl w:val="0"/>
          <w:numId w:val="0"/>
        </w:numPr>
        <w:ind w:left="567" w:firstLine="567"/>
      </w:pPr>
      <w:r w:rsidRPr="003B0EDE">
        <w:br w:type="page"/>
      </w:r>
      <w:r w:rsidRPr="003B0EDE">
        <w:lastRenderedPageBreak/>
        <w:t>Figure 4</w:t>
      </w:r>
    </w:p>
    <w:p w14:paraId="369DF630" w14:textId="63C9A910" w:rsidR="003B0EDE" w:rsidRDefault="003B0EDE" w:rsidP="00CB27FF">
      <w:pPr>
        <w:pStyle w:val="SingleTxtG"/>
        <w:rPr>
          <w:b/>
        </w:rPr>
      </w:pPr>
      <w:r w:rsidRPr="00CB27FF">
        <w:rPr>
          <w:b/>
        </w:rPr>
        <w:t>3D view of the support leg foot assessment volume</w:t>
      </w:r>
    </w:p>
    <w:p w14:paraId="64FA6108" w14:textId="3F50B238" w:rsidR="003B0EDE" w:rsidRPr="00B40EFF" w:rsidRDefault="00EA419F" w:rsidP="003B0EDE">
      <w:pPr>
        <w:jc w:val="center"/>
        <w:rPr>
          <w:bCs/>
          <w:sz w:val="24"/>
        </w:rPr>
      </w:pPr>
      <w:r>
        <w:rPr>
          <w:noProof/>
          <w:sz w:val="24"/>
          <w:lang w:eastAsia="en-GB"/>
        </w:rPr>
        <w:drawing>
          <wp:inline distT="0" distB="0" distL="0" distR="0" wp14:anchorId="592AC197" wp14:editId="5851A4BB">
            <wp:extent cx="3027045" cy="3641725"/>
            <wp:effectExtent l="0" t="0" r="190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27045" cy="3641725"/>
                    </a:xfrm>
                    <a:prstGeom prst="rect">
                      <a:avLst/>
                    </a:prstGeom>
                    <a:noFill/>
                    <a:ln>
                      <a:noFill/>
                    </a:ln>
                  </pic:spPr>
                </pic:pic>
              </a:graphicData>
            </a:graphic>
          </wp:inline>
        </w:drawing>
      </w:r>
      <w:r w:rsidR="00B40EFF" w:rsidRPr="00B40EFF">
        <w:rPr>
          <w:bCs/>
        </w:rPr>
        <w:t>(dimensions in mm)</w:t>
      </w:r>
    </w:p>
    <w:p w14:paraId="746968B0" w14:textId="05085444" w:rsidR="003B0EDE" w:rsidRPr="0023416C" w:rsidRDefault="003B0EDE" w:rsidP="0023416C">
      <w:pPr>
        <w:pStyle w:val="SingleTxtG"/>
        <w:rPr>
          <w:i/>
        </w:rPr>
      </w:pPr>
      <w:r w:rsidRPr="0023416C">
        <w:rPr>
          <w:i/>
        </w:rPr>
        <w:t>Note</w:t>
      </w:r>
      <w:r w:rsidR="003564E1" w:rsidRPr="0023416C">
        <w:rPr>
          <w:i/>
        </w:rPr>
        <w:t>:</w:t>
      </w:r>
    </w:p>
    <w:p w14:paraId="0AE220A7" w14:textId="77777777" w:rsidR="003B0EDE" w:rsidRDefault="003B0EDE" w:rsidP="0023416C">
      <w:pPr>
        <w:pStyle w:val="SingleTxtG"/>
      </w:pPr>
      <w:r w:rsidRPr="003B0EDE">
        <w:t>1.</w:t>
      </w:r>
      <w:r w:rsidRPr="003B0EDE">
        <w:tab/>
        <w:t>Drawing not to scale.</w:t>
      </w:r>
    </w:p>
    <w:p w14:paraId="200B4BC2" w14:textId="77777777" w:rsidR="006105B8" w:rsidRPr="003B0EDE" w:rsidRDefault="006105B8" w:rsidP="003B0EDE">
      <w:pPr>
        <w:spacing w:after="120"/>
        <w:ind w:left="1134" w:right="1134"/>
        <w:jc w:val="both"/>
      </w:pPr>
    </w:p>
    <w:p w14:paraId="6C6627F1" w14:textId="77777777" w:rsidR="004B6C6F" w:rsidRDefault="004B6C6F" w:rsidP="003B0EDE">
      <w:pPr>
        <w:keepNext/>
        <w:keepLines/>
        <w:tabs>
          <w:tab w:val="right" w:pos="851"/>
        </w:tabs>
        <w:spacing w:before="360" w:after="240" w:line="300" w:lineRule="exact"/>
        <w:ind w:left="1134" w:right="1134" w:hanging="1134"/>
        <w:rPr>
          <w:b/>
          <w:sz w:val="28"/>
        </w:rPr>
        <w:sectPr w:rsidR="004B6C6F" w:rsidSect="00997AA0">
          <w:headerReference w:type="even" r:id="rId282"/>
          <w:headerReference w:type="default" r:id="rId283"/>
          <w:footerReference w:type="even" r:id="rId284"/>
          <w:footerReference w:type="default" r:id="rId285"/>
          <w:footnotePr>
            <w:numRestart w:val="eachSect"/>
          </w:footnotePr>
          <w:endnotePr>
            <w:numFmt w:val="decimal"/>
          </w:endnotePr>
          <w:pgSz w:w="11907" w:h="16840" w:code="9"/>
          <w:pgMar w:top="1418" w:right="1134" w:bottom="1134" w:left="1134" w:header="680" w:footer="567" w:gutter="0"/>
          <w:cols w:space="720"/>
          <w:docGrid w:linePitch="272"/>
        </w:sectPr>
      </w:pPr>
    </w:p>
    <w:p w14:paraId="261739EB" w14:textId="77777777" w:rsidR="003B0EDE" w:rsidRPr="003B0EDE" w:rsidRDefault="003B0EDE" w:rsidP="00CB5D4F">
      <w:pPr>
        <w:pStyle w:val="HChG"/>
      </w:pPr>
      <w:bookmarkStart w:id="126" w:name="_Toc355000791"/>
      <w:r w:rsidRPr="003B0EDE">
        <w:lastRenderedPageBreak/>
        <w:t>Annex 20</w:t>
      </w:r>
      <w:bookmarkEnd w:id="126"/>
    </w:p>
    <w:p w14:paraId="6415BF77" w14:textId="77777777" w:rsidR="003B0EDE" w:rsidRPr="003B0EDE" w:rsidRDefault="003B0EDE" w:rsidP="008C77D6">
      <w:pPr>
        <w:pStyle w:val="HChG"/>
      </w:pPr>
      <w:r w:rsidRPr="003B0EDE">
        <w:tab/>
      </w:r>
      <w:r w:rsidRPr="003B0EDE">
        <w:tab/>
      </w:r>
      <w:bookmarkStart w:id="127" w:name="_Toc355000792"/>
      <w:r w:rsidRPr="003B0EDE">
        <w:t>Minimum list of documents required for approval</w:t>
      </w:r>
      <w:bookmarkEnd w:id="127"/>
    </w:p>
    <w:tbl>
      <w:tblPr>
        <w:tblW w:w="8505"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A0" w:firstRow="1" w:lastRow="0" w:firstColumn="1" w:lastColumn="0" w:noHBand="0" w:noVBand="0"/>
      </w:tblPr>
      <w:tblGrid>
        <w:gridCol w:w="1139"/>
        <w:gridCol w:w="2977"/>
        <w:gridCol w:w="2898"/>
        <w:gridCol w:w="1491"/>
      </w:tblGrid>
      <w:tr w:rsidR="004D3956" w:rsidRPr="003B0EDE" w14:paraId="7DD4976A" w14:textId="77777777" w:rsidTr="002D28AD">
        <w:trPr>
          <w:tblHeader/>
        </w:trPr>
        <w:tc>
          <w:tcPr>
            <w:tcW w:w="1139" w:type="dxa"/>
            <w:tcBorders>
              <w:bottom w:val="single" w:sz="12" w:space="0" w:color="auto"/>
            </w:tcBorders>
            <w:shd w:val="clear" w:color="auto" w:fill="auto"/>
            <w:vAlign w:val="bottom"/>
          </w:tcPr>
          <w:p w14:paraId="315F22EE" w14:textId="77777777" w:rsidR="004D3956" w:rsidRPr="003B0EDE" w:rsidRDefault="004D3956" w:rsidP="002D28AD">
            <w:pPr>
              <w:suppressAutoHyphens w:val="0"/>
              <w:spacing w:before="80" w:after="80" w:line="200" w:lineRule="exact"/>
              <w:ind w:left="113" w:right="113"/>
              <w:rPr>
                <w:rFonts w:eastAsia="PMingLiU"/>
                <w:i/>
                <w:sz w:val="16"/>
                <w:lang w:eastAsia="zh-TW"/>
              </w:rPr>
            </w:pPr>
          </w:p>
        </w:tc>
        <w:tc>
          <w:tcPr>
            <w:tcW w:w="2977" w:type="dxa"/>
            <w:tcBorders>
              <w:bottom w:val="single" w:sz="12" w:space="0" w:color="auto"/>
            </w:tcBorders>
            <w:shd w:val="clear" w:color="auto" w:fill="auto"/>
            <w:vAlign w:val="bottom"/>
          </w:tcPr>
          <w:p w14:paraId="29CBD11D" w14:textId="15D1E38A" w:rsidR="004D3956" w:rsidRPr="003B0EDE" w:rsidRDefault="004D3956" w:rsidP="002D28AD">
            <w:pPr>
              <w:suppressAutoHyphens w:val="0"/>
              <w:spacing w:before="80" w:after="80" w:line="200" w:lineRule="exact"/>
              <w:ind w:left="113" w:right="113"/>
              <w:rPr>
                <w:rFonts w:eastAsia="PMingLiU"/>
                <w:i/>
                <w:strike/>
                <w:sz w:val="16"/>
                <w:lang w:eastAsia="zh-TW"/>
              </w:rPr>
            </w:pPr>
            <w:r w:rsidRPr="001A054D">
              <w:rPr>
                <w:bCs/>
                <w:i/>
                <w:sz w:val="16"/>
                <w:szCs w:val="16"/>
              </w:rPr>
              <w:t xml:space="preserve">i-Size or i-Size booster seat </w:t>
            </w:r>
            <w:r w:rsidR="00920DFF" w:rsidRPr="00920DFF">
              <w:rPr>
                <w:bCs/>
                <w:i/>
                <w:sz w:val="16"/>
                <w:szCs w:val="16"/>
              </w:rPr>
              <w:t>Enhanced Child Restraint System</w:t>
            </w:r>
          </w:p>
        </w:tc>
        <w:tc>
          <w:tcPr>
            <w:tcW w:w="2898" w:type="dxa"/>
            <w:tcBorders>
              <w:bottom w:val="single" w:sz="12" w:space="0" w:color="auto"/>
            </w:tcBorders>
            <w:shd w:val="clear" w:color="auto" w:fill="auto"/>
            <w:vAlign w:val="bottom"/>
          </w:tcPr>
          <w:p w14:paraId="0B221869" w14:textId="661924E8" w:rsidR="004D3956" w:rsidRPr="003B0EDE" w:rsidRDefault="004D3956" w:rsidP="002D28AD">
            <w:pPr>
              <w:suppressAutoHyphens w:val="0"/>
              <w:spacing w:before="80" w:after="80" w:line="200" w:lineRule="exact"/>
              <w:ind w:left="113" w:right="113"/>
              <w:rPr>
                <w:rFonts w:eastAsia="PMingLiU"/>
                <w:i/>
                <w:sz w:val="16"/>
                <w:lang w:eastAsia="zh-TW"/>
              </w:rPr>
            </w:pPr>
            <w:r w:rsidRPr="001A054D">
              <w:rPr>
                <w:bCs/>
                <w:i/>
                <w:sz w:val="16"/>
                <w:szCs w:val="16"/>
              </w:rPr>
              <w:t xml:space="preserve">Specific vehicle, ISOFIX or booster seat </w:t>
            </w:r>
            <w:r w:rsidR="00920DFF" w:rsidRPr="00920DFF">
              <w:rPr>
                <w:bCs/>
                <w:i/>
                <w:sz w:val="16"/>
                <w:szCs w:val="16"/>
              </w:rPr>
              <w:t>Enhanced Child Restraint System</w:t>
            </w:r>
          </w:p>
        </w:tc>
        <w:tc>
          <w:tcPr>
            <w:tcW w:w="1491" w:type="dxa"/>
            <w:tcBorders>
              <w:bottom w:val="single" w:sz="12" w:space="0" w:color="auto"/>
            </w:tcBorders>
            <w:shd w:val="clear" w:color="auto" w:fill="auto"/>
            <w:vAlign w:val="bottom"/>
          </w:tcPr>
          <w:p w14:paraId="360F2393" w14:textId="207337B5" w:rsidR="004D3956" w:rsidRPr="003B0EDE" w:rsidRDefault="004D3956" w:rsidP="002D28AD">
            <w:pPr>
              <w:suppressAutoHyphens w:val="0"/>
              <w:spacing w:before="80" w:after="80" w:line="200" w:lineRule="exact"/>
              <w:ind w:left="113" w:right="113"/>
              <w:jc w:val="right"/>
              <w:rPr>
                <w:rFonts w:eastAsia="PMingLiU"/>
                <w:i/>
                <w:sz w:val="16"/>
                <w:lang w:eastAsia="zh-TW"/>
              </w:rPr>
            </w:pPr>
            <w:r w:rsidRPr="001A054D">
              <w:rPr>
                <w:bCs/>
                <w:i/>
                <w:sz w:val="16"/>
                <w:szCs w:val="16"/>
              </w:rPr>
              <w:t>paragraph:</w:t>
            </w:r>
          </w:p>
        </w:tc>
      </w:tr>
      <w:tr w:rsidR="004D3956" w:rsidRPr="002D28AD" w14:paraId="1A05DEA3" w14:textId="77777777" w:rsidTr="00E47431">
        <w:tc>
          <w:tcPr>
            <w:tcW w:w="1139" w:type="dxa"/>
            <w:tcBorders>
              <w:top w:val="single" w:sz="12" w:space="0" w:color="auto"/>
            </w:tcBorders>
            <w:shd w:val="clear" w:color="auto" w:fill="auto"/>
            <w:vAlign w:val="bottom"/>
          </w:tcPr>
          <w:p w14:paraId="5FC1B59E" w14:textId="7F2CD951" w:rsidR="004D3956" w:rsidRPr="003C46A3" w:rsidRDefault="004D3956" w:rsidP="002D28AD">
            <w:pPr>
              <w:suppressAutoHyphens w:val="0"/>
              <w:spacing w:beforeLines="40" w:before="96" w:afterLines="120" w:after="288" w:line="220" w:lineRule="exact"/>
              <w:ind w:left="113" w:right="113"/>
              <w:contextualSpacing/>
              <w:rPr>
                <w:rFonts w:eastAsia="PMingLiU"/>
                <w:sz w:val="18"/>
                <w:szCs w:val="18"/>
                <w:lang w:eastAsia="zh-TW"/>
              </w:rPr>
            </w:pPr>
            <w:r w:rsidRPr="00267596">
              <w:rPr>
                <w:bCs/>
                <w:sz w:val="18"/>
                <w:szCs w:val="18"/>
              </w:rPr>
              <w:t>General documents</w:t>
            </w:r>
          </w:p>
        </w:tc>
        <w:tc>
          <w:tcPr>
            <w:tcW w:w="2977" w:type="dxa"/>
            <w:tcBorders>
              <w:top w:val="single" w:sz="12" w:space="0" w:color="auto"/>
            </w:tcBorders>
            <w:shd w:val="clear" w:color="auto" w:fill="auto"/>
            <w:vAlign w:val="bottom"/>
          </w:tcPr>
          <w:p w14:paraId="25614ED5" w14:textId="7699EBF6" w:rsidR="004D3956" w:rsidRPr="003C46A3" w:rsidRDefault="004D3956" w:rsidP="002D28AD">
            <w:pPr>
              <w:suppressAutoHyphens w:val="0"/>
              <w:spacing w:beforeLines="40" w:before="96" w:afterLines="120" w:after="288" w:line="220" w:lineRule="exact"/>
              <w:ind w:left="113" w:right="113"/>
              <w:contextualSpacing/>
              <w:rPr>
                <w:rFonts w:eastAsia="PMingLiU"/>
                <w:sz w:val="18"/>
                <w:szCs w:val="18"/>
                <w:lang w:eastAsia="zh-TW"/>
              </w:rPr>
            </w:pPr>
            <w:r w:rsidRPr="00267596">
              <w:rPr>
                <w:bCs/>
                <w:sz w:val="18"/>
                <w:szCs w:val="18"/>
              </w:rPr>
              <w:t>Application letter/request</w:t>
            </w:r>
          </w:p>
        </w:tc>
        <w:tc>
          <w:tcPr>
            <w:tcW w:w="2898" w:type="dxa"/>
            <w:tcBorders>
              <w:top w:val="single" w:sz="12" w:space="0" w:color="auto"/>
            </w:tcBorders>
            <w:shd w:val="clear" w:color="auto" w:fill="auto"/>
            <w:vAlign w:val="bottom"/>
          </w:tcPr>
          <w:p w14:paraId="211A1274" w14:textId="09FE402B" w:rsidR="004D3956" w:rsidRPr="003C46A3" w:rsidRDefault="004D3956" w:rsidP="002D28AD">
            <w:pPr>
              <w:suppressAutoHyphens w:val="0"/>
              <w:spacing w:beforeLines="40" w:before="96" w:afterLines="120" w:after="288" w:line="220" w:lineRule="exact"/>
              <w:ind w:left="113" w:right="113"/>
              <w:contextualSpacing/>
              <w:rPr>
                <w:rFonts w:eastAsia="PMingLiU"/>
                <w:sz w:val="18"/>
                <w:szCs w:val="18"/>
                <w:lang w:eastAsia="zh-TW"/>
              </w:rPr>
            </w:pPr>
            <w:r w:rsidRPr="00267596">
              <w:rPr>
                <w:bCs/>
                <w:sz w:val="18"/>
                <w:szCs w:val="18"/>
              </w:rPr>
              <w:t>Application letter/request</w:t>
            </w:r>
          </w:p>
        </w:tc>
        <w:tc>
          <w:tcPr>
            <w:tcW w:w="1491" w:type="dxa"/>
            <w:tcBorders>
              <w:top w:val="single" w:sz="12" w:space="0" w:color="auto"/>
            </w:tcBorders>
            <w:shd w:val="clear" w:color="auto" w:fill="auto"/>
            <w:vAlign w:val="bottom"/>
          </w:tcPr>
          <w:p w14:paraId="0042B427" w14:textId="79F07893" w:rsidR="004D3956" w:rsidRPr="003C46A3" w:rsidRDefault="004D3956"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267596">
              <w:rPr>
                <w:bCs/>
                <w:sz w:val="18"/>
                <w:szCs w:val="18"/>
              </w:rPr>
              <w:t>3.1.</w:t>
            </w:r>
          </w:p>
        </w:tc>
      </w:tr>
      <w:tr w:rsidR="003B0EDE" w:rsidRPr="002D28AD" w14:paraId="4791C03D" w14:textId="77777777" w:rsidTr="00DC4245">
        <w:tc>
          <w:tcPr>
            <w:tcW w:w="1139" w:type="dxa"/>
            <w:shd w:val="clear" w:color="auto" w:fill="auto"/>
          </w:tcPr>
          <w:p w14:paraId="6E3ADBF8"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6315AF9C" w14:textId="6DA9D436"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lang w:val="en-US"/>
              </w:rPr>
              <w:t xml:space="preserve">Technical description of the </w:t>
            </w:r>
            <w:r w:rsidR="00920DFF" w:rsidRPr="00920DFF">
              <w:rPr>
                <w:sz w:val="18"/>
                <w:szCs w:val="18"/>
                <w:lang w:val="en-US"/>
              </w:rPr>
              <w:t>Enhanced Child Restraint System</w:t>
            </w:r>
          </w:p>
        </w:tc>
        <w:tc>
          <w:tcPr>
            <w:tcW w:w="2898" w:type="dxa"/>
            <w:shd w:val="clear" w:color="auto" w:fill="auto"/>
          </w:tcPr>
          <w:p w14:paraId="51FEE317" w14:textId="273F0618"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lang w:val="en-US"/>
              </w:rPr>
              <w:t xml:space="preserve">Technical description of the </w:t>
            </w:r>
            <w:r w:rsidR="00920DFF" w:rsidRPr="00920DFF">
              <w:rPr>
                <w:sz w:val="18"/>
                <w:szCs w:val="18"/>
                <w:lang w:val="en-US"/>
              </w:rPr>
              <w:t>Enhanced Child Restraint System</w:t>
            </w:r>
          </w:p>
        </w:tc>
        <w:tc>
          <w:tcPr>
            <w:tcW w:w="1491" w:type="dxa"/>
            <w:shd w:val="clear" w:color="auto" w:fill="auto"/>
          </w:tcPr>
          <w:p w14:paraId="3A5AC704"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val="en-US" w:eastAsia="zh-TW"/>
              </w:rPr>
            </w:pPr>
            <w:r w:rsidRPr="003C46A3">
              <w:rPr>
                <w:sz w:val="18"/>
                <w:szCs w:val="18"/>
                <w:lang w:val="en-US"/>
              </w:rPr>
              <w:t>3.2.1.</w:t>
            </w:r>
          </w:p>
        </w:tc>
      </w:tr>
      <w:tr w:rsidR="003B0EDE" w:rsidRPr="002D28AD" w14:paraId="63650001" w14:textId="77777777" w:rsidTr="00DC4245">
        <w:tc>
          <w:tcPr>
            <w:tcW w:w="1139" w:type="dxa"/>
            <w:shd w:val="clear" w:color="auto" w:fill="auto"/>
          </w:tcPr>
          <w:p w14:paraId="3D88D18E"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44DC15EB"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Installation instruction for retractors</w:t>
            </w:r>
          </w:p>
        </w:tc>
        <w:tc>
          <w:tcPr>
            <w:tcW w:w="2898" w:type="dxa"/>
            <w:shd w:val="clear" w:color="auto" w:fill="auto"/>
          </w:tcPr>
          <w:p w14:paraId="4A41B056"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Installation instruction for retractors</w:t>
            </w:r>
          </w:p>
        </w:tc>
        <w:tc>
          <w:tcPr>
            <w:tcW w:w="1491" w:type="dxa"/>
            <w:shd w:val="clear" w:color="auto" w:fill="auto"/>
          </w:tcPr>
          <w:p w14:paraId="5516B685"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lang w:val="en-US"/>
              </w:rPr>
              <w:t>3.2.1.</w:t>
            </w:r>
          </w:p>
        </w:tc>
      </w:tr>
      <w:tr w:rsidR="003B0EDE" w:rsidRPr="002D28AD" w14:paraId="23CD72A1" w14:textId="77777777" w:rsidTr="00DC4245">
        <w:tc>
          <w:tcPr>
            <w:tcW w:w="1139" w:type="dxa"/>
            <w:shd w:val="clear" w:color="auto" w:fill="auto"/>
          </w:tcPr>
          <w:p w14:paraId="34BE1196"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7AB57E8E"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Declaration on toxicity</w:t>
            </w:r>
          </w:p>
        </w:tc>
        <w:tc>
          <w:tcPr>
            <w:tcW w:w="2898" w:type="dxa"/>
            <w:shd w:val="clear" w:color="auto" w:fill="auto"/>
          </w:tcPr>
          <w:p w14:paraId="1FC51057"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Declaration on toxicity</w:t>
            </w:r>
          </w:p>
        </w:tc>
        <w:tc>
          <w:tcPr>
            <w:tcW w:w="1491" w:type="dxa"/>
            <w:shd w:val="clear" w:color="auto" w:fill="auto"/>
          </w:tcPr>
          <w:p w14:paraId="66108BBB"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lang w:val="en-US"/>
              </w:rPr>
              <w:t>3.2.1.</w:t>
            </w:r>
          </w:p>
        </w:tc>
      </w:tr>
      <w:tr w:rsidR="003B0EDE" w:rsidRPr="002D28AD" w14:paraId="76855C83" w14:textId="77777777" w:rsidTr="00DC4245">
        <w:tc>
          <w:tcPr>
            <w:tcW w:w="1139" w:type="dxa"/>
            <w:shd w:val="clear" w:color="auto" w:fill="auto"/>
          </w:tcPr>
          <w:p w14:paraId="1BB36155"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4BA9C15C"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Declaration on flammability</w:t>
            </w:r>
          </w:p>
        </w:tc>
        <w:tc>
          <w:tcPr>
            <w:tcW w:w="2898" w:type="dxa"/>
            <w:shd w:val="clear" w:color="auto" w:fill="auto"/>
          </w:tcPr>
          <w:p w14:paraId="4A6BCB33"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Declaration on flammability</w:t>
            </w:r>
          </w:p>
        </w:tc>
        <w:tc>
          <w:tcPr>
            <w:tcW w:w="1491" w:type="dxa"/>
            <w:shd w:val="clear" w:color="auto" w:fill="auto"/>
          </w:tcPr>
          <w:p w14:paraId="245F4922"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lang w:val="en-US"/>
              </w:rPr>
              <w:t>3.2.1.</w:t>
            </w:r>
          </w:p>
        </w:tc>
      </w:tr>
      <w:tr w:rsidR="003B0EDE" w:rsidRPr="002D28AD" w14:paraId="556E28D7" w14:textId="77777777" w:rsidTr="00DC4245">
        <w:tc>
          <w:tcPr>
            <w:tcW w:w="1139" w:type="dxa"/>
            <w:shd w:val="clear" w:color="auto" w:fill="auto"/>
          </w:tcPr>
          <w:p w14:paraId="753B1282"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76420E6B"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Instructions and details of packaging</w:t>
            </w:r>
          </w:p>
        </w:tc>
        <w:tc>
          <w:tcPr>
            <w:tcW w:w="2898" w:type="dxa"/>
            <w:shd w:val="clear" w:color="auto" w:fill="auto"/>
          </w:tcPr>
          <w:p w14:paraId="5F300F30"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Instructions and details of packaging</w:t>
            </w:r>
          </w:p>
        </w:tc>
        <w:tc>
          <w:tcPr>
            <w:tcW w:w="1491" w:type="dxa"/>
            <w:shd w:val="clear" w:color="auto" w:fill="auto"/>
          </w:tcPr>
          <w:p w14:paraId="51C38911"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3.2.6.</w:t>
            </w:r>
          </w:p>
        </w:tc>
      </w:tr>
      <w:tr w:rsidR="003B0EDE" w:rsidRPr="002D28AD" w14:paraId="6916034A" w14:textId="77777777" w:rsidTr="00DC4245">
        <w:tc>
          <w:tcPr>
            <w:tcW w:w="1139" w:type="dxa"/>
            <w:shd w:val="clear" w:color="auto" w:fill="auto"/>
          </w:tcPr>
          <w:p w14:paraId="7E21ADDF"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6D18482F" w14:textId="77777777" w:rsidR="003B0EDE" w:rsidRPr="003C46A3" w:rsidRDefault="003B0EDE" w:rsidP="002D28AD">
            <w:pPr>
              <w:suppressAutoHyphens w:val="0"/>
              <w:spacing w:beforeLines="40" w:before="96" w:afterLines="120" w:after="288" w:line="220" w:lineRule="exact"/>
              <w:ind w:left="113" w:right="113"/>
              <w:contextualSpacing/>
              <w:rPr>
                <w:sz w:val="18"/>
                <w:szCs w:val="18"/>
              </w:rPr>
            </w:pPr>
            <w:r w:rsidRPr="003C46A3">
              <w:rPr>
                <w:sz w:val="18"/>
                <w:szCs w:val="18"/>
              </w:rPr>
              <w:t>Material specifications of the parts</w:t>
            </w:r>
          </w:p>
        </w:tc>
        <w:tc>
          <w:tcPr>
            <w:tcW w:w="2898" w:type="dxa"/>
            <w:shd w:val="clear" w:color="auto" w:fill="auto"/>
          </w:tcPr>
          <w:p w14:paraId="57961CCC" w14:textId="77777777" w:rsidR="003B0EDE" w:rsidRPr="003C46A3" w:rsidRDefault="003B0EDE" w:rsidP="002D28AD">
            <w:pPr>
              <w:suppressAutoHyphens w:val="0"/>
              <w:spacing w:beforeLines="40" w:before="96" w:afterLines="120" w:after="288" w:line="220" w:lineRule="exact"/>
              <w:ind w:left="113" w:right="113"/>
              <w:contextualSpacing/>
              <w:rPr>
                <w:sz w:val="18"/>
                <w:szCs w:val="18"/>
              </w:rPr>
            </w:pPr>
            <w:r w:rsidRPr="003C46A3">
              <w:rPr>
                <w:sz w:val="18"/>
                <w:szCs w:val="18"/>
              </w:rPr>
              <w:t>Material specifications of the parts</w:t>
            </w:r>
          </w:p>
        </w:tc>
        <w:tc>
          <w:tcPr>
            <w:tcW w:w="1491" w:type="dxa"/>
            <w:shd w:val="clear" w:color="auto" w:fill="auto"/>
          </w:tcPr>
          <w:p w14:paraId="34DBA357" w14:textId="61847486" w:rsidR="003B0EDE" w:rsidRPr="003C46A3" w:rsidRDefault="003B0EDE" w:rsidP="008B0A4D">
            <w:pPr>
              <w:suppressAutoHyphens w:val="0"/>
              <w:spacing w:beforeLines="40" w:before="96" w:afterLines="120" w:after="288" w:line="220" w:lineRule="exact"/>
              <w:ind w:left="113" w:right="113"/>
              <w:contextualSpacing/>
              <w:jc w:val="right"/>
              <w:rPr>
                <w:sz w:val="18"/>
                <w:szCs w:val="18"/>
              </w:rPr>
            </w:pPr>
            <w:r w:rsidRPr="003C46A3">
              <w:rPr>
                <w:sz w:val="18"/>
                <w:szCs w:val="18"/>
              </w:rPr>
              <w:t>2.46. and 2.2.1.1.</w:t>
            </w:r>
            <w:r w:rsidR="004B6C6F" w:rsidRPr="003C46A3">
              <w:rPr>
                <w:sz w:val="18"/>
                <w:szCs w:val="18"/>
              </w:rPr>
              <w:t xml:space="preserve"> of Annex 12</w:t>
            </w:r>
          </w:p>
        </w:tc>
      </w:tr>
      <w:tr w:rsidR="003B0EDE" w:rsidRPr="002D28AD" w14:paraId="6A4B6674" w14:textId="77777777" w:rsidTr="00DC4245">
        <w:tc>
          <w:tcPr>
            <w:tcW w:w="1139" w:type="dxa"/>
            <w:shd w:val="clear" w:color="auto" w:fill="auto"/>
          </w:tcPr>
          <w:p w14:paraId="0C89210D"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03C5AA2C"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Assembly instructions for removable parts</w:t>
            </w:r>
          </w:p>
        </w:tc>
        <w:tc>
          <w:tcPr>
            <w:tcW w:w="2898" w:type="dxa"/>
            <w:shd w:val="clear" w:color="auto" w:fill="auto"/>
          </w:tcPr>
          <w:p w14:paraId="511E012C"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Assembly instructions for removable parts</w:t>
            </w:r>
          </w:p>
        </w:tc>
        <w:tc>
          <w:tcPr>
            <w:tcW w:w="1491" w:type="dxa"/>
            <w:shd w:val="clear" w:color="auto" w:fill="auto"/>
          </w:tcPr>
          <w:p w14:paraId="071FCEC1"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6.2.3.</w:t>
            </w:r>
          </w:p>
        </w:tc>
      </w:tr>
      <w:tr w:rsidR="003B0EDE" w:rsidRPr="002D28AD" w14:paraId="5283EAB2" w14:textId="77777777" w:rsidTr="00DC4245">
        <w:tc>
          <w:tcPr>
            <w:tcW w:w="1139" w:type="dxa"/>
            <w:shd w:val="clear" w:color="auto" w:fill="auto"/>
          </w:tcPr>
          <w:p w14:paraId="69A64DA6"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2BFDCD85"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Documentation on </w:t>
            </w:r>
            <w:r w:rsidR="00A634AC" w:rsidRPr="003C46A3">
              <w:rPr>
                <w:sz w:val="18"/>
                <w:szCs w:val="18"/>
              </w:rPr>
              <w:t xml:space="preserve">information </w:t>
            </w:r>
            <w:r w:rsidRPr="003C46A3">
              <w:rPr>
                <w:sz w:val="18"/>
                <w:szCs w:val="18"/>
              </w:rPr>
              <w:t xml:space="preserve">for </w:t>
            </w:r>
            <w:r w:rsidR="00A634AC" w:rsidRPr="003C46A3">
              <w:rPr>
                <w:sz w:val="18"/>
                <w:szCs w:val="18"/>
              </w:rPr>
              <w:t>users</w:t>
            </w:r>
          </w:p>
        </w:tc>
        <w:tc>
          <w:tcPr>
            <w:tcW w:w="2898" w:type="dxa"/>
            <w:shd w:val="clear" w:color="auto" w:fill="auto"/>
          </w:tcPr>
          <w:p w14:paraId="42C23697"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Documentation on </w:t>
            </w:r>
            <w:r w:rsidR="00A634AC" w:rsidRPr="003C46A3">
              <w:rPr>
                <w:sz w:val="18"/>
                <w:szCs w:val="18"/>
              </w:rPr>
              <w:t xml:space="preserve">information </w:t>
            </w:r>
            <w:r w:rsidRPr="003C46A3">
              <w:rPr>
                <w:sz w:val="18"/>
                <w:szCs w:val="18"/>
              </w:rPr>
              <w:t xml:space="preserve">for </w:t>
            </w:r>
            <w:r w:rsidR="00A634AC" w:rsidRPr="003C46A3">
              <w:rPr>
                <w:sz w:val="18"/>
                <w:szCs w:val="18"/>
              </w:rPr>
              <w:t>users</w:t>
            </w:r>
            <w:r w:rsidRPr="003C46A3">
              <w:rPr>
                <w:sz w:val="18"/>
                <w:szCs w:val="18"/>
              </w:rPr>
              <w:t>, including reference to the applicable vehicle(s)</w:t>
            </w:r>
          </w:p>
        </w:tc>
        <w:tc>
          <w:tcPr>
            <w:tcW w:w="1491" w:type="dxa"/>
            <w:shd w:val="clear" w:color="auto" w:fill="auto"/>
          </w:tcPr>
          <w:p w14:paraId="2FB51F70"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14</w:t>
            </w:r>
            <w:r w:rsidR="00DC4245" w:rsidRPr="003C46A3">
              <w:rPr>
                <w:sz w:val="18"/>
                <w:szCs w:val="18"/>
              </w:rPr>
              <w:t>.</w:t>
            </w:r>
          </w:p>
        </w:tc>
      </w:tr>
      <w:tr w:rsidR="003B0EDE" w:rsidRPr="002D28AD" w14:paraId="6A589F87" w14:textId="77777777" w:rsidTr="00DC4245">
        <w:tc>
          <w:tcPr>
            <w:tcW w:w="1139" w:type="dxa"/>
            <w:shd w:val="clear" w:color="auto" w:fill="auto"/>
          </w:tcPr>
          <w:p w14:paraId="29CF94CB"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1B8BF954"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898" w:type="dxa"/>
            <w:shd w:val="clear" w:color="auto" w:fill="auto"/>
          </w:tcPr>
          <w:p w14:paraId="63E8CD3A"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List of vehicle model(s)</w:t>
            </w:r>
          </w:p>
        </w:tc>
        <w:tc>
          <w:tcPr>
            <w:tcW w:w="1491" w:type="dxa"/>
            <w:shd w:val="clear" w:color="auto" w:fill="auto"/>
          </w:tcPr>
          <w:p w14:paraId="75160F5F"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Annex 1</w:t>
            </w:r>
          </w:p>
        </w:tc>
      </w:tr>
      <w:tr w:rsidR="003B0EDE" w:rsidRPr="002D28AD" w14:paraId="483E48DF" w14:textId="77777777" w:rsidTr="00DC4245">
        <w:tc>
          <w:tcPr>
            <w:tcW w:w="1139" w:type="dxa"/>
            <w:shd w:val="clear" w:color="auto" w:fill="auto"/>
          </w:tcPr>
          <w:p w14:paraId="64ECED29"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7053260B"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CoP clearance documents including company organisation chart, Chamber of Commerce registry, production plant declaration, quality system certificate, CoP procedure declaration</w:t>
            </w:r>
          </w:p>
        </w:tc>
        <w:tc>
          <w:tcPr>
            <w:tcW w:w="2898" w:type="dxa"/>
            <w:shd w:val="clear" w:color="auto" w:fill="auto"/>
          </w:tcPr>
          <w:p w14:paraId="40E76045"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CoP clearance documents including company organisation chart, Chamber of Commerce registry, production plant declaration, quality system certificate, CoP procedure declaration and declaration on procedures for sampling per product type</w:t>
            </w:r>
          </w:p>
        </w:tc>
        <w:tc>
          <w:tcPr>
            <w:tcW w:w="1491" w:type="dxa"/>
            <w:shd w:val="clear" w:color="auto" w:fill="auto"/>
          </w:tcPr>
          <w:p w14:paraId="0764FCAE"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 xml:space="preserve">3.1. and </w:t>
            </w:r>
            <w:r w:rsidR="00DC4245" w:rsidRPr="003C46A3">
              <w:rPr>
                <w:sz w:val="18"/>
                <w:szCs w:val="18"/>
              </w:rPr>
              <w:br/>
            </w:r>
            <w:r w:rsidRPr="003C46A3">
              <w:rPr>
                <w:sz w:val="18"/>
                <w:szCs w:val="18"/>
              </w:rPr>
              <w:t>Annex 11</w:t>
            </w:r>
          </w:p>
        </w:tc>
      </w:tr>
      <w:tr w:rsidR="003B0EDE" w:rsidRPr="002D28AD" w14:paraId="5B138532" w14:textId="77777777" w:rsidTr="00DC4245">
        <w:tc>
          <w:tcPr>
            <w:tcW w:w="1139" w:type="dxa"/>
            <w:shd w:val="clear" w:color="auto" w:fill="auto"/>
          </w:tcPr>
          <w:p w14:paraId="187E6C8E"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Drawings/</w:t>
            </w:r>
            <w:r w:rsidRPr="003C46A3">
              <w:rPr>
                <w:sz w:val="18"/>
                <w:szCs w:val="18"/>
              </w:rPr>
              <w:br/>
              <w:t>pictures</w:t>
            </w:r>
          </w:p>
        </w:tc>
        <w:tc>
          <w:tcPr>
            <w:tcW w:w="2977" w:type="dxa"/>
            <w:shd w:val="clear" w:color="auto" w:fill="auto"/>
          </w:tcPr>
          <w:p w14:paraId="45173962" w14:textId="37D97E8B"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Exploded view drawing of </w:t>
            </w:r>
            <w:r w:rsidR="00920DFF" w:rsidRPr="00920DFF">
              <w:rPr>
                <w:sz w:val="18"/>
                <w:szCs w:val="18"/>
              </w:rPr>
              <w:t>Enhanced Child Restraint System</w:t>
            </w:r>
            <w:r w:rsidRPr="003C46A3">
              <w:rPr>
                <w:sz w:val="18"/>
                <w:szCs w:val="18"/>
              </w:rPr>
              <w:t xml:space="preserve"> and drawings of all its relevant parts</w:t>
            </w:r>
          </w:p>
        </w:tc>
        <w:tc>
          <w:tcPr>
            <w:tcW w:w="2898" w:type="dxa"/>
            <w:shd w:val="clear" w:color="auto" w:fill="auto"/>
          </w:tcPr>
          <w:p w14:paraId="27014E7A" w14:textId="2DD85A56"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Exploded view drawing of </w:t>
            </w:r>
            <w:r w:rsidR="00920DFF" w:rsidRPr="00920DFF">
              <w:rPr>
                <w:sz w:val="18"/>
                <w:szCs w:val="18"/>
              </w:rPr>
              <w:t>Enhanced Child Restraint System</w:t>
            </w:r>
            <w:r w:rsidRPr="003C46A3">
              <w:rPr>
                <w:sz w:val="18"/>
                <w:szCs w:val="18"/>
              </w:rPr>
              <w:t xml:space="preserve"> and drawings of all its relevant parts</w:t>
            </w:r>
          </w:p>
        </w:tc>
        <w:tc>
          <w:tcPr>
            <w:tcW w:w="1491" w:type="dxa"/>
            <w:shd w:val="clear" w:color="auto" w:fill="auto"/>
          </w:tcPr>
          <w:p w14:paraId="782C6B0B"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 xml:space="preserve">3.2.1. and </w:t>
            </w:r>
            <w:r w:rsidR="00DC4245" w:rsidRPr="003C46A3">
              <w:rPr>
                <w:sz w:val="18"/>
                <w:szCs w:val="18"/>
              </w:rPr>
              <w:br/>
            </w:r>
            <w:r w:rsidRPr="003C46A3">
              <w:rPr>
                <w:sz w:val="18"/>
                <w:szCs w:val="18"/>
              </w:rPr>
              <w:t>Annex 1</w:t>
            </w:r>
          </w:p>
        </w:tc>
      </w:tr>
      <w:tr w:rsidR="003B0EDE" w:rsidRPr="002D28AD" w14:paraId="068A9098" w14:textId="77777777" w:rsidTr="00DC4245">
        <w:tc>
          <w:tcPr>
            <w:tcW w:w="1139" w:type="dxa"/>
            <w:shd w:val="clear" w:color="auto" w:fill="auto"/>
          </w:tcPr>
          <w:p w14:paraId="16E9C747"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218EA8CA"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Position of approval mark</w:t>
            </w:r>
          </w:p>
        </w:tc>
        <w:tc>
          <w:tcPr>
            <w:tcW w:w="2898" w:type="dxa"/>
            <w:shd w:val="clear" w:color="auto" w:fill="auto"/>
          </w:tcPr>
          <w:p w14:paraId="78EE177C"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Position of approval mark</w:t>
            </w:r>
          </w:p>
        </w:tc>
        <w:tc>
          <w:tcPr>
            <w:tcW w:w="1491" w:type="dxa"/>
            <w:shd w:val="clear" w:color="auto" w:fill="auto"/>
          </w:tcPr>
          <w:p w14:paraId="6107E289"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3.2.1.</w:t>
            </w:r>
          </w:p>
        </w:tc>
      </w:tr>
      <w:tr w:rsidR="003B0EDE" w:rsidRPr="002D28AD" w14:paraId="6E38224D" w14:textId="77777777" w:rsidTr="00DC4245">
        <w:trPr>
          <w:trHeight w:val="567"/>
        </w:trPr>
        <w:tc>
          <w:tcPr>
            <w:tcW w:w="1139" w:type="dxa"/>
            <w:shd w:val="clear" w:color="auto" w:fill="auto"/>
          </w:tcPr>
          <w:p w14:paraId="0CD9BD23"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183997BF"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898" w:type="dxa"/>
            <w:shd w:val="clear" w:color="auto" w:fill="auto"/>
          </w:tcPr>
          <w:p w14:paraId="747F3E6B" w14:textId="600E65CA"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Drawings or pictures regarding the combination of the </w:t>
            </w:r>
            <w:r w:rsidR="00920DFF" w:rsidRPr="00920DFF">
              <w:rPr>
                <w:sz w:val="18"/>
                <w:szCs w:val="18"/>
              </w:rPr>
              <w:t>Enhanced Child Restraint System</w:t>
            </w:r>
            <w:r w:rsidRPr="003C46A3">
              <w:rPr>
                <w:sz w:val="18"/>
                <w:szCs w:val="18"/>
              </w:rPr>
              <w:t xml:space="preserve"> and the car or the ISOFIX seating position and the relevant car environment</w:t>
            </w:r>
            <w:r w:rsidRPr="003C46A3">
              <w:rPr>
                <w:sz w:val="18"/>
                <w:szCs w:val="18"/>
                <w:vertAlign w:val="superscript"/>
              </w:rPr>
              <w:t>1</w:t>
            </w:r>
          </w:p>
        </w:tc>
        <w:tc>
          <w:tcPr>
            <w:tcW w:w="1491" w:type="dxa"/>
            <w:shd w:val="clear" w:color="auto" w:fill="auto"/>
          </w:tcPr>
          <w:p w14:paraId="508A8C60"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3.2.3.</w:t>
            </w:r>
          </w:p>
        </w:tc>
      </w:tr>
      <w:tr w:rsidR="003B0EDE" w:rsidRPr="002D28AD" w14:paraId="04D6989E" w14:textId="77777777" w:rsidTr="00DC4245">
        <w:tc>
          <w:tcPr>
            <w:tcW w:w="1139" w:type="dxa"/>
            <w:shd w:val="clear" w:color="auto" w:fill="auto"/>
          </w:tcPr>
          <w:p w14:paraId="7A88E598"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shd w:val="clear" w:color="auto" w:fill="auto"/>
          </w:tcPr>
          <w:p w14:paraId="70DD01B6"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898" w:type="dxa"/>
            <w:shd w:val="clear" w:color="auto" w:fill="auto"/>
          </w:tcPr>
          <w:p w14:paraId="699788F1"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Drawings of vehicle and seat structure, adjustment system and attachments</w:t>
            </w:r>
            <w:r w:rsidRPr="003C46A3">
              <w:rPr>
                <w:sz w:val="18"/>
                <w:szCs w:val="18"/>
                <w:vertAlign w:val="superscript"/>
              </w:rPr>
              <w:t>1</w:t>
            </w:r>
          </w:p>
        </w:tc>
        <w:tc>
          <w:tcPr>
            <w:tcW w:w="1491" w:type="dxa"/>
            <w:shd w:val="clear" w:color="auto" w:fill="auto"/>
          </w:tcPr>
          <w:p w14:paraId="756D800E"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Annex 1</w:t>
            </w:r>
          </w:p>
        </w:tc>
      </w:tr>
      <w:tr w:rsidR="003B0EDE" w:rsidRPr="002D28AD" w14:paraId="6C8F9697" w14:textId="77777777" w:rsidTr="002D28AD">
        <w:tc>
          <w:tcPr>
            <w:tcW w:w="1139" w:type="dxa"/>
            <w:tcBorders>
              <w:bottom w:val="single" w:sz="4" w:space="0" w:color="auto"/>
            </w:tcBorders>
            <w:shd w:val="clear" w:color="auto" w:fill="auto"/>
          </w:tcPr>
          <w:p w14:paraId="37A99EDF" w14:textId="7777777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tcBorders>
              <w:bottom w:val="single" w:sz="4" w:space="0" w:color="auto"/>
            </w:tcBorders>
            <w:shd w:val="clear" w:color="auto" w:fill="auto"/>
          </w:tcPr>
          <w:p w14:paraId="014090B4" w14:textId="2363DA57" w:rsidR="003B0EDE" w:rsidRPr="003C46A3" w:rsidRDefault="003B0EDE" w:rsidP="002D28AD">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 xml:space="preserve">Photographs of </w:t>
            </w:r>
            <w:r w:rsidR="00920DFF" w:rsidRPr="00920DFF">
              <w:rPr>
                <w:sz w:val="18"/>
                <w:szCs w:val="18"/>
              </w:rPr>
              <w:t>Enhanced Child Restraint System</w:t>
            </w:r>
          </w:p>
        </w:tc>
        <w:tc>
          <w:tcPr>
            <w:tcW w:w="2898" w:type="dxa"/>
            <w:tcBorders>
              <w:bottom w:val="single" w:sz="4" w:space="0" w:color="auto"/>
            </w:tcBorders>
            <w:shd w:val="clear" w:color="auto" w:fill="auto"/>
          </w:tcPr>
          <w:p w14:paraId="24FC0C01" w14:textId="48BBFAEB" w:rsidR="003B0EDE" w:rsidRPr="003C46A3" w:rsidRDefault="003B0EDE" w:rsidP="002D28AD">
            <w:pPr>
              <w:suppressAutoHyphens w:val="0"/>
              <w:spacing w:beforeLines="40" w:before="96" w:afterLines="120" w:after="288" w:line="220" w:lineRule="exact"/>
              <w:ind w:left="113" w:right="113"/>
              <w:contextualSpacing/>
              <w:jc w:val="both"/>
              <w:rPr>
                <w:rFonts w:eastAsia="PMingLiU"/>
                <w:sz w:val="18"/>
                <w:szCs w:val="18"/>
                <w:lang w:eastAsia="zh-TW"/>
              </w:rPr>
            </w:pPr>
            <w:r w:rsidRPr="003C46A3">
              <w:rPr>
                <w:sz w:val="18"/>
                <w:szCs w:val="18"/>
              </w:rPr>
              <w:t xml:space="preserve">Photographs of </w:t>
            </w:r>
            <w:r w:rsidR="00920DFF" w:rsidRPr="00920DFF">
              <w:rPr>
                <w:sz w:val="18"/>
                <w:szCs w:val="18"/>
              </w:rPr>
              <w:t>Enhanced Child Restraint System</w:t>
            </w:r>
            <w:r w:rsidRPr="003C46A3">
              <w:rPr>
                <w:sz w:val="18"/>
                <w:szCs w:val="18"/>
              </w:rPr>
              <w:t xml:space="preserve"> and/or vehicle and seat structure</w:t>
            </w:r>
          </w:p>
        </w:tc>
        <w:tc>
          <w:tcPr>
            <w:tcW w:w="1491" w:type="dxa"/>
            <w:tcBorders>
              <w:bottom w:val="single" w:sz="4" w:space="0" w:color="auto"/>
            </w:tcBorders>
            <w:shd w:val="clear" w:color="auto" w:fill="auto"/>
          </w:tcPr>
          <w:p w14:paraId="74654832" w14:textId="77777777" w:rsidR="003B0EDE" w:rsidRPr="003C46A3" w:rsidRDefault="003B0EDE" w:rsidP="002D28AD">
            <w:pPr>
              <w:suppressAutoHyphens w:val="0"/>
              <w:spacing w:beforeLines="40" w:before="96" w:afterLines="120" w:after="288" w:line="220" w:lineRule="exact"/>
              <w:ind w:left="113" w:right="113"/>
              <w:contextualSpacing/>
              <w:jc w:val="right"/>
              <w:rPr>
                <w:rFonts w:eastAsia="PMingLiU"/>
                <w:sz w:val="18"/>
                <w:szCs w:val="18"/>
                <w:lang w:eastAsia="zh-TW"/>
              </w:rPr>
            </w:pPr>
            <w:r w:rsidRPr="003C46A3">
              <w:rPr>
                <w:sz w:val="18"/>
                <w:szCs w:val="18"/>
              </w:rPr>
              <w:t>Annex 1</w:t>
            </w:r>
          </w:p>
        </w:tc>
      </w:tr>
      <w:tr w:rsidR="002D28AD" w:rsidRPr="002D28AD" w14:paraId="2DBAA7CA" w14:textId="77777777" w:rsidTr="002D28AD">
        <w:tc>
          <w:tcPr>
            <w:tcW w:w="1139" w:type="dxa"/>
            <w:tcBorders>
              <w:bottom w:val="single" w:sz="12" w:space="0" w:color="auto"/>
            </w:tcBorders>
            <w:shd w:val="clear" w:color="auto" w:fill="auto"/>
          </w:tcPr>
          <w:p w14:paraId="32A628FD" w14:textId="77777777" w:rsidR="002D28AD" w:rsidRPr="003C46A3" w:rsidRDefault="002D28AD" w:rsidP="002D28AD">
            <w:pPr>
              <w:suppressAutoHyphens w:val="0"/>
              <w:spacing w:beforeLines="40" w:before="96" w:afterLines="120" w:after="288" w:line="220" w:lineRule="exact"/>
              <w:ind w:left="113" w:right="113"/>
              <w:contextualSpacing/>
              <w:rPr>
                <w:rFonts w:eastAsia="PMingLiU"/>
                <w:sz w:val="18"/>
                <w:szCs w:val="18"/>
                <w:lang w:eastAsia="zh-TW"/>
              </w:rPr>
            </w:pPr>
          </w:p>
        </w:tc>
        <w:tc>
          <w:tcPr>
            <w:tcW w:w="2977" w:type="dxa"/>
            <w:tcBorders>
              <w:bottom w:val="single" w:sz="12" w:space="0" w:color="auto"/>
            </w:tcBorders>
            <w:shd w:val="clear" w:color="auto" w:fill="auto"/>
          </w:tcPr>
          <w:p w14:paraId="33DC1030" w14:textId="77777777" w:rsidR="002D28AD" w:rsidRPr="003C46A3" w:rsidRDefault="002D28AD" w:rsidP="005F7614">
            <w:pPr>
              <w:suppressAutoHyphens w:val="0"/>
              <w:spacing w:beforeLines="40" w:before="96" w:afterLines="120" w:after="288" w:line="220" w:lineRule="exact"/>
              <w:ind w:left="113" w:right="113"/>
              <w:contextualSpacing/>
              <w:jc w:val="both"/>
              <w:rPr>
                <w:rFonts w:eastAsia="PMingLiU"/>
                <w:sz w:val="18"/>
                <w:szCs w:val="18"/>
                <w:lang w:eastAsia="zh-TW"/>
              </w:rPr>
            </w:pPr>
            <w:r w:rsidRPr="003C46A3">
              <w:rPr>
                <w:sz w:val="18"/>
                <w:szCs w:val="18"/>
              </w:rPr>
              <w:t>In case not marked on the sample(s) at the time of submission for approval:</w:t>
            </w:r>
          </w:p>
          <w:p w14:paraId="2B7F5232" w14:textId="1C65BE5B" w:rsidR="002D28AD" w:rsidRPr="003C46A3" w:rsidRDefault="002D28AD" w:rsidP="002D28AD">
            <w:pPr>
              <w:suppressAutoHyphens w:val="0"/>
              <w:spacing w:beforeLines="40" w:before="96" w:afterLines="120" w:after="288" w:line="220" w:lineRule="exact"/>
              <w:ind w:left="113" w:right="113"/>
              <w:contextualSpacing/>
              <w:rPr>
                <w:sz w:val="18"/>
                <w:szCs w:val="18"/>
              </w:rPr>
            </w:pPr>
            <w:r w:rsidRPr="003C46A3">
              <w:rPr>
                <w:sz w:val="18"/>
                <w:szCs w:val="18"/>
              </w:rPr>
              <w:t>Example of marking of manufacturer</w:t>
            </w:r>
            <w:r w:rsidRPr="003C46A3">
              <w:rPr>
                <w:noProof/>
                <w:sz w:val="18"/>
                <w:szCs w:val="18"/>
                <w:lang w:val="en-US"/>
              </w:rPr>
              <w:t>'</w:t>
            </w:r>
            <w:r w:rsidRPr="003C46A3">
              <w:rPr>
                <w:sz w:val="18"/>
                <w:szCs w:val="18"/>
              </w:rPr>
              <w:t>s name, initials or trade mark, the year of production, orientation, warning labels, i-Size logo, size range, occupant mass and additional markings.</w:t>
            </w:r>
          </w:p>
        </w:tc>
        <w:tc>
          <w:tcPr>
            <w:tcW w:w="2898" w:type="dxa"/>
            <w:tcBorders>
              <w:bottom w:val="single" w:sz="12" w:space="0" w:color="auto"/>
            </w:tcBorders>
            <w:shd w:val="clear" w:color="auto" w:fill="auto"/>
          </w:tcPr>
          <w:p w14:paraId="06447663" w14:textId="77777777" w:rsidR="002D28AD" w:rsidRPr="003C46A3" w:rsidRDefault="002D28AD" w:rsidP="005F7614">
            <w:pPr>
              <w:suppressAutoHyphens w:val="0"/>
              <w:spacing w:beforeLines="40" w:before="96" w:afterLines="120" w:after="288" w:line="220" w:lineRule="exact"/>
              <w:ind w:left="113" w:right="113"/>
              <w:contextualSpacing/>
              <w:rPr>
                <w:rFonts w:eastAsia="PMingLiU"/>
                <w:sz w:val="18"/>
                <w:szCs w:val="18"/>
                <w:lang w:eastAsia="zh-TW"/>
              </w:rPr>
            </w:pPr>
            <w:r w:rsidRPr="003C46A3">
              <w:rPr>
                <w:sz w:val="18"/>
                <w:szCs w:val="18"/>
              </w:rPr>
              <w:t>In case not marked on the sample(s) at the time of submission for approval:</w:t>
            </w:r>
          </w:p>
          <w:p w14:paraId="4E810B4D" w14:textId="0B7E78D4" w:rsidR="002D28AD" w:rsidRPr="003C46A3" w:rsidRDefault="002D28AD" w:rsidP="002D28AD">
            <w:pPr>
              <w:suppressAutoHyphens w:val="0"/>
              <w:spacing w:beforeLines="40" w:before="96" w:afterLines="120" w:after="288" w:line="220" w:lineRule="exact"/>
              <w:ind w:left="113" w:right="113"/>
              <w:contextualSpacing/>
              <w:jc w:val="both"/>
              <w:rPr>
                <w:sz w:val="18"/>
                <w:szCs w:val="18"/>
              </w:rPr>
            </w:pPr>
            <w:r w:rsidRPr="003C46A3">
              <w:rPr>
                <w:sz w:val="18"/>
                <w:szCs w:val="18"/>
              </w:rPr>
              <w:t>Example of marking of manufacturer</w:t>
            </w:r>
            <w:r w:rsidRPr="003C46A3">
              <w:rPr>
                <w:noProof/>
                <w:sz w:val="18"/>
                <w:szCs w:val="18"/>
                <w:lang w:val="en-US"/>
              </w:rPr>
              <w:t>'</w:t>
            </w:r>
            <w:r w:rsidRPr="003C46A3">
              <w:rPr>
                <w:sz w:val="18"/>
                <w:szCs w:val="18"/>
              </w:rPr>
              <w:t>s name, initials or trade mark, the year of production, orientation, warning labels, i-Size logo, size range, occupant mass, specific vehicle ISOFIX marking and additional markings.</w:t>
            </w:r>
          </w:p>
        </w:tc>
        <w:tc>
          <w:tcPr>
            <w:tcW w:w="1491" w:type="dxa"/>
            <w:tcBorders>
              <w:bottom w:val="single" w:sz="12" w:space="0" w:color="auto"/>
            </w:tcBorders>
            <w:shd w:val="clear" w:color="auto" w:fill="auto"/>
          </w:tcPr>
          <w:p w14:paraId="479B5939" w14:textId="0DEE0DB9" w:rsidR="002D28AD" w:rsidRPr="003C46A3" w:rsidRDefault="002D28AD" w:rsidP="002D28AD">
            <w:pPr>
              <w:suppressAutoHyphens w:val="0"/>
              <w:spacing w:beforeLines="40" w:before="96" w:afterLines="120" w:after="288" w:line="220" w:lineRule="exact"/>
              <w:ind w:left="113" w:right="113"/>
              <w:contextualSpacing/>
              <w:jc w:val="right"/>
              <w:rPr>
                <w:sz w:val="18"/>
                <w:szCs w:val="18"/>
              </w:rPr>
            </w:pPr>
            <w:r w:rsidRPr="003C46A3">
              <w:rPr>
                <w:sz w:val="18"/>
                <w:szCs w:val="18"/>
              </w:rPr>
              <w:t>4.</w:t>
            </w:r>
          </w:p>
        </w:tc>
      </w:tr>
      <w:tr w:rsidR="002D28AD" w:rsidRPr="002D28AD" w14:paraId="7BFDC182" w14:textId="77777777" w:rsidTr="002D28AD">
        <w:tc>
          <w:tcPr>
            <w:tcW w:w="8505" w:type="dxa"/>
            <w:gridSpan w:val="4"/>
            <w:tcBorders>
              <w:top w:val="single" w:sz="12" w:space="0" w:color="auto"/>
              <w:left w:val="nil"/>
              <w:bottom w:val="nil"/>
              <w:right w:val="nil"/>
            </w:tcBorders>
            <w:shd w:val="clear" w:color="auto" w:fill="auto"/>
          </w:tcPr>
          <w:p w14:paraId="24B2D763" w14:textId="01EC1A5B" w:rsidR="002D28AD" w:rsidRPr="002D28AD" w:rsidRDefault="002D28AD" w:rsidP="002D28AD">
            <w:pPr>
              <w:suppressAutoHyphens w:val="0"/>
              <w:spacing w:beforeLines="40" w:before="96" w:afterLines="120" w:after="288" w:line="220" w:lineRule="exact"/>
              <w:ind w:left="113" w:right="113"/>
              <w:contextualSpacing/>
              <w:rPr>
                <w:sz w:val="18"/>
                <w:szCs w:val="18"/>
              </w:rPr>
            </w:pPr>
            <w:r w:rsidRPr="002D28AD">
              <w:rPr>
                <w:sz w:val="18"/>
                <w:szCs w:val="18"/>
                <w:vertAlign w:val="superscript"/>
              </w:rPr>
              <w:t xml:space="preserve">1  </w:t>
            </w:r>
            <w:r w:rsidRPr="002D28AD">
              <w:rPr>
                <w:sz w:val="18"/>
                <w:szCs w:val="18"/>
              </w:rPr>
              <w:t>In case tested on the test trolley in a vehicle body shell in conformity with paragraph 7.1.3.2. or in a complete vehicle in conformity with paragraph 7.1.3.3. of this Regulation.</w:t>
            </w:r>
          </w:p>
        </w:tc>
      </w:tr>
    </w:tbl>
    <w:p w14:paraId="0C109341" w14:textId="77777777" w:rsidR="00276FF3" w:rsidRDefault="00276FF3" w:rsidP="004B6C6F">
      <w:pPr>
        <w:spacing w:before="240"/>
        <w:ind w:left="1134" w:right="1134"/>
        <w:jc w:val="center"/>
        <w:rPr>
          <w:u w:val="single"/>
        </w:rPr>
        <w:sectPr w:rsidR="00276FF3" w:rsidSect="00997AA0">
          <w:headerReference w:type="even" r:id="rId286"/>
          <w:headerReference w:type="default" r:id="rId287"/>
          <w:footerReference w:type="even" r:id="rId288"/>
          <w:footerReference w:type="default" r:id="rId289"/>
          <w:headerReference w:type="first" r:id="rId290"/>
          <w:footnotePr>
            <w:numRestart w:val="eachSect"/>
          </w:footnotePr>
          <w:endnotePr>
            <w:numFmt w:val="decimal"/>
          </w:endnotePr>
          <w:pgSz w:w="11907" w:h="16840" w:code="9"/>
          <w:pgMar w:top="1418" w:right="1134" w:bottom="1134" w:left="1134" w:header="680" w:footer="567" w:gutter="0"/>
          <w:cols w:space="720"/>
          <w:docGrid w:linePitch="272"/>
        </w:sectPr>
      </w:pPr>
    </w:p>
    <w:p w14:paraId="72EDD5C3" w14:textId="77777777" w:rsidR="00162AA5" w:rsidRDefault="00162AA5" w:rsidP="00162AA5">
      <w:pPr>
        <w:pStyle w:val="HChG"/>
        <w:rPr>
          <w:lang w:val="en-US" w:eastAsia="ja-JP"/>
        </w:rPr>
      </w:pPr>
      <w:r w:rsidRPr="00162AA5">
        <w:lastRenderedPageBreak/>
        <w:t>Annex</w:t>
      </w:r>
      <w:r>
        <w:rPr>
          <w:lang w:val="en-US" w:eastAsia="ja-JP"/>
        </w:rPr>
        <w:t xml:space="preserve"> 21</w:t>
      </w:r>
    </w:p>
    <w:p w14:paraId="292EA00A" w14:textId="77777777" w:rsidR="00162AA5" w:rsidRDefault="00162AA5" w:rsidP="00162AA5">
      <w:pPr>
        <w:pStyle w:val="HChG"/>
        <w:rPr>
          <w:lang w:val="en-US" w:eastAsia="ja-JP"/>
        </w:rPr>
      </w:pPr>
      <w:r>
        <w:tab/>
      </w:r>
      <w:r>
        <w:tab/>
        <w:t xml:space="preserve">Load application devices </w:t>
      </w:r>
    </w:p>
    <w:p w14:paraId="7CBE5F65" w14:textId="77777777" w:rsidR="00162AA5" w:rsidRDefault="00162AA5" w:rsidP="00162AA5">
      <w:pPr>
        <w:keepNext/>
        <w:keepLines/>
        <w:spacing w:before="360" w:after="240" w:line="300" w:lineRule="exact"/>
        <w:ind w:left="1134" w:right="1134"/>
        <w:rPr>
          <w:lang w:val="en-US" w:eastAsia="ja-JP"/>
        </w:rPr>
      </w:pPr>
      <w:r>
        <w:t xml:space="preserve">Load application device I </w:t>
      </w:r>
    </w:p>
    <w:p w14:paraId="2E5E95A3" w14:textId="77777777" w:rsidR="00162AA5" w:rsidRDefault="00162AA5" w:rsidP="00162AA5">
      <w:pPr>
        <w:rPr>
          <w:lang w:val="en-US" w:eastAsia="ja-JP"/>
        </w:rPr>
      </w:pPr>
    </w:p>
    <w:p w14:paraId="7D9F5013" w14:textId="77777777" w:rsidR="00162AA5" w:rsidRDefault="00162AA5" w:rsidP="00162AA5">
      <w:pPr>
        <w:spacing w:before="120"/>
        <w:ind w:left="1134" w:right="1134"/>
        <w:jc w:val="center"/>
        <w:rPr>
          <w:noProof/>
          <w:lang w:eastAsia="en-GB"/>
        </w:rPr>
      </w:pPr>
      <w:r>
        <w:rPr>
          <w:noProof/>
          <w:lang w:eastAsia="en-GB"/>
        </w:rPr>
        <w:drawing>
          <wp:inline distT="0" distB="0" distL="0" distR="0" wp14:anchorId="4F2982D5" wp14:editId="068D0A9C">
            <wp:extent cx="3800475" cy="5470525"/>
            <wp:effectExtent l="0" t="0" r="9525" b="0"/>
            <wp:docPr id="31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00475" cy="5470525"/>
                    </a:xfrm>
                    <a:prstGeom prst="rect">
                      <a:avLst/>
                    </a:prstGeom>
                    <a:noFill/>
                    <a:ln>
                      <a:noFill/>
                    </a:ln>
                  </pic:spPr>
                </pic:pic>
              </a:graphicData>
            </a:graphic>
          </wp:inline>
        </w:drawing>
      </w:r>
    </w:p>
    <w:p w14:paraId="63CFDC24" w14:textId="77777777" w:rsidR="00162AA5" w:rsidRDefault="00162AA5" w:rsidP="00162AA5">
      <w:pPr>
        <w:spacing w:before="120"/>
        <w:ind w:left="1134" w:right="1134"/>
        <w:jc w:val="center"/>
        <w:rPr>
          <w:noProof/>
          <w:lang w:eastAsia="en-GB"/>
        </w:rPr>
      </w:pPr>
    </w:p>
    <w:p w14:paraId="56EA4809" w14:textId="77777777" w:rsidR="00BE395C" w:rsidRDefault="00BE395C" w:rsidP="00162AA5">
      <w:pPr>
        <w:spacing w:before="120"/>
        <w:ind w:left="1134" w:right="1134"/>
        <w:jc w:val="center"/>
        <w:rPr>
          <w:noProof/>
          <w:lang w:eastAsia="en-GB"/>
        </w:rPr>
      </w:pPr>
    </w:p>
    <w:p w14:paraId="430E16CB" w14:textId="77777777" w:rsidR="005F4477" w:rsidRDefault="005F4477" w:rsidP="00162AA5">
      <w:pPr>
        <w:spacing w:before="120"/>
        <w:ind w:left="1134" w:right="1134"/>
        <w:jc w:val="center"/>
        <w:rPr>
          <w:noProof/>
          <w:lang w:eastAsia="en-GB"/>
        </w:rPr>
      </w:pPr>
    </w:p>
    <w:p w14:paraId="007845CD" w14:textId="77777777" w:rsidR="00411328" w:rsidRDefault="00411328" w:rsidP="00411328">
      <w:pPr>
        <w:pStyle w:val="Heading1"/>
        <w:keepNext/>
        <w:numPr>
          <w:ilvl w:val="0"/>
          <w:numId w:val="0"/>
        </w:numPr>
        <w:ind w:left="567" w:firstLine="567"/>
        <w:rPr>
          <w:noProof/>
          <w:lang w:eastAsia="en-GB"/>
        </w:rPr>
      </w:pPr>
      <w:r>
        <w:rPr>
          <w:noProof/>
          <w:lang w:eastAsia="en-GB"/>
        </w:rPr>
        <w:lastRenderedPageBreak/>
        <w:t>Table 1</w:t>
      </w:r>
    </w:p>
    <w:tbl>
      <w:tblPr>
        <w:tblW w:w="8505" w:type="dxa"/>
        <w:tblInd w:w="1134" w:type="dxa"/>
        <w:tblBorders>
          <w:top w:val="single" w:sz="4" w:space="0" w:color="auto"/>
          <w:bottom w:val="single" w:sz="12" w:space="0" w:color="auto"/>
        </w:tblBorders>
        <w:tblLayout w:type="fixed"/>
        <w:tblCellMar>
          <w:left w:w="0" w:type="dxa"/>
          <w:right w:w="0" w:type="dxa"/>
        </w:tblCellMar>
        <w:tblLook w:val="04A0" w:firstRow="1" w:lastRow="0" w:firstColumn="1" w:lastColumn="0" w:noHBand="0" w:noVBand="1"/>
      </w:tblPr>
      <w:tblGrid>
        <w:gridCol w:w="608"/>
        <w:gridCol w:w="1368"/>
        <w:gridCol w:w="2431"/>
        <w:gridCol w:w="3343"/>
        <w:gridCol w:w="755"/>
      </w:tblGrid>
      <w:tr w:rsidR="00162AA5" w14:paraId="5B5466F9" w14:textId="77777777" w:rsidTr="00BE395C">
        <w:trPr>
          <w:tblHeader/>
        </w:trPr>
        <w:tc>
          <w:tcPr>
            <w:tcW w:w="567" w:type="dxa"/>
            <w:tcBorders>
              <w:top w:val="single" w:sz="4" w:space="0" w:color="auto"/>
              <w:left w:val="single" w:sz="2" w:space="0" w:color="auto"/>
              <w:bottom w:val="single" w:sz="12" w:space="0" w:color="auto"/>
              <w:right w:val="single" w:sz="2" w:space="0" w:color="auto"/>
            </w:tcBorders>
            <w:vAlign w:val="bottom"/>
            <w:hideMark/>
          </w:tcPr>
          <w:p w14:paraId="383D3901" w14:textId="77777777" w:rsidR="00162AA5" w:rsidRDefault="00162AA5">
            <w:pPr>
              <w:keepNext/>
              <w:keepLines/>
              <w:suppressAutoHyphens w:val="0"/>
              <w:spacing w:before="40" w:after="40" w:line="240" w:lineRule="exact"/>
              <w:ind w:left="113" w:right="113"/>
              <w:rPr>
                <w:i/>
                <w:noProof/>
                <w:sz w:val="16"/>
                <w:lang w:eastAsia="en-GB"/>
              </w:rPr>
            </w:pPr>
            <w:r>
              <w:rPr>
                <w:noProof/>
                <w:lang w:eastAsia="en-GB"/>
              </w:rPr>
              <w:br w:type="page"/>
            </w:r>
            <w:r>
              <w:rPr>
                <w:i/>
                <w:noProof/>
                <w:sz w:val="16"/>
                <w:lang w:eastAsia="en-GB"/>
              </w:rPr>
              <w:t>No.</w:t>
            </w:r>
          </w:p>
        </w:tc>
        <w:tc>
          <w:tcPr>
            <w:tcW w:w="1276" w:type="dxa"/>
            <w:tcBorders>
              <w:top w:val="single" w:sz="4" w:space="0" w:color="auto"/>
              <w:left w:val="single" w:sz="2" w:space="0" w:color="auto"/>
              <w:bottom w:val="single" w:sz="12" w:space="0" w:color="auto"/>
              <w:right w:val="single" w:sz="2" w:space="0" w:color="auto"/>
            </w:tcBorders>
            <w:vAlign w:val="bottom"/>
            <w:hideMark/>
          </w:tcPr>
          <w:p w14:paraId="1FC0B2BB" w14:textId="77777777" w:rsidR="00162AA5" w:rsidRDefault="00162AA5">
            <w:pPr>
              <w:keepNext/>
              <w:keepLines/>
              <w:suppressAutoHyphens w:val="0"/>
              <w:spacing w:before="40" w:after="40" w:line="240" w:lineRule="exact"/>
              <w:ind w:right="113"/>
              <w:jc w:val="right"/>
              <w:rPr>
                <w:i/>
                <w:noProof/>
                <w:sz w:val="16"/>
                <w:lang w:eastAsia="en-GB"/>
              </w:rPr>
            </w:pPr>
            <w:r>
              <w:rPr>
                <w:i/>
                <w:noProof/>
                <w:sz w:val="16"/>
                <w:lang w:eastAsia="en-GB"/>
              </w:rPr>
              <w:t>Part Number</w:t>
            </w:r>
          </w:p>
        </w:tc>
        <w:tc>
          <w:tcPr>
            <w:tcW w:w="2268" w:type="dxa"/>
            <w:tcBorders>
              <w:top w:val="single" w:sz="4" w:space="0" w:color="auto"/>
              <w:left w:val="single" w:sz="2" w:space="0" w:color="auto"/>
              <w:bottom w:val="single" w:sz="12" w:space="0" w:color="auto"/>
              <w:right w:val="single" w:sz="2" w:space="0" w:color="auto"/>
            </w:tcBorders>
            <w:vAlign w:val="bottom"/>
            <w:hideMark/>
          </w:tcPr>
          <w:p w14:paraId="3E9581D5" w14:textId="77777777" w:rsidR="00162AA5" w:rsidRDefault="00162AA5">
            <w:pPr>
              <w:keepNext/>
              <w:keepLines/>
              <w:suppressAutoHyphens w:val="0"/>
              <w:spacing w:before="40" w:after="40" w:line="240" w:lineRule="exact"/>
              <w:ind w:right="113"/>
              <w:jc w:val="right"/>
              <w:rPr>
                <w:i/>
                <w:noProof/>
                <w:sz w:val="16"/>
                <w:lang w:eastAsia="en-GB"/>
              </w:rPr>
            </w:pPr>
            <w:r>
              <w:rPr>
                <w:i/>
                <w:noProof/>
                <w:sz w:val="16"/>
                <w:lang w:eastAsia="en-GB"/>
              </w:rPr>
              <w:t>Name</w:t>
            </w:r>
          </w:p>
        </w:tc>
        <w:tc>
          <w:tcPr>
            <w:tcW w:w="3119" w:type="dxa"/>
            <w:tcBorders>
              <w:top w:val="single" w:sz="4" w:space="0" w:color="auto"/>
              <w:left w:val="single" w:sz="2" w:space="0" w:color="auto"/>
              <w:bottom w:val="single" w:sz="12" w:space="0" w:color="auto"/>
              <w:right w:val="single" w:sz="2" w:space="0" w:color="auto"/>
            </w:tcBorders>
            <w:vAlign w:val="bottom"/>
            <w:hideMark/>
          </w:tcPr>
          <w:p w14:paraId="08A29050" w14:textId="77777777" w:rsidR="00162AA5" w:rsidRDefault="00162AA5">
            <w:pPr>
              <w:keepNext/>
              <w:keepLines/>
              <w:suppressAutoHyphens w:val="0"/>
              <w:spacing w:before="40" w:after="40" w:line="240" w:lineRule="exact"/>
              <w:ind w:right="113"/>
              <w:jc w:val="right"/>
              <w:rPr>
                <w:i/>
                <w:noProof/>
                <w:sz w:val="16"/>
                <w:lang w:eastAsia="en-GB"/>
              </w:rPr>
            </w:pPr>
            <w:r>
              <w:rPr>
                <w:i/>
                <w:noProof/>
                <w:sz w:val="16"/>
                <w:lang w:eastAsia="en-GB"/>
              </w:rPr>
              <w:t>Information</w:t>
            </w:r>
          </w:p>
        </w:tc>
        <w:tc>
          <w:tcPr>
            <w:tcW w:w="704" w:type="dxa"/>
            <w:tcBorders>
              <w:top w:val="single" w:sz="4" w:space="0" w:color="auto"/>
              <w:left w:val="single" w:sz="2" w:space="0" w:color="auto"/>
              <w:bottom w:val="single" w:sz="12" w:space="0" w:color="auto"/>
              <w:right w:val="single" w:sz="2" w:space="0" w:color="auto"/>
            </w:tcBorders>
            <w:vAlign w:val="bottom"/>
            <w:hideMark/>
          </w:tcPr>
          <w:p w14:paraId="5F870EEC" w14:textId="77777777" w:rsidR="00162AA5" w:rsidRDefault="00162AA5">
            <w:pPr>
              <w:keepNext/>
              <w:keepLines/>
              <w:suppressAutoHyphens w:val="0"/>
              <w:spacing w:before="40" w:after="40" w:line="240" w:lineRule="exact"/>
              <w:ind w:right="113"/>
              <w:jc w:val="right"/>
              <w:rPr>
                <w:i/>
                <w:noProof/>
                <w:sz w:val="16"/>
                <w:lang w:eastAsia="en-GB"/>
              </w:rPr>
            </w:pPr>
            <w:r>
              <w:rPr>
                <w:i/>
                <w:noProof/>
                <w:sz w:val="16"/>
                <w:lang w:eastAsia="en-GB"/>
              </w:rPr>
              <w:t>Quantity</w:t>
            </w:r>
          </w:p>
        </w:tc>
      </w:tr>
      <w:tr w:rsidR="00162AA5" w14:paraId="03EF7FF7" w14:textId="77777777" w:rsidTr="00BE395C">
        <w:tc>
          <w:tcPr>
            <w:tcW w:w="567" w:type="dxa"/>
            <w:tcBorders>
              <w:top w:val="single" w:sz="12" w:space="0" w:color="auto"/>
              <w:left w:val="single" w:sz="2" w:space="0" w:color="auto"/>
              <w:bottom w:val="single" w:sz="2" w:space="0" w:color="auto"/>
              <w:right w:val="single" w:sz="2" w:space="0" w:color="auto"/>
            </w:tcBorders>
            <w:hideMark/>
          </w:tcPr>
          <w:p w14:paraId="4FFF463B"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1</w:t>
            </w:r>
          </w:p>
        </w:tc>
        <w:tc>
          <w:tcPr>
            <w:tcW w:w="1276" w:type="dxa"/>
            <w:tcBorders>
              <w:top w:val="single" w:sz="12" w:space="0" w:color="auto"/>
              <w:left w:val="single" w:sz="2" w:space="0" w:color="auto"/>
              <w:bottom w:val="single" w:sz="2" w:space="0" w:color="auto"/>
              <w:right w:val="single" w:sz="2" w:space="0" w:color="auto"/>
            </w:tcBorders>
            <w:vAlign w:val="bottom"/>
            <w:hideMark/>
          </w:tcPr>
          <w:p w14:paraId="0F36353B"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PV000009.1</w:t>
            </w:r>
          </w:p>
        </w:tc>
        <w:tc>
          <w:tcPr>
            <w:tcW w:w="2268" w:type="dxa"/>
            <w:tcBorders>
              <w:top w:val="single" w:sz="12" w:space="0" w:color="auto"/>
              <w:left w:val="single" w:sz="2" w:space="0" w:color="auto"/>
              <w:bottom w:val="single" w:sz="2" w:space="0" w:color="auto"/>
              <w:right w:val="single" w:sz="2" w:space="0" w:color="auto"/>
            </w:tcBorders>
            <w:vAlign w:val="bottom"/>
            <w:hideMark/>
          </w:tcPr>
          <w:p w14:paraId="2DA4CC36"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Head belt – 39 mm</w:t>
            </w:r>
          </w:p>
        </w:tc>
        <w:tc>
          <w:tcPr>
            <w:tcW w:w="3119" w:type="dxa"/>
            <w:tcBorders>
              <w:top w:val="single" w:sz="12" w:space="0" w:color="auto"/>
              <w:left w:val="single" w:sz="2" w:space="0" w:color="auto"/>
              <w:bottom w:val="single" w:sz="2" w:space="0" w:color="auto"/>
              <w:right w:val="single" w:sz="2" w:space="0" w:color="auto"/>
            </w:tcBorders>
            <w:vAlign w:val="bottom"/>
            <w:hideMark/>
          </w:tcPr>
          <w:p w14:paraId="263AFACD"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w:t>
            </w:r>
          </w:p>
        </w:tc>
        <w:tc>
          <w:tcPr>
            <w:tcW w:w="704" w:type="dxa"/>
            <w:tcBorders>
              <w:top w:val="single" w:sz="12" w:space="0" w:color="auto"/>
              <w:left w:val="single" w:sz="2" w:space="0" w:color="auto"/>
              <w:bottom w:val="single" w:sz="2" w:space="0" w:color="auto"/>
              <w:right w:val="single" w:sz="2" w:space="0" w:color="auto"/>
            </w:tcBorders>
            <w:vAlign w:val="bottom"/>
            <w:hideMark/>
          </w:tcPr>
          <w:p w14:paraId="3FB45361"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1</w:t>
            </w:r>
          </w:p>
        </w:tc>
      </w:tr>
      <w:tr w:rsidR="00162AA5" w14:paraId="72DA6F58" w14:textId="77777777" w:rsidTr="00BE395C">
        <w:tc>
          <w:tcPr>
            <w:tcW w:w="567" w:type="dxa"/>
            <w:tcBorders>
              <w:top w:val="single" w:sz="2" w:space="0" w:color="auto"/>
              <w:left w:val="single" w:sz="2" w:space="0" w:color="auto"/>
              <w:bottom w:val="single" w:sz="2" w:space="0" w:color="auto"/>
              <w:right w:val="single" w:sz="2" w:space="0" w:color="auto"/>
            </w:tcBorders>
            <w:hideMark/>
          </w:tcPr>
          <w:p w14:paraId="160CE466"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2</w:t>
            </w:r>
          </w:p>
        </w:tc>
        <w:tc>
          <w:tcPr>
            <w:tcW w:w="1276" w:type="dxa"/>
            <w:tcBorders>
              <w:top w:val="single" w:sz="2" w:space="0" w:color="auto"/>
              <w:left w:val="single" w:sz="2" w:space="0" w:color="auto"/>
              <w:bottom w:val="single" w:sz="2" w:space="0" w:color="auto"/>
              <w:right w:val="single" w:sz="2" w:space="0" w:color="auto"/>
            </w:tcBorders>
            <w:vAlign w:val="bottom"/>
            <w:hideMark/>
          </w:tcPr>
          <w:p w14:paraId="07A2E357"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PV000009.2</w:t>
            </w:r>
          </w:p>
        </w:tc>
        <w:tc>
          <w:tcPr>
            <w:tcW w:w="2268" w:type="dxa"/>
            <w:tcBorders>
              <w:top w:val="single" w:sz="2" w:space="0" w:color="auto"/>
              <w:left w:val="single" w:sz="2" w:space="0" w:color="auto"/>
              <w:bottom w:val="single" w:sz="2" w:space="0" w:color="auto"/>
              <w:right w:val="single" w:sz="2" w:space="0" w:color="auto"/>
            </w:tcBorders>
            <w:vAlign w:val="bottom"/>
            <w:hideMark/>
          </w:tcPr>
          <w:p w14:paraId="0EF8429F"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Shoulder belt lh-rh – 39 mm</w:t>
            </w:r>
          </w:p>
        </w:tc>
        <w:tc>
          <w:tcPr>
            <w:tcW w:w="3119" w:type="dxa"/>
            <w:tcBorders>
              <w:top w:val="single" w:sz="2" w:space="0" w:color="auto"/>
              <w:left w:val="single" w:sz="2" w:space="0" w:color="auto"/>
              <w:bottom w:val="single" w:sz="2" w:space="0" w:color="auto"/>
              <w:right w:val="single" w:sz="2" w:space="0" w:color="auto"/>
            </w:tcBorders>
            <w:vAlign w:val="bottom"/>
            <w:hideMark/>
          </w:tcPr>
          <w:p w14:paraId="65208236"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w:t>
            </w:r>
          </w:p>
        </w:tc>
        <w:tc>
          <w:tcPr>
            <w:tcW w:w="704" w:type="dxa"/>
            <w:tcBorders>
              <w:top w:val="single" w:sz="2" w:space="0" w:color="auto"/>
              <w:left w:val="single" w:sz="2" w:space="0" w:color="auto"/>
              <w:bottom w:val="single" w:sz="2" w:space="0" w:color="auto"/>
              <w:right w:val="single" w:sz="2" w:space="0" w:color="auto"/>
            </w:tcBorders>
            <w:vAlign w:val="bottom"/>
            <w:hideMark/>
          </w:tcPr>
          <w:p w14:paraId="2B303127"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2</w:t>
            </w:r>
          </w:p>
        </w:tc>
      </w:tr>
      <w:tr w:rsidR="00162AA5" w14:paraId="09150688" w14:textId="77777777" w:rsidTr="00BE395C">
        <w:tc>
          <w:tcPr>
            <w:tcW w:w="567" w:type="dxa"/>
            <w:tcBorders>
              <w:top w:val="single" w:sz="2" w:space="0" w:color="auto"/>
              <w:left w:val="single" w:sz="2" w:space="0" w:color="auto"/>
              <w:bottom w:val="single" w:sz="2" w:space="0" w:color="auto"/>
              <w:right w:val="single" w:sz="2" w:space="0" w:color="auto"/>
            </w:tcBorders>
            <w:hideMark/>
          </w:tcPr>
          <w:p w14:paraId="40EE7C6E"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3</w:t>
            </w:r>
          </w:p>
        </w:tc>
        <w:tc>
          <w:tcPr>
            <w:tcW w:w="1276" w:type="dxa"/>
            <w:tcBorders>
              <w:top w:val="single" w:sz="2" w:space="0" w:color="auto"/>
              <w:left w:val="single" w:sz="2" w:space="0" w:color="auto"/>
              <w:bottom w:val="single" w:sz="2" w:space="0" w:color="auto"/>
              <w:right w:val="single" w:sz="2" w:space="0" w:color="auto"/>
            </w:tcBorders>
            <w:vAlign w:val="bottom"/>
            <w:hideMark/>
          </w:tcPr>
          <w:p w14:paraId="18284C60"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PV000009.3</w:t>
            </w:r>
          </w:p>
        </w:tc>
        <w:tc>
          <w:tcPr>
            <w:tcW w:w="2268" w:type="dxa"/>
            <w:tcBorders>
              <w:top w:val="single" w:sz="2" w:space="0" w:color="auto"/>
              <w:left w:val="single" w:sz="2" w:space="0" w:color="auto"/>
              <w:bottom w:val="single" w:sz="2" w:space="0" w:color="auto"/>
              <w:right w:val="single" w:sz="2" w:space="0" w:color="auto"/>
            </w:tcBorders>
            <w:vAlign w:val="bottom"/>
            <w:hideMark/>
          </w:tcPr>
          <w:p w14:paraId="5D06AC21"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Crotch belt – 39 mm</w:t>
            </w:r>
          </w:p>
        </w:tc>
        <w:tc>
          <w:tcPr>
            <w:tcW w:w="3119" w:type="dxa"/>
            <w:tcBorders>
              <w:top w:val="single" w:sz="2" w:space="0" w:color="auto"/>
              <w:left w:val="single" w:sz="2" w:space="0" w:color="auto"/>
              <w:bottom w:val="single" w:sz="2" w:space="0" w:color="auto"/>
              <w:right w:val="single" w:sz="2" w:space="0" w:color="auto"/>
            </w:tcBorders>
            <w:vAlign w:val="bottom"/>
            <w:hideMark/>
          </w:tcPr>
          <w:p w14:paraId="64066319"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w:t>
            </w:r>
          </w:p>
        </w:tc>
        <w:tc>
          <w:tcPr>
            <w:tcW w:w="704" w:type="dxa"/>
            <w:tcBorders>
              <w:top w:val="single" w:sz="2" w:space="0" w:color="auto"/>
              <w:left w:val="single" w:sz="2" w:space="0" w:color="auto"/>
              <w:bottom w:val="single" w:sz="2" w:space="0" w:color="auto"/>
              <w:right w:val="single" w:sz="2" w:space="0" w:color="auto"/>
            </w:tcBorders>
            <w:vAlign w:val="bottom"/>
            <w:hideMark/>
          </w:tcPr>
          <w:p w14:paraId="6414B29C"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1</w:t>
            </w:r>
          </w:p>
        </w:tc>
      </w:tr>
      <w:tr w:rsidR="00162AA5" w14:paraId="6D1CCB45" w14:textId="77777777" w:rsidTr="00BE395C">
        <w:tc>
          <w:tcPr>
            <w:tcW w:w="567" w:type="dxa"/>
            <w:tcBorders>
              <w:top w:val="single" w:sz="2" w:space="0" w:color="auto"/>
              <w:left w:val="single" w:sz="2" w:space="0" w:color="auto"/>
              <w:bottom w:val="single" w:sz="2" w:space="0" w:color="auto"/>
              <w:right w:val="single" w:sz="2" w:space="0" w:color="auto"/>
            </w:tcBorders>
            <w:hideMark/>
          </w:tcPr>
          <w:p w14:paraId="06A84C8D"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4</w:t>
            </w:r>
          </w:p>
        </w:tc>
        <w:tc>
          <w:tcPr>
            <w:tcW w:w="1276" w:type="dxa"/>
            <w:tcBorders>
              <w:top w:val="single" w:sz="2" w:space="0" w:color="auto"/>
              <w:left w:val="single" w:sz="2" w:space="0" w:color="auto"/>
              <w:bottom w:val="single" w:sz="2" w:space="0" w:color="auto"/>
              <w:right w:val="single" w:sz="2" w:space="0" w:color="auto"/>
            </w:tcBorders>
            <w:vAlign w:val="bottom"/>
            <w:hideMark/>
          </w:tcPr>
          <w:p w14:paraId="018D7918"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PV000009.4</w:t>
            </w:r>
          </w:p>
        </w:tc>
        <w:tc>
          <w:tcPr>
            <w:tcW w:w="2268" w:type="dxa"/>
            <w:tcBorders>
              <w:top w:val="single" w:sz="2" w:space="0" w:color="auto"/>
              <w:left w:val="single" w:sz="2" w:space="0" w:color="auto"/>
              <w:bottom w:val="single" w:sz="2" w:space="0" w:color="auto"/>
              <w:right w:val="single" w:sz="2" w:space="0" w:color="auto"/>
            </w:tcBorders>
            <w:vAlign w:val="bottom"/>
            <w:hideMark/>
          </w:tcPr>
          <w:p w14:paraId="2B6B4637"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Hip belt – 39 mm</w:t>
            </w:r>
          </w:p>
        </w:tc>
        <w:tc>
          <w:tcPr>
            <w:tcW w:w="3119" w:type="dxa"/>
            <w:tcBorders>
              <w:top w:val="single" w:sz="2" w:space="0" w:color="auto"/>
              <w:left w:val="single" w:sz="2" w:space="0" w:color="auto"/>
              <w:bottom w:val="single" w:sz="2" w:space="0" w:color="auto"/>
              <w:right w:val="single" w:sz="2" w:space="0" w:color="auto"/>
            </w:tcBorders>
            <w:vAlign w:val="bottom"/>
            <w:hideMark/>
          </w:tcPr>
          <w:p w14:paraId="4D71842C"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w:t>
            </w:r>
          </w:p>
        </w:tc>
        <w:tc>
          <w:tcPr>
            <w:tcW w:w="704" w:type="dxa"/>
            <w:tcBorders>
              <w:top w:val="single" w:sz="2" w:space="0" w:color="auto"/>
              <w:left w:val="single" w:sz="2" w:space="0" w:color="auto"/>
              <w:bottom w:val="single" w:sz="2" w:space="0" w:color="auto"/>
              <w:right w:val="single" w:sz="2" w:space="0" w:color="auto"/>
            </w:tcBorders>
            <w:vAlign w:val="bottom"/>
            <w:hideMark/>
          </w:tcPr>
          <w:p w14:paraId="16E8694F"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1</w:t>
            </w:r>
          </w:p>
        </w:tc>
      </w:tr>
      <w:tr w:rsidR="00162AA5" w14:paraId="525C04EE" w14:textId="77777777" w:rsidTr="00BE395C">
        <w:tc>
          <w:tcPr>
            <w:tcW w:w="567" w:type="dxa"/>
            <w:tcBorders>
              <w:top w:val="single" w:sz="2" w:space="0" w:color="auto"/>
              <w:left w:val="single" w:sz="2" w:space="0" w:color="auto"/>
              <w:bottom w:val="single" w:sz="2" w:space="0" w:color="auto"/>
              <w:right w:val="single" w:sz="2" w:space="0" w:color="auto"/>
            </w:tcBorders>
            <w:hideMark/>
          </w:tcPr>
          <w:p w14:paraId="04AF1287"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5</w:t>
            </w:r>
          </w:p>
        </w:tc>
        <w:tc>
          <w:tcPr>
            <w:tcW w:w="1276" w:type="dxa"/>
            <w:tcBorders>
              <w:top w:val="single" w:sz="2" w:space="0" w:color="auto"/>
              <w:left w:val="single" w:sz="2" w:space="0" w:color="auto"/>
              <w:bottom w:val="single" w:sz="2" w:space="0" w:color="auto"/>
              <w:right w:val="single" w:sz="2" w:space="0" w:color="auto"/>
            </w:tcBorders>
            <w:vAlign w:val="bottom"/>
            <w:hideMark/>
          </w:tcPr>
          <w:p w14:paraId="4B666D47"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102 18 31</w:t>
            </w:r>
          </w:p>
        </w:tc>
        <w:tc>
          <w:tcPr>
            <w:tcW w:w="2268" w:type="dxa"/>
            <w:tcBorders>
              <w:top w:val="single" w:sz="2" w:space="0" w:color="auto"/>
              <w:left w:val="single" w:sz="2" w:space="0" w:color="auto"/>
              <w:bottom w:val="single" w:sz="2" w:space="0" w:color="auto"/>
              <w:right w:val="single" w:sz="2" w:space="0" w:color="auto"/>
            </w:tcBorders>
            <w:vAlign w:val="bottom"/>
            <w:hideMark/>
          </w:tcPr>
          <w:p w14:paraId="337B2B63"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Stitch pattern (30 x 17)</w:t>
            </w:r>
          </w:p>
        </w:tc>
        <w:tc>
          <w:tcPr>
            <w:tcW w:w="3119" w:type="dxa"/>
            <w:tcBorders>
              <w:top w:val="single" w:sz="2" w:space="0" w:color="auto"/>
              <w:left w:val="single" w:sz="2" w:space="0" w:color="auto"/>
              <w:bottom w:val="single" w:sz="2" w:space="0" w:color="auto"/>
              <w:right w:val="single" w:sz="2" w:space="0" w:color="auto"/>
            </w:tcBorders>
            <w:vAlign w:val="bottom"/>
            <w:hideMark/>
          </w:tcPr>
          <w:p w14:paraId="173C52B4" w14:textId="6FAE1E70"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Sti</w:t>
            </w:r>
            <w:r w:rsidR="00C13387">
              <w:rPr>
                <w:noProof/>
                <w:sz w:val="18"/>
                <w:lang w:eastAsia="en-GB"/>
              </w:rPr>
              <w:t>t</w:t>
            </w:r>
            <w:r>
              <w:rPr>
                <w:noProof/>
                <w:sz w:val="18"/>
                <w:lang w:eastAsia="en-GB"/>
              </w:rPr>
              <w:t>ch: 77, thread: 30, colour: SABA grey</w:t>
            </w:r>
          </w:p>
        </w:tc>
        <w:tc>
          <w:tcPr>
            <w:tcW w:w="704" w:type="dxa"/>
            <w:tcBorders>
              <w:top w:val="single" w:sz="2" w:space="0" w:color="auto"/>
              <w:left w:val="single" w:sz="2" w:space="0" w:color="auto"/>
              <w:bottom w:val="single" w:sz="2" w:space="0" w:color="auto"/>
              <w:right w:val="single" w:sz="2" w:space="0" w:color="auto"/>
            </w:tcBorders>
            <w:vAlign w:val="bottom"/>
            <w:hideMark/>
          </w:tcPr>
          <w:p w14:paraId="003D7FC9"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8</w:t>
            </w:r>
          </w:p>
        </w:tc>
      </w:tr>
      <w:tr w:rsidR="00162AA5" w14:paraId="30945851" w14:textId="77777777" w:rsidTr="00BE395C">
        <w:tc>
          <w:tcPr>
            <w:tcW w:w="567" w:type="dxa"/>
            <w:tcBorders>
              <w:top w:val="single" w:sz="2" w:space="0" w:color="auto"/>
              <w:left w:val="single" w:sz="2" w:space="0" w:color="auto"/>
              <w:bottom w:val="single" w:sz="2" w:space="0" w:color="auto"/>
              <w:right w:val="single" w:sz="2" w:space="0" w:color="auto"/>
            </w:tcBorders>
            <w:hideMark/>
          </w:tcPr>
          <w:p w14:paraId="2F36002C"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6</w:t>
            </w:r>
          </w:p>
        </w:tc>
        <w:tc>
          <w:tcPr>
            <w:tcW w:w="1276" w:type="dxa"/>
            <w:tcBorders>
              <w:top w:val="single" w:sz="2" w:space="0" w:color="auto"/>
              <w:left w:val="single" w:sz="2" w:space="0" w:color="auto"/>
              <w:bottom w:val="single" w:sz="2" w:space="0" w:color="auto"/>
              <w:right w:val="single" w:sz="2" w:space="0" w:color="auto"/>
            </w:tcBorders>
            <w:vAlign w:val="bottom"/>
            <w:hideMark/>
          </w:tcPr>
          <w:p w14:paraId="45B15474"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PV000009.5</w:t>
            </w:r>
          </w:p>
        </w:tc>
        <w:tc>
          <w:tcPr>
            <w:tcW w:w="2268" w:type="dxa"/>
            <w:tcBorders>
              <w:top w:val="single" w:sz="2" w:space="0" w:color="auto"/>
              <w:left w:val="single" w:sz="2" w:space="0" w:color="auto"/>
              <w:bottom w:val="single" w:sz="2" w:space="0" w:color="auto"/>
              <w:right w:val="single" w:sz="2" w:space="0" w:color="auto"/>
            </w:tcBorders>
            <w:vAlign w:val="bottom"/>
            <w:hideMark/>
          </w:tcPr>
          <w:p w14:paraId="3F01B005"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Plastic buckle</w:t>
            </w:r>
          </w:p>
        </w:tc>
        <w:tc>
          <w:tcPr>
            <w:tcW w:w="3119" w:type="dxa"/>
            <w:tcBorders>
              <w:top w:val="single" w:sz="2" w:space="0" w:color="auto"/>
              <w:left w:val="single" w:sz="2" w:space="0" w:color="auto"/>
              <w:bottom w:val="single" w:sz="2" w:space="0" w:color="auto"/>
              <w:right w:val="single" w:sz="2" w:space="0" w:color="auto"/>
            </w:tcBorders>
            <w:vAlign w:val="bottom"/>
          </w:tcPr>
          <w:p w14:paraId="3ECA8D67" w14:textId="77777777" w:rsidR="00162AA5" w:rsidRDefault="00162AA5">
            <w:pPr>
              <w:keepNext/>
              <w:keepLines/>
              <w:suppressAutoHyphens w:val="0"/>
              <w:spacing w:before="40" w:after="40" w:line="240" w:lineRule="exact"/>
              <w:ind w:right="113"/>
              <w:jc w:val="right"/>
              <w:rPr>
                <w:noProof/>
                <w:sz w:val="18"/>
                <w:lang w:eastAsia="en-GB"/>
              </w:rPr>
            </w:pPr>
          </w:p>
        </w:tc>
        <w:tc>
          <w:tcPr>
            <w:tcW w:w="704" w:type="dxa"/>
            <w:tcBorders>
              <w:top w:val="single" w:sz="2" w:space="0" w:color="auto"/>
              <w:left w:val="single" w:sz="2" w:space="0" w:color="auto"/>
              <w:bottom w:val="single" w:sz="2" w:space="0" w:color="auto"/>
              <w:right w:val="single" w:sz="2" w:space="0" w:color="auto"/>
            </w:tcBorders>
            <w:vAlign w:val="bottom"/>
            <w:hideMark/>
          </w:tcPr>
          <w:p w14:paraId="7B9F7D3C"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2</w:t>
            </w:r>
          </w:p>
        </w:tc>
      </w:tr>
      <w:tr w:rsidR="00162AA5" w14:paraId="7BCAA5C4" w14:textId="77777777" w:rsidTr="00BE395C">
        <w:tc>
          <w:tcPr>
            <w:tcW w:w="567" w:type="dxa"/>
            <w:tcBorders>
              <w:top w:val="single" w:sz="2" w:space="0" w:color="auto"/>
              <w:left w:val="single" w:sz="2" w:space="0" w:color="auto"/>
              <w:bottom w:val="single" w:sz="12" w:space="0" w:color="auto"/>
              <w:right w:val="single" w:sz="2" w:space="0" w:color="auto"/>
            </w:tcBorders>
            <w:hideMark/>
          </w:tcPr>
          <w:p w14:paraId="460CD618" w14:textId="77777777" w:rsidR="00162AA5" w:rsidRDefault="00162AA5">
            <w:pPr>
              <w:keepNext/>
              <w:keepLines/>
              <w:suppressAutoHyphens w:val="0"/>
              <w:spacing w:before="40" w:after="40" w:line="240" w:lineRule="exact"/>
              <w:ind w:left="113" w:right="113"/>
              <w:rPr>
                <w:noProof/>
                <w:sz w:val="18"/>
                <w:lang w:eastAsia="en-GB"/>
              </w:rPr>
            </w:pPr>
            <w:r>
              <w:rPr>
                <w:noProof/>
                <w:sz w:val="18"/>
                <w:lang w:eastAsia="en-GB"/>
              </w:rPr>
              <w:t>7</w:t>
            </w:r>
          </w:p>
        </w:tc>
        <w:tc>
          <w:tcPr>
            <w:tcW w:w="1276" w:type="dxa"/>
            <w:tcBorders>
              <w:top w:val="single" w:sz="2" w:space="0" w:color="auto"/>
              <w:left w:val="single" w:sz="2" w:space="0" w:color="auto"/>
              <w:bottom w:val="single" w:sz="12" w:space="0" w:color="auto"/>
              <w:right w:val="single" w:sz="2" w:space="0" w:color="auto"/>
            </w:tcBorders>
            <w:vAlign w:val="bottom"/>
            <w:hideMark/>
          </w:tcPr>
          <w:p w14:paraId="757E392C"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PV000009.6</w:t>
            </w:r>
          </w:p>
        </w:tc>
        <w:tc>
          <w:tcPr>
            <w:tcW w:w="2268" w:type="dxa"/>
            <w:tcBorders>
              <w:top w:val="single" w:sz="2" w:space="0" w:color="auto"/>
              <w:left w:val="single" w:sz="2" w:space="0" w:color="auto"/>
              <w:bottom w:val="single" w:sz="12" w:space="0" w:color="auto"/>
              <w:right w:val="single" w:sz="2" w:space="0" w:color="auto"/>
            </w:tcBorders>
            <w:vAlign w:val="bottom"/>
            <w:hideMark/>
          </w:tcPr>
          <w:p w14:paraId="066440C1"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Stitch pattern (2 x 37)</w:t>
            </w:r>
          </w:p>
        </w:tc>
        <w:tc>
          <w:tcPr>
            <w:tcW w:w="3119" w:type="dxa"/>
            <w:tcBorders>
              <w:top w:val="single" w:sz="2" w:space="0" w:color="auto"/>
              <w:left w:val="single" w:sz="2" w:space="0" w:color="auto"/>
              <w:bottom w:val="single" w:sz="12" w:space="0" w:color="auto"/>
              <w:right w:val="single" w:sz="2" w:space="0" w:color="auto"/>
            </w:tcBorders>
            <w:vAlign w:val="bottom"/>
            <w:hideMark/>
          </w:tcPr>
          <w:p w14:paraId="4F14D1A7" w14:textId="05D29F3C"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Sti</w:t>
            </w:r>
            <w:r w:rsidR="00C13387">
              <w:rPr>
                <w:noProof/>
                <w:sz w:val="18"/>
                <w:lang w:eastAsia="en-GB"/>
              </w:rPr>
              <w:t>t</w:t>
            </w:r>
            <w:r>
              <w:rPr>
                <w:noProof/>
                <w:sz w:val="18"/>
                <w:lang w:eastAsia="en-GB"/>
              </w:rPr>
              <w:t>ch: 77, thread: 30, colour: SABA grey</w:t>
            </w:r>
          </w:p>
        </w:tc>
        <w:tc>
          <w:tcPr>
            <w:tcW w:w="704" w:type="dxa"/>
            <w:tcBorders>
              <w:top w:val="single" w:sz="2" w:space="0" w:color="auto"/>
              <w:left w:val="single" w:sz="2" w:space="0" w:color="auto"/>
              <w:bottom w:val="single" w:sz="12" w:space="0" w:color="auto"/>
              <w:right w:val="single" w:sz="2" w:space="0" w:color="auto"/>
            </w:tcBorders>
            <w:vAlign w:val="bottom"/>
            <w:hideMark/>
          </w:tcPr>
          <w:p w14:paraId="6CBBCD94" w14:textId="77777777" w:rsidR="00162AA5" w:rsidRDefault="00162AA5">
            <w:pPr>
              <w:keepNext/>
              <w:keepLines/>
              <w:suppressAutoHyphens w:val="0"/>
              <w:spacing w:before="40" w:after="40" w:line="240" w:lineRule="exact"/>
              <w:ind w:right="113"/>
              <w:jc w:val="right"/>
              <w:rPr>
                <w:noProof/>
                <w:sz w:val="18"/>
                <w:lang w:eastAsia="en-GB"/>
              </w:rPr>
            </w:pPr>
            <w:r>
              <w:rPr>
                <w:noProof/>
                <w:sz w:val="18"/>
                <w:lang w:eastAsia="en-GB"/>
              </w:rPr>
              <w:t>2</w:t>
            </w:r>
          </w:p>
        </w:tc>
      </w:tr>
    </w:tbl>
    <w:p w14:paraId="1327A4A1" w14:textId="54A035AD" w:rsidR="00411328" w:rsidRDefault="00411328" w:rsidP="00D80A57">
      <w:pPr>
        <w:pStyle w:val="Heading1"/>
        <w:keepNext/>
        <w:numPr>
          <w:ilvl w:val="0"/>
          <w:numId w:val="0"/>
        </w:numPr>
        <w:spacing w:before="120"/>
        <w:ind w:left="567" w:firstLine="567"/>
        <w:rPr>
          <w:noProof/>
          <w:lang w:eastAsia="en-GB"/>
        </w:rPr>
      </w:pPr>
      <w:r>
        <w:rPr>
          <w:noProof/>
          <w:lang w:eastAsia="en-GB"/>
        </w:rPr>
        <w:t>Table 2</w:t>
      </w:r>
    </w:p>
    <w:tbl>
      <w:tblPr>
        <w:tblW w:w="8505"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974"/>
        <w:gridCol w:w="1215"/>
        <w:gridCol w:w="1063"/>
        <w:gridCol w:w="1064"/>
        <w:gridCol w:w="1063"/>
        <w:gridCol w:w="1063"/>
        <w:gridCol w:w="1063"/>
      </w:tblGrid>
      <w:tr w:rsidR="00162AA5" w14:paraId="378CE6E2" w14:textId="77777777" w:rsidTr="005F4477">
        <w:trPr>
          <w:tblHeader/>
        </w:trPr>
        <w:tc>
          <w:tcPr>
            <w:tcW w:w="1974" w:type="dxa"/>
            <w:tcBorders>
              <w:top w:val="single" w:sz="4" w:space="0" w:color="auto"/>
              <w:left w:val="single" w:sz="2" w:space="0" w:color="auto"/>
              <w:bottom w:val="single" w:sz="2" w:space="0" w:color="auto"/>
              <w:right w:val="single" w:sz="2" w:space="0" w:color="auto"/>
            </w:tcBorders>
            <w:vAlign w:val="bottom"/>
            <w:hideMark/>
          </w:tcPr>
          <w:p w14:paraId="2BDAFF4A" w14:textId="4C1CC9B6" w:rsidR="00162AA5" w:rsidRDefault="00162AA5" w:rsidP="007866B1">
            <w:pPr>
              <w:keepNext/>
              <w:keepLines/>
              <w:suppressAutoHyphens w:val="0"/>
              <w:spacing w:before="40" w:after="40" w:line="240" w:lineRule="exact"/>
              <w:ind w:left="113" w:right="113"/>
              <w:rPr>
                <w:i/>
                <w:sz w:val="16"/>
                <w:szCs w:val="16"/>
              </w:rPr>
            </w:pPr>
            <w:r>
              <w:rPr>
                <w:i/>
                <w:sz w:val="16"/>
                <w:szCs w:val="16"/>
              </w:rPr>
              <w:t>Stretch leng</w:t>
            </w:r>
            <w:r w:rsidR="007866B1">
              <w:rPr>
                <w:i/>
                <w:sz w:val="16"/>
                <w:szCs w:val="16"/>
              </w:rPr>
              <w:t>t</w:t>
            </w:r>
            <w:r>
              <w:rPr>
                <w:i/>
                <w:sz w:val="16"/>
                <w:szCs w:val="16"/>
              </w:rPr>
              <w:t>h</w:t>
            </w:r>
          </w:p>
        </w:tc>
        <w:tc>
          <w:tcPr>
            <w:tcW w:w="1215" w:type="dxa"/>
            <w:tcBorders>
              <w:top w:val="single" w:sz="4" w:space="0" w:color="auto"/>
              <w:left w:val="single" w:sz="2" w:space="0" w:color="auto"/>
              <w:bottom w:val="single" w:sz="2" w:space="0" w:color="auto"/>
              <w:right w:val="single" w:sz="2" w:space="0" w:color="auto"/>
            </w:tcBorders>
            <w:vAlign w:val="bottom"/>
            <w:hideMark/>
          </w:tcPr>
          <w:p w14:paraId="0B8084F7" w14:textId="5839AB3C" w:rsidR="00162AA5" w:rsidRDefault="00162AA5" w:rsidP="009421D7">
            <w:pPr>
              <w:keepNext/>
              <w:keepLines/>
              <w:suppressAutoHyphens w:val="0"/>
              <w:spacing w:before="40" w:after="40" w:line="240" w:lineRule="exact"/>
              <w:ind w:left="113" w:right="113"/>
              <w:jc w:val="center"/>
              <w:rPr>
                <w:i/>
                <w:sz w:val="16"/>
                <w:szCs w:val="16"/>
              </w:rPr>
            </w:pPr>
            <w:r w:rsidRPr="007866B1">
              <w:rPr>
                <w:i/>
                <w:sz w:val="16"/>
                <w:szCs w:val="16"/>
              </w:rPr>
              <w:t>(</w:t>
            </w:r>
            <w:r w:rsidR="009421D7">
              <w:rPr>
                <w:b/>
                <w:sz w:val="16"/>
                <w:szCs w:val="16"/>
              </w:rPr>
              <w:t>±</w:t>
            </w:r>
            <w:r w:rsidRPr="007866B1">
              <w:rPr>
                <w:i/>
                <w:sz w:val="16"/>
                <w:szCs w:val="16"/>
              </w:rPr>
              <w:t xml:space="preserve">5 </w:t>
            </w:r>
            <w:r>
              <w:rPr>
                <w:i/>
                <w:sz w:val="16"/>
                <w:szCs w:val="16"/>
              </w:rPr>
              <w:t>mm)</w:t>
            </w:r>
          </w:p>
        </w:tc>
        <w:tc>
          <w:tcPr>
            <w:tcW w:w="1063" w:type="dxa"/>
            <w:tcBorders>
              <w:top w:val="single" w:sz="4" w:space="0" w:color="auto"/>
              <w:left w:val="single" w:sz="2" w:space="0" w:color="auto"/>
              <w:bottom w:val="single" w:sz="2" w:space="0" w:color="auto"/>
              <w:right w:val="single" w:sz="2" w:space="0" w:color="auto"/>
            </w:tcBorders>
            <w:vAlign w:val="bottom"/>
          </w:tcPr>
          <w:p w14:paraId="5C79AB5B" w14:textId="77777777" w:rsidR="00162AA5" w:rsidRDefault="00162AA5">
            <w:pPr>
              <w:keepNext/>
              <w:keepLines/>
              <w:suppressAutoHyphens w:val="0"/>
              <w:spacing w:before="40" w:after="40" w:line="240" w:lineRule="exact"/>
              <w:ind w:left="113" w:right="113"/>
              <w:rPr>
                <w:i/>
                <w:sz w:val="16"/>
                <w:szCs w:val="16"/>
              </w:rPr>
            </w:pPr>
          </w:p>
        </w:tc>
        <w:tc>
          <w:tcPr>
            <w:tcW w:w="1064" w:type="dxa"/>
            <w:tcBorders>
              <w:top w:val="single" w:sz="4" w:space="0" w:color="auto"/>
              <w:left w:val="single" w:sz="2" w:space="0" w:color="auto"/>
              <w:bottom w:val="single" w:sz="2" w:space="0" w:color="auto"/>
              <w:right w:val="single" w:sz="2" w:space="0" w:color="auto"/>
            </w:tcBorders>
            <w:vAlign w:val="bottom"/>
          </w:tcPr>
          <w:p w14:paraId="42AFA1AB" w14:textId="77777777" w:rsidR="00162AA5" w:rsidRDefault="00162AA5">
            <w:pPr>
              <w:keepNext/>
              <w:keepLines/>
              <w:suppressAutoHyphens w:val="0"/>
              <w:spacing w:before="40" w:after="40" w:line="240" w:lineRule="exact"/>
              <w:ind w:left="113" w:right="113"/>
              <w:rPr>
                <w:i/>
                <w:sz w:val="16"/>
                <w:szCs w:val="16"/>
              </w:rPr>
            </w:pPr>
          </w:p>
        </w:tc>
        <w:tc>
          <w:tcPr>
            <w:tcW w:w="1063" w:type="dxa"/>
            <w:tcBorders>
              <w:top w:val="single" w:sz="4" w:space="0" w:color="auto"/>
              <w:left w:val="single" w:sz="2" w:space="0" w:color="auto"/>
              <w:bottom w:val="single" w:sz="2" w:space="0" w:color="auto"/>
              <w:right w:val="single" w:sz="2" w:space="0" w:color="auto"/>
            </w:tcBorders>
            <w:vAlign w:val="bottom"/>
          </w:tcPr>
          <w:p w14:paraId="66D9EE44" w14:textId="77777777" w:rsidR="00162AA5" w:rsidRDefault="00162AA5">
            <w:pPr>
              <w:keepNext/>
              <w:keepLines/>
              <w:suppressAutoHyphens w:val="0"/>
              <w:spacing w:before="40" w:after="40" w:line="240" w:lineRule="exact"/>
              <w:ind w:left="113" w:right="113"/>
              <w:rPr>
                <w:i/>
                <w:sz w:val="16"/>
                <w:szCs w:val="16"/>
              </w:rPr>
            </w:pPr>
          </w:p>
        </w:tc>
        <w:tc>
          <w:tcPr>
            <w:tcW w:w="1063" w:type="dxa"/>
            <w:tcBorders>
              <w:top w:val="single" w:sz="4" w:space="0" w:color="auto"/>
              <w:left w:val="single" w:sz="2" w:space="0" w:color="auto"/>
              <w:bottom w:val="single" w:sz="2" w:space="0" w:color="auto"/>
              <w:right w:val="single" w:sz="2" w:space="0" w:color="auto"/>
            </w:tcBorders>
            <w:vAlign w:val="bottom"/>
          </w:tcPr>
          <w:p w14:paraId="51969C0A" w14:textId="77777777" w:rsidR="00162AA5" w:rsidRDefault="00162AA5">
            <w:pPr>
              <w:keepNext/>
              <w:keepLines/>
              <w:suppressAutoHyphens w:val="0"/>
              <w:spacing w:before="40" w:after="40" w:line="240" w:lineRule="exact"/>
              <w:ind w:left="113" w:right="113"/>
              <w:rPr>
                <w:i/>
                <w:sz w:val="16"/>
                <w:szCs w:val="16"/>
              </w:rPr>
            </w:pPr>
          </w:p>
        </w:tc>
        <w:tc>
          <w:tcPr>
            <w:tcW w:w="1063" w:type="dxa"/>
            <w:tcBorders>
              <w:top w:val="single" w:sz="4" w:space="0" w:color="auto"/>
              <w:left w:val="single" w:sz="2" w:space="0" w:color="auto"/>
              <w:bottom w:val="single" w:sz="2" w:space="0" w:color="auto"/>
              <w:right w:val="single" w:sz="2" w:space="0" w:color="auto"/>
            </w:tcBorders>
            <w:vAlign w:val="bottom"/>
          </w:tcPr>
          <w:p w14:paraId="19ED16B5" w14:textId="77777777" w:rsidR="00162AA5" w:rsidRDefault="00162AA5">
            <w:pPr>
              <w:keepNext/>
              <w:keepLines/>
              <w:suppressAutoHyphens w:val="0"/>
              <w:spacing w:before="40" w:after="40" w:line="240" w:lineRule="exact"/>
              <w:ind w:left="113" w:right="113"/>
              <w:rPr>
                <w:i/>
                <w:sz w:val="16"/>
                <w:szCs w:val="16"/>
              </w:rPr>
            </w:pPr>
          </w:p>
        </w:tc>
      </w:tr>
      <w:tr w:rsidR="00162AA5" w14:paraId="7FCCF7FD" w14:textId="77777777" w:rsidTr="005F4477">
        <w:tc>
          <w:tcPr>
            <w:tcW w:w="1974" w:type="dxa"/>
            <w:tcBorders>
              <w:top w:val="single" w:sz="2" w:space="0" w:color="auto"/>
              <w:left w:val="single" w:sz="2" w:space="0" w:color="auto"/>
              <w:bottom w:val="single" w:sz="12" w:space="0" w:color="auto"/>
              <w:right w:val="single" w:sz="2" w:space="0" w:color="auto"/>
            </w:tcBorders>
          </w:tcPr>
          <w:p w14:paraId="338250BB" w14:textId="77777777" w:rsidR="00162AA5" w:rsidRDefault="00162AA5">
            <w:pPr>
              <w:keepNext/>
              <w:keepLines/>
              <w:suppressAutoHyphens w:val="0"/>
              <w:spacing w:before="40" w:after="40" w:line="240" w:lineRule="exact"/>
              <w:ind w:left="113" w:right="113"/>
              <w:rPr>
                <w:i/>
                <w:sz w:val="16"/>
                <w:szCs w:val="16"/>
              </w:rPr>
            </w:pPr>
          </w:p>
        </w:tc>
        <w:tc>
          <w:tcPr>
            <w:tcW w:w="1215" w:type="dxa"/>
            <w:tcBorders>
              <w:top w:val="single" w:sz="2" w:space="0" w:color="auto"/>
              <w:left w:val="single" w:sz="2" w:space="0" w:color="auto"/>
              <w:bottom w:val="single" w:sz="12" w:space="0" w:color="auto"/>
              <w:right w:val="single" w:sz="2" w:space="0" w:color="auto"/>
            </w:tcBorders>
            <w:vAlign w:val="bottom"/>
            <w:hideMark/>
          </w:tcPr>
          <w:p w14:paraId="295FED9A" w14:textId="77777777" w:rsidR="00162AA5" w:rsidRDefault="00162AA5">
            <w:pPr>
              <w:keepNext/>
              <w:keepLines/>
              <w:suppressAutoHyphens w:val="0"/>
              <w:spacing w:before="40" w:after="40" w:line="240" w:lineRule="exact"/>
              <w:ind w:left="113" w:right="113"/>
              <w:jc w:val="right"/>
              <w:rPr>
                <w:i/>
                <w:sz w:val="16"/>
                <w:szCs w:val="16"/>
              </w:rPr>
            </w:pPr>
            <w:r>
              <w:rPr>
                <w:i/>
                <w:sz w:val="16"/>
                <w:szCs w:val="16"/>
              </w:rPr>
              <w:t>Dummy Q 0</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602AF45A" w14:textId="77777777" w:rsidR="00162AA5" w:rsidRDefault="00162AA5">
            <w:pPr>
              <w:keepNext/>
              <w:keepLines/>
              <w:suppressAutoHyphens w:val="0"/>
              <w:spacing w:before="40" w:after="40" w:line="240" w:lineRule="exact"/>
              <w:ind w:left="113" w:right="113"/>
              <w:jc w:val="right"/>
              <w:rPr>
                <w:i/>
                <w:sz w:val="16"/>
                <w:szCs w:val="16"/>
              </w:rPr>
            </w:pPr>
            <w:r>
              <w:rPr>
                <w:i/>
                <w:sz w:val="16"/>
                <w:szCs w:val="16"/>
              </w:rPr>
              <w:t>Q 1</w:t>
            </w:r>
          </w:p>
        </w:tc>
        <w:tc>
          <w:tcPr>
            <w:tcW w:w="1064" w:type="dxa"/>
            <w:tcBorders>
              <w:top w:val="single" w:sz="2" w:space="0" w:color="auto"/>
              <w:left w:val="single" w:sz="2" w:space="0" w:color="auto"/>
              <w:bottom w:val="single" w:sz="12" w:space="0" w:color="auto"/>
              <w:right w:val="single" w:sz="2" w:space="0" w:color="auto"/>
            </w:tcBorders>
            <w:vAlign w:val="bottom"/>
            <w:hideMark/>
          </w:tcPr>
          <w:p w14:paraId="6AECFE81" w14:textId="1C8D6C05" w:rsidR="00162AA5" w:rsidRDefault="0057557F">
            <w:pPr>
              <w:keepNext/>
              <w:keepLines/>
              <w:suppressAutoHyphens w:val="0"/>
              <w:spacing w:before="40" w:after="40" w:line="240" w:lineRule="exact"/>
              <w:ind w:left="113" w:right="113"/>
              <w:jc w:val="right"/>
              <w:rPr>
                <w:i/>
                <w:sz w:val="16"/>
                <w:szCs w:val="16"/>
              </w:rPr>
            </w:pPr>
            <w:r>
              <w:rPr>
                <w:i/>
                <w:sz w:val="16"/>
                <w:szCs w:val="16"/>
              </w:rPr>
              <w:t>Q 1.</w:t>
            </w:r>
            <w:r w:rsidR="00162AA5">
              <w:rPr>
                <w:i/>
                <w:sz w:val="16"/>
                <w:szCs w:val="16"/>
              </w:rPr>
              <w:t>5</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20EC8497" w14:textId="77777777" w:rsidR="00162AA5" w:rsidRDefault="00162AA5">
            <w:pPr>
              <w:keepNext/>
              <w:keepLines/>
              <w:suppressAutoHyphens w:val="0"/>
              <w:spacing w:before="40" w:after="40" w:line="240" w:lineRule="exact"/>
              <w:ind w:left="113" w:right="113"/>
              <w:jc w:val="right"/>
              <w:rPr>
                <w:i/>
                <w:sz w:val="16"/>
                <w:szCs w:val="16"/>
              </w:rPr>
            </w:pPr>
            <w:r>
              <w:rPr>
                <w:i/>
                <w:sz w:val="16"/>
                <w:szCs w:val="16"/>
              </w:rPr>
              <w:t>Q 3</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2CA753B9" w14:textId="77777777" w:rsidR="00162AA5" w:rsidRDefault="00162AA5">
            <w:pPr>
              <w:keepNext/>
              <w:keepLines/>
              <w:suppressAutoHyphens w:val="0"/>
              <w:spacing w:before="40" w:after="40" w:line="240" w:lineRule="exact"/>
              <w:ind w:left="113" w:right="113"/>
              <w:jc w:val="right"/>
              <w:rPr>
                <w:i/>
                <w:sz w:val="16"/>
                <w:szCs w:val="16"/>
              </w:rPr>
            </w:pPr>
            <w:r>
              <w:rPr>
                <w:i/>
                <w:sz w:val="16"/>
                <w:szCs w:val="16"/>
              </w:rPr>
              <w:t>Q 6</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2A43A2E5" w14:textId="77777777" w:rsidR="00162AA5" w:rsidRDefault="00162AA5">
            <w:pPr>
              <w:keepNext/>
              <w:keepLines/>
              <w:suppressAutoHyphens w:val="0"/>
              <w:spacing w:before="40" w:after="40" w:line="240" w:lineRule="exact"/>
              <w:ind w:left="113" w:right="113"/>
              <w:jc w:val="right"/>
              <w:rPr>
                <w:i/>
                <w:sz w:val="16"/>
                <w:szCs w:val="16"/>
              </w:rPr>
            </w:pPr>
            <w:r>
              <w:rPr>
                <w:i/>
                <w:sz w:val="16"/>
                <w:szCs w:val="16"/>
              </w:rPr>
              <w:t>Q 10</w:t>
            </w:r>
          </w:p>
        </w:tc>
      </w:tr>
      <w:tr w:rsidR="00162AA5" w14:paraId="41E497E9" w14:textId="77777777" w:rsidTr="005F4477">
        <w:tc>
          <w:tcPr>
            <w:tcW w:w="1974" w:type="dxa"/>
            <w:tcBorders>
              <w:top w:val="single" w:sz="12" w:space="0" w:color="auto"/>
              <w:left w:val="single" w:sz="2" w:space="0" w:color="auto"/>
              <w:bottom w:val="single" w:sz="2" w:space="0" w:color="auto"/>
              <w:right w:val="single" w:sz="2" w:space="0" w:color="auto"/>
            </w:tcBorders>
            <w:hideMark/>
          </w:tcPr>
          <w:p w14:paraId="7552AC14" w14:textId="77777777" w:rsidR="00162AA5" w:rsidRDefault="00162AA5">
            <w:pPr>
              <w:keepNext/>
              <w:keepLines/>
              <w:suppressAutoHyphens w:val="0"/>
              <w:spacing w:before="40" w:after="40" w:line="240" w:lineRule="exact"/>
              <w:ind w:left="113" w:right="113"/>
              <w:rPr>
                <w:sz w:val="18"/>
                <w:szCs w:val="18"/>
              </w:rPr>
            </w:pPr>
            <w:r>
              <w:rPr>
                <w:sz w:val="18"/>
                <w:szCs w:val="18"/>
              </w:rPr>
              <w:t>Head belt</w:t>
            </w:r>
          </w:p>
        </w:tc>
        <w:tc>
          <w:tcPr>
            <w:tcW w:w="1215" w:type="dxa"/>
            <w:tcBorders>
              <w:top w:val="single" w:sz="12" w:space="0" w:color="auto"/>
              <w:left w:val="single" w:sz="2" w:space="0" w:color="auto"/>
              <w:bottom w:val="single" w:sz="2" w:space="0" w:color="auto"/>
              <w:right w:val="single" w:sz="2" w:space="0" w:color="auto"/>
            </w:tcBorders>
            <w:vAlign w:val="bottom"/>
            <w:hideMark/>
          </w:tcPr>
          <w:p w14:paraId="7FA06F2D" w14:textId="50A96FF9"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000 mm</w:t>
            </w:r>
          </w:p>
        </w:tc>
        <w:tc>
          <w:tcPr>
            <w:tcW w:w="1063" w:type="dxa"/>
            <w:tcBorders>
              <w:top w:val="single" w:sz="12" w:space="0" w:color="auto"/>
              <w:left w:val="single" w:sz="2" w:space="0" w:color="auto"/>
              <w:bottom w:val="single" w:sz="2" w:space="0" w:color="auto"/>
              <w:right w:val="single" w:sz="2" w:space="0" w:color="auto"/>
            </w:tcBorders>
            <w:vAlign w:val="bottom"/>
            <w:hideMark/>
          </w:tcPr>
          <w:p w14:paraId="48D6118D" w14:textId="2E09A171"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000 mm</w:t>
            </w:r>
          </w:p>
        </w:tc>
        <w:tc>
          <w:tcPr>
            <w:tcW w:w="1064" w:type="dxa"/>
            <w:tcBorders>
              <w:top w:val="single" w:sz="12" w:space="0" w:color="auto"/>
              <w:left w:val="single" w:sz="2" w:space="0" w:color="auto"/>
              <w:bottom w:val="single" w:sz="2" w:space="0" w:color="auto"/>
              <w:right w:val="single" w:sz="2" w:space="0" w:color="auto"/>
            </w:tcBorders>
            <w:vAlign w:val="bottom"/>
            <w:hideMark/>
          </w:tcPr>
          <w:p w14:paraId="576C1FF8" w14:textId="414DEB4D"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000 mm</w:t>
            </w:r>
          </w:p>
        </w:tc>
        <w:tc>
          <w:tcPr>
            <w:tcW w:w="1063" w:type="dxa"/>
            <w:tcBorders>
              <w:top w:val="single" w:sz="12" w:space="0" w:color="auto"/>
              <w:left w:val="single" w:sz="2" w:space="0" w:color="auto"/>
              <w:bottom w:val="single" w:sz="2" w:space="0" w:color="auto"/>
              <w:right w:val="single" w:sz="2" w:space="0" w:color="auto"/>
            </w:tcBorders>
            <w:vAlign w:val="bottom"/>
            <w:hideMark/>
          </w:tcPr>
          <w:p w14:paraId="6A134D73" w14:textId="34550C80"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200 mm</w:t>
            </w:r>
          </w:p>
        </w:tc>
        <w:tc>
          <w:tcPr>
            <w:tcW w:w="1063" w:type="dxa"/>
            <w:tcBorders>
              <w:top w:val="single" w:sz="12" w:space="0" w:color="auto"/>
              <w:left w:val="single" w:sz="2" w:space="0" w:color="auto"/>
              <w:bottom w:val="single" w:sz="2" w:space="0" w:color="auto"/>
              <w:right w:val="single" w:sz="2" w:space="0" w:color="auto"/>
            </w:tcBorders>
            <w:vAlign w:val="bottom"/>
            <w:hideMark/>
          </w:tcPr>
          <w:p w14:paraId="018F2540" w14:textId="0BF98A7F"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200 mm</w:t>
            </w:r>
          </w:p>
        </w:tc>
        <w:tc>
          <w:tcPr>
            <w:tcW w:w="1063" w:type="dxa"/>
            <w:tcBorders>
              <w:top w:val="single" w:sz="12" w:space="0" w:color="auto"/>
              <w:left w:val="single" w:sz="2" w:space="0" w:color="auto"/>
              <w:bottom w:val="single" w:sz="2" w:space="0" w:color="auto"/>
              <w:right w:val="single" w:sz="2" w:space="0" w:color="auto"/>
            </w:tcBorders>
            <w:vAlign w:val="bottom"/>
            <w:hideMark/>
          </w:tcPr>
          <w:p w14:paraId="6B94AE03" w14:textId="4350C0CD"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200 mm</w:t>
            </w:r>
          </w:p>
        </w:tc>
      </w:tr>
      <w:tr w:rsidR="00162AA5" w14:paraId="1C10F694" w14:textId="77777777" w:rsidTr="005F4477">
        <w:tc>
          <w:tcPr>
            <w:tcW w:w="1974" w:type="dxa"/>
            <w:tcBorders>
              <w:top w:val="single" w:sz="2" w:space="0" w:color="auto"/>
              <w:left w:val="single" w:sz="2" w:space="0" w:color="auto"/>
              <w:bottom w:val="single" w:sz="2" w:space="0" w:color="auto"/>
              <w:right w:val="single" w:sz="2" w:space="0" w:color="auto"/>
            </w:tcBorders>
            <w:hideMark/>
          </w:tcPr>
          <w:p w14:paraId="79A49D88" w14:textId="77777777" w:rsidR="00162AA5" w:rsidRDefault="00162AA5">
            <w:pPr>
              <w:keepNext/>
              <w:keepLines/>
              <w:suppressAutoHyphens w:val="0"/>
              <w:spacing w:before="40" w:after="40" w:line="240" w:lineRule="exact"/>
              <w:ind w:left="113" w:right="113"/>
              <w:rPr>
                <w:sz w:val="18"/>
                <w:szCs w:val="18"/>
              </w:rPr>
            </w:pPr>
            <w:r>
              <w:rPr>
                <w:sz w:val="18"/>
                <w:szCs w:val="18"/>
              </w:rPr>
              <w:t>Shoulder belt</w:t>
            </w:r>
          </w:p>
        </w:tc>
        <w:tc>
          <w:tcPr>
            <w:tcW w:w="1215" w:type="dxa"/>
            <w:tcBorders>
              <w:top w:val="single" w:sz="2" w:space="0" w:color="auto"/>
              <w:left w:val="single" w:sz="2" w:space="0" w:color="auto"/>
              <w:bottom w:val="single" w:sz="2" w:space="0" w:color="auto"/>
              <w:right w:val="single" w:sz="2" w:space="0" w:color="auto"/>
            </w:tcBorders>
            <w:vAlign w:val="bottom"/>
            <w:hideMark/>
          </w:tcPr>
          <w:p w14:paraId="3B3C6D15" w14:textId="77777777" w:rsidR="00162AA5" w:rsidRDefault="00162AA5">
            <w:pPr>
              <w:keepNext/>
              <w:keepLines/>
              <w:suppressAutoHyphens w:val="0"/>
              <w:spacing w:before="40" w:after="40" w:line="240" w:lineRule="exact"/>
              <w:ind w:left="113" w:right="113"/>
              <w:jc w:val="right"/>
              <w:rPr>
                <w:sz w:val="18"/>
                <w:szCs w:val="18"/>
              </w:rPr>
            </w:pPr>
            <w:r>
              <w:rPr>
                <w:sz w:val="18"/>
                <w:szCs w:val="18"/>
              </w:rPr>
              <w:t>750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18319014" w14:textId="77777777" w:rsidR="00162AA5" w:rsidRDefault="00162AA5">
            <w:pPr>
              <w:keepNext/>
              <w:keepLines/>
              <w:suppressAutoHyphens w:val="0"/>
              <w:spacing w:before="40" w:after="40" w:line="240" w:lineRule="exact"/>
              <w:ind w:left="113" w:right="113"/>
              <w:jc w:val="right"/>
              <w:rPr>
                <w:sz w:val="18"/>
                <w:szCs w:val="18"/>
              </w:rPr>
            </w:pPr>
            <w:r>
              <w:rPr>
                <w:sz w:val="18"/>
                <w:szCs w:val="18"/>
              </w:rPr>
              <w:t>850 mm</w:t>
            </w:r>
          </w:p>
        </w:tc>
        <w:tc>
          <w:tcPr>
            <w:tcW w:w="1064" w:type="dxa"/>
            <w:tcBorders>
              <w:top w:val="single" w:sz="2" w:space="0" w:color="auto"/>
              <w:left w:val="single" w:sz="2" w:space="0" w:color="auto"/>
              <w:bottom w:val="single" w:sz="2" w:space="0" w:color="auto"/>
              <w:right w:val="single" w:sz="2" w:space="0" w:color="auto"/>
            </w:tcBorders>
            <w:vAlign w:val="bottom"/>
            <w:hideMark/>
          </w:tcPr>
          <w:p w14:paraId="407113C0" w14:textId="77777777" w:rsidR="00162AA5" w:rsidRDefault="00162AA5">
            <w:pPr>
              <w:keepNext/>
              <w:keepLines/>
              <w:suppressAutoHyphens w:val="0"/>
              <w:spacing w:before="40" w:after="40" w:line="240" w:lineRule="exact"/>
              <w:ind w:left="113" w:right="113"/>
              <w:jc w:val="right"/>
              <w:rPr>
                <w:sz w:val="18"/>
                <w:szCs w:val="18"/>
              </w:rPr>
            </w:pPr>
            <w:r>
              <w:rPr>
                <w:sz w:val="18"/>
                <w:szCs w:val="18"/>
              </w:rPr>
              <w:t>950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4D0F8756" w14:textId="2B1E48F5"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000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67C7DF3B" w14:textId="44D08FE6"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100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79CBD756" w14:textId="3623CBA7" w:rsidR="00162AA5" w:rsidRDefault="00162AA5">
            <w:pPr>
              <w:keepNext/>
              <w:keepLines/>
              <w:suppressAutoHyphens w:val="0"/>
              <w:spacing w:before="40" w:after="40" w:line="240" w:lineRule="exact"/>
              <w:ind w:left="113" w:right="113"/>
              <w:jc w:val="right"/>
              <w:rPr>
                <w:sz w:val="18"/>
                <w:szCs w:val="18"/>
              </w:rPr>
            </w:pPr>
            <w:r>
              <w:rPr>
                <w:sz w:val="18"/>
                <w:szCs w:val="18"/>
              </w:rPr>
              <w:t>1</w:t>
            </w:r>
            <w:r w:rsidR="00FB5282">
              <w:rPr>
                <w:sz w:val="18"/>
                <w:szCs w:val="18"/>
              </w:rPr>
              <w:t>,</w:t>
            </w:r>
            <w:r>
              <w:rPr>
                <w:sz w:val="18"/>
                <w:szCs w:val="18"/>
              </w:rPr>
              <w:t>300 mm</w:t>
            </w:r>
          </w:p>
        </w:tc>
      </w:tr>
      <w:tr w:rsidR="00162AA5" w14:paraId="47121332" w14:textId="77777777" w:rsidTr="005F4477">
        <w:tc>
          <w:tcPr>
            <w:tcW w:w="1974" w:type="dxa"/>
            <w:tcBorders>
              <w:top w:val="single" w:sz="2" w:space="0" w:color="auto"/>
              <w:left w:val="single" w:sz="2" w:space="0" w:color="auto"/>
              <w:bottom w:val="single" w:sz="2" w:space="0" w:color="auto"/>
              <w:right w:val="single" w:sz="2" w:space="0" w:color="auto"/>
            </w:tcBorders>
            <w:hideMark/>
          </w:tcPr>
          <w:p w14:paraId="51D05AD0" w14:textId="77777777" w:rsidR="00162AA5" w:rsidRDefault="00162AA5">
            <w:pPr>
              <w:keepNext/>
              <w:keepLines/>
              <w:suppressAutoHyphens w:val="0"/>
              <w:spacing w:before="40" w:after="40" w:line="240" w:lineRule="exact"/>
              <w:ind w:left="113" w:right="113"/>
              <w:rPr>
                <w:sz w:val="18"/>
                <w:szCs w:val="18"/>
              </w:rPr>
            </w:pPr>
            <w:r>
              <w:rPr>
                <w:sz w:val="18"/>
                <w:szCs w:val="18"/>
              </w:rPr>
              <w:t>Crotch belt</w:t>
            </w:r>
          </w:p>
        </w:tc>
        <w:tc>
          <w:tcPr>
            <w:tcW w:w="1215" w:type="dxa"/>
            <w:tcBorders>
              <w:top w:val="single" w:sz="2" w:space="0" w:color="auto"/>
              <w:left w:val="single" w:sz="2" w:space="0" w:color="auto"/>
              <w:bottom w:val="single" w:sz="2" w:space="0" w:color="auto"/>
              <w:right w:val="single" w:sz="2" w:space="0" w:color="auto"/>
            </w:tcBorders>
            <w:vAlign w:val="bottom"/>
            <w:hideMark/>
          </w:tcPr>
          <w:p w14:paraId="4138CF9B" w14:textId="77777777" w:rsidR="00162AA5" w:rsidRDefault="00162AA5">
            <w:pPr>
              <w:keepNext/>
              <w:keepLines/>
              <w:suppressAutoHyphens w:val="0"/>
              <w:spacing w:before="40" w:after="40" w:line="240" w:lineRule="exact"/>
              <w:ind w:left="113" w:right="113"/>
              <w:jc w:val="right"/>
              <w:rPr>
                <w:sz w:val="18"/>
                <w:szCs w:val="18"/>
              </w:rPr>
            </w:pPr>
            <w:r>
              <w:rPr>
                <w:sz w:val="18"/>
                <w:szCs w:val="18"/>
              </w:rPr>
              <w:t>300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3B813251" w14:textId="77777777" w:rsidR="00162AA5" w:rsidRDefault="00162AA5">
            <w:pPr>
              <w:keepNext/>
              <w:keepLines/>
              <w:suppressAutoHyphens w:val="0"/>
              <w:spacing w:before="40" w:after="40" w:line="240" w:lineRule="exact"/>
              <w:ind w:left="113" w:right="113"/>
              <w:jc w:val="right"/>
              <w:rPr>
                <w:sz w:val="18"/>
                <w:szCs w:val="18"/>
              </w:rPr>
            </w:pPr>
            <w:r>
              <w:rPr>
                <w:sz w:val="18"/>
                <w:szCs w:val="18"/>
              </w:rPr>
              <w:t>350 mm</w:t>
            </w:r>
          </w:p>
        </w:tc>
        <w:tc>
          <w:tcPr>
            <w:tcW w:w="1064" w:type="dxa"/>
            <w:tcBorders>
              <w:top w:val="single" w:sz="2" w:space="0" w:color="auto"/>
              <w:left w:val="single" w:sz="2" w:space="0" w:color="auto"/>
              <w:bottom w:val="single" w:sz="2" w:space="0" w:color="auto"/>
              <w:right w:val="single" w:sz="2" w:space="0" w:color="auto"/>
            </w:tcBorders>
            <w:vAlign w:val="bottom"/>
            <w:hideMark/>
          </w:tcPr>
          <w:p w14:paraId="6674326D" w14:textId="77777777" w:rsidR="00162AA5" w:rsidRDefault="00162AA5">
            <w:pPr>
              <w:keepNext/>
              <w:keepLines/>
              <w:suppressAutoHyphens w:val="0"/>
              <w:spacing w:before="40" w:after="40" w:line="240" w:lineRule="exact"/>
              <w:ind w:left="113" w:right="113"/>
              <w:jc w:val="right"/>
              <w:rPr>
                <w:sz w:val="18"/>
                <w:szCs w:val="18"/>
              </w:rPr>
            </w:pPr>
            <w:r>
              <w:rPr>
                <w:sz w:val="18"/>
                <w:szCs w:val="18"/>
              </w:rPr>
              <w:t>400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12BF7A1C" w14:textId="77777777" w:rsidR="00162AA5" w:rsidRDefault="00162AA5">
            <w:pPr>
              <w:keepNext/>
              <w:keepLines/>
              <w:suppressAutoHyphens w:val="0"/>
              <w:spacing w:before="40" w:after="40" w:line="240" w:lineRule="exact"/>
              <w:ind w:left="113" w:right="113"/>
              <w:jc w:val="right"/>
              <w:rPr>
                <w:sz w:val="18"/>
                <w:szCs w:val="18"/>
              </w:rPr>
            </w:pPr>
            <w:r>
              <w:rPr>
                <w:sz w:val="18"/>
                <w:szCs w:val="18"/>
              </w:rPr>
              <w:t>400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56BC36F9" w14:textId="77777777" w:rsidR="00162AA5" w:rsidRDefault="00162AA5">
            <w:pPr>
              <w:keepNext/>
              <w:keepLines/>
              <w:suppressAutoHyphens w:val="0"/>
              <w:spacing w:before="40" w:after="40" w:line="240" w:lineRule="exact"/>
              <w:ind w:left="113" w:right="113"/>
              <w:jc w:val="right"/>
              <w:rPr>
                <w:sz w:val="18"/>
                <w:szCs w:val="18"/>
              </w:rPr>
            </w:pPr>
            <w:r>
              <w:rPr>
                <w:sz w:val="18"/>
                <w:szCs w:val="18"/>
              </w:rPr>
              <w:t>450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0D95CE25" w14:textId="77777777" w:rsidR="00162AA5" w:rsidRDefault="00162AA5">
            <w:pPr>
              <w:keepNext/>
              <w:keepLines/>
              <w:suppressAutoHyphens w:val="0"/>
              <w:spacing w:before="40" w:after="40" w:line="240" w:lineRule="exact"/>
              <w:ind w:left="113" w:right="113"/>
              <w:jc w:val="right"/>
              <w:rPr>
                <w:sz w:val="18"/>
                <w:szCs w:val="18"/>
              </w:rPr>
            </w:pPr>
            <w:r>
              <w:rPr>
                <w:sz w:val="18"/>
                <w:szCs w:val="18"/>
              </w:rPr>
              <w:t>570 mm</w:t>
            </w:r>
          </w:p>
        </w:tc>
      </w:tr>
      <w:tr w:rsidR="00162AA5" w14:paraId="5AB0F8C2" w14:textId="77777777" w:rsidTr="005F4477">
        <w:tc>
          <w:tcPr>
            <w:tcW w:w="1974" w:type="dxa"/>
            <w:tcBorders>
              <w:top w:val="single" w:sz="2" w:space="0" w:color="auto"/>
              <w:left w:val="single" w:sz="2" w:space="0" w:color="auto"/>
              <w:bottom w:val="single" w:sz="2" w:space="0" w:color="auto"/>
              <w:right w:val="single" w:sz="2" w:space="0" w:color="auto"/>
            </w:tcBorders>
            <w:hideMark/>
          </w:tcPr>
          <w:p w14:paraId="1B773005" w14:textId="77777777" w:rsidR="00162AA5" w:rsidRDefault="00162AA5">
            <w:pPr>
              <w:keepNext/>
              <w:keepLines/>
              <w:suppressAutoHyphens w:val="0"/>
              <w:spacing w:before="40" w:after="40" w:line="240" w:lineRule="exact"/>
              <w:ind w:left="113" w:right="113"/>
              <w:rPr>
                <w:sz w:val="18"/>
                <w:szCs w:val="18"/>
              </w:rPr>
            </w:pPr>
            <w:r>
              <w:rPr>
                <w:sz w:val="18"/>
                <w:szCs w:val="18"/>
              </w:rPr>
              <w:t>Hip belt</w:t>
            </w:r>
          </w:p>
        </w:tc>
        <w:tc>
          <w:tcPr>
            <w:tcW w:w="1215" w:type="dxa"/>
            <w:tcBorders>
              <w:top w:val="single" w:sz="2" w:space="0" w:color="auto"/>
              <w:left w:val="single" w:sz="2" w:space="0" w:color="auto"/>
              <w:bottom w:val="single" w:sz="2" w:space="0" w:color="auto"/>
              <w:right w:val="single" w:sz="2" w:space="0" w:color="auto"/>
            </w:tcBorders>
            <w:vAlign w:val="bottom"/>
            <w:hideMark/>
          </w:tcPr>
          <w:p w14:paraId="4679F4E6" w14:textId="77777777" w:rsidR="00162AA5" w:rsidRDefault="00162AA5">
            <w:pPr>
              <w:keepNext/>
              <w:keepLines/>
              <w:suppressAutoHyphens w:val="0"/>
              <w:spacing w:before="40" w:after="40" w:line="240" w:lineRule="exact"/>
              <w:ind w:left="113" w:right="113"/>
              <w:jc w:val="right"/>
              <w:rPr>
                <w:sz w:val="18"/>
                <w:szCs w:val="18"/>
              </w:rPr>
            </w:pPr>
            <w:r>
              <w:rPr>
                <w:sz w:val="18"/>
                <w:szCs w:val="18"/>
              </w:rPr>
              <w:t>400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4FB50787" w14:textId="77777777" w:rsidR="00162AA5" w:rsidRDefault="00162AA5">
            <w:pPr>
              <w:keepNext/>
              <w:keepLines/>
              <w:suppressAutoHyphens w:val="0"/>
              <w:spacing w:before="40" w:after="40" w:line="240" w:lineRule="exact"/>
              <w:ind w:left="113" w:right="113"/>
              <w:jc w:val="right"/>
              <w:rPr>
                <w:sz w:val="18"/>
                <w:szCs w:val="18"/>
              </w:rPr>
            </w:pPr>
            <w:r>
              <w:rPr>
                <w:sz w:val="18"/>
                <w:szCs w:val="18"/>
              </w:rPr>
              <w:t>500 mm</w:t>
            </w:r>
          </w:p>
        </w:tc>
        <w:tc>
          <w:tcPr>
            <w:tcW w:w="1064" w:type="dxa"/>
            <w:tcBorders>
              <w:top w:val="single" w:sz="2" w:space="0" w:color="auto"/>
              <w:left w:val="single" w:sz="2" w:space="0" w:color="auto"/>
              <w:bottom w:val="single" w:sz="2" w:space="0" w:color="auto"/>
              <w:right w:val="single" w:sz="2" w:space="0" w:color="auto"/>
            </w:tcBorders>
            <w:vAlign w:val="bottom"/>
            <w:hideMark/>
          </w:tcPr>
          <w:p w14:paraId="6EEE9610" w14:textId="77777777" w:rsidR="00162AA5" w:rsidRDefault="00162AA5">
            <w:pPr>
              <w:keepNext/>
              <w:keepLines/>
              <w:suppressAutoHyphens w:val="0"/>
              <w:spacing w:before="40" w:after="40" w:line="240" w:lineRule="exact"/>
              <w:ind w:left="113" w:right="113"/>
              <w:jc w:val="right"/>
              <w:rPr>
                <w:sz w:val="18"/>
                <w:szCs w:val="18"/>
              </w:rPr>
            </w:pPr>
            <w:r>
              <w:rPr>
                <w:sz w:val="18"/>
                <w:szCs w:val="18"/>
              </w:rPr>
              <w:t>550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51FFE3B7" w14:textId="77777777" w:rsidR="00162AA5" w:rsidRDefault="00162AA5">
            <w:pPr>
              <w:keepNext/>
              <w:keepLines/>
              <w:suppressAutoHyphens w:val="0"/>
              <w:spacing w:before="40" w:after="40" w:line="240" w:lineRule="exact"/>
              <w:ind w:left="113" w:right="113"/>
              <w:jc w:val="right"/>
              <w:rPr>
                <w:sz w:val="18"/>
                <w:szCs w:val="18"/>
              </w:rPr>
            </w:pPr>
            <w:r>
              <w:rPr>
                <w:sz w:val="18"/>
                <w:szCs w:val="18"/>
              </w:rPr>
              <w:t>600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60CFBFB7" w14:textId="77777777" w:rsidR="00162AA5" w:rsidRDefault="00162AA5">
            <w:pPr>
              <w:keepNext/>
              <w:keepLines/>
              <w:suppressAutoHyphens w:val="0"/>
              <w:spacing w:before="40" w:after="40" w:line="240" w:lineRule="exact"/>
              <w:ind w:left="113" w:right="113"/>
              <w:jc w:val="right"/>
              <w:rPr>
                <w:sz w:val="18"/>
                <w:szCs w:val="18"/>
              </w:rPr>
            </w:pPr>
            <w:r>
              <w:rPr>
                <w:sz w:val="18"/>
                <w:szCs w:val="18"/>
              </w:rPr>
              <w:t>700 mm</w:t>
            </w:r>
          </w:p>
        </w:tc>
        <w:tc>
          <w:tcPr>
            <w:tcW w:w="1063" w:type="dxa"/>
            <w:tcBorders>
              <w:top w:val="single" w:sz="2" w:space="0" w:color="auto"/>
              <w:left w:val="single" w:sz="2" w:space="0" w:color="auto"/>
              <w:bottom w:val="single" w:sz="2" w:space="0" w:color="auto"/>
              <w:right w:val="single" w:sz="2" w:space="0" w:color="auto"/>
            </w:tcBorders>
            <w:vAlign w:val="bottom"/>
            <w:hideMark/>
          </w:tcPr>
          <w:p w14:paraId="1CFAC053" w14:textId="77777777" w:rsidR="00162AA5" w:rsidRDefault="00162AA5">
            <w:pPr>
              <w:keepNext/>
              <w:keepLines/>
              <w:suppressAutoHyphens w:val="0"/>
              <w:spacing w:before="40" w:after="40" w:line="240" w:lineRule="exact"/>
              <w:ind w:left="113" w:right="113"/>
              <w:jc w:val="right"/>
              <w:rPr>
                <w:sz w:val="18"/>
                <w:szCs w:val="18"/>
              </w:rPr>
            </w:pPr>
            <w:r>
              <w:rPr>
                <w:sz w:val="18"/>
                <w:szCs w:val="18"/>
              </w:rPr>
              <w:t>800 mm</w:t>
            </w:r>
          </w:p>
        </w:tc>
      </w:tr>
      <w:tr w:rsidR="00162AA5" w14:paraId="31CF16E3" w14:textId="77777777" w:rsidTr="005F4477">
        <w:tc>
          <w:tcPr>
            <w:tcW w:w="1974" w:type="dxa"/>
            <w:tcBorders>
              <w:top w:val="single" w:sz="2" w:space="0" w:color="auto"/>
              <w:left w:val="single" w:sz="2" w:space="0" w:color="auto"/>
              <w:bottom w:val="single" w:sz="12" w:space="0" w:color="auto"/>
              <w:right w:val="single" w:sz="2" w:space="0" w:color="auto"/>
            </w:tcBorders>
            <w:hideMark/>
          </w:tcPr>
          <w:p w14:paraId="524404B0" w14:textId="77777777" w:rsidR="00162AA5" w:rsidRDefault="00162AA5">
            <w:pPr>
              <w:keepNext/>
              <w:keepLines/>
              <w:suppressAutoHyphens w:val="0"/>
              <w:spacing w:before="40" w:after="40" w:line="240" w:lineRule="exact"/>
              <w:ind w:left="113" w:right="113"/>
              <w:rPr>
                <w:sz w:val="18"/>
                <w:szCs w:val="18"/>
              </w:rPr>
            </w:pPr>
            <w:r>
              <w:rPr>
                <w:sz w:val="18"/>
                <w:szCs w:val="18"/>
              </w:rPr>
              <w:t>Dimension X</w:t>
            </w:r>
          </w:p>
        </w:tc>
        <w:tc>
          <w:tcPr>
            <w:tcW w:w="1215" w:type="dxa"/>
            <w:tcBorders>
              <w:top w:val="single" w:sz="2" w:space="0" w:color="auto"/>
              <w:left w:val="single" w:sz="2" w:space="0" w:color="auto"/>
              <w:bottom w:val="single" w:sz="12" w:space="0" w:color="auto"/>
              <w:right w:val="single" w:sz="2" w:space="0" w:color="auto"/>
            </w:tcBorders>
            <w:vAlign w:val="bottom"/>
            <w:hideMark/>
          </w:tcPr>
          <w:p w14:paraId="1674C874" w14:textId="77777777" w:rsidR="00162AA5" w:rsidRDefault="00162AA5">
            <w:pPr>
              <w:keepNext/>
              <w:keepLines/>
              <w:suppressAutoHyphens w:val="0"/>
              <w:spacing w:before="40" w:after="40" w:line="240" w:lineRule="exact"/>
              <w:ind w:left="113" w:right="113"/>
              <w:jc w:val="right"/>
              <w:rPr>
                <w:sz w:val="18"/>
                <w:szCs w:val="18"/>
              </w:rPr>
            </w:pPr>
            <w:r>
              <w:rPr>
                <w:sz w:val="18"/>
                <w:szCs w:val="18"/>
              </w:rPr>
              <w:t>120 mm</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193ACEED" w14:textId="77777777" w:rsidR="00162AA5" w:rsidRDefault="00162AA5">
            <w:pPr>
              <w:keepNext/>
              <w:keepLines/>
              <w:suppressAutoHyphens w:val="0"/>
              <w:spacing w:before="40" w:after="40" w:line="240" w:lineRule="exact"/>
              <w:ind w:left="113" w:right="113"/>
              <w:jc w:val="right"/>
              <w:rPr>
                <w:sz w:val="18"/>
                <w:szCs w:val="18"/>
              </w:rPr>
            </w:pPr>
            <w:r>
              <w:rPr>
                <w:sz w:val="18"/>
                <w:szCs w:val="18"/>
              </w:rPr>
              <w:t>130 mm</w:t>
            </w:r>
          </w:p>
        </w:tc>
        <w:tc>
          <w:tcPr>
            <w:tcW w:w="1064" w:type="dxa"/>
            <w:tcBorders>
              <w:top w:val="single" w:sz="2" w:space="0" w:color="auto"/>
              <w:left w:val="single" w:sz="2" w:space="0" w:color="auto"/>
              <w:bottom w:val="single" w:sz="12" w:space="0" w:color="auto"/>
              <w:right w:val="single" w:sz="2" w:space="0" w:color="auto"/>
            </w:tcBorders>
            <w:vAlign w:val="bottom"/>
            <w:hideMark/>
          </w:tcPr>
          <w:p w14:paraId="00212A33" w14:textId="77777777" w:rsidR="00162AA5" w:rsidRDefault="00162AA5">
            <w:pPr>
              <w:keepNext/>
              <w:keepLines/>
              <w:suppressAutoHyphens w:val="0"/>
              <w:spacing w:before="40" w:after="40" w:line="240" w:lineRule="exact"/>
              <w:ind w:left="113" w:right="113"/>
              <w:jc w:val="right"/>
              <w:rPr>
                <w:sz w:val="18"/>
                <w:szCs w:val="18"/>
              </w:rPr>
            </w:pPr>
            <w:r>
              <w:rPr>
                <w:sz w:val="18"/>
                <w:szCs w:val="18"/>
              </w:rPr>
              <w:t>140 mm</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135CA0AD" w14:textId="77777777" w:rsidR="00162AA5" w:rsidRDefault="00162AA5">
            <w:pPr>
              <w:keepNext/>
              <w:keepLines/>
              <w:suppressAutoHyphens w:val="0"/>
              <w:spacing w:before="40" w:after="40" w:line="240" w:lineRule="exact"/>
              <w:ind w:left="113" w:right="113"/>
              <w:jc w:val="right"/>
              <w:rPr>
                <w:sz w:val="18"/>
                <w:szCs w:val="18"/>
              </w:rPr>
            </w:pPr>
            <w:r>
              <w:rPr>
                <w:sz w:val="18"/>
                <w:szCs w:val="18"/>
              </w:rPr>
              <w:t>140 mm</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638CBE86" w14:textId="77777777" w:rsidR="00162AA5" w:rsidRDefault="00162AA5">
            <w:pPr>
              <w:keepNext/>
              <w:keepLines/>
              <w:suppressAutoHyphens w:val="0"/>
              <w:spacing w:before="40" w:after="40" w:line="240" w:lineRule="exact"/>
              <w:ind w:left="113" w:right="113"/>
              <w:jc w:val="right"/>
              <w:rPr>
                <w:sz w:val="18"/>
                <w:szCs w:val="18"/>
              </w:rPr>
            </w:pPr>
            <w:r>
              <w:rPr>
                <w:sz w:val="18"/>
                <w:szCs w:val="18"/>
              </w:rPr>
              <w:t>150 mm</w:t>
            </w:r>
          </w:p>
        </w:tc>
        <w:tc>
          <w:tcPr>
            <w:tcW w:w="1063" w:type="dxa"/>
            <w:tcBorders>
              <w:top w:val="single" w:sz="2" w:space="0" w:color="auto"/>
              <w:left w:val="single" w:sz="2" w:space="0" w:color="auto"/>
              <w:bottom w:val="single" w:sz="12" w:space="0" w:color="auto"/>
              <w:right w:val="single" w:sz="2" w:space="0" w:color="auto"/>
            </w:tcBorders>
            <w:vAlign w:val="bottom"/>
            <w:hideMark/>
          </w:tcPr>
          <w:p w14:paraId="2976134C" w14:textId="77777777" w:rsidR="00162AA5" w:rsidRDefault="00162AA5">
            <w:pPr>
              <w:keepNext/>
              <w:keepLines/>
              <w:suppressAutoHyphens w:val="0"/>
              <w:spacing w:before="40" w:after="40" w:line="240" w:lineRule="exact"/>
              <w:ind w:left="113" w:right="113"/>
              <w:jc w:val="right"/>
              <w:rPr>
                <w:sz w:val="18"/>
                <w:szCs w:val="18"/>
              </w:rPr>
            </w:pPr>
            <w:r>
              <w:rPr>
                <w:sz w:val="18"/>
                <w:szCs w:val="18"/>
              </w:rPr>
              <w:t>160 mm</w:t>
            </w:r>
          </w:p>
        </w:tc>
      </w:tr>
    </w:tbl>
    <w:p w14:paraId="163CB11D" w14:textId="5049616A" w:rsidR="00411328" w:rsidRDefault="00411328" w:rsidP="00D80A57">
      <w:pPr>
        <w:pStyle w:val="Heading1"/>
        <w:keepNext/>
        <w:numPr>
          <w:ilvl w:val="0"/>
          <w:numId w:val="0"/>
        </w:numPr>
        <w:spacing w:before="120"/>
        <w:ind w:left="567" w:firstLine="567"/>
        <w:rPr>
          <w:noProof/>
          <w:lang w:eastAsia="en-GB"/>
        </w:rPr>
      </w:pPr>
      <w:r>
        <w:rPr>
          <w:noProof/>
          <w:lang w:eastAsia="en-GB"/>
        </w:rPr>
        <w:t>Table 3</w:t>
      </w:r>
    </w:p>
    <w:tbl>
      <w:tblPr>
        <w:tblW w:w="7371"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842"/>
        <w:gridCol w:w="1843"/>
        <w:gridCol w:w="1843"/>
        <w:gridCol w:w="1843"/>
      </w:tblGrid>
      <w:tr w:rsidR="006C322F" w14:paraId="2680BC71" w14:textId="77777777" w:rsidTr="005F4477">
        <w:trPr>
          <w:tblHeader/>
        </w:trPr>
        <w:tc>
          <w:tcPr>
            <w:tcW w:w="1842" w:type="dxa"/>
            <w:tcBorders>
              <w:top w:val="single" w:sz="4" w:space="0" w:color="auto"/>
              <w:left w:val="single" w:sz="2" w:space="0" w:color="auto"/>
              <w:bottom w:val="single" w:sz="2" w:space="0" w:color="auto"/>
              <w:right w:val="single" w:sz="2" w:space="0" w:color="auto"/>
            </w:tcBorders>
            <w:vAlign w:val="bottom"/>
            <w:hideMark/>
          </w:tcPr>
          <w:p w14:paraId="2A7C3AA2" w14:textId="21B8B0A6" w:rsidR="006C322F" w:rsidRDefault="006C322F" w:rsidP="00A05687">
            <w:pPr>
              <w:keepNext/>
              <w:keepLines/>
              <w:suppressAutoHyphens w:val="0"/>
              <w:spacing w:before="40" w:after="40" w:line="240" w:lineRule="exact"/>
              <w:ind w:left="113" w:right="113"/>
              <w:rPr>
                <w:i/>
                <w:sz w:val="16"/>
                <w:szCs w:val="16"/>
              </w:rPr>
            </w:pPr>
            <w:r>
              <w:rPr>
                <w:i/>
                <w:sz w:val="16"/>
                <w:szCs w:val="16"/>
              </w:rPr>
              <w:t>Belt</w:t>
            </w:r>
          </w:p>
        </w:tc>
        <w:tc>
          <w:tcPr>
            <w:tcW w:w="1843" w:type="dxa"/>
            <w:tcBorders>
              <w:top w:val="single" w:sz="4" w:space="0" w:color="auto"/>
              <w:left w:val="single" w:sz="2" w:space="0" w:color="auto"/>
              <w:bottom w:val="single" w:sz="2" w:space="0" w:color="auto"/>
              <w:right w:val="single" w:sz="2" w:space="0" w:color="auto"/>
            </w:tcBorders>
            <w:vAlign w:val="bottom"/>
            <w:hideMark/>
          </w:tcPr>
          <w:p w14:paraId="7AE22008" w14:textId="0424C72B" w:rsidR="006C322F" w:rsidRDefault="006C322F" w:rsidP="00A05687">
            <w:pPr>
              <w:keepNext/>
              <w:keepLines/>
              <w:suppressAutoHyphens w:val="0"/>
              <w:spacing w:before="40" w:after="40" w:line="240" w:lineRule="exact"/>
              <w:ind w:left="113" w:right="113"/>
              <w:jc w:val="center"/>
              <w:rPr>
                <w:i/>
                <w:sz w:val="16"/>
                <w:szCs w:val="16"/>
              </w:rPr>
            </w:pPr>
          </w:p>
        </w:tc>
        <w:tc>
          <w:tcPr>
            <w:tcW w:w="1843" w:type="dxa"/>
            <w:tcBorders>
              <w:top w:val="single" w:sz="4" w:space="0" w:color="auto"/>
              <w:left w:val="single" w:sz="2" w:space="0" w:color="auto"/>
              <w:bottom w:val="single" w:sz="2" w:space="0" w:color="auto"/>
              <w:right w:val="single" w:sz="2" w:space="0" w:color="auto"/>
            </w:tcBorders>
            <w:vAlign w:val="bottom"/>
          </w:tcPr>
          <w:p w14:paraId="4FF3C22D" w14:textId="77777777" w:rsidR="006C322F" w:rsidRDefault="006C322F" w:rsidP="00A05687">
            <w:pPr>
              <w:keepNext/>
              <w:keepLines/>
              <w:suppressAutoHyphens w:val="0"/>
              <w:spacing w:before="40" w:after="40" w:line="240" w:lineRule="exact"/>
              <w:ind w:left="113" w:right="113"/>
              <w:rPr>
                <w:i/>
                <w:sz w:val="16"/>
                <w:szCs w:val="16"/>
              </w:rPr>
            </w:pPr>
          </w:p>
        </w:tc>
        <w:tc>
          <w:tcPr>
            <w:tcW w:w="1843" w:type="dxa"/>
            <w:tcBorders>
              <w:top w:val="single" w:sz="4" w:space="0" w:color="auto"/>
              <w:left w:val="single" w:sz="2" w:space="0" w:color="auto"/>
              <w:bottom w:val="single" w:sz="2" w:space="0" w:color="auto"/>
              <w:right w:val="single" w:sz="2" w:space="0" w:color="auto"/>
            </w:tcBorders>
            <w:vAlign w:val="bottom"/>
          </w:tcPr>
          <w:p w14:paraId="556D0825" w14:textId="77777777" w:rsidR="006C322F" w:rsidRDefault="006C322F" w:rsidP="00A05687">
            <w:pPr>
              <w:keepNext/>
              <w:keepLines/>
              <w:suppressAutoHyphens w:val="0"/>
              <w:spacing w:before="40" w:after="40" w:line="240" w:lineRule="exact"/>
              <w:ind w:left="113" w:right="113"/>
              <w:rPr>
                <w:i/>
                <w:sz w:val="16"/>
                <w:szCs w:val="16"/>
              </w:rPr>
            </w:pPr>
          </w:p>
        </w:tc>
      </w:tr>
      <w:tr w:rsidR="006C322F" w14:paraId="513D9096" w14:textId="77777777" w:rsidTr="005F4477">
        <w:tc>
          <w:tcPr>
            <w:tcW w:w="1842" w:type="dxa"/>
            <w:tcBorders>
              <w:top w:val="single" w:sz="2" w:space="0" w:color="auto"/>
              <w:left w:val="single" w:sz="2" w:space="0" w:color="auto"/>
              <w:bottom w:val="single" w:sz="12" w:space="0" w:color="auto"/>
              <w:right w:val="single" w:sz="2" w:space="0" w:color="auto"/>
            </w:tcBorders>
          </w:tcPr>
          <w:p w14:paraId="33CA05FB" w14:textId="455D8DF8" w:rsidR="006C322F" w:rsidRDefault="006C322F" w:rsidP="006C322F">
            <w:pPr>
              <w:keepNext/>
              <w:keepLines/>
              <w:suppressAutoHyphens w:val="0"/>
              <w:spacing w:before="40" w:after="40" w:line="240" w:lineRule="exact"/>
              <w:ind w:left="113" w:right="113"/>
              <w:jc w:val="right"/>
              <w:rPr>
                <w:i/>
                <w:sz w:val="16"/>
                <w:szCs w:val="16"/>
              </w:rPr>
            </w:pPr>
            <w:r>
              <w:rPr>
                <w:i/>
                <w:sz w:val="16"/>
                <w:szCs w:val="16"/>
              </w:rPr>
              <w:t>Width</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68543A3C" w14:textId="26F85BA8" w:rsidR="006C322F" w:rsidRDefault="006C322F" w:rsidP="00A05687">
            <w:pPr>
              <w:keepNext/>
              <w:keepLines/>
              <w:suppressAutoHyphens w:val="0"/>
              <w:spacing w:before="40" w:after="40" w:line="240" w:lineRule="exact"/>
              <w:ind w:left="113" w:right="113"/>
              <w:jc w:val="right"/>
              <w:rPr>
                <w:i/>
                <w:sz w:val="16"/>
                <w:szCs w:val="16"/>
              </w:rPr>
            </w:pPr>
            <w:r>
              <w:rPr>
                <w:i/>
                <w:sz w:val="16"/>
                <w:szCs w:val="16"/>
              </w:rPr>
              <w:t>Thickness</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024AF7A7" w14:textId="7239C9E9" w:rsidR="006C322F" w:rsidRDefault="006C322F" w:rsidP="00A05687">
            <w:pPr>
              <w:keepNext/>
              <w:keepLines/>
              <w:suppressAutoHyphens w:val="0"/>
              <w:spacing w:before="40" w:after="40" w:line="240" w:lineRule="exact"/>
              <w:ind w:left="113" w:right="113"/>
              <w:jc w:val="right"/>
              <w:rPr>
                <w:i/>
                <w:sz w:val="16"/>
                <w:szCs w:val="16"/>
              </w:rPr>
            </w:pPr>
            <w:r>
              <w:rPr>
                <w:i/>
                <w:sz w:val="16"/>
                <w:szCs w:val="16"/>
              </w:rPr>
              <w:t>Expansion</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110B6BB5" w14:textId="6682BBAF" w:rsidR="006C322F" w:rsidRDefault="006C322F" w:rsidP="00A05687">
            <w:pPr>
              <w:keepNext/>
              <w:keepLines/>
              <w:suppressAutoHyphens w:val="0"/>
              <w:spacing w:before="40" w:after="40" w:line="240" w:lineRule="exact"/>
              <w:ind w:left="113" w:right="113"/>
              <w:jc w:val="right"/>
              <w:rPr>
                <w:i/>
                <w:sz w:val="16"/>
                <w:szCs w:val="16"/>
              </w:rPr>
            </w:pPr>
            <w:r>
              <w:rPr>
                <w:i/>
                <w:sz w:val="16"/>
                <w:szCs w:val="16"/>
              </w:rPr>
              <w:t>Fastness</w:t>
            </w:r>
          </w:p>
        </w:tc>
      </w:tr>
      <w:tr w:rsidR="006C322F" w14:paraId="3AE877F4" w14:textId="77777777" w:rsidTr="005F4477">
        <w:tc>
          <w:tcPr>
            <w:tcW w:w="1842" w:type="dxa"/>
            <w:tcBorders>
              <w:top w:val="single" w:sz="2" w:space="0" w:color="auto"/>
              <w:left w:val="single" w:sz="2" w:space="0" w:color="auto"/>
              <w:bottom w:val="single" w:sz="12" w:space="0" w:color="auto"/>
              <w:right w:val="single" w:sz="2" w:space="0" w:color="auto"/>
            </w:tcBorders>
            <w:hideMark/>
          </w:tcPr>
          <w:p w14:paraId="3DDD3BDF" w14:textId="4AC5E974" w:rsidR="006C322F" w:rsidRDefault="006C322F" w:rsidP="006C322F">
            <w:pPr>
              <w:keepNext/>
              <w:keepLines/>
              <w:suppressAutoHyphens w:val="0"/>
              <w:spacing w:before="40" w:after="40" w:line="240" w:lineRule="exact"/>
              <w:ind w:left="113" w:right="113"/>
              <w:jc w:val="right"/>
              <w:rPr>
                <w:sz w:val="18"/>
                <w:szCs w:val="18"/>
              </w:rPr>
            </w:pPr>
            <w:r>
              <w:rPr>
                <w:sz w:val="18"/>
                <w:szCs w:val="18"/>
              </w:rPr>
              <w:t>39 mm ± 1 mm</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6B4EBBF1" w14:textId="3CE954D6" w:rsidR="006C322F" w:rsidRDefault="006C322F" w:rsidP="00A05687">
            <w:pPr>
              <w:keepNext/>
              <w:keepLines/>
              <w:suppressAutoHyphens w:val="0"/>
              <w:spacing w:before="40" w:after="40" w:line="240" w:lineRule="exact"/>
              <w:ind w:left="113" w:right="113"/>
              <w:jc w:val="right"/>
              <w:rPr>
                <w:sz w:val="18"/>
                <w:szCs w:val="18"/>
              </w:rPr>
            </w:pPr>
            <w:r>
              <w:rPr>
                <w:sz w:val="18"/>
                <w:szCs w:val="18"/>
              </w:rPr>
              <w:t>1 mm ± 0.1 mm</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468CF5E6" w14:textId="63FD0006" w:rsidR="006C322F" w:rsidRDefault="006C322F" w:rsidP="00A05687">
            <w:pPr>
              <w:keepNext/>
              <w:keepLines/>
              <w:suppressAutoHyphens w:val="0"/>
              <w:spacing w:before="40" w:after="40" w:line="240" w:lineRule="exact"/>
              <w:ind w:left="113" w:right="113"/>
              <w:jc w:val="right"/>
              <w:rPr>
                <w:sz w:val="18"/>
                <w:szCs w:val="18"/>
              </w:rPr>
            </w:pPr>
            <w:r>
              <w:rPr>
                <w:sz w:val="18"/>
                <w:szCs w:val="18"/>
              </w:rPr>
              <w:t>5.5 – 6.5 %</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28C26162" w14:textId="47FCE5C7" w:rsidR="006C322F" w:rsidRDefault="006C322F" w:rsidP="00A05687">
            <w:pPr>
              <w:keepNext/>
              <w:keepLines/>
              <w:suppressAutoHyphens w:val="0"/>
              <w:spacing w:before="40" w:after="40" w:line="240" w:lineRule="exact"/>
              <w:ind w:left="113" w:right="113"/>
              <w:jc w:val="right"/>
              <w:rPr>
                <w:sz w:val="18"/>
                <w:szCs w:val="18"/>
              </w:rPr>
            </w:pPr>
            <w:r>
              <w:rPr>
                <w:sz w:val="18"/>
                <w:szCs w:val="18"/>
              </w:rPr>
              <w:t>Min. 15,000 N</w:t>
            </w:r>
          </w:p>
        </w:tc>
      </w:tr>
    </w:tbl>
    <w:p w14:paraId="26C056A8" w14:textId="3869535B" w:rsidR="00411328" w:rsidRDefault="00411328" w:rsidP="00D80A57">
      <w:pPr>
        <w:pStyle w:val="Heading1"/>
        <w:keepNext/>
        <w:numPr>
          <w:ilvl w:val="0"/>
          <w:numId w:val="0"/>
        </w:numPr>
        <w:spacing w:before="120"/>
        <w:ind w:left="567" w:firstLine="567"/>
        <w:rPr>
          <w:noProof/>
          <w:lang w:eastAsia="en-GB"/>
        </w:rPr>
      </w:pPr>
      <w:r>
        <w:rPr>
          <w:noProof/>
          <w:lang w:eastAsia="en-GB"/>
        </w:rPr>
        <w:t>Table 4</w:t>
      </w:r>
    </w:p>
    <w:tbl>
      <w:tblPr>
        <w:tblW w:w="7371"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3684"/>
        <w:gridCol w:w="3687"/>
      </w:tblGrid>
      <w:tr w:rsidR="006C322F" w14:paraId="03D5463F" w14:textId="77777777" w:rsidTr="005F4477">
        <w:tc>
          <w:tcPr>
            <w:tcW w:w="3684" w:type="dxa"/>
            <w:tcBorders>
              <w:top w:val="single" w:sz="2" w:space="0" w:color="auto"/>
              <w:left w:val="single" w:sz="2" w:space="0" w:color="auto"/>
              <w:bottom w:val="single" w:sz="12" w:space="0" w:color="auto"/>
              <w:right w:val="single" w:sz="2" w:space="0" w:color="auto"/>
            </w:tcBorders>
          </w:tcPr>
          <w:p w14:paraId="04A2A83A" w14:textId="43CA1651" w:rsidR="006C322F" w:rsidRDefault="006C322F" w:rsidP="00A05687">
            <w:pPr>
              <w:keepNext/>
              <w:keepLines/>
              <w:suppressAutoHyphens w:val="0"/>
              <w:spacing w:before="40" w:after="40" w:line="240" w:lineRule="exact"/>
              <w:ind w:left="113" w:right="113"/>
              <w:jc w:val="right"/>
              <w:rPr>
                <w:i/>
                <w:sz w:val="16"/>
                <w:szCs w:val="16"/>
              </w:rPr>
            </w:pPr>
            <w:r>
              <w:rPr>
                <w:i/>
                <w:sz w:val="16"/>
                <w:szCs w:val="16"/>
              </w:rPr>
              <w:t>Stich pattern</w:t>
            </w:r>
          </w:p>
        </w:tc>
        <w:tc>
          <w:tcPr>
            <w:tcW w:w="3687" w:type="dxa"/>
            <w:tcBorders>
              <w:top w:val="single" w:sz="2" w:space="0" w:color="auto"/>
              <w:left w:val="single" w:sz="2" w:space="0" w:color="auto"/>
              <w:bottom w:val="single" w:sz="12" w:space="0" w:color="auto"/>
              <w:right w:val="single" w:sz="2" w:space="0" w:color="auto"/>
            </w:tcBorders>
            <w:vAlign w:val="bottom"/>
            <w:hideMark/>
          </w:tcPr>
          <w:p w14:paraId="203DF463" w14:textId="4AEF03A3" w:rsidR="006C322F" w:rsidRDefault="006C322F" w:rsidP="006C322F">
            <w:pPr>
              <w:keepNext/>
              <w:keepLines/>
              <w:suppressAutoHyphens w:val="0"/>
              <w:spacing w:before="40" w:after="40" w:line="240" w:lineRule="exact"/>
              <w:ind w:left="113" w:right="113"/>
              <w:jc w:val="right"/>
              <w:rPr>
                <w:i/>
                <w:sz w:val="16"/>
                <w:szCs w:val="16"/>
              </w:rPr>
            </w:pPr>
            <w:r>
              <w:rPr>
                <w:i/>
                <w:sz w:val="16"/>
                <w:szCs w:val="16"/>
              </w:rPr>
              <w:t>Min. required force</w:t>
            </w:r>
          </w:p>
        </w:tc>
      </w:tr>
      <w:tr w:rsidR="006C322F" w14:paraId="73ED0789" w14:textId="77777777" w:rsidTr="005F4477">
        <w:tc>
          <w:tcPr>
            <w:tcW w:w="3684" w:type="dxa"/>
            <w:tcBorders>
              <w:top w:val="single" w:sz="12" w:space="0" w:color="auto"/>
              <w:left w:val="single" w:sz="2" w:space="0" w:color="auto"/>
              <w:bottom w:val="single" w:sz="2" w:space="0" w:color="auto"/>
              <w:right w:val="single" w:sz="2" w:space="0" w:color="auto"/>
            </w:tcBorders>
          </w:tcPr>
          <w:p w14:paraId="1D153F5E" w14:textId="67470A47" w:rsidR="006C322F" w:rsidRDefault="006C322F" w:rsidP="00A05687">
            <w:pPr>
              <w:keepNext/>
              <w:keepLines/>
              <w:suppressAutoHyphens w:val="0"/>
              <w:spacing w:before="40" w:after="40" w:line="240" w:lineRule="exact"/>
              <w:ind w:left="113" w:right="113"/>
              <w:jc w:val="right"/>
              <w:rPr>
                <w:sz w:val="18"/>
                <w:szCs w:val="18"/>
              </w:rPr>
            </w:pPr>
            <w:r>
              <w:rPr>
                <w:sz w:val="18"/>
                <w:szCs w:val="18"/>
              </w:rPr>
              <w:t>12 x 12 mm</w:t>
            </w:r>
          </w:p>
        </w:tc>
        <w:tc>
          <w:tcPr>
            <w:tcW w:w="3687" w:type="dxa"/>
            <w:tcBorders>
              <w:top w:val="single" w:sz="12" w:space="0" w:color="auto"/>
              <w:left w:val="single" w:sz="2" w:space="0" w:color="auto"/>
              <w:bottom w:val="single" w:sz="2" w:space="0" w:color="auto"/>
              <w:right w:val="single" w:sz="2" w:space="0" w:color="auto"/>
            </w:tcBorders>
            <w:vAlign w:val="bottom"/>
          </w:tcPr>
          <w:p w14:paraId="532CACC6" w14:textId="1A66481D" w:rsidR="006C322F" w:rsidRDefault="006C322F" w:rsidP="00A05687">
            <w:pPr>
              <w:keepNext/>
              <w:keepLines/>
              <w:suppressAutoHyphens w:val="0"/>
              <w:spacing w:before="40" w:after="40" w:line="240" w:lineRule="exact"/>
              <w:ind w:left="113" w:right="113"/>
              <w:jc w:val="right"/>
              <w:rPr>
                <w:sz w:val="18"/>
                <w:szCs w:val="18"/>
              </w:rPr>
            </w:pPr>
            <w:r>
              <w:rPr>
                <w:sz w:val="18"/>
                <w:szCs w:val="18"/>
              </w:rPr>
              <w:t>3.5 kN</w:t>
            </w:r>
          </w:p>
        </w:tc>
      </w:tr>
      <w:tr w:rsidR="006C322F" w14:paraId="69EBB72E" w14:textId="77777777" w:rsidTr="005F4477">
        <w:tc>
          <w:tcPr>
            <w:tcW w:w="3684" w:type="dxa"/>
            <w:tcBorders>
              <w:top w:val="single" w:sz="2" w:space="0" w:color="auto"/>
              <w:left w:val="single" w:sz="2" w:space="0" w:color="auto"/>
              <w:bottom w:val="single" w:sz="2" w:space="0" w:color="auto"/>
              <w:right w:val="single" w:sz="2" w:space="0" w:color="auto"/>
            </w:tcBorders>
          </w:tcPr>
          <w:p w14:paraId="6C7A4D33" w14:textId="2B623B35" w:rsidR="006C322F" w:rsidRDefault="006C322F" w:rsidP="00A05687">
            <w:pPr>
              <w:keepNext/>
              <w:keepLines/>
              <w:suppressAutoHyphens w:val="0"/>
              <w:spacing w:before="40" w:after="40" w:line="240" w:lineRule="exact"/>
              <w:ind w:left="113" w:right="113"/>
              <w:jc w:val="right"/>
              <w:rPr>
                <w:sz w:val="18"/>
                <w:szCs w:val="18"/>
              </w:rPr>
            </w:pPr>
            <w:r>
              <w:rPr>
                <w:sz w:val="18"/>
                <w:szCs w:val="18"/>
              </w:rPr>
              <w:t>30 x 12 mm</w:t>
            </w:r>
          </w:p>
        </w:tc>
        <w:tc>
          <w:tcPr>
            <w:tcW w:w="3687" w:type="dxa"/>
            <w:tcBorders>
              <w:top w:val="single" w:sz="2" w:space="0" w:color="auto"/>
              <w:left w:val="single" w:sz="2" w:space="0" w:color="auto"/>
              <w:bottom w:val="single" w:sz="2" w:space="0" w:color="auto"/>
              <w:right w:val="single" w:sz="2" w:space="0" w:color="auto"/>
            </w:tcBorders>
            <w:vAlign w:val="bottom"/>
          </w:tcPr>
          <w:p w14:paraId="2AF090B2" w14:textId="60E945C4" w:rsidR="006C322F" w:rsidRDefault="006C322F" w:rsidP="00A05687">
            <w:pPr>
              <w:keepNext/>
              <w:keepLines/>
              <w:suppressAutoHyphens w:val="0"/>
              <w:spacing w:before="40" w:after="40" w:line="240" w:lineRule="exact"/>
              <w:ind w:left="113" w:right="113"/>
              <w:jc w:val="right"/>
              <w:rPr>
                <w:sz w:val="18"/>
                <w:szCs w:val="18"/>
              </w:rPr>
            </w:pPr>
            <w:r>
              <w:rPr>
                <w:sz w:val="18"/>
                <w:szCs w:val="18"/>
              </w:rPr>
              <w:t>5.3 kN</w:t>
            </w:r>
          </w:p>
        </w:tc>
      </w:tr>
      <w:tr w:rsidR="006C322F" w14:paraId="6D26DBC4" w14:textId="77777777" w:rsidTr="005F4477">
        <w:tc>
          <w:tcPr>
            <w:tcW w:w="3684" w:type="dxa"/>
            <w:tcBorders>
              <w:top w:val="single" w:sz="2" w:space="0" w:color="auto"/>
              <w:left w:val="single" w:sz="2" w:space="0" w:color="auto"/>
              <w:bottom w:val="single" w:sz="2" w:space="0" w:color="auto"/>
              <w:right w:val="single" w:sz="2" w:space="0" w:color="auto"/>
            </w:tcBorders>
          </w:tcPr>
          <w:p w14:paraId="1C814645" w14:textId="72862BEE" w:rsidR="006C322F" w:rsidRDefault="006C322F" w:rsidP="00A05687">
            <w:pPr>
              <w:keepNext/>
              <w:keepLines/>
              <w:suppressAutoHyphens w:val="0"/>
              <w:spacing w:before="40" w:after="40" w:line="240" w:lineRule="exact"/>
              <w:ind w:left="113" w:right="113"/>
              <w:jc w:val="right"/>
              <w:rPr>
                <w:sz w:val="18"/>
                <w:szCs w:val="18"/>
              </w:rPr>
            </w:pPr>
            <w:r>
              <w:rPr>
                <w:sz w:val="18"/>
                <w:szCs w:val="18"/>
              </w:rPr>
              <w:t>30 x 17 mm</w:t>
            </w:r>
          </w:p>
        </w:tc>
        <w:tc>
          <w:tcPr>
            <w:tcW w:w="3687" w:type="dxa"/>
            <w:tcBorders>
              <w:top w:val="single" w:sz="2" w:space="0" w:color="auto"/>
              <w:left w:val="single" w:sz="2" w:space="0" w:color="auto"/>
              <w:bottom w:val="single" w:sz="2" w:space="0" w:color="auto"/>
              <w:right w:val="single" w:sz="2" w:space="0" w:color="auto"/>
            </w:tcBorders>
            <w:vAlign w:val="bottom"/>
          </w:tcPr>
          <w:p w14:paraId="26718C7A" w14:textId="70266A1C" w:rsidR="006C322F" w:rsidRDefault="006C322F" w:rsidP="00A05687">
            <w:pPr>
              <w:keepNext/>
              <w:keepLines/>
              <w:suppressAutoHyphens w:val="0"/>
              <w:spacing w:before="40" w:after="40" w:line="240" w:lineRule="exact"/>
              <w:ind w:left="113" w:right="113"/>
              <w:jc w:val="right"/>
              <w:rPr>
                <w:sz w:val="18"/>
                <w:szCs w:val="18"/>
              </w:rPr>
            </w:pPr>
            <w:r>
              <w:rPr>
                <w:sz w:val="18"/>
                <w:szCs w:val="18"/>
              </w:rPr>
              <w:t>5.3 kN</w:t>
            </w:r>
          </w:p>
        </w:tc>
      </w:tr>
      <w:tr w:rsidR="006C322F" w14:paraId="271F6499" w14:textId="77777777" w:rsidTr="005F4477">
        <w:tc>
          <w:tcPr>
            <w:tcW w:w="3684" w:type="dxa"/>
            <w:tcBorders>
              <w:top w:val="single" w:sz="2" w:space="0" w:color="auto"/>
              <w:left w:val="single" w:sz="2" w:space="0" w:color="auto"/>
              <w:bottom w:val="single" w:sz="12" w:space="0" w:color="auto"/>
              <w:right w:val="single" w:sz="2" w:space="0" w:color="auto"/>
            </w:tcBorders>
            <w:hideMark/>
          </w:tcPr>
          <w:p w14:paraId="27F48EEB" w14:textId="39D0CD71" w:rsidR="006C322F" w:rsidRDefault="006C322F" w:rsidP="00A05687">
            <w:pPr>
              <w:keepNext/>
              <w:keepLines/>
              <w:suppressAutoHyphens w:val="0"/>
              <w:spacing w:before="40" w:after="40" w:line="240" w:lineRule="exact"/>
              <w:ind w:left="113" w:right="113"/>
              <w:jc w:val="right"/>
              <w:rPr>
                <w:sz w:val="18"/>
                <w:szCs w:val="18"/>
              </w:rPr>
            </w:pPr>
            <w:r>
              <w:rPr>
                <w:sz w:val="18"/>
                <w:szCs w:val="18"/>
              </w:rPr>
              <w:t>30 x 30 mm</w:t>
            </w:r>
          </w:p>
        </w:tc>
        <w:tc>
          <w:tcPr>
            <w:tcW w:w="3687" w:type="dxa"/>
            <w:tcBorders>
              <w:top w:val="single" w:sz="2" w:space="0" w:color="auto"/>
              <w:left w:val="single" w:sz="2" w:space="0" w:color="auto"/>
              <w:bottom w:val="single" w:sz="12" w:space="0" w:color="auto"/>
              <w:right w:val="single" w:sz="2" w:space="0" w:color="auto"/>
            </w:tcBorders>
            <w:vAlign w:val="bottom"/>
            <w:hideMark/>
          </w:tcPr>
          <w:p w14:paraId="173D562B" w14:textId="7F721C56" w:rsidR="006C322F" w:rsidRDefault="006C322F" w:rsidP="00A05687">
            <w:pPr>
              <w:keepNext/>
              <w:keepLines/>
              <w:suppressAutoHyphens w:val="0"/>
              <w:spacing w:before="40" w:after="40" w:line="240" w:lineRule="exact"/>
              <w:ind w:left="113" w:right="113"/>
              <w:jc w:val="right"/>
              <w:rPr>
                <w:sz w:val="18"/>
                <w:szCs w:val="18"/>
              </w:rPr>
            </w:pPr>
            <w:r>
              <w:rPr>
                <w:sz w:val="18"/>
                <w:szCs w:val="18"/>
              </w:rPr>
              <w:t>7.0 kN</w:t>
            </w:r>
          </w:p>
        </w:tc>
      </w:tr>
    </w:tbl>
    <w:p w14:paraId="4D29D30E" w14:textId="77777777" w:rsidR="00BE395C" w:rsidRDefault="00BE395C" w:rsidP="00162AA5">
      <w:pPr>
        <w:ind w:left="1134" w:right="1134"/>
        <w:jc w:val="center"/>
        <w:rPr>
          <w:noProof/>
          <w:lang w:eastAsia="en-GB"/>
        </w:rPr>
      </w:pPr>
    </w:p>
    <w:p w14:paraId="17D86350" w14:textId="77777777" w:rsidR="00162AA5" w:rsidRDefault="00162AA5" w:rsidP="00BC67F9">
      <w:pPr>
        <w:pStyle w:val="para"/>
        <w:rPr>
          <w:noProof/>
          <w:lang w:val="en-US" w:eastAsia="en-GB"/>
        </w:rPr>
      </w:pPr>
      <w:r>
        <w:rPr>
          <w:noProof/>
          <w:lang w:val="en-US" w:eastAsia="en-GB"/>
        </w:rPr>
        <w:t>all belt radius = 5 mm</w:t>
      </w:r>
    </w:p>
    <w:p w14:paraId="6366C0B6" w14:textId="77777777" w:rsidR="00162AA5" w:rsidRDefault="00162AA5" w:rsidP="00BC67F9">
      <w:pPr>
        <w:pStyle w:val="para"/>
      </w:pPr>
    </w:p>
    <w:p w14:paraId="77FBFF59" w14:textId="77777777" w:rsidR="00162AA5" w:rsidRDefault="00162AA5" w:rsidP="00162AA5">
      <w:pPr>
        <w:ind w:left="1134" w:right="1134"/>
        <w:rPr>
          <w:noProof/>
          <w:lang w:eastAsia="en-GB"/>
        </w:rPr>
      </w:pPr>
      <w:r>
        <w:rPr>
          <w:noProof/>
          <w:lang w:eastAsia="en-GB"/>
        </w:rPr>
        <w:drawing>
          <wp:inline distT="0" distB="0" distL="0" distR="0" wp14:anchorId="6BDCC55B" wp14:editId="21D26A4E">
            <wp:extent cx="4057650" cy="2587902"/>
            <wp:effectExtent l="0" t="0" r="0" b="3175"/>
            <wp:docPr id="3170" name="Picture 3170" descr="Devic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ice I"/>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8514" cy="2588453"/>
                    </a:xfrm>
                    <a:prstGeom prst="rect">
                      <a:avLst/>
                    </a:prstGeom>
                    <a:noFill/>
                    <a:ln>
                      <a:noFill/>
                    </a:ln>
                  </pic:spPr>
                </pic:pic>
              </a:graphicData>
            </a:graphic>
          </wp:inline>
        </w:drawing>
      </w:r>
    </w:p>
    <w:p w14:paraId="09AC8BCC" w14:textId="5C7EC3A4" w:rsidR="00CA3651" w:rsidRDefault="00162AA5" w:rsidP="00CA3651">
      <w:pPr>
        <w:keepNext/>
        <w:keepLines/>
        <w:tabs>
          <w:tab w:val="right" w:pos="851"/>
        </w:tabs>
        <w:spacing w:before="120" w:after="120" w:line="300" w:lineRule="exact"/>
        <w:ind w:left="1134" w:right="1134"/>
        <w:rPr>
          <w:noProof/>
          <w:lang w:eastAsia="en-GB"/>
        </w:rPr>
      </w:pPr>
      <w:r>
        <w:lastRenderedPageBreak/>
        <w:t xml:space="preserve">Load application device II </w:t>
      </w:r>
    </w:p>
    <w:p w14:paraId="0D754D64" w14:textId="77777777" w:rsidR="00CA3651" w:rsidRDefault="00CA3651" w:rsidP="00162AA5">
      <w:pPr>
        <w:jc w:val="center"/>
        <w:rPr>
          <w:noProof/>
          <w:lang w:val="en-US" w:eastAsia="en-GB"/>
        </w:rPr>
      </w:pPr>
    </w:p>
    <w:p w14:paraId="68DFC214" w14:textId="45A23AAD" w:rsidR="0073427A" w:rsidRDefault="00480932" w:rsidP="0073427A">
      <w:pPr>
        <w:ind w:left="1134"/>
        <w:rPr>
          <w:noProof/>
          <w:lang w:val="en-US" w:eastAsia="en-GB"/>
        </w:rPr>
      </w:pPr>
      <w:r>
        <w:rPr>
          <w:noProof/>
          <w:lang w:eastAsia="en-GB"/>
        </w:rPr>
        <w:drawing>
          <wp:inline distT="0" distB="0" distL="0" distR="0" wp14:anchorId="2C9EFAF5" wp14:editId="7978AAAC">
            <wp:extent cx="3914775" cy="420990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910440" cy="4205240"/>
                    </a:xfrm>
                    <a:prstGeom prst="rect">
                      <a:avLst/>
                    </a:prstGeom>
                    <a:noFill/>
                    <a:ln>
                      <a:noFill/>
                    </a:ln>
                  </pic:spPr>
                </pic:pic>
              </a:graphicData>
            </a:graphic>
          </wp:inline>
        </w:drawing>
      </w:r>
    </w:p>
    <w:p w14:paraId="67BBBCFB" w14:textId="7CD6D05F" w:rsidR="005F4477" w:rsidRDefault="00411328" w:rsidP="00054B3F">
      <w:pPr>
        <w:pStyle w:val="Heading1"/>
        <w:numPr>
          <w:ilvl w:val="0"/>
          <w:numId w:val="0"/>
        </w:numPr>
        <w:spacing w:before="240"/>
        <w:ind w:left="567" w:firstLine="567"/>
        <w:rPr>
          <w:noProof/>
          <w:lang w:eastAsia="en-GB"/>
        </w:rPr>
      </w:pPr>
      <w:r>
        <w:rPr>
          <w:noProof/>
          <w:lang w:eastAsia="en-GB"/>
        </w:rPr>
        <w:t>Table 5</w:t>
      </w:r>
    </w:p>
    <w:tbl>
      <w:tblPr>
        <w:tblW w:w="7371"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854"/>
        <w:gridCol w:w="2835"/>
        <w:gridCol w:w="2410"/>
        <w:gridCol w:w="1272"/>
      </w:tblGrid>
      <w:tr w:rsidR="0057557F" w14:paraId="29D94ED4" w14:textId="77777777" w:rsidTr="0057557F">
        <w:tc>
          <w:tcPr>
            <w:tcW w:w="854" w:type="dxa"/>
            <w:tcBorders>
              <w:top w:val="single" w:sz="2" w:space="0" w:color="auto"/>
              <w:left w:val="single" w:sz="2" w:space="0" w:color="auto"/>
              <w:bottom w:val="single" w:sz="12" w:space="0" w:color="auto"/>
              <w:right w:val="single" w:sz="2" w:space="0" w:color="auto"/>
            </w:tcBorders>
          </w:tcPr>
          <w:p w14:paraId="1BBEDA37" w14:textId="6096D13F" w:rsidR="0057557F" w:rsidRDefault="0057557F" w:rsidP="00A05687">
            <w:pPr>
              <w:keepNext/>
              <w:keepLines/>
              <w:suppressAutoHyphens w:val="0"/>
              <w:spacing w:before="40" w:after="40" w:line="240" w:lineRule="exact"/>
              <w:ind w:left="113" w:right="113"/>
              <w:rPr>
                <w:i/>
                <w:sz w:val="16"/>
                <w:szCs w:val="16"/>
              </w:rPr>
            </w:pPr>
            <w:r>
              <w:rPr>
                <w:i/>
                <w:sz w:val="16"/>
                <w:szCs w:val="16"/>
              </w:rPr>
              <w:t>No.</w:t>
            </w:r>
          </w:p>
        </w:tc>
        <w:tc>
          <w:tcPr>
            <w:tcW w:w="2835" w:type="dxa"/>
            <w:tcBorders>
              <w:top w:val="single" w:sz="2" w:space="0" w:color="auto"/>
              <w:left w:val="single" w:sz="2" w:space="0" w:color="auto"/>
              <w:bottom w:val="single" w:sz="12" w:space="0" w:color="auto"/>
              <w:right w:val="single" w:sz="2" w:space="0" w:color="auto"/>
            </w:tcBorders>
            <w:vAlign w:val="bottom"/>
            <w:hideMark/>
          </w:tcPr>
          <w:p w14:paraId="03C62389" w14:textId="136C768D" w:rsidR="0057557F" w:rsidRDefault="0057557F" w:rsidP="0057557F">
            <w:pPr>
              <w:keepNext/>
              <w:keepLines/>
              <w:suppressAutoHyphens w:val="0"/>
              <w:spacing w:before="40" w:after="40" w:line="240" w:lineRule="exact"/>
              <w:ind w:left="113" w:right="113"/>
              <w:jc w:val="right"/>
              <w:rPr>
                <w:i/>
                <w:sz w:val="16"/>
                <w:szCs w:val="16"/>
              </w:rPr>
            </w:pPr>
            <w:r>
              <w:rPr>
                <w:i/>
                <w:sz w:val="16"/>
                <w:szCs w:val="16"/>
              </w:rPr>
              <w:t>Name</w:t>
            </w:r>
          </w:p>
        </w:tc>
        <w:tc>
          <w:tcPr>
            <w:tcW w:w="2410" w:type="dxa"/>
            <w:tcBorders>
              <w:top w:val="single" w:sz="2" w:space="0" w:color="auto"/>
              <w:left w:val="single" w:sz="2" w:space="0" w:color="auto"/>
              <w:bottom w:val="single" w:sz="12" w:space="0" w:color="auto"/>
              <w:right w:val="single" w:sz="2" w:space="0" w:color="auto"/>
            </w:tcBorders>
            <w:vAlign w:val="bottom"/>
            <w:hideMark/>
          </w:tcPr>
          <w:p w14:paraId="634DF10B" w14:textId="58E5920F"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Information</w:t>
            </w:r>
          </w:p>
        </w:tc>
        <w:tc>
          <w:tcPr>
            <w:tcW w:w="1272" w:type="dxa"/>
            <w:tcBorders>
              <w:top w:val="single" w:sz="2" w:space="0" w:color="auto"/>
              <w:left w:val="single" w:sz="2" w:space="0" w:color="auto"/>
              <w:bottom w:val="single" w:sz="12" w:space="0" w:color="auto"/>
              <w:right w:val="single" w:sz="2" w:space="0" w:color="auto"/>
            </w:tcBorders>
            <w:vAlign w:val="bottom"/>
            <w:hideMark/>
          </w:tcPr>
          <w:p w14:paraId="40252EA1" w14:textId="68D16BD2"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Quantity</w:t>
            </w:r>
          </w:p>
        </w:tc>
      </w:tr>
      <w:tr w:rsidR="0057557F" w14:paraId="20FE22E6" w14:textId="77777777" w:rsidTr="0057557F">
        <w:tc>
          <w:tcPr>
            <w:tcW w:w="854" w:type="dxa"/>
            <w:tcBorders>
              <w:top w:val="single" w:sz="2" w:space="0" w:color="auto"/>
              <w:left w:val="single" w:sz="2" w:space="0" w:color="auto"/>
              <w:bottom w:val="single" w:sz="2" w:space="0" w:color="auto"/>
              <w:right w:val="single" w:sz="2" w:space="0" w:color="auto"/>
            </w:tcBorders>
            <w:hideMark/>
          </w:tcPr>
          <w:p w14:paraId="076B1FC8" w14:textId="702B7E87" w:rsidR="0057557F" w:rsidRDefault="0057557F" w:rsidP="00A05687">
            <w:pPr>
              <w:keepNext/>
              <w:keepLines/>
              <w:suppressAutoHyphens w:val="0"/>
              <w:spacing w:before="40" w:after="40" w:line="240" w:lineRule="exact"/>
              <w:ind w:left="113" w:right="113"/>
              <w:rPr>
                <w:sz w:val="18"/>
                <w:szCs w:val="18"/>
              </w:rPr>
            </w:pPr>
            <w:r>
              <w:rPr>
                <w:sz w:val="18"/>
                <w:szCs w:val="18"/>
              </w:rPr>
              <w:t>1</w:t>
            </w:r>
          </w:p>
        </w:tc>
        <w:tc>
          <w:tcPr>
            <w:tcW w:w="2835" w:type="dxa"/>
            <w:tcBorders>
              <w:top w:val="single" w:sz="2" w:space="0" w:color="auto"/>
              <w:left w:val="single" w:sz="2" w:space="0" w:color="auto"/>
              <w:bottom w:val="single" w:sz="2" w:space="0" w:color="auto"/>
              <w:right w:val="single" w:sz="2" w:space="0" w:color="auto"/>
            </w:tcBorders>
            <w:vAlign w:val="bottom"/>
            <w:hideMark/>
          </w:tcPr>
          <w:p w14:paraId="33AEFEF1" w14:textId="2F0263C3" w:rsidR="0057557F" w:rsidRDefault="0057557F" w:rsidP="00A05687">
            <w:pPr>
              <w:keepNext/>
              <w:keepLines/>
              <w:suppressAutoHyphens w:val="0"/>
              <w:spacing w:before="40" w:after="40" w:line="240" w:lineRule="exact"/>
              <w:ind w:left="113" w:right="113"/>
              <w:jc w:val="right"/>
              <w:rPr>
                <w:sz w:val="18"/>
                <w:szCs w:val="18"/>
              </w:rPr>
            </w:pPr>
            <w:r>
              <w:rPr>
                <w:sz w:val="18"/>
                <w:szCs w:val="18"/>
              </w:rPr>
              <w:t>Main belt – 39 mm</w:t>
            </w:r>
          </w:p>
        </w:tc>
        <w:tc>
          <w:tcPr>
            <w:tcW w:w="2410" w:type="dxa"/>
            <w:tcBorders>
              <w:top w:val="single" w:sz="2" w:space="0" w:color="auto"/>
              <w:left w:val="single" w:sz="2" w:space="0" w:color="auto"/>
              <w:bottom w:val="single" w:sz="2" w:space="0" w:color="auto"/>
              <w:right w:val="single" w:sz="2" w:space="0" w:color="auto"/>
            </w:tcBorders>
            <w:vAlign w:val="bottom"/>
            <w:hideMark/>
          </w:tcPr>
          <w:p w14:paraId="5B7741BC" w14:textId="7BB971DC" w:rsidR="0057557F" w:rsidRDefault="0057557F" w:rsidP="00A05687">
            <w:pPr>
              <w:keepNext/>
              <w:keepLines/>
              <w:suppressAutoHyphens w:val="0"/>
              <w:spacing w:before="40" w:after="40" w:line="240" w:lineRule="exact"/>
              <w:ind w:left="113" w:right="113"/>
              <w:jc w:val="right"/>
              <w:rPr>
                <w:sz w:val="18"/>
                <w:szCs w:val="18"/>
              </w:rPr>
            </w:pPr>
            <w:r>
              <w:rPr>
                <w:sz w:val="18"/>
                <w:szCs w:val="18"/>
              </w:rPr>
              <w:t>-</w:t>
            </w:r>
          </w:p>
        </w:tc>
        <w:tc>
          <w:tcPr>
            <w:tcW w:w="1272" w:type="dxa"/>
            <w:tcBorders>
              <w:top w:val="single" w:sz="2" w:space="0" w:color="auto"/>
              <w:left w:val="single" w:sz="2" w:space="0" w:color="auto"/>
              <w:bottom w:val="single" w:sz="2" w:space="0" w:color="auto"/>
              <w:right w:val="single" w:sz="2" w:space="0" w:color="auto"/>
            </w:tcBorders>
            <w:vAlign w:val="bottom"/>
            <w:hideMark/>
          </w:tcPr>
          <w:p w14:paraId="0921AF81" w14:textId="40D3FD84" w:rsidR="0057557F" w:rsidRDefault="0057557F" w:rsidP="00A05687">
            <w:pPr>
              <w:keepNext/>
              <w:keepLines/>
              <w:suppressAutoHyphens w:val="0"/>
              <w:spacing w:before="40" w:after="40" w:line="240" w:lineRule="exact"/>
              <w:ind w:left="113" w:right="113"/>
              <w:jc w:val="right"/>
              <w:rPr>
                <w:sz w:val="18"/>
                <w:szCs w:val="18"/>
              </w:rPr>
            </w:pPr>
            <w:r>
              <w:rPr>
                <w:sz w:val="18"/>
                <w:szCs w:val="18"/>
              </w:rPr>
              <w:t>1</w:t>
            </w:r>
          </w:p>
        </w:tc>
      </w:tr>
      <w:tr w:rsidR="0057557F" w14:paraId="24B48189" w14:textId="77777777" w:rsidTr="0057557F">
        <w:tc>
          <w:tcPr>
            <w:tcW w:w="854" w:type="dxa"/>
            <w:tcBorders>
              <w:top w:val="single" w:sz="2" w:space="0" w:color="auto"/>
              <w:left w:val="single" w:sz="2" w:space="0" w:color="auto"/>
              <w:bottom w:val="single" w:sz="2" w:space="0" w:color="auto"/>
              <w:right w:val="single" w:sz="2" w:space="0" w:color="auto"/>
            </w:tcBorders>
            <w:hideMark/>
          </w:tcPr>
          <w:p w14:paraId="508DA3C0" w14:textId="1419AB04" w:rsidR="0057557F" w:rsidRDefault="0057557F" w:rsidP="00A05687">
            <w:pPr>
              <w:keepNext/>
              <w:keepLines/>
              <w:suppressAutoHyphens w:val="0"/>
              <w:spacing w:before="40" w:after="40" w:line="240" w:lineRule="exact"/>
              <w:ind w:left="113" w:right="113"/>
              <w:rPr>
                <w:sz w:val="18"/>
                <w:szCs w:val="18"/>
              </w:rPr>
            </w:pPr>
            <w:r>
              <w:rPr>
                <w:sz w:val="18"/>
                <w:szCs w:val="18"/>
              </w:rPr>
              <w:t>2</w:t>
            </w:r>
          </w:p>
        </w:tc>
        <w:tc>
          <w:tcPr>
            <w:tcW w:w="2835" w:type="dxa"/>
            <w:tcBorders>
              <w:top w:val="single" w:sz="2" w:space="0" w:color="auto"/>
              <w:left w:val="single" w:sz="2" w:space="0" w:color="auto"/>
              <w:bottom w:val="single" w:sz="2" w:space="0" w:color="auto"/>
              <w:right w:val="single" w:sz="2" w:space="0" w:color="auto"/>
            </w:tcBorders>
            <w:vAlign w:val="bottom"/>
            <w:hideMark/>
          </w:tcPr>
          <w:p w14:paraId="64CFE08D" w14:textId="6D6C4AF5" w:rsidR="0057557F" w:rsidRDefault="0057557F" w:rsidP="00A05687">
            <w:pPr>
              <w:keepNext/>
              <w:keepLines/>
              <w:suppressAutoHyphens w:val="0"/>
              <w:spacing w:before="40" w:after="40" w:line="240" w:lineRule="exact"/>
              <w:ind w:left="113" w:right="113"/>
              <w:jc w:val="right"/>
              <w:rPr>
                <w:sz w:val="18"/>
                <w:szCs w:val="18"/>
              </w:rPr>
            </w:pPr>
            <w:r>
              <w:rPr>
                <w:sz w:val="18"/>
                <w:szCs w:val="18"/>
              </w:rPr>
              <w:t>Hip belt (upper/lower) – 39 mm</w:t>
            </w:r>
          </w:p>
        </w:tc>
        <w:tc>
          <w:tcPr>
            <w:tcW w:w="2410" w:type="dxa"/>
            <w:tcBorders>
              <w:top w:val="single" w:sz="2" w:space="0" w:color="auto"/>
              <w:left w:val="single" w:sz="2" w:space="0" w:color="auto"/>
              <w:bottom w:val="single" w:sz="2" w:space="0" w:color="auto"/>
              <w:right w:val="single" w:sz="2" w:space="0" w:color="auto"/>
            </w:tcBorders>
            <w:vAlign w:val="bottom"/>
            <w:hideMark/>
          </w:tcPr>
          <w:p w14:paraId="15E67F54" w14:textId="455363A8" w:rsidR="0057557F" w:rsidRDefault="0057557F" w:rsidP="00A05687">
            <w:pPr>
              <w:keepNext/>
              <w:keepLines/>
              <w:suppressAutoHyphens w:val="0"/>
              <w:spacing w:before="40" w:after="40" w:line="240" w:lineRule="exact"/>
              <w:ind w:left="113" w:right="113"/>
              <w:jc w:val="right"/>
              <w:rPr>
                <w:sz w:val="18"/>
                <w:szCs w:val="18"/>
              </w:rPr>
            </w:pPr>
            <w:r>
              <w:rPr>
                <w:sz w:val="18"/>
                <w:szCs w:val="18"/>
              </w:rPr>
              <w:t>-</w:t>
            </w:r>
          </w:p>
        </w:tc>
        <w:tc>
          <w:tcPr>
            <w:tcW w:w="1272" w:type="dxa"/>
            <w:tcBorders>
              <w:top w:val="single" w:sz="2" w:space="0" w:color="auto"/>
              <w:left w:val="single" w:sz="2" w:space="0" w:color="auto"/>
              <w:bottom w:val="single" w:sz="2" w:space="0" w:color="auto"/>
              <w:right w:val="single" w:sz="2" w:space="0" w:color="auto"/>
            </w:tcBorders>
            <w:vAlign w:val="bottom"/>
            <w:hideMark/>
          </w:tcPr>
          <w:p w14:paraId="46AF87E4" w14:textId="7612C2DA" w:rsidR="0057557F" w:rsidRDefault="0057557F" w:rsidP="00A05687">
            <w:pPr>
              <w:keepNext/>
              <w:keepLines/>
              <w:suppressAutoHyphens w:val="0"/>
              <w:spacing w:before="40" w:after="40" w:line="240" w:lineRule="exact"/>
              <w:ind w:left="113" w:right="113"/>
              <w:jc w:val="right"/>
              <w:rPr>
                <w:sz w:val="18"/>
                <w:szCs w:val="18"/>
              </w:rPr>
            </w:pPr>
            <w:r>
              <w:rPr>
                <w:sz w:val="18"/>
                <w:szCs w:val="18"/>
              </w:rPr>
              <w:t>2</w:t>
            </w:r>
          </w:p>
        </w:tc>
      </w:tr>
      <w:tr w:rsidR="0057557F" w14:paraId="5667F56E" w14:textId="77777777" w:rsidTr="0057557F">
        <w:tc>
          <w:tcPr>
            <w:tcW w:w="854" w:type="dxa"/>
            <w:tcBorders>
              <w:top w:val="single" w:sz="2" w:space="0" w:color="auto"/>
              <w:left w:val="single" w:sz="2" w:space="0" w:color="auto"/>
              <w:bottom w:val="single" w:sz="12" w:space="0" w:color="auto"/>
              <w:right w:val="single" w:sz="2" w:space="0" w:color="auto"/>
            </w:tcBorders>
            <w:hideMark/>
          </w:tcPr>
          <w:p w14:paraId="3BDA3791" w14:textId="3C4851E1" w:rsidR="0057557F" w:rsidRDefault="0057557F" w:rsidP="00A05687">
            <w:pPr>
              <w:keepNext/>
              <w:keepLines/>
              <w:suppressAutoHyphens w:val="0"/>
              <w:spacing w:before="40" w:after="40" w:line="240" w:lineRule="exact"/>
              <w:ind w:left="113" w:right="113"/>
              <w:rPr>
                <w:sz w:val="18"/>
                <w:szCs w:val="18"/>
              </w:rPr>
            </w:pPr>
            <w:r>
              <w:rPr>
                <w:sz w:val="18"/>
                <w:szCs w:val="18"/>
              </w:rPr>
              <w:t>3</w:t>
            </w:r>
          </w:p>
        </w:tc>
        <w:tc>
          <w:tcPr>
            <w:tcW w:w="2835" w:type="dxa"/>
            <w:tcBorders>
              <w:top w:val="single" w:sz="2" w:space="0" w:color="auto"/>
              <w:left w:val="single" w:sz="2" w:space="0" w:color="auto"/>
              <w:bottom w:val="single" w:sz="12" w:space="0" w:color="auto"/>
              <w:right w:val="single" w:sz="2" w:space="0" w:color="auto"/>
            </w:tcBorders>
            <w:vAlign w:val="bottom"/>
            <w:hideMark/>
          </w:tcPr>
          <w:p w14:paraId="3D928480" w14:textId="6B3C2E85" w:rsidR="0057557F" w:rsidRDefault="0057557F" w:rsidP="00A05687">
            <w:pPr>
              <w:keepNext/>
              <w:keepLines/>
              <w:suppressAutoHyphens w:val="0"/>
              <w:spacing w:before="40" w:after="40" w:line="240" w:lineRule="exact"/>
              <w:ind w:left="113" w:right="113"/>
              <w:jc w:val="right"/>
              <w:rPr>
                <w:sz w:val="18"/>
                <w:szCs w:val="18"/>
              </w:rPr>
            </w:pPr>
            <w:r>
              <w:rPr>
                <w:sz w:val="18"/>
                <w:szCs w:val="18"/>
              </w:rPr>
              <w:t>Stitch pattern (30 x 17)</w:t>
            </w:r>
          </w:p>
        </w:tc>
        <w:tc>
          <w:tcPr>
            <w:tcW w:w="2410" w:type="dxa"/>
            <w:tcBorders>
              <w:top w:val="single" w:sz="2" w:space="0" w:color="auto"/>
              <w:left w:val="single" w:sz="2" w:space="0" w:color="auto"/>
              <w:bottom w:val="single" w:sz="12" w:space="0" w:color="auto"/>
              <w:right w:val="single" w:sz="2" w:space="0" w:color="auto"/>
            </w:tcBorders>
            <w:vAlign w:val="bottom"/>
            <w:hideMark/>
          </w:tcPr>
          <w:p w14:paraId="38F1FFA3" w14:textId="24F4AB8E" w:rsidR="0057557F" w:rsidRDefault="0057557F" w:rsidP="00A05687">
            <w:pPr>
              <w:keepNext/>
              <w:keepLines/>
              <w:suppressAutoHyphens w:val="0"/>
              <w:spacing w:before="40" w:after="40" w:line="240" w:lineRule="exact"/>
              <w:ind w:left="113" w:right="113"/>
              <w:jc w:val="right"/>
              <w:rPr>
                <w:sz w:val="18"/>
                <w:szCs w:val="18"/>
              </w:rPr>
            </w:pPr>
            <w:r>
              <w:rPr>
                <w:sz w:val="18"/>
                <w:szCs w:val="18"/>
              </w:rPr>
              <w:t>Stitch 77, thread 30</w:t>
            </w:r>
          </w:p>
        </w:tc>
        <w:tc>
          <w:tcPr>
            <w:tcW w:w="1272" w:type="dxa"/>
            <w:tcBorders>
              <w:top w:val="single" w:sz="2" w:space="0" w:color="auto"/>
              <w:left w:val="single" w:sz="2" w:space="0" w:color="auto"/>
              <w:bottom w:val="single" w:sz="12" w:space="0" w:color="auto"/>
              <w:right w:val="single" w:sz="2" w:space="0" w:color="auto"/>
            </w:tcBorders>
            <w:vAlign w:val="bottom"/>
            <w:hideMark/>
          </w:tcPr>
          <w:p w14:paraId="36E8E196" w14:textId="0AB6B216" w:rsidR="0057557F" w:rsidRDefault="0057557F" w:rsidP="00A05687">
            <w:pPr>
              <w:keepNext/>
              <w:keepLines/>
              <w:suppressAutoHyphens w:val="0"/>
              <w:spacing w:before="40" w:after="40" w:line="240" w:lineRule="exact"/>
              <w:ind w:left="113" w:right="113"/>
              <w:jc w:val="right"/>
              <w:rPr>
                <w:sz w:val="18"/>
                <w:szCs w:val="18"/>
              </w:rPr>
            </w:pPr>
            <w:r>
              <w:rPr>
                <w:sz w:val="18"/>
                <w:szCs w:val="18"/>
              </w:rPr>
              <w:t>4</w:t>
            </w:r>
          </w:p>
        </w:tc>
      </w:tr>
    </w:tbl>
    <w:p w14:paraId="16F70439" w14:textId="6A66FAA5" w:rsidR="00411328" w:rsidRDefault="00411328" w:rsidP="00054B3F">
      <w:pPr>
        <w:pStyle w:val="Heading1"/>
        <w:keepNext/>
        <w:numPr>
          <w:ilvl w:val="0"/>
          <w:numId w:val="0"/>
        </w:numPr>
        <w:spacing w:before="240"/>
        <w:ind w:left="567" w:firstLine="567"/>
        <w:rPr>
          <w:noProof/>
          <w:lang w:eastAsia="en-GB"/>
        </w:rPr>
      </w:pPr>
      <w:r>
        <w:rPr>
          <w:noProof/>
          <w:lang w:eastAsia="en-GB"/>
        </w:rPr>
        <w:t>Table 6</w:t>
      </w:r>
    </w:p>
    <w:tbl>
      <w:tblPr>
        <w:tblW w:w="8505" w:type="dxa"/>
        <w:tblInd w:w="1134" w:type="dxa"/>
        <w:tblBorders>
          <w:top w:val="single" w:sz="4" w:space="0" w:color="auto"/>
          <w:bottom w:val="single" w:sz="12" w:space="0" w:color="auto"/>
        </w:tblBorders>
        <w:tblLayout w:type="fixed"/>
        <w:tblCellMar>
          <w:left w:w="0" w:type="dxa"/>
          <w:right w:w="0" w:type="dxa"/>
        </w:tblCellMar>
        <w:tblLook w:val="04A0" w:firstRow="1" w:lastRow="0" w:firstColumn="1" w:lastColumn="0" w:noHBand="0" w:noVBand="1"/>
      </w:tblPr>
      <w:tblGrid>
        <w:gridCol w:w="2257"/>
        <w:gridCol w:w="1484"/>
        <w:gridCol w:w="1191"/>
        <w:gridCol w:w="1191"/>
        <w:gridCol w:w="1191"/>
        <w:gridCol w:w="1191"/>
      </w:tblGrid>
      <w:tr w:rsidR="00487E92" w:rsidRPr="00A06AF4" w14:paraId="5DE73651" w14:textId="77777777" w:rsidTr="00487E92">
        <w:trPr>
          <w:trHeight w:val="143"/>
          <w:tblHeader/>
        </w:trPr>
        <w:tc>
          <w:tcPr>
            <w:tcW w:w="195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2F3B426C" w14:textId="77777777" w:rsidR="00487E92" w:rsidRPr="00A06AF4" w:rsidRDefault="00487E92" w:rsidP="004476D0">
            <w:pPr>
              <w:suppressAutoHyphens w:val="0"/>
              <w:spacing w:before="80" w:after="80" w:line="200" w:lineRule="exact"/>
              <w:ind w:right="113"/>
              <w:rPr>
                <w:i/>
                <w:sz w:val="16"/>
                <w:szCs w:val="36"/>
                <w:lang w:eastAsia="en-GB"/>
              </w:rPr>
            </w:pPr>
            <w:r w:rsidRPr="00A06AF4">
              <w:rPr>
                <w:i/>
                <w:sz w:val="16"/>
                <w:szCs w:val="24"/>
                <w:lang w:val="fr-FR" w:eastAsia="en-GB"/>
              </w:rPr>
              <w:t>Stret</w:t>
            </w:r>
            <w:r>
              <w:rPr>
                <w:i/>
                <w:sz w:val="16"/>
                <w:szCs w:val="24"/>
                <w:lang w:val="fr-FR" w:eastAsia="en-GB"/>
              </w:rPr>
              <w:t xml:space="preserve">ch </w:t>
            </w:r>
            <w:r w:rsidRPr="00A06AF4">
              <w:rPr>
                <w:i/>
                <w:sz w:val="16"/>
                <w:szCs w:val="24"/>
                <w:lang w:eastAsia="en-GB"/>
              </w:rPr>
              <w:t>length</w:t>
            </w:r>
          </w:p>
        </w:tc>
        <w:tc>
          <w:tcPr>
            <w:tcW w:w="128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F6FF8E3" w14:textId="77777777" w:rsidR="00487E92" w:rsidRPr="00A06AF4" w:rsidRDefault="00487E92" w:rsidP="004476D0">
            <w:pPr>
              <w:suppressAutoHyphens w:val="0"/>
              <w:spacing w:before="80" w:after="80" w:line="200" w:lineRule="exact"/>
              <w:ind w:right="113"/>
              <w:jc w:val="right"/>
              <w:rPr>
                <w:i/>
                <w:sz w:val="16"/>
                <w:szCs w:val="36"/>
                <w:lang w:eastAsia="en-GB"/>
              </w:rPr>
            </w:pPr>
            <w:r w:rsidRPr="00A06AF4">
              <w:rPr>
                <w:i/>
                <w:sz w:val="16"/>
                <w:szCs w:val="24"/>
                <w:lang w:val="fr-FR" w:eastAsia="en-GB"/>
              </w:rPr>
              <w:t>(+/- 5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5ABD329" w14:textId="77777777" w:rsidR="00487E92" w:rsidRPr="00A06AF4" w:rsidRDefault="00487E92" w:rsidP="004476D0">
            <w:pPr>
              <w:suppressAutoHyphens w:val="0"/>
              <w:spacing w:before="80" w:after="80" w:line="200" w:lineRule="exact"/>
              <w:ind w:right="113"/>
              <w:jc w:val="right"/>
              <w:rPr>
                <w:i/>
                <w:sz w:val="16"/>
                <w:szCs w:val="36"/>
                <w:lang w:eastAsia="en-GB"/>
              </w:rPr>
            </w:pPr>
            <w:r w:rsidRPr="00A06AF4">
              <w:rPr>
                <w:i/>
                <w:sz w:val="16"/>
                <w:szCs w:val="24"/>
                <w:lang w:val="fr-FR" w:eastAsia="en-GB"/>
              </w:rPr>
              <w:t> </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3BD0BCAA" w14:textId="77777777" w:rsidR="00487E92" w:rsidRPr="00A06AF4" w:rsidRDefault="00487E92" w:rsidP="004476D0">
            <w:pPr>
              <w:suppressAutoHyphens w:val="0"/>
              <w:spacing w:before="80" w:after="80" w:line="200" w:lineRule="exact"/>
              <w:ind w:right="113"/>
              <w:jc w:val="right"/>
              <w:rPr>
                <w:i/>
                <w:sz w:val="16"/>
                <w:szCs w:val="36"/>
                <w:lang w:eastAsia="en-GB"/>
              </w:rPr>
            </w:pPr>
            <w:r w:rsidRPr="00A06AF4">
              <w:rPr>
                <w:i/>
                <w:sz w:val="16"/>
                <w:szCs w:val="24"/>
                <w:lang w:val="fr-FR" w:eastAsia="en-GB"/>
              </w:rPr>
              <w:t> </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1E28765" w14:textId="77777777" w:rsidR="00487E92" w:rsidRPr="00A06AF4" w:rsidRDefault="00487E92" w:rsidP="004476D0">
            <w:pPr>
              <w:suppressAutoHyphens w:val="0"/>
              <w:spacing w:before="80" w:after="80" w:line="200" w:lineRule="exact"/>
              <w:ind w:right="113"/>
              <w:jc w:val="right"/>
              <w:rPr>
                <w:i/>
                <w:sz w:val="16"/>
                <w:szCs w:val="36"/>
                <w:lang w:eastAsia="en-GB"/>
              </w:rPr>
            </w:pPr>
            <w:r w:rsidRPr="00A06AF4">
              <w:rPr>
                <w:i/>
                <w:sz w:val="16"/>
                <w:szCs w:val="24"/>
                <w:lang w:val="fr-FR" w:eastAsia="en-GB"/>
              </w:rPr>
              <w:t> </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A710C06" w14:textId="77777777" w:rsidR="00487E92" w:rsidRPr="00A06AF4" w:rsidRDefault="00487E92" w:rsidP="004476D0">
            <w:pPr>
              <w:suppressAutoHyphens w:val="0"/>
              <w:spacing w:before="80" w:after="80" w:line="200" w:lineRule="exact"/>
              <w:ind w:right="113"/>
              <w:jc w:val="right"/>
              <w:rPr>
                <w:i/>
                <w:sz w:val="16"/>
                <w:szCs w:val="36"/>
                <w:lang w:eastAsia="en-GB"/>
              </w:rPr>
            </w:pPr>
            <w:r w:rsidRPr="00A06AF4">
              <w:rPr>
                <w:i/>
                <w:sz w:val="16"/>
                <w:szCs w:val="24"/>
                <w:lang w:val="fr-FR" w:eastAsia="en-GB"/>
              </w:rPr>
              <w:t> </w:t>
            </w:r>
          </w:p>
        </w:tc>
      </w:tr>
      <w:tr w:rsidR="00487E92" w:rsidRPr="00487E92" w14:paraId="0FB29D23" w14:textId="77777777" w:rsidTr="00487E92">
        <w:trPr>
          <w:trHeight w:val="157"/>
        </w:trPr>
        <w:tc>
          <w:tcPr>
            <w:tcW w:w="195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hideMark/>
          </w:tcPr>
          <w:p w14:paraId="0A1BB040" w14:textId="77777777" w:rsidR="00487E92" w:rsidRPr="00487E92" w:rsidRDefault="00487E92" w:rsidP="004476D0">
            <w:pPr>
              <w:suppressAutoHyphens w:val="0"/>
              <w:spacing w:before="40" w:after="40" w:line="220" w:lineRule="exact"/>
              <w:ind w:right="113"/>
              <w:rPr>
                <w:i/>
                <w:iCs/>
                <w:sz w:val="16"/>
                <w:szCs w:val="22"/>
                <w:lang w:eastAsia="en-GB"/>
              </w:rPr>
            </w:pPr>
            <w:r w:rsidRPr="00487E92">
              <w:rPr>
                <w:i/>
                <w:iCs/>
                <w:sz w:val="16"/>
                <w:szCs w:val="22"/>
                <w:lang w:val="fr-FR" w:eastAsia="en-GB"/>
              </w:rPr>
              <w:t> </w:t>
            </w:r>
          </w:p>
        </w:tc>
        <w:tc>
          <w:tcPr>
            <w:tcW w:w="128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63452D29" w14:textId="77777777" w:rsidR="00487E92" w:rsidRPr="00487E92" w:rsidRDefault="00487E92" w:rsidP="004476D0">
            <w:pPr>
              <w:suppressAutoHyphens w:val="0"/>
              <w:spacing w:before="40" w:after="40" w:line="220" w:lineRule="exact"/>
              <w:ind w:right="113"/>
              <w:jc w:val="right"/>
              <w:rPr>
                <w:i/>
                <w:iCs/>
                <w:sz w:val="16"/>
                <w:szCs w:val="22"/>
                <w:lang w:eastAsia="en-GB"/>
              </w:rPr>
            </w:pPr>
            <w:r w:rsidRPr="00487E92">
              <w:rPr>
                <w:i/>
                <w:iCs/>
                <w:sz w:val="16"/>
                <w:szCs w:val="22"/>
                <w:lang w:val="fr-FR" w:eastAsia="en-GB"/>
              </w:rPr>
              <w:t>Q 0</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6FE27AA6" w14:textId="77777777" w:rsidR="00487E92" w:rsidRPr="00487E92" w:rsidRDefault="00487E92" w:rsidP="004476D0">
            <w:pPr>
              <w:suppressAutoHyphens w:val="0"/>
              <w:spacing w:before="40" w:after="40" w:line="220" w:lineRule="exact"/>
              <w:ind w:right="113"/>
              <w:jc w:val="right"/>
              <w:rPr>
                <w:i/>
                <w:iCs/>
                <w:sz w:val="16"/>
                <w:szCs w:val="22"/>
                <w:lang w:eastAsia="en-GB"/>
              </w:rPr>
            </w:pPr>
            <w:r w:rsidRPr="00487E92">
              <w:rPr>
                <w:i/>
                <w:iCs/>
                <w:sz w:val="16"/>
                <w:szCs w:val="22"/>
                <w:lang w:val="fr-FR" w:eastAsia="en-GB"/>
              </w:rPr>
              <w:t>Q 1</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5E881CB4" w14:textId="77777777" w:rsidR="00487E92" w:rsidRPr="00487E92" w:rsidRDefault="00487E92" w:rsidP="004476D0">
            <w:pPr>
              <w:suppressAutoHyphens w:val="0"/>
              <w:spacing w:before="40" w:after="40" w:line="220" w:lineRule="exact"/>
              <w:ind w:right="113"/>
              <w:jc w:val="right"/>
              <w:rPr>
                <w:i/>
                <w:iCs/>
                <w:sz w:val="16"/>
                <w:szCs w:val="22"/>
                <w:lang w:eastAsia="en-GB"/>
              </w:rPr>
            </w:pPr>
            <w:r w:rsidRPr="00487E92">
              <w:rPr>
                <w:i/>
                <w:iCs/>
                <w:sz w:val="16"/>
                <w:szCs w:val="22"/>
                <w:lang w:val="fr-FR" w:eastAsia="en-GB"/>
              </w:rPr>
              <w:t>Q 1,5</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26C1FC89" w14:textId="77777777" w:rsidR="00487E92" w:rsidRPr="00487E92" w:rsidRDefault="00487E92" w:rsidP="004476D0">
            <w:pPr>
              <w:suppressAutoHyphens w:val="0"/>
              <w:spacing w:before="40" w:after="40" w:line="220" w:lineRule="exact"/>
              <w:ind w:right="113"/>
              <w:jc w:val="right"/>
              <w:rPr>
                <w:i/>
                <w:iCs/>
                <w:sz w:val="16"/>
                <w:szCs w:val="22"/>
                <w:lang w:eastAsia="en-GB"/>
              </w:rPr>
            </w:pPr>
            <w:r w:rsidRPr="00487E92">
              <w:rPr>
                <w:i/>
                <w:iCs/>
                <w:sz w:val="16"/>
                <w:szCs w:val="22"/>
                <w:lang w:val="fr-FR" w:eastAsia="en-GB"/>
              </w:rPr>
              <w:t>Q 3</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7B01D0C2" w14:textId="77777777" w:rsidR="00487E92" w:rsidRPr="00487E92" w:rsidRDefault="00487E92" w:rsidP="004476D0">
            <w:pPr>
              <w:suppressAutoHyphens w:val="0"/>
              <w:spacing w:before="40" w:after="40" w:line="220" w:lineRule="exact"/>
              <w:ind w:right="113"/>
              <w:jc w:val="right"/>
              <w:rPr>
                <w:i/>
                <w:iCs/>
                <w:sz w:val="16"/>
                <w:szCs w:val="22"/>
                <w:lang w:eastAsia="en-GB"/>
              </w:rPr>
            </w:pPr>
            <w:r w:rsidRPr="00487E92">
              <w:rPr>
                <w:i/>
                <w:iCs/>
                <w:sz w:val="16"/>
                <w:szCs w:val="22"/>
                <w:lang w:val="fr-FR" w:eastAsia="en-GB"/>
              </w:rPr>
              <w:t>Q 6</w:t>
            </w:r>
          </w:p>
        </w:tc>
      </w:tr>
      <w:tr w:rsidR="00487E92" w:rsidRPr="00A06AF4" w14:paraId="32EAB5C5" w14:textId="77777777" w:rsidTr="00487E92">
        <w:trPr>
          <w:trHeight w:val="40"/>
        </w:trPr>
        <w:tc>
          <w:tcPr>
            <w:tcW w:w="195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52430887" w14:textId="77777777" w:rsidR="00487E92" w:rsidRPr="00A06AF4" w:rsidRDefault="00487E92" w:rsidP="004476D0">
            <w:pPr>
              <w:suppressAutoHyphens w:val="0"/>
              <w:spacing w:before="40" w:after="40" w:line="220" w:lineRule="exact"/>
              <w:ind w:right="113"/>
              <w:rPr>
                <w:sz w:val="18"/>
                <w:szCs w:val="36"/>
                <w:lang w:eastAsia="en-GB"/>
              </w:rPr>
            </w:pPr>
            <w:r w:rsidRPr="00A06AF4">
              <w:rPr>
                <w:sz w:val="18"/>
                <w:szCs w:val="24"/>
                <w:lang w:val="fr-FR" w:eastAsia="en-GB"/>
              </w:rPr>
              <w:t>Main belt (A)</w:t>
            </w:r>
          </w:p>
        </w:tc>
        <w:tc>
          <w:tcPr>
            <w:tcW w:w="128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0AB0173"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1 740 mm</w:t>
            </w:r>
          </w:p>
        </w:tc>
        <w:tc>
          <w:tcPr>
            <w:tcW w:w="1032"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B6393E2"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1 850 mm</w:t>
            </w:r>
          </w:p>
        </w:tc>
        <w:tc>
          <w:tcPr>
            <w:tcW w:w="1032"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62D2FB9"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1 900 mm</w:t>
            </w:r>
          </w:p>
        </w:tc>
        <w:tc>
          <w:tcPr>
            <w:tcW w:w="1032"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E8CB853"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2 000 mm</w:t>
            </w:r>
          </w:p>
        </w:tc>
        <w:tc>
          <w:tcPr>
            <w:tcW w:w="1032"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27884C7A"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2 000 mm</w:t>
            </w:r>
          </w:p>
        </w:tc>
      </w:tr>
      <w:tr w:rsidR="00487E92" w:rsidRPr="00A06AF4" w14:paraId="4D287D9F" w14:textId="77777777" w:rsidTr="00487E92">
        <w:trPr>
          <w:trHeight w:val="40"/>
        </w:trPr>
        <w:tc>
          <w:tcPr>
            <w:tcW w:w="195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714C0B0C" w14:textId="77777777" w:rsidR="00487E92" w:rsidRPr="00A06AF4" w:rsidRDefault="00487E92" w:rsidP="004476D0">
            <w:pPr>
              <w:suppressAutoHyphens w:val="0"/>
              <w:spacing w:before="40" w:after="40" w:line="220" w:lineRule="exact"/>
              <w:ind w:right="113"/>
              <w:rPr>
                <w:sz w:val="18"/>
                <w:szCs w:val="36"/>
                <w:lang w:eastAsia="en-GB"/>
              </w:rPr>
            </w:pPr>
            <w:r w:rsidRPr="00A06AF4">
              <w:rPr>
                <w:sz w:val="18"/>
                <w:szCs w:val="24"/>
                <w:lang w:val="fr-FR" w:eastAsia="en-GB"/>
              </w:rPr>
              <w:t>Hip belt (B)</w:t>
            </w:r>
          </w:p>
        </w:tc>
        <w:tc>
          <w:tcPr>
            <w:tcW w:w="128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D50CC50"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530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FBAE3C3"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560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FC0B3B6"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600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4EBB4155"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630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00C6293B"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660 mm</w:t>
            </w:r>
          </w:p>
        </w:tc>
      </w:tr>
      <w:tr w:rsidR="00487E92" w:rsidRPr="00A06AF4" w14:paraId="49E3462C" w14:textId="77777777" w:rsidTr="00487E92">
        <w:trPr>
          <w:trHeight w:val="40"/>
        </w:trPr>
        <w:tc>
          <w:tcPr>
            <w:tcW w:w="195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hideMark/>
          </w:tcPr>
          <w:p w14:paraId="256817A7" w14:textId="77777777" w:rsidR="00487E92" w:rsidRPr="00A06AF4" w:rsidRDefault="00487E92" w:rsidP="004476D0">
            <w:pPr>
              <w:suppressAutoHyphens w:val="0"/>
              <w:spacing w:before="40" w:after="40" w:line="220" w:lineRule="exact"/>
              <w:ind w:right="113"/>
              <w:rPr>
                <w:sz w:val="18"/>
                <w:szCs w:val="36"/>
                <w:lang w:eastAsia="en-GB"/>
              </w:rPr>
            </w:pPr>
            <w:r w:rsidRPr="00A06AF4">
              <w:rPr>
                <w:sz w:val="18"/>
                <w:szCs w:val="24"/>
                <w:lang w:val="fr-FR" w:eastAsia="en-GB"/>
              </w:rPr>
              <w:t>Lower dimension (C)</w:t>
            </w:r>
          </w:p>
        </w:tc>
        <w:tc>
          <w:tcPr>
            <w:tcW w:w="128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25602D46"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125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5B59478"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150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20DA8B8"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150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10E6EB0"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170 mm</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1B93997"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200 mm</w:t>
            </w:r>
          </w:p>
        </w:tc>
      </w:tr>
      <w:tr w:rsidR="00487E92" w:rsidRPr="00A06AF4" w14:paraId="56A9A9F0" w14:textId="77777777" w:rsidTr="00487E92">
        <w:trPr>
          <w:trHeight w:val="40"/>
        </w:trPr>
        <w:tc>
          <w:tcPr>
            <w:tcW w:w="195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hideMark/>
          </w:tcPr>
          <w:p w14:paraId="2F07EA8A" w14:textId="77777777" w:rsidR="00487E92" w:rsidRPr="00A06AF4" w:rsidRDefault="00487E92" w:rsidP="004476D0">
            <w:pPr>
              <w:suppressAutoHyphens w:val="0"/>
              <w:spacing w:before="40" w:after="40" w:line="220" w:lineRule="exact"/>
              <w:ind w:right="113"/>
              <w:rPr>
                <w:sz w:val="18"/>
                <w:szCs w:val="36"/>
                <w:lang w:eastAsia="en-GB"/>
              </w:rPr>
            </w:pPr>
            <w:r w:rsidRPr="00A06AF4">
              <w:rPr>
                <w:sz w:val="18"/>
                <w:szCs w:val="24"/>
                <w:lang w:val="fr-FR" w:eastAsia="en-GB"/>
              </w:rPr>
              <w:t>Mid dimension (D)</w:t>
            </w:r>
          </w:p>
        </w:tc>
        <w:tc>
          <w:tcPr>
            <w:tcW w:w="128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5DBD80D4"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270 mm</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4A0436E8"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300 mm</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1EBB3FB8"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350 mm</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10883CBB"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380 mm</w:t>
            </w:r>
          </w:p>
        </w:tc>
        <w:tc>
          <w:tcPr>
            <w:tcW w:w="1032"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bottom"/>
            <w:hideMark/>
          </w:tcPr>
          <w:p w14:paraId="558E7EF7" w14:textId="77777777" w:rsidR="00487E92" w:rsidRPr="00A06AF4" w:rsidRDefault="00487E92" w:rsidP="004476D0">
            <w:pPr>
              <w:suppressAutoHyphens w:val="0"/>
              <w:spacing w:before="40" w:after="40" w:line="220" w:lineRule="exact"/>
              <w:ind w:right="113"/>
              <w:jc w:val="right"/>
              <w:rPr>
                <w:sz w:val="18"/>
                <w:szCs w:val="36"/>
                <w:lang w:eastAsia="en-GB"/>
              </w:rPr>
            </w:pPr>
            <w:r w:rsidRPr="00A06AF4">
              <w:rPr>
                <w:sz w:val="18"/>
                <w:szCs w:val="24"/>
                <w:lang w:val="fr-FR" w:eastAsia="en-GB"/>
              </w:rPr>
              <w:t>380 mm</w:t>
            </w:r>
          </w:p>
        </w:tc>
      </w:tr>
    </w:tbl>
    <w:p w14:paraId="46F1D6B2" w14:textId="39DA7D06" w:rsidR="00411328" w:rsidRDefault="00411328" w:rsidP="00054B3F">
      <w:pPr>
        <w:pStyle w:val="Heading1"/>
        <w:keepNext/>
        <w:numPr>
          <w:ilvl w:val="0"/>
          <w:numId w:val="0"/>
        </w:numPr>
        <w:spacing w:before="240"/>
        <w:ind w:left="567" w:firstLine="567"/>
        <w:rPr>
          <w:noProof/>
          <w:lang w:eastAsia="en-GB"/>
        </w:rPr>
      </w:pPr>
      <w:r>
        <w:rPr>
          <w:noProof/>
          <w:lang w:eastAsia="en-GB"/>
        </w:rPr>
        <w:t>Table 7</w:t>
      </w:r>
    </w:p>
    <w:tbl>
      <w:tblPr>
        <w:tblW w:w="7371"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1842"/>
        <w:gridCol w:w="1843"/>
        <w:gridCol w:w="1843"/>
        <w:gridCol w:w="1843"/>
      </w:tblGrid>
      <w:tr w:rsidR="0057557F" w14:paraId="0377F90A" w14:textId="77777777" w:rsidTr="005F4477">
        <w:trPr>
          <w:tblHeader/>
        </w:trPr>
        <w:tc>
          <w:tcPr>
            <w:tcW w:w="1842" w:type="dxa"/>
            <w:tcBorders>
              <w:top w:val="single" w:sz="4" w:space="0" w:color="auto"/>
              <w:left w:val="single" w:sz="2" w:space="0" w:color="auto"/>
              <w:bottom w:val="single" w:sz="2" w:space="0" w:color="auto"/>
              <w:right w:val="single" w:sz="2" w:space="0" w:color="auto"/>
            </w:tcBorders>
            <w:vAlign w:val="bottom"/>
            <w:hideMark/>
          </w:tcPr>
          <w:p w14:paraId="3609D333" w14:textId="77777777" w:rsidR="0057557F" w:rsidRDefault="0057557F" w:rsidP="00A05687">
            <w:pPr>
              <w:keepNext/>
              <w:keepLines/>
              <w:suppressAutoHyphens w:val="0"/>
              <w:spacing w:before="40" w:after="40" w:line="240" w:lineRule="exact"/>
              <w:ind w:left="113" w:right="113"/>
              <w:rPr>
                <w:i/>
                <w:sz w:val="16"/>
                <w:szCs w:val="16"/>
              </w:rPr>
            </w:pPr>
            <w:r>
              <w:rPr>
                <w:i/>
                <w:sz w:val="16"/>
                <w:szCs w:val="16"/>
              </w:rPr>
              <w:t>Belt</w:t>
            </w:r>
          </w:p>
        </w:tc>
        <w:tc>
          <w:tcPr>
            <w:tcW w:w="1843" w:type="dxa"/>
            <w:tcBorders>
              <w:top w:val="single" w:sz="4" w:space="0" w:color="auto"/>
              <w:left w:val="single" w:sz="2" w:space="0" w:color="auto"/>
              <w:bottom w:val="single" w:sz="2" w:space="0" w:color="auto"/>
              <w:right w:val="single" w:sz="2" w:space="0" w:color="auto"/>
            </w:tcBorders>
            <w:vAlign w:val="bottom"/>
            <w:hideMark/>
          </w:tcPr>
          <w:p w14:paraId="31F81A81" w14:textId="77777777" w:rsidR="0057557F" w:rsidRDefault="0057557F" w:rsidP="00A05687">
            <w:pPr>
              <w:keepNext/>
              <w:keepLines/>
              <w:suppressAutoHyphens w:val="0"/>
              <w:spacing w:before="40" w:after="40" w:line="240" w:lineRule="exact"/>
              <w:ind w:left="113" w:right="113"/>
              <w:jc w:val="center"/>
              <w:rPr>
                <w:i/>
                <w:sz w:val="16"/>
                <w:szCs w:val="16"/>
              </w:rPr>
            </w:pPr>
          </w:p>
        </w:tc>
        <w:tc>
          <w:tcPr>
            <w:tcW w:w="1843" w:type="dxa"/>
            <w:tcBorders>
              <w:top w:val="single" w:sz="4" w:space="0" w:color="auto"/>
              <w:left w:val="single" w:sz="2" w:space="0" w:color="auto"/>
              <w:bottom w:val="single" w:sz="2" w:space="0" w:color="auto"/>
              <w:right w:val="single" w:sz="2" w:space="0" w:color="auto"/>
            </w:tcBorders>
            <w:vAlign w:val="bottom"/>
          </w:tcPr>
          <w:p w14:paraId="161D8B93" w14:textId="77777777" w:rsidR="0057557F" w:rsidRDefault="0057557F" w:rsidP="00A05687">
            <w:pPr>
              <w:keepNext/>
              <w:keepLines/>
              <w:suppressAutoHyphens w:val="0"/>
              <w:spacing w:before="40" w:after="40" w:line="240" w:lineRule="exact"/>
              <w:ind w:left="113" w:right="113"/>
              <w:rPr>
                <w:i/>
                <w:sz w:val="16"/>
                <w:szCs w:val="16"/>
              </w:rPr>
            </w:pPr>
          </w:p>
        </w:tc>
        <w:tc>
          <w:tcPr>
            <w:tcW w:w="1843" w:type="dxa"/>
            <w:tcBorders>
              <w:top w:val="single" w:sz="4" w:space="0" w:color="auto"/>
              <w:left w:val="single" w:sz="2" w:space="0" w:color="auto"/>
              <w:bottom w:val="single" w:sz="2" w:space="0" w:color="auto"/>
              <w:right w:val="single" w:sz="2" w:space="0" w:color="auto"/>
            </w:tcBorders>
            <w:vAlign w:val="bottom"/>
          </w:tcPr>
          <w:p w14:paraId="06804F89" w14:textId="77777777" w:rsidR="0057557F" w:rsidRDefault="0057557F" w:rsidP="00A05687">
            <w:pPr>
              <w:keepNext/>
              <w:keepLines/>
              <w:suppressAutoHyphens w:val="0"/>
              <w:spacing w:before="40" w:after="40" w:line="240" w:lineRule="exact"/>
              <w:ind w:left="113" w:right="113"/>
              <w:rPr>
                <w:i/>
                <w:sz w:val="16"/>
                <w:szCs w:val="16"/>
              </w:rPr>
            </w:pPr>
          </w:p>
        </w:tc>
      </w:tr>
      <w:tr w:rsidR="0057557F" w14:paraId="4DB16BDB" w14:textId="77777777" w:rsidTr="005F4477">
        <w:tc>
          <w:tcPr>
            <w:tcW w:w="1842" w:type="dxa"/>
            <w:tcBorders>
              <w:top w:val="single" w:sz="2" w:space="0" w:color="auto"/>
              <w:left w:val="single" w:sz="2" w:space="0" w:color="auto"/>
              <w:bottom w:val="single" w:sz="12" w:space="0" w:color="auto"/>
              <w:right w:val="single" w:sz="2" w:space="0" w:color="auto"/>
            </w:tcBorders>
          </w:tcPr>
          <w:p w14:paraId="2C99A5F0"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Width</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1D7FAF99"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Thickness</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46803807"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Expansion</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3FF24E44"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Fastness</w:t>
            </w:r>
          </w:p>
        </w:tc>
      </w:tr>
      <w:tr w:rsidR="0057557F" w14:paraId="2B43E0B6" w14:textId="77777777" w:rsidTr="005F4477">
        <w:tc>
          <w:tcPr>
            <w:tcW w:w="1842" w:type="dxa"/>
            <w:tcBorders>
              <w:top w:val="single" w:sz="2" w:space="0" w:color="auto"/>
              <w:left w:val="single" w:sz="2" w:space="0" w:color="auto"/>
              <w:bottom w:val="single" w:sz="12" w:space="0" w:color="auto"/>
              <w:right w:val="single" w:sz="2" w:space="0" w:color="auto"/>
            </w:tcBorders>
            <w:hideMark/>
          </w:tcPr>
          <w:p w14:paraId="2A8392A4"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39 mm ± 1 mm</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149D6E81"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1 mm ± 0.1 mm</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76A504EE"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5.5 – 6.5 %</w:t>
            </w:r>
          </w:p>
        </w:tc>
        <w:tc>
          <w:tcPr>
            <w:tcW w:w="1843" w:type="dxa"/>
            <w:tcBorders>
              <w:top w:val="single" w:sz="2" w:space="0" w:color="auto"/>
              <w:left w:val="single" w:sz="2" w:space="0" w:color="auto"/>
              <w:bottom w:val="single" w:sz="12" w:space="0" w:color="auto"/>
              <w:right w:val="single" w:sz="2" w:space="0" w:color="auto"/>
            </w:tcBorders>
            <w:vAlign w:val="bottom"/>
            <w:hideMark/>
          </w:tcPr>
          <w:p w14:paraId="33BB15E6"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Min. 15,000 N</w:t>
            </w:r>
          </w:p>
        </w:tc>
      </w:tr>
    </w:tbl>
    <w:p w14:paraId="66107CE2" w14:textId="77777777" w:rsidR="0057557F" w:rsidRDefault="0057557F" w:rsidP="005F4477">
      <w:pPr>
        <w:pStyle w:val="para"/>
        <w:rPr>
          <w:noProof/>
          <w:lang w:eastAsia="en-GB"/>
        </w:rPr>
      </w:pPr>
    </w:p>
    <w:p w14:paraId="323D1F0C" w14:textId="28EFBF01" w:rsidR="00411328" w:rsidRDefault="00411328" w:rsidP="00411328">
      <w:pPr>
        <w:pStyle w:val="Heading1"/>
        <w:keepNext/>
        <w:numPr>
          <w:ilvl w:val="0"/>
          <w:numId w:val="0"/>
        </w:numPr>
        <w:ind w:left="567" w:firstLine="567"/>
        <w:rPr>
          <w:noProof/>
          <w:lang w:eastAsia="en-GB"/>
        </w:rPr>
      </w:pPr>
      <w:r>
        <w:rPr>
          <w:noProof/>
          <w:lang w:eastAsia="en-GB"/>
        </w:rPr>
        <w:lastRenderedPageBreak/>
        <w:t>Table 8</w:t>
      </w:r>
    </w:p>
    <w:tbl>
      <w:tblPr>
        <w:tblW w:w="7371" w:type="dxa"/>
        <w:tblInd w:w="1134" w:type="dxa"/>
        <w:tblBorders>
          <w:top w:val="single" w:sz="4" w:space="0" w:color="auto"/>
          <w:left w:val="single" w:sz="2" w:space="0" w:color="auto"/>
          <w:bottom w:val="single" w:sz="1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3684"/>
        <w:gridCol w:w="3687"/>
      </w:tblGrid>
      <w:tr w:rsidR="0057557F" w14:paraId="242D4B13" w14:textId="77777777" w:rsidTr="005F4477">
        <w:tc>
          <w:tcPr>
            <w:tcW w:w="3684" w:type="dxa"/>
            <w:tcBorders>
              <w:top w:val="single" w:sz="2" w:space="0" w:color="auto"/>
              <w:left w:val="single" w:sz="2" w:space="0" w:color="auto"/>
              <w:bottom w:val="single" w:sz="12" w:space="0" w:color="auto"/>
              <w:right w:val="single" w:sz="2" w:space="0" w:color="auto"/>
            </w:tcBorders>
          </w:tcPr>
          <w:p w14:paraId="2193D0FB"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Stich pattern</w:t>
            </w:r>
          </w:p>
        </w:tc>
        <w:tc>
          <w:tcPr>
            <w:tcW w:w="3687" w:type="dxa"/>
            <w:tcBorders>
              <w:top w:val="single" w:sz="2" w:space="0" w:color="auto"/>
              <w:left w:val="single" w:sz="2" w:space="0" w:color="auto"/>
              <w:bottom w:val="single" w:sz="12" w:space="0" w:color="auto"/>
              <w:right w:val="single" w:sz="2" w:space="0" w:color="auto"/>
            </w:tcBorders>
            <w:vAlign w:val="bottom"/>
            <w:hideMark/>
          </w:tcPr>
          <w:p w14:paraId="3EC4EFB8" w14:textId="77777777" w:rsidR="0057557F" w:rsidRDefault="0057557F" w:rsidP="00A05687">
            <w:pPr>
              <w:keepNext/>
              <w:keepLines/>
              <w:suppressAutoHyphens w:val="0"/>
              <w:spacing w:before="40" w:after="40" w:line="240" w:lineRule="exact"/>
              <w:ind w:left="113" w:right="113"/>
              <w:jc w:val="right"/>
              <w:rPr>
                <w:i/>
                <w:sz w:val="16"/>
                <w:szCs w:val="16"/>
              </w:rPr>
            </w:pPr>
            <w:r>
              <w:rPr>
                <w:i/>
                <w:sz w:val="16"/>
                <w:szCs w:val="16"/>
              </w:rPr>
              <w:t>Min. required force</w:t>
            </w:r>
          </w:p>
        </w:tc>
      </w:tr>
      <w:tr w:rsidR="0057557F" w14:paraId="0B5CD0EB" w14:textId="77777777" w:rsidTr="005F4477">
        <w:tc>
          <w:tcPr>
            <w:tcW w:w="3684" w:type="dxa"/>
            <w:tcBorders>
              <w:top w:val="single" w:sz="12" w:space="0" w:color="auto"/>
              <w:left w:val="single" w:sz="2" w:space="0" w:color="auto"/>
              <w:bottom w:val="single" w:sz="2" w:space="0" w:color="auto"/>
              <w:right w:val="single" w:sz="2" w:space="0" w:color="auto"/>
            </w:tcBorders>
          </w:tcPr>
          <w:p w14:paraId="78A5DA96"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12 x 12 mm</w:t>
            </w:r>
          </w:p>
        </w:tc>
        <w:tc>
          <w:tcPr>
            <w:tcW w:w="3687" w:type="dxa"/>
            <w:tcBorders>
              <w:top w:val="single" w:sz="12" w:space="0" w:color="auto"/>
              <w:left w:val="single" w:sz="2" w:space="0" w:color="auto"/>
              <w:bottom w:val="single" w:sz="2" w:space="0" w:color="auto"/>
              <w:right w:val="single" w:sz="2" w:space="0" w:color="auto"/>
            </w:tcBorders>
            <w:vAlign w:val="bottom"/>
          </w:tcPr>
          <w:p w14:paraId="0DBF9FA9"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3.5 kN</w:t>
            </w:r>
          </w:p>
        </w:tc>
      </w:tr>
      <w:tr w:rsidR="0057557F" w14:paraId="1985D805" w14:textId="77777777" w:rsidTr="005F4477">
        <w:tc>
          <w:tcPr>
            <w:tcW w:w="3684" w:type="dxa"/>
            <w:tcBorders>
              <w:top w:val="single" w:sz="2" w:space="0" w:color="auto"/>
              <w:left w:val="single" w:sz="2" w:space="0" w:color="auto"/>
              <w:bottom w:val="single" w:sz="2" w:space="0" w:color="auto"/>
              <w:right w:val="single" w:sz="2" w:space="0" w:color="auto"/>
            </w:tcBorders>
          </w:tcPr>
          <w:p w14:paraId="02C77588"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30 x 12 mm</w:t>
            </w:r>
          </w:p>
        </w:tc>
        <w:tc>
          <w:tcPr>
            <w:tcW w:w="3687" w:type="dxa"/>
            <w:tcBorders>
              <w:top w:val="single" w:sz="2" w:space="0" w:color="auto"/>
              <w:left w:val="single" w:sz="2" w:space="0" w:color="auto"/>
              <w:bottom w:val="single" w:sz="2" w:space="0" w:color="auto"/>
              <w:right w:val="single" w:sz="2" w:space="0" w:color="auto"/>
            </w:tcBorders>
            <w:vAlign w:val="bottom"/>
          </w:tcPr>
          <w:p w14:paraId="38F491B0"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5.3 kN</w:t>
            </w:r>
          </w:p>
        </w:tc>
      </w:tr>
      <w:tr w:rsidR="0057557F" w14:paraId="30D279FA" w14:textId="77777777" w:rsidTr="005F4477">
        <w:tc>
          <w:tcPr>
            <w:tcW w:w="3684" w:type="dxa"/>
            <w:tcBorders>
              <w:top w:val="single" w:sz="2" w:space="0" w:color="auto"/>
              <w:left w:val="single" w:sz="2" w:space="0" w:color="auto"/>
              <w:bottom w:val="single" w:sz="2" w:space="0" w:color="auto"/>
              <w:right w:val="single" w:sz="2" w:space="0" w:color="auto"/>
            </w:tcBorders>
          </w:tcPr>
          <w:p w14:paraId="3EBD0272"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30 x 17 mm</w:t>
            </w:r>
          </w:p>
        </w:tc>
        <w:tc>
          <w:tcPr>
            <w:tcW w:w="3687" w:type="dxa"/>
            <w:tcBorders>
              <w:top w:val="single" w:sz="2" w:space="0" w:color="auto"/>
              <w:left w:val="single" w:sz="2" w:space="0" w:color="auto"/>
              <w:bottom w:val="single" w:sz="2" w:space="0" w:color="auto"/>
              <w:right w:val="single" w:sz="2" w:space="0" w:color="auto"/>
            </w:tcBorders>
            <w:vAlign w:val="bottom"/>
          </w:tcPr>
          <w:p w14:paraId="7413A5F4"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5.3 kN</w:t>
            </w:r>
          </w:p>
        </w:tc>
      </w:tr>
      <w:tr w:rsidR="0057557F" w14:paraId="6702734F" w14:textId="77777777" w:rsidTr="005F4477">
        <w:tc>
          <w:tcPr>
            <w:tcW w:w="3684" w:type="dxa"/>
            <w:tcBorders>
              <w:top w:val="single" w:sz="2" w:space="0" w:color="auto"/>
              <w:left w:val="single" w:sz="2" w:space="0" w:color="auto"/>
              <w:bottom w:val="single" w:sz="12" w:space="0" w:color="auto"/>
              <w:right w:val="single" w:sz="2" w:space="0" w:color="auto"/>
            </w:tcBorders>
            <w:hideMark/>
          </w:tcPr>
          <w:p w14:paraId="159E3ADF"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30 x 30 mm</w:t>
            </w:r>
          </w:p>
        </w:tc>
        <w:tc>
          <w:tcPr>
            <w:tcW w:w="3687" w:type="dxa"/>
            <w:tcBorders>
              <w:top w:val="single" w:sz="2" w:space="0" w:color="auto"/>
              <w:left w:val="single" w:sz="2" w:space="0" w:color="auto"/>
              <w:bottom w:val="single" w:sz="12" w:space="0" w:color="auto"/>
              <w:right w:val="single" w:sz="2" w:space="0" w:color="auto"/>
            </w:tcBorders>
            <w:vAlign w:val="bottom"/>
            <w:hideMark/>
          </w:tcPr>
          <w:p w14:paraId="724548B0" w14:textId="77777777" w:rsidR="0057557F" w:rsidRDefault="0057557F" w:rsidP="00A05687">
            <w:pPr>
              <w:keepNext/>
              <w:keepLines/>
              <w:suppressAutoHyphens w:val="0"/>
              <w:spacing w:before="40" w:after="40" w:line="240" w:lineRule="exact"/>
              <w:ind w:left="113" w:right="113"/>
              <w:jc w:val="right"/>
              <w:rPr>
                <w:sz w:val="18"/>
                <w:szCs w:val="18"/>
              </w:rPr>
            </w:pPr>
            <w:r>
              <w:rPr>
                <w:sz w:val="18"/>
                <w:szCs w:val="18"/>
              </w:rPr>
              <w:t>7.0 kN</w:t>
            </w:r>
          </w:p>
        </w:tc>
      </w:tr>
    </w:tbl>
    <w:p w14:paraId="446204CE" w14:textId="1410410C" w:rsidR="00162AA5" w:rsidRPr="00A77988" w:rsidRDefault="00162AA5" w:rsidP="00054B3F">
      <w:pPr>
        <w:pStyle w:val="para"/>
        <w:spacing w:before="240"/>
        <w:rPr>
          <w:noProof/>
          <w:lang w:eastAsia="en-GB"/>
        </w:rPr>
      </w:pPr>
      <w:r>
        <w:rPr>
          <w:noProof/>
          <w:lang w:val="en-US" w:eastAsia="en-GB"/>
        </w:rPr>
        <w:t>all belt radius = 5 mm</w:t>
      </w:r>
    </w:p>
    <w:p w14:paraId="7AF044DD" w14:textId="7BBE5E15" w:rsidR="00F93AE5" w:rsidRDefault="00162AA5" w:rsidP="00054B3F">
      <w:pPr>
        <w:spacing w:before="240" w:after="240"/>
        <w:ind w:left="1134" w:right="1134"/>
        <w:jc w:val="center"/>
      </w:pPr>
      <w:r>
        <w:rPr>
          <w:noProof/>
          <w:lang w:eastAsia="en-GB"/>
        </w:rPr>
        <w:drawing>
          <wp:inline distT="0" distB="0" distL="0" distR="0" wp14:anchorId="145F7F85" wp14:editId="2EABDC65">
            <wp:extent cx="3418840" cy="3387090"/>
            <wp:effectExtent l="0" t="0" r="0" b="381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18840" cy="3387090"/>
                    </a:xfrm>
                    <a:prstGeom prst="rect">
                      <a:avLst/>
                    </a:prstGeom>
                    <a:noFill/>
                    <a:ln>
                      <a:noFill/>
                    </a:ln>
                  </pic:spPr>
                </pic:pic>
              </a:graphicData>
            </a:graphic>
          </wp:inline>
        </w:drawing>
      </w:r>
    </w:p>
    <w:p w14:paraId="002FB6F5" w14:textId="418A8A81" w:rsidR="00F93AE5" w:rsidRPr="00672C0A" w:rsidRDefault="00F93AE5" w:rsidP="00F93AE5">
      <w:pPr>
        <w:pStyle w:val="para"/>
      </w:pPr>
      <w:r>
        <w:t>All dimensions in millimetres (mm)</w:t>
      </w:r>
    </w:p>
    <w:p w14:paraId="59109B2B" w14:textId="77777777" w:rsidR="00A5155D" w:rsidRDefault="00A5155D" w:rsidP="00E047AD">
      <w:pPr>
        <w:spacing w:before="240"/>
        <w:ind w:left="1134" w:right="1134"/>
        <w:jc w:val="center"/>
        <w:rPr>
          <w:u w:val="single"/>
        </w:rPr>
        <w:sectPr w:rsidR="00A5155D" w:rsidSect="00997AA0">
          <w:headerReference w:type="even" r:id="rId295"/>
          <w:headerReference w:type="default" r:id="rId296"/>
          <w:footerReference w:type="even" r:id="rId297"/>
          <w:footerReference w:type="default" r:id="rId298"/>
          <w:footnotePr>
            <w:numRestart w:val="eachSect"/>
          </w:footnotePr>
          <w:endnotePr>
            <w:numFmt w:val="decimal"/>
          </w:endnotePr>
          <w:pgSz w:w="11907" w:h="16840" w:code="9"/>
          <w:pgMar w:top="1418" w:right="1134" w:bottom="1134" w:left="1134" w:header="680" w:footer="567" w:gutter="0"/>
          <w:cols w:space="720"/>
          <w:docGrid w:linePitch="272"/>
        </w:sectPr>
      </w:pPr>
    </w:p>
    <w:p w14:paraId="6331EE90" w14:textId="37308AA8" w:rsidR="00251C3F" w:rsidRPr="00460D48" w:rsidRDefault="00251C3F" w:rsidP="00251C3F">
      <w:pPr>
        <w:pStyle w:val="HChG"/>
        <w:tabs>
          <w:tab w:val="left" w:pos="720"/>
        </w:tabs>
        <w:spacing w:line="240" w:lineRule="auto"/>
        <w:ind w:left="851" w:hanging="851"/>
        <w:rPr>
          <w:lang w:val="en-US" w:eastAsia="ja-JP"/>
        </w:rPr>
      </w:pPr>
      <w:r>
        <w:rPr>
          <w:lang w:val="en-US" w:eastAsia="ja-JP"/>
        </w:rPr>
        <w:lastRenderedPageBreak/>
        <w:t>Annex 2</w:t>
      </w:r>
      <w:r w:rsidR="00920DFF">
        <w:rPr>
          <w:lang w:val="en-US" w:eastAsia="ja-JP"/>
        </w:rPr>
        <w:t>2</w:t>
      </w:r>
    </w:p>
    <w:p w14:paraId="0D99F730" w14:textId="2B34FC1B" w:rsidR="00251C3F" w:rsidRPr="00460D48" w:rsidRDefault="00251C3F" w:rsidP="00251C3F">
      <w:pPr>
        <w:pStyle w:val="HChG"/>
        <w:rPr>
          <w:lang w:val="en-US" w:eastAsia="ja-JP"/>
        </w:rPr>
      </w:pPr>
      <w:r>
        <w:rPr>
          <w:lang w:val="en-US" w:eastAsia="ja-JP"/>
        </w:rPr>
        <w:tab/>
      </w:r>
      <w:r>
        <w:rPr>
          <w:lang w:val="en-US" w:eastAsia="ja-JP"/>
        </w:rPr>
        <w:tab/>
      </w:r>
      <w:r w:rsidRPr="00460D48">
        <w:rPr>
          <w:lang w:val="en-US" w:eastAsia="ja-JP"/>
        </w:rPr>
        <w:t xml:space="preserve">Flammability of materials intended to be used in built-in </w:t>
      </w:r>
      <w:r>
        <w:rPr>
          <w:lang w:val="en-US" w:eastAsia="ja-JP"/>
        </w:rPr>
        <w:t>Enhanced C</w:t>
      </w:r>
      <w:r w:rsidRPr="00460D48">
        <w:rPr>
          <w:lang w:val="en-US" w:eastAsia="ja-JP"/>
        </w:rPr>
        <w:t>h</w:t>
      </w:r>
      <w:r>
        <w:rPr>
          <w:lang w:val="en-US" w:eastAsia="ja-JP"/>
        </w:rPr>
        <w:t>ild Restraint Systems</w:t>
      </w:r>
    </w:p>
    <w:p w14:paraId="66AC9CFD" w14:textId="77777777" w:rsidR="00251C3F" w:rsidRPr="00B221E4" w:rsidRDefault="00251C3F" w:rsidP="00251C3F">
      <w:pPr>
        <w:pStyle w:val="para"/>
        <w:rPr>
          <w:rFonts w:eastAsia="Calibri"/>
          <w:lang w:val="hu-HU"/>
        </w:rPr>
      </w:pPr>
      <w:r w:rsidRPr="00B221E4">
        <w:rPr>
          <w:rFonts w:eastAsia="Calibri"/>
          <w:lang w:val="hu-HU"/>
        </w:rPr>
        <w:t>1.</w:t>
      </w:r>
      <w:r w:rsidRPr="00B221E4">
        <w:rPr>
          <w:rFonts w:eastAsia="Calibri"/>
          <w:lang w:val="hu-HU"/>
        </w:rPr>
        <w:tab/>
        <w:t>Definitions</w:t>
      </w:r>
    </w:p>
    <w:p w14:paraId="070F8ABA" w14:textId="77777777" w:rsidR="00251C3F" w:rsidRPr="00B221E4" w:rsidRDefault="00251C3F" w:rsidP="00251C3F">
      <w:pPr>
        <w:pStyle w:val="para"/>
        <w:ind w:firstLine="0"/>
        <w:rPr>
          <w:rFonts w:eastAsia="Calibri"/>
          <w:lang w:val="hu-HU"/>
        </w:rPr>
      </w:pPr>
      <w:r>
        <w:rPr>
          <w:rFonts w:eastAsia="Calibri"/>
          <w:i/>
          <w:iCs/>
          <w:lang w:val="hu-HU"/>
        </w:rPr>
        <w:t>"</w:t>
      </w:r>
      <w:r w:rsidRPr="00B221E4">
        <w:rPr>
          <w:rFonts w:eastAsia="Calibri"/>
          <w:i/>
          <w:iCs/>
          <w:lang w:val="hu-HU"/>
        </w:rPr>
        <w:t>Occupant compartment air space</w:t>
      </w:r>
      <w:r>
        <w:rPr>
          <w:rFonts w:eastAsia="Calibri"/>
          <w:i/>
          <w:iCs/>
          <w:lang w:val="hu-HU"/>
        </w:rPr>
        <w:t>"</w:t>
      </w:r>
      <w:r w:rsidRPr="00B221E4">
        <w:rPr>
          <w:rFonts w:eastAsia="Calibri"/>
          <w:i/>
          <w:iCs/>
          <w:lang w:val="hu-HU"/>
        </w:rPr>
        <w:t xml:space="preserve"> </w:t>
      </w:r>
      <w:r w:rsidRPr="00B221E4">
        <w:rPr>
          <w:rFonts w:eastAsia="Calibri"/>
          <w:lang w:val="hu-HU"/>
        </w:rPr>
        <w:t>means the space within the occupant compartment that normally contains refreshable air.</w:t>
      </w:r>
    </w:p>
    <w:p w14:paraId="7A49BBDC" w14:textId="77777777" w:rsidR="00251C3F" w:rsidRPr="00B221E4" w:rsidRDefault="00251C3F" w:rsidP="00251C3F">
      <w:pPr>
        <w:pStyle w:val="para"/>
        <w:rPr>
          <w:rFonts w:eastAsia="Calibri"/>
          <w:lang w:val="hu-HU"/>
        </w:rPr>
      </w:pPr>
      <w:r w:rsidRPr="00B221E4">
        <w:rPr>
          <w:rFonts w:eastAsia="Calibri"/>
          <w:lang w:val="hu-HU"/>
        </w:rPr>
        <w:t>2.</w:t>
      </w:r>
      <w:r w:rsidRPr="00B221E4">
        <w:rPr>
          <w:rFonts w:eastAsia="Calibri"/>
          <w:lang w:val="hu-HU"/>
        </w:rPr>
        <w:tab/>
        <w:t>Material selection (see Figure 1 below)</w:t>
      </w:r>
    </w:p>
    <w:p w14:paraId="79B8F342" w14:textId="687F8895" w:rsidR="00251C3F" w:rsidRPr="00B221E4" w:rsidRDefault="00251C3F" w:rsidP="00251C3F">
      <w:pPr>
        <w:pStyle w:val="para"/>
        <w:rPr>
          <w:rFonts w:eastAsia="Calibri"/>
          <w:lang w:val="hu-HU"/>
        </w:rPr>
      </w:pPr>
      <w:r w:rsidRPr="00B221E4">
        <w:rPr>
          <w:rFonts w:eastAsia="Calibri"/>
          <w:lang w:val="hu-HU"/>
        </w:rPr>
        <w:t>2.1.</w:t>
      </w:r>
      <w:r w:rsidRPr="00B221E4">
        <w:rPr>
          <w:rFonts w:eastAsia="Calibri"/>
          <w:lang w:val="hu-HU"/>
        </w:rPr>
        <w:tab/>
        <w:t>Any portion of a single or composite material which is within 13 mm of the occupant compartment air space shall meet the requirements in Paragraph</w:t>
      </w:r>
      <w:r>
        <w:rPr>
          <w:rFonts w:eastAsia="Calibri"/>
          <w:lang w:val="hu-HU"/>
        </w:rPr>
        <w:t> </w:t>
      </w:r>
      <w:r w:rsidRPr="00B221E4">
        <w:rPr>
          <w:rFonts w:eastAsia="Calibri"/>
          <w:lang w:val="hu-HU"/>
        </w:rPr>
        <w:t>6.1.6.</w:t>
      </w:r>
    </w:p>
    <w:p w14:paraId="4759336C" w14:textId="77777777" w:rsidR="00251C3F" w:rsidRPr="00B221E4" w:rsidRDefault="00251C3F" w:rsidP="00251C3F">
      <w:pPr>
        <w:pStyle w:val="para"/>
        <w:rPr>
          <w:rFonts w:eastAsia="Calibri"/>
          <w:lang w:val="hu-HU"/>
        </w:rPr>
      </w:pPr>
      <w:r w:rsidRPr="00B221E4">
        <w:rPr>
          <w:rFonts w:eastAsia="Calibri"/>
          <w:lang w:val="hu-HU"/>
        </w:rPr>
        <w:t xml:space="preserve">2.1.1. </w:t>
      </w:r>
      <w:r w:rsidRPr="00B221E4">
        <w:rPr>
          <w:rFonts w:eastAsia="Calibri"/>
          <w:lang w:val="hu-HU"/>
        </w:rPr>
        <w:tab/>
        <w:t>Any material that does not adhere to other material(s) at every point of contact shall meet the requirements of paragraph 6.1.6. when tested separately</w:t>
      </w:r>
    </w:p>
    <w:p w14:paraId="4416873B" w14:textId="77777777" w:rsidR="00251C3F" w:rsidRPr="00B221E4" w:rsidRDefault="00251C3F" w:rsidP="00251C3F">
      <w:pPr>
        <w:pStyle w:val="para"/>
        <w:rPr>
          <w:rFonts w:eastAsia="Calibri"/>
          <w:lang w:val="hu-HU"/>
        </w:rPr>
      </w:pPr>
      <w:r w:rsidRPr="00B221E4">
        <w:rPr>
          <w:rFonts w:eastAsia="Calibri"/>
          <w:lang w:val="hu-HU"/>
        </w:rPr>
        <w:t>2.1.2.</w:t>
      </w:r>
      <w:r w:rsidRPr="00B221E4">
        <w:rPr>
          <w:rFonts w:eastAsia="Calibri"/>
          <w:lang w:val="hu-HU"/>
        </w:rPr>
        <w:tab/>
        <w:t>Any material that adheres to other materials at every point of contact shall meet the requirements of paragraph 6.1.6. when tested as a composite with the other material(s).</w:t>
      </w:r>
    </w:p>
    <w:p w14:paraId="2F4EC9D6" w14:textId="77777777" w:rsidR="00251C3F" w:rsidRPr="00B221E4" w:rsidRDefault="00251C3F" w:rsidP="00251C3F">
      <w:pPr>
        <w:pStyle w:val="para"/>
        <w:ind w:firstLine="0"/>
        <w:rPr>
          <w:rFonts w:eastAsia="Calibri"/>
          <w:lang w:val="hu-HU"/>
        </w:rPr>
      </w:pPr>
      <w:r w:rsidRPr="00B221E4">
        <w:rPr>
          <w:rFonts w:eastAsia="Calibri"/>
          <w:lang w:val="hu-HU"/>
        </w:rPr>
        <w:t xml:space="preserve">Material A has a non-adhering interface with material B and is tested separately. </w:t>
      </w:r>
    </w:p>
    <w:p w14:paraId="7CA1E3B1" w14:textId="77777777" w:rsidR="00251C3F" w:rsidRPr="00B221E4" w:rsidRDefault="00251C3F" w:rsidP="00251C3F">
      <w:pPr>
        <w:pStyle w:val="para"/>
        <w:rPr>
          <w:rFonts w:eastAsia="Calibri"/>
          <w:lang w:val="hu-HU"/>
        </w:rPr>
      </w:pPr>
      <w:r w:rsidRPr="00B221E4">
        <w:rPr>
          <w:rFonts w:eastAsia="Calibri"/>
          <w:lang w:val="hu-HU"/>
        </w:rPr>
        <w:tab/>
        <w:t xml:space="preserve">Part of material B is within 13 mm of the occupant compartment air space, and materials B and C adhere at every point of contact; therefore, B and C are tested as a composite. </w:t>
      </w:r>
    </w:p>
    <w:p w14:paraId="69A8EC0B" w14:textId="77777777" w:rsidR="00251C3F" w:rsidRPr="00B221E4" w:rsidRDefault="00251C3F" w:rsidP="00251C3F">
      <w:pPr>
        <w:pStyle w:val="para"/>
        <w:ind w:firstLine="0"/>
        <w:rPr>
          <w:rFonts w:eastAsia="Calibri"/>
          <w:lang w:val="hu-HU"/>
        </w:rPr>
      </w:pPr>
      <w:r w:rsidRPr="00B221E4">
        <w:rPr>
          <w:rFonts w:eastAsia="Calibri"/>
          <w:lang w:val="hu-HU"/>
        </w:rPr>
        <w:t>The cut is in material C as shown in Figure 1, to make a specimen 13 mm thick.</w:t>
      </w:r>
    </w:p>
    <w:p w14:paraId="10744DD2" w14:textId="77777777" w:rsidR="00251C3F" w:rsidRPr="00B221E4" w:rsidRDefault="00251C3F" w:rsidP="00251C3F">
      <w:pPr>
        <w:pStyle w:val="Heading1"/>
        <w:numPr>
          <w:ilvl w:val="0"/>
          <w:numId w:val="0"/>
        </w:numPr>
        <w:ind w:left="567" w:firstLine="567"/>
        <w:rPr>
          <w:rFonts w:eastAsia="Calibri"/>
          <w:lang w:val="hu-HU"/>
        </w:rPr>
      </w:pPr>
      <w:r w:rsidRPr="00B221E4">
        <w:rPr>
          <w:rFonts w:eastAsia="Calibri"/>
          <w:lang w:val="hu-HU"/>
        </w:rPr>
        <w:t>Figure 1</w:t>
      </w:r>
    </w:p>
    <w:p w14:paraId="58DA3360" w14:textId="77777777" w:rsidR="00251C3F" w:rsidRPr="00813A49" w:rsidRDefault="00251C3F" w:rsidP="00251C3F">
      <w:pPr>
        <w:spacing w:after="200" w:line="276" w:lineRule="auto"/>
        <w:ind w:left="1134"/>
        <w:rPr>
          <w:rFonts w:eastAsia="Calibri"/>
          <w:b/>
          <w:lang w:val="hu-HU"/>
        </w:rPr>
      </w:pPr>
      <w:r>
        <w:rPr>
          <w:rFonts w:eastAsia="Calibri"/>
          <w:b/>
          <w:noProof/>
          <w:lang w:eastAsia="en-GB"/>
        </w:rPr>
        <w:drawing>
          <wp:inline distT="0" distB="0" distL="0" distR="0" wp14:anchorId="7DAAB364" wp14:editId="46622822">
            <wp:extent cx="4790929" cy="25431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94277" cy="2544952"/>
                    </a:xfrm>
                    <a:prstGeom prst="rect">
                      <a:avLst/>
                    </a:prstGeom>
                    <a:noFill/>
                    <a:ln>
                      <a:noFill/>
                    </a:ln>
                  </pic:spPr>
                </pic:pic>
              </a:graphicData>
            </a:graphic>
          </wp:inline>
        </w:drawing>
      </w:r>
    </w:p>
    <w:p w14:paraId="45F1CBA8" w14:textId="77777777" w:rsidR="00251C3F" w:rsidRPr="00B221E4" w:rsidRDefault="00251C3F" w:rsidP="00143AFE">
      <w:pPr>
        <w:pStyle w:val="para"/>
        <w:keepNext/>
        <w:rPr>
          <w:rFonts w:eastAsia="Calibri"/>
          <w:lang w:val="hu-HU"/>
        </w:rPr>
      </w:pPr>
      <w:r w:rsidRPr="00B221E4">
        <w:rPr>
          <w:rFonts w:eastAsia="Calibri"/>
          <w:lang w:val="hu-HU"/>
        </w:rPr>
        <w:t>3.</w:t>
      </w:r>
      <w:r w:rsidRPr="00B221E4">
        <w:rPr>
          <w:rFonts w:eastAsia="Calibri"/>
          <w:lang w:val="hu-HU"/>
        </w:rPr>
        <w:tab/>
        <w:t>Test procedure</w:t>
      </w:r>
    </w:p>
    <w:p w14:paraId="681EC771" w14:textId="77777777" w:rsidR="00251C3F" w:rsidRPr="00B221E4" w:rsidRDefault="00251C3F" w:rsidP="00251C3F">
      <w:pPr>
        <w:pStyle w:val="para"/>
        <w:rPr>
          <w:rFonts w:eastAsia="Calibri"/>
          <w:lang w:val="hu-HU"/>
        </w:rPr>
      </w:pPr>
      <w:r w:rsidRPr="00B221E4">
        <w:rPr>
          <w:rFonts w:eastAsia="Calibri"/>
          <w:lang w:val="hu-HU"/>
        </w:rPr>
        <w:t>3.1</w:t>
      </w:r>
      <w:r>
        <w:rPr>
          <w:rFonts w:eastAsia="Calibri"/>
          <w:lang w:val="hu-HU"/>
        </w:rPr>
        <w:t>.</w:t>
      </w:r>
      <w:r w:rsidRPr="00B221E4">
        <w:rPr>
          <w:rFonts w:eastAsia="Calibri"/>
          <w:lang w:val="hu-HU"/>
        </w:rPr>
        <w:tab/>
        <w:t xml:space="preserve">The test is conducted in a metal cabinet for protecting the test specimens from drafts. The interior of the cabinet is 381 mm long, 203 mm deep, and 356 mm high. It has a glass observation window in the front, a closable opening to permit insertion of the specimen holder, and a hole to accommodate tubing for a gas </w:t>
      </w:r>
      <w:r>
        <w:rPr>
          <w:rFonts w:eastAsia="Calibri"/>
          <w:lang w:val="hu-HU"/>
        </w:rPr>
        <w:t>b</w:t>
      </w:r>
      <w:r w:rsidRPr="00B221E4">
        <w:rPr>
          <w:rFonts w:eastAsia="Calibri"/>
          <w:lang w:val="hu-HU"/>
        </w:rPr>
        <w:t>urner. For ventilation, it has a 13 mm clearance space around the top of the cabinet, ten holes in the base of the cabinet, each hole 19 mm in diameter and legs to elevate the bottom of the cabinet by 10 mm, all located as shown in Figure 2.</w:t>
      </w:r>
    </w:p>
    <w:p w14:paraId="7FD62AF7" w14:textId="77777777" w:rsidR="00251C3F" w:rsidRPr="00B221E4" w:rsidRDefault="00251C3F" w:rsidP="00251C3F">
      <w:pPr>
        <w:pStyle w:val="para"/>
        <w:rPr>
          <w:rFonts w:eastAsia="Calibri"/>
          <w:lang w:val="hu-HU"/>
        </w:rPr>
      </w:pPr>
      <w:r w:rsidRPr="00B221E4">
        <w:rPr>
          <w:rFonts w:eastAsia="Calibri"/>
          <w:lang w:val="hu-HU"/>
        </w:rPr>
        <w:lastRenderedPageBreak/>
        <w:t>3.2.</w:t>
      </w:r>
      <w:r w:rsidRPr="00B221E4">
        <w:rPr>
          <w:rFonts w:eastAsia="Calibri"/>
          <w:lang w:val="hu-HU"/>
        </w:rPr>
        <w:tab/>
        <w:t>Prior to testing, each specimen is conditioned for 24 hours at a temperature of 21° C, and a relative humidity of 50 per cent, and the test is conducted under those ambient conditions.</w:t>
      </w:r>
    </w:p>
    <w:p w14:paraId="563B3BAB" w14:textId="77777777" w:rsidR="00251C3F" w:rsidRPr="00B221E4" w:rsidRDefault="00251C3F" w:rsidP="00251C3F">
      <w:pPr>
        <w:pStyle w:val="para"/>
        <w:rPr>
          <w:rFonts w:eastAsia="Calibri"/>
          <w:lang w:val="hu-HU"/>
        </w:rPr>
      </w:pPr>
      <w:r w:rsidRPr="00B221E4">
        <w:rPr>
          <w:rFonts w:eastAsia="Calibri"/>
          <w:lang w:val="hu-HU"/>
        </w:rPr>
        <w:t>3.3.</w:t>
      </w:r>
      <w:r w:rsidRPr="00B221E4">
        <w:rPr>
          <w:rFonts w:eastAsia="Calibri"/>
          <w:lang w:val="hu-HU"/>
        </w:rPr>
        <w:tab/>
        <w:t xml:space="preserve">The test specimen is inserted between two matching U-shaped frames of metal stock 25 mm wide and 10 mm high. </w:t>
      </w:r>
    </w:p>
    <w:p w14:paraId="396CE55D" w14:textId="77777777" w:rsidR="00251C3F" w:rsidRPr="00B221E4" w:rsidRDefault="00251C3F" w:rsidP="00251C3F">
      <w:pPr>
        <w:pStyle w:val="para"/>
        <w:rPr>
          <w:rFonts w:eastAsia="Calibri"/>
          <w:lang w:val="hu-HU"/>
        </w:rPr>
      </w:pPr>
      <w:r w:rsidRPr="00B221E4">
        <w:rPr>
          <w:rFonts w:eastAsia="Calibri"/>
          <w:lang w:val="hu-HU"/>
        </w:rPr>
        <w:tab/>
        <w:t xml:space="preserve">The interior dimensions of the U-shaped frames are 51 mm wide by 330 mm long. </w:t>
      </w:r>
    </w:p>
    <w:p w14:paraId="21A7FD40" w14:textId="77777777" w:rsidR="00251C3F" w:rsidRPr="00B221E4" w:rsidRDefault="00251C3F" w:rsidP="00251C3F">
      <w:pPr>
        <w:pStyle w:val="para"/>
        <w:rPr>
          <w:rFonts w:eastAsia="Calibri"/>
          <w:lang w:val="hu-HU"/>
        </w:rPr>
      </w:pPr>
      <w:r w:rsidRPr="00B221E4">
        <w:rPr>
          <w:rFonts w:eastAsia="Calibri"/>
          <w:lang w:val="hu-HU"/>
        </w:rPr>
        <w:tab/>
        <w:t xml:space="preserve">A specimen that softens and bends at the flaming end so as to cause erratic burning is kept horizontal by supports consisting of thin, heat-resistant wires, spanning the width of the U-shaped frame under the specimen at 25 mm intervals. </w:t>
      </w:r>
    </w:p>
    <w:p w14:paraId="44AB3945" w14:textId="77777777" w:rsidR="00251C3F" w:rsidRPr="00B221E4" w:rsidRDefault="00251C3F" w:rsidP="00251C3F">
      <w:pPr>
        <w:pStyle w:val="para"/>
        <w:rPr>
          <w:rFonts w:eastAsia="Calibri"/>
          <w:lang w:val="hu-HU"/>
        </w:rPr>
      </w:pPr>
      <w:r w:rsidRPr="00B221E4">
        <w:rPr>
          <w:rFonts w:eastAsia="Calibri"/>
          <w:lang w:val="hu-HU"/>
        </w:rPr>
        <w:tab/>
        <w:t xml:space="preserve">A device that may be used for supporting this type of material is an additional U-shaped frame, wider than the U-shaped frame containing the specimen, spanned by 10-mil wires of heat-resistant composition at 25 mm intervals, inserted over the bottom U-shaped frame. </w:t>
      </w:r>
    </w:p>
    <w:p w14:paraId="77C0EEAB" w14:textId="77777777" w:rsidR="00251C3F" w:rsidRPr="00B221E4" w:rsidRDefault="00251C3F" w:rsidP="00251C3F">
      <w:pPr>
        <w:pStyle w:val="para"/>
        <w:rPr>
          <w:rFonts w:eastAsia="Calibri"/>
          <w:lang w:val="hu-HU"/>
        </w:rPr>
      </w:pPr>
      <w:r w:rsidRPr="00B221E4">
        <w:rPr>
          <w:rFonts w:eastAsia="Calibri"/>
          <w:lang w:val="hu-HU"/>
        </w:rPr>
        <w:t>3.4.</w:t>
      </w:r>
      <w:r w:rsidRPr="00B221E4">
        <w:rPr>
          <w:rFonts w:eastAsia="Calibri"/>
          <w:lang w:val="hu-HU"/>
        </w:rPr>
        <w:tab/>
        <w:t xml:space="preserve">A bunsen burner with a tube of 10 mm inside diameter is used. </w:t>
      </w:r>
    </w:p>
    <w:p w14:paraId="3F9117D3" w14:textId="2D609880" w:rsidR="00251C3F" w:rsidRPr="00B221E4" w:rsidRDefault="00251C3F" w:rsidP="00251C3F">
      <w:pPr>
        <w:pStyle w:val="para"/>
        <w:rPr>
          <w:rFonts w:eastAsia="Calibri"/>
          <w:lang w:val="hu-HU"/>
        </w:rPr>
      </w:pPr>
      <w:r w:rsidRPr="00B221E4">
        <w:rPr>
          <w:rFonts w:eastAsia="Calibri"/>
          <w:lang w:val="hu-HU"/>
        </w:rPr>
        <w:tab/>
        <w:t>The gas adjusting valve is set to provide a flame, with the tube vertical, of 38</w:t>
      </w:r>
      <w:r>
        <w:rPr>
          <w:rFonts w:eastAsia="Calibri"/>
          <w:lang w:val="hu-HU"/>
        </w:rPr>
        <w:t> </w:t>
      </w:r>
      <w:r w:rsidRPr="00B221E4">
        <w:rPr>
          <w:rFonts w:eastAsia="Calibri"/>
          <w:lang w:val="hu-HU"/>
        </w:rPr>
        <w:t>mm in height. The air inlet to the burner is closed.</w:t>
      </w:r>
    </w:p>
    <w:p w14:paraId="3C4BBD50" w14:textId="77777777" w:rsidR="00251C3F" w:rsidRPr="00B221E4" w:rsidRDefault="00251C3F" w:rsidP="00251C3F">
      <w:pPr>
        <w:pStyle w:val="para"/>
        <w:rPr>
          <w:rFonts w:eastAsia="Calibri"/>
          <w:lang w:val="hu-HU"/>
        </w:rPr>
      </w:pPr>
      <w:r w:rsidRPr="00B221E4">
        <w:rPr>
          <w:rFonts w:eastAsia="Calibri"/>
          <w:lang w:val="hu-HU"/>
        </w:rPr>
        <w:t>3.5.</w:t>
      </w:r>
      <w:r w:rsidRPr="00B221E4">
        <w:rPr>
          <w:rFonts w:eastAsia="Calibri"/>
          <w:lang w:val="hu-HU"/>
        </w:rPr>
        <w:tab/>
        <w:t>The gas supplied to the burner has a flame temperature equivalent to that of natural gas.</w:t>
      </w:r>
    </w:p>
    <w:p w14:paraId="40AA80BA" w14:textId="77777777" w:rsidR="00251C3F" w:rsidRPr="00B221E4" w:rsidRDefault="00251C3F" w:rsidP="00251C3F">
      <w:pPr>
        <w:pStyle w:val="para"/>
        <w:rPr>
          <w:rFonts w:eastAsia="Calibri"/>
          <w:lang w:val="hu-HU"/>
        </w:rPr>
      </w:pPr>
      <w:r w:rsidRPr="00B221E4">
        <w:rPr>
          <w:rFonts w:eastAsia="Calibri"/>
          <w:lang w:val="hu-HU"/>
        </w:rPr>
        <w:t>4.</w:t>
      </w:r>
      <w:r w:rsidRPr="00B221E4">
        <w:rPr>
          <w:rFonts w:eastAsia="Calibri"/>
          <w:lang w:val="hu-HU"/>
        </w:rPr>
        <w:tab/>
        <w:t>Preparation of specimens</w:t>
      </w:r>
    </w:p>
    <w:p w14:paraId="6819312A" w14:textId="77777777" w:rsidR="00251C3F" w:rsidRPr="00B221E4" w:rsidRDefault="00251C3F" w:rsidP="00251C3F">
      <w:pPr>
        <w:pStyle w:val="para"/>
        <w:rPr>
          <w:rFonts w:eastAsia="Calibri"/>
          <w:lang w:val="hu-HU"/>
        </w:rPr>
      </w:pPr>
      <w:r w:rsidRPr="00B221E4">
        <w:rPr>
          <w:rFonts w:eastAsia="Calibri"/>
          <w:lang w:val="hu-HU"/>
        </w:rPr>
        <w:t>4.1.</w:t>
      </w:r>
      <w:r w:rsidRPr="00B221E4">
        <w:rPr>
          <w:rFonts w:eastAsia="Calibri"/>
          <w:lang w:val="hu-HU"/>
        </w:rPr>
        <w:tab/>
        <w:t xml:space="preserve">Each specimen of material to be tested shall be a rectangle 102 mm wide by 356 mm long, wherever possible. </w:t>
      </w:r>
    </w:p>
    <w:p w14:paraId="2980110B" w14:textId="77777777" w:rsidR="00251C3F" w:rsidRPr="00B221E4" w:rsidRDefault="00251C3F" w:rsidP="00251C3F">
      <w:pPr>
        <w:pStyle w:val="para"/>
        <w:rPr>
          <w:rFonts w:eastAsia="Calibri"/>
          <w:lang w:val="hu-HU"/>
        </w:rPr>
      </w:pPr>
      <w:r w:rsidRPr="00B221E4">
        <w:rPr>
          <w:rFonts w:eastAsia="Calibri"/>
          <w:lang w:val="hu-HU"/>
        </w:rPr>
        <w:tab/>
        <w:t xml:space="preserve">The thickness of the specimen is that of the single or composite material used in the vehicle, except that if the material's thickness exceeds 13 mm, the specimen is cut down to that thickness measured from the surface of the specimen closest to the occupant compartment air space. </w:t>
      </w:r>
    </w:p>
    <w:p w14:paraId="311AA558" w14:textId="77777777" w:rsidR="00251C3F" w:rsidRPr="00B221E4" w:rsidRDefault="00251C3F" w:rsidP="00251C3F">
      <w:pPr>
        <w:pStyle w:val="para"/>
        <w:rPr>
          <w:rFonts w:eastAsia="Calibri"/>
          <w:lang w:val="hu-HU"/>
        </w:rPr>
      </w:pPr>
      <w:r w:rsidRPr="00B221E4">
        <w:rPr>
          <w:rFonts w:eastAsia="Calibri"/>
          <w:lang w:val="hu-HU"/>
        </w:rPr>
        <w:tab/>
        <w:t xml:space="preserve">Where it is not possible to obtain a flat specimen because of surface curvature, the specimen is cut to not more than 13 mm in thickness at any point. </w:t>
      </w:r>
    </w:p>
    <w:p w14:paraId="6645EC58" w14:textId="77777777" w:rsidR="00251C3F" w:rsidRPr="00B221E4" w:rsidRDefault="00251C3F" w:rsidP="00251C3F">
      <w:pPr>
        <w:pStyle w:val="para"/>
        <w:rPr>
          <w:rFonts w:eastAsia="Calibri"/>
          <w:lang w:val="hu-HU"/>
        </w:rPr>
      </w:pPr>
      <w:r w:rsidRPr="00B221E4">
        <w:rPr>
          <w:rFonts w:eastAsia="Calibri"/>
          <w:lang w:val="hu-HU"/>
        </w:rPr>
        <w:tab/>
        <w:t xml:space="preserve">The maximum available length or width of a specimen is used where either dimension is less than 356 mm or 102 mm. </w:t>
      </w:r>
    </w:p>
    <w:p w14:paraId="2388E1D5" w14:textId="77777777" w:rsidR="00251C3F" w:rsidRPr="00B221E4" w:rsidRDefault="00251C3F" w:rsidP="00251C3F">
      <w:pPr>
        <w:pStyle w:val="para"/>
        <w:rPr>
          <w:rFonts w:eastAsia="Calibri"/>
          <w:lang w:val="hu-HU"/>
        </w:rPr>
      </w:pPr>
      <w:r w:rsidRPr="00B221E4">
        <w:rPr>
          <w:rFonts w:eastAsia="Calibri"/>
          <w:lang w:val="hu-HU"/>
        </w:rPr>
        <w:t>4.2.</w:t>
      </w:r>
      <w:r w:rsidRPr="00B221E4">
        <w:rPr>
          <w:rFonts w:eastAsia="Calibri"/>
          <w:lang w:val="hu-HU"/>
        </w:rPr>
        <w:tab/>
        <w:t xml:space="preserve">The specimen is produced by cutting the material in </w:t>
      </w:r>
      <w:r w:rsidRPr="00B221E4">
        <w:rPr>
          <w:rFonts w:eastAsia="Calibri"/>
          <w:lang w:val="en-US"/>
        </w:rPr>
        <w:t>longitudinal as well as transvers direction.</w:t>
      </w:r>
    </w:p>
    <w:p w14:paraId="554C7781" w14:textId="77777777" w:rsidR="00251C3F" w:rsidRPr="00B221E4" w:rsidRDefault="00251C3F" w:rsidP="00251C3F">
      <w:pPr>
        <w:pStyle w:val="para"/>
        <w:rPr>
          <w:rFonts w:eastAsia="Calibri"/>
          <w:lang w:val="hu-HU"/>
        </w:rPr>
      </w:pPr>
      <w:r w:rsidRPr="00B221E4">
        <w:rPr>
          <w:rFonts w:eastAsia="Calibri"/>
          <w:lang w:val="hu-HU"/>
        </w:rPr>
        <w:tab/>
        <w:t>The specimen is oriented so that the surface closest to the occupant compartment air space faces downward on the test frame.</w:t>
      </w:r>
    </w:p>
    <w:p w14:paraId="71916282" w14:textId="77777777" w:rsidR="00251C3F" w:rsidRPr="00B221E4" w:rsidRDefault="00251C3F" w:rsidP="00251C3F">
      <w:pPr>
        <w:pStyle w:val="para"/>
        <w:rPr>
          <w:rFonts w:eastAsia="Calibri"/>
          <w:lang w:val="hu-HU"/>
        </w:rPr>
      </w:pPr>
      <w:r w:rsidRPr="00B221E4">
        <w:rPr>
          <w:rFonts w:eastAsia="Calibri"/>
          <w:lang w:val="hu-HU"/>
        </w:rPr>
        <w:t>4.3.</w:t>
      </w:r>
      <w:r w:rsidRPr="00B221E4">
        <w:rPr>
          <w:rFonts w:eastAsia="Calibri"/>
          <w:lang w:val="hu-HU"/>
        </w:rPr>
        <w:tab/>
        <w:t>Material with a napped or tufted surface is placed on a flat surface and combed twice against the nap with a comb having seven to eight smooth, rounded teeth per 25 mm.</w:t>
      </w:r>
    </w:p>
    <w:p w14:paraId="717CFC7A" w14:textId="77777777" w:rsidR="00251C3F" w:rsidRPr="00B221E4" w:rsidRDefault="00251C3F" w:rsidP="00251C3F">
      <w:pPr>
        <w:pStyle w:val="para"/>
        <w:rPr>
          <w:rFonts w:eastAsia="Calibri"/>
          <w:lang w:val="hu-HU"/>
        </w:rPr>
      </w:pPr>
      <w:r w:rsidRPr="00B221E4">
        <w:rPr>
          <w:rFonts w:eastAsia="Calibri"/>
          <w:lang w:val="hu-HU"/>
        </w:rPr>
        <w:t>5.</w:t>
      </w:r>
      <w:r w:rsidRPr="00B221E4">
        <w:rPr>
          <w:rFonts w:eastAsia="Calibri"/>
          <w:lang w:val="hu-HU"/>
        </w:rPr>
        <w:tab/>
        <w:t>Test</w:t>
      </w:r>
    </w:p>
    <w:p w14:paraId="62EEB9D9" w14:textId="77777777" w:rsidR="00251C3F" w:rsidRPr="00B221E4" w:rsidRDefault="00251C3F" w:rsidP="00251C3F">
      <w:pPr>
        <w:pStyle w:val="para"/>
        <w:rPr>
          <w:rFonts w:eastAsia="Calibri"/>
          <w:lang w:val="hu-HU"/>
        </w:rPr>
      </w:pPr>
      <w:r w:rsidRPr="00B221E4">
        <w:rPr>
          <w:rFonts w:eastAsia="Calibri"/>
          <w:lang w:val="hu-HU"/>
        </w:rPr>
        <w:t>5.1.</w:t>
      </w:r>
      <w:r w:rsidRPr="00B221E4">
        <w:rPr>
          <w:rFonts w:eastAsia="Calibri"/>
          <w:lang w:val="hu-HU"/>
        </w:rPr>
        <w:tab/>
        <w:t>Mount the specimen so that both sides and one end are held by the U-shaped frame, and specimen is not more than 51 mm, so that the sides of the specimen cannot be held in the U-shaped frame, place the specimen in position on wire supports as described in 2.3, with one end held by the closed end of the U-shaped frame.</w:t>
      </w:r>
    </w:p>
    <w:p w14:paraId="7B5C9877" w14:textId="77777777" w:rsidR="00251C3F" w:rsidRPr="00B221E4" w:rsidRDefault="00251C3F" w:rsidP="00251C3F">
      <w:pPr>
        <w:pStyle w:val="para"/>
        <w:rPr>
          <w:rFonts w:eastAsia="Calibri"/>
          <w:lang w:val="hu-HU"/>
        </w:rPr>
      </w:pPr>
      <w:r w:rsidRPr="00B221E4">
        <w:rPr>
          <w:rFonts w:eastAsia="Calibri"/>
          <w:lang w:val="hu-HU"/>
        </w:rPr>
        <w:t>5.2.</w:t>
      </w:r>
      <w:r w:rsidRPr="00B221E4">
        <w:rPr>
          <w:rFonts w:eastAsia="Calibri"/>
          <w:lang w:val="hu-HU"/>
        </w:rPr>
        <w:tab/>
        <w:t>Place the mounted specimen in a horizontal position, in the center of the cabinet.</w:t>
      </w:r>
    </w:p>
    <w:p w14:paraId="2A51F6E2" w14:textId="77777777" w:rsidR="00251C3F" w:rsidRPr="00B221E4" w:rsidRDefault="00251C3F" w:rsidP="00251C3F">
      <w:pPr>
        <w:pStyle w:val="para"/>
        <w:rPr>
          <w:rFonts w:eastAsia="Calibri"/>
          <w:lang w:val="hu-HU"/>
        </w:rPr>
      </w:pPr>
      <w:r w:rsidRPr="00B221E4">
        <w:rPr>
          <w:rFonts w:eastAsia="Calibri"/>
          <w:lang w:val="hu-HU"/>
        </w:rPr>
        <w:t>5.3.</w:t>
      </w:r>
      <w:r w:rsidRPr="00B221E4">
        <w:rPr>
          <w:rFonts w:eastAsia="Calibri"/>
          <w:lang w:val="hu-HU"/>
        </w:rPr>
        <w:tab/>
        <w:t>With the flame adjusted according to 2.4, position the bunsen burner and specimen so that the center of the burner tip is 19 mm below the center of the bottom edge of the open end of the specimen.</w:t>
      </w:r>
    </w:p>
    <w:p w14:paraId="2578F413" w14:textId="77777777" w:rsidR="00251C3F" w:rsidRPr="00B221E4" w:rsidRDefault="00251C3F" w:rsidP="00251C3F">
      <w:pPr>
        <w:pStyle w:val="para"/>
        <w:rPr>
          <w:rFonts w:eastAsia="Calibri"/>
          <w:lang w:val="hu-HU"/>
        </w:rPr>
      </w:pPr>
      <w:r w:rsidRPr="00B221E4">
        <w:rPr>
          <w:rFonts w:eastAsia="Calibri"/>
          <w:lang w:val="hu-HU"/>
        </w:rPr>
        <w:lastRenderedPageBreak/>
        <w:t>5.4.</w:t>
      </w:r>
      <w:r w:rsidRPr="00B221E4">
        <w:rPr>
          <w:rFonts w:eastAsia="Calibri"/>
          <w:lang w:val="hu-HU"/>
        </w:rPr>
        <w:tab/>
        <w:t>Expose the specimen to the flame for 15 seconds.</w:t>
      </w:r>
    </w:p>
    <w:p w14:paraId="2C384AAE" w14:textId="77777777" w:rsidR="00251C3F" w:rsidRPr="00B221E4" w:rsidRDefault="00251C3F" w:rsidP="00251C3F">
      <w:pPr>
        <w:pStyle w:val="para"/>
        <w:rPr>
          <w:rFonts w:eastAsia="Calibri"/>
          <w:lang w:val="hu-HU"/>
        </w:rPr>
      </w:pPr>
      <w:r w:rsidRPr="00B221E4">
        <w:rPr>
          <w:rFonts w:eastAsia="Calibri"/>
          <w:lang w:val="hu-HU"/>
        </w:rPr>
        <w:t>5.5.</w:t>
      </w:r>
      <w:r w:rsidRPr="00B221E4">
        <w:rPr>
          <w:rFonts w:eastAsia="Calibri"/>
          <w:lang w:val="hu-HU"/>
        </w:rPr>
        <w:tab/>
        <w:t>Begin timing (without reference to the period of application of the burner flame) when the flame from the burning specimen reaches a point 38 mm from the open end of the specimen.</w:t>
      </w:r>
    </w:p>
    <w:p w14:paraId="0695BD85" w14:textId="77777777" w:rsidR="00251C3F" w:rsidRPr="00B221E4" w:rsidRDefault="00251C3F" w:rsidP="00251C3F">
      <w:pPr>
        <w:pStyle w:val="para"/>
        <w:rPr>
          <w:rFonts w:eastAsia="Calibri"/>
          <w:lang w:val="hu-HU"/>
        </w:rPr>
      </w:pPr>
      <w:r w:rsidRPr="00B221E4">
        <w:rPr>
          <w:rFonts w:eastAsia="Calibri"/>
          <w:lang w:val="hu-HU"/>
        </w:rPr>
        <w:t>5.6.</w:t>
      </w:r>
      <w:r w:rsidRPr="00B221E4">
        <w:rPr>
          <w:rFonts w:eastAsia="Calibri"/>
          <w:lang w:val="hu-HU"/>
        </w:rPr>
        <w:tab/>
        <w:t>Measure the time that it takes the flame to progress to a point 38 mm from the clamped end of the specimen. If the flame does not reach the specified end point, time its progress to the point where flaming stops.</w:t>
      </w:r>
    </w:p>
    <w:p w14:paraId="399455A8" w14:textId="77777777" w:rsidR="00251C3F" w:rsidRPr="00B221E4" w:rsidRDefault="00251C3F" w:rsidP="00251C3F">
      <w:pPr>
        <w:pStyle w:val="para"/>
        <w:rPr>
          <w:rFonts w:eastAsia="Calibri"/>
          <w:lang w:val="hu-HU"/>
        </w:rPr>
      </w:pPr>
      <w:r w:rsidRPr="00B221E4">
        <w:rPr>
          <w:rFonts w:eastAsia="Calibri"/>
          <w:lang w:val="hu-HU"/>
        </w:rPr>
        <w:t>5.7.</w:t>
      </w:r>
      <w:r w:rsidRPr="00B221E4">
        <w:rPr>
          <w:rFonts w:eastAsia="Calibri"/>
          <w:lang w:val="hu-HU"/>
        </w:rPr>
        <w:tab/>
        <w:t>Calculate the burn rate from the formula:</w:t>
      </w:r>
    </w:p>
    <w:p w14:paraId="0AA6ECAB" w14:textId="77777777" w:rsidR="00251C3F" w:rsidRPr="00B221E4" w:rsidRDefault="00251C3F" w:rsidP="00251C3F">
      <w:pPr>
        <w:pStyle w:val="a"/>
        <w:rPr>
          <w:rFonts w:eastAsia="Calibri"/>
          <w:lang w:val="hu-HU"/>
        </w:rPr>
      </w:pPr>
      <w:r w:rsidRPr="00B221E4">
        <w:rPr>
          <w:rFonts w:eastAsia="Calibri"/>
          <w:lang w:val="hu-HU"/>
        </w:rPr>
        <w:t>B = 60 x (D/T)</w:t>
      </w:r>
    </w:p>
    <w:p w14:paraId="40D21F68" w14:textId="77777777" w:rsidR="00251C3F" w:rsidRPr="00B221E4" w:rsidRDefault="00251C3F" w:rsidP="00251C3F">
      <w:pPr>
        <w:pStyle w:val="a"/>
        <w:rPr>
          <w:rFonts w:eastAsia="Calibri"/>
          <w:lang w:val="hu-HU"/>
        </w:rPr>
      </w:pPr>
      <w:r w:rsidRPr="00B221E4">
        <w:rPr>
          <w:rFonts w:eastAsia="Calibri"/>
          <w:lang w:val="hu-HU"/>
        </w:rPr>
        <w:t>Where:</w:t>
      </w:r>
    </w:p>
    <w:p w14:paraId="580BB6F7" w14:textId="77777777" w:rsidR="00251C3F" w:rsidRPr="00B221E4" w:rsidRDefault="00251C3F" w:rsidP="00251C3F">
      <w:pPr>
        <w:pStyle w:val="a"/>
        <w:rPr>
          <w:rFonts w:eastAsia="Calibri"/>
          <w:lang w:val="hu-HU"/>
        </w:rPr>
      </w:pPr>
      <w:r w:rsidRPr="00B221E4">
        <w:rPr>
          <w:rFonts w:eastAsia="Calibri"/>
          <w:lang w:val="hu-HU"/>
        </w:rPr>
        <w:t>B = Burn rate in millimeters per minute</w:t>
      </w:r>
    </w:p>
    <w:p w14:paraId="547707EF" w14:textId="77777777" w:rsidR="00251C3F" w:rsidRPr="00B221E4" w:rsidRDefault="00251C3F" w:rsidP="00251C3F">
      <w:pPr>
        <w:pStyle w:val="a"/>
        <w:rPr>
          <w:rFonts w:eastAsia="Calibri"/>
          <w:lang w:val="hu-HU"/>
        </w:rPr>
      </w:pPr>
      <w:r w:rsidRPr="00B221E4">
        <w:rPr>
          <w:rFonts w:eastAsia="Calibri"/>
          <w:lang w:val="hu-HU"/>
        </w:rPr>
        <w:t xml:space="preserve">D = Length the flame travels in millimeters, and </w:t>
      </w:r>
    </w:p>
    <w:p w14:paraId="75782C5F" w14:textId="77777777" w:rsidR="00251C3F" w:rsidRPr="00B221E4" w:rsidRDefault="00251C3F" w:rsidP="00251C3F">
      <w:pPr>
        <w:pStyle w:val="a"/>
        <w:rPr>
          <w:rFonts w:eastAsia="Calibri"/>
          <w:lang w:val="hu-HU"/>
        </w:rPr>
      </w:pPr>
      <w:r w:rsidRPr="00B221E4">
        <w:rPr>
          <w:rFonts w:eastAsia="Calibri"/>
          <w:lang w:val="hu-HU"/>
        </w:rPr>
        <w:t>T = Time in seconds for the flame to travel D millimeters.</w:t>
      </w:r>
    </w:p>
    <w:p w14:paraId="1E4B1C78" w14:textId="77777777" w:rsidR="00251C3F" w:rsidRPr="00B221E4" w:rsidRDefault="00251C3F" w:rsidP="00251C3F">
      <w:pPr>
        <w:pStyle w:val="Heading1"/>
        <w:numPr>
          <w:ilvl w:val="0"/>
          <w:numId w:val="0"/>
        </w:numPr>
        <w:ind w:left="567" w:firstLine="567"/>
        <w:rPr>
          <w:rFonts w:eastAsia="Calibri"/>
          <w:lang w:val="hu-HU"/>
        </w:rPr>
      </w:pPr>
      <w:r w:rsidRPr="00B221E4">
        <w:rPr>
          <w:rFonts w:eastAsia="Calibri"/>
          <w:lang w:val="hu-HU"/>
        </w:rPr>
        <w:t>Figure 2</w:t>
      </w:r>
    </w:p>
    <w:p w14:paraId="428FE70F" w14:textId="77777777" w:rsidR="00251C3F" w:rsidRPr="00B221E4" w:rsidRDefault="00251C3F" w:rsidP="00251C3F">
      <w:pPr>
        <w:pStyle w:val="para"/>
        <w:rPr>
          <w:rFonts w:eastAsia="Calibri"/>
          <w:lang w:val="hu-HU"/>
        </w:rPr>
      </w:pPr>
      <w:r w:rsidRPr="00B221E4">
        <w:rPr>
          <w:rFonts w:eastAsia="Calibri"/>
          <w:lang w:val="hu-HU"/>
        </w:rPr>
        <w:t>All dimensions in millimeters (mm)</w:t>
      </w:r>
    </w:p>
    <w:p w14:paraId="0EBBE072" w14:textId="77777777" w:rsidR="00CB511F" w:rsidRDefault="00251C3F" w:rsidP="00251C3F">
      <w:pPr>
        <w:autoSpaceDE w:val="0"/>
        <w:autoSpaceDN w:val="0"/>
        <w:adjustRightInd w:val="0"/>
        <w:ind w:left="1134"/>
        <w:rPr>
          <w:rFonts w:eastAsia="Calibri"/>
          <w:lang w:val="hu-HU"/>
        </w:rPr>
        <w:sectPr w:rsidR="00CB511F" w:rsidSect="00054B3F">
          <w:headerReference w:type="even" r:id="rId300"/>
          <w:headerReference w:type="default" r:id="rId301"/>
          <w:footnotePr>
            <w:numRestart w:val="eachSect"/>
          </w:footnotePr>
          <w:endnotePr>
            <w:numFmt w:val="decimal"/>
          </w:endnotePr>
          <w:pgSz w:w="11907" w:h="16840" w:code="9"/>
          <w:pgMar w:top="1418" w:right="1134" w:bottom="1134" w:left="1134" w:header="680" w:footer="567" w:gutter="0"/>
          <w:cols w:space="720"/>
          <w:docGrid w:linePitch="272"/>
        </w:sectPr>
      </w:pPr>
      <w:r w:rsidRPr="000854AB">
        <w:rPr>
          <w:rFonts w:eastAsia="Calibri"/>
          <w:noProof/>
          <w:lang w:eastAsia="en-GB"/>
        </w:rPr>
        <w:drawing>
          <wp:inline distT="0" distB="0" distL="0" distR="0" wp14:anchorId="5990CDC6" wp14:editId="666F1590">
            <wp:extent cx="2809875" cy="2018521"/>
            <wp:effectExtent l="0" t="0" r="0" b="127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819881" cy="2025709"/>
                    </a:xfrm>
                    <a:prstGeom prst="rect">
                      <a:avLst/>
                    </a:prstGeom>
                    <a:noFill/>
                    <a:ln>
                      <a:noFill/>
                    </a:ln>
                  </pic:spPr>
                </pic:pic>
              </a:graphicData>
            </a:graphic>
          </wp:inline>
        </w:drawing>
      </w:r>
    </w:p>
    <w:p w14:paraId="589E3853" w14:textId="5C4417C9" w:rsidR="00CB511F" w:rsidRPr="004A1237" w:rsidRDefault="00CB511F" w:rsidP="00CB511F">
      <w:pPr>
        <w:pStyle w:val="HChG"/>
      </w:pPr>
      <w:r w:rsidRPr="004A1237">
        <w:lastRenderedPageBreak/>
        <w:t xml:space="preserve">Annex </w:t>
      </w:r>
      <w:r w:rsidRPr="00FA3381">
        <w:t>2</w:t>
      </w:r>
      <w:r w:rsidR="00D84436">
        <w:t>3</w:t>
      </w:r>
    </w:p>
    <w:p w14:paraId="48E3A9DC" w14:textId="77777777" w:rsidR="00CB511F" w:rsidRPr="00FA3381" w:rsidRDefault="00CB511F" w:rsidP="00CB511F">
      <w:pPr>
        <w:pStyle w:val="HChG"/>
      </w:pPr>
      <w:r w:rsidRPr="008827E5">
        <w:tab/>
      </w:r>
      <w:r w:rsidRPr="008827E5">
        <w:tab/>
        <w:t>Standard safety-belt</w:t>
      </w:r>
    </w:p>
    <w:p w14:paraId="25897EFE" w14:textId="77777777" w:rsidR="00D84436" w:rsidRDefault="00D84436" w:rsidP="00BA0FD9">
      <w:pPr>
        <w:pStyle w:val="para"/>
      </w:pPr>
      <w:r w:rsidRPr="00D84436">
        <w:t>1.</w:t>
      </w:r>
      <w:r w:rsidRPr="00D84436">
        <w:tab/>
        <w:t>The safety-belt for the dynamic test and for the maximum length requirements shall be made according to the definition shown in Figure 1. These are a three-point retracting belt system.</w:t>
      </w:r>
    </w:p>
    <w:p w14:paraId="2C8AB1D3" w14:textId="26B8FD6C" w:rsidR="00CB511F" w:rsidRPr="008827E5" w:rsidRDefault="00CB511F" w:rsidP="00BA0FD9">
      <w:pPr>
        <w:pStyle w:val="para"/>
      </w:pPr>
      <w:r w:rsidRPr="008827E5">
        <w:t>2.</w:t>
      </w:r>
      <w:r w:rsidRPr="008827E5">
        <w:tab/>
        <w:t xml:space="preserve">The three-point retracting belt has the following rigid parts: a retractor (R), a pillar loop (P), two anchorage points (A1 and A2) (see Figure 1), and a central part (N, in detail in Figure 3). The retractor shall comply with the requirements of </w:t>
      </w:r>
      <w:r w:rsidR="002413A2">
        <w:t xml:space="preserve">UN </w:t>
      </w:r>
      <w:r w:rsidRPr="008827E5">
        <w:t>Regulation No. 16 (paragraph 6.2.5.2.2.) for retraction force. The retractor spool diame</w:t>
      </w:r>
      <w:r w:rsidR="00CB1971">
        <w:t>ter is 33 ±</w:t>
      </w:r>
      <w:r w:rsidRPr="008827E5">
        <w:t>0.5 mm (example is given in Mutual Resolution No. 1 (M.R.1)).</w:t>
      </w:r>
    </w:p>
    <w:p w14:paraId="5FD4BADA" w14:textId="77777777" w:rsidR="00CB511F" w:rsidRPr="008827E5" w:rsidRDefault="00CB511F" w:rsidP="00BA0FD9">
      <w:pPr>
        <w:pStyle w:val="para"/>
      </w:pPr>
      <w:r w:rsidRPr="008827E5">
        <w:t>3.</w:t>
      </w:r>
      <w:r w:rsidRPr="008827E5">
        <w:tab/>
        <w:t>The retracting belt shall be fitted to the anchorages on the test bench, described in Annex 6, Appendix 2 as follows:</w:t>
      </w:r>
    </w:p>
    <w:p w14:paraId="7F1116CE" w14:textId="2B49FBB1" w:rsidR="00CB511F" w:rsidRPr="008827E5" w:rsidRDefault="00CB511F" w:rsidP="00BA0FD9">
      <w:pPr>
        <w:pStyle w:val="a"/>
      </w:pPr>
      <w:r w:rsidRPr="008827E5">
        <w:t>(a)</w:t>
      </w:r>
      <w:r w:rsidRPr="008827E5">
        <w:tab/>
        <w:t>Belt anchorage A1 shall be fitted to trolley anchorages B0 (outboard);</w:t>
      </w:r>
    </w:p>
    <w:p w14:paraId="4DA4E654" w14:textId="50497E94" w:rsidR="00CB511F" w:rsidRPr="008827E5" w:rsidRDefault="00CB511F" w:rsidP="00BA0FD9">
      <w:pPr>
        <w:pStyle w:val="a"/>
      </w:pPr>
      <w:r w:rsidRPr="008827E5">
        <w:t>(b)</w:t>
      </w:r>
      <w:r w:rsidRPr="008827E5">
        <w:tab/>
        <w:t>Belt anchorage A2 shall be fitted to trolley anchorage A (inboard);</w:t>
      </w:r>
    </w:p>
    <w:p w14:paraId="4A250A58" w14:textId="2E89E655" w:rsidR="00CB511F" w:rsidRPr="008827E5" w:rsidRDefault="00CB511F" w:rsidP="00BA0FD9">
      <w:pPr>
        <w:pStyle w:val="a"/>
      </w:pPr>
      <w:r w:rsidRPr="008827E5">
        <w:t>(c)</w:t>
      </w:r>
      <w:r w:rsidRPr="008827E5">
        <w:tab/>
        <w:t>Belt pillar loop P shall be fitted to trolley anchorage C;</w:t>
      </w:r>
    </w:p>
    <w:p w14:paraId="0A0AA60B" w14:textId="77777777" w:rsidR="00CB511F" w:rsidRPr="008827E5" w:rsidRDefault="00CB511F" w:rsidP="00BA0FD9">
      <w:pPr>
        <w:pStyle w:val="a"/>
      </w:pPr>
      <w:r w:rsidRPr="008827E5">
        <w:t>(d)</w:t>
      </w:r>
      <w:r w:rsidRPr="008827E5">
        <w:tab/>
        <w:t>Belt retractor R shall be fitted to trolley anchorage such that the spool centre line is positioned on Re.</w:t>
      </w:r>
    </w:p>
    <w:p w14:paraId="55909FD4" w14:textId="06B5C67C" w:rsidR="00CB511F" w:rsidRPr="008827E5" w:rsidRDefault="00CB511F" w:rsidP="00BA0FD9">
      <w:pPr>
        <w:pStyle w:val="para"/>
      </w:pPr>
      <w:r w:rsidRPr="008827E5">
        <w:tab/>
        <w:t xml:space="preserve">The value </w:t>
      </w:r>
      <w:r w:rsidR="00CB1971">
        <w:t>of X in Figure 1 below is 200 ±</w:t>
      </w:r>
      <w:r w:rsidRPr="008827E5">
        <w:t xml:space="preserve">5 mm. The effective strap length between A1 and the centre line of the retractor spool Re (when the webbing is fully extracted including the minimum length of 150 mm for testing of Enhanced Child Restraint </w:t>
      </w:r>
      <w:r w:rsidR="00CB1971">
        <w:t>System shall be 2,820 ±</w:t>
      </w:r>
      <w:r w:rsidRPr="008827E5">
        <w:t>5 mm when measured in a straight line without load and on a horizontal surface. This length may be increased for the testing of restricted categories; for all categories with the Enhanced Child Restraint System installed, there shal</w:t>
      </w:r>
      <w:r w:rsidR="00CB1971">
        <w:t>l be a minimum of 150 </w:t>
      </w:r>
      <w:r w:rsidRPr="008827E5">
        <w:t xml:space="preserve">mm of strap length on the retractor spool. </w:t>
      </w:r>
    </w:p>
    <w:p w14:paraId="28506BD2" w14:textId="77777777" w:rsidR="00CB511F" w:rsidRPr="008827E5" w:rsidRDefault="00CB511F" w:rsidP="00BA0FD9">
      <w:pPr>
        <w:pStyle w:val="para"/>
      </w:pPr>
      <w:r w:rsidRPr="008827E5">
        <w:t>4.</w:t>
      </w:r>
      <w:r w:rsidRPr="008827E5">
        <w:tab/>
        <w:t>The strap requirements for the belt as follows:</w:t>
      </w:r>
    </w:p>
    <w:p w14:paraId="30452F08" w14:textId="77777777" w:rsidR="00CB511F" w:rsidRPr="008827E5" w:rsidRDefault="00CB511F" w:rsidP="00BA0FD9">
      <w:pPr>
        <w:pStyle w:val="a"/>
      </w:pPr>
      <w:r w:rsidRPr="008827E5">
        <w:t>(a)</w:t>
      </w:r>
      <w:r w:rsidRPr="008827E5">
        <w:tab/>
        <w:t>Material: polyester spinnblack;</w:t>
      </w:r>
    </w:p>
    <w:p w14:paraId="692A1447" w14:textId="21DC97BB" w:rsidR="00CB511F" w:rsidRPr="008827E5" w:rsidRDefault="00CB511F" w:rsidP="00BA0FD9">
      <w:pPr>
        <w:pStyle w:val="a"/>
      </w:pPr>
      <w:r w:rsidRPr="008827E5">
        <w:t>(b)</w:t>
      </w:r>
      <w:r w:rsidRPr="008827E5">
        <w:tab/>
        <w:t xml:space="preserve">Width: 48 </w:t>
      </w:r>
      <w:r w:rsidR="00CB1971">
        <w:t>±</w:t>
      </w:r>
      <w:r w:rsidRPr="008827E5">
        <w:t>2 mm at 10,000 N;</w:t>
      </w:r>
    </w:p>
    <w:p w14:paraId="0E58E7D9" w14:textId="3DEAE640" w:rsidR="00CB511F" w:rsidRPr="008827E5" w:rsidRDefault="00CB1971" w:rsidP="00BA0FD9">
      <w:pPr>
        <w:pStyle w:val="a"/>
      </w:pPr>
      <w:r>
        <w:t>(c)</w:t>
      </w:r>
      <w:r>
        <w:tab/>
        <w:t>Thickness: 1.0 ±</w:t>
      </w:r>
      <w:r w:rsidR="00CB511F" w:rsidRPr="008827E5">
        <w:t>0.2 mm;</w:t>
      </w:r>
    </w:p>
    <w:p w14:paraId="03C33392" w14:textId="08B4566B" w:rsidR="00CB511F" w:rsidRDefault="00CB1971" w:rsidP="00BA0FD9">
      <w:pPr>
        <w:pStyle w:val="a"/>
      </w:pPr>
      <w:r>
        <w:t>(d)</w:t>
      </w:r>
      <w:r>
        <w:tab/>
        <w:t>Elongation: 8 ±</w:t>
      </w:r>
      <w:r w:rsidR="00CB511F" w:rsidRPr="008827E5">
        <w:t>2 per cent at 10,000 N.</w:t>
      </w:r>
    </w:p>
    <w:p w14:paraId="1592B1C2" w14:textId="77777777" w:rsidR="00622153" w:rsidRPr="008827E5" w:rsidRDefault="00622153" w:rsidP="00BA0FD9">
      <w:pPr>
        <w:pStyle w:val="a"/>
      </w:pPr>
    </w:p>
    <w:p w14:paraId="7B561A4D" w14:textId="025FCA85" w:rsidR="00BA0FD9" w:rsidRDefault="00BA0FD9" w:rsidP="00622153">
      <w:pPr>
        <w:pStyle w:val="Heading1"/>
        <w:keepNext/>
        <w:numPr>
          <w:ilvl w:val="0"/>
          <w:numId w:val="0"/>
        </w:numPr>
      </w:pPr>
      <w:r>
        <w:lastRenderedPageBreak/>
        <w:tab/>
      </w:r>
      <w:r>
        <w:tab/>
      </w:r>
      <w:r w:rsidR="00CB511F" w:rsidRPr="008827E5">
        <w:t>Figure 1</w:t>
      </w:r>
    </w:p>
    <w:p w14:paraId="729E234E" w14:textId="629FBA9D" w:rsidR="00CB511F" w:rsidRPr="004A1237" w:rsidRDefault="00CB511F" w:rsidP="00622153">
      <w:pPr>
        <w:pStyle w:val="SingleTxtG"/>
        <w:keepNext/>
        <w:jc w:val="left"/>
        <w:rPr>
          <w:b/>
        </w:rPr>
      </w:pPr>
      <w:r w:rsidRPr="004A1237">
        <w:rPr>
          <w:b/>
        </w:rPr>
        <w:t>Standard seat belt configurations</w:t>
      </w:r>
    </w:p>
    <w:p w14:paraId="37BD5B2D" w14:textId="77777777" w:rsidR="00CB511F" w:rsidRPr="004A1237" w:rsidRDefault="00CB511F" w:rsidP="00BA0FD9">
      <w:pPr>
        <w:pStyle w:val="SingleTxtG"/>
        <w:jc w:val="left"/>
      </w:pPr>
      <w:r>
        <w:rPr>
          <w:noProof/>
          <w:lang w:eastAsia="en-GB"/>
        </w:rPr>
        <w:drawing>
          <wp:inline distT="0" distB="0" distL="0" distR="0" wp14:anchorId="720FA35E" wp14:editId="5CFB2F14">
            <wp:extent cx="4679950" cy="4324350"/>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03">
                      <a:extLst>
                        <a:ext uri="{28A0092B-C50C-407E-A947-70E740481C1C}">
                          <a14:useLocalDpi xmlns:a14="http://schemas.microsoft.com/office/drawing/2010/main" val="0"/>
                        </a:ext>
                      </a:extLst>
                    </a:blip>
                    <a:srcRect t="5125"/>
                    <a:stretch>
                      <a:fillRect/>
                    </a:stretch>
                  </pic:blipFill>
                  <pic:spPr bwMode="auto">
                    <a:xfrm>
                      <a:off x="0" y="0"/>
                      <a:ext cx="4679950" cy="4324350"/>
                    </a:xfrm>
                    <a:prstGeom prst="rect">
                      <a:avLst/>
                    </a:prstGeom>
                    <a:noFill/>
                    <a:ln>
                      <a:noFill/>
                    </a:ln>
                  </pic:spPr>
                </pic:pic>
              </a:graphicData>
            </a:graphic>
          </wp:inline>
        </w:drawing>
      </w:r>
    </w:p>
    <w:p w14:paraId="765FA04A" w14:textId="77777777" w:rsidR="00CB511F" w:rsidRDefault="00CB511F" w:rsidP="00CB511F">
      <w:pPr>
        <w:pStyle w:val="SingleTxtG"/>
        <w:rPr>
          <w:b/>
        </w:rPr>
      </w:pPr>
    </w:p>
    <w:p w14:paraId="2FE90F8F" w14:textId="340C25CC" w:rsidR="00BA0FD9" w:rsidRDefault="00BA0FD9" w:rsidP="00622153">
      <w:pPr>
        <w:pStyle w:val="Heading1"/>
        <w:keepNext/>
        <w:numPr>
          <w:ilvl w:val="0"/>
          <w:numId w:val="0"/>
        </w:numPr>
      </w:pPr>
      <w:r>
        <w:lastRenderedPageBreak/>
        <w:tab/>
      </w:r>
      <w:r>
        <w:tab/>
      </w:r>
      <w:r w:rsidR="00CB511F" w:rsidRPr="008827E5">
        <w:t>Figure 2</w:t>
      </w:r>
    </w:p>
    <w:p w14:paraId="749BA248" w14:textId="68396E18" w:rsidR="00CB511F" w:rsidRDefault="00CB511F" w:rsidP="00622153">
      <w:pPr>
        <w:pStyle w:val="SingleTxtG"/>
        <w:keepNext/>
        <w:jc w:val="left"/>
        <w:rPr>
          <w:b/>
        </w:rPr>
      </w:pPr>
      <w:r w:rsidRPr="004A1237">
        <w:rPr>
          <w:b/>
        </w:rPr>
        <w:t>Typical standard anchorage plate</w:t>
      </w:r>
    </w:p>
    <w:p w14:paraId="11AD9B12" w14:textId="77777777" w:rsidR="00CB511F" w:rsidRPr="009312BB" w:rsidRDefault="00CB511F" w:rsidP="00622153">
      <w:pPr>
        <w:pStyle w:val="para"/>
        <w:keepNext/>
      </w:pPr>
      <w:r w:rsidRPr="009312BB">
        <w:t>(Dimensions in mm)</w:t>
      </w:r>
    </w:p>
    <w:p w14:paraId="4C22BF34" w14:textId="77777777" w:rsidR="00CB511F" w:rsidRPr="004A1237" w:rsidRDefault="00CB511F" w:rsidP="00BA0FD9">
      <w:pPr>
        <w:pStyle w:val="SingleTxtG"/>
        <w:jc w:val="left"/>
        <w:rPr>
          <w:u w:val="single"/>
        </w:rPr>
      </w:pPr>
      <w:r>
        <w:rPr>
          <w:noProof/>
          <w:sz w:val="18"/>
          <w:szCs w:val="18"/>
          <w:lang w:eastAsia="en-GB"/>
        </w:rPr>
        <w:drawing>
          <wp:inline distT="0" distB="0" distL="0" distR="0" wp14:anchorId="34F6BB59" wp14:editId="787E0B63">
            <wp:extent cx="4675505" cy="6556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75505" cy="6556375"/>
                    </a:xfrm>
                    <a:prstGeom prst="rect">
                      <a:avLst/>
                    </a:prstGeom>
                    <a:noFill/>
                    <a:ln>
                      <a:noFill/>
                    </a:ln>
                  </pic:spPr>
                </pic:pic>
              </a:graphicData>
            </a:graphic>
          </wp:inline>
        </w:drawing>
      </w:r>
    </w:p>
    <w:p w14:paraId="5112C293" w14:textId="2A585433" w:rsidR="00BA0FD9" w:rsidRDefault="00CB511F" w:rsidP="00622153">
      <w:pPr>
        <w:pStyle w:val="Heading1"/>
        <w:keepNext/>
        <w:numPr>
          <w:ilvl w:val="0"/>
          <w:numId w:val="0"/>
        </w:numPr>
      </w:pPr>
      <w:r w:rsidRPr="004A1237">
        <w:rPr>
          <w:b/>
        </w:rPr>
        <w:br w:type="page"/>
      </w:r>
      <w:r w:rsidR="00BA0FD9">
        <w:rPr>
          <w:b/>
        </w:rPr>
        <w:lastRenderedPageBreak/>
        <w:tab/>
      </w:r>
      <w:r w:rsidR="00BA0FD9">
        <w:rPr>
          <w:b/>
        </w:rPr>
        <w:tab/>
      </w:r>
      <w:r w:rsidRPr="008827E5">
        <w:t>Figure 3</w:t>
      </w:r>
    </w:p>
    <w:p w14:paraId="6C0E1A89" w14:textId="623ED527" w:rsidR="00CB511F" w:rsidRPr="004A1237" w:rsidRDefault="00CB511F" w:rsidP="00622153">
      <w:pPr>
        <w:pStyle w:val="SingleTxtG"/>
        <w:keepNext/>
        <w:jc w:val="left"/>
      </w:pPr>
      <w:r w:rsidRPr="004A1237">
        <w:rPr>
          <w:b/>
        </w:rPr>
        <w:t>Central part of the standard belt configuration</w:t>
      </w:r>
    </w:p>
    <w:p w14:paraId="741CE224" w14:textId="77777777" w:rsidR="00CB511F" w:rsidRPr="004A1237" w:rsidRDefault="00CB511F" w:rsidP="00BA0FD9">
      <w:pPr>
        <w:pStyle w:val="SingleTxtG"/>
        <w:jc w:val="left"/>
        <w:rPr>
          <w:sz w:val="18"/>
          <w:szCs w:val="18"/>
        </w:rPr>
      </w:pPr>
      <w:r>
        <w:rPr>
          <w:noProof/>
          <w:sz w:val="18"/>
          <w:szCs w:val="18"/>
          <w:lang w:eastAsia="en-GB"/>
        </w:rPr>
        <w:drawing>
          <wp:inline distT="0" distB="0" distL="0" distR="0" wp14:anchorId="1687CECD" wp14:editId="73154F6F">
            <wp:extent cx="4675505" cy="6116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75505" cy="6116320"/>
                    </a:xfrm>
                    <a:prstGeom prst="rect">
                      <a:avLst/>
                    </a:prstGeom>
                    <a:noFill/>
                    <a:ln>
                      <a:noFill/>
                    </a:ln>
                  </pic:spPr>
                </pic:pic>
              </a:graphicData>
            </a:graphic>
          </wp:inline>
        </w:drawing>
      </w:r>
    </w:p>
    <w:p w14:paraId="19A2F6E8" w14:textId="78FC57FB" w:rsidR="00BA0FD9" w:rsidRDefault="00CB511F" w:rsidP="00622153">
      <w:pPr>
        <w:pStyle w:val="Heading1"/>
        <w:keepNext/>
        <w:numPr>
          <w:ilvl w:val="0"/>
          <w:numId w:val="0"/>
        </w:numPr>
        <w:rPr>
          <w:b/>
        </w:rPr>
      </w:pPr>
      <w:r w:rsidRPr="004A1237">
        <w:br w:type="page"/>
      </w:r>
      <w:r w:rsidR="00BA0FD9">
        <w:lastRenderedPageBreak/>
        <w:tab/>
      </w:r>
      <w:r w:rsidR="00BA0FD9">
        <w:tab/>
      </w:r>
      <w:r w:rsidRPr="008827E5">
        <w:t>Figure 4</w:t>
      </w:r>
      <w:r w:rsidRPr="004A1237">
        <w:rPr>
          <w:b/>
        </w:rPr>
        <w:t xml:space="preserve"> </w:t>
      </w:r>
    </w:p>
    <w:p w14:paraId="131C8055" w14:textId="019D8569" w:rsidR="00CB511F" w:rsidRPr="004A1237" w:rsidRDefault="00CB511F" w:rsidP="00622153">
      <w:pPr>
        <w:pStyle w:val="SingleTxtG"/>
        <w:keepNext/>
        <w:jc w:val="left"/>
        <w:rPr>
          <w:b/>
        </w:rPr>
      </w:pPr>
      <w:r w:rsidRPr="004A1237">
        <w:rPr>
          <w:b/>
        </w:rPr>
        <w:t>Pillar loop</w:t>
      </w:r>
    </w:p>
    <w:p w14:paraId="4773FD18" w14:textId="77777777" w:rsidR="00CB511F" w:rsidRDefault="00CB511F" w:rsidP="00622153">
      <w:pPr>
        <w:pStyle w:val="para"/>
        <w:keepNext/>
      </w:pPr>
      <w:r w:rsidRPr="008827E5">
        <w:t>Finish: Chromium plated</w:t>
      </w:r>
    </w:p>
    <w:p w14:paraId="47C14EBF" w14:textId="77777777" w:rsidR="00CB511F" w:rsidRPr="008827E5" w:rsidRDefault="00CB511F" w:rsidP="00622153">
      <w:pPr>
        <w:pStyle w:val="para"/>
        <w:keepNext/>
      </w:pPr>
      <w:r>
        <w:t>(Dimensions in mm)</w:t>
      </w:r>
    </w:p>
    <w:p w14:paraId="560B97C4" w14:textId="77777777" w:rsidR="00D84436" w:rsidRDefault="00CB511F" w:rsidP="00BA0FD9">
      <w:pPr>
        <w:pStyle w:val="SingleTxtG"/>
        <w:jc w:val="left"/>
      </w:pPr>
      <w:r>
        <w:rPr>
          <w:noProof/>
          <w:sz w:val="18"/>
          <w:szCs w:val="18"/>
          <w:lang w:eastAsia="en-GB"/>
        </w:rPr>
        <w:drawing>
          <wp:inline distT="0" distB="0" distL="0" distR="0" wp14:anchorId="139541AC" wp14:editId="60053022">
            <wp:extent cx="4675505" cy="35540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75505" cy="3554095"/>
                    </a:xfrm>
                    <a:prstGeom prst="rect">
                      <a:avLst/>
                    </a:prstGeom>
                    <a:noFill/>
                    <a:ln>
                      <a:noFill/>
                    </a:ln>
                  </pic:spPr>
                </pic:pic>
              </a:graphicData>
            </a:graphic>
          </wp:inline>
        </w:drawing>
      </w:r>
    </w:p>
    <w:p w14:paraId="0486BAA3" w14:textId="77777777" w:rsidR="009405D2" w:rsidRDefault="009405D2" w:rsidP="00BA0FD9">
      <w:pPr>
        <w:pStyle w:val="SingleTxtG"/>
        <w:jc w:val="left"/>
      </w:pPr>
    </w:p>
    <w:p w14:paraId="6627E046" w14:textId="15CA14A5" w:rsidR="009405D2" w:rsidRDefault="009405D2" w:rsidP="00BA0FD9">
      <w:pPr>
        <w:pStyle w:val="SingleTxtG"/>
        <w:jc w:val="left"/>
        <w:sectPr w:rsidR="009405D2" w:rsidSect="00997AA0">
          <w:headerReference w:type="even" r:id="rId307"/>
          <w:headerReference w:type="default" r:id="rId308"/>
          <w:footnotePr>
            <w:numRestart w:val="eachSect"/>
          </w:footnotePr>
          <w:endnotePr>
            <w:numFmt w:val="decimal"/>
          </w:endnotePr>
          <w:pgSz w:w="11907" w:h="16840" w:code="9"/>
          <w:pgMar w:top="1418" w:right="1134" w:bottom="1134" w:left="1134" w:header="680" w:footer="567" w:gutter="0"/>
          <w:cols w:space="720"/>
          <w:docGrid w:linePitch="272"/>
        </w:sectPr>
      </w:pPr>
    </w:p>
    <w:p w14:paraId="63BF7F87" w14:textId="77777777" w:rsidR="00D84436" w:rsidRPr="000F1A9A" w:rsidRDefault="00D84436" w:rsidP="00D84436">
      <w:pPr>
        <w:pStyle w:val="HChG"/>
        <w:rPr>
          <w:b w:val="0"/>
        </w:rPr>
      </w:pPr>
      <w:r w:rsidRPr="000F1A9A">
        <w:rPr>
          <w:rStyle w:val="HChGChar"/>
          <w:b/>
        </w:rPr>
        <w:lastRenderedPageBreak/>
        <w:t>Annex 24</w:t>
      </w:r>
    </w:p>
    <w:p w14:paraId="448C540E" w14:textId="77777777" w:rsidR="00D84436" w:rsidRPr="000F1A9A" w:rsidRDefault="00D84436" w:rsidP="00D84436">
      <w:pPr>
        <w:pStyle w:val="HChG"/>
      </w:pPr>
      <w:r w:rsidRPr="000F1A9A">
        <w:tab/>
      </w:r>
      <w:r w:rsidRPr="000F1A9A">
        <w:tab/>
        <w:t>Additional attachment points required for securing rearward facing Enhanced Child Restraint System, of category Specific vehicle Belted, to motor vehicles</w:t>
      </w:r>
    </w:p>
    <w:p w14:paraId="56817A25" w14:textId="6C8B959F" w:rsidR="00D84436" w:rsidRPr="000F1A9A" w:rsidRDefault="00D84436" w:rsidP="00D84436">
      <w:pPr>
        <w:tabs>
          <w:tab w:val="left" w:pos="1134"/>
          <w:tab w:val="left" w:pos="2800"/>
        </w:tabs>
        <w:spacing w:after="120"/>
        <w:ind w:left="2268" w:right="1134" w:hanging="1134"/>
        <w:jc w:val="both"/>
      </w:pPr>
      <w:r w:rsidRPr="000F1A9A">
        <w:t xml:space="preserve">1. </w:t>
      </w:r>
      <w:r w:rsidRPr="000F1A9A">
        <w:tab/>
        <w:t xml:space="preserve">This annex applies only to the additional anchorages for attaching Enhanced Child Restraint in the Specific vehicle Belted category or to bars or other special items used to secure child-restraining devices to the bodywork, whether or not they make use of UN Regulation No. 14 or UN Regulation No. 144on ISOFIX anchorage systems, ISOFIX top tether anchorages and i-Size seating positions. </w:t>
      </w:r>
    </w:p>
    <w:p w14:paraId="4037CE35" w14:textId="77777777" w:rsidR="00D84436" w:rsidRPr="000F1A9A" w:rsidRDefault="00D84436" w:rsidP="00D84436">
      <w:pPr>
        <w:tabs>
          <w:tab w:val="left" w:pos="1134"/>
          <w:tab w:val="left" w:pos="2800"/>
        </w:tabs>
        <w:spacing w:after="120"/>
        <w:ind w:left="2268" w:right="1134" w:hanging="1134"/>
        <w:jc w:val="both"/>
      </w:pPr>
      <w:r w:rsidRPr="000F1A9A">
        <w:t xml:space="preserve">2. </w:t>
      </w:r>
      <w:r w:rsidRPr="000F1A9A">
        <w:tab/>
        <w:t xml:space="preserve">The anchorages shall be determined by the manufacturer of the child restraint system and details shall be submitted for approval to the Technical Service conducting the tests. </w:t>
      </w:r>
    </w:p>
    <w:p w14:paraId="37EEAF41" w14:textId="77777777" w:rsidR="00D84436" w:rsidRPr="000F1A9A" w:rsidRDefault="00D84436" w:rsidP="00D84436">
      <w:pPr>
        <w:tabs>
          <w:tab w:val="left" w:pos="1134"/>
          <w:tab w:val="left" w:pos="2800"/>
        </w:tabs>
        <w:spacing w:after="120"/>
        <w:ind w:left="2268" w:right="1134" w:hanging="567"/>
        <w:jc w:val="both"/>
      </w:pPr>
      <w:r w:rsidRPr="000F1A9A">
        <w:tab/>
        <w:t xml:space="preserve">The Technical Services may consider information obtained from the vehicle manufacturer. </w:t>
      </w:r>
    </w:p>
    <w:p w14:paraId="5AC62EF2" w14:textId="77777777" w:rsidR="00D84436" w:rsidRPr="000F1A9A" w:rsidRDefault="00D84436" w:rsidP="00D84436">
      <w:pPr>
        <w:tabs>
          <w:tab w:val="left" w:pos="1134"/>
          <w:tab w:val="left" w:pos="2800"/>
        </w:tabs>
        <w:spacing w:after="120"/>
        <w:ind w:left="2268" w:right="1134" w:hanging="1134"/>
        <w:jc w:val="both"/>
      </w:pPr>
      <w:r w:rsidRPr="000F1A9A">
        <w:t xml:space="preserve">3. </w:t>
      </w:r>
      <w:r w:rsidRPr="000F1A9A">
        <w:tab/>
        <w:t xml:space="preserve">The manufacturer of the child restraint shall provide the necessary parts for fitting the anchorages and a special plan for each vehicle showing their exact location. </w:t>
      </w:r>
    </w:p>
    <w:p w14:paraId="5DF6C4BC" w14:textId="6D642B5D" w:rsidR="00CB511F" w:rsidRDefault="00D84436" w:rsidP="00731FA6">
      <w:pPr>
        <w:pStyle w:val="SingleTxtG"/>
        <w:ind w:left="2268" w:hanging="1134"/>
        <w:jc w:val="lowKashida"/>
      </w:pPr>
      <w:r w:rsidRPr="000F1A9A">
        <w:t xml:space="preserve">4. </w:t>
      </w:r>
      <w:r w:rsidRPr="000F1A9A">
        <w:tab/>
        <w:t>The child restraint manufacturer shall indicate if the anchorages required for attaching the restraint to the vehicle structure are in accordance with the</w:t>
      </w:r>
      <w:r w:rsidRPr="00731FA6">
        <w:t xml:space="preserve"> </w:t>
      </w:r>
      <w:r w:rsidRPr="000F1A9A">
        <w:t>position and strength requirements of paragraph 3. onwards in the recommendation given to Governments intending to adopt specific requirements relating to anchorages for child restraints used in passenger cars</w:t>
      </w:r>
      <w:r>
        <w:t>.</w:t>
      </w:r>
    </w:p>
    <w:p w14:paraId="3E089CFE" w14:textId="3FB2B7A3" w:rsidR="00E047AD" w:rsidRPr="00CF140A" w:rsidRDefault="00E047AD" w:rsidP="00E047AD">
      <w:pPr>
        <w:spacing w:before="240"/>
        <w:ind w:left="1134" w:right="1134"/>
        <w:jc w:val="center"/>
        <w:rPr>
          <w:u w:val="single"/>
        </w:rPr>
      </w:pPr>
      <w:r>
        <w:rPr>
          <w:u w:val="single"/>
        </w:rPr>
        <w:tab/>
      </w:r>
      <w:r>
        <w:rPr>
          <w:u w:val="single"/>
        </w:rPr>
        <w:tab/>
      </w:r>
      <w:r>
        <w:rPr>
          <w:u w:val="single"/>
        </w:rPr>
        <w:tab/>
      </w:r>
      <w:r w:rsidR="009405D2">
        <w:rPr>
          <w:u w:val="single"/>
        </w:rPr>
        <w:tab/>
      </w:r>
    </w:p>
    <w:sectPr w:rsidR="00E047AD" w:rsidRPr="00CF140A" w:rsidSect="00997AA0">
      <w:footnotePr>
        <w:numRestart w:val="eachSect"/>
      </w:footnotePr>
      <w:endnotePr>
        <w:numFmt w:val="decimal"/>
      </w:endnotePr>
      <w:pgSz w:w="11907" w:h="16840" w:code="9"/>
      <w:pgMar w:top="1418" w:right="1134" w:bottom="1134" w:left="1134" w:header="680"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3C8BE9" w14:textId="77777777" w:rsidR="004F4CD8" w:rsidRDefault="004F4CD8"/>
  </w:endnote>
  <w:endnote w:type="continuationSeparator" w:id="0">
    <w:p w14:paraId="7B787A3D" w14:textId="77777777" w:rsidR="004F4CD8" w:rsidRDefault="004F4CD8"/>
  </w:endnote>
  <w:endnote w:type="continuationNotice" w:id="1">
    <w:p w14:paraId="26AE8DF2" w14:textId="77777777" w:rsidR="004F4CD8" w:rsidRDefault="004F4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Bold">
    <w:altName w:val="Times New Roman"/>
    <w:panose1 w:val="02020803070505020304"/>
    <w:charset w:val="00"/>
    <w:family w:val="roman"/>
    <w:notTrueType/>
    <w:pitch w:val="default"/>
  </w:font>
  <w:font w:name="(Utiliser une police de caractè">
    <w:altName w:val="Times New Roman"/>
    <w:panose1 w:val="00000000000000000000"/>
    <w:charset w:val="00"/>
    <w:family w:val="roman"/>
    <w:notTrueType/>
    <w:pitch w:val="default"/>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FB235" w14:textId="7857F02E" w:rsidR="004F4CD8" w:rsidRPr="00742C06" w:rsidRDefault="004F4CD8" w:rsidP="00742C06">
    <w:pPr>
      <w:pStyle w:val="Footer"/>
      <w:tabs>
        <w:tab w:val="right" w:pos="9638"/>
      </w:tabs>
      <w:rPr>
        <w:sz w:val="18"/>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89F14" w14:textId="629DB14E" w:rsidR="004F4CD8" w:rsidRPr="002B0B06" w:rsidRDefault="004F4CD8" w:rsidP="00491A56">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75</w:t>
    </w:r>
    <w:r w:rsidRPr="002B0B06">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B8F69" w14:textId="77777777" w:rsidR="004F4CD8" w:rsidRPr="00104768" w:rsidRDefault="004F4CD8" w:rsidP="00362656">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74791" w14:textId="5E384CF0" w:rsidR="004F4CD8" w:rsidRPr="002B0B06" w:rsidRDefault="004F4CD8" w:rsidP="00491A56">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77</w:t>
    </w:r>
    <w:r w:rsidRPr="002B0B06">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B6F9C" w14:textId="77777777" w:rsidR="004F4CD8" w:rsidRPr="00104768" w:rsidRDefault="004F4CD8" w:rsidP="00362656">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69</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69A54" w14:textId="014F3C17" w:rsidR="004F4CD8" w:rsidRPr="002B0B06" w:rsidRDefault="004F4CD8" w:rsidP="00190E64">
    <w:pPr>
      <w:pStyle w:val="Footer"/>
      <w:tabs>
        <w:tab w:val="right" w:pos="9638"/>
      </w:tabs>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78</w:t>
    </w:r>
    <w:r w:rsidRPr="002B0B06">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2D4C5" w14:textId="57C0F0A2" w:rsidR="004F4CD8" w:rsidRPr="002B0B06" w:rsidRDefault="004F4CD8" w:rsidP="00491A56">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77</w:t>
    </w:r>
    <w:r w:rsidRPr="002B0B06">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2215D" w14:textId="77777777" w:rsidR="004F4CD8" w:rsidRPr="00104768" w:rsidRDefault="004F4CD8" w:rsidP="00DB543C">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70</w:t>
    </w:r>
    <w:r>
      <w:rPr>
        <w:rStyle w:val="PageNumbe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384B1" w14:textId="1FDC4C20" w:rsidR="004F4CD8" w:rsidRPr="002B0B06" w:rsidRDefault="004F4CD8" w:rsidP="00190E64">
    <w:pPr>
      <w:pStyle w:val="Footer"/>
      <w:tabs>
        <w:tab w:val="right" w:pos="9638"/>
      </w:tabs>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80</w:t>
    </w:r>
    <w:r w:rsidRPr="002B0B06">
      <w:rPr>
        <w:rStyle w:val="PageNumber"/>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324F3" w14:textId="61611B53" w:rsidR="004F4CD8" w:rsidRPr="002B0B06" w:rsidRDefault="004F4CD8" w:rsidP="00491A56">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81</w:t>
    </w:r>
    <w:r w:rsidRPr="002B0B06">
      <w:rPr>
        <w:rStyle w:val="PageNumbe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5D314" w14:textId="77777777" w:rsidR="004F4CD8" w:rsidRPr="00104768" w:rsidRDefault="004F4CD8" w:rsidP="00DB543C">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75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5C2D1" w14:textId="77777777" w:rsidR="004F4CD8" w:rsidRPr="00742C06" w:rsidRDefault="004F4CD8" w:rsidP="00742C06">
    <w:pPr>
      <w:pStyle w:val="Footer"/>
      <w:tabs>
        <w:tab w:val="right" w:pos="9638"/>
      </w:tabs>
      <w:rPr>
        <w:b/>
        <w:sz w:val="18"/>
      </w:rPr>
    </w:pPr>
    <w:r>
      <w:tab/>
    </w:r>
    <w:r w:rsidRPr="00742C06">
      <w:rPr>
        <w:b/>
        <w:sz w:val="18"/>
      </w:rPr>
      <w:fldChar w:fldCharType="begin"/>
    </w:r>
    <w:r w:rsidRPr="00742C06">
      <w:rPr>
        <w:b/>
        <w:sz w:val="18"/>
      </w:rPr>
      <w:instrText xml:space="preserve"> PAGE  \* MERGEFORMAT </w:instrText>
    </w:r>
    <w:r w:rsidRPr="00742C06">
      <w:rPr>
        <w:b/>
        <w:sz w:val="18"/>
      </w:rPr>
      <w:fldChar w:fldCharType="separate"/>
    </w:r>
    <w:r>
      <w:rPr>
        <w:b/>
        <w:noProof/>
        <w:sz w:val="18"/>
      </w:rPr>
      <w:t>3</w:t>
    </w:r>
    <w:r w:rsidRPr="00742C06">
      <w:rPr>
        <w:b/>
        <w:sz w:val="18"/>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FA1F8" w14:textId="046A1411" w:rsidR="004F4CD8" w:rsidRPr="002B0B06" w:rsidRDefault="004F4CD8" w:rsidP="003B0EDE">
    <w:pPr>
      <w:pStyle w:val="Footer"/>
      <w:tabs>
        <w:tab w:val="right" w:pos="9638"/>
      </w:tabs>
      <w:jc w:val="both"/>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86</w:t>
    </w:r>
    <w:r w:rsidRPr="002B0B06">
      <w:rPr>
        <w:rStyle w:val="PageNumber"/>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3F340" w14:textId="014E43F7" w:rsidR="004F4CD8" w:rsidRPr="002B0B06" w:rsidRDefault="004F4CD8" w:rsidP="00491A56">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87</w:t>
    </w:r>
    <w:r w:rsidRPr="002B0B06">
      <w:rPr>
        <w:rStyle w:val="PageNumber"/>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65535"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88</w:t>
    </w:r>
    <w:r w:rsidRPr="00271CB7">
      <w:rPr>
        <w:rStyle w:val="PageNumbe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DB9A1" w14:textId="26A56B09"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89</w:t>
    </w:r>
    <w:r w:rsidRPr="00271CB7">
      <w:rPr>
        <w:rStyle w:val="PageNumbe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439BE"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92</w:t>
    </w:r>
    <w:r w:rsidRPr="00271CB7">
      <w:rPr>
        <w:rStyle w:val="PageNumber"/>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5B5E1" w14:textId="53CD4A65"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91</w:t>
    </w:r>
    <w:r w:rsidRPr="00271CB7">
      <w:rPr>
        <w:rStyle w:val="PageNumber"/>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EBAED"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94</w:t>
    </w:r>
    <w:r w:rsidRPr="00271CB7">
      <w:rPr>
        <w:rStyle w:val="PageNumbe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C2CA6" w14:textId="05ABF187"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95</w:t>
    </w:r>
    <w:r w:rsidRPr="00271CB7">
      <w:rPr>
        <w:rStyle w:val="PageNumbe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B14E3"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100</w:t>
    </w:r>
    <w:r w:rsidRPr="00271CB7">
      <w:rPr>
        <w:rStyle w:val="PageNumber"/>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C40D2" w14:textId="305D8855"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99</w:t>
    </w:r>
    <w:r w:rsidRPr="00271CB7">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3FE88" w14:textId="6194448B" w:rsidR="004F4CD8" w:rsidRPr="002B0B06" w:rsidRDefault="004F4CD8" w:rsidP="003B0EDE">
    <w:pPr>
      <w:pStyle w:val="Footer"/>
      <w:tabs>
        <w:tab w:val="right" w:pos="9638"/>
      </w:tabs>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14</w:t>
    </w:r>
    <w:r w:rsidRPr="002B0B06">
      <w:rPr>
        <w:rStyle w:val="PageNumber"/>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8C27B" w14:textId="0F191FE0"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101</w:t>
    </w:r>
    <w:r w:rsidRPr="00271CB7">
      <w:rPr>
        <w:rStyle w:val="PageNumber"/>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72EF4"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102</w:t>
    </w:r>
    <w:r w:rsidRPr="00271CB7">
      <w:rPr>
        <w:rStyle w:val="PageNumber"/>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E5A38" w14:textId="51E88561"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103</w:t>
    </w:r>
    <w:r w:rsidRPr="00271CB7">
      <w:rPr>
        <w:rStyle w:val="PageNumber"/>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DAFC0"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104</w:t>
    </w:r>
    <w:r w:rsidRPr="00271CB7">
      <w:rPr>
        <w:rStyle w:val="PageNumbe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BF2404"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108</w:t>
    </w:r>
    <w:r w:rsidRPr="00271CB7">
      <w:rPr>
        <w:rStyle w:val="PageNumber"/>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79CCA" w14:textId="6051AC22" w:rsidR="004F4CD8" w:rsidRPr="00271CB7" w:rsidRDefault="004F4CD8" w:rsidP="00491A56">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109</w:t>
    </w:r>
    <w:r w:rsidRPr="00271CB7">
      <w:rPr>
        <w:rStyle w:val="PageNumber"/>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FAA0F" w14:textId="77777777" w:rsidR="004F4CD8" w:rsidRPr="00104768" w:rsidRDefault="004F4CD8" w:rsidP="00DB543C">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99</w:t>
    </w:r>
    <w:r>
      <w:rPr>
        <w:rStyle w:val="PageNumber"/>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402"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110</w:t>
    </w:r>
    <w:r w:rsidRPr="00271CB7">
      <w:rPr>
        <w:rStyle w:val="PageNumbe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937EF" w14:textId="0E4532D9"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111</w:t>
    </w:r>
    <w:r w:rsidRPr="00271CB7">
      <w:rPr>
        <w:rStyle w:val="PageNumber"/>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AE8C3" w14:textId="77777777" w:rsidR="004F4CD8" w:rsidRPr="00104768" w:rsidRDefault="004F4CD8" w:rsidP="00DB543C">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105</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65232" w14:textId="10167811" w:rsidR="004F4CD8" w:rsidRPr="002B0B06" w:rsidRDefault="004F4CD8" w:rsidP="00F172FE">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15</w:t>
    </w:r>
    <w:r w:rsidRPr="002B0B06">
      <w:rPr>
        <w:rStyle w:val="PageNumber"/>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CF698"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112</w:t>
    </w:r>
    <w:r w:rsidRPr="00271CB7">
      <w:rPr>
        <w:rStyle w:val="PageNumber"/>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D39AC"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113</w:t>
    </w:r>
    <w:r w:rsidRPr="00271CB7">
      <w:rPr>
        <w:rStyle w:val="PageNumber"/>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1AA1B" w14:textId="77777777" w:rsidR="004F4CD8" w:rsidRPr="00104768" w:rsidRDefault="004F4CD8" w:rsidP="00DB543C">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107</w:t>
    </w:r>
    <w:r>
      <w:rPr>
        <w:rStyle w:val="PageNumber"/>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0E61D" w14:textId="77777777" w:rsidR="004F4CD8" w:rsidRPr="00271CB7" w:rsidRDefault="004F4CD8" w:rsidP="003B0EDE">
    <w:pPr>
      <w:pStyle w:val="Footer"/>
      <w:tabs>
        <w:tab w:val="right" w:pos="9638"/>
      </w:tabs>
      <w:jc w:val="both"/>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114</w:t>
    </w:r>
    <w:r w:rsidRPr="00271CB7">
      <w:rPr>
        <w:rStyle w:val="PageNumber"/>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E8C1B"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115</w:t>
    </w:r>
    <w:r w:rsidRPr="00271CB7">
      <w:rPr>
        <w:rStyle w:val="PageNumber"/>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7BCD5" w14:textId="77777777" w:rsidR="004F4CD8" w:rsidRPr="00104768" w:rsidRDefault="004F4CD8" w:rsidP="00DB543C">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109</w:t>
    </w:r>
    <w:r>
      <w:rPr>
        <w:rStyle w:val="PageNumber"/>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7C77A" w14:textId="04965D99" w:rsidR="004F4CD8" w:rsidRPr="00271CB7" w:rsidRDefault="004F4CD8" w:rsidP="003B0EDE">
    <w:pPr>
      <w:pStyle w:val="Footer"/>
      <w:tabs>
        <w:tab w:val="right" w:pos="9638"/>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120</w:t>
    </w:r>
    <w:r w:rsidRPr="00271CB7">
      <w:rPr>
        <w:rStyle w:val="PageNumber"/>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3702E"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119</w:t>
    </w:r>
    <w:r w:rsidRPr="00271CB7">
      <w:rPr>
        <w:rStyle w:val="PageNumber"/>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A3A5A" w14:textId="77777777" w:rsidR="004F4CD8" w:rsidRPr="00104768" w:rsidRDefault="004F4CD8" w:rsidP="00DB543C">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111</w:t>
    </w:r>
    <w:r>
      <w:rPr>
        <w:rStyle w:val="PageNumber"/>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C479C"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121</w:t>
    </w:r>
    <w:r w:rsidRPr="00271CB7">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6DF1C" w14:textId="77777777" w:rsidR="004F4CD8" w:rsidRPr="00AD2C2F" w:rsidRDefault="004F4CD8" w:rsidP="00AD2C2F">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B462F" w14:textId="77777777" w:rsidR="004F4CD8" w:rsidRPr="00104768" w:rsidRDefault="004F4CD8" w:rsidP="00AF7DAF">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115</w:t>
    </w:r>
    <w:r>
      <w:rPr>
        <w:rStyle w:val="PageNumber"/>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C828E" w14:textId="77777777" w:rsidR="004F4CD8" w:rsidRPr="00271CB7" w:rsidRDefault="004F4CD8" w:rsidP="003B0EDE">
    <w:pPr>
      <w:pStyle w:val="Footer"/>
      <w:tabs>
        <w:tab w:val="right" w:pos="9638"/>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122</w:t>
    </w:r>
    <w:r w:rsidRPr="00271CB7">
      <w:rPr>
        <w:rStyle w:val="PageNumber"/>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BBB30" w14:textId="77777777" w:rsidR="004F4CD8" w:rsidRPr="00104768" w:rsidRDefault="004F4CD8" w:rsidP="00AF7DAF">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117</w:t>
    </w:r>
    <w:r>
      <w:rPr>
        <w:rStyle w:val="PageNumber"/>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F3BE6"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123</w:t>
    </w:r>
    <w:r w:rsidRPr="00271CB7">
      <w:rPr>
        <w:rStyle w:val="PageNumber"/>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BFCE6" w14:textId="77777777" w:rsidR="004F4CD8" w:rsidRPr="00104768" w:rsidRDefault="004F4CD8" w:rsidP="00AF7DAF">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119</w:t>
    </w:r>
    <w:r>
      <w:rPr>
        <w:rStyle w:val="PageNumber"/>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66B13" w14:textId="77777777" w:rsidR="004F4CD8" w:rsidRPr="00271CB7" w:rsidRDefault="004F4CD8" w:rsidP="003B0EDE">
    <w:pPr>
      <w:pStyle w:val="Footer"/>
      <w:tabs>
        <w:tab w:val="right" w:pos="9638"/>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124</w:t>
    </w:r>
    <w:r w:rsidRPr="00271CB7">
      <w:rPr>
        <w:rStyle w:val="PageNumber"/>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A885B" w14:textId="77777777" w:rsidR="004F4CD8" w:rsidRPr="007A50F9" w:rsidRDefault="004F4CD8" w:rsidP="00AF7DAF">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120</w:t>
    </w:r>
    <w:r>
      <w:rPr>
        <w:rStyle w:val="PageNumber"/>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F2C5E"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125</w:t>
    </w:r>
    <w:r w:rsidRPr="00271CB7">
      <w:rPr>
        <w:rStyle w:val="PageNumber"/>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637F0" w14:textId="77777777" w:rsidR="004F4CD8" w:rsidRPr="007A50F9" w:rsidRDefault="004F4CD8" w:rsidP="00AF7DAF">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121</w:t>
    </w:r>
    <w:r>
      <w:rPr>
        <w:rStyle w:val="PageNumber"/>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59B19" w14:textId="762579ED" w:rsidR="004F4CD8" w:rsidRPr="00271CB7" w:rsidRDefault="004F4CD8" w:rsidP="00271CB7">
    <w:pPr>
      <w:pStyle w:val="Footer"/>
      <w:tabs>
        <w:tab w:val="left" w:pos="1104"/>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128</w:t>
    </w:r>
    <w:r w:rsidRPr="00271CB7">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21027" w14:textId="75EF34B0" w:rsidR="004F4CD8" w:rsidRPr="002B0B06" w:rsidRDefault="004F4CD8" w:rsidP="003B0EDE">
    <w:pPr>
      <w:pStyle w:val="Footer"/>
      <w:tabs>
        <w:tab w:val="right" w:pos="9638"/>
      </w:tabs>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70</w:t>
    </w:r>
    <w:r w:rsidRPr="002B0B06">
      <w:rPr>
        <w:rStyle w:val="PageNumber"/>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21323"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127</w:t>
    </w:r>
    <w:r w:rsidRPr="00271CB7">
      <w:rPr>
        <w:rStyle w:val="PageNumber"/>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6A09C" w14:textId="77777777" w:rsidR="004F4CD8" w:rsidRPr="007A50F9" w:rsidRDefault="004F4CD8" w:rsidP="00AF7DAF">
    <w:pPr>
      <w:pStyle w:val="Footer"/>
      <w:jc w:val="right"/>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134</w:t>
    </w:r>
    <w:r>
      <w:rPr>
        <w:rStyle w:val="PageNumber"/>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AFA6E" w14:textId="77777777" w:rsidR="004F4CD8" w:rsidRPr="00271CB7" w:rsidRDefault="004F4CD8" w:rsidP="00271CB7">
    <w:pPr>
      <w:pStyle w:val="Footer"/>
      <w:tabs>
        <w:tab w:val="left" w:pos="1104"/>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132</w:t>
    </w:r>
    <w:r w:rsidRPr="00271CB7">
      <w:rPr>
        <w:rStyle w:val="PageNumber"/>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DD3E3"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131</w:t>
    </w:r>
    <w:r w:rsidRPr="00271CB7">
      <w:rPr>
        <w:rStyle w:val="PageNumber"/>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0F94B" w14:textId="77777777" w:rsidR="004F4CD8" w:rsidRPr="00271CB7" w:rsidRDefault="004F4CD8" w:rsidP="00271CB7">
    <w:pPr>
      <w:pStyle w:val="Footer"/>
      <w:tabs>
        <w:tab w:val="left" w:pos="1104"/>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134</w:t>
    </w:r>
    <w:r w:rsidRPr="00271CB7">
      <w:rPr>
        <w:rStyle w:val="PageNumber"/>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9C285"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133</w:t>
    </w:r>
    <w:r w:rsidRPr="00271CB7">
      <w:rPr>
        <w:rStyle w:val="PageNumber"/>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B48B6" w14:textId="77777777" w:rsidR="004F4CD8" w:rsidRPr="00271CB7" w:rsidRDefault="004F4CD8" w:rsidP="00271CB7">
    <w:pPr>
      <w:pStyle w:val="Footer"/>
      <w:tabs>
        <w:tab w:val="left" w:pos="1104"/>
      </w:tabs>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144</w:t>
    </w:r>
    <w:r w:rsidRPr="00271CB7">
      <w:rPr>
        <w:rStyle w:val="PageNumber"/>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44EE7" w14:textId="77777777" w:rsidR="004F4CD8" w:rsidRPr="00271CB7" w:rsidRDefault="004F4CD8" w:rsidP="003B0EDE">
    <w:pPr>
      <w:pStyle w:val="Footer"/>
      <w:tabs>
        <w:tab w:val="right" w:pos="9638"/>
      </w:tabs>
      <w:jc w:val="right"/>
      <w:rPr>
        <w:rStyle w:val="PageNumber"/>
      </w:rPr>
    </w:pPr>
    <w:r w:rsidRPr="00271CB7">
      <w:rPr>
        <w:rStyle w:val="PageNumber"/>
      </w:rPr>
      <w:fldChar w:fldCharType="begin"/>
    </w:r>
    <w:r w:rsidRPr="00271CB7">
      <w:rPr>
        <w:rStyle w:val="PageNumber"/>
      </w:rPr>
      <w:instrText xml:space="preserve"> PAGE  \* MERGEFORMAT </w:instrText>
    </w:r>
    <w:r w:rsidRPr="00271CB7">
      <w:rPr>
        <w:rStyle w:val="PageNumber"/>
      </w:rPr>
      <w:fldChar w:fldCharType="separate"/>
    </w:r>
    <w:r>
      <w:rPr>
        <w:rStyle w:val="PageNumber"/>
        <w:noProof/>
      </w:rPr>
      <w:t>147</w:t>
    </w:r>
    <w:r w:rsidRPr="00271CB7">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EFA88" w14:textId="74C53214" w:rsidR="004F4CD8" w:rsidRPr="002B0B06" w:rsidRDefault="004F4CD8" w:rsidP="002D6005">
    <w:pPr>
      <w:pStyle w:val="Footer"/>
      <w:tabs>
        <w:tab w:val="right" w:pos="9638"/>
      </w:tabs>
      <w:jc w:val="right"/>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71</w:t>
    </w:r>
    <w:r w:rsidRPr="002B0B06">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142C6" w14:textId="77777777" w:rsidR="004F4CD8" w:rsidRPr="00104768" w:rsidRDefault="004F4CD8" w:rsidP="004600B9">
    <w:pPr>
      <w:pStyle w:val="Footer"/>
      <w:rPr>
        <w:sz w:val="20"/>
      </w:rPr>
    </w:pPr>
    <w:r>
      <w:rPr>
        <w:rStyle w:val="PageNumber"/>
      </w:rPr>
      <w:fldChar w:fldCharType="begin"/>
    </w:r>
    <w:r>
      <w:rPr>
        <w:rStyle w:val="PageNumber"/>
      </w:rPr>
      <w:instrText xml:space="preserve"> PAGE </w:instrText>
    </w:r>
    <w:r>
      <w:rPr>
        <w:rStyle w:val="PageNumber"/>
      </w:rPr>
      <w:fldChar w:fldCharType="separate"/>
    </w:r>
    <w:r>
      <w:rPr>
        <w:rStyle w:val="PageNumber"/>
        <w:noProof/>
      </w:rPr>
      <w:t>65</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FB250" w14:textId="7428591C" w:rsidR="004F4CD8" w:rsidRPr="002B0B06" w:rsidRDefault="004F4CD8" w:rsidP="002D6005">
    <w:pPr>
      <w:pStyle w:val="Footer"/>
      <w:tabs>
        <w:tab w:val="right" w:pos="9638"/>
      </w:tabs>
      <w:jc w:val="both"/>
      <w:rPr>
        <w:rStyle w:val="PageNumber"/>
      </w:rPr>
    </w:pPr>
    <w:r w:rsidRPr="002B0B06">
      <w:rPr>
        <w:rStyle w:val="PageNumber"/>
      </w:rPr>
      <w:fldChar w:fldCharType="begin"/>
    </w:r>
    <w:r w:rsidRPr="002B0B06">
      <w:rPr>
        <w:rStyle w:val="PageNumber"/>
      </w:rPr>
      <w:instrText xml:space="preserve"> PAGE  \* MERGEFORMAT </w:instrText>
    </w:r>
    <w:r w:rsidRPr="002B0B06">
      <w:rPr>
        <w:rStyle w:val="PageNumber"/>
      </w:rPr>
      <w:fldChar w:fldCharType="separate"/>
    </w:r>
    <w:r>
      <w:rPr>
        <w:rStyle w:val="PageNumber"/>
        <w:noProof/>
      </w:rPr>
      <w:t>76</w:t>
    </w:r>
    <w:r w:rsidRPr="002B0B06">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7C1A5D" w14:textId="77777777" w:rsidR="004F4CD8" w:rsidRPr="000B175B" w:rsidRDefault="004F4CD8" w:rsidP="000B175B">
      <w:pPr>
        <w:tabs>
          <w:tab w:val="right" w:pos="2155"/>
        </w:tabs>
        <w:spacing w:after="80"/>
        <w:ind w:left="680"/>
        <w:rPr>
          <w:u w:val="single"/>
        </w:rPr>
      </w:pPr>
      <w:r>
        <w:rPr>
          <w:u w:val="single"/>
        </w:rPr>
        <w:tab/>
      </w:r>
    </w:p>
  </w:footnote>
  <w:footnote w:type="continuationSeparator" w:id="0">
    <w:p w14:paraId="0201D32C" w14:textId="77777777" w:rsidR="004F4CD8" w:rsidRPr="00FC68B7" w:rsidRDefault="004F4CD8" w:rsidP="00FC68B7">
      <w:pPr>
        <w:tabs>
          <w:tab w:val="left" w:pos="2155"/>
        </w:tabs>
        <w:spacing w:after="80"/>
        <w:ind w:left="680"/>
        <w:rPr>
          <w:u w:val="single"/>
        </w:rPr>
      </w:pPr>
      <w:r>
        <w:rPr>
          <w:u w:val="single"/>
        </w:rPr>
        <w:tab/>
      </w:r>
    </w:p>
  </w:footnote>
  <w:footnote w:type="continuationNotice" w:id="1">
    <w:p w14:paraId="2575E1B1" w14:textId="77777777" w:rsidR="004F4CD8" w:rsidRDefault="004F4CD8"/>
  </w:footnote>
  <w:footnote w:id="2">
    <w:p w14:paraId="141F84EF" w14:textId="77777777" w:rsidR="004F4CD8" w:rsidRDefault="004F4CD8" w:rsidP="00BB1CAD">
      <w:pPr>
        <w:pStyle w:val="FootnoteText"/>
      </w:pPr>
      <w:r>
        <w:tab/>
      </w:r>
      <w:r>
        <w:rPr>
          <w:rStyle w:val="FootnoteReference"/>
          <w:sz w:val="20"/>
        </w:rPr>
        <w:t>*</w:t>
      </w:r>
      <w:r>
        <w:rPr>
          <w:sz w:val="20"/>
        </w:rPr>
        <w:tab/>
      </w:r>
      <w:r>
        <w:t>Former titles of the Agreement:</w:t>
      </w:r>
    </w:p>
    <w:p w14:paraId="183B8138" w14:textId="77777777" w:rsidR="004F4CD8" w:rsidRDefault="004F4CD8" w:rsidP="00BB1CAD">
      <w:pPr>
        <w:pStyle w:val="FootnoteText"/>
        <w:rPr>
          <w:sz w:val="20"/>
        </w:rPr>
      </w:pPr>
      <w:r>
        <w:tab/>
      </w:r>
      <w:r>
        <w:tab/>
      </w:r>
      <w:r>
        <w:rPr>
          <w:spacing w:val="-4"/>
        </w:rPr>
        <w:t>Agreement concerning the Adoption of Uniform Conditions of Approval and Reciprocal Recognition of Approval for Motor Vehicle Equipment and Parts, done at Geneva on 20 March 1958 (original version);</w:t>
      </w:r>
    </w:p>
    <w:p w14:paraId="3DD90441" w14:textId="77777777" w:rsidR="004F4CD8" w:rsidRDefault="004F4CD8" w:rsidP="00BB1CAD">
      <w:pPr>
        <w:pStyle w:val="FootnoteText"/>
      </w:pPr>
      <w:r>
        <w:tab/>
      </w:r>
      <w:r>
        <w:tab/>
        <w:t>Agreement concerning the Adoption of Uniform Technical Prescriptions for Wheeled Vehicles, Equipment and Parts which can be Fitted and/or be Used on Wheeled Vehicles and the Conditions for Reciprocal Recognition of Approvals Granted on the Basis of these Prescriptions, done at Geneva on 5 October 1995 (Revision 2).</w:t>
      </w:r>
    </w:p>
  </w:footnote>
  <w:footnote w:id="3">
    <w:p w14:paraId="2BD4A282" w14:textId="090F87FE" w:rsidR="004F4CD8" w:rsidRPr="0038399C" w:rsidRDefault="004F4CD8" w:rsidP="00403DC0">
      <w:pPr>
        <w:pStyle w:val="FootnoteText"/>
        <w:widowControl w:val="0"/>
        <w:spacing w:after="120"/>
      </w:pPr>
      <w:r>
        <w:tab/>
      </w:r>
      <w:r>
        <w:rPr>
          <w:rStyle w:val="FootnoteReference"/>
        </w:rPr>
        <w:footnoteRef/>
      </w:r>
      <w:r>
        <w:tab/>
      </w:r>
      <w:r w:rsidRPr="0092152C">
        <w:rPr>
          <w:iCs/>
        </w:rPr>
        <w:t>Detail B describes the standard dimensions without ISOFIX attachments. Figure 1 gives the dimensions for optional stowable ISOFIX attachments.</w:t>
      </w:r>
    </w:p>
  </w:footnote>
  <w:footnote w:id="4">
    <w:p w14:paraId="4EAD64FE" w14:textId="35F91C6D" w:rsidR="004F4CD8" w:rsidRPr="00906645" w:rsidRDefault="004F4CD8" w:rsidP="0093626A">
      <w:pPr>
        <w:pStyle w:val="FootnoteText"/>
        <w:rPr>
          <w:rStyle w:val="FootnoteTextChar"/>
        </w:rPr>
      </w:pPr>
      <w:r w:rsidRPr="00906645">
        <w:rPr>
          <w:rStyle w:val="FootnoteTextChar"/>
        </w:rPr>
        <w:tab/>
      </w:r>
      <w:r w:rsidRPr="00906645">
        <w:rPr>
          <w:rStyle w:val="FootnoteTextChar"/>
          <w:vertAlign w:val="superscript"/>
        </w:rPr>
        <w:footnoteRef/>
      </w:r>
      <w:r w:rsidRPr="00906645">
        <w:rPr>
          <w:rStyle w:val="FootnoteTextChar"/>
        </w:rPr>
        <w:tab/>
      </w:r>
      <w:r w:rsidRPr="00906645">
        <w:t>The distinguishing numbers of the Contracting Parties to the 1958 Agreement are reproduced in Annex 3 to the Consolidated Resolution on the Construction of Vehicles (R.E.3), d</w:t>
      </w:r>
      <w:r>
        <w:t>ocument ECE/TRANS/WP.29/78/Rev.</w:t>
      </w:r>
      <w:r w:rsidRPr="00906645">
        <w:t xml:space="preserve">6, Annex 3 – </w:t>
      </w:r>
    </w:p>
    <w:p w14:paraId="60D9E4B0" w14:textId="7629E357" w:rsidR="004F4CD8" w:rsidRPr="00A56D06" w:rsidRDefault="004F4CD8" w:rsidP="0093626A">
      <w:pPr>
        <w:pStyle w:val="FootnoteText"/>
      </w:pPr>
      <w:r w:rsidRPr="00906645">
        <w:rPr>
          <w:rStyle w:val="FootnoteTextChar"/>
        </w:rPr>
        <w:tab/>
      </w:r>
      <w:r w:rsidRPr="00906645">
        <w:rPr>
          <w:rStyle w:val="FootnoteTextChar"/>
        </w:rPr>
        <w:tab/>
      </w:r>
      <w:hyperlink r:id="rId1" w:history="1">
        <w:r w:rsidRPr="00906645">
          <w:rPr>
            <w:rStyle w:val="FootnoteTextChar"/>
          </w:rPr>
          <w:t>www.unece.org/trans/main/wp29/wp29wgs/wp29gen/wp29resolutions.html</w:t>
        </w:r>
      </w:hyperlink>
    </w:p>
  </w:footnote>
  <w:footnote w:id="5">
    <w:p w14:paraId="222724C8" w14:textId="217D572F" w:rsidR="004F4CD8" w:rsidRPr="006D356F" w:rsidRDefault="004F4CD8" w:rsidP="00710111">
      <w:pPr>
        <w:pStyle w:val="FootnoteText"/>
      </w:pPr>
      <w:r>
        <w:tab/>
      </w:r>
      <w:r w:rsidRPr="006D356F">
        <w:rPr>
          <w:rStyle w:val="FootnoteReference"/>
        </w:rPr>
        <w:footnoteRef/>
      </w:r>
      <w:r w:rsidRPr="006D356F">
        <w:tab/>
      </w:r>
      <w:r w:rsidRPr="00AA19AF">
        <w:t>Child restraint fixture</w:t>
      </w:r>
      <w:r w:rsidRPr="006D356F">
        <w:t xml:space="preserve"> (CRF) as defined in </w:t>
      </w:r>
      <w:r>
        <w:t xml:space="preserve">UN </w:t>
      </w:r>
      <w:r w:rsidRPr="006D356F">
        <w:t>Regulation No. 16 (Safety-belts)</w:t>
      </w:r>
    </w:p>
  </w:footnote>
  <w:footnote w:id="6">
    <w:p w14:paraId="6494458D" w14:textId="77777777" w:rsidR="004F4CD8" w:rsidRDefault="004F4CD8" w:rsidP="003B0EDE">
      <w:pPr>
        <w:pStyle w:val="FootnoteText"/>
      </w:pPr>
      <w:r>
        <w:tab/>
      </w:r>
      <w:r w:rsidRPr="00DA7D63">
        <w:rPr>
          <w:rStyle w:val="FootnoteReference"/>
          <w:sz w:val="20"/>
        </w:rPr>
        <w:footnoteRef/>
      </w:r>
      <w:r>
        <w:t xml:space="preserve"> </w:t>
      </w:r>
      <w:r w:rsidRPr="00955523">
        <w:rPr>
          <w:rStyle w:val="FootnoteTextChar"/>
        </w:rPr>
        <w:tab/>
        <w:t>g = 9.81 m/s</w:t>
      </w:r>
      <w:r w:rsidRPr="00955523">
        <w:rPr>
          <w:rStyle w:val="FootnoteTextChar"/>
          <w:vertAlign w:val="superscript"/>
        </w:rPr>
        <w:t>2</w:t>
      </w:r>
      <w:r w:rsidRPr="00955523">
        <w:rPr>
          <w:rStyle w:val="FootnoteTextChar"/>
        </w:rPr>
        <w:t>.</w:t>
      </w:r>
    </w:p>
  </w:footnote>
  <w:footnote w:id="7">
    <w:p w14:paraId="273D26BD" w14:textId="40036BD4" w:rsidR="004F4CD8" w:rsidRDefault="004F4CD8" w:rsidP="003B0EDE">
      <w:pPr>
        <w:pStyle w:val="FootnoteText"/>
      </w:pPr>
      <w:r>
        <w:tab/>
      </w:r>
      <w:r>
        <w:rPr>
          <w:rStyle w:val="FootnoteReference"/>
        </w:rPr>
        <w:footnoteRef/>
      </w:r>
      <w:r>
        <w:t xml:space="preserve"> </w:t>
      </w:r>
      <w:r>
        <w:tab/>
      </w:r>
      <w:r w:rsidRPr="00756CE6">
        <w:t xml:space="preserve">Distinguishing number of the country which has granted/extended/refused/withdrawn approval (see approval provisions in </w:t>
      </w:r>
      <w:r>
        <w:t>this</w:t>
      </w:r>
      <w:r w:rsidRPr="00756CE6">
        <w:t xml:space="preserve"> Regulation).</w:t>
      </w:r>
    </w:p>
  </w:footnote>
  <w:footnote w:id="8">
    <w:p w14:paraId="7003E571" w14:textId="77777777" w:rsidR="004F4CD8" w:rsidRDefault="004F4CD8" w:rsidP="003B0EDE">
      <w:pPr>
        <w:pStyle w:val="FootnoteText"/>
      </w:pPr>
      <w:r>
        <w:tab/>
      </w:r>
      <w:r>
        <w:rPr>
          <w:rStyle w:val="FootnoteReference"/>
        </w:rPr>
        <w:footnoteRef/>
      </w:r>
      <w:r>
        <w:t xml:space="preserve"> </w:t>
      </w:r>
      <w:r>
        <w:tab/>
      </w:r>
      <w:r w:rsidRPr="004642DC">
        <w:t>Strike out what does not apply</w:t>
      </w:r>
      <w:r>
        <w:t>.</w:t>
      </w:r>
    </w:p>
  </w:footnote>
  <w:footnote w:id="9">
    <w:p w14:paraId="60861683" w14:textId="1E7ED4DC" w:rsidR="004F4CD8" w:rsidRDefault="004F4CD8" w:rsidP="003B0EDE">
      <w:pPr>
        <w:pStyle w:val="FootnoteText"/>
      </w:pPr>
      <w:r>
        <w:tab/>
      </w:r>
      <w:r w:rsidRPr="00B825CE">
        <w:rPr>
          <w:rStyle w:val="FootnoteReference"/>
        </w:rPr>
        <w:footnoteRef/>
      </w:r>
      <w:r w:rsidRPr="005B790E">
        <w:tab/>
      </w:r>
      <w:r w:rsidRPr="00065826">
        <w:t xml:space="preserve">The dimension shall be of 210 mm with an adjustment range of </w:t>
      </w:r>
      <w:r>
        <w:rPr>
          <w:szCs w:val="18"/>
        </w:rPr>
        <w:t>±</w:t>
      </w:r>
      <w:r w:rsidRPr="00065826">
        <w:t>70 mm.</w:t>
      </w:r>
    </w:p>
  </w:footnote>
  <w:footnote w:id="10">
    <w:p w14:paraId="131A802D" w14:textId="77777777" w:rsidR="004F4CD8" w:rsidRDefault="004F4CD8" w:rsidP="003B0EDE">
      <w:pPr>
        <w:pStyle w:val="FootnoteText"/>
      </w:pPr>
      <w:r>
        <w:tab/>
      </w:r>
      <w:r w:rsidRPr="00B825CE">
        <w:rPr>
          <w:rStyle w:val="FootnoteReference"/>
          <w:sz w:val="20"/>
        </w:rPr>
        <w:footnoteRef/>
      </w:r>
      <w:r>
        <w:tab/>
      </w:r>
      <w:r w:rsidRPr="005B790E">
        <w:t>The address to obtain the relevant ASTM standards is: ASTM, 1916 Race Street, Philadelphia, USA PA 19 103.</w:t>
      </w:r>
    </w:p>
  </w:footnote>
  <w:footnote w:id="11">
    <w:p w14:paraId="3E4B9BFF" w14:textId="4F0E4F47" w:rsidR="004F4CD8" w:rsidRPr="0038399C" w:rsidRDefault="004F4CD8" w:rsidP="001F0266">
      <w:pPr>
        <w:pStyle w:val="FootnoteText"/>
        <w:widowControl w:val="0"/>
        <w:tabs>
          <w:tab w:val="clear" w:pos="1021"/>
          <w:tab w:val="right" w:pos="1020"/>
        </w:tabs>
      </w:pPr>
      <w:r>
        <w:tab/>
      </w:r>
      <w:r>
        <w:rPr>
          <w:rStyle w:val="FootnoteReference"/>
        </w:rPr>
        <w:footnoteRef/>
      </w:r>
      <w:r>
        <w:tab/>
      </w:r>
      <w:r w:rsidRPr="001F0266">
        <w:rPr>
          <w:lang w:val="en-US"/>
        </w:rPr>
        <w:t>The configurations of each dummy or abdominal pressure sensors are described and deposited in a transitory way on the website of the informal working group on Child Restraint Systems:</w:t>
      </w:r>
      <w:r>
        <w:rPr>
          <w:lang w:val="en-US"/>
        </w:rPr>
        <w:t xml:space="preserve"> </w:t>
      </w:r>
      <w:r w:rsidRPr="001F0266">
        <w:rPr>
          <w:lang w:val="en-US"/>
        </w:rPr>
        <w:t>https://www2.unece.org/wiki/display/trans/Q-Dummy+drawings</w:t>
      </w:r>
    </w:p>
  </w:footnote>
  <w:footnote w:id="12">
    <w:p w14:paraId="54BE90DE" w14:textId="7EDF372C" w:rsidR="004F4CD8" w:rsidRPr="0038399C" w:rsidRDefault="004F4CD8" w:rsidP="00985A5A">
      <w:pPr>
        <w:pStyle w:val="FootnoteText"/>
      </w:pPr>
      <w:r>
        <w:tab/>
      </w:r>
      <w:r>
        <w:rPr>
          <w:rStyle w:val="FootnoteReference"/>
        </w:rPr>
        <w:footnoteRef/>
      </w:r>
      <w:r>
        <w:tab/>
      </w:r>
      <w:r w:rsidRPr="003B5966">
        <w:t xml:space="preserve">The </w:t>
      </w:r>
      <w:r w:rsidRPr="00985A5A">
        <w:t>technical</w:t>
      </w:r>
      <w:r w:rsidRPr="003B5966">
        <w:t xml:space="preserve"> specifications and detailed drawings of Q-dummy </w:t>
      </w:r>
      <w:r w:rsidRPr="00BA1D95">
        <w:t>and APTS,</w:t>
      </w:r>
      <w:r w:rsidRPr="003B5966">
        <w:t xml:space="preserve"> and the technical specifications for their adjustment for the tests of this Regulation are deposited in a transitory way on the website of the informal working group on Child Restraint Systems (https://www2.unece.org/wiki/display/trans/Q-dummy+drawings) of the UNECE, Palais de Nations, Geneva, Switzerland. At the time of the adoption of this Regulation by the World Forum for Harmonization of Vehicle Regulations (WP.29), the text restricting the use of the drawings and technical specifications will be removed from the individual pages and they will be reloaded on the above-mentioned website. After a time period needed by the Informal Working Group to finalize the examination of the technical specifications and drawings of dummies to cover the phase 2 of the Regulation, the final and agreed drawings will be relocated in the Mutual Resolution of the 1958 and 1998 Agreements, hosted in the website of the World Forum WP.29.</w:t>
      </w:r>
    </w:p>
  </w:footnote>
  <w:footnote w:id="13">
    <w:p w14:paraId="4B0DBD12" w14:textId="77777777" w:rsidR="004F4CD8" w:rsidRDefault="004F4CD8" w:rsidP="003B0EDE">
      <w:pPr>
        <w:pStyle w:val="FootnoteText"/>
      </w:pPr>
      <w:r>
        <w:tab/>
      </w:r>
      <w:r>
        <w:rPr>
          <w:rStyle w:val="FootnoteReference"/>
        </w:rPr>
        <w:footnoteRef/>
      </w:r>
      <w:r>
        <w:tab/>
        <w:t>The distance "a" is equal to the length of the synchronous pendulum under consideration.</w:t>
      </w:r>
    </w:p>
  </w:footnote>
  <w:footnote w:id="14">
    <w:p w14:paraId="786090DC" w14:textId="5E4C7B28" w:rsidR="004F4CD8" w:rsidRDefault="004F4CD8" w:rsidP="0020716E">
      <w:pPr>
        <w:pStyle w:val="FootnoteText"/>
      </w:pPr>
      <w:r w:rsidRPr="00906645">
        <w:rPr>
          <w:rStyle w:val="FootnoteTextChar"/>
        </w:rPr>
        <w:tab/>
      </w:r>
      <w:r w:rsidRPr="00906645">
        <w:rPr>
          <w:rStyle w:val="FootnoteTextChar"/>
          <w:vertAlign w:val="superscript"/>
        </w:rPr>
        <w:footnoteRef/>
      </w:r>
      <w:r w:rsidRPr="00906645">
        <w:rPr>
          <w:rStyle w:val="FootnoteTextChar"/>
        </w:rPr>
        <w:tab/>
        <w:t>The acceleration (a) referring to the centre of gravity is calculated from the triaxial components of the acceleration measured with a CFC of 1,000.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3F20F" w14:textId="32490022" w:rsidR="004F4CD8" w:rsidRPr="003E78C2" w:rsidRDefault="004F4CD8" w:rsidP="00190E64">
    <w:pPr>
      <w:pStyle w:val="Header"/>
      <w:pBdr>
        <w:bottom w:val="none" w:sz="0" w:space="0" w:color="auto"/>
      </w:pBdr>
      <w:rPr>
        <w:spacing w:val="-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D0ED4F" w14:textId="32042120" w:rsidR="004F4CD8" w:rsidRPr="00F662A5" w:rsidRDefault="004F4CD8" w:rsidP="00AC2546">
    <w:pPr>
      <w:pStyle w:val="Header"/>
    </w:pPr>
    <w:r w:rsidRPr="00940770">
      <w:t>E/ECE/324/Rev.2/Add.128</w:t>
    </w:r>
    <w:r>
      <w:t>/Rev.4</w:t>
    </w:r>
    <w:r w:rsidRPr="00940770">
      <w:br/>
      <w:t>E/ECE/TRANS/505/Rev.2/Add.128</w:t>
    </w:r>
    <w:r>
      <w:t>/Rev.4</w:t>
    </w:r>
    <w:r w:rsidRPr="00940770">
      <w:br/>
      <w:t xml:space="preserve">Annex </w:t>
    </w:r>
    <w:r>
      <w:t>2</w:t>
    </w:r>
  </w:p>
  <w:p w14:paraId="092CAC9F" w14:textId="77777777" w:rsidR="004F4CD8" w:rsidRPr="00F662A5" w:rsidRDefault="004F4CD8" w:rsidP="00F662A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4026D" w14:textId="7C78C53D" w:rsidR="004F4CD8" w:rsidRPr="00940770" w:rsidRDefault="004F4CD8" w:rsidP="00AD2C2F">
    <w:pPr>
      <w:pStyle w:val="Header"/>
      <w:jc w:val="right"/>
    </w:pPr>
    <w:r w:rsidRPr="00940770">
      <w:t>E/ECE/324/Rev.2/Add.128</w:t>
    </w:r>
    <w:r>
      <w:t>/Rev.4</w:t>
    </w:r>
    <w:r w:rsidRPr="00940770">
      <w:br/>
      <w:t>E/ECE/TRANS/505/Rev.2/Add.128</w:t>
    </w:r>
    <w:r>
      <w:t>/Rev.4</w:t>
    </w:r>
    <w:r w:rsidRPr="00940770">
      <w:br/>
      <w:t xml:space="preserve">Annex </w:t>
    </w:r>
    <w:r>
      <w:t>2</w:t>
    </w:r>
  </w:p>
  <w:p w14:paraId="1D2E0D08" w14:textId="77777777" w:rsidR="004F4CD8" w:rsidRPr="00F662A5" w:rsidRDefault="004F4CD8" w:rsidP="00F662A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EFFE1" w14:textId="77777777" w:rsidR="004F4CD8" w:rsidRPr="00AC2546" w:rsidRDefault="004F4CD8" w:rsidP="003E78C2">
    <w:pPr>
      <w:pStyle w:val="Header"/>
      <w:jc w:val="right"/>
    </w:pPr>
    <w:r w:rsidRPr="00940770">
      <w:t>E/ECE/324/Rev.2/Add.128</w:t>
    </w:r>
    <w:r>
      <w:t>/Rev.1</w:t>
    </w:r>
    <w:r w:rsidRPr="00940770">
      <w:br/>
      <w:t>E/ECE/TRANS/505/Rev.2/Add.128</w:t>
    </w:r>
    <w:r>
      <w:t>/Rev.1</w:t>
    </w:r>
    <w:r w:rsidRPr="00940770">
      <w:br/>
      <w:t>Annex 2</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A5D8D" w14:textId="1BC156F3" w:rsidR="004F4CD8" w:rsidRPr="00F662A5" w:rsidRDefault="004F4CD8" w:rsidP="00AC2546">
    <w:pPr>
      <w:pStyle w:val="Header"/>
    </w:pPr>
    <w:r w:rsidRPr="00940770">
      <w:t>E/ECE/324/Rev.2/Add.128</w:t>
    </w:r>
    <w:r>
      <w:t>/Rev.4</w:t>
    </w:r>
    <w:r w:rsidRPr="00940770">
      <w:br/>
      <w:t>E/ECE/TRANS/505/Rev.2/Add.128</w:t>
    </w:r>
    <w:r>
      <w:t>/Rev.4</w:t>
    </w:r>
    <w:r w:rsidRPr="00940770">
      <w:br/>
      <w:t xml:space="preserve">Annex </w:t>
    </w:r>
    <w:r>
      <w:t>3</w:t>
    </w:r>
  </w:p>
  <w:p w14:paraId="57D3BE11" w14:textId="77777777" w:rsidR="004F4CD8" w:rsidRPr="00F662A5" w:rsidRDefault="004F4CD8" w:rsidP="00F662A5"/>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8362F" w14:textId="5D1C2310" w:rsidR="004F4CD8" w:rsidRPr="00940770" w:rsidRDefault="004F4CD8" w:rsidP="00AD2C2F">
    <w:pPr>
      <w:pStyle w:val="Header"/>
      <w:jc w:val="right"/>
    </w:pPr>
    <w:r w:rsidRPr="00940770">
      <w:t>E/ECE/324/Rev.2/Add.128</w:t>
    </w:r>
    <w:r>
      <w:t>/Rev.</w:t>
    </w:r>
    <w:r w:rsidR="00166A02">
      <w:t>4</w:t>
    </w:r>
    <w:r w:rsidRPr="00940770">
      <w:br/>
      <w:t>E/ECE/TRANS/505/Rev.2/Add.128</w:t>
    </w:r>
    <w:r>
      <w:t>/Rev.</w:t>
    </w:r>
    <w:r w:rsidR="00166A02">
      <w:t>4</w:t>
    </w:r>
    <w:r w:rsidRPr="00940770">
      <w:br/>
      <w:t xml:space="preserve">Annex </w:t>
    </w:r>
    <w:r>
      <w:t>3</w:t>
    </w:r>
  </w:p>
  <w:p w14:paraId="4FD37FC4" w14:textId="77777777" w:rsidR="004F4CD8" w:rsidRPr="00F662A5" w:rsidRDefault="004F4CD8" w:rsidP="00190E64">
    <w:pP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5B931" w14:textId="77777777" w:rsidR="004F4CD8" w:rsidRDefault="004F4CD8" w:rsidP="00EC0093">
    <w:pPr>
      <w:pStyle w:val="Header"/>
      <w:pBdr>
        <w:bottom w:val="single" w:sz="4" w:space="1" w:color="auto"/>
      </w:pBdr>
      <w:jc w:val="right"/>
    </w:pPr>
    <w:r w:rsidRPr="00940770">
      <w:t>E/ECE/324/Rev.2/Add.128</w:t>
    </w:r>
    <w:r>
      <w:t>/Rev.1</w:t>
    </w:r>
    <w:r w:rsidRPr="00940770">
      <w:br/>
      <w:t>E/ECE/TRANS/505/Rev.2/Add.128</w:t>
    </w:r>
    <w:r>
      <w:t>/Rev.1</w:t>
    </w:r>
    <w:r w:rsidRPr="00940770">
      <w:br/>
      <w:t>Annex 3</w:t>
    </w:r>
  </w:p>
  <w:p w14:paraId="77EE71BA" w14:textId="77777777" w:rsidR="004F4CD8" w:rsidRPr="00AC2546" w:rsidRDefault="004F4CD8" w:rsidP="00EC0093">
    <w:pPr>
      <w:pStyle w:val="Header"/>
      <w:pBdr>
        <w:bottom w:val="none" w:sz="0" w:space="0" w:color="auto"/>
      </w:pBd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B6CFC" w14:textId="7A0F5076" w:rsidR="004F4CD8" w:rsidRPr="00F662A5" w:rsidRDefault="004F4CD8" w:rsidP="00AC2546">
    <w:pPr>
      <w:pStyle w:val="Header"/>
    </w:pPr>
    <w:r w:rsidRPr="00940770">
      <w:t>E/ECE/324/Rev.2/Add.128</w:t>
    </w:r>
    <w:r>
      <w:t>/Rev.4</w:t>
    </w:r>
    <w:r w:rsidRPr="00940770">
      <w:br/>
      <w:t>E/ECE/TRANS/505/Rev.2/Add.128</w:t>
    </w:r>
    <w:r>
      <w:t>/Rev.4</w:t>
    </w:r>
    <w:r w:rsidRPr="00940770">
      <w:br/>
      <w:t>Annex 4</w:t>
    </w:r>
  </w:p>
  <w:p w14:paraId="41A0B964" w14:textId="77777777" w:rsidR="004F4CD8" w:rsidRPr="00F662A5" w:rsidRDefault="004F4CD8" w:rsidP="00F662A5"/>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7B34A" w14:textId="542E6AC6" w:rsidR="004F4CD8" w:rsidRPr="00940770" w:rsidRDefault="004F4CD8" w:rsidP="00AD2C2F">
    <w:pPr>
      <w:pStyle w:val="Header"/>
      <w:jc w:val="right"/>
    </w:pPr>
    <w:r w:rsidRPr="00940770">
      <w:t>E/ECE/324/Rev.2/Add.128</w:t>
    </w:r>
    <w:r>
      <w:t>/Rev.4</w:t>
    </w:r>
    <w:r w:rsidRPr="00940770">
      <w:br/>
      <w:t>E/ECE/TRANS/505/Rev.2/Add.128</w:t>
    </w:r>
    <w:r>
      <w:t>/Rev.4</w:t>
    </w:r>
    <w:r w:rsidRPr="00940770">
      <w:br/>
      <w:t>Annex 4</w:t>
    </w:r>
  </w:p>
  <w:p w14:paraId="18760BF5" w14:textId="77777777" w:rsidR="004F4CD8" w:rsidRPr="00F662A5" w:rsidRDefault="004F4CD8" w:rsidP="00F662A5"/>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2509B" w14:textId="77777777" w:rsidR="004F4CD8" w:rsidRPr="00AC2546" w:rsidRDefault="004F4CD8" w:rsidP="00DB543C">
    <w:pPr>
      <w:pStyle w:val="Header"/>
    </w:pPr>
    <w:r w:rsidRPr="00940770">
      <w:t>E/ECE/324/Rev.2/Add.128</w:t>
    </w:r>
    <w:r>
      <w:t>/Rev.1</w:t>
    </w:r>
    <w:r w:rsidRPr="00940770">
      <w:br/>
      <w:t>E/ECE/TRANS/505/Rev.2/Add.128</w:t>
    </w:r>
    <w:r>
      <w:t>/Rev.1</w:t>
    </w:r>
    <w:r w:rsidRPr="00940770">
      <w:br/>
      <w:t>Annex 4</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E3304" w14:textId="3F18DF31" w:rsidR="004F4CD8" w:rsidRPr="00F662A5" w:rsidRDefault="004F4CD8" w:rsidP="00AC2546">
    <w:pPr>
      <w:pStyle w:val="Header"/>
    </w:pPr>
    <w:r w:rsidRPr="00940770">
      <w:t>E/ECE/324/Rev.2/Add.128</w:t>
    </w:r>
    <w:r>
      <w:t>/Rev.4</w:t>
    </w:r>
    <w:r w:rsidRPr="00940770">
      <w:br/>
      <w:t>E/ECE/TRANS/505/Rev.2/Add.128</w:t>
    </w:r>
    <w:r>
      <w:t>/Rev.4</w:t>
    </w:r>
    <w:r w:rsidRPr="00940770">
      <w:br/>
      <w:t>Annex 5</w:t>
    </w:r>
  </w:p>
  <w:p w14:paraId="6B17F7D1" w14:textId="77777777" w:rsidR="004F4CD8" w:rsidRPr="00F662A5" w:rsidRDefault="004F4CD8" w:rsidP="00F662A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61B8B" w14:textId="77777777" w:rsidR="004F4CD8" w:rsidRPr="00742C06" w:rsidRDefault="004F4CD8" w:rsidP="00742C06">
    <w:pPr>
      <w:pStyle w:val="Header"/>
      <w:jc w:val="right"/>
    </w:pPr>
    <w:r>
      <w:t>E/ECE/324/Rev.2/Add.xxxx</w:t>
    </w:r>
    <w:r>
      <w:br/>
      <w:t>E/ECE/TRANS/505/Rev.2/Add.xxxx</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2CA72" w14:textId="38363166" w:rsidR="004F4CD8" w:rsidRPr="00F662A5" w:rsidRDefault="004F4CD8" w:rsidP="00AC2546">
    <w:pPr>
      <w:pStyle w:val="Header"/>
      <w:jc w:val="right"/>
    </w:pPr>
    <w:r w:rsidRPr="00940770">
      <w:t>E/ECE/324/Rev.2/Add.128</w:t>
    </w:r>
    <w:r>
      <w:t>/Rev.4</w:t>
    </w:r>
    <w:r w:rsidRPr="00940770">
      <w:br/>
      <w:t>E/ECE/TRANS/505/Rev.2/Add.128</w:t>
    </w:r>
    <w:r>
      <w:t>/Rev.4</w:t>
    </w:r>
    <w:r w:rsidRPr="00940770">
      <w:br/>
      <w:t>Annex 5</w:t>
    </w:r>
  </w:p>
  <w:p w14:paraId="0C2D403F" w14:textId="77777777" w:rsidR="004F4CD8" w:rsidRPr="00F662A5" w:rsidRDefault="004F4CD8" w:rsidP="00190E64">
    <w:pP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570BA" w14:textId="656225BA" w:rsidR="004F4CD8" w:rsidRPr="00AC2546" w:rsidRDefault="004F4CD8" w:rsidP="00DB543C">
    <w:pPr>
      <w:pStyle w:val="Header"/>
    </w:pPr>
    <w:r w:rsidRPr="00940770">
      <w:t>E/ECE/324/Rev.2/Add.128</w:t>
    </w:r>
    <w:r>
      <w:t>/Rev.1</w:t>
    </w:r>
    <w:r w:rsidRPr="00940770">
      <w:br/>
      <w:t>E/ECE/TRANS/505/Rev.2/Add.128</w:t>
    </w:r>
    <w:r>
      <w:t>/Rev.1</w:t>
    </w:r>
    <w:r w:rsidRPr="00940770">
      <w:br/>
      <w:t xml:space="preserve">Annex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9CE6B" w14:textId="53C5A607" w:rsidR="004F4CD8" w:rsidRPr="00940770" w:rsidRDefault="004F4CD8" w:rsidP="00AC2546">
    <w:pPr>
      <w:pStyle w:val="Header"/>
    </w:pPr>
    <w:r w:rsidRPr="00940770">
      <w:t>E/ECE/324/Rev.2/Add.128</w:t>
    </w:r>
    <w:r>
      <w:t>/Rev.4</w:t>
    </w:r>
    <w:r w:rsidRPr="00940770">
      <w:br/>
      <w:t>E/ECE/TRANS/505/Rev.2/Add.128</w:t>
    </w:r>
    <w:r>
      <w:t>/Rev.4</w:t>
    </w:r>
    <w:r w:rsidRPr="00940770">
      <w:br/>
      <w:t>Annex 6</w:t>
    </w:r>
  </w:p>
  <w:p w14:paraId="53A0E178" w14:textId="77777777" w:rsidR="004F4CD8" w:rsidRPr="00577F67" w:rsidRDefault="004F4CD8" w:rsidP="00577F67"/>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1D62A" w14:textId="0D6DA9BB" w:rsidR="004F4CD8" w:rsidRPr="00940770" w:rsidRDefault="004F4CD8" w:rsidP="00AC2546">
    <w:pPr>
      <w:pStyle w:val="Header"/>
      <w:jc w:val="right"/>
    </w:pPr>
    <w:r w:rsidRPr="00940770">
      <w:t>E/ECE/324/Rev.2/Add.128</w:t>
    </w:r>
    <w:r>
      <w:t>/Rev.4</w:t>
    </w:r>
    <w:r w:rsidRPr="00940770">
      <w:br/>
      <w:t>E/ECE/TRANS/505/Rev.2/Add.128</w:t>
    </w:r>
    <w:r>
      <w:t>/Rev.4</w:t>
    </w:r>
    <w:r w:rsidRPr="00940770">
      <w:br/>
      <w:t>Annex 6</w:t>
    </w:r>
  </w:p>
  <w:p w14:paraId="3F11DF5A" w14:textId="77777777" w:rsidR="004F4CD8" w:rsidRPr="00577F67" w:rsidRDefault="004F4CD8" w:rsidP="00190E64">
    <w:pP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3B4CF" w14:textId="329203B8" w:rsidR="004F4CD8" w:rsidRPr="00AC2546" w:rsidRDefault="004F4CD8" w:rsidP="00052236">
    <w:pPr>
      <w:pStyle w:val="Header"/>
      <w:jc w:val="right"/>
    </w:pPr>
    <w:r w:rsidRPr="00940770">
      <w:t>E/ECE/324/Rev.2/Add.128</w:t>
    </w:r>
    <w:r>
      <w:t>/Rev.1</w:t>
    </w:r>
    <w:r w:rsidRPr="00940770">
      <w:br/>
      <w:t>E/ECE/TRANS/505/Rev.2/Add.128</w:t>
    </w:r>
    <w:r>
      <w:t>/Rev.1</w:t>
    </w:r>
    <w:r w:rsidRPr="00940770">
      <w:br/>
      <w:t xml:space="preserve">Annex </w:t>
    </w:r>
    <w:r>
      <w:t>6</w:t>
    </w:r>
    <w:r w:rsidRPr="00940770">
      <w:t xml:space="preserve"> – Appendix 1</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2D1C0" w14:textId="1CDA8CB5"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Annex 6 – Appendix 1</w:t>
    </w:r>
  </w:p>
  <w:p w14:paraId="76855FC7" w14:textId="77777777" w:rsidR="004F4CD8" w:rsidRPr="00F662A5" w:rsidRDefault="004F4CD8" w:rsidP="00C74081">
    <w:pPr>
      <w:pStyle w:val="Header"/>
      <w:pBdr>
        <w:bottom w:val="none" w:sz="0" w:space="0" w:color="auto"/>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A90FD1" w14:textId="574916CD"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6 – Appendix 1</w:t>
    </w:r>
  </w:p>
  <w:p w14:paraId="3CD0995F" w14:textId="77777777" w:rsidR="004F4CD8" w:rsidRPr="00AC2546" w:rsidRDefault="004F4CD8" w:rsidP="00C74081">
    <w:pPr>
      <w:pStyle w:val="Header"/>
      <w:pBdr>
        <w:bottom w:val="none" w:sz="0" w:space="0" w:color="auto"/>
      </w:pBdr>
      <w:jc w:val="righ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620A3" w14:textId="3307F84C" w:rsidR="004F4CD8" w:rsidRPr="00AC2546" w:rsidRDefault="004F4CD8" w:rsidP="00052236">
    <w:pPr>
      <w:pStyle w:val="Header"/>
      <w:jc w:val="right"/>
    </w:pPr>
    <w:r w:rsidRPr="00940770">
      <w:t>E/ECE/324/Rev.2/Add.128</w:t>
    </w:r>
    <w:r>
      <w:t>/Rev.1</w:t>
    </w:r>
    <w:r w:rsidRPr="00940770">
      <w:br/>
      <w:t>E/ECE/TRANS/505/Rev.2/Add.128</w:t>
    </w:r>
    <w:r>
      <w:t>/Rev.1</w:t>
    </w:r>
    <w:r w:rsidRPr="00940770">
      <w:br/>
      <w:t xml:space="preserve">Annex </w:t>
    </w:r>
    <w:r>
      <w:t>6</w:t>
    </w:r>
    <w:r w:rsidRPr="00940770">
      <w:t xml:space="preserve"> – Appendix 1</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A3625" w14:textId="5C949811"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Annex 6 – Appendix 2</w:t>
    </w:r>
  </w:p>
  <w:p w14:paraId="2F8C0F32" w14:textId="77777777" w:rsidR="004F4CD8" w:rsidRPr="00F662A5" w:rsidRDefault="004F4CD8" w:rsidP="00C74081">
    <w:pPr>
      <w:pStyle w:val="Header"/>
      <w:pBdr>
        <w:bottom w:val="none" w:sz="0" w:space="0" w:color="auto"/>
      </w:pBd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8CCC3" w14:textId="04EC39CB"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6 – Appendix 2</w:t>
    </w:r>
  </w:p>
  <w:p w14:paraId="23C43008" w14:textId="77777777" w:rsidR="004F4CD8" w:rsidRPr="00AC2546" w:rsidRDefault="004F4CD8" w:rsidP="00C74081">
    <w:pPr>
      <w:pStyle w:val="Header"/>
      <w:pBdr>
        <w:bottom w:val="none" w:sz="0" w:space="0" w:color="auto"/>
      </w:pBd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27C00" w14:textId="77777777" w:rsidR="004F4CD8" w:rsidRDefault="004F4CD8" w:rsidP="009077D0">
    <w:pPr>
      <w:pStyle w:val="Header"/>
      <w:pBdr>
        <w:bottom w:val="none" w:sz="0" w:space="0" w:color="auto"/>
      </w:pBd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91B86" w14:textId="2BF87418"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Annex 6 – Appendix 3</w:t>
    </w:r>
  </w:p>
  <w:p w14:paraId="2A41B8A6" w14:textId="77777777" w:rsidR="004F4CD8" w:rsidRPr="00F662A5" w:rsidRDefault="004F4CD8" w:rsidP="00C74081">
    <w:pPr>
      <w:pStyle w:val="Header"/>
      <w:pBdr>
        <w:bottom w:val="none" w:sz="0" w:space="0" w:color="auto"/>
      </w:pBd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7A869" w14:textId="5F828BD8"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6 – Appendix 3</w:t>
    </w:r>
  </w:p>
  <w:p w14:paraId="1FC47A05" w14:textId="77777777" w:rsidR="004F4CD8" w:rsidRPr="00FF5A5B" w:rsidRDefault="004F4CD8" w:rsidP="00C74081">
    <w:pPr>
      <w:pStyle w:val="Header"/>
      <w:pBdr>
        <w:bottom w:val="none" w:sz="0" w:space="0" w:color="auto"/>
      </w:pBdr>
      <w:jc w:val="righ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51836" w14:textId="48946E17"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r>
    <w:r>
      <w:t>Annex 6 – Appendix 4</w:t>
    </w:r>
  </w:p>
  <w:p w14:paraId="680ED031" w14:textId="77777777" w:rsidR="004F4CD8" w:rsidRPr="00F662A5" w:rsidRDefault="004F4CD8" w:rsidP="00C74081">
    <w:pPr>
      <w:pStyle w:val="Header"/>
      <w:pBdr>
        <w:bottom w:val="none" w:sz="0" w:space="0" w:color="auto"/>
      </w:pBd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1D436" w14:textId="7D7B9BAE" w:rsidR="004F4CD8" w:rsidRDefault="004F4CD8" w:rsidP="00650B23">
    <w:pPr>
      <w:pStyle w:val="Header"/>
      <w:pBdr>
        <w:bottom w:val="single" w:sz="4" w:space="1" w:color="auto"/>
      </w:pBdr>
      <w:jc w:val="right"/>
    </w:pPr>
    <w:r w:rsidRPr="00940770">
      <w:t>E/ECE/324/Rev.2/Add.128</w:t>
    </w:r>
    <w:r>
      <w:t>/Rev.4</w:t>
    </w:r>
    <w:r w:rsidRPr="00940770">
      <w:br/>
      <w:t>E/ECE/TRANS/505/Rev.2/Add.128</w:t>
    </w:r>
    <w:r>
      <w:t>/Rev.4</w:t>
    </w:r>
    <w:r w:rsidRPr="00940770">
      <w:br/>
    </w:r>
    <w:r>
      <w:t>Annex 6 – Appendix 4</w:t>
    </w:r>
  </w:p>
  <w:p w14:paraId="2366EBB8" w14:textId="3668E095" w:rsidR="004F4CD8" w:rsidRPr="00FF5A5B" w:rsidRDefault="004F4CD8" w:rsidP="00650B23">
    <w:pPr>
      <w:pStyle w:val="Header"/>
      <w:pBdr>
        <w:bottom w:val="none" w:sz="0" w:space="0" w:color="auto"/>
      </w:pBdr>
      <w:jc w:val="righ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6BE0F4" w14:textId="30886636"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Annex 7</w:t>
    </w:r>
  </w:p>
  <w:p w14:paraId="15A1B487" w14:textId="77777777" w:rsidR="004F4CD8" w:rsidRPr="00F662A5" w:rsidRDefault="004F4CD8" w:rsidP="00C74081">
    <w:pPr>
      <w:pStyle w:val="Header"/>
      <w:pBdr>
        <w:bottom w:val="none" w:sz="0" w:space="0" w:color="auto"/>
      </w:pBd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28256" w14:textId="72C40141" w:rsidR="004F4CD8" w:rsidRDefault="004F4CD8" w:rsidP="00650B23">
    <w:pPr>
      <w:pStyle w:val="Header"/>
      <w:pBdr>
        <w:bottom w:val="single" w:sz="4" w:space="1" w:color="auto"/>
      </w:pBdr>
      <w:jc w:val="right"/>
    </w:pPr>
    <w:r w:rsidRPr="00940770">
      <w:t>E/ECE/324/Rev.2/Add.128</w:t>
    </w:r>
    <w:r>
      <w:t>/Rev.4</w:t>
    </w:r>
    <w:r w:rsidRPr="00940770">
      <w:br/>
      <w:t>E/ECE/TRANS/505/Rev.2/Add.128</w:t>
    </w:r>
    <w:r>
      <w:t>/Rev.4</w:t>
    </w:r>
    <w:r w:rsidRPr="00940770">
      <w:br/>
    </w:r>
    <w:r>
      <w:t>Annex 7</w:t>
    </w:r>
  </w:p>
  <w:p w14:paraId="0DCEF8CF" w14:textId="14D325A6" w:rsidR="004F4CD8" w:rsidRPr="00FF5A5B" w:rsidRDefault="004F4CD8" w:rsidP="00650B23">
    <w:pPr>
      <w:pStyle w:val="Header"/>
      <w:pBdr>
        <w:bottom w:val="none" w:sz="0" w:space="0" w:color="auto"/>
      </w:pBdr>
      <w:jc w:val="righ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7247D" w14:textId="61E51842" w:rsidR="004F4CD8" w:rsidRDefault="004F4CD8" w:rsidP="004D59C3">
    <w:pPr>
      <w:pStyle w:val="Header"/>
      <w:pBdr>
        <w:bottom w:val="single" w:sz="4" w:space="1" w:color="auto"/>
      </w:pBdr>
    </w:pPr>
    <w:r w:rsidRPr="00940770">
      <w:t>E/ECE/324/Rev.2/Add.128</w:t>
    </w:r>
    <w:r>
      <w:t>/Rev.4</w:t>
    </w:r>
    <w:r w:rsidRPr="00940770">
      <w:br/>
      <w:t>E/ECE/TRANS/505/Rev.2/Add.128</w:t>
    </w:r>
    <w:r>
      <w:t>/Rev.4</w:t>
    </w:r>
    <w:r w:rsidRPr="00940770">
      <w:br/>
      <w:t>Annex 7 – Appendix 1</w:t>
    </w:r>
  </w:p>
  <w:p w14:paraId="3863A369" w14:textId="77777777" w:rsidR="004F4CD8" w:rsidRPr="00FF5A5B" w:rsidRDefault="004F4CD8" w:rsidP="004D59C3">
    <w:pPr>
      <w:pStyle w:val="Header"/>
      <w:pBdr>
        <w:bottom w:val="none" w:sz="0" w:space="0" w:color="auto"/>
      </w:pBd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B9B00" w14:textId="3BE92F85"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7 – Appendix 1</w:t>
    </w:r>
  </w:p>
  <w:p w14:paraId="3266294A" w14:textId="77777777" w:rsidR="004F4CD8" w:rsidRPr="00FF5A5B" w:rsidRDefault="004F4CD8" w:rsidP="00C74081">
    <w:pPr>
      <w:pStyle w:val="Header"/>
      <w:pBdr>
        <w:bottom w:val="none" w:sz="0" w:space="0" w:color="auto"/>
      </w:pBdr>
      <w:jc w:val="righ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0D408" w14:textId="1374E1BC"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 xml:space="preserve">Annex 7 – Appendix </w:t>
    </w:r>
    <w:r>
      <w:t>2</w:t>
    </w:r>
  </w:p>
  <w:p w14:paraId="7312E103" w14:textId="77777777" w:rsidR="004F4CD8" w:rsidRPr="00FF5A5B" w:rsidRDefault="004F4CD8" w:rsidP="00C74081">
    <w:pPr>
      <w:pStyle w:val="Header"/>
      <w:pBdr>
        <w:bottom w:val="none" w:sz="0" w:space="0" w:color="auto"/>
      </w:pBd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53990" w14:textId="7DDBFD1C" w:rsidR="004F4CD8" w:rsidRDefault="004F4CD8" w:rsidP="004D59C3">
    <w:pPr>
      <w:pStyle w:val="Header"/>
      <w:pBdr>
        <w:bottom w:val="single" w:sz="4" w:space="1" w:color="auto"/>
      </w:pBdr>
      <w:jc w:val="right"/>
    </w:pPr>
    <w:r w:rsidRPr="00940770">
      <w:t>E/ECE/324/Rev.2/Add.128</w:t>
    </w:r>
    <w:r>
      <w:t>/Rev.4</w:t>
    </w:r>
    <w:r w:rsidRPr="00940770">
      <w:br/>
      <w:t>E/ECE/TRANS/505/Rev.2/Add.128</w:t>
    </w:r>
    <w:r>
      <w:t>/Rev.4</w:t>
    </w:r>
    <w:r w:rsidRPr="00940770">
      <w:br/>
      <w:t xml:space="preserve">Annex 7 – </w:t>
    </w:r>
    <w:r w:rsidRPr="004D59C3">
      <w:t>Appendix</w:t>
    </w:r>
    <w:r w:rsidRPr="00940770">
      <w:t xml:space="preserve"> 2</w:t>
    </w:r>
  </w:p>
  <w:p w14:paraId="6180CE2E" w14:textId="77777777" w:rsidR="004F4CD8" w:rsidRPr="00FF5A5B" w:rsidRDefault="004F4CD8" w:rsidP="004D59C3">
    <w:pPr>
      <w:pStyle w:val="Header"/>
      <w:pBdr>
        <w:bottom w:val="none" w:sz="0" w:space="0" w:color="auto"/>
      </w:pBd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1B906E" w14:textId="611012F4" w:rsidR="004F4CD8" w:rsidRPr="00940770" w:rsidRDefault="004F4CD8" w:rsidP="00AD2C2F">
    <w:pPr>
      <w:pStyle w:val="Header"/>
    </w:pPr>
    <w:r w:rsidRPr="00940770">
      <w:t>E/ECE/324/Rev.2/Add.128</w:t>
    </w:r>
    <w:r>
      <w:t>/Rev.4</w:t>
    </w:r>
    <w:r w:rsidRPr="00940770">
      <w:br/>
      <w:t>E/ECE/TRANS/505/Rev.2/Add.128</w:t>
    </w:r>
    <w:r>
      <w:t>/Rev.4</w:t>
    </w:r>
  </w:p>
  <w:p w14:paraId="0E80B90F" w14:textId="77777777" w:rsidR="004F4CD8" w:rsidRPr="00F662A5" w:rsidRDefault="004F4CD8" w:rsidP="00F662A5"/>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0577A" w14:textId="7C7CC14A" w:rsidR="004F4CD8" w:rsidRDefault="004F4CD8" w:rsidP="00C74081">
    <w:pPr>
      <w:pStyle w:val="Header"/>
      <w:pBdr>
        <w:bottom w:val="single" w:sz="4" w:space="1" w:color="auto"/>
      </w:pBdr>
    </w:pPr>
    <w:r w:rsidRPr="00940770">
      <w:t>E/ECE/324/Rev.2/Add.128</w:t>
    </w:r>
    <w:r>
      <w:t>/Rev.4</w:t>
    </w:r>
    <w:r w:rsidRPr="00940770">
      <w:br/>
      <w:t>E/ECE/TRANS/505/Rev.2/Add.128</w:t>
    </w:r>
    <w:r>
      <w:t>/Rev.4</w:t>
    </w:r>
    <w:r w:rsidRPr="00940770">
      <w:br/>
      <w:t>Annex 7 – Appendix 3</w:t>
    </w:r>
  </w:p>
  <w:p w14:paraId="23F88EA2" w14:textId="77777777" w:rsidR="004F4CD8" w:rsidRPr="00FF5A5B" w:rsidRDefault="004F4CD8" w:rsidP="00C74081">
    <w:pPr>
      <w:pStyle w:val="Header"/>
      <w:pBdr>
        <w:bottom w:val="none" w:sz="0" w:space="0" w:color="auto"/>
      </w:pBd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078F7" w14:textId="5F09B1F6"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7 – Appendix 3</w:t>
    </w:r>
  </w:p>
  <w:p w14:paraId="327D677C" w14:textId="77777777" w:rsidR="004F4CD8" w:rsidRPr="00FF5A5B" w:rsidRDefault="004F4CD8" w:rsidP="00C74081">
    <w:pPr>
      <w:pStyle w:val="Header"/>
      <w:pBdr>
        <w:bottom w:val="none" w:sz="0" w:space="0" w:color="auto"/>
      </w:pBdr>
      <w:jc w:val="righ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B4397" w14:textId="32F612A9" w:rsidR="004F4CD8" w:rsidRPr="00940770" w:rsidRDefault="004F4CD8" w:rsidP="00FF5A5B">
    <w:pPr>
      <w:pStyle w:val="Header"/>
    </w:pPr>
    <w:r w:rsidRPr="00940770">
      <w:t>E/ECE/324/Rev.2/Add.128</w:t>
    </w:r>
    <w:r>
      <w:t>/Rev.4</w:t>
    </w:r>
    <w:r w:rsidRPr="00940770">
      <w:br/>
      <w:t>E/ECE/TRANS/505/Rev.2/Add.128</w:t>
    </w:r>
    <w:r>
      <w:t>/Rev.4</w:t>
    </w:r>
    <w:r w:rsidRPr="00940770">
      <w:br/>
      <w:t>Annex 8</w:t>
    </w:r>
  </w:p>
  <w:p w14:paraId="0BACBC91" w14:textId="77777777" w:rsidR="004F4CD8" w:rsidRPr="0094212E" w:rsidRDefault="004F4CD8" w:rsidP="0094212E"/>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2F678" w14:textId="3BED0F54" w:rsidR="004F4CD8" w:rsidRDefault="004F4CD8" w:rsidP="00EC0093">
    <w:pPr>
      <w:pStyle w:val="Header"/>
      <w:pBdr>
        <w:bottom w:val="single" w:sz="4" w:space="1" w:color="auto"/>
      </w:pBdr>
      <w:jc w:val="right"/>
    </w:pPr>
    <w:r w:rsidRPr="00940770">
      <w:t>E/ECE/324/Rev.2/Add.128</w:t>
    </w:r>
    <w:r>
      <w:t>/Rev.4</w:t>
    </w:r>
    <w:r w:rsidRPr="00940770">
      <w:br/>
      <w:t>E/ECE/TRANS/505/Rev.2/Add.128</w:t>
    </w:r>
    <w:r>
      <w:t>/Rev.4</w:t>
    </w:r>
    <w:r w:rsidRPr="00940770">
      <w:br/>
      <w:t>Annex 8</w:t>
    </w:r>
  </w:p>
  <w:p w14:paraId="20060AF9" w14:textId="77777777" w:rsidR="004F4CD8" w:rsidRPr="00FF5A5B" w:rsidRDefault="004F4CD8" w:rsidP="00EC0093">
    <w:pPr>
      <w:pStyle w:val="Header"/>
      <w:pBdr>
        <w:bottom w:val="none" w:sz="0" w:space="0" w:color="auto"/>
      </w:pBdr>
      <w:jc w:val="righ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58511" w14:textId="77777777" w:rsidR="004F4CD8" w:rsidRPr="00FF5A5B" w:rsidRDefault="004F4CD8" w:rsidP="00DB543C">
    <w:pPr>
      <w:pStyle w:val="Header"/>
      <w:jc w:val="right"/>
    </w:pPr>
    <w:r w:rsidRPr="00940770">
      <w:t>E/ECE/324/Rev.2/Add.128</w:t>
    </w:r>
    <w:r w:rsidRPr="00940770">
      <w:br/>
      <w:t>E/ECE/TRANS/505/Rev.2/Add.128</w:t>
    </w:r>
    <w:r w:rsidRPr="00940770">
      <w:br/>
      <w:t>Annex 8</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0CA8C" w14:textId="79E465FB" w:rsidR="004F4CD8" w:rsidRPr="00940770" w:rsidRDefault="004F4CD8" w:rsidP="00FF5A5B">
    <w:pPr>
      <w:pStyle w:val="Header"/>
    </w:pPr>
    <w:r w:rsidRPr="00940770">
      <w:t>E/ECE/324/Rev.2/Add.128</w:t>
    </w:r>
    <w:r>
      <w:t>/Rev.4</w:t>
    </w:r>
    <w:r w:rsidRPr="00940770">
      <w:br/>
      <w:t>E/ECE/TRANS/505/Rev.2/Add.128</w:t>
    </w:r>
    <w:r>
      <w:t>/Rev.4</w:t>
    </w:r>
    <w:r w:rsidRPr="00940770">
      <w:br/>
      <w:t>Annex 9</w:t>
    </w:r>
  </w:p>
  <w:p w14:paraId="7C074E13" w14:textId="77777777" w:rsidR="004F4CD8" w:rsidRPr="0094212E" w:rsidRDefault="004F4CD8" w:rsidP="0094212E"/>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EB474" w14:textId="2C832B5E"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9</w:t>
    </w:r>
  </w:p>
  <w:p w14:paraId="639DA419" w14:textId="77777777" w:rsidR="004F4CD8" w:rsidRPr="00FF5A5B" w:rsidRDefault="004F4CD8" w:rsidP="00C74081">
    <w:pPr>
      <w:pStyle w:val="Header"/>
      <w:pBdr>
        <w:bottom w:val="none" w:sz="0" w:space="0" w:color="auto"/>
      </w:pBdr>
      <w:jc w:val="righ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02CE9" w14:textId="77777777" w:rsidR="004F4CD8" w:rsidRDefault="004F4CD8" w:rsidP="00EC0093">
    <w:pPr>
      <w:pStyle w:val="Header"/>
      <w:pBdr>
        <w:bottom w:val="single" w:sz="4" w:space="1" w:color="auto"/>
      </w:pBdr>
      <w:jc w:val="right"/>
    </w:pPr>
    <w:r w:rsidRPr="00940770">
      <w:t>E/ECE/324/Rev.2/Add.128</w:t>
    </w:r>
    <w:r w:rsidRPr="00940770">
      <w:br/>
      <w:t>E/ECE/TRANS/505/Rev.2/Add.128</w:t>
    </w:r>
    <w:r w:rsidRPr="00940770">
      <w:br/>
      <w:t>Annex 9</w:t>
    </w:r>
  </w:p>
  <w:p w14:paraId="5D57C43A" w14:textId="77777777" w:rsidR="004F4CD8" w:rsidRPr="00FF5A5B" w:rsidRDefault="004F4CD8" w:rsidP="00EC0093">
    <w:pPr>
      <w:pStyle w:val="Header"/>
      <w:pBdr>
        <w:bottom w:val="none" w:sz="0" w:space="0" w:color="auto"/>
      </w:pBdr>
      <w:jc w:val="righ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46888" w14:textId="50120A06" w:rsidR="004F4CD8" w:rsidRPr="00940770" w:rsidRDefault="004F4CD8" w:rsidP="00FF5A5B">
    <w:pPr>
      <w:pStyle w:val="Header"/>
    </w:pPr>
    <w:r w:rsidRPr="00940770">
      <w:t>E/ECE/324/Rev.2/Add.128</w:t>
    </w:r>
    <w:r>
      <w:t>/Rev.4</w:t>
    </w:r>
    <w:r w:rsidRPr="00940770">
      <w:br/>
      <w:t>E/ECE/TRANS/505/Rev.2/Add.128</w:t>
    </w:r>
    <w:r>
      <w:t>/Rev.4</w:t>
    </w:r>
    <w:r w:rsidRPr="00940770">
      <w:br/>
      <w:t>Annex 10</w:t>
    </w:r>
  </w:p>
  <w:p w14:paraId="2D3B08DE" w14:textId="77777777" w:rsidR="004F4CD8" w:rsidRPr="0094212E" w:rsidRDefault="004F4CD8" w:rsidP="0094212E"/>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1A223" w14:textId="20C47839"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10</w:t>
    </w:r>
  </w:p>
  <w:p w14:paraId="6B260309" w14:textId="77777777" w:rsidR="004F4CD8" w:rsidRPr="00000DFB" w:rsidRDefault="004F4CD8" w:rsidP="00C74081">
    <w:pPr>
      <w:pStyle w:val="Header"/>
      <w:pBdr>
        <w:bottom w:val="none" w:sz="0" w:space="0" w:color="auto"/>
      </w:pBd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261BC" w14:textId="57BBCA8C" w:rsidR="004F4CD8" w:rsidRPr="00940770" w:rsidRDefault="004F4CD8" w:rsidP="00AD2C2F">
    <w:pPr>
      <w:pStyle w:val="Header"/>
      <w:jc w:val="right"/>
    </w:pPr>
    <w:r w:rsidRPr="00940770">
      <w:t>E/ECE/324/Rev.2/Add.128</w:t>
    </w:r>
    <w:r>
      <w:t>/Rev.4</w:t>
    </w:r>
    <w:r w:rsidRPr="00940770">
      <w:br/>
      <w:t>E/ECE/TRANS/505/Rev.2/Add.128</w:t>
    </w:r>
    <w:r>
      <w:t>/Rev.4</w:t>
    </w:r>
  </w:p>
  <w:p w14:paraId="33CC24DE" w14:textId="77777777" w:rsidR="004F4CD8" w:rsidRPr="00F662A5" w:rsidRDefault="004F4CD8" w:rsidP="00190E64">
    <w:pPr>
      <w:jc w:val="righ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7D475" w14:textId="77777777" w:rsidR="004F4CD8" w:rsidRDefault="004F4CD8" w:rsidP="00C74081">
    <w:pPr>
      <w:pStyle w:val="Header"/>
      <w:pBdr>
        <w:bottom w:val="single" w:sz="4" w:space="1" w:color="auto"/>
      </w:pBdr>
      <w:jc w:val="right"/>
    </w:pPr>
    <w:r w:rsidRPr="00940770">
      <w:t>E/ECE/324/Rev.2/Add.128</w:t>
    </w:r>
    <w:r>
      <w:t>/Rev.1</w:t>
    </w:r>
    <w:r w:rsidRPr="00940770">
      <w:br/>
      <w:t>E/ECE/TRANS/505/Rev.2/Add.128</w:t>
    </w:r>
    <w:r>
      <w:t>/Rev.1</w:t>
    </w:r>
    <w:r w:rsidRPr="00940770">
      <w:br/>
      <w:t>Annex 10</w:t>
    </w:r>
  </w:p>
  <w:p w14:paraId="7C0E94B8" w14:textId="77777777" w:rsidR="004F4CD8" w:rsidRPr="00000DFB" w:rsidRDefault="004F4CD8" w:rsidP="00C74081">
    <w:pPr>
      <w:pStyle w:val="Header"/>
      <w:pBdr>
        <w:bottom w:val="none" w:sz="0" w:space="0" w:color="auto"/>
      </w:pBdr>
      <w:jc w:val="righ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103E" w14:textId="67BFBBE8" w:rsidR="004F4CD8" w:rsidRPr="00940770" w:rsidRDefault="004F4CD8" w:rsidP="00FF5A5B">
    <w:pPr>
      <w:pStyle w:val="Header"/>
    </w:pPr>
    <w:r w:rsidRPr="00940770">
      <w:t>E/ECE/324/Rev.2/Add.128</w:t>
    </w:r>
    <w:r>
      <w:t>/Rev.4</w:t>
    </w:r>
    <w:r w:rsidRPr="00940770">
      <w:br/>
      <w:t>E/ECE/TRANS/505/Rev.2/Add.128</w:t>
    </w:r>
    <w:r>
      <w:t>/Rev.4</w:t>
    </w:r>
    <w:r w:rsidRPr="00940770">
      <w:br/>
      <w:t>Annex 11</w:t>
    </w:r>
  </w:p>
  <w:p w14:paraId="517B1A80" w14:textId="77777777" w:rsidR="004F4CD8" w:rsidRPr="0094212E" w:rsidRDefault="004F4CD8" w:rsidP="0094212E"/>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A9D3D" w14:textId="19E850B2"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11</w:t>
    </w:r>
  </w:p>
  <w:p w14:paraId="4FDF20C6" w14:textId="77777777" w:rsidR="004F4CD8" w:rsidRPr="00000DFB" w:rsidRDefault="004F4CD8" w:rsidP="00C74081">
    <w:pPr>
      <w:pStyle w:val="Header"/>
      <w:pBdr>
        <w:bottom w:val="none" w:sz="0" w:space="0" w:color="auto"/>
      </w:pBdr>
      <w:jc w:val="right"/>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D3623" w14:textId="77777777" w:rsidR="004F4CD8" w:rsidRPr="00000DFB" w:rsidRDefault="004F4CD8" w:rsidP="00DB543C">
    <w:pPr>
      <w:pStyle w:val="Header"/>
      <w:jc w:val="right"/>
    </w:pPr>
    <w:r w:rsidRPr="00940770">
      <w:t>E/ECE/324/Rev.2/Add.128</w:t>
    </w:r>
    <w:r w:rsidRPr="00940770">
      <w:br/>
      <w:t>E/ECE/TRANS/505/Rev.2/Add.128</w:t>
    </w:r>
    <w:r w:rsidRPr="00940770">
      <w:br/>
      <w:t>Annex 11</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32F48" w14:textId="5DBA685B" w:rsidR="004F4CD8" w:rsidRPr="00940770" w:rsidRDefault="004F4CD8" w:rsidP="00000DFB">
    <w:pPr>
      <w:pStyle w:val="Header"/>
    </w:pPr>
    <w:r w:rsidRPr="00940770">
      <w:t>E/ECE/324/Rev.2/Add.128</w:t>
    </w:r>
    <w:r>
      <w:t>/Rev.4</w:t>
    </w:r>
    <w:r w:rsidRPr="00940770">
      <w:br/>
      <w:t>E/ECE/TRANS/505/Rev.2/Add.128</w:t>
    </w:r>
    <w:r>
      <w:t>/Rev.4</w:t>
    </w:r>
    <w:r w:rsidRPr="00940770">
      <w:br/>
      <w:t>Annex 12</w:t>
    </w:r>
  </w:p>
  <w:p w14:paraId="1289DE1C" w14:textId="77777777" w:rsidR="004F4CD8" w:rsidRPr="000B0501" w:rsidRDefault="004F4CD8" w:rsidP="0058307B"/>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748E2" w14:textId="34A1376B" w:rsidR="004F4CD8" w:rsidRPr="00940770" w:rsidRDefault="004F4CD8" w:rsidP="00000DFB">
    <w:pPr>
      <w:pStyle w:val="Header"/>
      <w:jc w:val="right"/>
    </w:pPr>
    <w:r w:rsidRPr="00940770">
      <w:t>E/ECE/324/Rev.2/Add.128</w:t>
    </w:r>
    <w:r>
      <w:t>/Rev.4</w:t>
    </w:r>
    <w:r w:rsidRPr="00940770">
      <w:br/>
      <w:t>E/ECE/TRANS/505/Rev.2/Add.128</w:t>
    </w:r>
    <w:r>
      <w:t>/Rev.4</w:t>
    </w:r>
    <w:r w:rsidRPr="00940770">
      <w:br/>
      <w:t>Annex 12</w:t>
    </w:r>
  </w:p>
  <w:p w14:paraId="39E3FA51" w14:textId="77777777" w:rsidR="004F4CD8" w:rsidRPr="000B0501" w:rsidRDefault="004F4CD8" w:rsidP="00713E0D">
    <w:pPr>
      <w:jc w:val="righ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24B5C" w14:textId="77777777" w:rsidR="004F4CD8" w:rsidRPr="00000DFB" w:rsidRDefault="004F4CD8" w:rsidP="00DB543C">
    <w:pPr>
      <w:pStyle w:val="Header"/>
      <w:jc w:val="right"/>
    </w:pPr>
    <w:r w:rsidRPr="00940770">
      <w:t>E/ECE/324/Rev.2/Add.128</w:t>
    </w:r>
    <w:r w:rsidRPr="00940770">
      <w:br/>
      <w:t>E/ECE/TRANS/505/Rev.2/Add.128</w:t>
    </w:r>
    <w:r w:rsidRPr="00940770">
      <w:br/>
      <w:t>Annex 12</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FF5EF" w14:textId="1E86EA9F" w:rsidR="004F4CD8" w:rsidRPr="00940770" w:rsidRDefault="004F4CD8" w:rsidP="00000DFB">
    <w:pPr>
      <w:pStyle w:val="Header"/>
    </w:pPr>
    <w:r w:rsidRPr="00940770">
      <w:t>E/ECE/324/Rev.2/Add.128</w:t>
    </w:r>
    <w:r>
      <w:t>/Rev.4</w:t>
    </w:r>
    <w:r w:rsidRPr="00940770">
      <w:br/>
      <w:t>E/ECE/TRANS/505/Rev.2/Add.128</w:t>
    </w:r>
    <w:r>
      <w:t>/Rev.4</w:t>
    </w:r>
    <w:r w:rsidRPr="00940770">
      <w:br/>
      <w:t>Annex 1</w:t>
    </w:r>
    <w:r>
      <w:t>3</w:t>
    </w:r>
  </w:p>
  <w:p w14:paraId="219A95B6" w14:textId="77777777" w:rsidR="004F4CD8" w:rsidRPr="0058307B" w:rsidRDefault="004F4CD8" w:rsidP="0058307B"/>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0A564" w14:textId="0CF4F0BF"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13</w:t>
    </w:r>
  </w:p>
  <w:p w14:paraId="03159A84" w14:textId="77777777" w:rsidR="004F4CD8" w:rsidRPr="002C6B01" w:rsidRDefault="004F4CD8" w:rsidP="00C74081">
    <w:pPr>
      <w:pStyle w:val="Header"/>
      <w:pBdr>
        <w:bottom w:val="none" w:sz="0" w:space="0" w:color="auto"/>
      </w:pBdr>
      <w:jc w:val="right"/>
      <w:rPr>
        <w:rFonts w:ascii="Times New Roman Bold" w:hAnsi="Times New Roman Bold"/>
        <w:b w:val="0"/>
        <w:strike/>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F25CE" w14:textId="77777777" w:rsidR="004F4CD8" w:rsidRPr="00000DFB" w:rsidRDefault="004F4CD8" w:rsidP="00AF7DAF">
    <w:pPr>
      <w:pStyle w:val="Header"/>
      <w:jc w:val="right"/>
    </w:pPr>
    <w:r w:rsidRPr="00940770">
      <w:t>E/ECE/324/Rev.2/Add.128</w:t>
    </w:r>
    <w:r w:rsidRPr="00940770">
      <w:br/>
      <w:t>E/ECE/TRANS/505/Rev.2/Add.128</w:t>
    </w:r>
    <w:r w:rsidRPr="00940770">
      <w:br/>
      <w:t>Annex 13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1C843" w14:textId="77777777" w:rsidR="004F4CD8" w:rsidRPr="00AD2C2F" w:rsidRDefault="004F4CD8" w:rsidP="00AD2C2F"/>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09E3D" w14:textId="305E019C" w:rsidR="004F4CD8" w:rsidRPr="00940770" w:rsidRDefault="004F4CD8" w:rsidP="00000DFB">
    <w:pPr>
      <w:pStyle w:val="Header"/>
    </w:pPr>
    <w:r w:rsidRPr="00940770">
      <w:t>E/ECE/324/Rev.2/Add.128</w:t>
    </w:r>
    <w:r>
      <w:t>/Rev.4</w:t>
    </w:r>
    <w:r w:rsidRPr="00940770">
      <w:br/>
      <w:t>E/ECE/TRANS/505/Rev.2/Add.128</w:t>
    </w:r>
    <w:r>
      <w:t>/Rev.4</w:t>
    </w:r>
    <w:r w:rsidRPr="00940770">
      <w:br/>
      <w:t>Annex 1</w:t>
    </w:r>
    <w:r>
      <w:t>4</w:t>
    </w:r>
  </w:p>
  <w:p w14:paraId="30637BE7" w14:textId="77777777" w:rsidR="004F4CD8" w:rsidRPr="0058307B" w:rsidRDefault="004F4CD8" w:rsidP="0058307B"/>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23DA3" w14:textId="7469312D"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w:t>
    </w:r>
    <w:r>
      <w:t>4</w:t>
    </w:r>
  </w:p>
  <w:p w14:paraId="7E13876E" w14:textId="77777777" w:rsidR="004F4CD8" w:rsidRPr="002C6B01" w:rsidRDefault="004F4CD8" w:rsidP="00C74081">
    <w:pPr>
      <w:pStyle w:val="Header"/>
      <w:pBdr>
        <w:bottom w:val="none" w:sz="0" w:space="0" w:color="auto"/>
      </w:pBdr>
      <w:jc w:val="right"/>
      <w:rPr>
        <w:rFonts w:ascii="Times New Roman Bold" w:hAnsi="Times New Roman Bold"/>
        <w:b w:val="0"/>
        <w:strike/>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4EBE6" w14:textId="77777777" w:rsidR="004F4CD8" w:rsidRPr="00000DFB" w:rsidRDefault="004F4CD8" w:rsidP="00AF7DAF">
    <w:pPr>
      <w:pStyle w:val="Header"/>
      <w:jc w:val="right"/>
    </w:pPr>
    <w:r w:rsidRPr="00940770">
      <w:t>E/ECE/324/Rev.2/Add.128</w:t>
    </w:r>
    <w:r w:rsidRPr="00940770">
      <w:br/>
      <w:t>E/ECE/TRANS/505/Rev.2/Add.128</w:t>
    </w:r>
    <w:r w:rsidRPr="00940770">
      <w:br/>
      <w:t>Annex 14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4ABB4" w14:textId="7E3AF27C" w:rsidR="004F4CD8" w:rsidRPr="00940770" w:rsidRDefault="004F4CD8" w:rsidP="00000DFB">
    <w:pPr>
      <w:pStyle w:val="Header"/>
    </w:pPr>
    <w:r w:rsidRPr="00940770">
      <w:t>E/ECE/324/Rev.2/Add.128</w:t>
    </w:r>
    <w:r>
      <w:t>/Rev.4</w:t>
    </w:r>
    <w:r w:rsidRPr="00940770">
      <w:br/>
      <w:t>E/ECE/TRANS/505/Rev.2/Add.128</w:t>
    </w:r>
    <w:r>
      <w:t>/Rev.4</w:t>
    </w:r>
    <w:r w:rsidRPr="00940770">
      <w:br/>
      <w:t>Annex 1</w:t>
    </w:r>
    <w:r>
      <w:t>5</w:t>
    </w:r>
  </w:p>
  <w:p w14:paraId="062BFC0D" w14:textId="77777777" w:rsidR="004F4CD8" w:rsidRPr="0058307B" w:rsidRDefault="004F4CD8" w:rsidP="0058307B"/>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30C53" w14:textId="52525D83"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w:t>
    </w:r>
    <w:r>
      <w:t>5</w:t>
    </w:r>
  </w:p>
  <w:p w14:paraId="089C96C9" w14:textId="77777777" w:rsidR="004F4CD8" w:rsidRPr="002C6B01" w:rsidRDefault="004F4CD8" w:rsidP="00C74081">
    <w:pPr>
      <w:pStyle w:val="Header"/>
      <w:pBdr>
        <w:bottom w:val="none" w:sz="0" w:space="0" w:color="auto"/>
      </w:pBdr>
      <w:jc w:val="right"/>
      <w:rPr>
        <w:rFonts w:ascii="Times New Roman Bold" w:hAnsi="Times New Roman Bold"/>
        <w:b w:val="0"/>
        <w:strike/>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B6F80" w14:textId="77777777" w:rsidR="004F4CD8" w:rsidRPr="00000DFB" w:rsidRDefault="004F4CD8" w:rsidP="00AF7DAF">
    <w:pPr>
      <w:pStyle w:val="Header"/>
    </w:pPr>
    <w:r w:rsidRPr="00940770">
      <w:t>E/ECE/324/Rev.2/Add.128</w:t>
    </w:r>
    <w:r w:rsidRPr="00940770">
      <w:br/>
      <w:t>E/ECE/TRANS/505/Rev.2/Add.128</w:t>
    </w:r>
    <w:r w:rsidRPr="00940770">
      <w:br/>
      <w:t>Annex 15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D9EEA" w14:textId="1C3DE49C" w:rsidR="004F4CD8" w:rsidRPr="00940770" w:rsidRDefault="004F4CD8" w:rsidP="00000DFB">
    <w:pPr>
      <w:pStyle w:val="Header"/>
    </w:pPr>
    <w:r w:rsidRPr="00940770">
      <w:t>E/ECE/324/Rev.2/Add.128</w:t>
    </w:r>
    <w:r>
      <w:t>/Rev.4</w:t>
    </w:r>
    <w:r w:rsidRPr="00940770">
      <w:br/>
      <w:t>E/ECE/TRANS/505/Rev.2/Add.128</w:t>
    </w:r>
    <w:r>
      <w:t>/Rev.4</w:t>
    </w:r>
    <w:r w:rsidRPr="00940770">
      <w:br/>
      <w:t>Annex 1</w:t>
    </w:r>
    <w:r>
      <w:t>6</w:t>
    </w:r>
  </w:p>
  <w:p w14:paraId="7766703D" w14:textId="77777777" w:rsidR="004F4CD8" w:rsidRPr="00A076E6" w:rsidRDefault="004F4CD8" w:rsidP="0058307B">
    <w:pPr>
      <w:rPr>
        <w:sz w:val="18"/>
        <w:szCs w:val="18"/>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42D58" w14:textId="070755D0" w:rsidR="004F4CD8" w:rsidRDefault="004F4CD8" w:rsidP="00C74081">
    <w:pPr>
      <w:pStyle w:val="Header"/>
      <w:pBdr>
        <w:bottom w:val="single" w:sz="4" w:space="1" w:color="auto"/>
      </w:pBdr>
      <w:jc w:val="right"/>
    </w:pPr>
    <w:r w:rsidRPr="00940770">
      <w:t>E/ECE/324/Rev.2/Add.128</w:t>
    </w:r>
    <w:r>
      <w:t>/Rev.3</w:t>
    </w:r>
    <w:r w:rsidRPr="00940770">
      <w:br/>
      <w:t>E/ECE/TRANS/505/Rev.2/Add.128</w:t>
    </w:r>
    <w:r>
      <w:t>/Rev.3</w:t>
    </w:r>
    <w:r w:rsidRPr="00940770">
      <w:br/>
      <w:t>Annex 1</w:t>
    </w:r>
    <w:r>
      <w:t>6</w:t>
    </w:r>
  </w:p>
  <w:p w14:paraId="542C625B" w14:textId="77777777" w:rsidR="004F4CD8" w:rsidRPr="002C6B01" w:rsidRDefault="004F4CD8" w:rsidP="00C74081">
    <w:pPr>
      <w:pStyle w:val="Header"/>
      <w:pBdr>
        <w:bottom w:val="none" w:sz="0" w:space="0" w:color="auto"/>
      </w:pBdr>
      <w:jc w:val="right"/>
      <w:rPr>
        <w:rFonts w:ascii="Times New Roman Bold" w:hAnsi="Times New Roman Bold"/>
        <w:b w:val="0"/>
        <w:strike/>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08C84" w14:textId="77777777" w:rsidR="004F4CD8" w:rsidRPr="00000DFB" w:rsidRDefault="004F4CD8" w:rsidP="00AF7DAF">
    <w:pPr>
      <w:pStyle w:val="Header"/>
      <w:jc w:val="right"/>
    </w:pPr>
    <w:r w:rsidRPr="00940770">
      <w:t>E/ECE/324/Rev.2/Add.128</w:t>
    </w:r>
    <w:r w:rsidRPr="00940770">
      <w:br/>
      <w:t>E/ECE/TRANS/505/Rev.2/Add.128</w:t>
    </w:r>
    <w:r w:rsidRPr="00940770">
      <w:br/>
      <w:t>Annex 16</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1D986" w14:textId="42F63B9D" w:rsidR="004F4CD8" w:rsidRPr="00940770" w:rsidRDefault="004F4CD8" w:rsidP="00000DFB">
    <w:pPr>
      <w:pStyle w:val="Header"/>
    </w:pPr>
    <w:r w:rsidRPr="00940770">
      <w:t>E/ECE/324/Rev.2/Add.128</w:t>
    </w:r>
    <w:r>
      <w:t>/Rev.3</w:t>
    </w:r>
    <w:r w:rsidRPr="00940770">
      <w:br/>
      <w:t>E/ECE/TRANS/505/Rev.2/Add.128</w:t>
    </w:r>
    <w:r>
      <w:t>/Rev.3</w:t>
    </w:r>
    <w:r w:rsidRPr="00940770">
      <w:br/>
      <w:t>Annex 1</w:t>
    </w:r>
    <w:r>
      <w:t>7</w:t>
    </w:r>
  </w:p>
  <w:p w14:paraId="6152D294" w14:textId="77777777" w:rsidR="004F4CD8" w:rsidRPr="00A076E6" w:rsidRDefault="004F4CD8" w:rsidP="0058307B">
    <w:pPr>
      <w:rPr>
        <w:sz w:val="18"/>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496DD" w14:textId="385224A4" w:rsidR="004F4CD8" w:rsidRPr="00F662A5" w:rsidRDefault="004F4CD8" w:rsidP="00AC2546">
    <w:pPr>
      <w:pStyle w:val="Header"/>
    </w:pPr>
    <w:r w:rsidRPr="00940770">
      <w:t>E/ECE/324/Rev.2/Add.128</w:t>
    </w:r>
    <w:r>
      <w:t>/Rev.4</w:t>
    </w:r>
    <w:r w:rsidRPr="00940770">
      <w:br/>
      <w:t>E/ECE/TRANS/505/Rev.2/Add.128</w:t>
    </w:r>
    <w:r>
      <w:t>/Rev.4</w:t>
    </w:r>
    <w:r w:rsidRPr="00940770">
      <w:br/>
      <w:t>Annex 1</w:t>
    </w:r>
  </w:p>
  <w:p w14:paraId="737C5BF9" w14:textId="77777777" w:rsidR="004F4CD8" w:rsidRPr="00F662A5" w:rsidRDefault="004F4CD8" w:rsidP="00F662A5"/>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595AC" w14:textId="4EB54D16" w:rsidR="004F4CD8" w:rsidRDefault="004F4CD8" w:rsidP="00C74081">
    <w:pPr>
      <w:pStyle w:val="Header"/>
      <w:pBdr>
        <w:bottom w:val="single" w:sz="4" w:space="1" w:color="auto"/>
      </w:pBdr>
      <w:jc w:val="right"/>
    </w:pPr>
    <w:r w:rsidRPr="00940770">
      <w:t>E/ECE/324/Rev.2/Add.128</w:t>
    </w:r>
    <w:r>
      <w:t>/Rev.4</w:t>
    </w:r>
    <w:r w:rsidRPr="00940770">
      <w:br/>
      <w:t>E/ECE/TRANS/505/Rev.2/Add.128</w:t>
    </w:r>
    <w:r>
      <w:t>/Rev.4</w:t>
    </w:r>
    <w:r w:rsidRPr="00940770">
      <w:br/>
      <w:t>Annex 1</w:t>
    </w:r>
    <w:r>
      <w:t>7</w:t>
    </w:r>
  </w:p>
  <w:p w14:paraId="08DBCFA3" w14:textId="77777777" w:rsidR="004F4CD8" w:rsidRPr="002C6B01" w:rsidRDefault="004F4CD8" w:rsidP="00C74081">
    <w:pPr>
      <w:pStyle w:val="Header"/>
      <w:pBdr>
        <w:bottom w:val="none" w:sz="0" w:space="0" w:color="auto"/>
      </w:pBdr>
      <w:jc w:val="right"/>
      <w:rPr>
        <w:rFonts w:ascii="Times New Roman Bold" w:hAnsi="Times New Roman Bold"/>
        <w:b w:val="0"/>
        <w:strike/>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F9F29" w14:textId="77777777" w:rsidR="004F4CD8" w:rsidRPr="00000DFB" w:rsidRDefault="004F4CD8" w:rsidP="00AF7DAF">
    <w:pPr>
      <w:pStyle w:val="Header"/>
    </w:pPr>
    <w:r w:rsidRPr="00940770">
      <w:t>E/ECE/324/Rev.2/Add.128</w:t>
    </w:r>
    <w:r w:rsidRPr="00940770">
      <w:br/>
      <w:t>E/ECE/TRANS/505/Rev.2/Add.128</w:t>
    </w:r>
    <w:r w:rsidRPr="00940770">
      <w:br/>
      <w:t>Annex 17</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6B6D9" w14:textId="6D4213FD" w:rsidR="004F4CD8" w:rsidRPr="00940770" w:rsidRDefault="004F4CD8" w:rsidP="00000DFB">
    <w:pPr>
      <w:pStyle w:val="Header"/>
    </w:pPr>
    <w:r w:rsidRPr="00940770">
      <w:t>E/ECE/324/Rev.2/Add.128</w:t>
    </w:r>
    <w:r>
      <w:t>/Rev.4</w:t>
    </w:r>
    <w:r w:rsidRPr="00940770">
      <w:br/>
      <w:t>E/ECE/TRANS/505/Rev.2/Add.128</w:t>
    </w:r>
    <w:r>
      <w:t>/Rev.4</w:t>
    </w:r>
    <w:r w:rsidRPr="00940770">
      <w:br/>
      <w:t>Annex 1</w:t>
    </w:r>
    <w:r>
      <w:t>8</w:t>
    </w:r>
  </w:p>
  <w:p w14:paraId="59D1AA87" w14:textId="77777777" w:rsidR="004F4CD8" w:rsidRPr="00A076E6" w:rsidRDefault="004F4CD8" w:rsidP="0058307B">
    <w:pPr>
      <w:rPr>
        <w:sz w:val="18"/>
        <w:szCs w:val="18"/>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670E2" w14:textId="498D3359" w:rsidR="004F4CD8" w:rsidRDefault="004F4CD8" w:rsidP="00E55D26">
    <w:pPr>
      <w:pStyle w:val="Header"/>
      <w:pBdr>
        <w:bottom w:val="single" w:sz="4" w:space="1" w:color="auto"/>
      </w:pBdr>
      <w:jc w:val="right"/>
    </w:pPr>
    <w:r w:rsidRPr="00940770">
      <w:t>E/ECE/324/Rev.2/Add.128</w:t>
    </w:r>
    <w:r>
      <w:t>/Rev.4</w:t>
    </w:r>
    <w:r w:rsidRPr="00940770">
      <w:br/>
      <w:t>E/ECE/TRANS/505/Rev.2/Add.128</w:t>
    </w:r>
    <w:r>
      <w:t>/Rev.4</w:t>
    </w:r>
    <w:r w:rsidRPr="00940770">
      <w:br/>
      <w:t>Annex 1</w:t>
    </w:r>
    <w:r>
      <w:t>8</w:t>
    </w:r>
  </w:p>
  <w:p w14:paraId="632530F1"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B7A59" w14:textId="77777777" w:rsidR="004F4CD8" w:rsidRPr="00000DFB" w:rsidRDefault="004F4CD8" w:rsidP="00AF7DAF">
    <w:pPr>
      <w:pStyle w:val="Header"/>
      <w:jc w:val="right"/>
    </w:pPr>
    <w:r w:rsidRPr="00940770">
      <w:t>E/ECE/324/Rev.2/Add.128</w:t>
    </w:r>
    <w:r w:rsidRPr="00940770">
      <w:br/>
      <w:t>E/ECE/TRANS/505/Rev.2/Add.128</w:t>
    </w:r>
    <w:r w:rsidRPr="00940770">
      <w:br/>
      <w:t>Annex 18</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42469" w14:textId="625A833B" w:rsidR="004F4CD8" w:rsidRPr="00940770" w:rsidRDefault="004F4CD8" w:rsidP="00000DFB">
    <w:pPr>
      <w:pStyle w:val="Header"/>
    </w:pPr>
    <w:r w:rsidRPr="00940770">
      <w:t>E/ECE/324/Rev.2/Add.128</w:t>
    </w:r>
    <w:r>
      <w:t>/Rev.4</w:t>
    </w:r>
    <w:r w:rsidRPr="00940770">
      <w:br/>
      <w:t>E/ECE/TRANS/505/Rev.2/Add.128</w:t>
    </w:r>
    <w:r>
      <w:t>/Rev.4</w:t>
    </w:r>
    <w:r w:rsidRPr="00940770">
      <w:br/>
      <w:t>Annex 1</w:t>
    </w:r>
    <w:r>
      <w:t>9</w:t>
    </w:r>
  </w:p>
  <w:p w14:paraId="6515BDEA" w14:textId="77777777" w:rsidR="004F4CD8" w:rsidRPr="00A076E6" w:rsidRDefault="004F4CD8" w:rsidP="0058307B">
    <w:pPr>
      <w:rPr>
        <w:sz w:val="18"/>
        <w:szCs w:val="18"/>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416A7" w14:textId="77A9A1B0" w:rsidR="004F4CD8" w:rsidRDefault="004F4CD8" w:rsidP="00E55D26">
    <w:pPr>
      <w:pStyle w:val="Header"/>
      <w:pBdr>
        <w:bottom w:val="single" w:sz="4" w:space="1" w:color="auto"/>
      </w:pBdr>
      <w:jc w:val="right"/>
    </w:pPr>
    <w:r w:rsidRPr="00940770">
      <w:t>E/ECE/324/Rev.2/Add.128</w:t>
    </w:r>
    <w:r>
      <w:t>/Rev.4</w:t>
    </w:r>
    <w:r w:rsidRPr="00940770">
      <w:br/>
      <w:t>E/ECE/TRANS/505/Rev.2/Add.128</w:t>
    </w:r>
    <w:r>
      <w:t>/Rev.4</w:t>
    </w:r>
    <w:r w:rsidRPr="00940770">
      <w:br/>
      <w:t>Annex 1</w:t>
    </w:r>
    <w:r>
      <w:t>9</w:t>
    </w:r>
  </w:p>
  <w:p w14:paraId="1465C376"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8E86B" w14:textId="1D81B8DD" w:rsidR="004F4CD8" w:rsidRDefault="004F4CD8" w:rsidP="00E55D26">
    <w:pPr>
      <w:pStyle w:val="Header"/>
      <w:pBdr>
        <w:bottom w:val="single" w:sz="4" w:space="1" w:color="auto"/>
      </w:pBdr>
    </w:pPr>
    <w:r w:rsidRPr="00940770">
      <w:t>E/ECE/324/Rev.2/Add.128</w:t>
    </w:r>
    <w:r>
      <w:t>/Rev.4</w:t>
    </w:r>
    <w:r w:rsidRPr="00940770">
      <w:br/>
      <w:t>E/ECE/TRANS/505/Rev.2/Add.128</w:t>
    </w:r>
    <w:r>
      <w:t>/Rev.4</w:t>
    </w:r>
    <w:r w:rsidRPr="00940770">
      <w:br/>
      <w:t>Annex 20</w:t>
    </w:r>
  </w:p>
  <w:p w14:paraId="28890AF1" w14:textId="77777777" w:rsidR="004F4CD8" w:rsidRPr="00000DFB" w:rsidRDefault="004F4CD8" w:rsidP="00E55D26">
    <w:pPr>
      <w:pStyle w:val="Header"/>
      <w:pBdr>
        <w:bottom w:val="none" w:sz="0" w:space="0" w:color="auto"/>
      </w:pBd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A1222" w14:textId="000209F4" w:rsidR="004F4CD8" w:rsidRDefault="004F4CD8" w:rsidP="00E55D26">
    <w:pPr>
      <w:pStyle w:val="Header"/>
      <w:pBdr>
        <w:bottom w:val="single" w:sz="4" w:space="1" w:color="auto"/>
      </w:pBdr>
      <w:jc w:val="right"/>
    </w:pPr>
    <w:r w:rsidRPr="00940770">
      <w:t>E/ECE/324/Rev.2/Add.</w:t>
    </w:r>
    <w:r>
      <w:t>128/Rev.4</w:t>
    </w:r>
    <w:r w:rsidRPr="00940770">
      <w:br/>
      <w:t>E/ECE/TRANS/505/Rev.2/Add.128</w:t>
    </w:r>
    <w:r>
      <w:t>/Rev.4</w:t>
    </w:r>
    <w:r w:rsidRPr="00940770">
      <w:br/>
      <w:t>Annex 20</w:t>
    </w:r>
  </w:p>
  <w:p w14:paraId="0FD66B2F"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B572A" w14:textId="77777777" w:rsidR="004F4CD8" w:rsidRPr="00000DFB" w:rsidRDefault="004F4CD8" w:rsidP="00AF7DAF">
    <w:pPr>
      <w:pStyle w:val="Header"/>
      <w:jc w:val="right"/>
    </w:pPr>
    <w:r w:rsidRPr="00940770">
      <w:t>E/ECE/324/Rev.2/Add.128</w:t>
    </w:r>
    <w:r w:rsidRPr="00940770">
      <w:br/>
      <w:t>E/ECE/TRANS/505/Rev.2/Add.128</w:t>
    </w:r>
    <w:r w:rsidRPr="00940770">
      <w:br/>
      <w:t>Annex 20</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4903B" w14:textId="3CA8720E" w:rsidR="004F4CD8" w:rsidRPr="00940770" w:rsidRDefault="004F4CD8" w:rsidP="00AD2C2F">
    <w:pPr>
      <w:pStyle w:val="Header"/>
      <w:jc w:val="right"/>
    </w:pPr>
    <w:r w:rsidRPr="00940770">
      <w:t>E/ECE/324/Rev.2/Add.128</w:t>
    </w:r>
    <w:r>
      <w:t>/Rev.4</w:t>
    </w:r>
    <w:r w:rsidRPr="00940770">
      <w:br/>
      <w:t>E/ECE/TRANS/505/Rev.2/Add.128</w:t>
    </w:r>
    <w:r>
      <w:t>/Rev.4</w:t>
    </w:r>
    <w:r w:rsidRPr="00940770">
      <w:br/>
      <w:t>Annex 1</w:t>
    </w:r>
  </w:p>
  <w:p w14:paraId="313E1355" w14:textId="77777777" w:rsidR="004F4CD8" w:rsidRPr="00F662A5" w:rsidRDefault="004F4CD8" w:rsidP="00F662A5"/>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06340" w14:textId="3C58B307" w:rsidR="004F4CD8" w:rsidRDefault="004F4CD8" w:rsidP="00E55D26">
    <w:pPr>
      <w:pStyle w:val="Header"/>
      <w:pBdr>
        <w:bottom w:val="single" w:sz="4" w:space="1" w:color="auto"/>
      </w:pBdr>
    </w:pPr>
    <w:r w:rsidRPr="00940770">
      <w:t>E/ECE/324/Rev.2/Add.128</w:t>
    </w:r>
    <w:r>
      <w:t>/Rev.4</w:t>
    </w:r>
    <w:r w:rsidRPr="00940770">
      <w:br/>
      <w:t>E/ECE/TRANS/505/Rev.2/Add.128</w:t>
    </w:r>
    <w:r>
      <w:t>/Rev.4</w:t>
    </w:r>
    <w:r w:rsidRPr="00940770">
      <w:br/>
    </w:r>
  </w:p>
  <w:p w14:paraId="6D4C66BD" w14:textId="77777777" w:rsidR="004F4CD8" w:rsidRPr="00000DFB" w:rsidRDefault="004F4CD8" w:rsidP="00E55D26">
    <w:pPr>
      <w:pStyle w:val="Header"/>
      <w:pBdr>
        <w:bottom w:val="none" w:sz="0" w:space="0" w:color="auto"/>
      </w:pBd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1FE20" w14:textId="27345F8C" w:rsidR="004F4CD8" w:rsidRDefault="004F4CD8" w:rsidP="00E55D26">
    <w:pPr>
      <w:pStyle w:val="Header"/>
      <w:pBdr>
        <w:bottom w:val="single" w:sz="4" w:space="1" w:color="auto"/>
      </w:pBdr>
      <w:jc w:val="right"/>
    </w:pPr>
    <w:r w:rsidRPr="00940770">
      <w:t>E/ECE/324/Rev.2/Add.</w:t>
    </w:r>
    <w:r>
      <w:t>128/Rev.2</w:t>
    </w:r>
    <w:r w:rsidRPr="00940770">
      <w:br/>
      <w:t>E/ECE/TRANS/505/Rev.2/Add.128</w:t>
    </w:r>
    <w:r>
      <w:t>/Rev.2</w:t>
    </w:r>
    <w:r w:rsidRPr="00940770">
      <w:br/>
      <w:t xml:space="preserve">Annex </w:t>
    </w:r>
    <w:r>
      <w:t>22</w:t>
    </w:r>
  </w:p>
  <w:p w14:paraId="1F2ED836"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2C8D1" w14:textId="5C4E9CAE" w:rsidR="004F4CD8" w:rsidRDefault="004F4CD8" w:rsidP="00E55D26">
    <w:pPr>
      <w:pStyle w:val="Header"/>
      <w:pBdr>
        <w:bottom w:val="single" w:sz="4" w:space="1" w:color="auto"/>
      </w:pBdr>
    </w:pPr>
    <w:r w:rsidRPr="00940770">
      <w:t>E/ECE/324/Rev.2/Add.128</w:t>
    </w:r>
    <w:r>
      <w:t>/Rev.4</w:t>
    </w:r>
    <w:r w:rsidRPr="00940770">
      <w:br/>
      <w:t>E/ECE/TRANS/505/Rev.2/Add.128</w:t>
    </w:r>
    <w:r>
      <w:t>/Rev.4</w:t>
    </w:r>
    <w:r w:rsidRPr="00940770">
      <w:br/>
      <w:t>Annex 2</w:t>
    </w:r>
    <w:r>
      <w:t>2</w:t>
    </w:r>
  </w:p>
  <w:p w14:paraId="000EF32A" w14:textId="77777777" w:rsidR="004F4CD8" w:rsidRPr="00000DFB" w:rsidRDefault="004F4CD8" w:rsidP="00E55D26">
    <w:pPr>
      <w:pStyle w:val="Header"/>
      <w:pBdr>
        <w:bottom w:val="none" w:sz="0" w:space="0" w:color="auto"/>
      </w:pBd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FA4DD" w14:textId="4919F76B" w:rsidR="004F4CD8" w:rsidRDefault="004F4CD8" w:rsidP="00E55D26">
    <w:pPr>
      <w:pStyle w:val="Header"/>
      <w:pBdr>
        <w:bottom w:val="single" w:sz="4" w:space="1" w:color="auto"/>
      </w:pBdr>
      <w:jc w:val="right"/>
    </w:pPr>
    <w:r w:rsidRPr="00940770">
      <w:t>E/ECE/324/Rev.2/Add.</w:t>
    </w:r>
    <w:r>
      <w:t>128/Rev.4</w:t>
    </w:r>
    <w:r w:rsidRPr="00940770">
      <w:br/>
      <w:t>E/ECE/TRANS/505/Rev.2/Add.128</w:t>
    </w:r>
    <w:r>
      <w:t>/Rev.4</w:t>
    </w:r>
    <w:r w:rsidRPr="00940770">
      <w:br/>
      <w:t xml:space="preserve">Annex </w:t>
    </w:r>
    <w:r>
      <w:t>22</w:t>
    </w:r>
  </w:p>
  <w:p w14:paraId="41249484"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E9A69" w14:textId="7DCE515E" w:rsidR="004F4CD8" w:rsidRDefault="004F4CD8" w:rsidP="00E55D26">
    <w:pPr>
      <w:pStyle w:val="Header"/>
      <w:pBdr>
        <w:bottom w:val="single" w:sz="4" w:space="1" w:color="auto"/>
      </w:pBdr>
    </w:pPr>
    <w:r w:rsidRPr="00940770">
      <w:t>E/ECE/324/Rev.2/Add.128</w:t>
    </w:r>
    <w:r>
      <w:t>/Rev.4</w:t>
    </w:r>
    <w:r w:rsidRPr="00940770">
      <w:br/>
      <w:t>E/ECE/TRANS/505/Rev.2/Add.128</w:t>
    </w:r>
    <w:r>
      <w:t>/Rev.4</w:t>
    </w:r>
    <w:r w:rsidRPr="00940770">
      <w:br/>
      <w:t>Annex 2</w:t>
    </w:r>
    <w:r>
      <w:t>3</w:t>
    </w:r>
  </w:p>
  <w:p w14:paraId="62366285" w14:textId="77777777" w:rsidR="004F4CD8" w:rsidRPr="00000DFB" w:rsidRDefault="004F4CD8" w:rsidP="00E55D26">
    <w:pPr>
      <w:pStyle w:val="Header"/>
      <w:pBdr>
        <w:bottom w:val="none" w:sz="0" w:space="0" w:color="auto"/>
      </w:pBd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B12EF" w14:textId="5CE4D844" w:rsidR="004F4CD8" w:rsidRDefault="004F4CD8" w:rsidP="00E55D26">
    <w:pPr>
      <w:pStyle w:val="Header"/>
      <w:pBdr>
        <w:bottom w:val="single" w:sz="4" w:space="1" w:color="auto"/>
      </w:pBdr>
      <w:jc w:val="right"/>
    </w:pPr>
    <w:r w:rsidRPr="00940770">
      <w:t>E/ECE/324/Rev.2/Add.</w:t>
    </w:r>
    <w:r>
      <w:t>128/Rev.4</w:t>
    </w:r>
    <w:r w:rsidRPr="00940770">
      <w:br/>
      <w:t>E/ECE/TRANS/505/Rev.2/Add.128</w:t>
    </w:r>
    <w:r>
      <w:t>/Rev.4</w:t>
    </w:r>
    <w:r w:rsidRPr="00940770">
      <w:br/>
      <w:t xml:space="preserve">Annex </w:t>
    </w:r>
    <w:r>
      <w:t>24</w:t>
    </w:r>
  </w:p>
  <w:p w14:paraId="57423C14" w14:textId="77777777" w:rsidR="004F4CD8" w:rsidRPr="002C6B01" w:rsidRDefault="004F4CD8" w:rsidP="00E55D26">
    <w:pPr>
      <w:pStyle w:val="Header"/>
      <w:pBdr>
        <w:bottom w:val="none" w:sz="0" w:space="0" w:color="auto"/>
      </w:pBdr>
      <w:jc w:val="right"/>
      <w:rPr>
        <w:rFonts w:ascii="Times New Roman Bold" w:hAnsi="Times New Roman Bold"/>
        <w:b w:val="0"/>
        <w:strik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7EA7C" w14:textId="77777777" w:rsidR="004F4CD8" w:rsidRPr="00577F67" w:rsidRDefault="004F4CD8" w:rsidP="003E78C2">
    <w:pPr>
      <w:pStyle w:val="Header"/>
      <w:jc w:val="right"/>
    </w:pPr>
    <w:r w:rsidRPr="00940770">
      <w:t>E/ECE/324/Rev.2/Add.128</w:t>
    </w:r>
    <w:r>
      <w:t>/Rev.1</w:t>
    </w:r>
    <w:r w:rsidRPr="00940770">
      <w:br/>
      <w:t>E/ECE/TRANS/505/Rev.2/Add.128</w:t>
    </w:r>
    <w:r>
      <w:t>/Rev.1</w:t>
    </w:r>
    <w:r w:rsidRPr="00940770">
      <w:br/>
      <w:t>Annex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207DF72"/>
    <w:multiLevelType w:val="hybridMultilevel"/>
    <w:tmpl w:val="8829C336"/>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F5C7C0EF"/>
    <w:multiLevelType w:val="hybridMultilevel"/>
    <w:tmpl w:val="56AD4171"/>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FFFFFF7C"/>
    <w:multiLevelType w:val="singleLevel"/>
    <w:tmpl w:val="2AFEC362"/>
    <w:lvl w:ilvl="0">
      <w:start w:val="1"/>
      <w:numFmt w:val="decimal"/>
      <w:pStyle w:val="ListNumber5"/>
      <w:lvlText w:val="%1."/>
      <w:lvlJc w:val="left"/>
      <w:pPr>
        <w:tabs>
          <w:tab w:val="num" w:pos="1492"/>
        </w:tabs>
        <w:ind w:left="1492" w:hanging="360"/>
      </w:pPr>
    </w:lvl>
  </w:abstractNum>
  <w:abstractNum w:abstractNumId="3" w15:restartNumberingAfterBreak="0">
    <w:nsid w:val="FFFFFF7D"/>
    <w:multiLevelType w:val="singleLevel"/>
    <w:tmpl w:val="8F507AD2"/>
    <w:lvl w:ilvl="0">
      <w:start w:val="1"/>
      <w:numFmt w:val="decimal"/>
      <w:pStyle w:val="ListNumber4"/>
      <w:lvlText w:val="%1."/>
      <w:lvlJc w:val="left"/>
      <w:pPr>
        <w:tabs>
          <w:tab w:val="num" w:pos="1209"/>
        </w:tabs>
        <w:ind w:left="1209" w:hanging="360"/>
      </w:pPr>
    </w:lvl>
  </w:abstractNum>
  <w:abstractNum w:abstractNumId="4" w15:restartNumberingAfterBreak="0">
    <w:nsid w:val="FFFFFF7E"/>
    <w:multiLevelType w:val="singleLevel"/>
    <w:tmpl w:val="980EE60A"/>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B7AE49A"/>
    <w:lvl w:ilvl="0">
      <w:start w:val="1"/>
      <w:numFmt w:val="decimal"/>
      <w:pStyle w:val="ListNumber2"/>
      <w:lvlText w:val="%1."/>
      <w:lvlJc w:val="left"/>
      <w:pPr>
        <w:tabs>
          <w:tab w:val="num" w:pos="643"/>
        </w:tabs>
        <w:ind w:left="643" w:hanging="360"/>
      </w:pPr>
    </w:lvl>
  </w:abstractNum>
  <w:abstractNum w:abstractNumId="6" w15:restartNumberingAfterBreak="0">
    <w:nsid w:val="FFFFFF80"/>
    <w:multiLevelType w:val="singleLevel"/>
    <w:tmpl w:val="122A4B56"/>
    <w:lvl w:ilvl="0">
      <w:start w:val="1"/>
      <w:numFmt w:val="bullet"/>
      <w:pStyle w:val="ListBullet5"/>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A0EE9C6"/>
    <w:lvl w:ilvl="0">
      <w:start w:val="1"/>
      <w:numFmt w:val="bullet"/>
      <w:pStyle w:val="ListBullet4"/>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7D12BC36"/>
    <w:lvl w:ilvl="0">
      <w:start w:val="1"/>
      <w:numFmt w:val="bullet"/>
      <w:pStyle w:val="ListBullet3"/>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FE69506"/>
    <w:lvl w:ilvl="0">
      <w:start w:val="1"/>
      <w:numFmt w:val="bullet"/>
      <w:pStyle w:val="ListBullet2"/>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8BFE3A64"/>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8A541A70"/>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3F2036B"/>
    <w:multiLevelType w:val="hybridMultilevel"/>
    <w:tmpl w:val="B22E0BFA"/>
    <w:lvl w:ilvl="0" w:tplc="9008FA9E">
      <w:start w:val="1"/>
      <w:numFmt w:val="bullet"/>
      <w:pStyle w:val="Bullet1G"/>
      <w:lvlText w:val="•"/>
      <w:lvlJc w:val="left"/>
      <w:pPr>
        <w:tabs>
          <w:tab w:val="num" w:pos="1701"/>
        </w:tabs>
        <w:ind w:left="1701" w:hanging="170"/>
      </w:pPr>
      <w:rPr>
        <w:rFonts w:ascii="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521322"/>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0BA158F3"/>
    <w:multiLevelType w:val="hybridMultilevel"/>
    <w:tmpl w:val="88AC9BC2"/>
    <w:lvl w:ilvl="0" w:tplc="30940A04">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5" w15:restartNumberingAfterBreak="0">
    <w:nsid w:val="0DEA0E21"/>
    <w:multiLevelType w:val="hybridMultilevel"/>
    <w:tmpl w:val="56186DB0"/>
    <w:lvl w:ilvl="0" w:tplc="F5F8F612">
      <w:numFmt w:val="bullet"/>
      <w:lvlText w:val="-"/>
      <w:lvlJc w:val="left"/>
      <w:pPr>
        <w:tabs>
          <w:tab w:val="num" w:pos="1854"/>
        </w:tabs>
        <w:ind w:left="1854" w:hanging="360"/>
      </w:pPr>
      <w:rPr>
        <w:rFonts w:ascii="Angsana New" w:eastAsia="MS Mincho" w:hAnsi="Angsana New" w:hint="default"/>
        <w:color w:val="auto"/>
      </w:rPr>
    </w:lvl>
    <w:lvl w:ilvl="1" w:tplc="040C0003" w:tentative="1">
      <w:start w:val="1"/>
      <w:numFmt w:val="bullet"/>
      <w:lvlText w:val="o"/>
      <w:lvlJc w:val="left"/>
      <w:pPr>
        <w:tabs>
          <w:tab w:val="num" w:pos="2574"/>
        </w:tabs>
        <w:ind w:left="2574" w:hanging="360"/>
      </w:pPr>
      <w:rPr>
        <w:rFonts w:ascii="Courier New" w:hAnsi="Courier New" w:hint="default"/>
      </w:rPr>
    </w:lvl>
    <w:lvl w:ilvl="2" w:tplc="040C0005" w:tentative="1">
      <w:start w:val="1"/>
      <w:numFmt w:val="bullet"/>
      <w:lvlText w:val=""/>
      <w:lvlJc w:val="left"/>
      <w:pPr>
        <w:tabs>
          <w:tab w:val="num" w:pos="3294"/>
        </w:tabs>
        <w:ind w:left="3294" w:hanging="360"/>
      </w:pPr>
      <w:rPr>
        <w:rFonts w:ascii="Wingdings" w:hAnsi="Wingdings" w:hint="default"/>
      </w:rPr>
    </w:lvl>
    <w:lvl w:ilvl="3" w:tplc="040C0001" w:tentative="1">
      <w:start w:val="1"/>
      <w:numFmt w:val="bullet"/>
      <w:lvlText w:val=""/>
      <w:lvlJc w:val="left"/>
      <w:pPr>
        <w:tabs>
          <w:tab w:val="num" w:pos="4014"/>
        </w:tabs>
        <w:ind w:left="4014" w:hanging="360"/>
      </w:pPr>
      <w:rPr>
        <w:rFonts w:ascii="Symbol" w:hAnsi="Symbol" w:hint="default"/>
      </w:rPr>
    </w:lvl>
    <w:lvl w:ilvl="4" w:tplc="040C0003" w:tentative="1">
      <w:start w:val="1"/>
      <w:numFmt w:val="bullet"/>
      <w:lvlText w:val="o"/>
      <w:lvlJc w:val="left"/>
      <w:pPr>
        <w:tabs>
          <w:tab w:val="num" w:pos="4734"/>
        </w:tabs>
        <w:ind w:left="4734" w:hanging="360"/>
      </w:pPr>
      <w:rPr>
        <w:rFonts w:ascii="Courier New" w:hAnsi="Courier New" w:hint="default"/>
      </w:rPr>
    </w:lvl>
    <w:lvl w:ilvl="5" w:tplc="040C0005" w:tentative="1">
      <w:start w:val="1"/>
      <w:numFmt w:val="bullet"/>
      <w:lvlText w:val=""/>
      <w:lvlJc w:val="left"/>
      <w:pPr>
        <w:tabs>
          <w:tab w:val="num" w:pos="5454"/>
        </w:tabs>
        <w:ind w:left="5454" w:hanging="360"/>
      </w:pPr>
      <w:rPr>
        <w:rFonts w:ascii="Wingdings" w:hAnsi="Wingdings" w:hint="default"/>
      </w:rPr>
    </w:lvl>
    <w:lvl w:ilvl="6" w:tplc="040C0001" w:tentative="1">
      <w:start w:val="1"/>
      <w:numFmt w:val="bullet"/>
      <w:lvlText w:val=""/>
      <w:lvlJc w:val="left"/>
      <w:pPr>
        <w:tabs>
          <w:tab w:val="num" w:pos="6174"/>
        </w:tabs>
        <w:ind w:left="6174" w:hanging="360"/>
      </w:pPr>
      <w:rPr>
        <w:rFonts w:ascii="Symbol" w:hAnsi="Symbol" w:hint="default"/>
      </w:rPr>
    </w:lvl>
    <w:lvl w:ilvl="7" w:tplc="040C0003" w:tentative="1">
      <w:start w:val="1"/>
      <w:numFmt w:val="bullet"/>
      <w:lvlText w:val="o"/>
      <w:lvlJc w:val="left"/>
      <w:pPr>
        <w:tabs>
          <w:tab w:val="num" w:pos="6894"/>
        </w:tabs>
        <w:ind w:left="6894" w:hanging="360"/>
      </w:pPr>
      <w:rPr>
        <w:rFonts w:ascii="Courier New" w:hAnsi="Courier New" w:hint="default"/>
      </w:rPr>
    </w:lvl>
    <w:lvl w:ilvl="8" w:tplc="040C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15DD657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20E22948"/>
    <w:multiLevelType w:val="multilevel"/>
    <w:tmpl w:val="DE6429E4"/>
    <w:lvl w:ilvl="0">
      <w:start w:val="4"/>
      <w:numFmt w:val="decimal"/>
      <w:lvlText w:val="%1."/>
      <w:lvlJc w:val="left"/>
      <w:pPr>
        <w:tabs>
          <w:tab w:val="num" w:pos="360"/>
        </w:tabs>
        <w:ind w:left="360" w:hanging="360"/>
      </w:pPr>
      <w:rPr>
        <w:rFonts w:hint="default"/>
        <w:b w:val="0"/>
      </w:rPr>
    </w:lvl>
    <w:lvl w:ilvl="1">
      <w:start w:val="5"/>
      <w:numFmt w:val="decimal"/>
      <w:lvlText w:val="%1.%2."/>
      <w:lvlJc w:val="left"/>
      <w:pPr>
        <w:tabs>
          <w:tab w:val="num" w:pos="1494"/>
        </w:tabs>
        <w:ind w:left="1494" w:hanging="360"/>
      </w:pPr>
      <w:rPr>
        <w:rFonts w:hint="default"/>
        <w:b w:val="0"/>
      </w:rPr>
    </w:lvl>
    <w:lvl w:ilvl="2">
      <w:start w:val="1"/>
      <w:numFmt w:val="decimal"/>
      <w:lvlText w:val="%1.%2.%3."/>
      <w:lvlJc w:val="left"/>
      <w:pPr>
        <w:tabs>
          <w:tab w:val="num" w:pos="2988"/>
        </w:tabs>
        <w:ind w:left="2988" w:hanging="720"/>
      </w:pPr>
      <w:rPr>
        <w:rFonts w:hint="default"/>
        <w:b w:val="0"/>
      </w:rPr>
    </w:lvl>
    <w:lvl w:ilvl="3">
      <w:start w:val="1"/>
      <w:numFmt w:val="decimal"/>
      <w:lvlText w:val="%1.%2.%3.%4."/>
      <w:lvlJc w:val="left"/>
      <w:pPr>
        <w:tabs>
          <w:tab w:val="num" w:pos="4122"/>
        </w:tabs>
        <w:ind w:left="4122" w:hanging="720"/>
      </w:pPr>
      <w:rPr>
        <w:rFonts w:hint="default"/>
        <w:b w:val="0"/>
      </w:rPr>
    </w:lvl>
    <w:lvl w:ilvl="4">
      <w:start w:val="1"/>
      <w:numFmt w:val="decimal"/>
      <w:lvlText w:val="%1.%2.%3.%4.%5."/>
      <w:lvlJc w:val="left"/>
      <w:pPr>
        <w:tabs>
          <w:tab w:val="num" w:pos="5616"/>
        </w:tabs>
        <w:ind w:left="5616" w:hanging="1080"/>
      </w:pPr>
      <w:rPr>
        <w:rFonts w:hint="default"/>
        <w:b w:val="0"/>
      </w:rPr>
    </w:lvl>
    <w:lvl w:ilvl="5">
      <w:start w:val="1"/>
      <w:numFmt w:val="decimal"/>
      <w:lvlText w:val="%1.%2.%3.%4.%5.%6."/>
      <w:lvlJc w:val="left"/>
      <w:pPr>
        <w:tabs>
          <w:tab w:val="num" w:pos="6750"/>
        </w:tabs>
        <w:ind w:left="6750" w:hanging="1080"/>
      </w:pPr>
      <w:rPr>
        <w:rFonts w:hint="default"/>
        <w:b w:val="0"/>
      </w:rPr>
    </w:lvl>
    <w:lvl w:ilvl="6">
      <w:start w:val="1"/>
      <w:numFmt w:val="decimal"/>
      <w:lvlText w:val="%1.%2.%3.%4.%5.%6.%7."/>
      <w:lvlJc w:val="left"/>
      <w:pPr>
        <w:tabs>
          <w:tab w:val="num" w:pos="7884"/>
        </w:tabs>
        <w:ind w:left="7884" w:hanging="1080"/>
      </w:pPr>
      <w:rPr>
        <w:rFonts w:hint="default"/>
        <w:b w:val="0"/>
      </w:rPr>
    </w:lvl>
    <w:lvl w:ilvl="7">
      <w:start w:val="1"/>
      <w:numFmt w:val="decimal"/>
      <w:lvlText w:val="%1.%2.%3.%4.%5.%6.%7.%8."/>
      <w:lvlJc w:val="left"/>
      <w:pPr>
        <w:tabs>
          <w:tab w:val="num" w:pos="9378"/>
        </w:tabs>
        <w:ind w:left="9378" w:hanging="1440"/>
      </w:pPr>
      <w:rPr>
        <w:rFonts w:hint="default"/>
        <w:b w:val="0"/>
      </w:rPr>
    </w:lvl>
    <w:lvl w:ilvl="8">
      <w:start w:val="1"/>
      <w:numFmt w:val="decimal"/>
      <w:lvlText w:val="%1.%2.%3.%4.%5.%6.%7.%8.%9."/>
      <w:lvlJc w:val="left"/>
      <w:pPr>
        <w:tabs>
          <w:tab w:val="num" w:pos="10512"/>
        </w:tabs>
        <w:ind w:left="10512" w:hanging="1440"/>
      </w:pPr>
      <w:rPr>
        <w:rFonts w:hint="default"/>
        <w:b w:val="0"/>
      </w:rPr>
    </w:lvl>
  </w:abstractNum>
  <w:abstractNum w:abstractNumId="18" w15:restartNumberingAfterBreak="0">
    <w:nsid w:val="3CC34BF6"/>
    <w:multiLevelType w:val="hybridMultilevel"/>
    <w:tmpl w:val="80248E2E"/>
    <w:lvl w:ilvl="0" w:tplc="038C7EEC">
      <w:start w:val="1"/>
      <w:numFmt w:val="lowerLetter"/>
      <w:lvlText w:val="(%1)"/>
      <w:lvlJc w:val="left"/>
      <w:pPr>
        <w:ind w:left="2625" w:hanging="360"/>
      </w:pPr>
    </w:lvl>
    <w:lvl w:ilvl="1" w:tplc="040C0019">
      <w:start w:val="1"/>
      <w:numFmt w:val="lowerLetter"/>
      <w:lvlText w:val="%2."/>
      <w:lvlJc w:val="left"/>
      <w:pPr>
        <w:ind w:left="3345" w:hanging="360"/>
      </w:pPr>
    </w:lvl>
    <w:lvl w:ilvl="2" w:tplc="040C001B">
      <w:start w:val="1"/>
      <w:numFmt w:val="lowerRoman"/>
      <w:lvlText w:val="%3."/>
      <w:lvlJc w:val="right"/>
      <w:pPr>
        <w:ind w:left="4065" w:hanging="180"/>
      </w:pPr>
    </w:lvl>
    <w:lvl w:ilvl="3" w:tplc="040C000F">
      <w:start w:val="1"/>
      <w:numFmt w:val="decimal"/>
      <w:lvlText w:val="%4."/>
      <w:lvlJc w:val="left"/>
      <w:pPr>
        <w:ind w:left="4785" w:hanging="360"/>
      </w:pPr>
    </w:lvl>
    <w:lvl w:ilvl="4" w:tplc="040C0019">
      <w:start w:val="1"/>
      <w:numFmt w:val="lowerLetter"/>
      <w:lvlText w:val="%5."/>
      <w:lvlJc w:val="left"/>
      <w:pPr>
        <w:ind w:left="5505" w:hanging="360"/>
      </w:pPr>
    </w:lvl>
    <w:lvl w:ilvl="5" w:tplc="040C001B">
      <w:start w:val="1"/>
      <w:numFmt w:val="lowerRoman"/>
      <w:lvlText w:val="%6."/>
      <w:lvlJc w:val="right"/>
      <w:pPr>
        <w:ind w:left="6225" w:hanging="180"/>
      </w:pPr>
    </w:lvl>
    <w:lvl w:ilvl="6" w:tplc="040C000F">
      <w:start w:val="1"/>
      <w:numFmt w:val="decimal"/>
      <w:lvlText w:val="%7."/>
      <w:lvlJc w:val="left"/>
      <w:pPr>
        <w:ind w:left="6945" w:hanging="360"/>
      </w:pPr>
    </w:lvl>
    <w:lvl w:ilvl="7" w:tplc="040C0019">
      <w:start w:val="1"/>
      <w:numFmt w:val="lowerLetter"/>
      <w:lvlText w:val="%8."/>
      <w:lvlJc w:val="left"/>
      <w:pPr>
        <w:ind w:left="7665" w:hanging="360"/>
      </w:pPr>
    </w:lvl>
    <w:lvl w:ilvl="8" w:tplc="040C001B">
      <w:start w:val="1"/>
      <w:numFmt w:val="lowerRoman"/>
      <w:lvlText w:val="%9."/>
      <w:lvlJc w:val="right"/>
      <w:pPr>
        <w:ind w:left="8385" w:hanging="180"/>
      </w:pPr>
    </w:lvl>
  </w:abstractNum>
  <w:abstractNum w:abstractNumId="19" w15:restartNumberingAfterBreak="0">
    <w:nsid w:val="606677AE"/>
    <w:multiLevelType w:val="multilevel"/>
    <w:tmpl w:val="0409001F"/>
    <w:styleLink w:val="111111"/>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432"/>
      </w:pPr>
    </w:lvl>
    <w:lvl w:ilvl="2">
      <w:start w:val="1"/>
      <w:numFmt w:val="decimal"/>
      <w:pStyle w:val="Heading3"/>
      <w:lvlText w:val="%1.%2.%3."/>
      <w:lvlJc w:val="left"/>
      <w:pPr>
        <w:tabs>
          <w:tab w:val="num" w:pos="1224"/>
        </w:tabs>
        <w:ind w:left="1224" w:hanging="504"/>
      </w:pPr>
    </w:lvl>
    <w:lvl w:ilvl="3">
      <w:start w:val="1"/>
      <w:numFmt w:val="decimal"/>
      <w:pStyle w:val="Heading4"/>
      <w:lvlText w:val="%1.%2.%3.%4."/>
      <w:lvlJc w:val="left"/>
      <w:pPr>
        <w:tabs>
          <w:tab w:val="num" w:pos="1728"/>
        </w:tabs>
        <w:ind w:left="1728" w:hanging="648"/>
      </w:pPr>
    </w:lvl>
    <w:lvl w:ilvl="4">
      <w:start w:val="1"/>
      <w:numFmt w:val="decimal"/>
      <w:pStyle w:val="Heading5"/>
      <w:lvlText w:val="%1.%2.%3.%4.%5."/>
      <w:lvlJc w:val="left"/>
      <w:pPr>
        <w:tabs>
          <w:tab w:val="num" w:pos="2232"/>
        </w:tabs>
        <w:ind w:left="2232" w:hanging="792"/>
      </w:pPr>
    </w:lvl>
    <w:lvl w:ilvl="5">
      <w:start w:val="1"/>
      <w:numFmt w:val="decimal"/>
      <w:pStyle w:val="Heading6"/>
      <w:lvlText w:val="%1.%2.%3.%4.%5.%6."/>
      <w:lvlJc w:val="left"/>
      <w:pPr>
        <w:tabs>
          <w:tab w:val="num" w:pos="2736"/>
        </w:tabs>
        <w:ind w:left="2736" w:hanging="936"/>
      </w:pPr>
    </w:lvl>
    <w:lvl w:ilvl="6">
      <w:start w:val="1"/>
      <w:numFmt w:val="decimal"/>
      <w:pStyle w:val="Heading7"/>
      <w:lvlText w:val="%1.%2.%3.%4.%5.%6.%7."/>
      <w:lvlJc w:val="left"/>
      <w:pPr>
        <w:tabs>
          <w:tab w:val="num" w:pos="3240"/>
        </w:tabs>
        <w:ind w:left="3240" w:hanging="1080"/>
      </w:pPr>
    </w:lvl>
    <w:lvl w:ilvl="7">
      <w:start w:val="1"/>
      <w:numFmt w:val="decimal"/>
      <w:pStyle w:val="Heading8"/>
      <w:lvlText w:val="%1.%2.%3.%4.%5.%6.%7.%8."/>
      <w:lvlJc w:val="left"/>
      <w:pPr>
        <w:tabs>
          <w:tab w:val="num" w:pos="3744"/>
        </w:tabs>
        <w:ind w:left="3744" w:hanging="1224"/>
      </w:pPr>
    </w:lvl>
    <w:lvl w:ilvl="8">
      <w:start w:val="1"/>
      <w:numFmt w:val="decimal"/>
      <w:pStyle w:val="Heading9"/>
      <w:lvlText w:val="%1.%2.%3.%4.%5.%6.%7.%8.%9."/>
      <w:lvlJc w:val="left"/>
      <w:pPr>
        <w:tabs>
          <w:tab w:val="num" w:pos="4320"/>
        </w:tabs>
        <w:ind w:left="4320" w:hanging="1440"/>
      </w:pPr>
    </w:lvl>
  </w:abstractNum>
  <w:abstractNum w:abstractNumId="20" w15:restartNumberingAfterBreak="0">
    <w:nsid w:val="628A16B8"/>
    <w:multiLevelType w:val="hybridMultilevel"/>
    <w:tmpl w:val="6F905D6C"/>
    <w:name w:val="List Bullet__1222"/>
    <w:lvl w:ilvl="0" w:tplc="4C56CC50">
      <w:start w:val="1"/>
      <w:numFmt w:val="bullet"/>
      <w:lvlText w:val=""/>
      <w:lvlJc w:val="left"/>
      <w:pPr>
        <w:tabs>
          <w:tab w:val="num" w:pos="720"/>
        </w:tabs>
        <w:ind w:left="72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81E2619"/>
    <w:multiLevelType w:val="hybridMultilevel"/>
    <w:tmpl w:val="9CFA92C6"/>
    <w:lvl w:ilvl="0" w:tplc="E0E696E6">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8862366"/>
    <w:multiLevelType w:val="hybridMultilevel"/>
    <w:tmpl w:val="523E6D94"/>
    <w:lvl w:ilvl="0" w:tplc="E24C15DA">
      <w:start w:val="1"/>
      <w:numFmt w:val="bullet"/>
      <w:pStyle w:val="Bullet2G"/>
      <w:lvlText w:val="•"/>
      <w:lvlJc w:val="left"/>
      <w:pPr>
        <w:tabs>
          <w:tab w:val="num" w:pos="2268"/>
        </w:tabs>
        <w:ind w:left="2268" w:hanging="170"/>
      </w:pPr>
      <w:rPr>
        <w:rFonts w:ascii="Times New Roman" w:hAnsi="Times New Roman" w:cs="Times New Roman" w:hint="default"/>
        <w:b w:val="0"/>
        <w:i w:val="0"/>
        <w:sz w:val="2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AF59FF"/>
    <w:multiLevelType w:val="hybridMultilevel"/>
    <w:tmpl w:val="9DDEECDE"/>
    <w:lvl w:ilvl="0" w:tplc="F5F8F612">
      <w:numFmt w:val="bullet"/>
      <w:lvlText w:val="-"/>
      <w:lvlJc w:val="left"/>
      <w:pPr>
        <w:tabs>
          <w:tab w:val="num" w:pos="1854"/>
        </w:tabs>
        <w:ind w:left="1854" w:hanging="360"/>
      </w:pPr>
      <w:rPr>
        <w:rFonts w:ascii="Angsana New" w:eastAsia="MS Mincho" w:hAnsi="Angsana New" w:hint="default"/>
        <w:color w:val="auto"/>
      </w:rPr>
    </w:lvl>
    <w:lvl w:ilvl="1" w:tplc="040C0003" w:tentative="1">
      <w:start w:val="1"/>
      <w:numFmt w:val="bullet"/>
      <w:lvlText w:val="o"/>
      <w:lvlJc w:val="left"/>
      <w:pPr>
        <w:tabs>
          <w:tab w:val="num" w:pos="2574"/>
        </w:tabs>
        <w:ind w:left="2574" w:hanging="360"/>
      </w:pPr>
      <w:rPr>
        <w:rFonts w:ascii="Courier New" w:hAnsi="Courier New" w:hint="default"/>
      </w:rPr>
    </w:lvl>
    <w:lvl w:ilvl="2" w:tplc="040C0005" w:tentative="1">
      <w:start w:val="1"/>
      <w:numFmt w:val="bullet"/>
      <w:lvlText w:val=""/>
      <w:lvlJc w:val="left"/>
      <w:pPr>
        <w:tabs>
          <w:tab w:val="num" w:pos="3294"/>
        </w:tabs>
        <w:ind w:left="3294" w:hanging="360"/>
      </w:pPr>
      <w:rPr>
        <w:rFonts w:ascii="Wingdings" w:hAnsi="Wingdings" w:hint="default"/>
      </w:rPr>
    </w:lvl>
    <w:lvl w:ilvl="3" w:tplc="040C0001" w:tentative="1">
      <w:start w:val="1"/>
      <w:numFmt w:val="bullet"/>
      <w:lvlText w:val=""/>
      <w:lvlJc w:val="left"/>
      <w:pPr>
        <w:tabs>
          <w:tab w:val="num" w:pos="4014"/>
        </w:tabs>
        <w:ind w:left="4014" w:hanging="360"/>
      </w:pPr>
      <w:rPr>
        <w:rFonts w:ascii="Symbol" w:hAnsi="Symbol" w:hint="default"/>
      </w:rPr>
    </w:lvl>
    <w:lvl w:ilvl="4" w:tplc="040C0003" w:tentative="1">
      <w:start w:val="1"/>
      <w:numFmt w:val="bullet"/>
      <w:lvlText w:val="o"/>
      <w:lvlJc w:val="left"/>
      <w:pPr>
        <w:tabs>
          <w:tab w:val="num" w:pos="4734"/>
        </w:tabs>
        <w:ind w:left="4734" w:hanging="360"/>
      </w:pPr>
      <w:rPr>
        <w:rFonts w:ascii="Courier New" w:hAnsi="Courier New" w:hint="default"/>
      </w:rPr>
    </w:lvl>
    <w:lvl w:ilvl="5" w:tplc="040C0005" w:tentative="1">
      <w:start w:val="1"/>
      <w:numFmt w:val="bullet"/>
      <w:lvlText w:val=""/>
      <w:lvlJc w:val="left"/>
      <w:pPr>
        <w:tabs>
          <w:tab w:val="num" w:pos="5454"/>
        </w:tabs>
        <w:ind w:left="5454" w:hanging="360"/>
      </w:pPr>
      <w:rPr>
        <w:rFonts w:ascii="Wingdings" w:hAnsi="Wingdings" w:hint="default"/>
      </w:rPr>
    </w:lvl>
    <w:lvl w:ilvl="6" w:tplc="040C0001" w:tentative="1">
      <w:start w:val="1"/>
      <w:numFmt w:val="bullet"/>
      <w:lvlText w:val=""/>
      <w:lvlJc w:val="left"/>
      <w:pPr>
        <w:tabs>
          <w:tab w:val="num" w:pos="6174"/>
        </w:tabs>
        <w:ind w:left="6174" w:hanging="360"/>
      </w:pPr>
      <w:rPr>
        <w:rFonts w:ascii="Symbol" w:hAnsi="Symbol" w:hint="default"/>
      </w:rPr>
    </w:lvl>
    <w:lvl w:ilvl="7" w:tplc="040C0003" w:tentative="1">
      <w:start w:val="1"/>
      <w:numFmt w:val="bullet"/>
      <w:lvlText w:val="o"/>
      <w:lvlJc w:val="left"/>
      <w:pPr>
        <w:tabs>
          <w:tab w:val="num" w:pos="6894"/>
        </w:tabs>
        <w:ind w:left="6894" w:hanging="360"/>
      </w:pPr>
      <w:rPr>
        <w:rFonts w:ascii="Courier New" w:hAnsi="Courier New" w:hint="default"/>
      </w:rPr>
    </w:lvl>
    <w:lvl w:ilvl="8" w:tplc="040C0005" w:tentative="1">
      <w:start w:val="1"/>
      <w:numFmt w:val="bullet"/>
      <w:lvlText w:val=""/>
      <w:lvlJc w:val="left"/>
      <w:pPr>
        <w:tabs>
          <w:tab w:val="num" w:pos="7614"/>
        </w:tabs>
        <w:ind w:left="7614" w:hanging="360"/>
      </w:pPr>
      <w:rPr>
        <w:rFonts w:ascii="Wingdings" w:hAnsi="Wingdings" w:hint="default"/>
      </w:rPr>
    </w:lvl>
  </w:abstractNum>
  <w:num w:numId="1">
    <w:abstractNumId w:val="12"/>
  </w:num>
  <w:num w:numId="2">
    <w:abstractNumId w:val="22"/>
  </w:num>
  <w:num w:numId="3">
    <w:abstractNumId w:val="3"/>
  </w:num>
  <w:num w:numId="4">
    <w:abstractNumId w:val="2"/>
  </w:num>
  <w:num w:numId="5">
    <w:abstractNumId w:val="4"/>
  </w:num>
  <w:num w:numId="6">
    <w:abstractNumId w:val="5"/>
  </w:num>
  <w:num w:numId="7">
    <w:abstractNumId w:val="10"/>
  </w:num>
  <w:num w:numId="8">
    <w:abstractNumId w:val="11"/>
  </w:num>
  <w:num w:numId="9">
    <w:abstractNumId w:val="9"/>
  </w:num>
  <w:num w:numId="10">
    <w:abstractNumId w:val="8"/>
  </w:num>
  <w:num w:numId="11">
    <w:abstractNumId w:val="7"/>
  </w:num>
  <w:num w:numId="12">
    <w:abstractNumId w:val="6"/>
  </w:num>
  <w:num w:numId="13">
    <w:abstractNumId w:val="19"/>
  </w:num>
  <w:num w:numId="14">
    <w:abstractNumId w:val="16"/>
  </w:num>
  <w:num w:numId="15">
    <w:abstractNumId w:val="13"/>
  </w:num>
  <w:num w:numId="16">
    <w:abstractNumId w:val="15"/>
  </w:num>
  <w:num w:numId="17">
    <w:abstractNumId w:val="23"/>
  </w:num>
  <w:num w:numId="18">
    <w:abstractNumId w:val="14"/>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0"/>
  </w:num>
  <w:num w:numId="22">
    <w:abstractNumId w:val="19"/>
  </w:num>
  <w:num w:numId="23">
    <w:abstractNumId w:val="21"/>
  </w:num>
  <w:num w:numId="24">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de-DE" w:vendorID="64" w:dllVersion="6" w:nlCheck="1" w:checkStyle="1"/>
  <w:activeWritingStyle w:appName="MSWord" w:lang="fr-CH"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fr-CH"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efaultTabStop w:val="567"/>
  <w:hyphenationZone w:val="357"/>
  <w:doNotHyphenateCaps/>
  <w:evenAndOddHeaders/>
  <w:displayHorizontalDrawingGridEvery w:val="0"/>
  <w:displayVerticalDrawingGridEvery w:val="0"/>
  <w:doNotUseMarginsForDrawingGridOrigin/>
  <w:noPunctuationKerning/>
  <w:characterSpacingControl w:val="doNotCompress"/>
  <w:hdrShapeDefaults>
    <o:shapedefaults v:ext="edit" spidmax="16385"/>
  </w:hdrShapeDefaults>
  <w:footnotePr>
    <w:numRestart w:val="eachSect"/>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06"/>
    <w:rsid w:val="00000DFB"/>
    <w:rsid w:val="00001200"/>
    <w:rsid w:val="000014FC"/>
    <w:rsid w:val="000017CC"/>
    <w:rsid w:val="00012B92"/>
    <w:rsid w:val="00012C0D"/>
    <w:rsid w:val="000146B3"/>
    <w:rsid w:val="00014D60"/>
    <w:rsid w:val="00017590"/>
    <w:rsid w:val="00021014"/>
    <w:rsid w:val="00021029"/>
    <w:rsid w:val="000219AB"/>
    <w:rsid w:val="0003265B"/>
    <w:rsid w:val="000332A0"/>
    <w:rsid w:val="000354EE"/>
    <w:rsid w:val="00037079"/>
    <w:rsid w:val="000451EA"/>
    <w:rsid w:val="00050AD8"/>
    <w:rsid w:val="00050F6B"/>
    <w:rsid w:val="00052236"/>
    <w:rsid w:val="00054B3F"/>
    <w:rsid w:val="000557C4"/>
    <w:rsid w:val="00060A7A"/>
    <w:rsid w:val="000630BF"/>
    <w:rsid w:val="00067120"/>
    <w:rsid w:val="00067E28"/>
    <w:rsid w:val="00072C8C"/>
    <w:rsid w:val="00076AA7"/>
    <w:rsid w:val="00076E55"/>
    <w:rsid w:val="00080174"/>
    <w:rsid w:val="00082DCF"/>
    <w:rsid w:val="00083B35"/>
    <w:rsid w:val="000870F9"/>
    <w:rsid w:val="0008743A"/>
    <w:rsid w:val="00087E63"/>
    <w:rsid w:val="000931C0"/>
    <w:rsid w:val="000933AB"/>
    <w:rsid w:val="000952E9"/>
    <w:rsid w:val="00095D48"/>
    <w:rsid w:val="000A2123"/>
    <w:rsid w:val="000A2194"/>
    <w:rsid w:val="000A2529"/>
    <w:rsid w:val="000A41EC"/>
    <w:rsid w:val="000A4804"/>
    <w:rsid w:val="000B0501"/>
    <w:rsid w:val="000B158C"/>
    <w:rsid w:val="000B175B"/>
    <w:rsid w:val="000B3A0F"/>
    <w:rsid w:val="000B44B2"/>
    <w:rsid w:val="000B765D"/>
    <w:rsid w:val="000C10F7"/>
    <w:rsid w:val="000C7AFD"/>
    <w:rsid w:val="000D29D8"/>
    <w:rsid w:val="000D2C05"/>
    <w:rsid w:val="000D563D"/>
    <w:rsid w:val="000D5A3D"/>
    <w:rsid w:val="000E0415"/>
    <w:rsid w:val="000E67E4"/>
    <w:rsid w:val="000F5CE1"/>
    <w:rsid w:val="0010387A"/>
    <w:rsid w:val="00105788"/>
    <w:rsid w:val="0011479E"/>
    <w:rsid w:val="00121884"/>
    <w:rsid w:val="001220B8"/>
    <w:rsid w:val="00122708"/>
    <w:rsid w:val="00122BFE"/>
    <w:rsid w:val="00123343"/>
    <w:rsid w:val="00124925"/>
    <w:rsid w:val="00126EE5"/>
    <w:rsid w:val="00127604"/>
    <w:rsid w:val="0013218D"/>
    <w:rsid w:val="0013271C"/>
    <w:rsid w:val="00134C76"/>
    <w:rsid w:val="00143AFE"/>
    <w:rsid w:val="0014447B"/>
    <w:rsid w:val="00144691"/>
    <w:rsid w:val="00144721"/>
    <w:rsid w:val="00146357"/>
    <w:rsid w:val="001468F2"/>
    <w:rsid w:val="001526FA"/>
    <w:rsid w:val="001535DC"/>
    <w:rsid w:val="0016077F"/>
    <w:rsid w:val="00160A89"/>
    <w:rsid w:val="00162AA5"/>
    <w:rsid w:val="0016620A"/>
    <w:rsid w:val="00166A02"/>
    <w:rsid w:val="00166C7C"/>
    <w:rsid w:val="00167205"/>
    <w:rsid w:val="001674CC"/>
    <w:rsid w:val="00176085"/>
    <w:rsid w:val="00176568"/>
    <w:rsid w:val="00176BD0"/>
    <w:rsid w:val="0018123D"/>
    <w:rsid w:val="0018445C"/>
    <w:rsid w:val="00185CF6"/>
    <w:rsid w:val="00186DF7"/>
    <w:rsid w:val="00187ACC"/>
    <w:rsid w:val="00187D34"/>
    <w:rsid w:val="00190E64"/>
    <w:rsid w:val="001921F0"/>
    <w:rsid w:val="001944CA"/>
    <w:rsid w:val="001A0E8B"/>
    <w:rsid w:val="001A2BCB"/>
    <w:rsid w:val="001B130F"/>
    <w:rsid w:val="001B1D9A"/>
    <w:rsid w:val="001B4B04"/>
    <w:rsid w:val="001B658A"/>
    <w:rsid w:val="001B7FB2"/>
    <w:rsid w:val="001C174C"/>
    <w:rsid w:val="001C21C0"/>
    <w:rsid w:val="001C3A6F"/>
    <w:rsid w:val="001C6663"/>
    <w:rsid w:val="001C7895"/>
    <w:rsid w:val="001D26DF"/>
    <w:rsid w:val="001D2C0A"/>
    <w:rsid w:val="001D2E1C"/>
    <w:rsid w:val="001D3500"/>
    <w:rsid w:val="001D3DC8"/>
    <w:rsid w:val="001D6C3D"/>
    <w:rsid w:val="001D73A4"/>
    <w:rsid w:val="001E11B1"/>
    <w:rsid w:val="001E4304"/>
    <w:rsid w:val="001E795A"/>
    <w:rsid w:val="001F0266"/>
    <w:rsid w:val="001F3AE3"/>
    <w:rsid w:val="001F76A5"/>
    <w:rsid w:val="001F7727"/>
    <w:rsid w:val="0020716E"/>
    <w:rsid w:val="00210907"/>
    <w:rsid w:val="00211138"/>
    <w:rsid w:val="00211E0B"/>
    <w:rsid w:val="002124AE"/>
    <w:rsid w:val="00214553"/>
    <w:rsid w:val="00221620"/>
    <w:rsid w:val="00221701"/>
    <w:rsid w:val="00222AD9"/>
    <w:rsid w:val="00222B28"/>
    <w:rsid w:val="00223E00"/>
    <w:rsid w:val="00224611"/>
    <w:rsid w:val="0022700C"/>
    <w:rsid w:val="00230C37"/>
    <w:rsid w:val="0023416C"/>
    <w:rsid w:val="00237417"/>
    <w:rsid w:val="002405A7"/>
    <w:rsid w:val="002413A2"/>
    <w:rsid w:val="00242A4D"/>
    <w:rsid w:val="002459F7"/>
    <w:rsid w:val="002478C6"/>
    <w:rsid w:val="00251C3F"/>
    <w:rsid w:val="00252D79"/>
    <w:rsid w:val="002565F0"/>
    <w:rsid w:val="00260425"/>
    <w:rsid w:val="002619AA"/>
    <w:rsid w:val="0026439D"/>
    <w:rsid w:val="002666DB"/>
    <w:rsid w:val="00271CB7"/>
    <w:rsid w:val="002721B1"/>
    <w:rsid w:val="00276FF3"/>
    <w:rsid w:val="00281E86"/>
    <w:rsid w:val="002870AA"/>
    <w:rsid w:val="00290843"/>
    <w:rsid w:val="00292E28"/>
    <w:rsid w:val="00293DD5"/>
    <w:rsid w:val="002A4ABC"/>
    <w:rsid w:val="002A62E0"/>
    <w:rsid w:val="002A75CF"/>
    <w:rsid w:val="002A7F2B"/>
    <w:rsid w:val="002B0324"/>
    <w:rsid w:val="002B0A21"/>
    <w:rsid w:val="002B0B06"/>
    <w:rsid w:val="002B334D"/>
    <w:rsid w:val="002B5E95"/>
    <w:rsid w:val="002B621E"/>
    <w:rsid w:val="002B7B4B"/>
    <w:rsid w:val="002C257D"/>
    <w:rsid w:val="002C5622"/>
    <w:rsid w:val="002D28AD"/>
    <w:rsid w:val="002D4501"/>
    <w:rsid w:val="002D6005"/>
    <w:rsid w:val="002E0EE8"/>
    <w:rsid w:val="002F024F"/>
    <w:rsid w:val="002F4BCC"/>
    <w:rsid w:val="00302E9B"/>
    <w:rsid w:val="00305AD6"/>
    <w:rsid w:val="00307581"/>
    <w:rsid w:val="003107FA"/>
    <w:rsid w:val="00311DE7"/>
    <w:rsid w:val="00317ADF"/>
    <w:rsid w:val="003220BB"/>
    <w:rsid w:val="003229D8"/>
    <w:rsid w:val="00323CC6"/>
    <w:rsid w:val="00324D48"/>
    <w:rsid w:val="0032529B"/>
    <w:rsid w:val="00334CEA"/>
    <w:rsid w:val="0033745A"/>
    <w:rsid w:val="00337B66"/>
    <w:rsid w:val="0034065C"/>
    <w:rsid w:val="00353066"/>
    <w:rsid w:val="0035537D"/>
    <w:rsid w:val="003564E1"/>
    <w:rsid w:val="00357495"/>
    <w:rsid w:val="003605B8"/>
    <w:rsid w:val="00360C8A"/>
    <w:rsid w:val="00361AEB"/>
    <w:rsid w:val="00362656"/>
    <w:rsid w:val="00365313"/>
    <w:rsid w:val="00377710"/>
    <w:rsid w:val="00381D70"/>
    <w:rsid w:val="0038399C"/>
    <w:rsid w:val="00387793"/>
    <w:rsid w:val="0039277A"/>
    <w:rsid w:val="003972E0"/>
    <w:rsid w:val="003A0FA4"/>
    <w:rsid w:val="003A55CB"/>
    <w:rsid w:val="003A680C"/>
    <w:rsid w:val="003B0EDE"/>
    <w:rsid w:val="003B2115"/>
    <w:rsid w:val="003B43B5"/>
    <w:rsid w:val="003C015D"/>
    <w:rsid w:val="003C2CC4"/>
    <w:rsid w:val="003C3936"/>
    <w:rsid w:val="003C46A3"/>
    <w:rsid w:val="003D2763"/>
    <w:rsid w:val="003D452D"/>
    <w:rsid w:val="003D4B23"/>
    <w:rsid w:val="003E17B8"/>
    <w:rsid w:val="003E2A33"/>
    <w:rsid w:val="003E4C7E"/>
    <w:rsid w:val="003E78C2"/>
    <w:rsid w:val="003F0529"/>
    <w:rsid w:val="003F19B8"/>
    <w:rsid w:val="003F1ED3"/>
    <w:rsid w:val="003F4BFE"/>
    <w:rsid w:val="004038EC"/>
    <w:rsid w:val="00403DC0"/>
    <w:rsid w:val="004070C2"/>
    <w:rsid w:val="004102B6"/>
    <w:rsid w:val="004110DF"/>
    <w:rsid w:val="00411328"/>
    <w:rsid w:val="004113EB"/>
    <w:rsid w:val="00412C25"/>
    <w:rsid w:val="00412F30"/>
    <w:rsid w:val="004155CE"/>
    <w:rsid w:val="0041599D"/>
    <w:rsid w:val="00416A60"/>
    <w:rsid w:val="0041777E"/>
    <w:rsid w:val="00421285"/>
    <w:rsid w:val="00421772"/>
    <w:rsid w:val="004218E4"/>
    <w:rsid w:val="00424B56"/>
    <w:rsid w:val="004302C5"/>
    <w:rsid w:val="004324D9"/>
    <w:rsid w:val="004325CB"/>
    <w:rsid w:val="00432900"/>
    <w:rsid w:val="00432EAD"/>
    <w:rsid w:val="0043407E"/>
    <w:rsid w:val="004372F6"/>
    <w:rsid w:val="00440179"/>
    <w:rsid w:val="004403AD"/>
    <w:rsid w:val="004444C0"/>
    <w:rsid w:val="00446DE4"/>
    <w:rsid w:val="004476D0"/>
    <w:rsid w:val="0045042E"/>
    <w:rsid w:val="00452BEF"/>
    <w:rsid w:val="0045331C"/>
    <w:rsid w:val="0045648C"/>
    <w:rsid w:val="004600B9"/>
    <w:rsid w:val="00460F70"/>
    <w:rsid w:val="0046261D"/>
    <w:rsid w:val="00464553"/>
    <w:rsid w:val="00464A34"/>
    <w:rsid w:val="004650F6"/>
    <w:rsid w:val="00471629"/>
    <w:rsid w:val="004746CC"/>
    <w:rsid w:val="00480932"/>
    <w:rsid w:val="00482AA5"/>
    <w:rsid w:val="00486B26"/>
    <w:rsid w:val="00487E92"/>
    <w:rsid w:val="004900D1"/>
    <w:rsid w:val="00491A56"/>
    <w:rsid w:val="00496660"/>
    <w:rsid w:val="004968DC"/>
    <w:rsid w:val="00496C5A"/>
    <w:rsid w:val="004A0CBD"/>
    <w:rsid w:val="004A0F19"/>
    <w:rsid w:val="004A41CA"/>
    <w:rsid w:val="004A516E"/>
    <w:rsid w:val="004B4F91"/>
    <w:rsid w:val="004B5953"/>
    <w:rsid w:val="004B6C6F"/>
    <w:rsid w:val="004C30C4"/>
    <w:rsid w:val="004C4BC4"/>
    <w:rsid w:val="004C52F8"/>
    <w:rsid w:val="004D3956"/>
    <w:rsid w:val="004D59C3"/>
    <w:rsid w:val="004E3632"/>
    <w:rsid w:val="004E5056"/>
    <w:rsid w:val="004E6CC3"/>
    <w:rsid w:val="004F0AC3"/>
    <w:rsid w:val="004F4CD8"/>
    <w:rsid w:val="004F528F"/>
    <w:rsid w:val="004F68F8"/>
    <w:rsid w:val="004F6935"/>
    <w:rsid w:val="00503228"/>
    <w:rsid w:val="0050352D"/>
    <w:rsid w:val="00505384"/>
    <w:rsid w:val="00505AA9"/>
    <w:rsid w:val="005073D9"/>
    <w:rsid w:val="00512931"/>
    <w:rsid w:val="00517B03"/>
    <w:rsid w:val="00523E36"/>
    <w:rsid w:val="00526E78"/>
    <w:rsid w:val="00527123"/>
    <w:rsid w:val="005325EC"/>
    <w:rsid w:val="00535803"/>
    <w:rsid w:val="005419F8"/>
    <w:rsid w:val="005420F2"/>
    <w:rsid w:val="00543C7B"/>
    <w:rsid w:val="005463F1"/>
    <w:rsid w:val="00547ACC"/>
    <w:rsid w:val="00550FF1"/>
    <w:rsid w:val="005519B1"/>
    <w:rsid w:val="00551B8B"/>
    <w:rsid w:val="00554417"/>
    <w:rsid w:val="005601B8"/>
    <w:rsid w:val="00563398"/>
    <w:rsid w:val="005673A4"/>
    <w:rsid w:val="0057018A"/>
    <w:rsid w:val="00571DC1"/>
    <w:rsid w:val="0057557F"/>
    <w:rsid w:val="005770B6"/>
    <w:rsid w:val="00577F67"/>
    <w:rsid w:val="00580157"/>
    <w:rsid w:val="00581A66"/>
    <w:rsid w:val="00581EA3"/>
    <w:rsid w:val="00582C3B"/>
    <w:rsid w:val="0058307B"/>
    <w:rsid w:val="005903F4"/>
    <w:rsid w:val="0059087E"/>
    <w:rsid w:val="005976E1"/>
    <w:rsid w:val="005A3905"/>
    <w:rsid w:val="005A3E7D"/>
    <w:rsid w:val="005A44E1"/>
    <w:rsid w:val="005A79B0"/>
    <w:rsid w:val="005B3322"/>
    <w:rsid w:val="005B3DB3"/>
    <w:rsid w:val="005B4B1A"/>
    <w:rsid w:val="005B549C"/>
    <w:rsid w:val="005B5561"/>
    <w:rsid w:val="005B5B91"/>
    <w:rsid w:val="005C6515"/>
    <w:rsid w:val="005C6C9E"/>
    <w:rsid w:val="005D2526"/>
    <w:rsid w:val="005D2825"/>
    <w:rsid w:val="005D7CE2"/>
    <w:rsid w:val="005E33E9"/>
    <w:rsid w:val="005E35C1"/>
    <w:rsid w:val="005E3653"/>
    <w:rsid w:val="005E3BBE"/>
    <w:rsid w:val="005E5DFB"/>
    <w:rsid w:val="005F1CAF"/>
    <w:rsid w:val="005F3F02"/>
    <w:rsid w:val="005F4477"/>
    <w:rsid w:val="005F7614"/>
    <w:rsid w:val="005F790B"/>
    <w:rsid w:val="00600DA1"/>
    <w:rsid w:val="0060694F"/>
    <w:rsid w:val="0060746A"/>
    <w:rsid w:val="00610244"/>
    <w:rsid w:val="006105B8"/>
    <w:rsid w:val="006107E3"/>
    <w:rsid w:val="006112C1"/>
    <w:rsid w:val="00611FC4"/>
    <w:rsid w:val="00612F20"/>
    <w:rsid w:val="00616CE2"/>
    <w:rsid w:val="006176FB"/>
    <w:rsid w:val="006220DC"/>
    <w:rsid w:val="00622153"/>
    <w:rsid w:val="00624636"/>
    <w:rsid w:val="0062511C"/>
    <w:rsid w:val="00625786"/>
    <w:rsid w:val="00626243"/>
    <w:rsid w:val="00627C35"/>
    <w:rsid w:val="00627CB7"/>
    <w:rsid w:val="00627ED0"/>
    <w:rsid w:val="00633797"/>
    <w:rsid w:val="00633FCD"/>
    <w:rsid w:val="00635B0A"/>
    <w:rsid w:val="0063612A"/>
    <w:rsid w:val="006373C2"/>
    <w:rsid w:val="00640B26"/>
    <w:rsid w:val="00640C77"/>
    <w:rsid w:val="00642518"/>
    <w:rsid w:val="006508DD"/>
    <w:rsid w:val="00650B23"/>
    <w:rsid w:val="00663CBE"/>
    <w:rsid w:val="00665595"/>
    <w:rsid w:val="00665C56"/>
    <w:rsid w:val="00666036"/>
    <w:rsid w:val="00666F88"/>
    <w:rsid w:val="006760CE"/>
    <w:rsid w:val="00677A16"/>
    <w:rsid w:val="00677A2D"/>
    <w:rsid w:val="006802A6"/>
    <w:rsid w:val="00680A24"/>
    <w:rsid w:val="00683B4D"/>
    <w:rsid w:val="00684200"/>
    <w:rsid w:val="00693EFA"/>
    <w:rsid w:val="00694C94"/>
    <w:rsid w:val="00695F1C"/>
    <w:rsid w:val="006A0ADB"/>
    <w:rsid w:val="006A0E2E"/>
    <w:rsid w:val="006A1B64"/>
    <w:rsid w:val="006A20D4"/>
    <w:rsid w:val="006A2C35"/>
    <w:rsid w:val="006A5164"/>
    <w:rsid w:val="006A7392"/>
    <w:rsid w:val="006A7E31"/>
    <w:rsid w:val="006B1E3D"/>
    <w:rsid w:val="006B48DB"/>
    <w:rsid w:val="006B49C1"/>
    <w:rsid w:val="006B52B3"/>
    <w:rsid w:val="006C322F"/>
    <w:rsid w:val="006C6943"/>
    <w:rsid w:val="006C6E37"/>
    <w:rsid w:val="006D272A"/>
    <w:rsid w:val="006D57A2"/>
    <w:rsid w:val="006E12A8"/>
    <w:rsid w:val="006E2A8E"/>
    <w:rsid w:val="006E4F9B"/>
    <w:rsid w:val="006E564B"/>
    <w:rsid w:val="006E7897"/>
    <w:rsid w:val="006F49F3"/>
    <w:rsid w:val="006F5779"/>
    <w:rsid w:val="006F602A"/>
    <w:rsid w:val="007012B4"/>
    <w:rsid w:val="007074B8"/>
    <w:rsid w:val="00710111"/>
    <w:rsid w:val="007130D7"/>
    <w:rsid w:val="0071353F"/>
    <w:rsid w:val="00713E0D"/>
    <w:rsid w:val="00714374"/>
    <w:rsid w:val="00716539"/>
    <w:rsid w:val="00723B95"/>
    <w:rsid w:val="0072632A"/>
    <w:rsid w:val="00730A35"/>
    <w:rsid w:val="00731FA6"/>
    <w:rsid w:val="0073427A"/>
    <w:rsid w:val="0073496D"/>
    <w:rsid w:val="00742C06"/>
    <w:rsid w:val="00743CD6"/>
    <w:rsid w:val="00744C69"/>
    <w:rsid w:val="00745F3C"/>
    <w:rsid w:val="00746AF9"/>
    <w:rsid w:val="0075068D"/>
    <w:rsid w:val="007526D4"/>
    <w:rsid w:val="00752FCD"/>
    <w:rsid w:val="007535D9"/>
    <w:rsid w:val="007552C0"/>
    <w:rsid w:val="007557B9"/>
    <w:rsid w:val="00762E31"/>
    <w:rsid w:val="0076718F"/>
    <w:rsid w:val="0077200C"/>
    <w:rsid w:val="0077248F"/>
    <w:rsid w:val="00774F38"/>
    <w:rsid w:val="007766C8"/>
    <w:rsid w:val="007803F3"/>
    <w:rsid w:val="0078164F"/>
    <w:rsid w:val="00782CF9"/>
    <w:rsid w:val="00782D5A"/>
    <w:rsid w:val="007843EF"/>
    <w:rsid w:val="00784716"/>
    <w:rsid w:val="007861FA"/>
    <w:rsid w:val="007866B1"/>
    <w:rsid w:val="007920D9"/>
    <w:rsid w:val="007926D5"/>
    <w:rsid w:val="00795EE6"/>
    <w:rsid w:val="007A2D70"/>
    <w:rsid w:val="007A3BC2"/>
    <w:rsid w:val="007B6BA5"/>
    <w:rsid w:val="007B7BA4"/>
    <w:rsid w:val="007C1016"/>
    <w:rsid w:val="007C2A0B"/>
    <w:rsid w:val="007C2E90"/>
    <w:rsid w:val="007C3390"/>
    <w:rsid w:val="007C3841"/>
    <w:rsid w:val="007C3B6E"/>
    <w:rsid w:val="007C48E6"/>
    <w:rsid w:val="007C4F4B"/>
    <w:rsid w:val="007D46CB"/>
    <w:rsid w:val="007D5265"/>
    <w:rsid w:val="007D5AB7"/>
    <w:rsid w:val="007D64EA"/>
    <w:rsid w:val="007D68B5"/>
    <w:rsid w:val="007E2258"/>
    <w:rsid w:val="007E2B7D"/>
    <w:rsid w:val="007E59D5"/>
    <w:rsid w:val="007E67C3"/>
    <w:rsid w:val="007F0B83"/>
    <w:rsid w:val="007F3933"/>
    <w:rsid w:val="007F627E"/>
    <w:rsid w:val="007F6611"/>
    <w:rsid w:val="008019A7"/>
    <w:rsid w:val="0080232E"/>
    <w:rsid w:val="0080254C"/>
    <w:rsid w:val="00803CF1"/>
    <w:rsid w:val="00805428"/>
    <w:rsid w:val="008114F4"/>
    <w:rsid w:val="00814FCB"/>
    <w:rsid w:val="00815A47"/>
    <w:rsid w:val="008175E9"/>
    <w:rsid w:val="00821E06"/>
    <w:rsid w:val="00822D68"/>
    <w:rsid w:val="00822F7E"/>
    <w:rsid w:val="008242D7"/>
    <w:rsid w:val="0082663F"/>
    <w:rsid w:val="00827E05"/>
    <w:rsid w:val="00830DBA"/>
    <w:rsid w:val="008311A3"/>
    <w:rsid w:val="0083774B"/>
    <w:rsid w:val="00840E1F"/>
    <w:rsid w:val="008415E2"/>
    <w:rsid w:val="00844733"/>
    <w:rsid w:val="0084615E"/>
    <w:rsid w:val="008501CD"/>
    <w:rsid w:val="00862864"/>
    <w:rsid w:val="00864EFB"/>
    <w:rsid w:val="0086699B"/>
    <w:rsid w:val="00867AFB"/>
    <w:rsid w:val="00871FD5"/>
    <w:rsid w:val="008742A0"/>
    <w:rsid w:val="008775E5"/>
    <w:rsid w:val="008807DE"/>
    <w:rsid w:val="00885C38"/>
    <w:rsid w:val="00893BBB"/>
    <w:rsid w:val="00894C7C"/>
    <w:rsid w:val="00894FC0"/>
    <w:rsid w:val="00895BA2"/>
    <w:rsid w:val="008972AC"/>
    <w:rsid w:val="008979B1"/>
    <w:rsid w:val="008A0218"/>
    <w:rsid w:val="008A1C82"/>
    <w:rsid w:val="008A3107"/>
    <w:rsid w:val="008A6B25"/>
    <w:rsid w:val="008A6C4F"/>
    <w:rsid w:val="008A757D"/>
    <w:rsid w:val="008B048C"/>
    <w:rsid w:val="008B0A4D"/>
    <w:rsid w:val="008B6277"/>
    <w:rsid w:val="008C4541"/>
    <w:rsid w:val="008C55B3"/>
    <w:rsid w:val="008C6D83"/>
    <w:rsid w:val="008C77D6"/>
    <w:rsid w:val="008D11E0"/>
    <w:rsid w:val="008E0CF4"/>
    <w:rsid w:val="008E0E46"/>
    <w:rsid w:val="008E1143"/>
    <w:rsid w:val="008F0918"/>
    <w:rsid w:val="008F6A8A"/>
    <w:rsid w:val="00902FF0"/>
    <w:rsid w:val="00904733"/>
    <w:rsid w:val="00906645"/>
    <w:rsid w:val="00907239"/>
    <w:rsid w:val="009077D0"/>
    <w:rsid w:val="00907AD2"/>
    <w:rsid w:val="00913D5E"/>
    <w:rsid w:val="009153BC"/>
    <w:rsid w:val="0091600C"/>
    <w:rsid w:val="00916A10"/>
    <w:rsid w:val="00920DFF"/>
    <w:rsid w:val="00923D35"/>
    <w:rsid w:val="009243D1"/>
    <w:rsid w:val="00924E1E"/>
    <w:rsid w:val="00932360"/>
    <w:rsid w:val="0093626A"/>
    <w:rsid w:val="009405D2"/>
    <w:rsid w:val="00940770"/>
    <w:rsid w:val="0094179F"/>
    <w:rsid w:val="0094212E"/>
    <w:rsid w:val="009421D7"/>
    <w:rsid w:val="00942DF0"/>
    <w:rsid w:val="0094542E"/>
    <w:rsid w:val="00946051"/>
    <w:rsid w:val="00950BD3"/>
    <w:rsid w:val="00952C9E"/>
    <w:rsid w:val="00954982"/>
    <w:rsid w:val="00954AC1"/>
    <w:rsid w:val="00955523"/>
    <w:rsid w:val="00963CBA"/>
    <w:rsid w:val="0097298E"/>
    <w:rsid w:val="00974A8D"/>
    <w:rsid w:val="0097662B"/>
    <w:rsid w:val="00983783"/>
    <w:rsid w:val="00985A5A"/>
    <w:rsid w:val="00991261"/>
    <w:rsid w:val="0099204D"/>
    <w:rsid w:val="00997246"/>
    <w:rsid w:val="0099794C"/>
    <w:rsid w:val="00997AA0"/>
    <w:rsid w:val="009A5CAE"/>
    <w:rsid w:val="009A7945"/>
    <w:rsid w:val="009A7B10"/>
    <w:rsid w:val="009B2362"/>
    <w:rsid w:val="009B4EE5"/>
    <w:rsid w:val="009B70C5"/>
    <w:rsid w:val="009B75F7"/>
    <w:rsid w:val="009B7921"/>
    <w:rsid w:val="009C013F"/>
    <w:rsid w:val="009C1AB9"/>
    <w:rsid w:val="009C597E"/>
    <w:rsid w:val="009D10E2"/>
    <w:rsid w:val="009D27DA"/>
    <w:rsid w:val="009D3D2A"/>
    <w:rsid w:val="009E1D19"/>
    <w:rsid w:val="009E2A34"/>
    <w:rsid w:val="009E6AED"/>
    <w:rsid w:val="009E6C1F"/>
    <w:rsid w:val="009F3A17"/>
    <w:rsid w:val="009F3BAC"/>
    <w:rsid w:val="009F3CA6"/>
    <w:rsid w:val="009F4BC6"/>
    <w:rsid w:val="009F5E53"/>
    <w:rsid w:val="009F6EC2"/>
    <w:rsid w:val="00A0099D"/>
    <w:rsid w:val="00A030AE"/>
    <w:rsid w:val="00A05687"/>
    <w:rsid w:val="00A076E6"/>
    <w:rsid w:val="00A12A52"/>
    <w:rsid w:val="00A1427D"/>
    <w:rsid w:val="00A14DC2"/>
    <w:rsid w:val="00A24A83"/>
    <w:rsid w:val="00A24D95"/>
    <w:rsid w:val="00A26F5D"/>
    <w:rsid w:val="00A30B33"/>
    <w:rsid w:val="00A32E8A"/>
    <w:rsid w:val="00A337CB"/>
    <w:rsid w:val="00A344C7"/>
    <w:rsid w:val="00A36D70"/>
    <w:rsid w:val="00A40962"/>
    <w:rsid w:val="00A42FBF"/>
    <w:rsid w:val="00A43E5E"/>
    <w:rsid w:val="00A4446F"/>
    <w:rsid w:val="00A5155D"/>
    <w:rsid w:val="00A556B1"/>
    <w:rsid w:val="00A56D06"/>
    <w:rsid w:val="00A57BA3"/>
    <w:rsid w:val="00A57D4D"/>
    <w:rsid w:val="00A634AC"/>
    <w:rsid w:val="00A63FC9"/>
    <w:rsid w:val="00A641DE"/>
    <w:rsid w:val="00A7000C"/>
    <w:rsid w:val="00A72F22"/>
    <w:rsid w:val="00A73E05"/>
    <w:rsid w:val="00A748A6"/>
    <w:rsid w:val="00A75CD3"/>
    <w:rsid w:val="00A77988"/>
    <w:rsid w:val="00A82373"/>
    <w:rsid w:val="00A83A5F"/>
    <w:rsid w:val="00A85956"/>
    <w:rsid w:val="00A879A4"/>
    <w:rsid w:val="00A879F6"/>
    <w:rsid w:val="00A91B68"/>
    <w:rsid w:val="00A95B06"/>
    <w:rsid w:val="00A95CDC"/>
    <w:rsid w:val="00A97EAB"/>
    <w:rsid w:val="00AA1828"/>
    <w:rsid w:val="00AA5316"/>
    <w:rsid w:val="00AB1DD5"/>
    <w:rsid w:val="00AB2CAA"/>
    <w:rsid w:val="00AB5DF8"/>
    <w:rsid w:val="00AB6FB8"/>
    <w:rsid w:val="00AC0107"/>
    <w:rsid w:val="00AC18C3"/>
    <w:rsid w:val="00AC2546"/>
    <w:rsid w:val="00AC59E5"/>
    <w:rsid w:val="00AD2C2F"/>
    <w:rsid w:val="00AD31A1"/>
    <w:rsid w:val="00AD322A"/>
    <w:rsid w:val="00AD58EA"/>
    <w:rsid w:val="00AD6398"/>
    <w:rsid w:val="00AD7EC9"/>
    <w:rsid w:val="00AF0B43"/>
    <w:rsid w:val="00AF106B"/>
    <w:rsid w:val="00AF7DAF"/>
    <w:rsid w:val="00B003A5"/>
    <w:rsid w:val="00B01FCF"/>
    <w:rsid w:val="00B03707"/>
    <w:rsid w:val="00B0439E"/>
    <w:rsid w:val="00B04A03"/>
    <w:rsid w:val="00B136F9"/>
    <w:rsid w:val="00B14445"/>
    <w:rsid w:val="00B14B06"/>
    <w:rsid w:val="00B216AF"/>
    <w:rsid w:val="00B21728"/>
    <w:rsid w:val="00B23390"/>
    <w:rsid w:val="00B25BBE"/>
    <w:rsid w:val="00B263E2"/>
    <w:rsid w:val="00B30179"/>
    <w:rsid w:val="00B33E36"/>
    <w:rsid w:val="00B33EC0"/>
    <w:rsid w:val="00B35C1E"/>
    <w:rsid w:val="00B405E9"/>
    <w:rsid w:val="00B40EFF"/>
    <w:rsid w:val="00B41B60"/>
    <w:rsid w:val="00B460F3"/>
    <w:rsid w:val="00B47F11"/>
    <w:rsid w:val="00B50656"/>
    <w:rsid w:val="00B5311F"/>
    <w:rsid w:val="00B53840"/>
    <w:rsid w:val="00B5433B"/>
    <w:rsid w:val="00B5571D"/>
    <w:rsid w:val="00B55DEC"/>
    <w:rsid w:val="00B560F5"/>
    <w:rsid w:val="00B612E0"/>
    <w:rsid w:val="00B64BB9"/>
    <w:rsid w:val="00B67AC2"/>
    <w:rsid w:val="00B71F73"/>
    <w:rsid w:val="00B72B52"/>
    <w:rsid w:val="00B73F07"/>
    <w:rsid w:val="00B756D6"/>
    <w:rsid w:val="00B75E3C"/>
    <w:rsid w:val="00B76297"/>
    <w:rsid w:val="00B77A44"/>
    <w:rsid w:val="00B8151F"/>
    <w:rsid w:val="00B81E12"/>
    <w:rsid w:val="00B8347C"/>
    <w:rsid w:val="00B90ACB"/>
    <w:rsid w:val="00B926DA"/>
    <w:rsid w:val="00B9288E"/>
    <w:rsid w:val="00BA0FD9"/>
    <w:rsid w:val="00BA216A"/>
    <w:rsid w:val="00BA31E4"/>
    <w:rsid w:val="00BA7E68"/>
    <w:rsid w:val="00BB1CAD"/>
    <w:rsid w:val="00BB21BE"/>
    <w:rsid w:val="00BB54AD"/>
    <w:rsid w:val="00BB56C9"/>
    <w:rsid w:val="00BB630F"/>
    <w:rsid w:val="00BC220A"/>
    <w:rsid w:val="00BC25B7"/>
    <w:rsid w:val="00BC25F3"/>
    <w:rsid w:val="00BC2ECB"/>
    <w:rsid w:val="00BC6370"/>
    <w:rsid w:val="00BC6498"/>
    <w:rsid w:val="00BC67F9"/>
    <w:rsid w:val="00BC74E9"/>
    <w:rsid w:val="00BD04F0"/>
    <w:rsid w:val="00BD2146"/>
    <w:rsid w:val="00BD538F"/>
    <w:rsid w:val="00BD6451"/>
    <w:rsid w:val="00BD7622"/>
    <w:rsid w:val="00BE154E"/>
    <w:rsid w:val="00BE1817"/>
    <w:rsid w:val="00BE282B"/>
    <w:rsid w:val="00BE395C"/>
    <w:rsid w:val="00BE4F74"/>
    <w:rsid w:val="00BE618E"/>
    <w:rsid w:val="00C001ED"/>
    <w:rsid w:val="00C01B3B"/>
    <w:rsid w:val="00C03A21"/>
    <w:rsid w:val="00C10283"/>
    <w:rsid w:val="00C11563"/>
    <w:rsid w:val="00C13387"/>
    <w:rsid w:val="00C142D4"/>
    <w:rsid w:val="00C159B1"/>
    <w:rsid w:val="00C15EC9"/>
    <w:rsid w:val="00C17699"/>
    <w:rsid w:val="00C210E7"/>
    <w:rsid w:val="00C21931"/>
    <w:rsid w:val="00C24B91"/>
    <w:rsid w:val="00C25EAC"/>
    <w:rsid w:val="00C30D44"/>
    <w:rsid w:val="00C3370B"/>
    <w:rsid w:val="00C36D1C"/>
    <w:rsid w:val="00C40275"/>
    <w:rsid w:val="00C41A28"/>
    <w:rsid w:val="00C425A2"/>
    <w:rsid w:val="00C44A91"/>
    <w:rsid w:val="00C463DD"/>
    <w:rsid w:val="00C46DA6"/>
    <w:rsid w:val="00C5010A"/>
    <w:rsid w:val="00C54BD9"/>
    <w:rsid w:val="00C60E46"/>
    <w:rsid w:val="00C6565C"/>
    <w:rsid w:val="00C67B38"/>
    <w:rsid w:val="00C711C7"/>
    <w:rsid w:val="00C74081"/>
    <w:rsid w:val="00C745C3"/>
    <w:rsid w:val="00C748E0"/>
    <w:rsid w:val="00C76128"/>
    <w:rsid w:val="00C81C89"/>
    <w:rsid w:val="00C81DB5"/>
    <w:rsid w:val="00C8315E"/>
    <w:rsid w:val="00C83552"/>
    <w:rsid w:val="00C8517B"/>
    <w:rsid w:val="00C854CA"/>
    <w:rsid w:val="00C86136"/>
    <w:rsid w:val="00C86B35"/>
    <w:rsid w:val="00C86CD6"/>
    <w:rsid w:val="00C9142F"/>
    <w:rsid w:val="00C91DC1"/>
    <w:rsid w:val="00CA1F6B"/>
    <w:rsid w:val="00CA2D9F"/>
    <w:rsid w:val="00CA3651"/>
    <w:rsid w:val="00CA6817"/>
    <w:rsid w:val="00CA79E4"/>
    <w:rsid w:val="00CA7B92"/>
    <w:rsid w:val="00CB1971"/>
    <w:rsid w:val="00CB1EE3"/>
    <w:rsid w:val="00CB27FF"/>
    <w:rsid w:val="00CB4E6E"/>
    <w:rsid w:val="00CB511F"/>
    <w:rsid w:val="00CB5D4F"/>
    <w:rsid w:val="00CB5DD2"/>
    <w:rsid w:val="00CC4519"/>
    <w:rsid w:val="00CC7A4A"/>
    <w:rsid w:val="00CD10C6"/>
    <w:rsid w:val="00CD2EB5"/>
    <w:rsid w:val="00CD42EA"/>
    <w:rsid w:val="00CD5878"/>
    <w:rsid w:val="00CE4A8F"/>
    <w:rsid w:val="00CE5F47"/>
    <w:rsid w:val="00CE7DE4"/>
    <w:rsid w:val="00CF0661"/>
    <w:rsid w:val="00CF4F68"/>
    <w:rsid w:val="00CF4F84"/>
    <w:rsid w:val="00CF7118"/>
    <w:rsid w:val="00D0006E"/>
    <w:rsid w:val="00D03A23"/>
    <w:rsid w:val="00D03F43"/>
    <w:rsid w:val="00D04442"/>
    <w:rsid w:val="00D05FDB"/>
    <w:rsid w:val="00D07F62"/>
    <w:rsid w:val="00D10B4A"/>
    <w:rsid w:val="00D12B4E"/>
    <w:rsid w:val="00D13773"/>
    <w:rsid w:val="00D2031B"/>
    <w:rsid w:val="00D20AD3"/>
    <w:rsid w:val="00D20B31"/>
    <w:rsid w:val="00D2332D"/>
    <w:rsid w:val="00D23822"/>
    <w:rsid w:val="00D244EF"/>
    <w:rsid w:val="00D25C8D"/>
    <w:rsid w:val="00D25FE2"/>
    <w:rsid w:val="00D2678F"/>
    <w:rsid w:val="00D317BB"/>
    <w:rsid w:val="00D327C2"/>
    <w:rsid w:val="00D35F18"/>
    <w:rsid w:val="00D36D31"/>
    <w:rsid w:val="00D3784A"/>
    <w:rsid w:val="00D43252"/>
    <w:rsid w:val="00D43553"/>
    <w:rsid w:val="00D45696"/>
    <w:rsid w:val="00D50612"/>
    <w:rsid w:val="00D50873"/>
    <w:rsid w:val="00D5235D"/>
    <w:rsid w:val="00D5508F"/>
    <w:rsid w:val="00D55ED5"/>
    <w:rsid w:val="00D57E23"/>
    <w:rsid w:val="00D60F66"/>
    <w:rsid w:val="00D61893"/>
    <w:rsid w:val="00D63B8C"/>
    <w:rsid w:val="00D64285"/>
    <w:rsid w:val="00D7025E"/>
    <w:rsid w:val="00D7202C"/>
    <w:rsid w:val="00D72AA3"/>
    <w:rsid w:val="00D75572"/>
    <w:rsid w:val="00D80A57"/>
    <w:rsid w:val="00D833A3"/>
    <w:rsid w:val="00D84436"/>
    <w:rsid w:val="00D93238"/>
    <w:rsid w:val="00D94512"/>
    <w:rsid w:val="00D947CE"/>
    <w:rsid w:val="00D9560C"/>
    <w:rsid w:val="00D978C6"/>
    <w:rsid w:val="00DA087A"/>
    <w:rsid w:val="00DA18FA"/>
    <w:rsid w:val="00DA192B"/>
    <w:rsid w:val="00DA3C01"/>
    <w:rsid w:val="00DA3C62"/>
    <w:rsid w:val="00DA4621"/>
    <w:rsid w:val="00DA605D"/>
    <w:rsid w:val="00DA67AD"/>
    <w:rsid w:val="00DB41DE"/>
    <w:rsid w:val="00DB490F"/>
    <w:rsid w:val="00DB543C"/>
    <w:rsid w:val="00DB5D0F"/>
    <w:rsid w:val="00DC31C7"/>
    <w:rsid w:val="00DC3F07"/>
    <w:rsid w:val="00DC4245"/>
    <w:rsid w:val="00DC489E"/>
    <w:rsid w:val="00DC529F"/>
    <w:rsid w:val="00DC59F5"/>
    <w:rsid w:val="00DC6EAB"/>
    <w:rsid w:val="00DD2653"/>
    <w:rsid w:val="00DD2778"/>
    <w:rsid w:val="00DD6B3B"/>
    <w:rsid w:val="00DE13AD"/>
    <w:rsid w:val="00DE6F9E"/>
    <w:rsid w:val="00DF12F7"/>
    <w:rsid w:val="00DF2E1E"/>
    <w:rsid w:val="00DF59FB"/>
    <w:rsid w:val="00E011A5"/>
    <w:rsid w:val="00E02C81"/>
    <w:rsid w:val="00E047AD"/>
    <w:rsid w:val="00E047E5"/>
    <w:rsid w:val="00E05B5E"/>
    <w:rsid w:val="00E130AB"/>
    <w:rsid w:val="00E13BEC"/>
    <w:rsid w:val="00E141AF"/>
    <w:rsid w:val="00E208C0"/>
    <w:rsid w:val="00E24FB2"/>
    <w:rsid w:val="00E2627F"/>
    <w:rsid w:val="00E313E1"/>
    <w:rsid w:val="00E375CD"/>
    <w:rsid w:val="00E41100"/>
    <w:rsid w:val="00E412B9"/>
    <w:rsid w:val="00E44EF0"/>
    <w:rsid w:val="00E47431"/>
    <w:rsid w:val="00E50747"/>
    <w:rsid w:val="00E52DC2"/>
    <w:rsid w:val="00E555A6"/>
    <w:rsid w:val="00E559B4"/>
    <w:rsid w:val="00E55D26"/>
    <w:rsid w:val="00E63669"/>
    <w:rsid w:val="00E67092"/>
    <w:rsid w:val="00E67729"/>
    <w:rsid w:val="00E7260F"/>
    <w:rsid w:val="00E758AB"/>
    <w:rsid w:val="00E80699"/>
    <w:rsid w:val="00E80D1B"/>
    <w:rsid w:val="00E81136"/>
    <w:rsid w:val="00E82E1F"/>
    <w:rsid w:val="00E86E1C"/>
    <w:rsid w:val="00E86EFC"/>
    <w:rsid w:val="00E87921"/>
    <w:rsid w:val="00E93AED"/>
    <w:rsid w:val="00E94F4B"/>
    <w:rsid w:val="00E96630"/>
    <w:rsid w:val="00E97232"/>
    <w:rsid w:val="00EA123D"/>
    <w:rsid w:val="00EA264E"/>
    <w:rsid w:val="00EA2DFA"/>
    <w:rsid w:val="00EA419F"/>
    <w:rsid w:val="00EB0570"/>
    <w:rsid w:val="00EB75B0"/>
    <w:rsid w:val="00EC0093"/>
    <w:rsid w:val="00EC09AF"/>
    <w:rsid w:val="00EC603E"/>
    <w:rsid w:val="00ED4313"/>
    <w:rsid w:val="00ED6EF0"/>
    <w:rsid w:val="00ED794E"/>
    <w:rsid w:val="00ED7A2A"/>
    <w:rsid w:val="00EE5BA5"/>
    <w:rsid w:val="00EF1D7F"/>
    <w:rsid w:val="00EF60D8"/>
    <w:rsid w:val="00EF650B"/>
    <w:rsid w:val="00F02082"/>
    <w:rsid w:val="00F04DC2"/>
    <w:rsid w:val="00F141E1"/>
    <w:rsid w:val="00F14E8A"/>
    <w:rsid w:val="00F172FE"/>
    <w:rsid w:val="00F24BA5"/>
    <w:rsid w:val="00F3048F"/>
    <w:rsid w:val="00F31DC5"/>
    <w:rsid w:val="00F3579B"/>
    <w:rsid w:val="00F37544"/>
    <w:rsid w:val="00F37BFD"/>
    <w:rsid w:val="00F37EC5"/>
    <w:rsid w:val="00F42136"/>
    <w:rsid w:val="00F46D35"/>
    <w:rsid w:val="00F4754F"/>
    <w:rsid w:val="00F53EDA"/>
    <w:rsid w:val="00F54775"/>
    <w:rsid w:val="00F5576C"/>
    <w:rsid w:val="00F662A5"/>
    <w:rsid w:val="00F720D3"/>
    <w:rsid w:val="00F7753D"/>
    <w:rsid w:val="00F81A92"/>
    <w:rsid w:val="00F81F28"/>
    <w:rsid w:val="00F8312D"/>
    <w:rsid w:val="00F84F76"/>
    <w:rsid w:val="00F85F34"/>
    <w:rsid w:val="00F93326"/>
    <w:rsid w:val="00F93AE5"/>
    <w:rsid w:val="00F95ECE"/>
    <w:rsid w:val="00F964A9"/>
    <w:rsid w:val="00F96D38"/>
    <w:rsid w:val="00F96EAC"/>
    <w:rsid w:val="00FA001F"/>
    <w:rsid w:val="00FA06F7"/>
    <w:rsid w:val="00FA2141"/>
    <w:rsid w:val="00FA23E8"/>
    <w:rsid w:val="00FB171A"/>
    <w:rsid w:val="00FB2AF7"/>
    <w:rsid w:val="00FB5282"/>
    <w:rsid w:val="00FB530E"/>
    <w:rsid w:val="00FB6E11"/>
    <w:rsid w:val="00FC071B"/>
    <w:rsid w:val="00FC3032"/>
    <w:rsid w:val="00FC4A9B"/>
    <w:rsid w:val="00FC68B7"/>
    <w:rsid w:val="00FC753C"/>
    <w:rsid w:val="00FD0EE6"/>
    <w:rsid w:val="00FD1BCB"/>
    <w:rsid w:val="00FD4781"/>
    <w:rsid w:val="00FD7858"/>
    <w:rsid w:val="00FD7BF6"/>
    <w:rsid w:val="00FE28FC"/>
    <w:rsid w:val="00FE3F0B"/>
    <w:rsid w:val="00FF5A5B"/>
    <w:rsid w:val="00FF7B9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4911BFF"/>
  <w15:docId w15:val="{41284AE7-D953-44F0-AAD6-6B229D924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11C7"/>
    <w:pPr>
      <w:suppressAutoHyphens/>
      <w:spacing w:line="240" w:lineRule="atLeast"/>
    </w:pPr>
    <w:rPr>
      <w:lang w:eastAsia="en-US"/>
    </w:rPr>
  </w:style>
  <w:style w:type="paragraph" w:styleId="Heading1">
    <w:name w:val="heading 1"/>
    <w:aliases w:val="Table_G"/>
    <w:basedOn w:val="SingleTxtG"/>
    <w:next w:val="SingleTxtG"/>
    <w:link w:val="Heading1Char"/>
    <w:qFormat/>
    <w:rsid w:val="002D28AD"/>
    <w:pPr>
      <w:numPr>
        <w:numId w:val="22"/>
      </w:numPr>
      <w:spacing w:after="0" w:line="240" w:lineRule="auto"/>
      <w:ind w:right="0"/>
      <w:jc w:val="left"/>
      <w:outlineLvl w:val="0"/>
    </w:pPr>
  </w:style>
  <w:style w:type="paragraph" w:styleId="Heading2">
    <w:name w:val="heading 2"/>
    <w:basedOn w:val="Normal"/>
    <w:next w:val="Normal"/>
    <w:qFormat/>
    <w:rsid w:val="00503228"/>
    <w:pPr>
      <w:numPr>
        <w:ilvl w:val="1"/>
        <w:numId w:val="22"/>
      </w:numPr>
      <w:spacing w:line="240" w:lineRule="auto"/>
      <w:outlineLvl w:val="1"/>
    </w:pPr>
  </w:style>
  <w:style w:type="paragraph" w:styleId="Heading3">
    <w:name w:val="heading 3"/>
    <w:basedOn w:val="Normal"/>
    <w:next w:val="Normal"/>
    <w:link w:val="Heading3Char"/>
    <w:qFormat/>
    <w:rsid w:val="00503228"/>
    <w:pPr>
      <w:numPr>
        <w:ilvl w:val="2"/>
        <w:numId w:val="22"/>
      </w:numPr>
      <w:spacing w:line="240" w:lineRule="auto"/>
      <w:outlineLvl w:val="2"/>
    </w:pPr>
  </w:style>
  <w:style w:type="paragraph" w:styleId="Heading4">
    <w:name w:val="heading 4"/>
    <w:basedOn w:val="Normal"/>
    <w:next w:val="Normal"/>
    <w:link w:val="Heading4Char"/>
    <w:qFormat/>
    <w:rsid w:val="00503228"/>
    <w:pPr>
      <w:numPr>
        <w:ilvl w:val="3"/>
        <w:numId w:val="22"/>
      </w:numPr>
      <w:spacing w:line="240" w:lineRule="auto"/>
      <w:outlineLvl w:val="3"/>
    </w:pPr>
  </w:style>
  <w:style w:type="paragraph" w:styleId="Heading5">
    <w:name w:val="heading 5"/>
    <w:basedOn w:val="Normal"/>
    <w:next w:val="Normal"/>
    <w:qFormat/>
    <w:rsid w:val="00503228"/>
    <w:pPr>
      <w:numPr>
        <w:ilvl w:val="4"/>
        <w:numId w:val="22"/>
      </w:numPr>
      <w:spacing w:line="240" w:lineRule="auto"/>
      <w:outlineLvl w:val="4"/>
    </w:pPr>
  </w:style>
  <w:style w:type="paragraph" w:styleId="Heading6">
    <w:name w:val="heading 6"/>
    <w:basedOn w:val="Normal"/>
    <w:next w:val="Normal"/>
    <w:qFormat/>
    <w:rsid w:val="00503228"/>
    <w:pPr>
      <w:numPr>
        <w:ilvl w:val="5"/>
        <w:numId w:val="22"/>
      </w:numPr>
      <w:spacing w:line="240" w:lineRule="auto"/>
      <w:outlineLvl w:val="5"/>
    </w:pPr>
  </w:style>
  <w:style w:type="paragraph" w:styleId="Heading7">
    <w:name w:val="heading 7"/>
    <w:basedOn w:val="Normal"/>
    <w:next w:val="Normal"/>
    <w:qFormat/>
    <w:rsid w:val="00503228"/>
    <w:pPr>
      <w:numPr>
        <w:ilvl w:val="6"/>
        <w:numId w:val="22"/>
      </w:numPr>
      <w:spacing w:line="240" w:lineRule="auto"/>
      <w:outlineLvl w:val="6"/>
    </w:pPr>
  </w:style>
  <w:style w:type="paragraph" w:styleId="Heading8">
    <w:name w:val="heading 8"/>
    <w:basedOn w:val="Normal"/>
    <w:next w:val="Normal"/>
    <w:qFormat/>
    <w:rsid w:val="00503228"/>
    <w:pPr>
      <w:numPr>
        <w:ilvl w:val="7"/>
        <w:numId w:val="22"/>
      </w:numPr>
      <w:spacing w:line="240" w:lineRule="auto"/>
      <w:outlineLvl w:val="7"/>
    </w:pPr>
  </w:style>
  <w:style w:type="paragraph" w:styleId="Heading9">
    <w:name w:val="heading 9"/>
    <w:basedOn w:val="Normal"/>
    <w:next w:val="Normal"/>
    <w:qFormat/>
    <w:rsid w:val="00503228"/>
    <w:pPr>
      <w:numPr>
        <w:ilvl w:val="8"/>
        <w:numId w:val="22"/>
      </w:numPr>
      <w:spacing w:line="240" w:lineRule="auto"/>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gleTxtG">
    <w:name w:val="_ Single Txt_G"/>
    <w:basedOn w:val="Normal"/>
    <w:link w:val="SingleTxtGChar"/>
    <w:qFormat/>
    <w:rsid w:val="002D28AD"/>
    <w:pPr>
      <w:spacing w:after="120"/>
      <w:ind w:left="1134" w:right="1134"/>
      <w:jc w:val="both"/>
    </w:pPr>
  </w:style>
  <w:style w:type="paragraph" w:customStyle="1" w:styleId="HMG">
    <w:name w:val="_ H __M_G"/>
    <w:basedOn w:val="Normal"/>
    <w:next w:val="Normal"/>
    <w:rsid w:val="00503228"/>
    <w:pPr>
      <w:keepNext/>
      <w:keepLines/>
      <w:tabs>
        <w:tab w:val="right" w:pos="851"/>
      </w:tabs>
      <w:spacing w:before="240" w:after="240" w:line="360" w:lineRule="exact"/>
      <w:ind w:left="1134" w:right="1134" w:hanging="1134"/>
    </w:pPr>
    <w:rPr>
      <w:b/>
      <w:sz w:val="34"/>
    </w:rPr>
  </w:style>
  <w:style w:type="paragraph" w:customStyle="1" w:styleId="HChG">
    <w:name w:val="_ H _Ch_G"/>
    <w:basedOn w:val="Normal"/>
    <w:next w:val="Normal"/>
    <w:link w:val="HChGChar"/>
    <w:qFormat/>
    <w:rsid w:val="002D28AD"/>
    <w:pPr>
      <w:keepNext/>
      <w:keepLines/>
      <w:tabs>
        <w:tab w:val="right" w:pos="851"/>
      </w:tabs>
      <w:spacing w:before="360" w:after="240" w:line="300" w:lineRule="exact"/>
      <w:ind w:left="1134" w:right="1134" w:hanging="1134"/>
    </w:pPr>
    <w:rPr>
      <w:b/>
      <w:sz w:val="28"/>
    </w:rPr>
  </w:style>
  <w:style w:type="character" w:styleId="FootnoteReference">
    <w:name w:val="footnote reference"/>
    <w:aliases w:val="4_G,(Footnote Reference),-E Fußnotenzeichen,BVI fnr,Footnote symbol,Footnote,Footnote Reference Superscript,SUPERS, BVI fnr"/>
    <w:basedOn w:val="DefaultParagraphFont"/>
    <w:rsid w:val="002D28AD"/>
    <w:rPr>
      <w:rFonts w:ascii="Times New Roman" w:hAnsi="Times New Roman"/>
      <w:sz w:val="18"/>
      <w:vertAlign w:val="superscript"/>
    </w:rPr>
  </w:style>
  <w:style w:type="character" w:styleId="EndnoteReference">
    <w:name w:val="endnote reference"/>
    <w:aliases w:val="1_G"/>
    <w:rsid w:val="00503228"/>
    <w:rPr>
      <w:rFonts w:ascii="Times New Roman" w:hAnsi="Times New Roman"/>
      <w:sz w:val="18"/>
      <w:vertAlign w:val="superscript"/>
    </w:rPr>
  </w:style>
  <w:style w:type="paragraph" w:styleId="Header">
    <w:name w:val="header"/>
    <w:aliases w:val="6_G"/>
    <w:basedOn w:val="Normal"/>
    <w:link w:val="HeaderChar"/>
    <w:rsid w:val="00503228"/>
    <w:pPr>
      <w:pBdr>
        <w:bottom w:val="single" w:sz="4" w:space="4" w:color="auto"/>
      </w:pBdr>
      <w:spacing w:line="240" w:lineRule="auto"/>
    </w:pPr>
    <w:rPr>
      <w:b/>
      <w:sz w:val="18"/>
    </w:rPr>
  </w:style>
  <w:style w:type="table" w:styleId="TableGrid">
    <w:name w:val="Table Grid"/>
    <w:basedOn w:val="TableNormal"/>
    <w:semiHidden/>
    <w:rsid w:val="00503228"/>
    <w:pPr>
      <w:suppressAutoHyphens/>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Hyperlink">
    <w:name w:val="Hyperlink"/>
    <w:rsid w:val="00503228"/>
    <w:rPr>
      <w:color w:val="auto"/>
      <w:u w:val="none"/>
    </w:rPr>
  </w:style>
  <w:style w:type="character" w:styleId="FollowedHyperlink">
    <w:name w:val="FollowedHyperlink"/>
    <w:semiHidden/>
    <w:rsid w:val="00503228"/>
    <w:rPr>
      <w:color w:val="auto"/>
      <w:u w:val="none"/>
    </w:rPr>
  </w:style>
  <w:style w:type="paragraph" w:customStyle="1" w:styleId="SMG">
    <w:name w:val="__S_M_G"/>
    <w:basedOn w:val="Normal"/>
    <w:next w:val="Normal"/>
    <w:rsid w:val="00503228"/>
    <w:pPr>
      <w:keepNext/>
      <w:keepLines/>
      <w:spacing w:before="240" w:after="240" w:line="420" w:lineRule="exact"/>
      <w:ind w:left="1134" w:right="1134"/>
    </w:pPr>
    <w:rPr>
      <w:b/>
      <w:sz w:val="40"/>
    </w:rPr>
  </w:style>
  <w:style w:type="paragraph" w:customStyle="1" w:styleId="SLG">
    <w:name w:val="__S_L_G"/>
    <w:basedOn w:val="Normal"/>
    <w:next w:val="Normal"/>
    <w:rsid w:val="00503228"/>
    <w:pPr>
      <w:keepNext/>
      <w:keepLines/>
      <w:spacing w:before="240" w:after="240" w:line="580" w:lineRule="exact"/>
      <w:ind w:left="1134" w:right="1134"/>
    </w:pPr>
    <w:rPr>
      <w:b/>
      <w:sz w:val="56"/>
    </w:rPr>
  </w:style>
  <w:style w:type="paragraph" w:customStyle="1" w:styleId="SSG">
    <w:name w:val="__S_S_G"/>
    <w:basedOn w:val="Normal"/>
    <w:next w:val="Normal"/>
    <w:rsid w:val="00503228"/>
    <w:pPr>
      <w:keepNext/>
      <w:keepLines/>
      <w:spacing w:before="240" w:after="240" w:line="300" w:lineRule="exact"/>
      <w:ind w:left="1134" w:right="1134"/>
    </w:pPr>
    <w:rPr>
      <w:b/>
      <w:sz w:val="28"/>
    </w:rPr>
  </w:style>
  <w:style w:type="paragraph" w:styleId="FootnoteText">
    <w:name w:val="footnote text"/>
    <w:aliases w:val="5_G,PP"/>
    <w:basedOn w:val="Normal"/>
    <w:link w:val="FootnoteTextChar1"/>
    <w:uiPriority w:val="99"/>
    <w:qFormat/>
    <w:rsid w:val="002D28AD"/>
    <w:pPr>
      <w:tabs>
        <w:tab w:val="right" w:pos="1021"/>
      </w:tabs>
      <w:spacing w:line="220" w:lineRule="exact"/>
      <w:ind w:left="1134" w:right="1134" w:hanging="1134"/>
    </w:pPr>
    <w:rPr>
      <w:sz w:val="18"/>
    </w:rPr>
  </w:style>
  <w:style w:type="paragraph" w:styleId="EndnoteText">
    <w:name w:val="endnote text"/>
    <w:aliases w:val="2_G"/>
    <w:basedOn w:val="FootnoteText"/>
    <w:rsid w:val="00503228"/>
  </w:style>
  <w:style w:type="character" w:styleId="PageNumber">
    <w:name w:val="page number"/>
    <w:aliases w:val="7_G"/>
    <w:basedOn w:val="DefaultParagraphFont"/>
    <w:rsid w:val="002D28AD"/>
    <w:rPr>
      <w:rFonts w:ascii="Times New Roman" w:hAnsi="Times New Roman"/>
      <w:b/>
      <w:sz w:val="18"/>
    </w:rPr>
  </w:style>
  <w:style w:type="paragraph" w:customStyle="1" w:styleId="XLargeG">
    <w:name w:val="__XLarge_G"/>
    <w:basedOn w:val="Normal"/>
    <w:next w:val="Normal"/>
    <w:rsid w:val="00503228"/>
    <w:pPr>
      <w:keepNext/>
      <w:keepLines/>
      <w:spacing w:before="240" w:after="240" w:line="420" w:lineRule="exact"/>
      <w:ind w:left="1134" w:right="1134"/>
    </w:pPr>
    <w:rPr>
      <w:b/>
      <w:sz w:val="40"/>
    </w:rPr>
  </w:style>
  <w:style w:type="paragraph" w:customStyle="1" w:styleId="Bullet1G">
    <w:name w:val="_Bullet 1_G"/>
    <w:basedOn w:val="Normal"/>
    <w:rsid w:val="00503228"/>
    <w:pPr>
      <w:numPr>
        <w:numId w:val="1"/>
      </w:numPr>
      <w:spacing w:after="120"/>
      <w:ind w:right="1134"/>
      <w:jc w:val="both"/>
    </w:pPr>
  </w:style>
  <w:style w:type="paragraph" w:styleId="Footer">
    <w:name w:val="footer"/>
    <w:aliases w:val="3_G"/>
    <w:basedOn w:val="Normal"/>
    <w:link w:val="FooterChar"/>
    <w:rsid w:val="00503228"/>
    <w:pPr>
      <w:spacing w:line="240" w:lineRule="auto"/>
    </w:pPr>
    <w:rPr>
      <w:sz w:val="16"/>
    </w:rPr>
  </w:style>
  <w:style w:type="paragraph" w:customStyle="1" w:styleId="Bullet2G">
    <w:name w:val="_Bullet 2_G"/>
    <w:basedOn w:val="Normal"/>
    <w:rsid w:val="00503228"/>
    <w:pPr>
      <w:numPr>
        <w:numId w:val="2"/>
      </w:numPr>
      <w:spacing w:after="120"/>
      <w:ind w:right="1134"/>
      <w:jc w:val="both"/>
    </w:pPr>
  </w:style>
  <w:style w:type="paragraph" w:customStyle="1" w:styleId="H1G">
    <w:name w:val="_ H_1_G"/>
    <w:basedOn w:val="Normal"/>
    <w:next w:val="Normal"/>
    <w:link w:val="H1GChar"/>
    <w:qFormat/>
    <w:rsid w:val="002D28AD"/>
    <w:pPr>
      <w:keepNext/>
      <w:keepLines/>
      <w:tabs>
        <w:tab w:val="right" w:pos="851"/>
      </w:tabs>
      <w:spacing w:before="360" w:after="240" w:line="270" w:lineRule="exact"/>
      <w:ind w:left="1134" w:right="1134" w:hanging="1134"/>
    </w:pPr>
    <w:rPr>
      <w:b/>
      <w:sz w:val="24"/>
    </w:rPr>
  </w:style>
  <w:style w:type="paragraph" w:customStyle="1" w:styleId="H23G">
    <w:name w:val="_ H_2/3_G"/>
    <w:basedOn w:val="Normal"/>
    <w:next w:val="Normal"/>
    <w:link w:val="H23GChar"/>
    <w:rsid w:val="00503228"/>
    <w:pPr>
      <w:keepNext/>
      <w:keepLines/>
      <w:tabs>
        <w:tab w:val="right" w:pos="851"/>
      </w:tabs>
      <w:spacing w:before="240" w:after="120" w:line="240" w:lineRule="exact"/>
      <w:ind w:left="1134" w:right="1134" w:hanging="1134"/>
    </w:pPr>
    <w:rPr>
      <w:b/>
    </w:rPr>
  </w:style>
  <w:style w:type="paragraph" w:customStyle="1" w:styleId="H4G">
    <w:name w:val="_ H_4_G"/>
    <w:basedOn w:val="Normal"/>
    <w:next w:val="Normal"/>
    <w:rsid w:val="00503228"/>
    <w:pPr>
      <w:keepNext/>
      <w:keepLines/>
      <w:tabs>
        <w:tab w:val="right" w:pos="851"/>
      </w:tabs>
      <w:spacing w:before="240" w:after="120" w:line="240" w:lineRule="exact"/>
      <w:ind w:left="1134" w:right="1134" w:hanging="1134"/>
    </w:pPr>
    <w:rPr>
      <w:i/>
    </w:rPr>
  </w:style>
  <w:style w:type="paragraph" w:customStyle="1" w:styleId="H56G">
    <w:name w:val="_ H_5/6_G"/>
    <w:basedOn w:val="Normal"/>
    <w:next w:val="Normal"/>
    <w:rsid w:val="00503228"/>
    <w:pPr>
      <w:keepNext/>
      <w:keepLines/>
      <w:tabs>
        <w:tab w:val="right" w:pos="851"/>
      </w:tabs>
      <w:spacing w:before="240" w:after="120" w:line="240" w:lineRule="exact"/>
      <w:ind w:left="1134" w:right="1134" w:hanging="1134"/>
    </w:pPr>
  </w:style>
  <w:style w:type="character" w:customStyle="1" w:styleId="H1GChar">
    <w:name w:val="_ H_1_G Char"/>
    <w:link w:val="H1G"/>
    <w:rsid w:val="002D28AD"/>
    <w:rPr>
      <w:b/>
      <w:sz w:val="24"/>
      <w:lang w:eastAsia="en-US"/>
    </w:rPr>
  </w:style>
  <w:style w:type="character" w:customStyle="1" w:styleId="SingleTxtGChar">
    <w:name w:val="_ Single Txt_G Char"/>
    <w:link w:val="SingleTxtG"/>
    <w:qFormat/>
    <w:rsid w:val="002D28AD"/>
    <w:rPr>
      <w:lang w:eastAsia="en-US"/>
    </w:rPr>
  </w:style>
  <w:style w:type="character" w:customStyle="1" w:styleId="FootnoteTextChar">
    <w:name w:val="Footnote Text Char"/>
    <w:aliases w:val="5_G Char,PP Char"/>
    <w:rsid w:val="00C711C7"/>
    <w:rPr>
      <w:sz w:val="18"/>
      <w:lang w:eastAsia="en-US"/>
    </w:rPr>
  </w:style>
  <w:style w:type="character" w:customStyle="1" w:styleId="HChGChar">
    <w:name w:val="_ H _Ch_G Char"/>
    <w:link w:val="HChG"/>
    <w:rsid w:val="002D28AD"/>
    <w:rPr>
      <w:b/>
      <w:sz w:val="28"/>
      <w:lang w:eastAsia="en-US"/>
    </w:rPr>
  </w:style>
  <w:style w:type="paragraph" w:customStyle="1" w:styleId="para">
    <w:name w:val="para"/>
    <w:basedOn w:val="SingleTxtG"/>
    <w:link w:val="paraChar"/>
    <w:qFormat/>
    <w:rsid w:val="002D28AD"/>
    <w:pPr>
      <w:spacing w:line="240" w:lineRule="exact"/>
      <w:ind w:left="2268" w:hanging="1134"/>
    </w:pPr>
  </w:style>
  <w:style w:type="character" w:styleId="Emphasis">
    <w:name w:val="Emphasis"/>
    <w:qFormat/>
    <w:rsid w:val="00C711C7"/>
    <w:rPr>
      <w:i/>
      <w:iCs/>
    </w:rPr>
  </w:style>
  <w:style w:type="paragraph" w:customStyle="1" w:styleId="a">
    <w:name w:val="(a)"/>
    <w:basedOn w:val="Normal"/>
    <w:qFormat/>
    <w:rsid w:val="002D28AD"/>
    <w:pPr>
      <w:spacing w:after="120" w:line="240" w:lineRule="exact"/>
      <w:ind w:left="2835" w:right="1134" w:hanging="567"/>
      <w:jc w:val="both"/>
    </w:pPr>
  </w:style>
  <w:style w:type="paragraph" w:customStyle="1" w:styleId="i">
    <w:name w:val="(i)"/>
    <w:basedOn w:val="a"/>
    <w:qFormat/>
    <w:rsid w:val="002D28AD"/>
    <w:pPr>
      <w:ind w:left="3402"/>
    </w:pPr>
  </w:style>
  <w:style w:type="paragraph" w:customStyle="1" w:styleId="bloc">
    <w:name w:val="bloc"/>
    <w:basedOn w:val="para"/>
    <w:qFormat/>
    <w:rsid w:val="00C711C7"/>
    <w:pPr>
      <w:ind w:firstLine="0"/>
    </w:pPr>
  </w:style>
  <w:style w:type="paragraph" w:styleId="BalloonText">
    <w:name w:val="Balloon Text"/>
    <w:basedOn w:val="Normal"/>
    <w:link w:val="BalloonTextChar"/>
    <w:rsid w:val="003B0EDE"/>
    <w:pPr>
      <w:spacing w:line="240" w:lineRule="auto"/>
    </w:pPr>
    <w:rPr>
      <w:rFonts w:ascii="Tahoma" w:hAnsi="Tahoma" w:cs="Tahoma"/>
      <w:sz w:val="16"/>
      <w:szCs w:val="16"/>
    </w:rPr>
  </w:style>
  <w:style w:type="character" w:customStyle="1" w:styleId="BalloonTextChar">
    <w:name w:val="Balloon Text Char"/>
    <w:link w:val="BalloonText"/>
    <w:rsid w:val="003B0EDE"/>
    <w:rPr>
      <w:rFonts w:ascii="Tahoma" w:hAnsi="Tahoma" w:cs="Tahoma"/>
      <w:sz w:val="16"/>
      <w:szCs w:val="16"/>
      <w:lang w:eastAsia="en-US"/>
    </w:rPr>
  </w:style>
  <w:style w:type="paragraph" w:styleId="PlainText">
    <w:name w:val="Plain Text"/>
    <w:basedOn w:val="Normal"/>
    <w:link w:val="PlainTextChar"/>
    <w:rsid w:val="003B0EDE"/>
    <w:rPr>
      <w:rFonts w:cs="Courier New"/>
    </w:rPr>
  </w:style>
  <w:style w:type="character" w:customStyle="1" w:styleId="PlainTextChar">
    <w:name w:val="Plain Text Char"/>
    <w:link w:val="PlainText"/>
    <w:rsid w:val="003B0EDE"/>
    <w:rPr>
      <w:rFonts w:cs="Courier New"/>
      <w:lang w:eastAsia="en-US"/>
    </w:rPr>
  </w:style>
  <w:style w:type="paragraph" w:styleId="BodyText">
    <w:name w:val="Body Text"/>
    <w:basedOn w:val="Normal"/>
    <w:next w:val="Normal"/>
    <w:link w:val="BodyTextChar"/>
    <w:rsid w:val="003B0EDE"/>
  </w:style>
  <w:style w:type="character" w:customStyle="1" w:styleId="BodyTextChar">
    <w:name w:val="Body Text Char"/>
    <w:link w:val="BodyText"/>
    <w:rsid w:val="003B0EDE"/>
    <w:rPr>
      <w:lang w:eastAsia="en-US"/>
    </w:rPr>
  </w:style>
  <w:style w:type="paragraph" w:styleId="BodyTextIndent">
    <w:name w:val="Body Text Indent"/>
    <w:basedOn w:val="Normal"/>
    <w:link w:val="BodyTextIndentChar"/>
    <w:rsid w:val="003B0EDE"/>
    <w:pPr>
      <w:spacing w:after="120"/>
      <w:ind w:left="283"/>
    </w:pPr>
  </w:style>
  <w:style w:type="character" w:customStyle="1" w:styleId="BodyTextIndentChar">
    <w:name w:val="Body Text Indent Char"/>
    <w:link w:val="BodyTextIndent"/>
    <w:rsid w:val="003B0EDE"/>
    <w:rPr>
      <w:lang w:eastAsia="en-US"/>
    </w:rPr>
  </w:style>
  <w:style w:type="paragraph" w:styleId="BlockText">
    <w:name w:val="Block Text"/>
    <w:basedOn w:val="Normal"/>
    <w:rsid w:val="003B0EDE"/>
    <w:pPr>
      <w:ind w:left="1440" w:right="1440"/>
    </w:pPr>
  </w:style>
  <w:style w:type="character" w:styleId="CommentReference">
    <w:name w:val="annotation reference"/>
    <w:rsid w:val="003B0EDE"/>
    <w:rPr>
      <w:sz w:val="6"/>
    </w:rPr>
  </w:style>
  <w:style w:type="paragraph" w:styleId="CommentText">
    <w:name w:val="annotation text"/>
    <w:basedOn w:val="Normal"/>
    <w:link w:val="CommentTextChar"/>
    <w:rsid w:val="003B0EDE"/>
  </w:style>
  <w:style w:type="character" w:customStyle="1" w:styleId="CommentTextChar">
    <w:name w:val="Comment Text Char"/>
    <w:link w:val="CommentText"/>
    <w:rsid w:val="003B0EDE"/>
    <w:rPr>
      <w:lang w:eastAsia="en-US"/>
    </w:rPr>
  </w:style>
  <w:style w:type="character" w:styleId="LineNumber">
    <w:name w:val="line number"/>
    <w:rsid w:val="003B0EDE"/>
    <w:rPr>
      <w:sz w:val="14"/>
    </w:rPr>
  </w:style>
  <w:style w:type="numbering" w:styleId="111111">
    <w:name w:val="Outline List 2"/>
    <w:basedOn w:val="NoList"/>
    <w:rsid w:val="003B0EDE"/>
    <w:pPr>
      <w:numPr>
        <w:numId w:val="13"/>
      </w:numPr>
    </w:pPr>
  </w:style>
  <w:style w:type="numbering" w:styleId="1ai">
    <w:name w:val="Outline List 1"/>
    <w:basedOn w:val="NoList"/>
    <w:rsid w:val="003B0EDE"/>
    <w:pPr>
      <w:numPr>
        <w:numId w:val="14"/>
      </w:numPr>
    </w:pPr>
  </w:style>
  <w:style w:type="numbering" w:styleId="ArticleSection">
    <w:name w:val="Outline List 3"/>
    <w:basedOn w:val="NoList"/>
    <w:rsid w:val="003B0EDE"/>
    <w:pPr>
      <w:numPr>
        <w:numId w:val="15"/>
      </w:numPr>
    </w:pPr>
  </w:style>
  <w:style w:type="paragraph" w:styleId="BodyText2">
    <w:name w:val="Body Text 2"/>
    <w:basedOn w:val="Normal"/>
    <w:link w:val="BodyText2Char"/>
    <w:rsid w:val="003B0EDE"/>
    <w:pPr>
      <w:spacing w:after="120" w:line="480" w:lineRule="auto"/>
    </w:pPr>
  </w:style>
  <w:style w:type="character" w:customStyle="1" w:styleId="BodyText2Char">
    <w:name w:val="Body Text 2 Char"/>
    <w:link w:val="BodyText2"/>
    <w:rsid w:val="003B0EDE"/>
    <w:rPr>
      <w:lang w:eastAsia="en-US"/>
    </w:rPr>
  </w:style>
  <w:style w:type="paragraph" w:styleId="BodyText3">
    <w:name w:val="Body Text 3"/>
    <w:basedOn w:val="Normal"/>
    <w:link w:val="BodyText3Char"/>
    <w:rsid w:val="003B0EDE"/>
    <w:pPr>
      <w:spacing w:after="120"/>
    </w:pPr>
    <w:rPr>
      <w:sz w:val="16"/>
      <w:szCs w:val="16"/>
    </w:rPr>
  </w:style>
  <w:style w:type="character" w:customStyle="1" w:styleId="BodyText3Char">
    <w:name w:val="Body Text 3 Char"/>
    <w:link w:val="BodyText3"/>
    <w:rsid w:val="003B0EDE"/>
    <w:rPr>
      <w:sz w:val="16"/>
      <w:szCs w:val="16"/>
      <w:lang w:eastAsia="en-US"/>
    </w:rPr>
  </w:style>
  <w:style w:type="paragraph" w:styleId="BodyTextFirstIndent">
    <w:name w:val="Body Text First Indent"/>
    <w:basedOn w:val="BodyText"/>
    <w:link w:val="BodyTextFirstIndentChar"/>
    <w:rsid w:val="003B0EDE"/>
    <w:pPr>
      <w:spacing w:after="120"/>
      <w:ind w:firstLine="210"/>
    </w:pPr>
  </w:style>
  <w:style w:type="character" w:customStyle="1" w:styleId="BodyTextFirstIndentChar">
    <w:name w:val="Body Text First Indent Char"/>
    <w:basedOn w:val="BodyTextChar"/>
    <w:link w:val="BodyTextFirstIndent"/>
    <w:rsid w:val="003B0EDE"/>
    <w:rPr>
      <w:lang w:eastAsia="en-US"/>
    </w:rPr>
  </w:style>
  <w:style w:type="paragraph" w:styleId="BodyTextFirstIndent2">
    <w:name w:val="Body Text First Indent 2"/>
    <w:basedOn w:val="BodyTextIndent"/>
    <w:link w:val="BodyTextFirstIndent2Char"/>
    <w:rsid w:val="003B0EDE"/>
    <w:pPr>
      <w:ind w:firstLine="210"/>
    </w:pPr>
  </w:style>
  <w:style w:type="character" w:customStyle="1" w:styleId="BodyTextFirstIndent2Char">
    <w:name w:val="Body Text First Indent 2 Char"/>
    <w:basedOn w:val="BodyTextIndentChar"/>
    <w:link w:val="BodyTextFirstIndent2"/>
    <w:rsid w:val="003B0EDE"/>
    <w:rPr>
      <w:lang w:eastAsia="en-US"/>
    </w:rPr>
  </w:style>
  <w:style w:type="paragraph" w:styleId="BodyTextIndent2">
    <w:name w:val="Body Text Indent 2"/>
    <w:basedOn w:val="Normal"/>
    <w:link w:val="BodyTextIndent2Char"/>
    <w:rsid w:val="003B0EDE"/>
    <w:pPr>
      <w:spacing w:after="120" w:line="480" w:lineRule="auto"/>
      <w:ind w:left="283"/>
    </w:pPr>
  </w:style>
  <w:style w:type="character" w:customStyle="1" w:styleId="BodyTextIndent2Char">
    <w:name w:val="Body Text Indent 2 Char"/>
    <w:link w:val="BodyTextIndent2"/>
    <w:rsid w:val="003B0EDE"/>
    <w:rPr>
      <w:lang w:eastAsia="en-US"/>
    </w:rPr>
  </w:style>
  <w:style w:type="paragraph" w:styleId="BodyTextIndent3">
    <w:name w:val="Body Text Indent 3"/>
    <w:basedOn w:val="Normal"/>
    <w:link w:val="BodyTextIndent3Char"/>
    <w:rsid w:val="003B0EDE"/>
    <w:pPr>
      <w:spacing w:after="120"/>
      <w:ind w:left="283"/>
    </w:pPr>
    <w:rPr>
      <w:sz w:val="16"/>
      <w:szCs w:val="16"/>
    </w:rPr>
  </w:style>
  <w:style w:type="character" w:customStyle="1" w:styleId="BodyTextIndent3Char">
    <w:name w:val="Body Text Indent 3 Char"/>
    <w:link w:val="BodyTextIndent3"/>
    <w:rsid w:val="003B0EDE"/>
    <w:rPr>
      <w:sz w:val="16"/>
      <w:szCs w:val="16"/>
      <w:lang w:eastAsia="en-US"/>
    </w:rPr>
  </w:style>
  <w:style w:type="paragraph" w:styleId="Closing">
    <w:name w:val="Closing"/>
    <w:basedOn w:val="Normal"/>
    <w:link w:val="ClosingChar"/>
    <w:rsid w:val="003B0EDE"/>
    <w:pPr>
      <w:ind w:left="4252"/>
    </w:pPr>
  </w:style>
  <w:style w:type="character" w:customStyle="1" w:styleId="ClosingChar">
    <w:name w:val="Closing Char"/>
    <w:link w:val="Closing"/>
    <w:rsid w:val="003B0EDE"/>
    <w:rPr>
      <w:lang w:eastAsia="en-US"/>
    </w:rPr>
  </w:style>
  <w:style w:type="paragraph" w:styleId="Date">
    <w:name w:val="Date"/>
    <w:basedOn w:val="Normal"/>
    <w:next w:val="Normal"/>
    <w:link w:val="DateChar"/>
    <w:rsid w:val="003B0EDE"/>
  </w:style>
  <w:style w:type="character" w:customStyle="1" w:styleId="DateChar">
    <w:name w:val="Date Char"/>
    <w:link w:val="Date"/>
    <w:rsid w:val="003B0EDE"/>
    <w:rPr>
      <w:lang w:eastAsia="en-US"/>
    </w:rPr>
  </w:style>
  <w:style w:type="paragraph" w:styleId="E-mailSignature">
    <w:name w:val="E-mail Signature"/>
    <w:basedOn w:val="Normal"/>
    <w:link w:val="E-mailSignatureChar"/>
    <w:rsid w:val="003B0EDE"/>
  </w:style>
  <w:style w:type="character" w:customStyle="1" w:styleId="E-mailSignatureChar">
    <w:name w:val="E-mail Signature Char"/>
    <w:link w:val="E-mailSignature"/>
    <w:rsid w:val="003B0EDE"/>
    <w:rPr>
      <w:lang w:eastAsia="en-US"/>
    </w:rPr>
  </w:style>
  <w:style w:type="paragraph" w:styleId="EnvelopeReturn">
    <w:name w:val="envelope return"/>
    <w:basedOn w:val="Normal"/>
    <w:rsid w:val="003B0EDE"/>
    <w:rPr>
      <w:rFonts w:ascii="Arial" w:hAnsi="Arial" w:cs="Arial"/>
    </w:rPr>
  </w:style>
  <w:style w:type="character" w:styleId="HTMLAcronym">
    <w:name w:val="HTML Acronym"/>
    <w:basedOn w:val="DefaultParagraphFont"/>
    <w:rsid w:val="003B0EDE"/>
  </w:style>
  <w:style w:type="paragraph" w:styleId="HTMLAddress">
    <w:name w:val="HTML Address"/>
    <w:basedOn w:val="Normal"/>
    <w:link w:val="HTMLAddressChar"/>
    <w:rsid w:val="003B0EDE"/>
    <w:rPr>
      <w:i/>
      <w:iCs/>
    </w:rPr>
  </w:style>
  <w:style w:type="character" w:customStyle="1" w:styleId="HTMLAddressChar">
    <w:name w:val="HTML Address Char"/>
    <w:link w:val="HTMLAddress"/>
    <w:rsid w:val="003B0EDE"/>
    <w:rPr>
      <w:i/>
      <w:iCs/>
      <w:lang w:eastAsia="en-US"/>
    </w:rPr>
  </w:style>
  <w:style w:type="character" w:styleId="HTMLCite">
    <w:name w:val="HTML Cite"/>
    <w:rsid w:val="003B0EDE"/>
    <w:rPr>
      <w:i/>
      <w:iCs/>
    </w:rPr>
  </w:style>
  <w:style w:type="character" w:styleId="HTMLCode">
    <w:name w:val="HTML Code"/>
    <w:rsid w:val="003B0EDE"/>
    <w:rPr>
      <w:rFonts w:ascii="Courier New" w:hAnsi="Courier New" w:cs="Courier New"/>
      <w:sz w:val="20"/>
      <w:szCs w:val="20"/>
    </w:rPr>
  </w:style>
  <w:style w:type="character" w:styleId="HTMLDefinition">
    <w:name w:val="HTML Definition"/>
    <w:rsid w:val="003B0EDE"/>
    <w:rPr>
      <w:i/>
      <w:iCs/>
    </w:rPr>
  </w:style>
  <w:style w:type="character" w:styleId="HTMLKeyboard">
    <w:name w:val="HTML Keyboard"/>
    <w:rsid w:val="003B0EDE"/>
    <w:rPr>
      <w:rFonts w:ascii="Courier New" w:hAnsi="Courier New" w:cs="Courier New"/>
      <w:sz w:val="20"/>
      <w:szCs w:val="20"/>
    </w:rPr>
  </w:style>
  <w:style w:type="paragraph" w:styleId="HTMLPreformatted">
    <w:name w:val="HTML Preformatted"/>
    <w:basedOn w:val="Normal"/>
    <w:link w:val="HTMLPreformattedChar"/>
    <w:rsid w:val="003B0EDE"/>
    <w:rPr>
      <w:rFonts w:ascii="Courier New" w:hAnsi="Courier New" w:cs="Courier New"/>
    </w:rPr>
  </w:style>
  <w:style w:type="character" w:customStyle="1" w:styleId="HTMLPreformattedChar">
    <w:name w:val="HTML Preformatted Char"/>
    <w:link w:val="HTMLPreformatted"/>
    <w:rsid w:val="003B0EDE"/>
    <w:rPr>
      <w:rFonts w:ascii="Courier New" w:hAnsi="Courier New" w:cs="Courier New"/>
      <w:lang w:eastAsia="en-US"/>
    </w:rPr>
  </w:style>
  <w:style w:type="character" w:styleId="HTMLSample">
    <w:name w:val="HTML Sample"/>
    <w:rsid w:val="003B0EDE"/>
    <w:rPr>
      <w:rFonts w:ascii="Courier New" w:hAnsi="Courier New" w:cs="Courier New"/>
    </w:rPr>
  </w:style>
  <w:style w:type="character" w:styleId="HTMLTypewriter">
    <w:name w:val="HTML Typewriter"/>
    <w:rsid w:val="003B0EDE"/>
    <w:rPr>
      <w:rFonts w:ascii="Courier New" w:hAnsi="Courier New" w:cs="Courier New"/>
      <w:sz w:val="20"/>
      <w:szCs w:val="20"/>
    </w:rPr>
  </w:style>
  <w:style w:type="character" w:styleId="HTMLVariable">
    <w:name w:val="HTML Variable"/>
    <w:rsid w:val="003B0EDE"/>
    <w:rPr>
      <w:i/>
      <w:iCs/>
    </w:rPr>
  </w:style>
  <w:style w:type="paragraph" w:styleId="List">
    <w:name w:val="List"/>
    <w:basedOn w:val="Normal"/>
    <w:rsid w:val="003B0EDE"/>
    <w:pPr>
      <w:ind w:left="283" w:hanging="283"/>
    </w:pPr>
  </w:style>
  <w:style w:type="paragraph" w:styleId="List2">
    <w:name w:val="List 2"/>
    <w:basedOn w:val="Normal"/>
    <w:rsid w:val="003B0EDE"/>
    <w:pPr>
      <w:ind w:left="566" w:hanging="283"/>
    </w:pPr>
  </w:style>
  <w:style w:type="paragraph" w:styleId="List3">
    <w:name w:val="List 3"/>
    <w:basedOn w:val="Normal"/>
    <w:rsid w:val="003B0EDE"/>
    <w:pPr>
      <w:ind w:left="849" w:hanging="283"/>
    </w:pPr>
  </w:style>
  <w:style w:type="paragraph" w:styleId="List4">
    <w:name w:val="List 4"/>
    <w:basedOn w:val="Normal"/>
    <w:rsid w:val="003B0EDE"/>
    <w:pPr>
      <w:ind w:left="1132" w:hanging="283"/>
    </w:pPr>
  </w:style>
  <w:style w:type="paragraph" w:styleId="List5">
    <w:name w:val="List 5"/>
    <w:basedOn w:val="Normal"/>
    <w:rsid w:val="003B0EDE"/>
    <w:pPr>
      <w:ind w:left="1415" w:hanging="283"/>
    </w:pPr>
  </w:style>
  <w:style w:type="paragraph" w:styleId="ListBullet">
    <w:name w:val="List Bullet"/>
    <w:basedOn w:val="Normal"/>
    <w:rsid w:val="003B0EDE"/>
    <w:pPr>
      <w:numPr>
        <w:numId w:val="8"/>
      </w:numPr>
    </w:pPr>
  </w:style>
  <w:style w:type="paragraph" w:styleId="ListBullet2">
    <w:name w:val="List Bullet 2"/>
    <w:basedOn w:val="Normal"/>
    <w:rsid w:val="003B0EDE"/>
    <w:pPr>
      <w:numPr>
        <w:numId w:val="9"/>
      </w:numPr>
    </w:pPr>
  </w:style>
  <w:style w:type="paragraph" w:styleId="ListBullet3">
    <w:name w:val="List Bullet 3"/>
    <w:basedOn w:val="Normal"/>
    <w:rsid w:val="003B0EDE"/>
    <w:pPr>
      <w:numPr>
        <w:numId w:val="10"/>
      </w:numPr>
    </w:pPr>
  </w:style>
  <w:style w:type="paragraph" w:styleId="ListBullet4">
    <w:name w:val="List Bullet 4"/>
    <w:basedOn w:val="Normal"/>
    <w:rsid w:val="003B0EDE"/>
    <w:pPr>
      <w:numPr>
        <w:numId w:val="11"/>
      </w:numPr>
    </w:pPr>
  </w:style>
  <w:style w:type="paragraph" w:styleId="ListBullet5">
    <w:name w:val="List Bullet 5"/>
    <w:basedOn w:val="Normal"/>
    <w:rsid w:val="003B0EDE"/>
    <w:pPr>
      <w:numPr>
        <w:numId w:val="12"/>
      </w:numPr>
    </w:pPr>
  </w:style>
  <w:style w:type="paragraph" w:styleId="ListContinue">
    <w:name w:val="List Continue"/>
    <w:basedOn w:val="Normal"/>
    <w:rsid w:val="003B0EDE"/>
    <w:pPr>
      <w:spacing w:after="120"/>
      <w:ind w:left="283"/>
    </w:pPr>
  </w:style>
  <w:style w:type="paragraph" w:styleId="ListContinue2">
    <w:name w:val="List Continue 2"/>
    <w:basedOn w:val="Normal"/>
    <w:rsid w:val="003B0EDE"/>
    <w:pPr>
      <w:spacing w:after="120"/>
      <w:ind w:left="566"/>
    </w:pPr>
  </w:style>
  <w:style w:type="paragraph" w:styleId="ListContinue3">
    <w:name w:val="List Continue 3"/>
    <w:basedOn w:val="Normal"/>
    <w:rsid w:val="003B0EDE"/>
    <w:pPr>
      <w:spacing w:after="120"/>
      <w:ind w:left="849"/>
    </w:pPr>
  </w:style>
  <w:style w:type="paragraph" w:styleId="ListContinue4">
    <w:name w:val="List Continue 4"/>
    <w:basedOn w:val="Normal"/>
    <w:rsid w:val="003B0EDE"/>
    <w:pPr>
      <w:spacing w:after="120"/>
      <w:ind w:left="1132"/>
    </w:pPr>
  </w:style>
  <w:style w:type="paragraph" w:styleId="ListContinue5">
    <w:name w:val="List Continue 5"/>
    <w:basedOn w:val="Normal"/>
    <w:rsid w:val="003B0EDE"/>
    <w:pPr>
      <w:spacing w:after="120"/>
      <w:ind w:left="1415"/>
    </w:pPr>
  </w:style>
  <w:style w:type="paragraph" w:styleId="ListNumber">
    <w:name w:val="List Number"/>
    <w:basedOn w:val="Normal"/>
    <w:rsid w:val="003B0EDE"/>
    <w:pPr>
      <w:numPr>
        <w:numId w:val="7"/>
      </w:numPr>
    </w:pPr>
  </w:style>
  <w:style w:type="paragraph" w:styleId="ListNumber2">
    <w:name w:val="List Number 2"/>
    <w:basedOn w:val="Normal"/>
    <w:rsid w:val="003B0EDE"/>
    <w:pPr>
      <w:numPr>
        <w:numId w:val="6"/>
      </w:numPr>
    </w:pPr>
  </w:style>
  <w:style w:type="paragraph" w:styleId="ListNumber3">
    <w:name w:val="List Number 3"/>
    <w:basedOn w:val="Normal"/>
    <w:rsid w:val="003B0EDE"/>
    <w:pPr>
      <w:tabs>
        <w:tab w:val="num" w:pos="926"/>
      </w:tabs>
      <w:ind w:left="926" w:hanging="360"/>
    </w:pPr>
  </w:style>
  <w:style w:type="paragraph" w:styleId="ListNumber4">
    <w:name w:val="List Number 4"/>
    <w:basedOn w:val="Normal"/>
    <w:rsid w:val="003B0EDE"/>
    <w:pPr>
      <w:numPr>
        <w:numId w:val="3"/>
      </w:numPr>
    </w:pPr>
  </w:style>
  <w:style w:type="paragraph" w:styleId="ListNumber5">
    <w:name w:val="List Number 5"/>
    <w:basedOn w:val="Normal"/>
    <w:rsid w:val="003B0EDE"/>
    <w:pPr>
      <w:numPr>
        <w:numId w:val="4"/>
      </w:numPr>
    </w:pPr>
  </w:style>
  <w:style w:type="paragraph" w:styleId="MessageHeader">
    <w:name w:val="Message Header"/>
    <w:basedOn w:val="Normal"/>
    <w:link w:val="MessageHeaderChar"/>
    <w:rsid w:val="003B0ED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link w:val="MessageHeader"/>
    <w:rsid w:val="003B0EDE"/>
    <w:rPr>
      <w:rFonts w:ascii="Arial" w:hAnsi="Arial" w:cs="Arial"/>
      <w:sz w:val="24"/>
      <w:szCs w:val="24"/>
      <w:shd w:val="pct20" w:color="auto" w:fill="auto"/>
      <w:lang w:eastAsia="en-US"/>
    </w:rPr>
  </w:style>
  <w:style w:type="paragraph" w:styleId="NormalWeb">
    <w:name w:val="Normal (Web)"/>
    <w:basedOn w:val="Normal"/>
    <w:uiPriority w:val="99"/>
    <w:rsid w:val="003B0EDE"/>
    <w:rPr>
      <w:sz w:val="24"/>
      <w:szCs w:val="24"/>
    </w:rPr>
  </w:style>
  <w:style w:type="paragraph" w:styleId="NormalIndent">
    <w:name w:val="Normal Indent"/>
    <w:basedOn w:val="Normal"/>
    <w:rsid w:val="003B0EDE"/>
    <w:pPr>
      <w:ind w:left="567"/>
    </w:pPr>
  </w:style>
  <w:style w:type="paragraph" w:styleId="NoteHeading">
    <w:name w:val="Note Heading"/>
    <w:basedOn w:val="Normal"/>
    <w:next w:val="Normal"/>
    <w:link w:val="NoteHeadingChar"/>
    <w:rsid w:val="003B0EDE"/>
  </w:style>
  <w:style w:type="character" w:customStyle="1" w:styleId="NoteHeadingChar">
    <w:name w:val="Note Heading Char"/>
    <w:link w:val="NoteHeading"/>
    <w:rsid w:val="003B0EDE"/>
    <w:rPr>
      <w:lang w:eastAsia="en-US"/>
    </w:rPr>
  </w:style>
  <w:style w:type="paragraph" w:styleId="Salutation">
    <w:name w:val="Salutation"/>
    <w:basedOn w:val="Normal"/>
    <w:next w:val="Normal"/>
    <w:link w:val="SalutationChar"/>
    <w:rsid w:val="003B0EDE"/>
  </w:style>
  <w:style w:type="character" w:customStyle="1" w:styleId="SalutationChar">
    <w:name w:val="Salutation Char"/>
    <w:link w:val="Salutation"/>
    <w:rsid w:val="003B0EDE"/>
    <w:rPr>
      <w:lang w:eastAsia="en-US"/>
    </w:rPr>
  </w:style>
  <w:style w:type="paragraph" w:styleId="Signature">
    <w:name w:val="Signature"/>
    <w:basedOn w:val="Normal"/>
    <w:link w:val="SignatureChar"/>
    <w:rsid w:val="003B0EDE"/>
    <w:pPr>
      <w:ind w:left="4252"/>
    </w:pPr>
  </w:style>
  <w:style w:type="character" w:customStyle="1" w:styleId="SignatureChar">
    <w:name w:val="Signature Char"/>
    <w:link w:val="Signature"/>
    <w:rsid w:val="003B0EDE"/>
    <w:rPr>
      <w:lang w:eastAsia="en-US"/>
    </w:rPr>
  </w:style>
  <w:style w:type="character" w:styleId="Strong">
    <w:name w:val="Strong"/>
    <w:qFormat/>
    <w:rsid w:val="003B0EDE"/>
    <w:rPr>
      <w:b/>
      <w:bCs/>
    </w:rPr>
  </w:style>
  <w:style w:type="paragraph" w:styleId="Subtitle">
    <w:name w:val="Subtitle"/>
    <w:basedOn w:val="Normal"/>
    <w:link w:val="SubtitleChar"/>
    <w:qFormat/>
    <w:rsid w:val="003B0EDE"/>
    <w:pPr>
      <w:spacing w:after="60"/>
      <w:jc w:val="center"/>
      <w:outlineLvl w:val="1"/>
    </w:pPr>
    <w:rPr>
      <w:rFonts w:ascii="Arial" w:hAnsi="Arial" w:cs="Arial"/>
      <w:sz w:val="24"/>
      <w:szCs w:val="24"/>
    </w:rPr>
  </w:style>
  <w:style w:type="character" w:customStyle="1" w:styleId="SubtitleChar">
    <w:name w:val="Subtitle Char"/>
    <w:link w:val="Subtitle"/>
    <w:rsid w:val="003B0EDE"/>
    <w:rPr>
      <w:rFonts w:ascii="Arial" w:hAnsi="Arial" w:cs="Arial"/>
      <w:sz w:val="24"/>
      <w:szCs w:val="24"/>
      <w:lang w:eastAsia="en-US"/>
    </w:rPr>
  </w:style>
  <w:style w:type="table" w:styleId="Table3Deffects1">
    <w:name w:val="Table 3D effects 1"/>
    <w:basedOn w:val="TableNormal"/>
    <w:rsid w:val="003B0EDE"/>
    <w:pPr>
      <w:suppressAutoHyphens/>
      <w:spacing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B0EDE"/>
    <w:pPr>
      <w:suppressAutoHyphens/>
      <w:spacing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B0EDE"/>
    <w:pPr>
      <w:suppressAutoHyphens/>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B0EDE"/>
    <w:pPr>
      <w:suppressAutoHyphens/>
      <w:spacing w:line="24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B0EDE"/>
    <w:pPr>
      <w:suppressAutoHyphens/>
      <w:spacing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B0EDE"/>
    <w:pPr>
      <w:suppressAutoHyphens/>
      <w:spacing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B0EDE"/>
    <w:pPr>
      <w:suppressAutoHyphens/>
      <w:spacing w:line="24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B0EDE"/>
    <w:pPr>
      <w:suppressAutoHyphens/>
      <w:spacing w:line="24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B0EDE"/>
    <w:pPr>
      <w:suppressAutoHyphens/>
      <w:spacing w:line="24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B0EDE"/>
    <w:pPr>
      <w:suppressAutoHyphens/>
      <w:spacing w:line="24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B0EDE"/>
    <w:pPr>
      <w:suppressAutoHyphens/>
      <w:spacing w:line="24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B0EDE"/>
    <w:pPr>
      <w:suppressAutoHyphens/>
      <w:spacing w:line="24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B0EDE"/>
    <w:pPr>
      <w:suppressAutoHyphens/>
      <w:spacing w:line="24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B0EDE"/>
    <w:pPr>
      <w:suppressAutoHyphens/>
      <w:spacing w:line="24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B0EDE"/>
    <w:pPr>
      <w:suppressAutoHyphens/>
      <w:spacing w:line="24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B0EDE"/>
    <w:pPr>
      <w:suppressAutoHyphens/>
      <w:spacing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B0EDE"/>
    <w:pPr>
      <w:suppressAutoHyphens/>
      <w:spacing w:line="24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3B0EDE"/>
    <w:pPr>
      <w:suppressAutoHyphens/>
      <w:spacing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3B0EDE"/>
    <w:pPr>
      <w:suppressAutoHyphens/>
      <w:spacing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B0EDE"/>
    <w:pPr>
      <w:suppressAutoHyphens/>
      <w:spacing w:line="24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B0EDE"/>
    <w:pPr>
      <w:suppressAutoHyphens/>
      <w:spacing w:line="24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B0EDE"/>
    <w:pPr>
      <w:suppressAutoHyphens/>
      <w:spacing w:line="24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B0EDE"/>
    <w:pPr>
      <w:suppressAutoHyphens/>
      <w:spacing w:line="24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B0EDE"/>
    <w:pPr>
      <w:suppressAutoHyphens/>
      <w:spacing w:line="24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B0EDE"/>
    <w:pPr>
      <w:suppressAutoHyphens/>
      <w:spacing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3B0EDE"/>
    <w:pPr>
      <w:suppressAutoHyphens/>
      <w:spacing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B0EDE"/>
    <w:pPr>
      <w:suppressAutoHyphens/>
      <w:spacing w:line="24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B0EDE"/>
    <w:pPr>
      <w:suppressAutoHyphens/>
      <w:spacing w:line="24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B0EDE"/>
    <w:pPr>
      <w:suppressAutoHyphens/>
      <w:spacing w:line="24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B0EDE"/>
    <w:pPr>
      <w:suppressAutoHyphens/>
      <w:spacing w:line="24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B0EDE"/>
    <w:pPr>
      <w:suppressAutoHyphens/>
      <w:spacing w:line="24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B0EDE"/>
    <w:pPr>
      <w:suppressAutoHyphens/>
      <w:spacing w:line="24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B0EDE"/>
    <w:pPr>
      <w:suppressAutoHyphens/>
      <w:spacing w:line="24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B0EDE"/>
    <w:pPr>
      <w:suppressAutoHyphens/>
      <w:spacing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B0EDE"/>
    <w:pPr>
      <w:suppressAutoHyphens/>
      <w:spacing w:line="24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B0EDE"/>
    <w:pPr>
      <w:suppressAutoHyphens/>
      <w:spacing w:line="24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B0EDE"/>
    <w:pPr>
      <w:suppressAutoHyphens/>
      <w:spacing w:line="24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3B0EDE"/>
    <w:pPr>
      <w:suppressAutoHyphens/>
      <w:spacing w:line="24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B0EDE"/>
    <w:pPr>
      <w:suppressAutoHyphens/>
      <w:spacing w:line="24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3B0EDE"/>
    <w:pPr>
      <w:suppressAutoHyphens/>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B0EDE"/>
    <w:pPr>
      <w:suppressAutoHyphens/>
      <w:spacing w:line="24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B0EDE"/>
    <w:pPr>
      <w:suppressAutoHyphens/>
      <w:spacing w:line="24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B0EDE"/>
    <w:pPr>
      <w:suppressAutoHyphens/>
      <w:spacing w:line="24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3B0EDE"/>
    <w:pPr>
      <w:spacing w:before="240" w:after="60"/>
      <w:jc w:val="center"/>
      <w:outlineLvl w:val="0"/>
    </w:pPr>
    <w:rPr>
      <w:rFonts w:ascii="Arial" w:hAnsi="Arial" w:cs="Arial"/>
      <w:b/>
      <w:bCs/>
      <w:kern w:val="28"/>
      <w:sz w:val="32"/>
      <w:szCs w:val="32"/>
    </w:rPr>
  </w:style>
  <w:style w:type="character" w:customStyle="1" w:styleId="TitleChar">
    <w:name w:val="Title Char"/>
    <w:link w:val="Title"/>
    <w:rsid w:val="003B0EDE"/>
    <w:rPr>
      <w:rFonts w:ascii="Arial" w:hAnsi="Arial" w:cs="Arial"/>
      <w:b/>
      <w:bCs/>
      <w:kern w:val="28"/>
      <w:sz w:val="32"/>
      <w:szCs w:val="32"/>
      <w:lang w:eastAsia="en-US"/>
    </w:rPr>
  </w:style>
  <w:style w:type="paragraph" w:styleId="EnvelopeAddress">
    <w:name w:val="envelope address"/>
    <w:basedOn w:val="Normal"/>
    <w:rsid w:val="003B0EDE"/>
    <w:pPr>
      <w:framePr w:w="7920" w:h="1980" w:hRule="exact" w:hSpace="180" w:wrap="auto" w:hAnchor="page" w:xAlign="center" w:yAlign="bottom"/>
      <w:ind w:left="2880"/>
    </w:pPr>
    <w:rPr>
      <w:rFonts w:ascii="Arial" w:hAnsi="Arial" w:cs="Arial"/>
      <w:sz w:val="24"/>
      <w:szCs w:val="24"/>
    </w:rPr>
  </w:style>
  <w:style w:type="paragraph" w:styleId="ListParagraph">
    <w:name w:val="List Paragraph"/>
    <w:basedOn w:val="Normal"/>
    <w:uiPriority w:val="34"/>
    <w:qFormat/>
    <w:rsid w:val="003B0EDE"/>
    <w:pPr>
      <w:suppressAutoHyphens w:val="0"/>
      <w:spacing w:line="240" w:lineRule="auto"/>
      <w:ind w:left="720"/>
      <w:contextualSpacing/>
    </w:pPr>
    <w:rPr>
      <w:sz w:val="24"/>
      <w:szCs w:val="24"/>
      <w:lang w:eastAsia="en-GB"/>
    </w:rPr>
  </w:style>
  <w:style w:type="character" w:customStyle="1" w:styleId="CharChar4">
    <w:name w:val="Char Char4"/>
    <w:semiHidden/>
    <w:rsid w:val="003B0EDE"/>
    <w:rPr>
      <w:sz w:val="18"/>
      <w:lang w:val="en-GB" w:eastAsia="en-US" w:bidi="ar-SA"/>
    </w:rPr>
  </w:style>
  <w:style w:type="character" w:customStyle="1" w:styleId="FootnoteTextChar1">
    <w:name w:val="Footnote Text Char1"/>
    <w:aliases w:val="5_G Char1,PP Char1"/>
    <w:link w:val="FootnoteText"/>
    <w:uiPriority w:val="99"/>
    <w:locked/>
    <w:rsid w:val="002D28AD"/>
    <w:rPr>
      <w:sz w:val="18"/>
      <w:lang w:eastAsia="en-US"/>
    </w:rPr>
  </w:style>
  <w:style w:type="character" w:customStyle="1" w:styleId="Heading3Char">
    <w:name w:val="Heading 3 Char"/>
    <w:link w:val="Heading3"/>
    <w:locked/>
    <w:rsid w:val="003B0EDE"/>
    <w:rPr>
      <w:lang w:eastAsia="en-US"/>
    </w:rPr>
  </w:style>
  <w:style w:type="character" w:customStyle="1" w:styleId="Heading1Char">
    <w:name w:val="Heading 1 Char"/>
    <w:aliases w:val="Table_G Char"/>
    <w:link w:val="Heading1"/>
    <w:locked/>
    <w:rsid w:val="002D28AD"/>
    <w:rPr>
      <w:lang w:eastAsia="en-US"/>
    </w:rPr>
  </w:style>
  <w:style w:type="character" w:customStyle="1" w:styleId="H23GChar">
    <w:name w:val="_ H_2/3_G Char"/>
    <w:link w:val="H23G"/>
    <w:locked/>
    <w:rsid w:val="003B0EDE"/>
    <w:rPr>
      <w:b/>
      <w:lang w:eastAsia="en-US"/>
    </w:rPr>
  </w:style>
  <w:style w:type="character" w:customStyle="1" w:styleId="11">
    <w:name w:val="11"/>
    <w:rsid w:val="003B0EDE"/>
  </w:style>
  <w:style w:type="character" w:customStyle="1" w:styleId="HeaderChar">
    <w:name w:val="Header Char"/>
    <w:aliases w:val="6_G Char"/>
    <w:link w:val="Header"/>
    <w:locked/>
    <w:rsid w:val="003B0EDE"/>
    <w:rPr>
      <w:b/>
      <w:sz w:val="18"/>
      <w:lang w:eastAsia="en-US"/>
    </w:rPr>
  </w:style>
  <w:style w:type="character" w:customStyle="1" w:styleId="FooterChar">
    <w:name w:val="Footer Char"/>
    <w:aliases w:val="3_G Char"/>
    <w:link w:val="Footer"/>
    <w:locked/>
    <w:rsid w:val="003B0EDE"/>
    <w:rPr>
      <w:sz w:val="16"/>
      <w:lang w:eastAsia="en-US"/>
    </w:rPr>
  </w:style>
  <w:style w:type="character" w:customStyle="1" w:styleId="Heading4Char">
    <w:name w:val="Heading 4 Char"/>
    <w:link w:val="Heading4"/>
    <w:locked/>
    <w:rsid w:val="003B0EDE"/>
    <w:rPr>
      <w:lang w:eastAsia="en-US"/>
    </w:rPr>
  </w:style>
  <w:style w:type="paragraph" w:customStyle="1" w:styleId="Paragraphedeliste">
    <w:name w:val="Paragraphe de liste"/>
    <w:basedOn w:val="Normal"/>
    <w:qFormat/>
    <w:rsid w:val="003B0EDE"/>
    <w:pPr>
      <w:suppressAutoHyphens w:val="0"/>
      <w:spacing w:after="200" w:line="276" w:lineRule="auto"/>
      <w:ind w:left="720"/>
      <w:contextualSpacing/>
    </w:pPr>
    <w:rPr>
      <w:rFonts w:ascii="Calibri" w:eastAsia="PMingLiU" w:hAnsi="Calibri"/>
      <w:sz w:val="22"/>
      <w:szCs w:val="22"/>
      <w:lang w:eastAsia="zh-TW"/>
    </w:rPr>
  </w:style>
  <w:style w:type="paragraph" w:styleId="CommentSubject">
    <w:name w:val="annotation subject"/>
    <w:basedOn w:val="CommentText"/>
    <w:next w:val="CommentText"/>
    <w:link w:val="CommentSubjectChar"/>
    <w:rsid w:val="00AD2C2F"/>
    <w:rPr>
      <w:b/>
      <w:bCs/>
    </w:rPr>
  </w:style>
  <w:style w:type="character" w:customStyle="1" w:styleId="CommentSubjectChar">
    <w:name w:val="Comment Subject Char"/>
    <w:link w:val="CommentSubject"/>
    <w:rsid w:val="00AD2C2F"/>
    <w:rPr>
      <w:b/>
      <w:bCs/>
      <w:lang w:eastAsia="en-US"/>
    </w:rPr>
  </w:style>
  <w:style w:type="paragraph" w:styleId="TOC1">
    <w:name w:val="toc 1"/>
    <w:basedOn w:val="Normal"/>
    <w:next w:val="Normal"/>
    <w:autoRedefine/>
    <w:uiPriority w:val="39"/>
    <w:rsid w:val="006E2A8E"/>
  </w:style>
  <w:style w:type="paragraph" w:styleId="Revision">
    <w:name w:val="Revision"/>
    <w:hidden/>
    <w:uiPriority w:val="99"/>
    <w:semiHidden/>
    <w:rsid w:val="00940770"/>
    <w:rPr>
      <w:lang w:eastAsia="en-US"/>
    </w:rPr>
  </w:style>
  <w:style w:type="character" w:customStyle="1" w:styleId="paraChar">
    <w:name w:val="para Char"/>
    <w:link w:val="para"/>
    <w:locked/>
    <w:rsid w:val="002D28AD"/>
    <w:rPr>
      <w:lang w:eastAsia="en-US"/>
    </w:rPr>
  </w:style>
  <w:style w:type="paragraph" w:customStyle="1" w:styleId="Default">
    <w:name w:val="Default"/>
    <w:rsid w:val="00F81A92"/>
    <w:pPr>
      <w:autoSpaceDE w:val="0"/>
      <w:autoSpaceDN w:val="0"/>
      <w:adjustRightInd w:val="0"/>
    </w:pPr>
    <w:rPr>
      <w:color w:val="000000"/>
      <w:sz w:val="24"/>
      <w:szCs w:val="24"/>
      <w:lang w:val="sv-SE" w:eastAsia="sv-SE"/>
    </w:rPr>
  </w:style>
  <w:style w:type="paragraph" w:customStyle="1" w:styleId="CM53">
    <w:name w:val="CM53"/>
    <w:basedOn w:val="Default"/>
    <w:next w:val="Default"/>
    <w:uiPriority w:val="99"/>
    <w:rsid w:val="00F81A92"/>
    <w:pPr>
      <w:widowControl w:val="0"/>
    </w:pPr>
    <w:rPr>
      <w:color w:val="auto"/>
      <w:lang w:val="fr-FR" w:eastAsia="fr-FR"/>
    </w:rPr>
  </w:style>
  <w:style w:type="paragraph" w:customStyle="1" w:styleId="CM54">
    <w:name w:val="CM54"/>
    <w:basedOn w:val="Default"/>
    <w:next w:val="Default"/>
    <w:uiPriority w:val="99"/>
    <w:rsid w:val="0082663F"/>
    <w:pPr>
      <w:widowControl w:val="0"/>
    </w:pPr>
    <w:rPr>
      <w:color w:val="auto"/>
      <w:lang w:val="fr-FR" w:eastAsia="fr-FR"/>
    </w:rPr>
  </w:style>
  <w:style w:type="table" w:customStyle="1" w:styleId="Grilledutableau1">
    <w:name w:val="Grille du tableau1"/>
    <w:basedOn w:val="TableNormal"/>
    <w:rsid w:val="00424B56"/>
    <w:pPr>
      <w:suppressAutoHyphens/>
      <w:spacing w:line="240" w:lineRule="atLeast"/>
    </w:pPr>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23111">
      <w:bodyDiv w:val="1"/>
      <w:marLeft w:val="0"/>
      <w:marRight w:val="0"/>
      <w:marTop w:val="0"/>
      <w:marBottom w:val="0"/>
      <w:divBdr>
        <w:top w:val="none" w:sz="0" w:space="0" w:color="auto"/>
        <w:left w:val="none" w:sz="0" w:space="0" w:color="auto"/>
        <w:bottom w:val="none" w:sz="0" w:space="0" w:color="auto"/>
        <w:right w:val="none" w:sz="0" w:space="0" w:color="auto"/>
      </w:divBdr>
    </w:div>
    <w:div w:id="121074275">
      <w:bodyDiv w:val="1"/>
      <w:marLeft w:val="0"/>
      <w:marRight w:val="0"/>
      <w:marTop w:val="0"/>
      <w:marBottom w:val="0"/>
      <w:divBdr>
        <w:top w:val="none" w:sz="0" w:space="0" w:color="auto"/>
        <w:left w:val="none" w:sz="0" w:space="0" w:color="auto"/>
        <w:bottom w:val="none" w:sz="0" w:space="0" w:color="auto"/>
        <w:right w:val="none" w:sz="0" w:space="0" w:color="auto"/>
      </w:divBdr>
    </w:div>
    <w:div w:id="134564599">
      <w:bodyDiv w:val="1"/>
      <w:marLeft w:val="0"/>
      <w:marRight w:val="0"/>
      <w:marTop w:val="0"/>
      <w:marBottom w:val="0"/>
      <w:divBdr>
        <w:top w:val="none" w:sz="0" w:space="0" w:color="auto"/>
        <w:left w:val="none" w:sz="0" w:space="0" w:color="auto"/>
        <w:bottom w:val="none" w:sz="0" w:space="0" w:color="auto"/>
        <w:right w:val="none" w:sz="0" w:space="0" w:color="auto"/>
      </w:divBdr>
    </w:div>
    <w:div w:id="150829148">
      <w:bodyDiv w:val="1"/>
      <w:marLeft w:val="0"/>
      <w:marRight w:val="0"/>
      <w:marTop w:val="0"/>
      <w:marBottom w:val="0"/>
      <w:divBdr>
        <w:top w:val="none" w:sz="0" w:space="0" w:color="auto"/>
        <w:left w:val="none" w:sz="0" w:space="0" w:color="auto"/>
        <w:bottom w:val="none" w:sz="0" w:space="0" w:color="auto"/>
        <w:right w:val="none" w:sz="0" w:space="0" w:color="auto"/>
      </w:divBdr>
    </w:div>
    <w:div w:id="230387715">
      <w:bodyDiv w:val="1"/>
      <w:marLeft w:val="0"/>
      <w:marRight w:val="0"/>
      <w:marTop w:val="0"/>
      <w:marBottom w:val="0"/>
      <w:divBdr>
        <w:top w:val="none" w:sz="0" w:space="0" w:color="auto"/>
        <w:left w:val="none" w:sz="0" w:space="0" w:color="auto"/>
        <w:bottom w:val="none" w:sz="0" w:space="0" w:color="auto"/>
        <w:right w:val="none" w:sz="0" w:space="0" w:color="auto"/>
      </w:divBdr>
    </w:div>
    <w:div w:id="236747819">
      <w:bodyDiv w:val="1"/>
      <w:marLeft w:val="0"/>
      <w:marRight w:val="0"/>
      <w:marTop w:val="0"/>
      <w:marBottom w:val="0"/>
      <w:divBdr>
        <w:top w:val="none" w:sz="0" w:space="0" w:color="auto"/>
        <w:left w:val="none" w:sz="0" w:space="0" w:color="auto"/>
        <w:bottom w:val="none" w:sz="0" w:space="0" w:color="auto"/>
        <w:right w:val="none" w:sz="0" w:space="0" w:color="auto"/>
      </w:divBdr>
    </w:div>
    <w:div w:id="243878680">
      <w:bodyDiv w:val="1"/>
      <w:marLeft w:val="0"/>
      <w:marRight w:val="0"/>
      <w:marTop w:val="0"/>
      <w:marBottom w:val="0"/>
      <w:divBdr>
        <w:top w:val="none" w:sz="0" w:space="0" w:color="auto"/>
        <w:left w:val="none" w:sz="0" w:space="0" w:color="auto"/>
        <w:bottom w:val="none" w:sz="0" w:space="0" w:color="auto"/>
        <w:right w:val="none" w:sz="0" w:space="0" w:color="auto"/>
      </w:divBdr>
    </w:div>
    <w:div w:id="285891971">
      <w:bodyDiv w:val="1"/>
      <w:marLeft w:val="0"/>
      <w:marRight w:val="0"/>
      <w:marTop w:val="0"/>
      <w:marBottom w:val="0"/>
      <w:divBdr>
        <w:top w:val="none" w:sz="0" w:space="0" w:color="auto"/>
        <w:left w:val="none" w:sz="0" w:space="0" w:color="auto"/>
        <w:bottom w:val="none" w:sz="0" w:space="0" w:color="auto"/>
        <w:right w:val="none" w:sz="0" w:space="0" w:color="auto"/>
      </w:divBdr>
    </w:div>
    <w:div w:id="286353053">
      <w:bodyDiv w:val="1"/>
      <w:marLeft w:val="0"/>
      <w:marRight w:val="0"/>
      <w:marTop w:val="0"/>
      <w:marBottom w:val="0"/>
      <w:divBdr>
        <w:top w:val="none" w:sz="0" w:space="0" w:color="auto"/>
        <w:left w:val="none" w:sz="0" w:space="0" w:color="auto"/>
        <w:bottom w:val="none" w:sz="0" w:space="0" w:color="auto"/>
        <w:right w:val="none" w:sz="0" w:space="0" w:color="auto"/>
      </w:divBdr>
    </w:div>
    <w:div w:id="402681820">
      <w:bodyDiv w:val="1"/>
      <w:marLeft w:val="0"/>
      <w:marRight w:val="0"/>
      <w:marTop w:val="0"/>
      <w:marBottom w:val="0"/>
      <w:divBdr>
        <w:top w:val="none" w:sz="0" w:space="0" w:color="auto"/>
        <w:left w:val="none" w:sz="0" w:space="0" w:color="auto"/>
        <w:bottom w:val="none" w:sz="0" w:space="0" w:color="auto"/>
        <w:right w:val="none" w:sz="0" w:space="0" w:color="auto"/>
      </w:divBdr>
    </w:div>
    <w:div w:id="405877418">
      <w:bodyDiv w:val="1"/>
      <w:marLeft w:val="0"/>
      <w:marRight w:val="0"/>
      <w:marTop w:val="0"/>
      <w:marBottom w:val="0"/>
      <w:divBdr>
        <w:top w:val="none" w:sz="0" w:space="0" w:color="auto"/>
        <w:left w:val="none" w:sz="0" w:space="0" w:color="auto"/>
        <w:bottom w:val="none" w:sz="0" w:space="0" w:color="auto"/>
        <w:right w:val="none" w:sz="0" w:space="0" w:color="auto"/>
      </w:divBdr>
    </w:div>
    <w:div w:id="442188610">
      <w:bodyDiv w:val="1"/>
      <w:marLeft w:val="0"/>
      <w:marRight w:val="0"/>
      <w:marTop w:val="0"/>
      <w:marBottom w:val="0"/>
      <w:divBdr>
        <w:top w:val="none" w:sz="0" w:space="0" w:color="auto"/>
        <w:left w:val="none" w:sz="0" w:space="0" w:color="auto"/>
        <w:bottom w:val="none" w:sz="0" w:space="0" w:color="auto"/>
        <w:right w:val="none" w:sz="0" w:space="0" w:color="auto"/>
      </w:divBdr>
    </w:div>
    <w:div w:id="448932500">
      <w:bodyDiv w:val="1"/>
      <w:marLeft w:val="0"/>
      <w:marRight w:val="0"/>
      <w:marTop w:val="0"/>
      <w:marBottom w:val="0"/>
      <w:divBdr>
        <w:top w:val="none" w:sz="0" w:space="0" w:color="auto"/>
        <w:left w:val="none" w:sz="0" w:space="0" w:color="auto"/>
        <w:bottom w:val="none" w:sz="0" w:space="0" w:color="auto"/>
        <w:right w:val="none" w:sz="0" w:space="0" w:color="auto"/>
      </w:divBdr>
    </w:div>
    <w:div w:id="583682731">
      <w:bodyDiv w:val="1"/>
      <w:marLeft w:val="0"/>
      <w:marRight w:val="0"/>
      <w:marTop w:val="0"/>
      <w:marBottom w:val="0"/>
      <w:divBdr>
        <w:top w:val="none" w:sz="0" w:space="0" w:color="auto"/>
        <w:left w:val="none" w:sz="0" w:space="0" w:color="auto"/>
        <w:bottom w:val="none" w:sz="0" w:space="0" w:color="auto"/>
        <w:right w:val="none" w:sz="0" w:space="0" w:color="auto"/>
      </w:divBdr>
    </w:div>
    <w:div w:id="611328121">
      <w:bodyDiv w:val="1"/>
      <w:marLeft w:val="0"/>
      <w:marRight w:val="0"/>
      <w:marTop w:val="0"/>
      <w:marBottom w:val="0"/>
      <w:divBdr>
        <w:top w:val="none" w:sz="0" w:space="0" w:color="auto"/>
        <w:left w:val="none" w:sz="0" w:space="0" w:color="auto"/>
        <w:bottom w:val="none" w:sz="0" w:space="0" w:color="auto"/>
        <w:right w:val="none" w:sz="0" w:space="0" w:color="auto"/>
      </w:divBdr>
    </w:div>
    <w:div w:id="619189698">
      <w:bodyDiv w:val="1"/>
      <w:marLeft w:val="0"/>
      <w:marRight w:val="0"/>
      <w:marTop w:val="0"/>
      <w:marBottom w:val="0"/>
      <w:divBdr>
        <w:top w:val="none" w:sz="0" w:space="0" w:color="auto"/>
        <w:left w:val="none" w:sz="0" w:space="0" w:color="auto"/>
        <w:bottom w:val="none" w:sz="0" w:space="0" w:color="auto"/>
        <w:right w:val="none" w:sz="0" w:space="0" w:color="auto"/>
      </w:divBdr>
    </w:div>
    <w:div w:id="623731400">
      <w:bodyDiv w:val="1"/>
      <w:marLeft w:val="0"/>
      <w:marRight w:val="0"/>
      <w:marTop w:val="0"/>
      <w:marBottom w:val="0"/>
      <w:divBdr>
        <w:top w:val="none" w:sz="0" w:space="0" w:color="auto"/>
        <w:left w:val="none" w:sz="0" w:space="0" w:color="auto"/>
        <w:bottom w:val="none" w:sz="0" w:space="0" w:color="auto"/>
        <w:right w:val="none" w:sz="0" w:space="0" w:color="auto"/>
      </w:divBdr>
    </w:div>
    <w:div w:id="653798548">
      <w:bodyDiv w:val="1"/>
      <w:marLeft w:val="0"/>
      <w:marRight w:val="0"/>
      <w:marTop w:val="0"/>
      <w:marBottom w:val="0"/>
      <w:divBdr>
        <w:top w:val="none" w:sz="0" w:space="0" w:color="auto"/>
        <w:left w:val="none" w:sz="0" w:space="0" w:color="auto"/>
        <w:bottom w:val="none" w:sz="0" w:space="0" w:color="auto"/>
        <w:right w:val="none" w:sz="0" w:space="0" w:color="auto"/>
      </w:divBdr>
    </w:div>
    <w:div w:id="801533678">
      <w:bodyDiv w:val="1"/>
      <w:marLeft w:val="0"/>
      <w:marRight w:val="0"/>
      <w:marTop w:val="0"/>
      <w:marBottom w:val="0"/>
      <w:divBdr>
        <w:top w:val="none" w:sz="0" w:space="0" w:color="auto"/>
        <w:left w:val="none" w:sz="0" w:space="0" w:color="auto"/>
        <w:bottom w:val="none" w:sz="0" w:space="0" w:color="auto"/>
        <w:right w:val="none" w:sz="0" w:space="0" w:color="auto"/>
      </w:divBdr>
    </w:div>
    <w:div w:id="812797905">
      <w:bodyDiv w:val="1"/>
      <w:marLeft w:val="0"/>
      <w:marRight w:val="0"/>
      <w:marTop w:val="0"/>
      <w:marBottom w:val="0"/>
      <w:divBdr>
        <w:top w:val="none" w:sz="0" w:space="0" w:color="auto"/>
        <w:left w:val="none" w:sz="0" w:space="0" w:color="auto"/>
        <w:bottom w:val="none" w:sz="0" w:space="0" w:color="auto"/>
        <w:right w:val="none" w:sz="0" w:space="0" w:color="auto"/>
      </w:divBdr>
    </w:div>
    <w:div w:id="888491442">
      <w:bodyDiv w:val="1"/>
      <w:marLeft w:val="0"/>
      <w:marRight w:val="0"/>
      <w:marTop w:val="0"/>
      <w:marBottom w:val="0"/>
      <w:divBdr>
        <w:top w:val="none" w:sz="0" w:space="0" w:color="auto"/>
        <w:left w:val="none" w:sz="0" w:space="0" w:color="auto"/>
        <w:bottom w:val="none" w:sz="0" w:space="0" w:color="auto"/>
        <w:right w:val="none" w:sz="0" w:space="0" w:color="auto"/>
      </w:divBdr>
    </w:div>
    <w:div w:id="906304416">
      <w:bodyDiv w:val="1"/>
      <w:marLeft w:val="0"/>
      <w:marRight w:val="0"/>
      <w:marTop w:val="0"/>
      <w:marBottom w:val="0"/>
      <w:divBdr>
        <w:top w:val="none" w:sz="0" w:space="0" w:color="auto"/>
        <w:left w:val="none" w:sz="0" w:space="0" w:color="auto"/>
        <w:bottom w:val="none" w:sz="0" w:space="0" w:color="auto"/>
        <w:right w:val="none" w:sz="0" w:space="0" w:color="auto"/>
      </w:divBdr>
    </w:div>
    <w:div w:id="918751162">
      <w:bodyDiv w:val="1"/>
      <w:marLeft w:val="0"/>
      <w:marRight w:val="0"/>
      <w:marTop w:val="0"/>
      <w:marBottom w:val="0"/>
      <w:divBdr>
        <w:top w:val="none" w:sz="0" w:space="0" w:color="auto"/>
        <w:left w:val="none" w:sz="0" w:space="0" w:color="auto"/>
        <w:bottom w:val="none" w:sz="0" w:space="0" w:color="auto"/>
        <w:right w:val="none" w:sz="0" w:space="0" w:color="auto"/>
      </w:divBdr>
    </w:div>
    <w:div w:id="970938607">
      <w:bodyDiv w:val="1"/>
      <w:marLeft w:val="0"/>
      <w:marRight w:val="0"/>
      <w:marTop w:val="0"/>
      <w:marBottom w:val="0"/>
      <w:divBdr>
        <w:top w:val="none" w:sz="0" w:space="0" w:color="auto"/>
        <w:left w:val="none" w:sz="0" w:space="0" w:color="auto"/>
        <w:bottom w:val="none" w:sz="0" w:space="0" w:color="auto"/>
        <w:right w:val="none" w:sz="0" w:space="0" w:color="auto"/>
      </w:divBdr>
    </w:div>
    <w:div w:id="972829432">
      <w:bodyDiv w:val="1"/>
      <w:marLeft w:val="0"/>
      <w:marRight w:val="0"/>
      <w:marTop w:val="0"/>
      <w:marBottom w:val="0"/>
      <w:divBdr>
        <w:top w:val="none" w:sz="0" w:space="0" w:color="auto"/>
        <w:left w:val="none" w:sz="0" w:space="0" w:color="auto"/>
        <w:bottom w:val="none" w:sz="0" w:space="0" w:color="auto"/>
        <w:right w:val="none" w:sz="0" w:space="0" w:color="auto"/>
      </w:divBdr>
    </w:div>
    <w:div w:id="1012144375">
      <w:bodyDiv w:val="1"/>
      <w:marLeft w:val="0"/>
      <w:marRight w:val="0"/>
      <w:marTop w:val="0"/>
      <w:marBottom w:val="0"/>
      <w:divBdr>
        <w:top w:val="none" w:sz="0" w:space="0" w:color="auto"/>
        <w:left w:val="none" w:sz="0" w:space="0" w:color="auto"/>
        <w:bottom w:val="none" w:sz="0" w:space="0" w:color="auto"/>
        <w:right w:val="none" w:sz="0" w:space="0" w:color="auto"/>
      </w:divBdr>
    </w:div>
    <w:div w:id="1116679816">
      <w:bodyDiv w:val="1"/>
      <w:marLeft w:val="0"/>
      <w:marRight w:val="0"/>
      <w:marTop w:val="0"/>
      <w:marBottom w:val="0"/>
      <w:divBdr>
        <w:top w:val="none" w:sz="0" w:space="0" w:color="auto"/>
        <w:left w:val="none" w:sz="0" w:space="0" w:color="auto"/>
        <w:bottom w:val="none" w:sz="0" w:space="0" w:color="auto"/>
        <w:right w:val="none" w:sz="0" w:space="0" w:color="auto"/>
      </w:divBdr>
    </w:div>
    <w:div w:id="1131021901">
      <w:bodyDiv w:val="1"/>
      <w:marLeft w:val="0"/>
      <w:marRight w:val="0"/>
      <w:marTop w:val="0"/>
      <w:marBottom w:val="0"/>
      <w:divBdr>
        <w:top w:val="none" w:sz="0" w:space="0" w:color="auto"/>
        <w:left w:val="none" w:sz="0" w:space="0" w:color="auto"/>
        <w:bottom w:val="none" w:sz="0" w:space="0" w:color="auto"/>
        <w:right w:val="none" w:sz="0" w:space="0" w:color="auto"/>
      </w:divBdr>
    </w:div>
    <w:div w:id="1168403180">
      <w:bodyDiv w:val="1"/>
      <w:marLeft w:val="0"/>
      <w:marRight w:val="0"/>
      <w:marTop w:val="0"/>
      <w:marBottom w:val="0"/>
      <w:divBdr>
        <w:top w:val="none" w:sz="0" w:space="0" w:color="auto"/>
        <w:left w:val="none" w:sz="0" w:space="0" w:color="auto"/>
        <w:bottom w:val="none" w:sz="0" w:space="0" w:color="auto"/>
        <w:right w:val="none" w:sz="0" w:space="0" w:color="auto"/>
      </w:divBdr>
    </w:div>
    <w:div w:id="1185247960">
      <w:bodyDiv w:val="1"/>
      <w:marLeft w:val="0"/>
      <w:marRight w:val="0"/>
      <w:marTop w:val="0"/>
      <w:marBottom w:val="0"/>
      <w:divBdr>
        <w:top w:val="none" w:sz="0" w:space="0" w:color="auto"/>
        <w:left w:val="none" w:sz="0" w:space="0" w:color="auto"/>
        <w:bottom w:val="none" w:sz="0" w:space="0" w:color="auto"/>
        <w:right w:val="none" w:sz="0" w:space="0" w:color="auto"/>
      </w:divBdr>
    </w:div>
    <w:div w:id="1234200121">
      <w:bodyDiv w:val="1"/>
      <w:marLeft w:val="0"/>
      <w:marRight w:val="0"/>
      <w:marTop w:val="0"/>
      <w:marBottom w:val="0"/>
      <w:divBdr>
        <w:top w:val="none" w:sz="0" w:space="0" w:color="auto"/>
        <w:left w:val="none" w:sz="0" w:space="0" w:color="auto"/>
        <w:bottom w:val="none" w:sz="0" w:space="0" w:color="auto"/>
        <w:right w:val="none" w:sz="0" w:space="0" w:color="auto"/>
      </w:divBdr>
    </w:div>
    <w:div w:id="1245456699">
      <w:bodyDiv w:val="1"/>
      <w:marLeft w:val="0"/>
      <w:marRight w:val="0"/>
      <w:marTop w:val="0"/>
      <w:marBottom w:val="0"/>
      <w:divBdr>
        <w:top w:val="none" w:sz="0" w:space="0" w:color="auto"/>
        <w:left w:val="none" w:sz="0" w:space="0" w:color="auto"/>
        <w:bottom w:val="none" w:sz="0" w:space="0" w:color="auto"/>
        <w:right w:val="none" w:sz="0" w:space="0" w:color="auto"/>
      </w:divBdr>
    </w:div>
    <w:div w:id="1315722354">
      <w:bodyDiv w:val="1"/>
      <w:marLeft w:val="0"/>
      <w:marRight w:val="0"/>
      <w:marTop w:val="0"/>
      <w:marBottom w:val="0"/>
      <w:divBdr>
        <w:top w:val="none" w:sz="0" w:space="0" w:color="auto"/>
        <w:left w:val="none" w:sz="0" w:space="0" w:color="auto"/>
        <w:bottom w:val="none" w:sz="0" w:space="0" w:color="auto"/>
        <w:right w:val="none" w:sz="0" w:space="0" w:color="auto"/>
      </w:divBdr>
    </w:div>
    <w:div w:id="1338536852">
      <w:bodyDiv w:val="1"/>
      <w:marLeft w:val="0"/>
      <w:marRight w:val="0"/>
      <w:marTop w:val="0"/>
      <w:marBottom w:val="0"/>
      <w:divBdr>
        <w:top w:val="none" w:sz="0" w:space="0" w:color="auto"/>
        <w:left w:val="none" w:sz="0" w:space="0" w:color="auto"/>
        <w:bottom w:val="none" w:sz="0" w:space="0" w:color="auto"/>
        <w:right w:val="none" w:sz="0" w:space="0" w:color="auto"/>
      </w:divBdr>
    </w:div>
    <w:div w:id="1365518103">
      <w:bodyDiv w:val="1"/>
      <w:marLeft w:val="0"/>
      <w:marRight w:val="0"/>
      <w:marTop w:val="0"/>
      <w:marBottom w:val="0"/>
      <w:divBdr>
        <w:top w:val="none" w:sz="0" w:space="0" w:color="auto"/>
        <w:left w:val="none" w:sz="0" w:space="0" w:color="auto"/>
        <w:bottom w:val="none" w:sz="0" w:space="0" w:color="auto"/>
        <w:right w:val="none" w:sz="0" w:space="0" w:color="auto"/>
      </w:divBdr>
    </w:div>
    <w:div w:id="1433358185">
      <w:bodyDiv w:val="1"/>
      <w:marLeft w:val="0"/>
      <w:marRight w:val="0"/>
      <w:marTop w:val="0"/>
      <w:marBottom w:val="0"/>
      <w:divBdr>
        <w:top w:val="none" w:sz="0" w:space="0" w:color="auto"/>
        <w:left w:val="none" w:sz="0" w:space="0" w:color="auto"/>
        <w:bottom w:val="none" w:sz="0" w:space="0" w:color="auto"/>
        <w:right w:val="none" w:sz="0" w:space="0" w:color="auto"/>
      </w:divBdr>
    </w:div>
    <w:div w:id="1462073046">
      <w:bodyDiv w:val="1"/>
      <w:marLeft w:val="0"/>
      <w:marRight w:val="0"/>
      <w:marTop w:val="0"/>
      <w:marBottom w:val="0"/>
      <w:divBdr>
        <w:top w:val="none" w:sz="0" w:space="0" w:color="auto"/>
        <w:left w:val="none" w:sz="0" w:space="0" w:color="auto"/>
        <w:bottom w:val="none" w:sz="0" w:space="0" w:color="auto"/>
        <w:right w:val="none" w:sz="0" w:space="0" w:color="auto"/>
      </w:divBdr>
    </w:div>
    <w:div w:id="1533230555">
      <w:bodyDiv w:val="1"/>
      <w:marLeft w:val="0"/>
      <w:marRight w:val="0"/>
      <w:marTop w:val="0"/>
      <w:marBottom w:val="0"/>
      <w:divBdr>
        <w:top w:val="none" w:sz="0" w:space="0" w:color="auto"/>
        <w:left w:val="none" w:sz="0" w:space="0" w:color="auto"/>
        <w:bottom w:val="none" w:sz="0" w:space="0" w:color="auto"/>
        <w:right w:val="none" w:sz="0" w:space="0" w:color="auto"/>
      </w:divBdr>
    </w:div>
    <w:div w:id="1564564844">
      <w:bodyDiv w:val="1"/>
      <w:marLeft w:val="0"/>
      <w:marRight w:val="0"/>
      <w:marTop w:val="0"/>
      <w:marBottom w:val="0"/>
      <w:divBdr>
        <w:top w:val="none" w:sz="0" w:space="0" w:color="auto"/>
        <w:left w:val="none" w:sz="0" w:space="0" w:color="auto"/>
        <w:bottom w:val="none" w:sz="0" w:space="0" w:color="auto"/>
        <w:right w:val="none" w:sz="0" w:space="0" w:color="auto"/>
      </w:divBdr>
    </w:div>
    <w:div w:id="1586720173">
      <w:bodyDiv w:val="1"/>
      <w:marLeft w:val="0"/>
      <w:marRight w:val="0"/>
      <w:marTop w:val="0"/>
      <w:marBottom w:val="0"/>
      <w:divBdr>
        <w:top w:val="none" w:sz="0" w:space="0" w:color="auto"/>
        <w:left w:val="none" w:sz="0" w:space="0" w:color="auto"/>
        <w:bottom w:val="none" w:sz="0" w:space="0" w:color="auto"/>
        <w:right w:val="none" w:sz="0" w:space="0" w:color="auto"/>
      </w:divBdr>
    </w:div>
    <w:div w:id="1602952335">
      <w:bodyDiv w:val="1"/>
      <w:marLeft w:val="0"/>
      <w:marRight w:val="0"/>
      <w:marTop w:val="0"/>
      <w:marBottom w:val="0"/>
      <w:divBdr>
        <w:top w:val="none" w:sz="0" w:space="0" w:color="auto"/>
        <w:left w:val="none" w:sz="0" w:space="0" w:color="auto"/>
        <w:bottom w:val="none" w:sz="0" w:space="0" w:color="auto"/>
        <w:right w:val="none" w:sz="0" w:space="0" w:color="auto"/>
      </w:divBdr>
    </w:div>
    <w:div w:id="1620642338">
      <w:bodyDiv w:val="1"/>
      <w:marLeft w:val="0"/>
      <w:marRight w:val="0"/>
      <w:marTop w:val="0"/>
      <w:marBottom w:val="0"/>
      <w:divBdr>
        <w:top w:val="none" w:sz="0" w:space="0" w:color="auto"/>
        <w:left w:val="none" w:sz="0" w:space="0" w:color="auto"/>
        <w:bottom w:val="none" w:sz="0" w:space="0" w:color="auto"/>
        <w:right w:val="none" w:sz="0" w:space="0" w:color="auto"/>
      </w:divBdr>
    </w:div>
    <w:div w:id="1628777350">
      <w:bodyDiv w:val="1"/>
      <w:marLeft w:val="0"/>
      <w:marRight w:val="0"/>
      <w:marTop w:val="0"/>
      <w:marBottom w:val="0"/>
      <w:divBdr>
        <w:top w:val="none" w:sz="0" w:space="0" w:color="auto"/>
        <w:left w:val="none" w:sz="0" w:space="0" w:color="auto"/>
        <w:bottom w:val="none" w:sz="0" w:space="0" w:color="auto"/>
        <w:right w:val="none" w:sz="0" w:space="0" w:color="auto"/>
      </w:divBdr>
    </w:div>
    <w:div w:id="1655452639">
      <w:bodyDiv w:val="1"/>
      <w:marLeft w:val="0"/>
      <w:marRight w:val="0"/>
      <w:marTop w:val="0"/>
      <w:marBottom w:val="0"/>
      <w:divBdr>
        <w:top w:val="none" w:sz="0" w:space="0" w:color="auto"/>
        <w:left w:val="none" w:sz="0" w:space="0" w:color="auto"/>
        <w:bottom w:val="none" w:sz="0" w:space="0" w:color="auto"/>
        <w:right w:val="none" w:sz="0" w:space="0" w:color="auto"/>
      </w:divBdr>
    </w:div>
    <w:div w:id="1673798060">
      <w:bodyDiv w:val="1"/>
      <w:marLeft w:val="0"/>
      <w:marRight w:val="0"/>
      <w:marTop w:val="0"/>
      <w:marBottom w:val="0"/>
      <w:divBdr>
        <w:top w:val="none" w:sz="0" w:space="0" w:color="auto"/>
        <w:left w:val="none" w:sz="0" w:space="0" w:color="auto"/>
        <w:bottom w:val="none" w:sz="0" w:space="0" w:color="auto"/>
        <w:right w:val="none" w:sz="0" w:space="0" w:color="auto"/>
      </w:divBdr>
    </w:div>
    <w:div w:id="1684552430">
      <w:bodyDiv w:val="1"/>
      <w:marLeft w:val="0"/>
      <w:marRight w:val="0"/>
      <w:marTop w:val="0"/>
      <w:marBottom w:val="0"/>
      <w:divBdr>
        <w:top w:val="none" w:sz="0" w:space="0" w:color="auto"/>
        <w:left w:val="none" w:sz="0" w:space="0" w:color="auto"/>
        <w:bottom w:val="none" w:sz="0" w:space="0" w:color="auto"/>
        <w:right w:val="none" w:sz="0" w:space="0" w:color="auto"/>
      </w:divBdr>
    </w:div>
    <w:div w:id="1708293141">
      <w:bodyDiv w:val="1"/>
      <w:marLeft w:val="0"/>
      <w:marRight w:val="0"/>
      <w:marTop w:val="0"/>
      <w:marBottom w:val="0"/>
      <w:divBdr>
        <w:top w:val="none" w:sz="0" w:space="0" w:color="auto"/>
        <w:left w:val="none" w:sz="0" w:space="0" w:color="auto"/>
        <w:bottom w:val="none" w:sz="0" w:space="0" w:color="auto"/>
        <w:right w:val="none" w:sz="0" w:space="0" w:color="auto"/>
      </w:divBdr>
    </w:div>
    <w:div w:id="1718317657">
      <w:bodyDiv w:val="1"/>
      <w:marLeft w:val="0"/>
      <w:marRight w:val="0"/>
      <w:marTop w:val="0"/>
      <w:marBottom w:val="0"/>
      <w:divBdr>
        <w:top w:val="none" w:sz="0" w:space="0" w:color="auto"/>
        <w:left w:val="none" w:sz="0" w:space="0" w:color="auto"/>
        <w:bottom w:val="none" w:sz="0" w:space="0" w:color="auto"/>
        <w:right w:val="none" w:sz="0" w:space="0" w:color="auto"/>
      </w:divBdr>
    </w:div>
    <w:div w:id="1749032185">
      <w:bodyDiv w:val="1"/>
      <w:marLeft w:val="0"/>
      <w:marRight w:val="0"/>
      <w:marTop w:val="0"/>
      <w:marBottom w:val="0"/>
      <w:divBdr>
        <w:top w:val="none" w:sz="0" w:space="0" w:color="auto"/>
        <w:left w:val="none" w:sz="0" w:space="0" w:color="auto"/>
        <w:bottom w:val="none" w:sz="0" w:space="0" w:color="auto"/>
        <w:right w:val="none" w:sz="0" w:space="0" w:color="auto"/>
      </w:divBdr>
    </w:div>
    <w:div w:id="1799641223">
      <w:bodyDiv w:val="1"/>
      <w:marLeft w:val="0"/>
      <w:marRight w:val="0"/>
      <w:marTop w:val="0"/>
      <w:marBottom w:val="0"/>
      <w:divBdr>
        <w:top w:val="none" w:sz="0" w:space="0" w:color="auto"/>
        <w:left w:val="none" w:sz="0" w:space="0" w:color="auto"/>
        <w:bottom w:val="none" w:sz="0" w:space="0" w:color="auto"/>
        <w:right w:val="none" w:sz="0" w:space="0" w:color="auto"/>
      </w:divBdr>
    </w:div>
    <w:div w:id="1837647882">
      <w:bodyDiv w:val="1"/>
      <w:marLeft w:val="0"/>
      <w:marRight w:val="0"/>
      <w:marTop w:val="0"/>
      <w:marBottom w:val="0"/>
      <w:divBdr>
        <w:top w:val="none" w:sz="0" w:space="0" w:color="auto"/>
        <w:left w:val="none" w:sz="0" w:space="0" w:color="auto"/>
        <w:bottom w:val="none" w:sz="0" w:space="0" w:color="auto"/>
        <w:right w:val="none" w:sz="0" w:space="0" w:color="auto"/>
      </w:divBdr>
    </w:div>
    <w:div w:id="1856571735">
      <w:bodyDiv w:val="1"/>
      <w:marLeft w:val="0"/>
      <w:marRight w:val="0"/>
      <w:marTop w:val="0"/>
      <w:marBottom w:val="0"/>
      <w:divBdr>
        <w:top w:val="none" w:sz="0" w:space="0" w:color="auto"/>
        <w:left w:val="none" w:sz="0" w:space="0" w:color="auto"/>
        <w:bottom w:val="none" w:sz="0" w:space="0" w:color="auto"/>
        <w:right w:val="none" w:sz="0" w:space="0" w:color="auto"/>
      </w:divBdr>
    </w:div>
    <w:div w:id="1869677979">
      <w:bodyDiv w:val="1"/>
      <w:marLeft w:val="0"/>
      <w:marRight w:val="0"/>
      <w:marTop w:val="0"/>
      <w:marBottom w:val="0"/>
      <w:divBdr>
        <w:top w:val="none" w:sz="0" w:space="0" w:color="auto"/>
        <w:left w:val="none" w:sz="0" w:space="0" w:color="auto"/>
        <w:bottom w:val="none" w:sz="0" w:space="0" w:color="auto"/>
        <w:right w:val="none" w:sz="0" w:space="0" w:color="auto"/>
      </w:divBdr>
    </w:div>
    <w:div w:id="1943805072">
      <w:bodyDiv w:val="1"/>
      <w:marLeft w:val="0"/>
      <w:marRight w:val="0"/>
      <w:marTop w:val="0"/>
      <w:marBottom w:val="0"/>
      <w:divBdr>
        <w:top w:val="none" w:sz="0" w:space="0" w:color="auto"/>
        <w:left w:val="none" w:sz="0" w:space="0" w:color="auto"/>
        <w:bottom w:val="none" w:sz="0" w:space="0" w:color="auto"/>
        <w:right w:val="none" w:sz="0" w:space="0" w:color="auto"/>
      </w:divBdr>
    </w:div>
    <w:div w:id="1947810286">
      <w:bodyDiv w:val="1"/>
      <w:marLeft w:val="0"/>
      <w:marRight w:val="0"/>
      <w:marTop w:val="0"/>
      <w:marBottom w:val="0"/>
      <w:divBdr>
        <w:top w:val="none" w:sz="0" w:space="0" w:color="auto"/>
        <w:left w:val="none" w:sz="0" w:space="0" w:color="auto"/>
        <w:bottom w:val="none" w:sz="0" w:space="0" w:color="auto"/>
        <w:right w:val="none" w:sz="0" w:space="0" w:color="auto"/>
      </w:divBdr>
    </w:div>
    <w:div w:id="1950161995">
      <w:bodyDiv w:val="1"/>
      <w:marLeft w:val="0"/>
      <w:marRight w:val="0"/>
      <w:marTop w:val="0"/>
      <w:marBottom w:val="0"/>
      <w:divBdr>
        <w:top w:val="none" w:sz="0" w:space="0" w:color="auto"/>
        <w:left w:val="none" w:sz="0" w:space="0" w:color="auto"/>
        <w:bottom w:val="none" w:sz="0" w:space="0" w:color="auto"/>
        <w:right w:val="none" w:sz="0" w:space="0" w:color="auto"/>
      </w:divBdr>
    </w:div>
    <w:div w:id="1965693362">
      <w:bodyDiv w:val="1"/>
      <w:marLeft w:val="0"/>
      <w:marRight w:val="0"/>
      <w:marTop w:val="0"/>
      <w:marBottom w:val="0"/>
      <w:divBdr>
        <w:top w:val="none" w:sz="0" w:space="0" w:color="auto"/>
        <w:left w:val="none" w:sz="0" w:space="0" w:color="auto"/>
        <w:bottom w:val="none" w:sz="0" w:space="0" w:color="auto"/>
        <w:right w:val="none" w:sz="0" w:space="0" w:color="auto"/>
      </w:divBdr>
    </w:div>
    <w:div w:id="1967151797">
      <w:bodyDiv w:val="1"/>
      <w:marLeft w:val="0"/>
      <w:marRight w:val="0"/>
      <w:marTop w:val="0"/>
      <w:marBottom w:val="0"/>
      <w:divBdr>
        <w:top w:val="none" w:sz="0" w:space="0" w:color="auto"/>
        <w:left w:val="none" w:sz="0" w:space="0" w:color="auto"/>
        <w:bottom w:val="none" w:sz="0" w:space="0" w:color="auto"/>
        <w:right w:val="none" w:sz="0" w:space="0" w:color="auto"/>
      </w:divBdr>
    </w:div>
    <w:div w:id="1995452107">
      <w:bodyDiv w:val="1"/>
      <w:marLeft w:val="0"/>
      <w:marRight w:val="0"/>
      <w:marTop w:val="0"/>
      <w:marBottom w:val="0"/>
      <w:divBdr>
        <w:top w:val="none" w:sz="0" w:space="0" w:color="auto"/>
        <w:left w:val="none" w:sz="0" w:space="0" w:color="auto"/>
        <w:bottom w:val="none" w:sz="0" w:space="0" w:color="auto"/>
        <w:right w:val="none" w:sz="0" w:space="0" w:color="auto"/>
      </w:divBdr>
    </w:div>
    <w:div w:id="2034652901">
      <w:bodyDiv w:val="1"/>
      <w:marLeft w:val="0"/>
      <w:marRight w:val="0"/>
      <w:marTop w:val="0"/>
      <w:marBottom w:val="0"/>
      <w:divBdr>
        <w:top w:val="none" w:sz="0" w:space="0" w:color="auto"/>
        <w:left w:val="none" w:sz="0" w:space="0" w:color="auto"/>
        <w:bottom w:val="none" w:sz="0" w:space="0" w:color="auto"/>
        <w:right w:val="none" w:sz="0" w:space="0" w:color="auto"/>
      </w:divBdr>
    </w:div>
    <w:div w:id="2034770119">
      <w:bodyDiv w:val="1"/>
      <w:marLeft w:val="0"/>
      <w:marRight w:val="0"/>
      <w:marTop w:val="0"/>
      <w:marBottom w:val="0"/>
      <w:divBdr>
        <w:top w:val="none" w:sz="0" w:space="0" w:color="auto"/>
        <w:left w:val="none" w:sz="0" w:space="0" w:color="auto"/>
        <w:bottom w:val="none" w:sz="0" w:space="0" w:color="auto"/>
        <w:right w:val="none" w:sz="0" w:space="0" w:color="auto"/>
      </w:divBdr>
    </w:div>
    <w:div w:id="2103799373">
      <w:bodyDiv w:val="1"/>
      <w:marLeft w:val="0"/>
      <w:marRight w:val="0"/>
      <w:marTop w:val="0"/>
      <w:marBottom w:val="0"/>
      <w:divBdr>
        <w:top w:val="none" w:sz="0" w:space="0" w:color="auto"/>
        <w:left w:val="none" w:sz="0" w:space="0" w:color="auto"/>
        <w:bottom w:val="none" w:sz="0" w:space="0" w:color="auto"/>
        <w:right w:val="none" w:sz="0" w:space="0" w:color="auto"/>
      </w:divBdr>
    </w:div>
    <w:div w:id="2119908720">
      <w:bodyDiv w:val="1"/>
      <w:marLeft w:val="0"/>
      <w:marRight w:val="0"/>
      <w:marTop w:val="0"/>
      <w:marBottom w:val="0"/>
      <w:divBdr>
        <w:top w:val="none" w:sz="0" w:space="0" w:color="auto"/>
        <w:left w:val="none" w:sz="0" w:space="0" w:color="auto"/>
        <w:bottom w:val="none" w:sz="0" w:space="0" w:color="auto"/>
        <w:right w:val="none" w:sz="0" w:space="0" w:color="auto"/>
      </w:divBdr>
    </w:div>
    <w:div w:id="213983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106.emf"/><Relationship Id="rId21" Type="http://schemas.openxmlformats.org/officeDocument/2006/relationships/image" Target="media/image9.png"/><Relationship Id="rId63" Type="http://schemas.openxmlformats.org/officeDocument/2006/relationships/header" Target="header6.xml"/><Relationship Id="rId159" Type="http://schemas.openxmlformats.org/officeDocument/2006/relationships/image" Target="media/image66.png"/><Relationship Id="rId170" Type="http://schemas.openxmlformats.org/officeDocument/2006/relationships/header" Target="header28.xml"/><Relationship Id="rId226" Type="http://schemas.openxmlformats.org/officeDocument/2006/relationships/header" Target="header51.xml"/><Relationship Id="rId268" Type="http://schemas.openxmlformats.org/officeDocument/2006/relationships/image" Target="media/image94.gif"/><Relationship Id="rId32" Type="http://schemas.openxmlformats.org/officeDocument/2006/relationships/image" Target="media/image20.png"/><Relationship Id="rId74" Type="http://schemas.openxmlformats.org/officeDocument/2006/relationships/image" Target="media/image45.png"/><Relationship Id="rId5" Type="http://schemas.openxmlformats.org/officeDocument/2006/relationships/webSettings" Target="webSettings.xml"/><Relationship Id="rId181" Type="http://schemas.openxmlformats.org/officeDocument/2006/relationships/footer" Target="footer26.xml"/><Relationship Id="rId237" Type="http://schemas.openxmlformats.org/officeDocument/2006/relationships/footer" Target="footer48.xml"/><Relationship Id="rId258" Type="http://schemas.openxmlformats.org/officeDocument/2006/relationships/footer" Target="footer55.xml"/><Relationship Id="rId279" Type="http://schemas.openxmlformats.org/officeDocument/2006/relationships/image" Target="media/image99.png"/><Relationship Id="rId22" Type="http://schemas.openxmlformats.org/officeDocument/2006/relationships/image" Target="media/image10.png"/><Relationship Id="rId64" Type="http://schemas.openxmlformats.org/officeDocument/2006/relationships/footer" Target="footer5.xml"/><Relationship Id="rId118" Type="http://schemas.openxmlformats.org/officeDocument/2006/relationships/image" Target="media/image61.png"/><Relationship Id="rId290" Type="http://schemas.openxmlformats.org/officeDocument/2006/relationships/header" Target="header79.xml"/><Relationship Id="rId304" Type="http://schemas.openxmlformats.org/officeDocument/2006/relationships/image" Target="media/image109.emf"/><Relationship Id="rId85" Type="http://schemas.openxmlformats.org/officeDocument/2006/relationships/image" Target="media/image56.png"/><Relationship Id="rId171" Type="http://schemas.openxmlformats.org/officeDocument/2006/relationships/header" Target="header29.xml"/><Relationship Id="rId192" Type="http://schemas.openxmlformats.org/officeDocument/2006/relationships/header" Target="header35.xml"/><Relationship Id="rId206" Type="http://schemas.openxmlformats.org/officeDocument/2006/relationships/image" Target="media/image84.png"/><Relationship Id="rId227" Type="http://schemas.openxmlformats.org/officeDocument/2006/relationships/header" Target="header52.xml"/><Relationship Id="rId248" Type="http://schemas.openxmlformats.org/officeDocument/2006/relationships/footer" Target="footer52.xml"/><Relationship Id="rId269" Type="http://schemas.openxmlformats.org/officeDocument/2006/relationships/image" Target="media/image95.pn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footer" Target="footer18.xml"/><Relationship Id="rId280" Type="http://schemas.openxmlformats.org/officeDocument/2006/relationships/image" Target="media/image100.png"/><Relationship Id="rId54" Type="http://schemas.openxmlformats.org/officeDocument/2006/relationships/image" Target="media/image37.jpeg"/><Relationship Id="rId75" Type="http://schemas.openxmlformats.org/officeDocument/2006/relationships/image" Target="media/image46.png"/><Relationship Id="rId96" Type="http://schemas.openxmlformats.org/officeDocument/2006/relationships/header" Target="header15.xml"/><Relationship Id="rId161" Type="http://schemas.openxmlformats.org/officeDocument/2006/relationships/header" Target="header26.xml"/><Relationship Id="rId182" Type="http://schemas.openxmlformats.org/officeDocument/2006/relationships/footer" Target="footer27.xml"/><Relationship Id="rId217" Type="http://schemas.openxmlformats.org/officeDocument/2006/relationships/header" Target="header47.xml"/><Relationship Id="rId6" Type="http://schemas.openxmlformats.org/officeDocument/2006/relationships/footnotes" Target="footnotes.xml"/><Relationship Id="rId238" Type="http://schemas.openxmlformats.org/officeDocument/2006/relationships/image" Target="media/image86.wmf"/><Relationship Id="rId259" Type="http://schemas.openxmlformats.org/officeDocument/2006/relationships/header" Target="header68.xml"/><Relationship Id="rId23" Type="http://schemas.openxmlformats.org/officeDocument/2006/relationships/image" Target="media/image11.png"/><Relationship Id="rId119" Type="http://schemas.openxmlformats.org/officeDocument/2006/relationships/image" Target="media/image62.png"/><Relationship Id="rId270" Type="http://schemas.openxmlformats.org/officeDocument/2006/relationships/image" Target="media/image96.png"/><Relationship Id="rId291" Type="http://schemas.openxmlformats.org/officeDocument/2006/relationships/image" Target="media/image102.jpeg"/><Relationship Id="rId305" Type="http://schemas.openxmlformats.org/officeDocument/2006/relationships/image" Target="media/image110.emf"/><Relationship Id="rId65" Type="http://schemas.openxmlformats.org/officeDocument/2006/relationships/image" Target="media/image42.png"/><Relationship Id="rId86" Type="http://schemas.openxmlformats.org/officeDocument/2006/relationships/header" Target="header10.xml"/><Relationship Id="rId172" Type="http://schemas.openxmlformats.org/officeDocument/2006/relationships/footer" Target="footer24.xml"/><Relationship Id="rId193" Type="http://schemas.openxmlformats.org/officeDocument/2006/relationships/footer" Target="footer30.xml"/><Relationship Id="rId207" Type="http://schemas.openxmlformats.org/officeDocument/2006/relationships/header" Target="header42.xml"/><Relationship Id="rId228" Type="http://schemas.openxmlformats.org/officeDocument/2006/relationships/footer" Target="footer43.xml"/><Relationship Id="rId249" Type="http://schemas.openxmlformats.org/officeDocument/2006/relationships/image" Target="media/image87.png"/><Relationship Id="rId13" Type="http://schemas.openxmlformats.org/officeDocument/2006/relationships/header" Target="header3.xml"/><Relationship Id="rId109" Type="http://schemas.openxmlformats.org/officeDocument/2006/relationships/header" Target="header21.xml"/><Relationship Id="rId260" Type="http://schemas.openxmlformats.org/officeDocument/2006/relationships/footer" Target="footer56.xml"/><Relationship Id="rId281" Type="http://schemas.openxmlformats.org/officeDocument/2006/relationships/image" Target="media/image101.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47.png"/><Relationship Id="rId97" Type="http://schemas.openxmlformats.org/officeDocument/2006/relationships/footer" Target="footer13.xml"/><Relationship Id="rId120"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footer" Target="footer22.xml"/><Relationship Id="rId183" Type="http://schemas.openxmlformats.org/officeDocument/2006/relationships/image" Target="media/image77.wmf"/><Relationship Id="rId218" Type="http://schemas.openxmlformats.org/officeDocument/2006/relationships/footer" Target="footer39.xml"/><Relationship Id="rId239" Type="http://schemas.openxmlformats.org/officeDocument/2006/relationships/header" Target="header57.xml"/><Relationship Id="rId250" Type="http://schemas.openxmlformats.org/officeDocument/2006/relationships/header" Target="header63.xml"/><Relationship Id="rId271" Type="http://schemas.openxmlformats.org/officeDocument/2006/relationships/image" Target="media/image97.png"/><Relationship Id="rId292" Type="http://schemas.openxmlformats.org/officeDocument/2006/relationships/image" Target="media/image103.jpeg"/><Relationship Id="rId306" Type="http://schemas.openxmlformats.org/officeDocument/2006/relationships/image" Target="media/image111.emf"/><Relationship Id="rId24" Type="http://schemas.openxmlformats.org/officeDocument/2006/relationships/image" Target="media/image12.png"/><Relationship Id="rId45" Type="http://schemas.openxmlformats.org/officeDocument/2006/relationships/image" Target="media/image30.gif"/><Relationship Id="rId66" Type="http://schemas.openxmlformats.org/officeDocument/2006/relationships/image" Target="media/image43.emf"/><Relationship Id="rId87" Type="http://schemas.openxmlformats.org/officeDocument/2006/relationships/header" Target="header11.xml"/><Relationship Id="rId110" Type="http://schemas.openxmlformats.org/officeDocument/2006/relationships/footer" Target="footer19.xml"/><Relationship Id="rId173" Type="http://schemas.openxmlformats.org/officeDocument/2006/relationships/footer" Target="footer25.xml"/><Relationship Id="rId194" Type="http://schemas.openxmlformats.org/officeDocument/2006/relationships/image" Target="media/image81.jpeg"/><Relationship Id="rId208" Type="http://schemas.openxmlformats.org/officeDocument/2006/relationships/header" Target="header43.xml"/><Relationship Id="rId229" Type="http://schemas.openxmlformats.org/officeDocument/2006/relationships/footer" Target="footer44.xml"/><Relationship Id="rId240" Type="http://schemas.openxmlformats.org/officeDocument/2006/relationships/header" Target="header58.xml"/><Relationship Id="rId261" Type="http://schemas.openxmlformats.org/officeDocument/2006/relationships/image" Target="media/image89.wmf"/><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48.png"/><Relationship Id="rId100" Type="http://schemas.openxmlformats.org/officeDocument/2006/relationships/footer" Target="footer14.xml"/><Relationship Id="rId282" Type="http://schemas.openxmlformats.org/officeDocument/2006/relationships/header" Target="header75.xml"/><Relationship Id="rId8" Type="http://schemas.openxmlformats.org/officeDocument/2006/relationships/image" Target="media/image1.png"/><Relationship Id="rId98" Type="http://schemas.openxmlformats.org/officeDocument/2006/relationships/header" Target="header16.xml"/><Relationship Id="rId121" Type="http://schemas.openxmlformats.org/officeDocument/2006/relationships/image" Target="media/image64.png"/><Relationship Id="rId163" Type="http://schemas.openxmlformats.org/officeDocument/2006/relationships/footer" Target="footer23.xml"/><Relationship Id="rId184" Type="http://schemas.openxmlformats.org/officeDocument/2006/relationships/image" Target="media/image78.wmf"/><Relationship Id="rId219" Type="http://schemas.openxmlformats.org/officeDocument/2006/relationships/image" Target="media/image85.wmf"/><Relationship Id="rId230" Type="http://schemas.openxmlformats.org/officeDocument/2006/relationships/header" Target="header53.xml"/><Relationship Id="rId251" Type="http://schemas.openxmlformats.org/officeDocument/2006/relationships/header" Target="header64.xml"/><Relationship Id="rId25" Type="http://schemas.openxmlformats.org/officeDocument/2006/relationships/image" Target="media/image13.png"/><Relationship Id="rId46" Type="http://schemas.openxmlformats.org/officeDocument/2006/relationships/image" Target="media/image31.gif"/><Relationship Id="rId67" Type="http://schemas.openxmlformats.org/officeDocument/2006/relationships/header" Target="header7.xml"/><Relationship Id="rId272" Type="http://schemas.openxmlformats.org/officeDocument/2006/relationships/header" Target="header72.xml"/><Relationship Id="rId293" Type="http://schemas.openxmlformats.org/officeDocument/2006/relationships/image" Target="media/image104.emf"/><Relationship Id="rId307" Type="http://schemas.openxmlformats.org/officeDocument/2006/relationships/header" Target="header84.xml"/><Relationship Id="rId88" Type="http://schemas.openxmlformats.org/officeDocument/2006/relationships/footer" Target="footer9.xml"/><Relationship Id="rId111" Type="http://schemas.openxmlformats.org/officeDocument/2006/relationships/image" Target="media/image59.png"/><Relationship Id="rId174" Type="http://schemas.openxmlformats.org/officeDocument/2006/relationships/image" Target="media/image72.jpeg"/><Relationship Id="rId195" Type="http://schemas.openxmlformats.org/officeDocument/2006/relationships/header" Target="header36.xml"/><Relationship Id="rId209" Type="http://schemas.openxmlformats.org/officeDocument/2006/relationships/footer" Target="footer34.xml"/><Relationship Id="rId220" Type="http://schemas.openxmlformats.org/officeDocument/2006/relationships/header" Target="header48.xml"/><Relationship Id="rId241" Type="http://schemas.openxmlformats.org/officeDocument/2006/relationships/footer" Target="footer4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0.png"/><Relationship Id="rId262" Type="http://schemas.openxmlformats.org/officeDocument/2006/relationships/header" Target="header69.xml"/><Relationship Id="rId283" Type="http://schemas.openxmlformats.org/officeDocument/2006/relationships/header" Target="header76.xml"/><Relationship Id="rId78" Type="http://schemas.openxmlformats.org/officeDocument/2006/relationships/image" Target="media/image49.png"/><Relationship Id="rId99" Type="http://schemas.openxmlformats.org/officeDocument/2006/relationships/header" Target="header17.xml"/><Relationship Id="rId101" Type="http://schemas.openxmlformats.org/officeDocument/2006/relationships/footer" Target="footer15.xml"/><Relationship Id="rId122" Type="http://schemas.openxmlformats.org/officeDocument/2006/relationships/image" Target="media/image65.png"/><Relationship Id="rId164" Type="http://schemas.openxmlformats.org/officeDocument/2006/relationships/header" Target="header27.xml"/><Relationship Id="rId185" Type="http://schemas.openxmlformats.org/officeDocument/2006/relationships/image" Target="media/image79.wmf"/><Relationship Id="rId9" Type="http://schemas.openxmlformats.org/officeDocument/2006/relationships/header" Target="header1.xml"/><Relationship Id="rId210" Type="http://schemas.openxmlformats.org/officeDocument/2006/relationships/footer" Target="footer35.xml"/><Relationship Id="rId26" Type="http://schemas.openxmlformats.org/officeDocument/2006/relationships/image" Target="media/image14.png"/><Relationship Id="rId231" Type="http://schemas.openxmlformats.org/officeDocument/2006/relationships/footer" Target="footer45.xml"/><Relationship Id="rId252" Type="http://schemas.openxmlformats.org/officeDocument/2006/relationships/footer" Target="footer53.xml"/><Relationship Id="rId273" Type="http://schemas.openxmlformats.org/officeDocument/2006/relationships/header" Target="header73.xml"/><Relationship Id="rId294" Type="http://schemas.openxmlformats.org/officeDocument/2006/relationships/image" Target="media/image105.png"/><Relationship Id="rId308" Type="http://schemas.openxmlformats.org/officeDocument/2006/relationships/header" Target="header85.xml"/><Relationship Id="rId47" Type="http://schemas.openxmlformats.org/officeDocument/2006/relationships/image" Target="media/image290.gif"/><Relationship Id="rId68" Type="http://schemas.openxmlformats.org/officeDocument/2006/relationships/header" Target="header8.xml"/><Relationship Id="rId89" Type="http://schemas.openxmlformats.org/officeDocument/2006/relationships/footer" Target="footer10.xml"/><Relationship Id="rId112" Type="http://schemas.openxmlformats.org/officeDocument/2006/relationships/header" Target="header22.xml"/><Relationship Id="rId154" Type="http://schemas.openxmlformats.org/officeDocument/2006/relationships/image" Target="media/image88.png"/><Relationship Id="rId175" Type="http://schemas.openxmlformats.org/officeDocument/2006/relationships/image" Target="media/image73.jpeg"/><Relationship Id="rId196" Type="http://schemas.openxmlformats.org/officeDocument/2006/relationships/header" Target="header37.xml"/><Relationship Id="rId200" Type="http://schemas.openxmlformats.org/officeDocument/2006/relationships/header" Target="header39.xml"/><Relationship Id="rId16" Type="http://schemas.openxmlformats.org/officeDocument/2006/relationships/image" Target="media/image4.png"/><Relationship Id="rId221" Type="http://schemas.openxmlformats.org/officeDocument/2006/relationships/header" Target="header49.xml"/><Relationship Id="rId242" Type="http://schemas.openxmlformats.org/officeDocument/2006/relationships/header" Target="header59.xml"/><Relationship Id="rId263" Type="http://schemas.openxmlformats.org/officeDocument/2006/relationships/header" Target="header70.xml"/><Relationship Id="rId284" Type="http://schemas.openxmlformats.org/officeDocument/2006/relationships/footer" Target="footer62.xml"/><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50.png"/><Relationship Id="rId102" Type="http://schemas.openxmlformats.org/officeDocument/2006/relationships/header" Target="header18.xml"/><Relationship Id="rId90" Type="http://schemas.openxmlformats.org/officeDocument/2006/relationships/header" Target="header12.xml"/><Relationship Id="rId165" Type="http://schemas.openxmlformats.org/officeDocument/2006/relationships/image" Target="media/image67.emf"/><Relationship Id="rId186" Type="http://schemas.openxmlformats.org/officeDocument/2006/relationships/image" Target="media/image80.wmf"/><Relationship Id="rId211" Type="http://schemas.openxmlformats.org/officeDocument/2006/relationships/header" Target="header44.xml"/><Relationship Id="rId232" Type="http://schemas.openxmlformats.org/officeDocument/2006/relationships/header" Target="header54.xml"/><Relationship Id="rId253" Type="http://schemas.openxmlformats.org/officeDocument/2006/relationships/header" Target="header65.xml"/><Relationship Id="rId274" Type="http://schemas.openxmlformats.org/officeDocument/2006/relationships/footer" Target="footer59.xml"/><Relationship Id="rId295" Type="http://schemas.openxmlformats.org/officeDocument/2006/relationships/header" Target="header80.xml"/><Relationship Id="rId309"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2.gif"/><Relationship Id="rId69" Type="http://schemas.openxmlformats.org/officeDocument/2006/relationships/footer" Target="footer6.xml"/><Relationship Id="rId113" Type="http://schemas.openxmlformats.org/officeDocument/2006/relationships/header" Target="header23.xml"/><Relationship Id="rId80" Type="http://schemas.openxmlformats.org/officeDocument/2006/relationships/image" Target="media/image51.png"/><Relationship Id="rId155" Type="http://schemas.openxmlformats.org/officeDocument/2006/relationships/image" Target="media/image89.png"/><Relationship Id="rId176" Type="http://schemas.openxmlformats.org/officeDocument/2006/relationships/image" Target="media/image74.png"/><Relationship Id="rId197" Type="http://schemas.openxmlformats.org/officeDocument/2006/relationships/footer" Target="footer31.xml"/><Relationship Id="rId201" Type="http://schemas.openxmlformats.org/officeDocument/2006/relationships/footer" Target="footer32.xml"/><Relationship Id="rId222" Type="http://schemas.openxmlformats.org/officeDocument/2006/relationships/footer" Target="footer40.xml"/><Relationship Id="rId243" Type="http://schemas.openxmlformats.org/officeDocument/2006/relationships/footer" Target="footer50.xml"/><Relationship Id="rId264" Type="http://schemas.openxmlformats.org/officeDocument/2006/relationships/footer" Target="footer57.xml"/><Relationship Id="rId285" Type="http://schemas.openxmlformats.org/officeDocument/2006/relationships/footer" Target="footer63.xml"/><Relationship Id="rId17" Type="http://schemas.openxmlformats.org/officeDocument/2006/relationships/image" Target="media/image5.png"/><Relationship Id="rId38" Type="http://schemas.openxmlformats.org/officeDocument/2006/relationships/image" Target="media/image26.wmf"/><Relationship Id="rId59" Type="http://schemas.openxmlformats.org/officeDocument/2006/relationships/header" Target="header4.xml"/><Relationship Id="rId103" Type="http://schemas.openxmlformats.org/officeDocument/2006/relationships/footer" Target="footer16.xml"/><Relationship Id="rId310" Type="http://schemas.openxmlformats.org/officeDocument/2006/relationships/theme" Target="theme/theme1.xml"/><Relationship Id="rId70" Type="http://schemas.openxmlformats.org/officeDocument/2006/relationships/footer" Target="footer7.xml"/><Relationship Id="rId91" Type="http://schemas.openxmlformats.org/officeDocument/2006/relationships/footer" Target="footer11.xml"/><Relationship Id="rId166" Type="http://schemas.openxmlformats.org/officeDocument/2006/relationships/image" Target="media/image68.jpeg"/><Relationship Id="rId187" Type="http://schemas.openxmlformats.org/officeDocument/2006/relationships/header" Target="header32.xml"/><Relationship Id="rId1" Type="http://schemas.openxmlformats.org/officeDocument/2006/relationships/customXml" Target="../customXml/item1.xml"/><Relationship Id="rId212" Type="http://schemas.openxmlformats.org/officeDocument/2006/relationships/footer" Target="footer36.xml"/><Relationship Id="rId233" Type="http://schemas.openxmlformats.org/officeDocument/2006/relationships/header" Target="header55.xml"/><Relationship Id="rId254" Type="http://schemas.openxmlformats.org/officeDocument/2006/relationships/footer" Target="footer54.xml"/><Relationship Id="rId28" Type="http://schemas.openxmlformats.org/officeDocument/2006/relationships/image" Target="media/image16.png"/><Relationship Id="rId49" Type="http://schemas.openxmlformats.org/officeDocument/2006/relationships/image" Target="media/image30.wmf"/><Relationship Id="rId114" Type="http://schemas.openxmlformats.org/officeDocument/2006/relationships/footer" Target="footer20.xml"/><Relationship Id="rId275" Type="http://schemas.openxmlformats.org/officeDocument/2006/relationships/footer" Target="footer60.xml"/><Relationship Id="rId296" Type="http://schemas.openxmlformats.org/officeDocument/2006/relationships/header" Target="header81.xml"/><Relationship Id="rId300" Type="http://schemas.openxmlformats.org/officeDocument/2006/relationships/header" Target="header82.xml"/><Relationship Id="rId60" Type="http://schemas.openxmlformats.org/officeDocument/2006/relationships/header" Target="header5.xml"/><Relationship Id="rId81" Type="http://schemas.openxmlformats.org/officeDocument/2006/relationships/image" Target="media/image52.png"/><Relationship Id="rId156" Type="http://schemas.openxmlformats.org/officeDocument/2006/relationships/image" Target="media/image90.png"/><Relationship Id="rId177" Type="http://schemas.openxmlformats.org/officeDocument/2006/relationships/image" Target="media/image75.jpeg"/><Relationship Id="rId198" Type="http://schemas.openxmlformats.org/officeDocument/2006/relationships/image" Target="media/image82.jpeg"/><Relationship Id="rId202" Type="http://schemas.openxmlformats.org/officeDocument/2006/relationships/image" Target="media/image83.png"/><Relationship Id="rId223" Type="http://schemas.openxmlformats.org/officeDocument/2006/relationships/footer" Target="footer41.xml"/><Relationship Id="rId244" Type="http://schemas.openxmlformats.org/officeDocument/2006/relationships/header" Target="header60.xml"/><Relationship Id="rId18" Type="http://schemas.openxmlformats.org/officeDocument/2006/relationships/image" Target="media/image6.png"/><Relationship Id="rId39" Type="http://schemas.openxmlformats.org/officeDocument/2006/relationships/image" Target="media/image27.wmf"/><Relationship Id="rId265" Type="http://schemas.openxmlformats.org/officeDocument/2006/relationships/header" Target="header71.xml"/><Relationship Id="rId286" Type="http://schemas.openxmlformats.org/officeDocument/2006/relationships/header" Target="header77.xml"/><Relationship Id="rId50" Type="http://schemas.openxmlformats.org/officeDocument/2006/relationships/image" Target="media/image33.gif"/><Relationship Id="rId104" Type="http://schemas.openxmlformats.org/officeDocument/2006/relationships/image" Target="media/image58.emf"/><Relationship Id="rId167" Type="http://schemas.openxmlformats.org/officeDocument/2006/relationships/image" Target="media/image69.png"/><Relationship Id="rId188" Type="http://schemas.openxmlformats.org/officeDocument/2006/relationships/header" Target="header33.xml"/><Relationship Id="rId311" Type="http://schemas.openxmlformats.org/officeDocument/2006/relationships/customXml" Target="../customXml/item2.xml"/><Relationship Id="rId71" Type="http://schemas.openxmlformats.org/officeDocument/2006/relationships/header" Target="header9.xml"/><Relationship Id="rId92" Type="http://schemas.openxmlformats.org/officeDocument/2006/relationships/image" Target="media/image57.emf"/><Relationship Id="rId213" Type="http://schemas.openxmlformats.org/officeDocument/2006/relationships/header" Target="header45.xml"/><Relationship Id="rId234" Type="http://schemas.openxmlformats.org/officeDocument/2006/relationships/footer" Target="footer46.xm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88.emf"/><Relationship Id="rId276" Type="http://schemas.openxmlformats.org/officeDocument/2006/relationships/header" Target="header74.xml"/><Relationship Id="rId297" Type="http://schemas.openxmlformats.org/officeDocument/2006/relationships/footer" Target="footer66.xml"/><Relationship Id="rId40" Type="http://schemas.openxmlformats.org/officeDocument/2006/relationships/image" Target="media/image28.png"/><Relationship Id="rId115" Type="http://schemas.openxmlformats.org/officeDocument/2006/relationships/footer" Target="footer21.xml"/><Relationship Id="rId157" Type="http://schemas.openxmlformats.org/officeDocument/2006/relationships/image" Target="media/image91.png"/><Relationship Id="rId178" Type="http://schemas.openxmlformats.org/officeDocument/2006/relationships/image" Target="media/image76.emf"/><Relationship Id="rId301" Type="http://schemas.openxmlformats.org/officeDocument/2006/relationships/header" Target="header83.xml"/><Relationship Id="rId61" Type="http://schemas.openxmlformats.org/officeDocument/2006/relationships/footer" Target="footer3.xml"/><Relationship Id="rId82" Type="http://schemas.openxmlformats.org/officeDocument/2006/relationships/image" Target="media/image53.png"/><Relationship Id="rId199" Type="http://schemas.openxmlformats.org/officeDocument/2006/relationships/header" Target="header38.xml"/><Relationship Id="rId203" Type="http://schemas.openxmlformats.org/officeDocument/2006/relationships/header" Target="header40.xml"/><Relationship Id="rId19" Type="http://schemas.openxmlformats.org/officeDocument/2006/relationships/image" Target="media/image7.gif"/><Relationship Id="rId224" Type="http://schemas.openxmlformats.org/officeDocument/2006/relationships/header" Target="header50.xml"/><Relationship Id="rId245" Type="http://schemas.openxmlformats.org/officeDocument/2006/relationships/header" Target="header61.xml"/><Relationship Id="rId266" Type="http://schemas.openxmlformats.org/officeDocument/2006/relationships/footer" Target="footer58.xml"/><Relationship Id="rId287" Type="http://schemas.openxmlformats.org/officeDocument/2006/relationships/header" Target="header78.xml"/><Relationship Id="rId30" Type="http://schemas.openxmlformats.org/officeDocument/2006/relationships/image" Target="media/image18.png"/><Relationship Id="rId105" Type="http://schemas.openxmlformats.org/officeDocument/2006/relationships/header" Target="header19.xml"/><Relationship Id="rId168" Type="http://schemas.openxmlformats.org/officeDocument/2006/relationships/image" Target="media/image70.png"/><Relationship Id="rId312" Type="http://schemas.openxmlformats.org/officeDocument/2006/relationships/customXml" Target="../customXml/item3.xml"/><Relationship Id="rId51" Type="http://schemas.openxmlformats.org/officeDocument/2006/relationships/image" Target="media/image34.png"/><Relationship Id="rId72" Type="http://schemas.openxmlformats.org/officeDocument/2006/relationships/footer" Target="footer8.xml"/><Relationship Id="rId93" Type="http://schemas.openxmlformats.org/officeDocument/2006/relationships/header" Target="header13.xml"/><Relationship Id="rId189" Type="http://schemas.openxmlformats.org/officeDocument/2006/relationships/footer" Target="footer28.xml"/><Relationship Id="rId3" Type="http://schemas.openxmlformats.org/officeDocument/2006/relationships/styles" Target="styles.xml"/><Relationship Id="rId214" Type="http://schemas.openxmlformats.org/officeDocument/2006/relationships/header" Target="header46.xml"/><Relationship Id="rId235" Type="http://schemas.openxmlformats.org/officeDocument/2006/relationships/footer" Target="footer47.xml"/><Relationship Id="rId256" Type="http://schemas.openxmlformats.org/officeDocument/2006/relationships/header" Target="header66.xml"/><Relationship Id="rId277" Type="http://schemas.openxmlformats.org/officeDocument/2006/relationships/footer" Target="footer61.xml"/><Relationship Id="rId298" Type="http://schemas.openxmlformats.org/officeDocument/2006/relationships/footer" Target="footer67.xml"/><Relationship Id="rId116" Type="http://schemas.openxmlformats.org/officeDocument/2006/relationships/header" Target="header24.xml"/><Relationship Id="rId158" Type="http://schemas.openxmlformats.org/officeDocument/2006/relationships/image" Target="media/image92.png"/><Relationship Id="rId302" Type="http://schemas.openxmlformats.org/officeDocument/2006/relationships/image" Target="media/image107.emf"/><Relationship Id="rId20" Type="http://schemas.openxmlformats.org/officeDocument/2006/relationships/image" Target="media/image8.wmf"/><Relationship Id="rId41" Type="http://schemas.openxmlformats.org/officeDocument/2006/relationships/image" Target="media/image29.gif"/><Relationship Id="rId62" Type="http://schemas.openxmlformats.org/officeDocument/2006/relationships/footer" Target="footer4.xml"/><Relationship Id="rId83" Type="http://schemas.openxmlformats.org/officeDocument/2006/relationships/image" Target="media/image54.png"/><Relationship Id="rId179" Type="http://schemas.openxmlformats.org/officeDocument/2006/relationships/header" Target="header30.xml"/><Relationship Id="rId190" Type="http://schemas.openxmlformats.org/officeDocument/2006/relationships/footer" Target="footer29.xml"/><Relationship Id="rId204" Type="http://schemas.openxmlformats.org/officeDocument/2006/relationships/header" Target="header41.xml"/><Relationship Id="rId225" Type="http://schemas.openxmlformats.org/officeDocument/2006/relationships/footer" Target="footer42.xml"/><Relationship Id="rId246" Type="http://schemas.openxmlformats.org/officeDocument/2006/relationships/footer" Target="footer51.xml"/><Relationship Id="rId267" Type="http://schemas.openxmlformats.org/officeDocument/2006/relationships/image" Target="media/image93.png"/><Relationship Id="rId288" Type="http://schemas.openxmlformats.org/officeDocument/2006/relationships/footer" Target="footer64.xml"/><Relationship Id="rId106" Type="http://schemas.openxmlformats.org/officeDocument/2006/relationships/header" Target="header20.xml"/><Relationship Id="rId313" Type="http://schemas.openxmlformats.org/officeDocument/2006/relationships/customXml" Target="../customXml/item4.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44.png"/><Relationship Id="rId94" Type="http://schemas.openxmlformats.org/officeDocument/2006/relationships/header" Target="header14.xml"/><Relationship Id="rId169" Type="http://schemas.openxmlformats.org/officeDocument/2006/relationships/image" Target="media/image71.png"/><Relationship Id="rId4" Type="http://schemas.openxmlformats.org/officeDocument/2006/relationships/settings" Target="settings.xml"/><Relationship Id="rId180" Type="http://schemas.openxmlformats.org/officeDocument/2006/relationships/header" Target="header31.xml"/><Relationship Id="rId215" Type="http://schemas.openxmlformats.org/officeDocument/2006/relationships/footer" Target="footer37.xml"/><Relationship Id="rId236" Type="http://schemas.openxmlformats.org/officeDocument/2006/relationships/header" Target="header56.xml"/><Relationship Id="rId257" Type="http://schemas.openxmlformats.org/officeDocument/2006/relationships/header" Target="header67.xml"/><Relationship Id="rId278" Type="http://schemas.openxmlformats.org/officeDocument/2006/relationships/image" Target="media/image98.png"/><Relationship Id="rId303" Type="http://schemas.openxmlformats.org/officeDocument/2006/relationships/image" Target="media/image108.png"/><Relationship Id="rId84" Type="http://schemas.openxmlformats.org/officeDocument/2006/relationships/image" Target="media/image55.png"/><Relationship Id="rId191" Type="http://schemas.openxmlformats.org/officeDocument/2006/relationships/header" Target="header34.xml"/><Relationship Id="rId205" Type="http://schemas.openxmlformats.org/officeDocument/2006/relationships/footer" Target="footer33.xml"/><Relationship Id="rId247" Type="http://schemas.openxmlformats.org/officeDocument/2006/relationships/header" Target="header62.xml"/><Relationship Id="rId107" Type="http://schemas.openxmlformats.org/officeDocument/2006/relationships/footer" Target="footer17.xml"/><Relationship Id="rId289" Type="http://schemas.openxmlformats.org/officeDocument/2006/relationships/footer" Target="footer65.xml"/><Relationship Id="rId11" Type="http://schemas.openxmlformats.org/officeDocument/2006/relationships/footer" Target="footer1.xml"/><Relationship Id="rId53" Type="http://schemas.openxmlformats.org/officeDocument/2006/relationships/image" Target="media/image36.jpeg"/><Relationship Id="rId95" Type="http://schemas.openxmlformats.org/officeDocument/2006/relationships/footer" Target="footer12.xml"/><Relationship Id="rId160" Type="http://schemas.openxmlformats.org/officeDocument/2006/relationships/header" Target="header25.xml"/><Relationship Id="rId216" Type="http://schemas.openxmlformats.org/officeDocument/2006/relationships/footer" Target="footer38.xml"/></Relationships>
</file>

<file path=word/_rels/footnotes.xml.rels><?xml version="1.0" encoding="UTF-8" standalone="yes"?>
<Relationships xmlns="http://schemas.openxmlformats.org/package/2006/relationships"><Relationship Id="rId1" Type="http://schemas.openxmlformats.org/officeDocument/2006/relationships/hyperlink" Target="http://www.unece.org/trans/main/wp29/wp29wgs/wp29gen/wp29resolutio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chelard\AppData\Roaming\Microsoft\Templates\ECE+PlainPage\MYeceplainpage%20-%20Cop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B8422D08C252547BB1CFA7F78E2CB83" ma:contentTypeVersion="14" ma:contentTypeDescription="Create a new document." ma:contentTypeScope="" ma:versionID="626577e1efd40950331a4241a1263ee2">
  <xsd:schema xmlns:xsd="http://www.w3.org/2001/XMLSchema" xmlns:xs="http://www.w3.org/2001/XMLSchema" xmlns:p="http://schemas.microsoft.com/office/2006/metadata/properties" xmlns:ns2="4b4a1c0d-4a69-4996-a84a-fc699b9f49de" xmlns:ns3="acccb6d4-dbe5-46d2-b4d3-5733603d8cc6" targetNamespace="http://schemas.microsoft.com/office/2006/metadata/properties" ma:root="true" ma:fieldsID="d0a6c692bd1091f1e5b8447858a85c4c" ns2:_="" ns3:_="">
    <xsd:import namespace="4b4a1c0d-4a69-4996-a84a-fc699b9f49de"/>
    <xsd:import namespace="acccb6d4-dbe5-46d2-b4d3-5733603d8cc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a1c0d-4a69-4996-a84a-fc699b9f49d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ccb6d4-dbe5-46d2-b4d3-5733603d8cc6"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6CE8AB-7B5B-47BA-89D1-85171D842321}">
  <ds:schemaRefs>
    <ds:schemaRef ds:uri="http://schemas.openxmlformats.org/officeDocument/2006/bibliography"/>
  </ds:schemaRefs>
</ds:datastoreItem>
</file>

<file path=customXml/itemProps2.xml><?xml version="1.0" encoding="utf-8"?>
<ds:datastoreItem xmlns:ds="http://schemas.openxmlformats.org/officeDocument/2006/customXml" ds:itemID="{11B5E431-6E54-4442-9E0B-CE3A391928C4}"/>
</file>

<file path=customXml/itemProps3.xml><?xml version="1.0" encoding="utf-8"?>
<ds:datastoreItem xmlns:ds="http://schemas.openxmlformats.org/officeDocument/2006/customXml" ds:itemID="{0213CF1E-7F0B-4DDD-93FA-A575DB95B208}"/>
</file>

<file path=customXml/itemProps4.xml><?xml version="1.0" encoding="utf-8"?>
<ds:datastoreItem xmlns:ds="http://schemas.openxmlformats.org/officeDocument/2006/customXml" ds:itemID="{BD3DFB99-E90B-48EA-B04F-F942EEBA7609}"/>
</file>

<file path=docProps/app.xml><?xml version="1.0" encoding="utf-8"?>
<Properties xmlns="http://schemas.openxmlformats.org/officeDocument/2006/extended-properties" xmlns:vt="http://schemas.openxmlformats.org/officeDocument/2006/docPropsVTypes">
  <Template>MYeceplainpage - Copy.dot</Template>
  <TotalTime>0</TotalTime>
  <Pages>145</Pages>
  <Words>43209</Words>
  <Characters>217619</Characters>
  <Application>Microsoft Office Word</Application>
  <DocSecurity>4</DocSecurity>
  <Lines>5766</Lines>
  <Paragraphs>2841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CSD</Company>
  <LinksUpToDate>false</LinksUpToDate>
  <CharactersWithSpaces>258879</CharactersWithSpaces>
  <SharedDoc>false</SharedDoc>
  <HLinks>
    <vt:vector size="498" baseType="variant">
      <vt:variant>
        <vt:i4>393248</vt:i4>
      </vt:variant>
      <vt:variant>
        <vt:i4>410</vt:i4>
      </vt:variant>
      <vt:variant>
        <vt:i4>0</vt:i4>
      </vt:variant>
      <vt:variant>
        <vt:i4>5</vt:i4>
      </vt:variant>
      <vt:variant>
        <vt:lpwstr/>
      </vt:variant>
      <vt:variant>
        <vt:lpwstr>_Annex_6_(to</vt:lpwstr>
      </vt:variant>
      <vt:variant>
        <vt:i4>393248</vt:i4>
      </vt:variant>
      <vt:variant>
        <vt:i4>407</vt:i4>
      </vt:variant>
      <vt:variant>
        <vt:i4>0</vt:i4>
      </vt:variant>
      <vt:variant>
        <vt:i4>5</vt:i4>
      </vt:variant>
      <vt:variant>
        <vt:lpwstr/>
      </vt:variant>
      <vt:variant>
        <vt:lpwstr>_Annex_6_(to</vt:lpwstr>
      </vt:variant>
      <vt:variant>
        <vt:i4>5177355</vt:i4>
      </vt:variant>
      <vt:variant>
        <vt:i4>402</vt:i4>
      </vt:variant>
      <vt:variant>
        <vt:i4>0</vt:i4>
      </vt:variant>
      <vt:variant>
        <vt:i4>5</vt:i4>
      </vt:variant>
      <vt:variant>
        <vt:lpwstr/>
      </vt:variant>
      <vt:variant>
        <vt:lpwstr>_Annex_8</vt:lpwstr>
      </vt:variant>
      <vt:variant>
        <vt:i4>4587531</vt:i4>
      </vt:variant>
      <vt:variant>
        <vt:i4>399</vt:i4>
      </vt:variant>
      <vt:variant>
        <vt:i4>0</vt:i4>
      </vt:variant>
      <vt:variant>
        <vt:i4>5</vt:i4>
      </vt:variant>
      <vt:variant>
        <vt:lpwstr/>
      </vt:variant>
      <vt:variant>
        <vt:lpwstr>_Annex_10</vt:lpwstr>
      </vt:variant>
      <vt:variant>
        <vt:i4>5111819</vt:i4>
      </vt:variant>
      <vt:variant>
        <vt:i4>396</vt:i4>
      </vt:variant>
      <vt:variant>
        <vt:i4>0</vt:i4>
      </vt:variant>
      <vt:variant>
        <vt:i4>5</vt:i4>
      </vt:variant>
      <vt:variant>
        <vt:lpwstr/>
      </vt:variant>
      <vt:variant>
        <vt:lpwstr>_Annex_9</vt:lpwstr>
      </vt:variant>
      <vt:variant>
        <vt:i4>4194315</vt:i4>
      </vt:variant>
      <vt:variant>
        <vt:i4>393</vt:i4>
      </vt:variant>
      <vt:variant>
        <vt:i4>0</vt:i4>
      </vt:variant>
      <vt:variant>
        <vt:i4>5</vt:i4>
      </vt:variant>
      <vt:variant>
        <vt:lpwstr/>
      </vt:variant>
      <vt:variant>
        <vt:lpwstr>_Annex_7</vt:lpwstr>
      </vt:variant>
      <vt:variant>
        <vt:i4>4194315</vt:i4>
      </vt:variant>
      <vt:variant>
        <vt:i4>390</vt:i4>
      </vt:variant>
      <vt:variant>
        <vt:i4>0</vt:i4>
      </vt:variant>
      <vt:variant>
        <vt:i4>5</vt:i4>
      </vt:variant>
      <vt:variant>
        <vt:lpwstr/>
      </vt:variant>
      <vt:variant>
        <vt:lpwstr>_Annex_7</vt:lpwstr>
      </vt:variant>
      <vt:variant>
        <vt:i4>393248</vt:i4>
      </vt:variant>
      <vt:variant>
        <vt:i4>387</vt:i4>
      </vt:variant>
      <vt:variant>
        <vt:i4>0</vt:i4>
      </vt:variant>
      <vt:variant>
        <vt:i4>5</vt:i4>
      </vt:variant>
      <vt:variant>
        <vt:lpwstr/>
      </vt:variant>
      <vt:variant>
        <vt:lpwstr>_Annex_6_(to</vt:lpwstr>
      </vt:variant>
      <vt:variant>
        <vt:i4>4194315</vt:i4>
      </vt:variant>
      <vt:variant>
        <vt:i4>384</vt:i4>
      </vt:variant>
      <vt:variant>
        <vt:i4>0</vt:i4>
      </vt:variant>
      <vt:variant>
        <vt:i4>5</vt:i4>
      </vt:variant>
      <vt:variant>
        <vt:lpwstr/>
      </vt:variant>
      <vt:variant>
        <vt:lpwstr>_Annex_7</vt:lpwstr>
      </vt:variant>
      <vt:variant>
        <vt:i4>4194315</vt:i4>
      </vt:variant>
      <vt:variant>
        <vt:i4>381</vt:i4>
      </vt:variant>
      <vt:variant>
        <vt:i4>0</vt:i4>
      </vt:variant>
      <vt:variant>
        <vt:i4>5</vt:i4>
      </vt:variant>
      <vt:variant>
        <vt:lpwstr/>
      </vt:variant>
      <vt:variant>
        <vt:lpwstr>_Annex_7</vt:lpwstr>
      </vt:variant>
      <vt:variant>
        <vt:i4>393248</vt:i4>
      </vt:variant>
      <vt:variant>
        <vt:i4>378</vt:i4>
      </vt:variant>
      <vt:variant>
        <vt:i4>0</vt:i4>
      </vt:variant>
      <vt:variant>
        <vt:i4>5</vt:i4>
      </vt:variant>
      <vt:variant>
        <vt:lpwstr/>
      </vt:variant>
      <vt:variant>
        <vt:lpwstr>_Annex_6_(to</vt:lpwstr>
      </vt:variant>
      <vt:variant>
        <vt:i4>393248</vt:i4>
      </vt:variant>
      <vt:variant>
        <vt:i4>375</vt:i4>
      </vt:variant>
      <vt:variant>
        <vt:i4>0</vt:i4>
      </vt:variant>
      <vt:variant>
        <vt:i4>5</vt:i4>
      </vt:variant>
      <vt:variant>
        <vt:lpwstr/>
      </vt:variant>
      <vt:variant>
        <vt:lpwstr>_Annex_6_(to</vt:lpwstr>
      </vt:variant>
      <vt:variant>
        <vt:i4>393248</vt:i4>
      </vt:variant>
      <vt:variant>
        <vt:i4>372</vt:i4>
      </vt:variant>
      <vt:variant>
        <vt:i4>0</vt:i4>
      </vt:variant>
      <vt:variant>
        <vt:i4>5</vt:i4>
      </vt:variant>
      <vt:variant>
        <vt:lpwstr/>
      </vt:variant>
      <vt:variant>
        <vt:lpwstr>_Annex_6_(to</vt:lpwstr>
      </vt:variant>
      <vt:variant>
        <vt:i4>4390923</vt:i4>
      </vt:variant>
      <vt:variant>
        <vt:i4>369</vt:i4>
      </vt:variant>
      <vt:variant>
        <vt:i4>0</vt:i4>
      </vt:variant>
      <vt:variant>
        <vt:i4>5</vt:i4>
      </vt:variant>
      <vt:variant>
        <vt:lpwstr/>
      </vt:variant>
      <vt:variant>
        <vt:lpwstr>_Annex_4</vt:lpwstr>
      </vt:variant>
      <vt:variant>
        <vt:i4>393248</vt:i4>
      </vt:variant>
      <vt:variant>
        <vt:i4>354</vt:i4>
      </vt:variant>
      <vt:variant>
        <vt:i4>0</vt:i4>
      </vt:variant>
      <vt:variant>
        <vt:i4>5</vt:i4>
      </vt:variant>
      <vt:variant>
        <vt:lpwstr/>
      </vt:variant>
      <vt:variant>
        <vt:lpwstr>_Annex_6_(to</vt:lpwstr>
      </vt:variant>
      <vt:variant>
        <vt:i4>262205</vt:i4>
      </vt:variant>
      <vt:variant>
        <vt:i4>342</vt:i4>
      </vt:variant>
      <vt:variant>
        <vt:i4>0</vt:i4>
      </vt:variant>
      <vt:variant>
        <vt:i4>5</vt:i4>
      </vt:variant>
      <vt:variant>
        <vt:lpwstr/>
      </vt:variant>
      <vt:variant>
        <vt:lpwstr>_DEFINITIONS</vt:lpwstr>
      </vt:variant>
      <vt:variant>
        <vt:i4>1769521</vt:i4>
      </vt:variant>
      <vt:variant>
        <vt:i4>323</vt:i4>
      </vt:variant>
      <vt:variant>
        <vt:i4>0</vt:i4>
      </vt:variant>
      <vt:variant>
        <vt:i4>5</vt:i4>
      </vt:variant>
      <vt:variant>
        <vt:lpwstr/>
      </vt:variant>
      <vt:variant>
        <vt:lpwstr>_Toc355000792</vt:lpwstr>
      </vt:variant>
      <vt:variant>
        <vt:i4>1769521</vt:i4>
      </vt:variant>
      <vt:variant>
        <vt:i4>320</vt:i4>
      </vt:variant>
      <vt:variant>
        <vt:i4>0</vt:i4>
      </vt:variant>
      <vt:variant>
        <vt:i4>5</vt:i4>
      </vt:variant>
      <vt:variant>
        <vt:lpwstr/>
      </vt:variant>
      <vt:variant>
        <vt:lpwstr>_Toc355000791</vt:lpwstr>
      </vt:variant>
      <vt:variant>
        <vt:i4>1769521</vt:i4>
      </vt:variant>
      <vt:variant>
        <vt:i4>314</vt:i4>
      </vt:variant>
      <vt:variant>
        <vt:i4>0</vt:i4>
      </vt:variant>
      <vt:variant>
        <vt:i4>5</vt:i4>
      </vt:variant>
      <vt:variant>
        <vt:lpwstr/>
      </vt:variant>
      <vt:variant>
        <vt:lpwstr>_Toc355000790</vt:lpwstr>
      </vt:variant>
      <vt:variant>
        <vt:i4>1703985</vt:i4>
      </vt:variant>
      <vt:variant>
        <vt:i4>311</vt:i4>
      </vt:variant>
      <vt:variant>
        <vt:i4>0</vt:i4>
      </vt:variant>
      <vt:variant>
        <vt:i4>5</vt:i4>
      </vt:variant>
      <vt:variant>
        <vt:lpwstr/>
      </vt:variant>
      <vt:variant>
        <vt:lpwstr>_Toc355000789</vt:lpwstr>
      </vt:variant>
      <vt:variant>
        <vt:i4>1703985</vt:i4>
      </vt:variant>
      <vt:variant>
        <vt:i4>305</vt:i4>
      </vt:variant>
      <vt:variant>
        <vt:i4>0</vt:i4>
      </vt:variant>
      <vt:variant>
        <vt:i4>5</vt:i4>
      </vt:variant>
      <vt:variant>
        <vt:lpwstr/>
      </vt:variant>
      <vt:variant>
        <vt:lpwstr>_Toc355000787</vt:lpwstr>
      </vt:variant>
      <vt:variant>
        <vt:i4>1703985</vt:i4>
      </vt:variant>
      <vt:variant>
        <vt:i4>302</vt:i4>
      </vt:variant>
      <vt:variant>
        <vt:i4>0</vt:i4>
      </vt:variant>
      <vt:variant>
        <vt:i4>5</vt:i4>
      </vt:variant>
      <vt:variant>
        <vt:lpwstr/>
      </vt:variant>
      <vt:variant>
        <vt:lpwstr>_Toc355000786</vt:lpwstr>
      </vt:variant>
      <vt:variant>
        <vt:i4>1703985</vt:i4>
      </vt:variant>
      <vt:variant>
        <vt:i4>296</vt:i4>
      </vt:variant>
      <vt:variant>
        <vt:i4>0</vt:i4>
      </vt:variant>
      <vt:variant>
        <vt:i4>5</vt:i4>
      </vt:variant>
      <vt:variant>
        <vt:lpwstr/>
      </vt:variant>
      <vt:variant>
        <vt:lpwstr>_Toc355000785</vt:lpwstr>
      </vt:variant>
      <vt:variant>
        <vt:i4>1703985</vt:i4>
      </vt:variant>
      <vt:variant>
        <vt:i4>293</vt:i4>
      </vt:variant>
      <vt:variant>
        <vt:i4>0</vt:i4>
      </vt:variant>
      <vt:variant>
        <vt:i4>5</vt:i4>
      </vt:variant>
      <vt:variant>
        <vt:lpwstr/>
      </vt:variant>
      <vt:variant>
        <vt:lpwstr>_Toc355000784</vt:lpwstr>
      </vt:variant>
      <vt:variant>
        <vt:i4>1703985</vt:i4>
      </vt:variant>
      <vt:variant>
        <vt:i4>287</vt:i4>
      </vt:variant>
      <vt:variant>
        <vt:i4>0</vt:i4>
      </vt:variant>
      <vt:variant>
        <vt:i4>5</vt:i4>
      </vt:variant>
      <vt:variant>
        <vt:lpwstr/>
      </vt:variant>
      <vt:variant>
        <vt:lpwstr>_Toc355000783</vt:lpwstr>
      </vt:variant>
      <vt:variant>
        <vt:i4>1703985</vt:i4>
      </vt:variant>
      <vt:variant>
        <vt:i4>284</vt:i4>
      </vt:variant>
      <vt:variant>
        <vt:i4>0</vt:i4>
      </vt:variant>
      <vt:variant>
        <vt:i4>5</vt:i4>
      </vt:variant>
      <vt:variant>
        <vt:lpwstr/>
      </vt:variant>
      <vt:variant>
        <vt:lpwstr>_Toc355000782</vt:lpwstr>
      </vt:variant>
      <vt:variant>
        <vt:i4>1703985</vt:i4>
      </vt:variant>
      <vt:variant>
        <vt:i4>278</vt:i4>
      </vt:variant>
      <vt:variant>
        <vt:i4>0</vt:i4>
      </vt:variant>
      <vt:variant>
        <vt:i4>5</vt:i4>
      </vt:variant>
      <vt:variant>
        <vt:lpwstr/>
      </vt:variant>
      <vt:variant>
        <vt:lpwstr>_Toc355000781</vt:lpwstr>
      </vt:variant>
      <vt:variant>
        <vt:i4>1703985</vt:i4>
      </vt:variant>
      <vt:variant>
        <vt:i4>275</vt:i4>
      </vt:variant>
      <vt:variant>
        <vt:i4>0</vt:i4>
      </vt:variant>
      <vt:variant>
        <vt:i4>5</vt:i4>
      </vt:variant>
      <vt:variant>
        <vt:lpwstr/>
      </vt:variant>
      <vt:variant>
        <vt:lpwstr>_Toc355000780</vt:lpwstr>
      </vt:variant>
      <vt:variant>
        <vt:i4>1376305</vt:i4>
      </vt:variant>
      <vt:variant>
        <vt:i4>269</vt:i4>
      </vt:variant>
      <vt:variant>
        <vt:i4>0</vt:i4>
      </vt:variant>
      <vt:variant>
        <vt:i4>5</vt:i4>
      </vt:variant>
      <vt:variant>
        <vt:lpwstr/>
      </vt:variant>
      <vt:variant>
        <vt:lpwstr>_Toc355000779</vt:lpwstr>
      </vt:variant>
      <vt:variant>
        <vt:i4>1376305</vt:i4>
      </vt:variant>
      <vt:variant>
        <vt:i4>266</vt:i4>
      </vt:variant>
      <vt:variant>
        <vt:i4>0</vt:i4>
      </vt:variant>
      <vt:variant>
        <vt:i4>5</vt:i4>
      </vt:variant>
      <vt:variant>
        <vt:lpwstr/>
      </vt:variant>
      <vt:variant>
        <vt:lpwstr>_Toc355000778</vt:lpwstr>
      </vt:variant>
      <vt:variant>
        <vt:i4>1376305</vt:i4>
      </vt:variant>
      <vt:variant>
        <vt:i4>260</vt:i4>
      </vt:variant>
      <vt:variant>
        <vt:i4>0</vt:i4>
      </vt:variant>
      <vt:variant>
        <vt:i4>5</vt:i4>
      </vt:variant>
      <vt:variant>
        <vt:lpwstr/>
      </vt:variant>
      <vt:variant>
        <vt:lpwstr>_Toc355000777</vt:lpwstr>
      </vt:variant>
      <vt:variant>
        <vt:i4>1376305</vt:i4>
      </vt:variant>
      <vt:variant>
        <vt:i4>257</vt:i4>
      </vt:variant>
      <vt:variant>
        <vt:i4>0</vt:i4>
      </vt:variant>
      <vt:variant>
        <vt:i4>5</vt:i4>
      </vt:variant>
      <vt:variant>
        <vt:lpwstr/>
      </vt:variant>
      <vt:variant>
        <vt:lpwstr>_Toc355000776</vt:lpwstr>
      </vt:variant>
      <vt:variant>
        <vt:i4>1376305</vt:i4>
      </vt:variant>
      <vt:variant>
        <vt:i4>251</vt:i4>
      </vt:variant>
      <vt:variant>
        <vt:i4>0</vt:i4>
      </vt:variant>
      <vt:variant>
        <vt:i4>5</vt:i4>
      </vt:variant>
      <vt:variant>
        <vt:lpwstr/>
      </vt:variant>
      <vt:variant>
        <vt:lpwstr>_Toc355000775</vt:lpwstr>
      </vt:variant>
      <vt:variant>
        <vt:i4>1376305</vt:i4>
      </vt:variant>
      <vt:variant>
        <vt:i4>248</vt:i4>
      </vt:variant>
      <vt:variant>
        <vt:i4>0</vt:i4>
      </vt:variant>
      <vt:variant>
        <vt:i4>5</vt:i4>
      </vt:variant>
      <vt:variant>
        <vt:lpwstr/>
      </vt:variant>
      <vt:variant>
        <vt:lpwstr>_Toc355000774</vt:lpwstr>
      </vt:variant>
      <vt:variant>
        <vt:i4>1376305</vt:i4>
      </vt:variant>
      <vt:variant>
        <vt:i4>242</vt:i4>
      </vt:variant>
      <vt:variant>
        <vt:i4>0</vt:i4>
      </vt:variant>
      <vt:variant>
        <vt:i4>5</vt:i4>
      </vt:variant>
      <vt:variant>
        <vt:lpwstr/>
      </vt:variant>
      <vt:variant>
        <vt:lpwstr>_Toc355000773</vt:lpwstr>
      </vt:variant>
      <vt:variant>
        <vt:i4>1376305</vt:i4>
      </vt:variant>
      <vt:variant>
        <vt:i4>239</vt:i4>
      </vt:variant>
      <vt:variant>
        <vt:i4>0</vt:i4>
      </vt:variant>
      <vt:variant>
        <vt:i4>5</vt:i4>
      </vt:variant>
      <vt:variant>
        <vt:lpwstr/>
      </vt:variant>
      <vt:variant>
        <vt:lpwstr>_Toc355000772</vt:lpwstr>
      </vt:variant>
      <vt:variant>
        <vt:i4>1376305</vt:i4>
      </vt:variant>
      <vt:variant>
        <vt:i4>233</vt:i4>
      </vt:variant>
      <vt:variant>
        <vt:i4>0</vt:i4>
      </vt:variant>
      <vt:variant>
        <vt:i4>5</vt:i4>
      </vt:variant>
      <vt:variant>
        <vt:lpwstr/>
      </vt:variant>
      <vt:variant>
        <vt:lpwstr>_Toc355000771</vt:lpwstr>
      </vt:variant>
      <vt:variant>
        <vt:i4>1376305</vt:i4>
      </vt:variant>
      <vt:variant>
        <vt:i4>230</vt:i4>
      </vt:variant>
      <vt:variant>
        <vt:i4>0</vt:i4>
      </vt:variant>
      <vt:variant>
        <vt:i4>5</vt:i4>
      </vt:variant>
      <vt:variant>
        <vt:lpwstr/>
      </vt:variant>
      <vt:variant>
        <vt:lpwstr>_Toc355000770</vt:lpwstr>
      </vt:variant>
      <vt:variant>
        <vt:i4>1310769</vt:i4>
      </vt:variant>
      <vt:variant>
        <vt:i4>224</vt:i4>
      </vt:variant>
      <vt:variant>
        <vt:i4>0</vt:i4>
      </vt:variant>
      <vt:variant>
        <vt:i4>5</vt:i4>
      </vt:variant>
      <vt:variant>
        <vt:lpwstr/>
      </vt:variant>
      <vt:variant>
        <vt:lpwstr>_Toc355000769</vt:lpwstr>
      </vt:variant>
      <vt:variant>
        <vt:i4>1310769</vt:i4>
      </vt:variant>
      <vt:variant>
        <vt:i4>221</vt:i4>
      </vt:variant>
      <vt:variant>
        <vt:i4>0</vt:i4>
      </vt:variant>
      <vt:variant>
        <vt:i4>5</vt:i4>
      </vt:variant>
      <vt:variant>
        <vt:lpwstr/>
      </vt:variant>
      <vt:variant>
        <vt:lpwstr>_Toc355000768</vt:lpwstr>
      </vt:variant>
      <vt:variant>
        <vt:i4>1310769</vt:i4>
      </vt:variant>
      <vt:variant>
        <vt:i4>215</vt:i4>
      </vt:variant>
      <vt:variant>
        <vt:i4>0</vt:i4>
      </vt:variant>
      <vt:variant>
        <vt:i4>5</vt:i4>
      </vt:variant>
      <vt:variant>
        <vt:lpwstr/>
      </vt:variant>
      <vt:variant>
        <vt:lpwstr>_Toc355000767</vt:lpwstr>
      </vt:variant>
      <vt:variant>
        <vt:i4>1310769</vt:i4>
      </vt:variant>
      <vt:variant>
        <vt:i4>212</vt:i4>
      </vt:variant>
      <vt:variant>
        <vt:i4>0</vt:i4>
      </vt:variant>
      <vt:variant>
        <vt:i4>5</vt:i4>
      </vt:variant>
      <vt:variant>
        <vt:lpwstr/>
      </vt:variant>
      <vt:variant>
        <vt:lpwstr>_Toc355000766</vt:lpwstr>
      </vt:variant>
      <vt:variant>
        <vt:i4>1310769</vt:i4>
      </vt:variant>
      <vt:variant>
        <vt:i4>206</vt:i4>
      </vt:variant>
      <vt:variant>
        <vt:i4>0</vt:i4>
      </vt:variant>
      <vt:variant>
        <vt:i4>5</vt:i4>
      </vt:variant>
      <vt:variant>
        <vt:lpwstr/>
      </vt:variant>
      <vt:variant>
        <vt:lpwstr>_Toc355000765</vt:lpwstr>
      </vt:variant>
      <vt:variant>
        <vt:i4>1310769</vt:i4>
      </vt:variant>
      <vt:variant>
        <vt:i4>200</vt:i4>
      </vt:variant>
      <vt:variant>
        <vt:i4>0</vt:i4>
      </vt:variant>
      <vt:variant>
        <vt:i4>5</vt:i4>
      </vt:variant>
      <vt:variant>
        <vt:lpwstr/>
      </vt:variant>
      <vt:variant>
        <vt:lpwstr>_Toc355000764</vt:lpwstr>
      </vt:variant>
      <vt:variant>
        <vt:i4>1310769</vt:i4>
      </vt:variant>
      <vt:variant>
        <vt:i4>197</vt:i4>
      </vt:variant>
      <vt:variant>
        <vt:i4>0</vt:i4>
      </vt:variant>
      <vt:variant>
        <vt:i4>5</vt:i4>
      </vt:variant>
      <vt:variant>
        <vt:lpwstr/>
      </vt:variant>
      <vt:variant>
        <vt:lpwstr>_Toc355000763</vt:lpwstr>
      </vt:variant>
      <vt:variant>
        <vt:i4>1310769</vt:i4>
      </vt:variant>
      <vt:variant>
        <vt:i4>191</vt:i4>
      </vt:variant>
      <vt:variant>
        <vt:i4>0</vt:i4>
      </vt:variant>
      <vt:variant>
        <vt:i4>5</vt:i4>
      </vt:variant>
      <vt:variant>
        <vt:lpwstr/>
      </vt:variant>
      <vt:variant>
        <vt:lpwstr>_Toc355000762</vt:lpwstr>
      </vt:variant>
      <vt:variant>
        <vt:i4>1310769</vt:i4>
      </vt:variant>
      <vt:variant>
        <vt:i4>188</vt:i4>
      </vt:variant>
      <vt:variant>
        <vt:i4>0</vt:i4>
      </vt:variant>
      <vt:variant>
        <vt:i4>5</vt:i4>
      </vt:variant>
      <vt:variant>
        <vt:lpwstr/>
      </vt:variant>
      <vt:variant>
        <vt:lpwstr>_Toc355000761</vt:lpwstr>
      </vt:variant>
      <vt:variant>
        <vt:i4>1310769</vt:i4>
      </vt:variant>
      <vt:variant>
        <vt:i4>182</vt:i4>
      </vt:variant>
      <vt:variant>
        <vt:i4>0</vt:i4>
      </vt:variant>
      <vt:variant>
        <vt:i4>5</vt:i4>
      </vt:variant>
      <vt:variant>
        <vt:lpwstr/>
      </vt:variant>
      <vt:variant>
        <vt:lpwstr>_Toc355000760</vt:lpwstr>
      </vt:variant>
      <vt:variant>
        <vt:i4>1507377</vt:i4>
      </vt:variant>
      <vt:variant>
        <vt:i4>179</vt:i4>
      </vt:variant>
      <vt:variant>
        <vt:i4>0</vt:i4>
      </vt:variant>
      <vt:variant>
        <vt:i4>5</vt:i4>
      </vt:variant>
      <vt:variant>
        <vt:lpwstr/>
      </vt:variant>
      <vt:variant>
        <vt:lpwstr>_Toc355000759</vt:lpwstr>
      </vt:variant>
      <vt:variant>
        <vt:i4>1507377</vt:i4>
      </vt:variant>
      <vt:variant>
        <vt:i4>173</vt:i4>
      </vt:variant>
      <vt:variant>
        <vt:i4>0</vt:i4>
      </vt:variant>
      <vt:variant>
        <vt:i4>5</vt:i4>
      </vt:variant>
      <vt:variant>
        <vt:lpwstr/>
      </vt:variant>
      <vt:variant>
        <vt:lpwstr>_Toc355000758</vt:lpwstr>
      </vt:variant>
      <vt:variant>
        <vt:i4>1507377</vt:i4>
      </vt:variant>
      <vt:variant>
        <vt:i4>170</vt:i4>
      </vt:variant>
      <vt:variant>
        <vt:i4>0</vt:i4>
      </vt:variant>
      <vt:variant>
        <vt:i4>5</vt:i4>
      </vt:variant>
      <vt:variant>
        <vt:lpwstr/>
      </vt:variant>
      <vt:variant>
        <vt:lpwstr>_Toc355000757</vt:lpwstr>
      </vt:variant>
      <vt:variant>
        <vt:i4>1507377</vt:i4>
      </vt:variant>
      <vt:variant>
        <vt:i4>164</vt:i4>
      </vt:variant>
      <vt:variant>
        <vt:i4>0</vt:i4>
      </vt:variant>
      <vt:variant>
        <vt:i4>5</vt:i4>
      </vt:variant>
      <vt:variant>
        <vt:lpwstr/>
      </vt:variant>
      <vt:variant>
        <vt:lpwstr>_Toc355000756</vt:lpwstr>
      </vt:variant>
      <vt:variant>
        <vt:i4>1507377</vt:i4>
      </vt:variant>
      <vt:variant>
        <vt:i4>161</vt:i4>
      </vt:variant>
      <vt:variant>
        <vt:i4>0</vt:i4>
      </vt:variant>
      <vt:variant>
        <vt:i4>5</vt:i4>
      </vt:variant>
      <vt:variant>
        <vt:lpwstr/>
      </vt:variant>
      <vt:variant>
        <vt:lpwstr>_Toc355000755</vt:lpwstr>
      </vt:variant>
      <vt:variant>
        <vt:i4>1507377</vt:i4>
      </vt:variant>
      <vt:variant>
        <vt:i4>155</vt:i4>
      </vt:variant>
      <vt:variant>
        <vt:i4>0</vt:i4>
      </vt:variant>
      <vt:variant>
        <vt:i4>5</vt:i4>
      </vt:variant>
      <vt:variant>
        <vt:lpwstr/>
      </vt:variant>
      <vt:variant>
        <vt:lpwstr>_Toc355000754</vt:lpwstr>
      </vt:variant>
      <vt:variant>
        <vt:i4>1507377</vt:i4>
      </vt:variant>
      <vt:variant>
        <vt:i4>152</vt:i4>
      </vt:variant>
      <vt:variant>
        <vt:i4>0</vt:i4>
      </vt:variant>
      <vt:variant>
        <vt:i4>5</vt:i4>
      </vt:variant>
      <vt:variant>
        <vt:lpwstr/>
      </vt:variant>
      <vt:variant>
        <vt:lpwstr>_Toc355000753</vt:lpwstr>
      </vt:variant>
      <vt:variant>
        <vt:i4>1507377</vt:i4>
      </vt:variant>
      <vt:variant>
        <vt:i4>146</vt:i4>
      </vt:variant>
      <vt:variant>
        <vt:i4>0</vt:i4>
      </vt:variant>
      <vt:variant>
        <vt:i4>5</vt:i4>
      </vt:variant>
      <vt:variant>
        <vt:lpwstr/>
      </vt:variant>
      <vt:variant>
        <vt:lpwstr>_Toc355000752</vt:lpwstr>
      </vt:variant>
      <vt:variant>
        <vt:i4>1507377</vt:i4>
      </vt:variant>
      <vt:variant>
        <vt:i4>140</vt:i4>
      </vt:variant>
      <vt:variant>
        <vt:i4>0</vt:i4>
      </vt:variant>
      <vt:variant>
        <vt:i4>5</vt:i4>
      </vt:variant>
      <vt:variant>
        <vt:lpwstr/>
      </vt:variant>
      <vt:variant>
        <vt:lpwstr>_Toc355000751</vt:lpwstr>
      </vt:variant>
      <vt:variant>
        <vt:i4>1507377</vt:i4>
      </vt:variant>
      <vt:variant>
        <vt:i4>137</vt:i4>
      </vt:variant>
      <vt:variant>
        <vt:i4>0</vt:i4>
      </vt:variant>
      <vt:variant>
        <vt:i4>5</vt:i4>
      </vt:variant>
      <vt:variant>
        <vt:lpwstr/>
      </vt:variant>
      <vt:variant>
        <vt:lpwstr>_Toc355000750</vt:lpwstr>
      </vt:variant>
      <vt:variant>
        <vt:i4>1441841</vt:i4>
      </vt:variant>
      <vt:variant>
        <vt:i4>131</vt:i4>
      </vt:variant>
      <vt:variant>
        <vt:i4>0</vt:i4>
      </vt:variant>
      <vt:variant>
        <vt:i4>5</vt:i4>
      </vt:variant>
      <vt:variant>
        <vt:lpwstr/>
      </vt:variant>
      <vt:variant>
        <vt:lpwstr>_Toc355000749</vt:lpwstr>
      </vt:variant>
      <vt:variant>
        <vt:i4>1441841</vt:i4>
      </vt:variant>
      <vt:variant>
        <vt:i4>128</vt:i4>
      </vt:variant>
      <vt:variant>
        <vt:i4>0</vt:i4>
      </vt:variant>
      <vt:variant>
        <vt:i4>5</vt:i4>
      </vt:variant>
      <vt:variant>
        <vt:lpwstr/>
      </vt:variant>
      <vt:variant>
        <vt:lpwstr>_Toc355000748</vt:lpwstr>
      </vt:variant>
      <vt:variant>
        <vt:i4>1441841</vt:i4>
      </vt:variant>
      <vt:variant>
        <vt:i4>122</vt:i4>
      </vt:variant>
      <vt:variant>
        <vt:i4>0</vt:i4>
      </vt:variant>
      <vt:variant>
        <vt:i4>5</vt:i4>
      </vt:variant>
      <vt:variant>
        <vt:lpwstr/>
      </vt:variant>
      <vt:variant>
        <vt:lpwstr>_Toc355000747</vt:lpwstr>
      </vt:variant>
      <vt:variant>
        <vt:i4>1441841</vt:i4>
      </vt:variant>
      <vt:variant>
        <vt:i4>119</vt:i4>
      </vt:variant>
      <vt:variant>
        <vt:i4>0</vt:i4>
      </vt:variant>
      <vt:variant>
        <vt:i4>5</vt:i4>
      </vt:variant>
      <vt:variant>
        <vt:lpwstr/>
      </vt:variant>
      <vt:variant>
        <vt:lpwstr>_Toc355000746</vt:lpwstr>
      </vt:variant>
      <vt:variant>
        <vt:i4>1441841</vt:i4>
      </vt:variant>
      <vt:variant>
        <vt:i4>113</vt:i4>
      </vt:variant>
      <vt:variant>
        <vt:i4>0</vt:i4>
      </vt:variant>
      <vt:variant>
        <vt:i4>5</vt:i4>
      </vt:variant>
      <vt:variant>
        <vt:lpwstr/>
      </vt:variant>
      <vt:variant>
        <vt:lpwstr>_Toc355000745</vt:lpwstr>
      </vt:variant>
      <vt:variant>
        <vt:i4>1441841</vt:i4>
      </vt:variant>
      <vt:variant>
        <vt:i4>110</vt:i4>
      </vt:variant>
      <vt:variant>
        <vt:i4>0</vt:i4>
      </vt:variant>
      <vt:variant>
        <vt:i4>5</vt:i4>
      </vt:variant>
      <vt:variant>
        <vt:lpwstr/>
      </vt:variant>
      <vt:variant>
        <vt:lpwstr>_Toc355000744</vt:lpwstr>
      </vt:variant>
      <vt:variant>
        <vt:i4>1441841</vt:i4>
      </vt:variant>
      <vt:variant>
        <vt:i4>104</vt:i4>
      </vt:variant>
      <vt:variant>
        <vt:i4>0</vt:i4>
      </vt:variant>
      <vt:variant>
        <vt:i4>5</vt:i4>
      </vt:variant>
      <vt:variant>
        <vt:lpwstr/>
      </vt:variant>
      <vt:variant>
        <vt:lpwstr>_Toc355000743</vt:lpwstr>
      </vt:variant>
      <vt:variant>
        <vt:i4>1441841</vt:i4>
      </vt:variant>
      <vt:variant>
        <vt:i4>101</vt:i4>
      </vt:variant>
      <vt:variant>
        <vt:i4>0</vt:i4>
      </vt:variant>
      <vt:variant>
        <vt:i4>5</vt:i4>
      </vt:variant>
      <vt:variant>
        <vt:lpwstr/>
      </vt:variant>
      <vt:variant>
        <vt:lpwstr>_Toc355000742</vt:lpwstr>
      </vt:variant>
      <vt:variant>
        <vt:i4>1441841</vt:i4>
      </vt:variant>
      <vt:variant>
        <vt:i4>95</vt:i4>
      </vt:variant>
      <vt:variant>
        <vt:i4>0</vt:i4>
      </vt:variant>
      <vt:variant>
        <vt:i4>5</vt:i4>
      </vt:variant>
      <vt:variant>
        <vt:lpwstr/>
      </vt:variant>
      <vt:variant>
        <vt:lpwstr>_Toc355000741</vt:lpwstr>
      </vt:variant>
      <vt:variant>
        <vt:i4>1441841</vt:i4>
      </vt:variant>
      <vt:variant>
        <vt:i4>92</vt:i4>
      </vt:variant>
      <vt:variant>
        <vt:i4>0</vt:i4>
      </vt:variant>
      <vt:variant>
        <vt:i4>5</vt:i4>
      </vt:variant>
      <vt:variant>
        <vt:lpwstr/>
      </vt:variant>
      <vt:variant>
        <vt:lpwstr>_Toc355000740</vt:lpwstr>
      </vt:variant>
      <vt:variant>
        <vt:i4>1114161</vt:i4>
      </vt:variant>
      <vt:variant>
        <vt:i4>86</vt:i4>
      </vt:variant>
      <vt:variant>
        <vt:i4>0</vt:i4>
      </vt:variant>
      <vt:variant>
        <vt:i4>5</vt:i4>
      </vt:variant>
      <vt:variant>
        <vt:lpwstr/>
      </vt:variant>
      <vt:variant>
        <vt:lpwstr>_Toc355000739</vt:lpwstr>
      </vt:variant>
      <vt:variant>
        <vt:i4>1114161</vt:i4>
      </vt:variant>
      <vt:variant>
        <vt:i4>80</vt:i4>
      </vt:variant>
      <vt:variant>
        <vt:i4>0</vt:i4>
      </vt:variant>
      <vt:variant>
        <vt:i4>5</vt:i4>
      </vt:variant>
      <vt:variant>
        <vt:lpwstr/>
      </vt:variant>
      <vt:variant>
        <vt:lpwstr>_Toc355000738</vt:lpwstr>
      </vt:variant>
      <vt:variant>
        <vt:i4>1114161</vt:i4>
      </vt:variant>
      <vt:variant>
        <vt:i4>74</vt:i4>
      </vt:variant>
      <vt:variant>
        <vt:i4>0</vt:i4>
      </vt:variant>
      <vt:variant>
        <vt:i4>5</vt:i4>
      </vt:variant>
      <vt:variant>
        <vt:lpwstr/>
      </vt:variant>
      <vt:variant>
        <vt:lpwstr>_Toc355000737</vt:lpwstr>
      </vt:variant>
      <vt:variant>
        <vt:i4>1114161</vt:i4>
      </vt:variant>
      <vt:variant>
        <vt:i4>68</vt:i4>
      </vt:variant>
      <vt:variant>
        <vt:i4>0</vt:i4>
      </vt:variant>
      <vt:variant>
        <vt:i4>5</vt:i4>
      </vt:variant>
      <vt:variant>
        <vt:lpwstr/>
      </vt:variant>
      <vt:variant>
        <vt:lpwstr>_Toc355000736</vt:lpwstr>
      </vt:variant>
      <vt:variant>
        <vt:i4>1114161</vt:i4>
      </vt:variant>
      <vt:variant>
        <vt:i4>62</vt:i4>
      </vt:variant>
      <vt:variant>
        <vt:i4>0</vt:i4>
      </vt:variant>
      <vt:variant>
        <vt:i4>5</vt:i4>
      </vt:variant>
      <vt:variant>
        <vt:lpwstr/>
      </vt:variant>
      <vt:variant>
        <vt:lpwstr>_Toc355000735</vt:lpwstr>
      </vt:variant>
      <vt:variant>
        <vt:i4>1114161</vt:i4>
      </vt:variant>
      <vt:variant>
        <vt:i4>56</vt:i4>
      </vt:variant>
      <vt:variant>
        <vt:i4>0</vt:i4>
      </vt:variant>
      <vt:variant>
        <vt:i4>5</vt:i4>
      </vt:variant>
      <vt:variant>
        <vt:lpwstr/>
      </vt:variant>
      <vt:variant>
        <vt:lpwstr>_Toc355000734</vt:lpwstr>
      </vt:variant>
      <vt:variant>
        <vt:i4>1114161</vt:i4>
      </vt:variant>
      <vt:variant>
        <vt:i4>50</vt:i4>
      </vt:variant>
      <vt:variant>
        <vt:i4>0</vt:i4>
      </vt:variant>
      <vt:variant>
        <vt:i4>5</vt:i4>
      </vt:variant>
      <vt:variant>
        <vt:lpwstr/>
      </vt:variant>
      <vt:variant>
        <vt:lpwstr>_Toc355000733</vt:lpwstr>
      </vt:variant>
      <vt:variant>
        <vt:i4>1114161</vt:i4>
      </vt:variant>
      <vt:variant>
        <vt:i4>44</vt:i4>
      </vt:variant>
      <vt:variant>
        <vt:i4>0</vt:i4>
      </vt:variant>
      <vt:variant>
        <vt:i4>5</vt:i4>
      </vt:variant>
      <vt:variant>
        <vt:lpwstr/>
      </vt:variant>
      <vt:variant>
        <vt:lpwstr>_Toc355000732</vt:lpwstr>
      </vt:variant>
      <vt:variant>
        <vt:i4>1114161</vt:i4>
      </vt:variant>
      <vt:variant>
        <vt:i4>38</vt:i4>
      </vt:variant>
      <vt:variant>
        <vt:i4>0</vt:i4>
      </vt:variant>
      <vt:variant>
        <vt:i4>5</vt:i4>
      </vt:variant>
      <vt:variant>
        <vt:lpwstr/>
      </vt:variant>
      <vt:variant>
        <vt:lpwstr>_Toc355000731</vt:lpwstr>
      </vt:variant>
      <vt:variant>
        <vt:i4>1114161</vt:i4>
      </vt:variant>
      <vt:variant>
        <vt:i4>32</vt:i4>
      </vt:variant>
      <vt:variant>
        <vt:i4>0</vt:i4>
      </vt:variant>
      <vt:variant>
        <vt:i4>5</vt:i4>
      </vt:variant>
      <vt:variant>
        <vt:lpwstr/>
      </vt:variant>
      <vt:variant>
        <vt:lpwstr>_Toc355000730</vt:lpwstr>
      </vt:variant>
      <vt:variant>
        <vt:i4>1048625</vt:i4>
      </vt:variant>
      <vt:variant>
        <vt:i4>26</vt:i4>
      </vt:variant>
      <vt:variant>
        <vt:i4>0</vt:i4>
      </vt:variant>
      <vt:variant>
        <vt:i4>5</vt:i4>
      </vt:variant>
      <vt:variant>
        <vt:lpwstr/>
      </vt:variant>
      <vt:variant>
        <vt:lpwstr>_Toc355000729</vt:lpwstr>
      </vt:variant>
      <vt:variant>
        <vt:i4>1048625</vt:i4>
      </vt:variant>
      <vt:variant>
        <vt:i4>20</vt:i4>
      </vt:variant>
      <vt:variant>
        <vt:i4>0</vt:i4>
      </vt:variant>
      <vt:variant>
        <vt:i4>5</vt:i4>
      </vt:variant>
      <vt:variant>
        <vt:lpwstr/>
      </vt:variant>
      <vt:variant>
        <vt:lpwstr>_Toc355000728</vt:lpwstr>
      </vt:variant>
      <vt:variant>
        <vt:i4>1048625</vt:i4>
      </vt:variant>
      <vt:variant>
        <vt:i4>14</vt:i4>
      </vt:variant>
      <vt:variant>
        <vt:i4>0</vt:i4>
      </vt:variant>
      <vt:variant>
        <vt:i4>5</vt:i4>
      </vt:variant>
      <vt:variant>
        <vt:lpwstr/>
      </vt:variant>
      <vt:variant>
        <vt:lpwstr>_Toc355000727</vt:lpwstr>
      </vt:variant>
      <vt:variant>
        <vt:i4>1048625</vt:i4>
      </vt:variant>
      <vt:variant>
        <vt:i4>8</vt:i4>
      </vt:variant>
      <vt:variant>
        <vt:i4>0</vt:i4>
      </vt:variant>
      <vt:variant>
        <vt:i4>5</vt:i4>
      </vt:variant>
      <vt:variant>
        <vt:lpwstr/>
      </vt:variant>
      <vt:variant>
        <vt:lpwstr>_Toc355000726</vt:lpwstr>
      </vt:variant>
      <vt:variant>
        <vt:i4>1048625</vt:i4>
      </vt:variant>
      <vt:variant>
        <vt:i4>2</vt:i4>
      </vt:variant>
      <vt:variant>
        <vt:i4>0</vt:i4>
      </vt:variant>
      <vt:variant>
        <vt:i4>5</vt:i4>
      </vt:variant>
      <vt:variant>
        <vt:lpwstr/>
      </vt:variant>
      <vt:variant>
        <vt:lpwstr>_Toc355000725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E/ECE/324/Rev.2/Add.128/Rev.4</dc:title>
  <dc:subject>2012448</dc:subject>
  <dc:creator>lb</dc:creator>
  <cp:keywords/>
  <dc:description/>
  <cp:lastModifiedBy>Maria Rosario Corazon Gatmaytan</cp:lastModifiedBy>
  <cp:revision>2</cp:revision>
  <cp:lastPrinted>2018-10-19T14:05:00Z</cp:lastPrinted>
  <dcterms:created xsi:type="dcterms:W3CDTF">2021-05-19T12:10:00Z</dcterms:created>
  <dcterms:modified xsi:type="dcterms:W3CDTF">2021-05-19T12:10:00Z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0x0101003B8422D08C252547BB1CFA7F78E2CB83</vt:lpwstr>
  </property>
</Properties>
</file>